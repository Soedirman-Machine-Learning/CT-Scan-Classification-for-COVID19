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5.xml" ContentType="application/vnd.openxmlformats-officedocument.wordprocessingml.header+xml"/>
  <Override PartName="/word/footer2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8.xml" ContentType="application/vnd.openxmlformats-officedocument.wordprocessingml.header+xml"/>
  <Override PartName="/word/footer2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11.xml" ContentType="application/vnd.openxmlformats-officedocument.wordprocessingml.header+xml"/>
  <Override PartName="/word/footer2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14.xml" ContentType="application/vnd.openxmlformats-officedocument.wordprocessingml.header+xml"/>
  <Override PartName="/word/footer3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17.xml" ContentType="application/vnd.openxmlformats-officedocument.wordprocessingml.header+xml"/>
  <Override PartName="/word/footer35.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header18.xml" ContentType="application/vnd.openxmlformats-officedocument.wordprocessingml.header+xml"/>
  <Override PartName="/word/header19.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20.xml" ContentType="application/vnd.openxmlformats-officedocument.wordprocessingml.header+xml"/>
  <Override PartName="/word/footer3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23.xml" ContentType="application/vnd.openxmlformats-officedocument.wordprocessingml.header+xml"/>
  <Override PartName="/word/footer41.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26.xml" ContentType="application/vnd.openxmlformats-officedocument.wordprocessingml.header+xml"/>
  <Override PartName="/word/footer44.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29.xml" ContentType="application/vnd.openxmlformats-officedocument.wordprocessingml.header+xml"/>
  <Override PartName="/word/footer47.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32.xml" ContentType="application/vnd.openxmlformats-officedocument.wordprocessingml.header+xml"/>
  <Override PartName="/word/footer5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011B9" w:rsidRDefault="00FE498C">
      <w:pPr>
        <w:pStyle w:val="Heading1"/>
        <w:numPr>
          <w:ilvl w:val="0"/>
          <w:numId w:val="0"/>
        </w:numPr>
        <w:rPr>
          <w:color w:val="FFFFFF"/>
        </w:rPr>
      </w:pPr>
      <w:bookmarkStart w:id="0" w:name="__RefHeading__74418_1579177405"/>
      <w:bookmarkStart w:id="1" w:name="_Toc83471401"/>
      <w:bookmarkEnd w:id="0"/>
      <w:r>
        <w:rPr>
          <w:noProof/>
          <w:lang w:val="en-US" w:eastAsia="en-US" w:bidi="ar-SA"/>
        </w:rPr>
        <mc:AlternateContent>
          <mc:Choice Requires="wps">
            <w:drawing>
              <wp:anchor distT="0" distB="0" distL="114300" distR="114300" simplePos="0" relativeHeight="251659264" behindDoc="0" locked="0" layoutInCell="1" allowOverlap="1">
                <wp:simplePos x="0" y="0"/>
                <wp:positionH relativeFrom="column">
                  <wp:posOffset>419100</wp:posOffset>
                </wp:positionH>
                <wp:positionV relativeFrom="paragraph">
                  <wp:posOffset>-200025</wp:posOffset>
                </wp:positionV>
                <wp:extent cx="1084580" cy="690880"/>
                <wp:effectExtent l="0" t="0" r="1270" b="0"/>
                <wp:wrapNone/>
                <wp:docPr id="6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4580" cy="690880"/>
                        </a:xfrm>
                        <a:prstGeom prst="rect">
                          <a:avLst/>
                        </a:prstGeom>
                        <a:solidFill>
                          <a:sysClr val="window" lastClr="FFFFFF"/>
                        </a:solidFill>
                        <a:ln w="6350">
                          <a:solidFill>
                            <a:sysClr val="window" lastClr="FFFFFF"/>
                          </a:solidFill>
                        </a:ln>
                        <a:effectLst/>
                      </wps:spPr>
                      <wps:txbx>
                        <w:txbxContent>
                          <w:p w:rsidR="0079668B" w:rsidRDefault="0079668B" w:rsidP="003E0869">
                            <w:pPr>
                              <w:pStyle w:val="BodyText"/>
                              <w:spacing w:before="99" w:line="232" w:lineRule="auto"/>
                              <w:ind w:right="22" w:firstLine="0"/>
                              <w:jc w:val="left"/>
                              <w:rPr>
                                <w:rFonts w:ascii="Arial"/>
                              </w:rPr>
                            </w:pPr>
                            <w:r>
                              <w:rPr>
                                <w:rFonts w:ascii="Arial"/>
                                <w:lang w:val="en-US"/>
                              </w:rPr>
                              <w:t>A</w:t>
                            </w:r>
                            <w:r>
                              <w:rPr>
                                <w:rFonts w:ascii="Arial"/>
                              </w:rPr>
                              <w:t>CC Komisi</w:t>
                            </w:r>
                            <w:r>
                              <w:rPr>
                                <w:rFonts w:ascii="Arial"/>
                                <w:spacing w:val="-64"/>
                              </w:rPr>
                              <w:t xml:space="preserve"> </w:t>
                            </w:r>
                            <w:r>
                              <w:rPr>
                                <w:rFonts w:ascii="Arial"/>
                              </w:rPr>
                              <w:t>Syaiful</w:t>
                            </w:r>
                            <w:r>
                              <w:rPr>
                                <w:rFonts w:ascii="Arial"/>
                                <w:spacing w:val="1"/>
                              </w:rPr>
                              <w:t xml:space="preserve"> </w:t>
                            </w:r>
                            <w:r>
                              <w:rPr>
                                <w:rFonts w:ascii="Arial"/>
                              </w:rPr>
                              <w:t>20210301</w:t>
                            </w:r>
                          </w:p>
                          <w:p w:rsidR="0079668B" w:rsidRDefault="0079668B" w:rsidP="003E08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33pt;margin-top:-15.75pt;width:85.4pt;height:5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" fillcolor="window" strokecolor="window" strokeweight=".5pt">
                <v:path arrowok="t"/>
                <v:textbox>
                  <w:txbxContent>
                    <w:p w:rsidR="0079668B" w:rsidRDefault="0079668B" w:rsidP="003E0869">
                      <w:pPr>
                        <w:pStyle w:val="BodyText"/>
                        <w:spacing w:before="99" w:line="232" w:lineRule="auto"/>
                        <w:ind w:right="22" w:firstLine="0"/>
                        <w:jc w:val="left"/>
                        <w:rPr>
                          <w:rFonts w:ascii="Arial"/>
                        </w:rPr>
                      </w:pPr>
                      <w:r>
                        <w:rPr>
                          <w:rFonts w:ascii="Arial"/>
                          <w:lang w:val="en-US"/>
                        </w:rPr>
                        <w:t>A</w:t>
                      </w:r>
                      <w:r>
                        <w:rPr>
                          <w:rFonts w:ascii="Arial"/>
                        </w:rPr>
                        <w:t>CC Komisi</w:t>
                      </w:r>
                      <w:r>
                        <w:rPr>
                          <w:rFonts w:ascii="Arial"/>
                          <w:spacing w:val="-64"/>
                        </w:rPr>
                        <w:t xml:space="preserve"> </w:t>
                      </w:r>
                      <w:r>
                        <w:rPr>
                          <w:rFonts w:ascii="Arial"/>
                        </w:rPr>
                        <w:t>Syaiful</w:t>
                      </w:r>
                      <w:r>
                        <w:rPr>
                          <w:rFonts w:ascii="Arial"/>
                          <w:spacing w:val="1"/>
                        </w:rPr>
                        <w:t xml:space="preserve"> </w:t>
                      </w:r>
                      <w:r>
                        <w:rPr>
                          <w:rFonts w:ascii="Arial"/>
                        </w:rPr>
                        <w:t>20210301</w:t>
                      </w:r>
                    </w:p>
                    <w:p w:rsidR="0079668B" w:rsidRDefault="0079668B" w:rsidP="003E0869"/>
                  </w:txbxContent>
                </v:textbox>
              </v:shape>
            </w:pict>
          </mc:Fallback>
        </mc:AlternateContent>
      </w:r>
      <w:r>
        <w:rPr>
          <w:noProof/>
          <w:lang w:val="en-US" w:eastAsia="en-US" w:bidi="ar-SA"/>
        </w:rPr>
        <w:drawing>
          <wp:anchor distT="0" distB="0" distL="0" distR="0" simplePos="0" relativeHeight="251657216" behindDoc="0" locked="0" layoutInCell="1" allowOverlap="1">
            <wp:simplePos x="0" y="0"/>
            <wp:positionH relativeFrom="page">
              <wp:posOffset>829945</wp:posOffset>
            </wp:positionH>
            <wp:positionV relativeFrom="page">
              <wp:posOffset>164465</wp:posOffset>
            </wp:positionV>
            <wp:extent cx="730885" cy="689610"/>
            <wp:effectExtent l="0" t="0" r="0" b="0"/>
            <wp:wrapNone/>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0885" cy="6896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bidi="ar-SA"/>
        </w:rPr>
        <mc:AlternateContent>
          <mc:Choice Requires="wps">
            <w:drawing>
              <wp:anchor distT="0" distB="0" distL="114300" distR="114300" simplePos="0" relativeHeight="251658240" behindDoc="0" locked="0" layoutInCell="1" allowOverlap="1">
                <wp:simplePos x="0" y="0"/>
                <wp:positionH relativeFrom="page">
                  <wp:posOffset>5650230</wp:posOffset>
                </wp:positionH>
                <wp:positionV relativeFrom="paragraph">
                  <wp:posOffset>-194310</wp:posOffset>
                </wp:positionV>
                <wp:extent cx="1198880" cy="798830"/>
                <wp:effectExtent l="0" t="0" r="0" b="0"/>
                <wp:wrapNone/>
                <wp:docPr id="52"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8880" cy="798830"/>
                        </a:xfrm>
                        <a:custGeom>
                          <a:avLst/>
                          <a:gdLst>
                            <a:gd name="T0" fmla="+- 0 8304 8262"/>
                            <a:gd name="T1" fmla="*/ T0 w 1888"/>
                            <a:gd name="T2" fmla="+- 0 -662 -1154"/>
                            <a:gd name="T3" fmla="*/ -662 h 1258"/>
                            <a:gd name="T4" fmla="+- 0 8573 8262"/>
                            <a:gd name="T5" fmla="*/ T4 w 1888"/>
                            <a:gd name="T6" fmla="+- 0 -696 -1154"/>
                            <a:gd name="T7" fmla="*/ -696 h 1258"/>
                            <a:gd name="T8" fmla="+- 0 8351 8262"/>
                            <a:gd name="T9" fmla="*/ T8 w 1888"/>
                            <a:gd name="T10" fmla="+- 0 -776 -1154"/>
                            <a:gd name="T11" fmla="*/ -776 h 1258"/>
                            <a:gd name="T12" fmla="+- 0 8750 8262"/>
                            <a:gd name="T13" fmla="*/ T12 w 1888"/>
                            <a:gd name="T14" fmla="+- 0 -722 -1154"/>
                            <a:gd name="T15" fmla="*/ -722 h 1258"/>
                            <a:gd name="T16" fmla="+- 0 8313 8262"/>
                            <a:gd name="T17" fmla="*/ T16 w 1888"/>
                            <a:gd name="T18" fmla="+- 0 -742 -1154"/>
                            <a:gd name="T19" fmla="*/ -742 h 1258"/>
                            <a:gd name="T20" fmla="+- 0 8486 8262"/>
                            <a:gd name="T21" fmla="*/ T20 w 1888"/>
                            <a:gd name="T22" fmla="+- 0 -768 -1154"/>
                            <a:gd name="T23" fmla="*/ -768 h 1258"/>
                            <a:gd name="T24" fmla="+- 0 8762 8262"/>
                            <a:gd name="T25" fmla="*/ T24 w 1888"/>
                            <a:gd name="T26" fmla="+- 0 -766 -1154"/>
                            <a:gd name="T27" fmla="*/ -766 h 1258"/>
                            <a:gd name="T28" fmla="+- 0 8403 8262"/>
                            <a:gd name="T29" fmla="*/ T28 w 1888"/>
                            <a:gd name="T30" fmla="+- 0 -779 -1154"/>
                            <a:gd name="T31" fmla="*/ -779 h 1258"/>
                            <a:gd name="T32" fmla="+- 0 8429 8262"/>
                            <a:gd name="T33" fmla="*/ T32 w 1888"/>
                            <a:gd name="T34" fmla="+- 0 -786 -1154"/>
                            <a:gd name="T35" fmla="*/ -786 h 1258"/>
                            <a:gd name="T36" fmla="+- 0 8689 8262"/>
                            <a:gd name="T37" fmla="*/ T36 w 1888"/>
                            <a:gd name="T38" fmla="+- 0 -810 -1154"/>
                            <a:gd name="T39" fmla="*/ -810 h 1258"/>
                            <a:gd name="T40" fmla="+- 0 9265 8262"/>
                            <a:gd name="T41" fmla="*/ T40 w 1888"/>
                            <a:gd name="T42" fmla="+- 0 -804 -1154"/>
                            <a:gd name="T43" fmla="*/ -804 h 1258"/>
                            <a:gd name="T44" fmla="+- 0 9102 8262"/>
                            <a:gd name="T45" fmla="*/ T44 w 1888"/>
                            <a:gd name="T46" fmla="+- 0 -898 -1154"/>
                            <a:gd name="T47" fmla="*/ -898 h 1258"/>
                            <a:gd name="T48" fmla="+- 0 9329 8262"/>
                            <a:gd name="T49" fmla="*/ T48 w 1888"/>
                            <a:gd name="T50" fmla="+- 0 -852 -1154"/>
                            <a:gd name="T51" fmla="*/ -852 h 1258"/>
                            <a:gd name="T52" fmla="+- 0 9261 8262"/>
                            <a:gd name="T53" fmla="*/ T52 w 1888"/>
                            <a:gd name="T54" fmla="+- 0 -882 -1154"/>
                            <a:gd name="T55" fmla="*/ -882 h 1258"/>
                            <a:gd name="T56" fmla="+- 0 9373 8262"/>
                            <a:gd name="T57" fmla="*/ T56 w 1888"/>
                            <a:gd name="T58" fmla="+- 0 -880 -1154"/>
                            <a:gd name="T59" fmla="*/ -880 h 1258"/>
                            <a:gd name="T60" fmla="+- 0 9298 8262"/>
                            <a:gd name="T61" fmla="*/ T60 w 1888"/>
                            <a:gd name="T62" fmla="+- 0 -895 -1154"/>
                            <a:gd name="T63" fmla="*/ -895 h 1258"/>
                            <a:gd name="T64" fmla="+- 0 9120 8262"/>
                            <a:gd name="T65" fmla="*/ T64 w 1888"/>
                            <a:gd name="T66" fmla="+- 0 -946 -1154"/>
                            <a:gd name="T67" fmla="*/ -946 h 1258"/>
                            <a:gd name="T68" fmla="+- 0 9471 8262"/>
                            <a:gd name="T69" fmla="*/ T68 w 1888"/>
                            <a:gd name="T70" fmla="+- 0 -910 -1154"/>
                            <a:gd name="T71" fmla="*/ -910 h 1258"/>
                            <a:gd name="T72" fmla="+- 0 9062 8262"/>
                            <a:gd name="T73" fmla="*/ T72 w 1888"/>
                            <a:gd name="T74" fmla="+- 0 -907 -1154"/>
                            <a:gd name="T75" fmla="*/ -907 h 1258"/>
                            <a:gd name="T76" fmla="+- 0 9430 8262"/>
                            <a:gd name="T77" fmla="*/ T76 w 1888"/>
                            <a:gd name="T78" fmla="+- 0 -910 -1154"/>
                            <a:gd name="T79" fmla="*/ -910 h 1258"/>
                            <a:gd name="T80" fmla="+- 0 9047 8262"/>
                            <a:gd name="T81" fmla="*/ T80 w 1888"/>
                            <a:gd name="T82" fmla="+- 0 -986 -1154"/>
                            <a:gd name="T83" fmla="*/ -986 h 1258"/>
                            <a:gd name="T84" fmla="+- 0 9544 8262"/>
                            <a:gd name="T85" fmla="*/ T84 w 1888"/>
                            <a:gd name="T86" fmla="+- 0 -950 -1154"/>
                            <a:gd name="T87" fmla="*/ -950 h 1258"/>
                            <a:gd name="T88" fmla="+- 0 9500 8262"/>
                            <a:gd name="T89" fmla="*/ T88 w 1888"/>
                            <a:gd name="T90" fmla="+- 0 -938 -1154"/>
                            <a:gd name="T91" fmla="*/ -938 h 1258"/>
                            <a:gd name="T92" fmla="+- 0 9717 8262"/>
                            <a:gd name="T93" fmla="*/ T92 w 1888"/>
                            <a:gd name="T94" fmla="+- 0 -960 -1154"/>
                            <a:gd name="T95" fmla="*/ -960 h 1258"/>
                            <a:gd name="T96" fmla="+- 0 9589 8262"/>
                            <a:gd name="T97" fmla="*/ T96 w 1888"/>
                            <a:gd name="T98" fmla="+- 0 -959 -1154"/>
                            <a:gd name="T99" fmla="*/ -959 h 1258"/>
                            <a:gd name="T100" fmla="+- 0 9720 8262"/>
                            <a:gd name="T101" fmla="*/ T100 w 1888"/>
                            <a:gd name="T102" fmla="+- 0 -962 -1154"/>
                            <a:gd name="T103" fmla="*/ -962 h 1258"/>
                            <a:gd name="T104" fmla="+- 0 9861 8262"/>
                            <a:gd name="T105" fmla="*/ T104 w 1888"/>
                            <a:gd name="T106" fmla="+- 0 -1008 -1154"/>
                            <a:gd name="T107" fmla="*/ -1008 h 1258"/>
                            <a:gd name="T108" fmla="+- 0 9847 8262"/>
                            <a:gd name="T109" fmla="*/ T108 w 1888"/>
                            <a:gd name="T110" fmla="+- 0 -981 -1154"/>
                            <a:gd name="T111" fmla="*/ -981 h 1258"/>
                            <a:gd name="T112" fmla="+- 0 9028 8262"/>
                            <a:gd name="T113" fmla="*/ T112 w 1888"/>
                            <a:gd name="T114" fmla="+- 0 -994 -1154"/>
                            <a:gd name="T115" fmla="*/ -994 h 1258"/>
                            <a:gd name="T116" fmla="+- 0 9801 8262"/>
                            <a:gd name="T117" fmla="*/ T116 w 1888"/>
                            <a:gd name="T118" fmla="+- 0 -1018 -1154"/>
                            <a:gd name="T119" fmla="*/ -1018 h 1258"/>
                            <a:gd name="T120" fmla="+- 0 9107 8262"/>
                            <a:gd name="T121" fmla="*/ T120 w 1888"/>
                            <a:gd name="T122" fmla="+- 0 88 -1154"/>
                            <a:gd name="T123" fmla="*/ 88 h 1258"/>
                            <a:gd name="T124" fmla="+- 0 9118 8262"/>
                            <a:gd name="T125" fmla="*/ T124 w 1888"/>
                            <a:gd name="T126" fmla="+- 0 22 -1154"/>
                            <a:gd name="T127" fmla="*/ 22 h 1258"/>
                            <a:gd name="T128" fmla="+- 0 8846 8262"/>
                            <a:gd name="T129" fmla="*/ T128 w 1888"/>
                            <a:gd name="T130" fmla="+- 0 -368 -1154"/>
                            <a:gd name="T131" fmla="*/ -368 h 1258"/>
                            <a:gd name="T132" fmla="+- 0 8761 8262"/>
                            <a:gd name="T133" fmla="*/ T132 w 1888"/>
                            <a:gd name="T134" fmla="+- 0 -5 -1154"/>
                            <a:gd name="T135" fmla="*/ -5 h 1258"/>
                            <a:gd name="T136" fmla="+- 0 8958 8262"/>
                            <a:gd name="T137" fmla="*/ T136 w 1888"/>
                            <a:gd name="T138" fmla="+- 0 -178 -1154"/>
                            <a:gd name="T139" fmla="*/ -178 h 1258"/>
                            <a:gd name="T140" fmla="+- 0 8977 8262"/>
                            <a:gd name="T141" fmla="*/ T140 w 1888"/>
                            <a:gd name="T142" fmla="+- 0 -216 -1154"/>
                            <a:gd name="T143" fmla="*/ -216 h 1258"/>
                            <a:gd name="T144" fmla="+- 0 8849 8262"/>
                            <a:gd name="T145" fmla="*/ T144 w 1888"/>
                            <a:gd name="T146" fmla="+- 0 -562 -1154"/>
                            <a:gd name="T147" fmla="*/ -562 h 1258"/>
                            <a:gd name="T148" fmla="+- 0 9075 8262"/>
                            <a:gd name="T149" fmla="*/ T148 w 1888"/>
                            <a:gd name="T150" fmla="+- 0 -440 -1154"/>
                            <a:gd name="T151" fmla="*/ -440 h 1258"/>
                            <a:gd name="T152" fmla="+- 0 9030 8262"/>
                            <a:gd name="T153" fmla="*/ T152 w 1888"/>
                            <a:gd name="T154" fmla="+- 0 -498 -1154"/>
                            <a:gd name="T155" fmla="*/ -498 h 1258"/>
                            <a:gd name="T156" fmla="+- 0 9414 8262"/>
                            <a:gd name="T157" fmla="*/ T156 w 1888"/>
                            <a:gd name="T158" fmla="+- 0 -359 -1154"/>
                            <a:gd name="T159" fmla="*/ -359 h 1258"/>
                            <a:gd name="T160" fmla="+- 0 9279 8262"/>
                            <a:gd name="T161" fmla="*/ T160 w 1888"/>
                            <a:gd name="T162" fmla="+- 0 -449 -1154"/>
                            <a:gd name="T163" fmla="*/ -449 h 1258"/>
                            <a:gd name="T164" fmla="+- 0 9300 8262"/>
                            <a:gd name="T165" fmla="*/ T164 w 1888"/>
                            <a:gd name="T166" fmla="+- 0 -478 -1154"/>
                            <a:gd name="T167" fmla="*/ -478 h 1258"/>
                            <a:gd name="T168" fmla="+- 0 9375 8262"/>
                            <a:gd name="T169" fmla="*/ T168 w 1888"/>
                            <a:gd name="T170" fmla="+- 0 -503 -1154"/>
                            <a:gd name="T171" fmla="*/ -503 h 1258"/>
                            <a:gd name="T172" fmla="+- 0 9359 8262"/>
                            <a:gd name="T173" fmla="*/ T172 w 1888"/>
                            <a:gd name="T174" fmla="+- 0 -550 -1154"/>
                            <a:gd name="T175" fmla="*/ -550 h 1258"/>
                            <a:gd name="T176" fmla="+- 0 9224 8262"/>
                            <a:gd name="T177" fmla="*/ T176 w 1888"/>
                            <a:gd name="T178" fmla="+- 0 -60 -1154"/>
                            <a:gd name="T179" fmla="*/ -60 h 1258"/>
                            <a:gd name="T180" fmla="+- 0 9222 8262"/>
                            <a:gd name="T181" fmla="*/ T180 w 1888"/>
                            <a:gd name="T182" fmla="+- 0 -84 -1154"/>
                            <a:gd name="T183" fmla="*/ -84 h 1258"/>
                            <a:gd name="T184" fmla="+- 0 9475 8262"/>
                            <a:gd name="T185" fmla="*/ T184 w 1888"/>
                            <a:gd name="T186" fmla="+- 0 -76 -1154"/>
                            <a:gd name="T187" fmla="*/ -76 h 1258"/>
                            <a:gd name="T188" fmla="+- 0 9416 8262"/>
                            <a:gd name="T189" fmla="*/ T188 w 1888"/>
                            <a:gd name="T190" fmla="+- 0 -92 -1154"/>
                            <a:gd name="T191" fmla="*/ -92 h 1258"/>
                            <a:gd name="T192" fmla="+- 0 9648 8262"/>
                            <a:gd name="T193" fmla="*/ T192 w 1888"/>
                            <a:gd name="T194" fmla="+- 0 -113 -1154"/>
                            <a:gd name="T195" fmla="*/ -113 h 1258"/>
                            <a:gd name="T196" fmla="+- 0 9681 8262"/>
                            <a:gd name="T197" fmla="*/ T196 w 1888"/>
                            <a:gd name="T198" fmla="+- 0 -144 -1154"/>
                            <a:gd name="T199" fmla="*/ -144 h 1258"/>
                            <a:gd name="T200" fmla="+- 0 9456 8262"/>
                            <a:gd name="T201" fmla="*/ T200 w 1888"/>
                            <a:gd name="T202" fmla="+- 0 -110 -1154"/>
                            <a:gd name="T203" fmla="*/ -110 h 1258"/>
                            <a:gd name="T204" fmla="+- 0 9755 8262"/>
                            <a:gd name="T205" fmla="*/ T204 w 1888"/>
                            <a:gd name="T206" fmla="+- 0 -138 -1154"/>
                            <a:gd name="T207" fmla="*/ -138 h 1258"/>
                            <a:gd name="T208" fmla="+- 0 9506 8262"/>
                            <a:gd name="T209" fmla="*/ T208 w 1888"/>
                            <a:gd name="T210" fmla="+- 0 -147 -1154"/>
                            <a:gd name="T211" fmla="*/ -147 h 1258"/>
                            <a:gd name="T212" fmla="+- 0 9491 8262"/>
                            <a:gd name="T213" fmla="*/ T212 w 1888"/>
                            <a:gd name="T214" fmla="+- 0 -148 -1154"/>
                            <a:gd name="T215" fmla="*/ -148 h 1258"/>
                            <a:gd name="T216" fmla="+- 0 9450 8262"/>
                            <a:gd name="T217" fmla="*/ T216 w 1888"/>
                            <a:gd name="T218" fmla="+- 0 -160 -1154"/>
                            <a:gd name="T219" fmla="*/ -160 h 1258"/>
                            <a:gd name="T220" fmla="+- 0 9689 8262"/>
                            <a:gd name="T221" fmla="*/ T220 w 1888"/>
                            <a:gd name="T222" fmla="+- 0 -178 -1154"/>
                            <a:gd name="T223" fmla="*/ -178 h 1258"/>
                            <a:gd name="T224" fmla="+- 0 9723 8262"/>
                            <a:gd name="T225" fmla="*/ T224 w 1888"/>
                            <a:gd name="T226" fmla="+- 0 -179 -1154"/>
                            <a:gd name="T227" fmla="*/ -179 h 1258"/>
                            <a:gd name="T228" fmla="+- 0 9664 8262"/>
                            <a:gd name="T229" fmla="*/ T228 w 1888"/>
                            <a:gd name="T230" fmla="+- 0 -176 -1154"/>
                            <a:gd name="T231" fmla="*/ -176 h 1258"/>
                            <a:gd name="T232" fmla="+- 0 9554 8262"/>
                            <a:gd name="T233" fmla="*/ T232 w 1888"/>
                            <a:gd name="T234" fmla="+- 0 -196 -1154"/>
                            <a:gd name="T235" fmla="*/ -196 h 1258"/>
                            <a:gd name="T236" fmla="+- 0 10056 8262"/>
                            <a:gd name="T237" fmla="*/ T236 w 1888"/>
                            <a:gd name="T238" fmla="+- 0 -253 -1154"/>
                            <a:gd name="T239" fmla="*/ -253 h 1258"/>
                            <a:gd name="T240" fmla="+- 0 10020 8262"/>
                            <a:gd name="T241" fmla="*/ T240 w 1888"/>
                            <a:gd name="T242" fmla="+- 0 -283 -1154"/>
                            <a:gd name="T243" fmla="*/ -283 h 1258"/>
                            <a:gd name="T244" fmla="+- 0 10019 8262"/>
                            <a:gd name="T245" fmla="*/ T244 w 1888"/>
                            <a:gd name="T246" fmla="+- 0 -322 -1154"/>
                            <a:gd name="T247" fmla="*/ -322 h 1258"/>
                            <a:gd name="T248" fmla="+- 0 10042 8262"/>
                            <a:gd name="T249" fmla="*/ T248 w 1888"/>
                            <a:gd name="T250" fmla="+- 0 -397 -1154"/>
                            <a:gd name="T251" fmla="*/ -397 h 12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888" h="1258">
                              <a:moveTo>
                                <a:pt x="13" y="442"/>
                              </a:moveTo>
                              <a:lnTo>
                                <a:pt x="6" y="454"/>
                              </a:lnTo>
                              <a:lnTo>
                                <a:pt x="4" y="460"/>
                              </a:lnTo>
                              <a:lnTo>
                                <a:pt x="3" y="464"/>
                              </a:lnTo>
                              <a:lnTo>
                                <a:pt x="2" y="470"/>
                              </a:lnTo>
                              <a:lnTo>
                                <a:pt x="2" y="508"/>
                              </a:lnTo>
                              <a:lnTo>
                                <a:pt x="0" y="518"/>
                              </a:lnTo>
                              <a:lnTo>
                                <a:pt x="4" y="526"/>
                              </a:lnTo>
                              <a:lnTo>
                                <a:pt x="13" y="534"/>
                              </a:lnTo>
                              <a:lnTo>
                                <a:pt x="22" y="538"/>
                              </a:lnTo>
                              <a:lnTo>
                                <a:pt x="32" y="538"/>
                              </a:lnTo>
                              <a:lnTo>
                                <a:pt x="39" y="536"/>
                              </a:lnTo>
                              <a:lnTo>
                                <a:pt x="45" y="534"/>
                              </a:lnTo>
                              <a:lnTo>
                                <a:pt x="53" y="528"/>
                              </a:lnTo>
                              <a:lnTo>
                                <a:pt x="58" y="522"/>
                              </a:lnTo>
                              <a:lnTo>
                                <a:pt x="31" y="522"/>
                              </a:lnTo>
                              <a:lnTo>
                                <a:pt x="17" y="508"/>
                              </a:lnTo>
                              <a:lnTo>
                                <a:pt x="18" y="504"/>
                              </a:lnTo>
                              <a:lnTo>
                                <a:pt x="30" y="504"/>
                              </a:lnTo>
                              <a:lnTo>
                                <a:pt x="33" y="501"/>
                              </a:lnTo>
                              <a:lnTo>
                                <a:pt x="33" y="474"/>
                              </a:lnTo>
                              <a:lnTo>
                                <a:pt x="31" y="474"/>
                              </a:lnTo>
                              <a:lnTo>
                                <a:pt x="33" y="464"/>
                              </a:lnTo>
                              <a:lnTo>
                                <a:pt x="36" y="464"/>
                              </a:lnTo>
                              <a:lnTo>
                                <a:pt x="41" y="454"/>
                              </a:lnTo>
                              <a:lnTo>
                                <a:pt x="42" y="452"/>
                              </a:lnTo>
                              <a:lnTo>
                                <a:pt x="44" y="444"/>
                              </a:lnTo>
                              <a:lnTo>
                                <a:pt x="12" y="444"/>
                              </a:lnTo>
                              <a:lnTo>
                                <a:pt x="13" y="442"/>
                              </a:lnTo>
                              <a:close/>
                              <a:moveTo>
                                <a:pt x="30" y="504"/>
                              </a:moveTo>
                              <a:lnTo>
                                <a:pt x="18" y="504"/>
                              </a:lnTo>
                              <a:lnTo>
                                <a:pt x="17" y="508"/>
                              </a:lnTo>
                              <a:lnTo>
                                <a:pt x="31" y="522"/>
                              </a:lnTo>
                              <a:lnTo>
                                <a:pt x="35" y="520"/>
                              </a:lnTo>
                              <a:lnTo>
                                <a:pt x="34" y="512"/>
                              </a:lnTo>
                              <a:lnTo>
                                <a:pt x="25" y="512"/>
                              </a:lnTo>
                              <a:lnTo>
                                <a:pt x="26" y="508"/>
                              </a:lnTo>
                              <a:lnTo>
                                <a:pt x="30" y="504"/>
                              </a:lnTo>
                              <a:close/>
                              <a:moveTo>
                                <a:pt x="72" y="504"/>
                              </a:moveTo>
                              <a:lnTo>
                                <a:pt x="35" y="504"/>
                              </a:lnTo>
                              <a:lnTo>
                                <a:pt x="37" y="506"/>
                              </a:lnTo>
                              <a:lnTo>
                                <a:pt x="33" y="507"/>
                              </a:lnTo>
                              <a:lnTo>
                                <a:pt x="33" y="508"/>
                              </a:lnTo>
                              <a:lnTo>
                                <a:pt x="35" y="520"/>
                              </a:lnTo>
                              <a:lnTo>
                                <a:pt x="31" y="522"/>
                              </a:lnTo>
                              <a:lnTo>
                                <a:pt x="58" y="522"/>
                              </a:lnTo>
                              <a:lnTo>
                                <a:pt x="62" y="518"/>
                              </a:lnTo>
                              <a:lnTo>
                                <a:pt x="67" y="514"/>
                              </a:lnTo>
                              <a:lnTo>
                                <a:pt x="68" y="512"/>
                              </a:lnTo>
                              <a:lnTo>
                                <a:pt x="71" y="506"/>
                              </a:lnTo>
                              <a:lnTo>
                                <a:pt x="72" y="504"/>
                              </a:lnTo>
                              <a:close/>
                              <a:moveTo>
                                <a:pt x="33" y="501"/>
                              </a:moveTo>
                              <a:lnTo>
                                <a:pt x="26" y="508"/>
                              </a:lnTo>
                              <a:lnTo>
                                <a:pt x="25" y="512"/>
                              </a:lnTo>
                              <a:lnTo>
                                <a:pt x="33" y="507"/>
                              </a:lnTo>
                              <a:lnTo>
                                <a:pt x="33" y="501"/>
                              </a:lnTo>
                              <a:close/>
                              <a:moveTo>
                                <a:pt x="33" y="507"/>
                              </a:moveTo>
                              <a:lnTo>
                                <a:pt x="25" y="512"/>
                              </a:lnTo>
                              <a:lnTo>
                                <a:pt x="34" y="512"/>
                              </a:lnTo>
                              <a:lnTo>
                                <a:pt x="33" y="508"/>
                              </a:lnTo>
                              <a:lnTo>
                                <a:pt x="33" y="507"/>
                              </a:lnTo>
                              <a:close/>
                              <a:moveTo>
                                <a:pt x="41" y="493"/>
                              </a:moveTo>
                              <a:lnTo>
                                <a:pt x="40" y="494"/>
                              </a:lnTo>
                              <a:lnTo>
                                <a:pt x="33" y="501"/>
                              </a:lnTo>
                              <a:lnTo>
                                <a:pt x="33" y="507"/>
                              </a:lnTo>
                              <a:lnTo>
                                <a:pt x="37" y="506"/>
                              </a:lnTo>
                              <a:lnTo>
                                <a:pt x="35" y="504"/>
                              </a:lnTo>
                              <a:lnTo>
                                <a:pt x="72" y="504"/>
                              </a:lnTo>
                              <a:lnTo>
                                <a:pt x="76" y="496"/>
                              </a:lnTo>
                              <a:lnTo>
                                <a:pt x="40" y="496"/>
                              </a:lnTo>
                              <a:lnTo>
                                <a:pt x="41" y="493"/>
                              </a:lnTo>
                              <a:close/>
                              <a:moveTo>
                                <a:pt x="44" y="492"/>
                              </a:moveTo>
                              <a:lnTo>
                                <a:pt x="41" y="493"/>
                              </a:lnTo>
                              <a:lnTo>
                                <a:pt x="40" y="496"/>
                              </a:lnTo>
                              <a:lnTo>
                                <a:pt x="44" y="492"/>
                              </a:lnTo>
                              <a:close/>
                              <a:moveTo>
                                <a:pt x="78" y="492"/>
                              </a:moveTo>
                              <a:lnTo>
                                <a:pt x="44" y="492"/>
                              </a:lnTo>
                              <a:lnTo>
                                <a:pt x="40" y="496"/>
                              </a:lnTo>
                              <a:lnTo>
                                <a:pt x="76" y="496"/>
                              </a:lnTo>
                              <a:lnTo>
                                <a:pt x="78" y="492"/>
                              </a:lnTo>
                              <a:close/>
                              <a:moveTo>
                                <a:pt x="167" y="368"/>
                              </a:moveTo>
                              <a:lnTo>
                                <a:pt x="115" y="368"/>
                              </a:lnTo>
                              <a:lnTo>
                                <a:pt x="104" y="371"/>
                              </a:lnTo>
                              <a:lnTo>
                                <a:pt x="102" y="376"/>
                              </a:lnTo>
                              <a:lnTo>
                                <a:pt x="97" y="384"/>
                              </a:lnTo>
                              <a:lnTo>
                                <a:pt x="96" y="384"/>
                              </a:lnTo>
                              <a:lnTo>
                                <a:pt x="78" y="422"/>
                              </a:lnTo>
                              <a:lnTo>
                                <a:pt x="59" y="460"/>
                              </a:lnTo>
                              <a:lnTo>
                                <a:pt x="48" y="482"/>
                              </a:lnTo>
                              <a:lnTo>
                                <a:pt x="42" y="492"/>
                              </a:lnTo>
                              <a:lnTo>
                                <a:pt x="41" y="493"/>
                              </a:lnTo>
                              <a:lnTo>
                                <a:pt x="44" y="492"/>
                              </a:lnTo>
                              <a:lnTo>
                                <a:pt x="78" y="492"/>
                              </a:lnTo>
                              <a:lnTo>
                                <a:pt x="87" y="472"/>
                              </a:lnTo>
                              <a:lnTo>
                                <a:pt x="88" y="472"/>
                              </a:lnTo>
                              <a:lnTo>
                                <a:pt x="107" y="433"/>
                              </a:lnTo>
                              <a:lnTo>
                                <a:pt x="124" y="398"/>
                              </a:lnTo>
                              <a:lnTo>
                                <a:pt x="125" y="398"/>
                              </a:lnTo>
                              <a:lnTo>
                                <a:pt x="127" y="394"/>
                              </a:lnTo>
                              <a:lnTo>
                                <a:pt x="136" y="382"/>
                              </a:lnTo>
                              <a:lnTo>
                                <a:pt x="129" y="382"/>
                              </a:lnTo>
                              <a:lnTo>
                                <a:pt x="128" y="380"/>
                              </a:lnTo>
                              <a:lnTo>
                                <a:pt x="135" y="376"/>
                              </a:lnTo>
                              <a:lnTo>
                                <a:pt x="134" y="376"/>
                              </a:lnTo>
                              <a:lnTo>
                                <a:pt x="132" y="372"/>
                              </a:lnTo>
                              <a:lnTo>
                                <a:pt x="134" y="370"/>
                              </a:lnTo>
                              <a:lnTo>
                                <a:pt x="168" y="370"/>
                              </a:lnTo>
                              <a:lnTo>
                                <a:pt x="167" y="368"/>
                              </a:lnTo>
                              <a:close/>
                              <a:moveTo>
                                <a:pt x="140" y="387"/>
                              </a:moveTo>
                              <a:lnTo>
                                <a:pt x="140" y="454"/>
                              </a:lnTo>
                              <a:lnTo>
                                <a:pt x="137" y="470"/>
                              </a:lnTo>
                              <a:lnTo>
                                <a:pt x="144" y="480"/>
                              </a:lnTo>
                              <a:lnTo>
                                <a:pt x="162" y="488"/>
                              </a:lnTo>
                              <a:lnTo>
                                <a:pt x="175" y="484"/>
                              </a:lnTo>
                              <a:lnTo>
                                <a:pt x="180" y="478"/>
                              </a:lnTo>
                              <a:lnTo>
                                <a:pt x="169" y="478"/>
                              </a:lnTo>
                              <a:lnTo>
                                <a:pt x="145" y="468"/>
                              </a:lnTo>
                              <a:lnTo>
                                <a:pt x="145" y="458"/>
                              </a:lnTo>
                              <a:lnTo>
                                <a:pt x="167" y="442"/>
                              </a:lnTo>
                              <a:lnTo>
                                <a:pt x="172" y="437"/>
                              </a:lnTo>
                              <a:lnTo>
                                <a:pt x="172" y="436"/>
                              </a:lnTo>
                              <a:lnTo>
                                <a:pt x="172" y="390"/>
                              </a:lnTo>
                              <a:lnTo>
                                <a:pt x="143" y="390"/>
                              </a:lnTo>
                              <a:lnTo>
                                <a:pt x="141" y="388"/>
                              </a:lnTo>
                              <a:lnTo>
                                <a:pt x="140" y="387"/>
                              </a:lnTo>
                              <a:close/>
                              <a:moveTo>
                                <a:pt x="172" y="437"/>
                              </a:moveTo>
                              <a:lnTo>
                                <a:pt x="167" y="442"/>
                              </a:lnTo>
                              <a:lnTo>
                                <a:pt x="145" y="458"/>
                              </a:lnTo>
                              <a:lnTo>
                                <a:pt x="145" y="468"/>
                              </a:lnTo>
                              <a:lnTo>
                                <a:pt x="169" y="478"/>
                              </a:lnTo>
                              <a:lnTo>
                                <a:pt x="176" y="474"/>
                              </a:lnTo>
                              <a:lnTo>
                                <a:pt x="172" y="454"/>
                              </a:lnTo>
                              <a:lnTo>
                                <a:pt x="172" y="440"/>
                              </a:lnTo>
                              <a:lnTo>
                                <a:pt x="170" y="440"/>
                              </a:lnTo>
                              <a:lnTo>
                                <a:pt x="172" y="437"/>
                              </a:lnTo>
                              <a:close/>
                              <a:moveTo>
                                <a:pt x="211" y="436"/>
                              </a:moveTo>
                              <a:lnTo>
                                <a:pt x="173" y="436"/>
                              </a:lnTo>
                              <a:lnTo>
                                <a:pt x="172" y="437"/>
                              </a:lnTo>
                              <a:lnTo>
                                <a:pt x="172" y="454"/>
                              </a:lnTo>
                              <a:lnTo>
                                <a:pt x="176" y="474"/>
                              </a:lnTo>
                              <a:lnTo>
                                <a:pt x="169" y="478"/>
                              </a:lnTo>
                              <a:lnTo>
                                <a:pt x="180" y="478"/>
                              </a:lnTo>
                              <a:lnTo>
                                <a:pt x="188" y="466"/>
                              </a:lnTo>
                              <a:lnTo>
                                <a:pt x="196" y="458"/>
                              </a:lnTo>
                              <a:lnTo>
                                <a:pt x="197" y="458"/>
                              </a:lnTo>
                              <a:lnTo>
                                <a:pt x="202" y="450"/>
                              </a:lnTo>
                              <a:lnTo>
                                <a:pt x="211" y="436"/>
                              </a:lnTo>
                              <a:close/>
                              <a:moveTo>
                                <a:pt x="33" y="464"/>
                              </a:moveTo>
                              <a:lnTo>
                                <a:pt x="31" y="474"/>
                              </a:lnTo>
                              <a:lnTo>
                                <a:pt x="33" y="470"/>
                              </a:lnTo>
                              <a:lnTo>
                                <a:pt x="33" y="469"/>
                              </a:lnTo>
                              <a:lnTo>
                                <a:pt x="33" y="464"/>
                              </a:lnTo>
                              <a:close/>
                              <a:moveTo>
                                <a:pt x="33" y="469"/>
                              </a:moveTo>
                              <a:lnTo>
                                <a:pt x="33" y="470"/>
                              </a:lnTo>
                              <a:lnTo>
                                <a:pt x="31" y="474"/>
                              </a:lnTo>
                              <a:lnTo>
                                <a:pt x="33" y="474"/>
                              </a:lnTo>
                              <a:lnTo>
                                <a:pt x="33" y="469"/>
                              </a:lnTo>
                              <a:close/>
                              <a:moveTo>
                                <a:pt x="88" y="472"/>
                              </a:moveTo>
                              <a:lnTo>
                                <a:pt x="87" y="472"/>
                              </a:lnTo>
                              <a:lnTo>
                                <a:pt x="87" y="474"/>
                              </a:lnTo>
                              <a:lnTo>
                                <a:pt x="88" y="472"/>
                              </a:lnTo>
                              <a:close/>
                              <a:moveTo>
                                <a:pt x="36" y="464"/>
                              </a:moveTo>
                              <a:lnTo>
                                <a:pt x="33" y="464"/>
                              </a:lnTo>
                              <a:lnTo>
                                <a:pt x="33" y="469"/>
                              </a:lnTo>
                              <a:lnTo>
                                <a:pt x="36" y="464"/>
                              </a:lnTo>
                              <a:close/>
                              <a:moveTo>
                                <a:pt x="255" y="389"/>
                              </a:moveTo>
                              <a:lnTo>
                                <a:pt x="248" y="396"/>
                              </a:lnTo>
                              <a:lnTo>
                                <a:pt x="240" y="404"/>
                              </a:lnTo>
                              <a:lnTo>
                                <a:pt x="238" y="406"/>
                              </a:lnTo>
                              <a:lnTo>
                                <a:pt x="225" y="414"/>
                              </a:lnTo>
                              <a:lnTo>
                                <a:pt x="225" y="416"/>
                              </a:lnTo>
                              <a:lnTo>
                                <a:pt x="228" y="422"/>
                              </a:lnTo>
                              <a:lnTo>
                                <a:pt x="232" y="432"/>
                              </a:lnTo>
                              <a:lnTo>
                                <a:pt x="237" y="440"/>
                              </a:lnTo>
                              <a:lnTo>
                                <a:pt x="240" y="450"/>
                              </a:lnTo>
                              <a:lnTo>
                                <a:pt x="246" y="458"/>
                              </a:lnTo>
                              <a:lnTo>
                                <a:pt x="254" y="462"/>
                              </a:lnTo>
                              <a:lnTo>
                                <a:pt x="267" y="464"/>
                              </a:lnTo>
                              <a:lnTo>
                                <a:pt x="296" y="464"/>
                              </a:lnTo>
                              <a:lnTo>
                                <a:pt x="299" y="462"/>
                              </a:lnTo>
                              <a:lnTo>
                                <a:pt x="311" y="458"/>
                              </a:lnTo>
                              <a:lnTo>
                                <a:pt x="324" y="454"/>
                              </a:lnTo>
                              <a:lnTo>
                                <a:pt x="348" y="444"/>
                              </a:lnTo>
                              <a:lnTo>
                                <a:pt x="349" y="442"/>
                              </a:lnTo>
                              <a:lnTo>
                                <a:pt x="271" y="442"/>
                              </a:lnTo>
                              <a:lnTo>
                                <a:pt x="256" y="432"/>
                              </a:lnTo>
                              <a:lnTo>
                                <a:pt x="262" y="430"/>
                              </a:lnTo>
                              <a:lnTo>
                                <a:pt x="267" y="430"/>
                              </a:lnTo>
                              <a:lnTo>
                                <a:pt x="265" y="426"/>
                              </a:lnTo>
                              <a:lnTo>
                                <a:pt x="260" y="418"/>
                              </a:lnTo>
                              <a:lnTo>
                                <a:pt x="257" y="412"/>
                              </a:lnTo>
                              <a:lnTo>
                                <a:pt x="255" y="412"/>
                              </a:lnTo>
                              <a:lnTo>
                                <a:pt x="252" y="404"/>
                              </a:lnTo>
                              <a:lnTo>
                                <a:pt x="255" y="404"/>
                              </a:lnTo>
                              <a:lnTo>
                                <a:pt x="255" y="389"/>
                              </a:lnTo>
                              <a:close/>
                              <a:moveTo>
                                <a:pt x="375" y="425"/>
                              </a:moveTo>
                              <a:lnTo>
                                <a:pt x="370" y="428"/>
                              </a:lnTo>
                              <a:lnTo>
                                <a:pt x="357" y="438"/>
                              </a:lnTo>
                              <a:lnTo>
                                <a:pt x="355" y="438"/>
                              </a:lnTo>
                              <a:lnTo>
                                <a:pt x="362" y="444"/>
                              </a:lnTo>
                              <a:lnTo>
                                <a:pt x="368" y="450"/>
                              </a:lnTo>
                              <a:lnTo>
                                <a:pt x="370" y="452"/>
                              </a:lnTo>
                              <a:lnTo>
                                <a:pt x="375" y="454"/>
                              </a:lnTo>
                              <a:lnTo>
                                <a:pt x="384" y="460"/>
                              </a:lnTo>
                              <a:lnTo>
                                <a:pt x="391" y="462"/>
                              </a:lnTo>
                              <a:lnTo>
                                <a:pt x="394" y="464"/>
                              </a:lnTo>
                              <a:lnTo>
                                <a:pt x="426" y="464"/>
                              </a:lnTo>
                              <a:lnTo>
                                <a:pt x="429" y="462"/>
                              </a:lnTo>
                              <a:lnTo>
                                <a:pt x="431" y="462"/>
                              </a:lnTo>
                              <a:lnTo>
                                <a:pt x="439" y="458"/>
                              </a:lnTo>
                              <a:lnTo>
                                <a:pt x="450" y="452"/>
                              </a:lnTo>
                              <a:lnTo>
                                <a:pt x="468" y="444"/>
                              </a:lnTo>
                              <a:lnTo>
                                <a:pt x="485" y="434"/>
                              </a:lnTo>
                              <a:lnTo>
                                <a:pt x="404" y="434"/>
                              </a:lnTo>
                              <a:lnTo>
                                <a:pt x="395" y="432"/>
                              </a:lnTo>
                              <a:lnTo>
                                <a:pt x="401" y="432"/>
                              </a:lnTo>
                              <a:lnTo>
                                <a:pt x="392" y="428"/>
                              </a:lnTo>
                              <a:lnTo>
                                <a:pt x="389" y="428"/>
                              </a:lnTo>
                              <a:lnTo>
                                <a:pt x="387" y="426"/>
                              </a:lnTo>
                              <a:lnTo>
                                <a:pt x="375" y="426"/>
                              </a:lnTo>
                              <a:lnTo>
                                <a:pt x="375" y="425"/>
                              </a:lnTo>
                              <a:close/>
                              <a:moveTo>
                                <a:pt x="14" y="440"/>
                              </a:moveTo>
                              <a:lnTo>
                                <a:pt x="13" y="442"/>
                              </a:lnTo>
                              <a:lnTo>
                                <a:pt x="12" y="444"/>
                              </a:lnTo>
                              <a:lnTo>
                                <a:pt x="14" y="440"/>
                              </a:lnTo>
                              <a:close/>
                              <a:moveTo>
                                <a:pt x="45" y="440"/>
                              </a:moveTo>
                              <a:lnTo>
                                <a:pt x="14" y="440"/>
                              </a:lnTo>
                              <a:lnTo>
                                <a:pt x="12" y="444"/>
                              </a:lnTo>
                              <a:lnTo>
                                <a:pt x="44" y="444"/>
                              </a:lnTo>
                              <a:lnTo>
                                <a:pt x="45" y="440"/>
                              </a:lnTo>
                              <a:close/>
                              <a:moveTo>
                                <a:pt x="262" y="430"/>
                              </a:moveTo>
                              <a:lnTo>
                                <a:pt x="256" y="432"/>
                              </a:lnTo>
                              <a:lnTo>
                                <a:pt x="271" y="442"/>
                              </a:lnTo>
                              <a:lnTo>
                                <a:pt x="272" y="440"/>
                              </a:lnTo>
                              <a:lnTo>
                                <a:pt x="267" y="430"/>
                              </a:lnTo>
                              <a:lnTo>
                                <a:pt x="262" y="430"/>
                              </a:lnTo>
                              <a:close/>
                              <a:moveTo>
                                <a:pt x="267" y="430"/>
                              </a:moveTo>
                              <a:lnTo>
                                <a:pt x="272" y="440"/>
                              </a:lnTo>
                              <a:lnTo>
                                <a:pt x="271" y="442"/>
                              </a:lnTo>
                              <a:lnTo>
                                <a:pt x="349" y="442"/>
                              </a:lnTo>
                              <a:lnTo>
                                <a:pt x="355" y="438"/>
                              </a:lnTo>
                              <a:lnTo>
                                <a:pt x="352" y="436"/>
                              </a:lnTo>
                              <a:lnTo>
                                <a:pt x="351" y="434"/>
                              </a:lnTo>
                              <a:lnTo>
                                <a:pt x="288" y="434"/>
                              </a:lnTo>
                              <a:lnTo>
                                <a:pt x="291" y="432"/>
                              </a:lnTo>
                              <a:lnTo>
                                <a:pt x="288" y="432"/>
                              </a:lnTo>
                              <a:lnTo>
                                <a:pt x="267" y="430"/>
                              </a:lnTo>
                              <a:close/>
                              <a:moveTo>
                                <a:pt x="131" y="342"/>
                              </a:moveTo>
                              <a:lnTo>
                                <a:pt x="107" y="342"/>
                              </a:lnTo>
                              <a:lnTo>
                                <a:pt x="99" y="344"/>
                              </a:lnTo>
                              <a:lnTo>
                                <a:pt x="85" y="350"/>
                              </a:lnTo>
                              <a:lnTo>
                                <a:pt x="77" y="352"/>
                              </a:lnTo>
                              <a:lnTo>
                                <a:pt x="74" y="354"/>
                              </a:lnTo>
                              <a:lnTo>
                                <a:pt x="66" y="362"/>
                              </a:lnTo>
                              <a:lnTo>
                                <a:pt x="52" y="376"/>
                              </a:lnTo>
                              <a:lnTo>
                                <a:pt x="40" y="386"/>
                              </a:lnTo>
                              <a:lnTo>
                                <a:pt x="31" y="396"/>
                              </a:lnTo>
                              <a:lnTo>
                                <a:pt x="25" y="402"/>
                              </a:lnTo>
                              <a:lnTo>
                                <a:pt x="23" y="406"/>
                              </a:lnTo>
                              <a:lnTo>
                                <a:pt x="19" y="416"/>
                              </a:lnTo>
                              <a:lnTo>
                                <a:pt x="14" y="438"/>
                              </a:lnTo>
                              <a:lnTo>
                                <a:pt x="13" y="442"/>
                              </a:lnTo>
                              <a:lnTo>
                                <a:pt x="14" y="440"/>
                              </a:lnTo>
                              <a:lnTo>
                                <a:pt x="45" y="440"/>
                              </a:lnTo>
                              <a:lnTo>
                                <a:pt x="49" y="422"/>
                              </a:lnTo>
                              <a:lnTo>
                                <a:pt x="46" y="422"/>
                              </a:lnTo>
                              <a:lnTo>
                                <a:pt x="51" y="412"/>
                              </a:lnTo>
                              <a:lnTo>
                                <a:pt x="55" y="412"/>
                              </a:lnTo>
                              <a:lnTo>
                                <a:pt x="60" y="406"/>
                              </a:lnTo>
                              <a:lnTo>
                                <a:pt x="72" y="396"/>
                              </a:lnTo>
                              <a:lnTo>
                                <a:pt x="87" y="380"/>
                              </a:lnTo>
                              <a:lnTo>
                                <a:pt x="89" y="378"/>
                              </a:lnTo>
                              <a:lnTo>
                                <a:pt x="86" y="378"/>
                              </a:lnTo>
                              <a:lnTo>
                                <a:pt x="93" y="374"/>
                              </a:lnTo>
                              <a:lnTo>
                                <a:pt x="97" y="374"/>
                              </a:lnTo>
                              <a:lnTo>
                                <a:pt x="104" y="371"/>
                              </a:lnTo>
                              <a:lnTo>
                                <a:pt x="110" y="362"/>
                              </a:lnTo>
                              <a:lnTo>
                                <a:pt x="118" y="354"/>
                              </a:lnTo>
                              <a:lnTo>
                                <a:pt x="125" y="350"/>
                              </a:lnTo>
                              <a:lnTo>
                                <a:pt x="133" y="348"/>
                              </a:lnTo>
                              <a:lnTo>
                                <a:pt x="183" y="348"/>
                              </a:lnTo>
                              <a:lnTo>
                                <a:pt x="178" y="344"/>
                              </a:lnTo>
                              <a:lnTo>
                                <a:pt x="147" y="344"/>
                              </a:lnTo>
                              <a:lnTo>
                                <a:pt x="131" y="342"/>
                              </a:lnTo>
                              <a:close/>
                              <a:moveTo>
                                <a:pt x="172" y="437"/>
                              </a:moveTo>
                              <a:lnTo>
                                <a:pt x="172" y="437"/>
                              </a:lnTo>
                              <a:lnTo>
                                <a:pt x="170" y="440"/>
                              </a:lnTo>
                              <a:lnTo>
                                <a:pt x="172" y="437"/>
                              </a:lnTo>
                              <a:close/>
                              <a:moveTo>
                                <a:pt x="172" y="437"/>
                              </a:moveTo>
                              <a:lnTo>
                                <a:pt x="170" y="440"/>
                              </a:lnTo>
                              <a:lnTo>
                                <a:pt x="172" y="440"/>
                              </a:lnTo>
                              <a:lnTo>
                                <a:pt x="172" y="437"/>
                              </a:lnTo>
                              <a:close/>
                              <a:moveTo>
                                <a:pt x="402" y="380"/>
                              </a:moveTo>
                              <a:lnTo>
                                <a:pt x="388" y="380"/>
                              </a:lnTo>
                              <a:lnTo>
                                <a:pt x="376" y="388"/>
                              </a:lnTo>
                              <a:lnTo>
                                <a:pt x="349" y="405"/>
                              </a:lnTo>
                              <a:lnTo>
                                <a:pt x="347" y="408"/>
                              </a:lnTo>
                              <a:lnTo>
                                <a:pt x="345" y="418"/>
                              </a:lnTo>
                              <a:lnTo>
                                <a:pt x="346" y="426"/>
                              </a:lnTo>
                              <a:lnTo>
                                <a:pt x="352" y="436"/>
                              </a:lnTo>
                              <a:lnTo>
                                <a:pt x="355" y="438"/>
                              </a:lnTo>
                              <a:lnTo>
                                <a:pt x="357" y="438"/>
                              </a:lnTo>
                              <a:lnTo>
                                <a:pt x="370" y="428"/>
                              </a:lnTo>
                              <a:lnTo>
                                <a:pt x="374" y="426"/>
                              </a:lnTo>
                              <a:lnTo>
                                <a:pt x="372" y="426"/>
                              </a:lnTo>
                              <a:lnTo>
                                <a:pt x="368" y="408"/>
                              </a:lnTo>
                              <a:lnTo>
                                <a:pt x="382" y="408"/>
                              </a:lnTo>
                              <a:lnTo>
                                <a:pt x="384" y="404"/>
                              </a:lnTo>
                              <a:lnTo>
                                <a:pt x="389" y="394"/>
                              </a:lnTo>
                              <a:lnTo>
                                <a:pt x="388" y="394"/>
                              </a:lnTo>
                              <a:lnTo>
                                <a:pt x="392" y="390"/>
                              </a:lnTo>
                              <a:lnTo>
                                <a:pt x="402" y="380"/>
                              </a:lnTo>
                              <a:close/>
                              <a:moveTo>
                                <a:pt x="173" y="436"/>
                              </a:moveTo>
                              <a:lnTo>
                                <a:pt x="172" y="437"/>
                              </a:lnTo>
                              <a:lnTo>
                                <a:pt x="173" y="436"/>
                              </a:lnTo>
                              <a:close/>
                              <a:moveTo>
                                <a:pt x="172" y="436"/>
                              </a:moveTo>
                              <a:lnTo>
                                <a:pt x="172" y="437"/>
                              </a:lnTo>
                              <a:lnTo>
                                <a:pt x="172" y="436"/>
                              </a:lnTo>
                              <a:close/>
                              <a:moveTo>
                                <a:pt x="190" y="410"/>
                              </a:moveTo>
                              <a:lnTo>
                                <a:pt x="174" y="432"/>
                              </a:lnTo>
                              <a:lnTo>
                                <a:pt x="172" y="436"/>
                              </a:lnTo>
                              <a:lnTo>
                                <a:pt x="172" y="437"/>
                              </a:lnTo>
                              <a:lnTo>
                                <a:pt x="173" y="436"/>
                              </a:lnTo>
                              <a:lnTo>
                                <a:pt x="211" y="436"/>
                              </a:lnTo>
                              <a:lnTo>
                                <a:pt x="216" y="428"/>
                              </a:lnTo>
                              <a:lnTo>
                                <a:pt x="219" y="422"/>
                              </a:lnTo>
                              <a:lnTo>
                                <a:pt x="222" y="416"/>
                              </a:lnTo>
                              <a:lnTo>
                                <a:pt x="218" y="416"/>
                              </a:lnTo>
                              <a:lnTo>
                                <a:pt x="220" y="414"/>
                              </a:lnTo>
                              <a:lnTo>
                                <a:pt x="188" y="414"/>
                              </a:lnTo>
                              <a:lnTo>
                                <a:pt x="190" y="410"/>
                              </a:lnTo>
                              <a:close/>
                              <a:moveTo>
                                <a:pt x="333" y="415"/>
                              </a:moveTo>
                              <a:lnTo>
                                <a:pt x="312" y="424"/>
                              </a:lnTo>
                              <a:lnTo>
                                <a:pt x="298" y="428"/>
                              </a:lnTo>
                              <a:lnTo>
                                <a:pt x="288" y="434"/>
                              </a:lnTo>
                              <a:lnTo>
                                <a:pt x="296" y="432"/>
                              </a:lnTo>
                              <a:lnTo>
                                <a:pt x="350" y="432"/>
                              </a:lnTo>
                              <a:lnTo>
                                <a:pt x="346" y="426"/>
                              </a:lnTo>
                              <a:lnTo>
                                <a:pt x="345" y="418"/>
                              </a:lnTo>
                              <a:lnTo>
                                <a:pt x="345" y="416"/>
                              </a:lnTo>
                              <a:lnTo>
                                <a:pt x="332" y="416"/>
                              </a:lnTo>
                              <a:lnTo>
                                <a:pt x="333" y="415"/>
                              </a:lnTo>
                              <a:close/>
                              <a:moveTo>
                                <a:pt x="350" y="432"/>
                              </a:moveTo>
                              <a:lnTo>
                                <a:pt x="296" y="432"/>
                              </a:lnTo>
                              <a:lnTo>
                                <a:pt x="288" y="434"/>
                              </a:lnTo>
                              <a:lnTo>
                                <a:pt x="351" y="434"/>
                              </a:lnTo>
                              <a:lnTo>
                                <a:pt x="350" y="432"/>
                              </a:lnTo>
                              <a:close/>
                              <a:moveTo>
                                <a:pt x="401" y="432"/>
                              </a:moveTo>
                              <a:lnTo>
                                <a:pt x="395" y="432"/>
                              </a:lnTo>
                              <a:lnTo>
                                <a:pt x="404" y="434"/>
                              </a:lnTo>
                              <a:lnTo>
                                <a:pt x="401" y="432"/>
                              </a:lnTo>
                              <a:close/>
                              <a:moveTo>
                                <a:pt x="421" y="432"/>
                              </a:moveTo>
                              <a:lnTo>
                                <a:pt x="401" y="432"/>
                              </a:lnTo>
                              <a:lnTo>
                                <a:pt x="404" y="434"/>
                              </a:lnTo>
                              <a:lnTo>
                                <a:pt x="416" y="434"/>
                              </a:lnTo>
                              <a:lnTo>
                                <a:pt x="418" y="433"/>
                              </a:lnTo>
                              <a:lnTo>
                                <a:pt x="421" y="432"/>
                              </a:lnTo>
                              <a:close/>
                              <a:moveTo>
                                <a:pt x="488" y="432"/>
                              </a:moveTo>
                              <a:lnTo>
                                <a:pt x="425" y="432"/>
                              </a:lnTo>
                              <a:lnTo>
                                <a:pt x="418" y="433"/>
                              </a:lnTo>
                              <a:lnTo>
                                <a:pt x="417" y="434"/>
                              </a:lnTo>
                              <a:lnTo>
                                <a:pt x="485" y="434"/>
                              </a:lnTo>
                              <a:lnTo>
                                <a:pt x="488" y="432"/>
                              </a:lnTo>
                              <a:close/>
                              <a:moveTo>
                                <a:pt x="454" y="414"/>
                              </a:moveTo>
                              <a:lnTo>
                                <a:pt x="434" y="424"/>
                              </a:lnTo>
                              <a:lnTo>
                                <a:pt x="424" y="430"/>
                              </a:lnTo>
                              <a:lnTo>
                                <a:pt x="418" y="433"/>
                              </a:lnTo>
                              <a:lnTo>
                                <a:pt x="425" y="432"/>
                              </a:lnTo>
                              <a:lnTo>
                                <a:pt x="488" y="432"/>
                              </a:lnTo>
                              <a:lnTo>
                                <a:pt x="505" y="422"/>
                              </a:lnTo>
                              <a:lnTo>
                                <a:pt x="513" y="416"/>
                              </a:lnTo>
                              <a:lnTo>
                                <a:pt x="452" y="416"/>
                              </a:lnTo>
                              <a:lnTo>
                                <a:pt x="454" y="414"/>
                              </a:lnTo>
                              <a:close/>
                              <a:moveTo>
                                <a:pt x="267" y="430"/>
                              </a:moveTo>
                              <a:lnTo>
                                <a:pt x="262" y="430"/>
                              </a:lnTo>
                              <a:lnTo>
                                <a:pt x="267" y="430"/>
                              </a:lnTo>
                              <a:close/>
                              <a:moveTo>
                                <a:pt x="384" y="424"/>
                              </a:moveTo>
                              <a:lnTo>
                                <a:pt x="389" y="428"/>
                              </a:lnTo>
                              <a:lnTo>
                                <a:pt x="387" y="426"/>
                              </a:lnTo>
                              <a:lnTo>
                                <a:pt x="384" y="424"/>
                              </a:lnTo>
                              <a:close/>
                              <a:moveTo>
                                <a:pt x="387" y="426"/>
                              </a:moveTo>
                              <a:lnTo>
                                <a:pt x="389" y="428"/>
                              </a:lnTo>
                              <a:lnTo>
                                <a:pt x="392" y="428"/>
                              </a:lnTo>
                              <a:lnTo>
                                <a:pt x="388" y="426"/>
                              </a:lnTo>
                              <a:lnTo>
                                <a:pt x="387" y="426"/>
                              </a:lnTo>
                              <a:close/>
                              <a:moveTo>
                                <a:pt x="368" y="408"/>
                              </a:moveTo>
                              <a:lnTo>
                                <a:pt x="372" y="426"/>
                              </a:lnTo>
                              <a:lnTo>
                                <a:pt x="374" y="426"/>
                              </a:lnTo>
                              <a:lnTo>
                                <a:pt x="375" y="425"/>
                              </a:lnTo>
                              <a:lnTo>
                                <a:pt x="378" y="416"/>
                              </a:lnTo>
                              <a:lnTo>
                                <a:pt x="372" y="410"/>
                              </a:lnTo>
                              <a:lnTo>
                                <a:pt x="368" y="408"/>
                              </a:lnTo>
                              <a:close/>
                              <a:moveTo>
                                <a:pt x="382" y="420"/>
                              </a:moveTo>
                              <a:lnTo>
                                <a:pt x="377" y="424"/>
                              </a:lnTo>
                              <a:lnTo>
                                <a:pt x="375" y="425"/>
                              </a:lnTo>
                              <a:lnTo>
                                <a:pt x="375" y="426"/>
                              </a:lnTo>
                              <a:lnTo>
                                <a:pt x="387" y="426"/>
                              </a:lnTo>
                              <a:lnTo>
                                <a:pt x="384" y="424"/>
                              </a:lnTo>
                              <a:lnTo>
                                <a:pt x="386" y="424"/>
                              </a:lnTo>
                              <a:lnTo>
                                <a:pt x="382" y="420"/>
                              </a:lnTo>
                              <a:close/>
                              <a:moveTo>
                                <a:pt x="386" y="424"/>
                              </a:moveTo>
                              <a:lnTo>
                                <a:pt x="384" y="424"/>
                              </a:lnTo>
                              <a:lnTo>
                                <a:pt x="387" y="426"/>
                              </a:lnTo>
                              <a:lnTo>
                                <a:pt x="386" y="424"/>
                              </a:lnTo>
                              <a:close/>
                              <a:moveTo>
                                <a:pt x="378" y="416"/>
                              </a:moveTo>
                              <a:lnTo>
                                <a:pt x="375" y="425"/>
                              </a:lnTo>
                              <a:lnTo>
                                <a:pt x="377" y="424"/>
                              </a:lnTo>
                              <a:lnTo>
                                <a:pt x="382" y="420"/>
                              </a:lnTo>
                              <a:lnTo>
                                <a:pt x="378" y="416"/>
                              </a:lnTo>
                              <a:close/>
                              <a:moveTo>
                                <a:pt x="51" y="412"/>
                              </a:moveTo>
                              <a:lnTo>
                                <a:pt x="46" y="422"/>
                              </a:lnTo>
                              <a:lnTo>
                                <a:pt x="50" y="417"/>
                              </a:lnTo>
                              <a:lnTo>
                                <a:pt x="51" y="412"/>
                              </a:lnTo>
                              <a:close/>
                              <a:moveTo>
                                <a:pt x="50" y="417"/>
                              </a:moveTo>
                              <a:lnTo>
                                <a:pt x="46" y="422"/>
                              </a:lnTo>
                              <a:lnTo>
                                <a:pt x="49" y="422"/>
                              </a:lnTo>
                              <a:lnTo>
                                <a:pt x="49" y="420"/>
                              </a:lnTo>
                              <a:lnTo>
                                <a:pt x="50" y="417"/>
                              </a:lnTo>
                              <a:close/>
                              <a:moveTo>
                                <a:pt x="420" y="356"/>
                              </a:moveTo>
                              <a:lnTo>
                                <a:pt x="416" y="359"/>
                              </a:lnTo>
                              <a:lnTo>
                                <a:pt x="409" y="372"/>
                              </a:lnTo>
                              <a:lnTo>
                                <a:pt x="408" y="374"/>
                              </a:lnTo>
                              <a:lnTo>
                                <a:pt x="402" y="380"/>
                              </a:lnTo>
                              <a:lnTo>
                                <a:pt x="392" y="390"/>
                              </a:lnTo>
                              <a:lnTo>
                                <a:pt x="391" y="391"/>
                              </a:lnTo>
                              <a:lnTo>
                                <a:pt x="390" y="392"/>
                              </a:lnTo>
                              <a:lnTo>
                                <a:pt x="384" y="404"/>
                              </a:lnTo>
                              <a:lnTo>
                                <a:pt x="382" y="408"/>
                              </a:lnTo>
                              <a:lnTo>
                                <a:pt x="380" y="412"/>
                              </a:lnTo>
                              <a:lnTo>
                                <a:pt x="378" y="416"/>
                              </a:lnTo>
                              <a:lnTo>
                                <a:pt x="382" y="420"/>
                              </a:lnTo>
                              <a:lnTo>
                                <a:pt x="398" y="410"/>
                              </a:lnTo>
                              <a:lnTo>
                                <a:pt x="406" y="404"/>
                              </a:lnTo>
                              <a:lnTo>
                                <a:pt x="407" y="404"/>
                              </a:lnTo>
                              <a:lnTo>
                                <a:pt x="423" y="388"/>
                              </a:lnTo>
                              <a:lnTo>
                                <a:pt x="421" y="388"/>
                              </a:lnTo>
                              <a:lnTo>
                                <a:pt x="426" y="384"/>
                              </a:lnTo>
                              <a:lnTo>
                                <a:pt x="428" y="384"/>
                              </a:lnTo>
                              <a:lnTo>
                                <a:pt x="436" y="380"/>
                              </a:lnTo>
                              <a:lnTo>
                                <a:pt x="442" y="376"/>
                              </a:lnTo>
                              <a:lnTo>
                                <a:pt x="445" y="374"/>
                              </a:lnTo>
                              <a:lnTo>
                                <a:pt x="449" y="366"/>
                              </a:lnTo>
                              <a:lnTo>
                                <a:pt x="453" y="358"/>
                              </a:lnTo>
                              <a:lnTo>
                                <a:pt x="420" y="358"/>
                              </a:lnTo>
                              <a:lnTo>
                                <a:pt x="420" y="356"/>
                              </a:lnTo>
                              <a:close/>
                              <a:moveTo>
                                <a:pt x="55" y="412"/>
                              </a:moveTo>
                              <a:lnTo>
                                <a:pt x="51" y="412"/>
                              </a:lnTo>
                              <a:lnTo>
                                <a:pt x="50" y="417"/>
                              </a:lnTo>
                              <a:lnTo>
                                <a:pt x="55" y="412"/>
                              </a:lnTo>
                              <a:close/>
                              <a:moveTo>
                                <a:pt x="382" y="408"/>
                              </a:moveTo>
                              <a:lnTo>
                                <a:pt x="368" y="408"/>
                              </a:lnTo>
                              <a:lnTo>
                                <a:pt x="372" y="410"/>
                              </a:lnTo>
                              <a:lnTo>
                                <a:pt x="378" y="416"/>
                              </a:lnTo>
                              <a:lnTo>
                                <a:pt x="380" y="412"/>
                              </a:lnTo>
                              <a:lnTo>
                                <a:pt x="382" y="408"/>
                              </a:lnTo>
                              <a:close/>
                              <a:moveTo>
                                <a:pt x="224" y="410"/>
                              </a:moveTo>
                              <a:lnTo>
                                <a:pt x="218" y="416"/>
                              </a:lnTo>
                              <a:lnTo>
                                <a:pt x="221" y="416"/>
                              </a:lnTo>
                              <a:lnTo>
                                <a:pt x="223" y="415"/>
                              </a:lnTo>
                              <a:lnTo>
                                <a:pt x="224" y="412"/>
                              </a:lnTo>
                              <a:lnTo>
                                <a:pt x="224" y="410"/>
                              </a:lnTo>
                              <a:close/>
                              <a:moveTo>
                                <a:pt x="223" y="415"/>
                              </a:moveTo>
                              <a:lnTo>
                                <a:pt x="221" y="416"/>
                              </a:lnTo>
                              <a:lnTo>
                                <a:pt x="222" y="416"/>
                              </a:lnTo>
                              <a:lnTo>
                                <a:pt x="223" y="415"/>
                              </a:lnTo>
                              <a:close/>
                              <a:moveTo>
                                <a:pt x="336" y="414"/>
                              </a:moveTo>
                              <a:lnTo>
                                <a:pt x="333" y="415"/>
                              </a:lnTo>
                              <a:lnTo>
                                <a:pt x="332" y="416"/>
                              </a:lnTo>
                              <a:lnTo>
                                <a:pt x="336" y="414"/>
                              </a:lnTo>
                              <a:close/>
                              <a:moveTo>
                                <a:pt x="346" y="414"/>
                              </a:moveTo>
                              <a:lnTo>
                                <a:pt x="336" y="414"/>
                              </a:lnTo>
                              <a:lnTo>
                                <a:pt x="332" y="416"/>
                              </a:lnTo>
                              <a:lnTo>
                                <a:pt x="345" y="416"/>
                              </a:lnTo>
                              <a:lnTo>
                                <a:pt x="346" y="414"/>
                              </a:lnTo>
                              <a:close/>
                              <a:moveTo>
                                <a:pt x="544" y="388"/>
                              </a:moveTo>
                              <a:lnTo>
                                <a:pt x="500" y="388"/>
                              </a:lnTo>
                              <a:lnTo>
                                <a:pt x="489" y="394"/>
                              </a:lnTo>
                              <a:lnTo>
                                <a:pt x="452" y="416"/>
                              </a:lnTo>
                              <a:lnTo>
                                <a:pt x="513" y="416"/>
                              </a:lnTo>
                              <a:lnTo>
                                <a:pt x="516" y="414"/>
                              </a:lnTo>
                              <a:lnTo>
                                <a:pt x="518" y="414"/>
                              </a:lnTo>
                              <a:lnTo>
                                <a:pt x="523" y="408"/>
                              </a:lnTo>
                              <a:lnTo>
                                <a:pt x="532" y="398"/>
                              </a:lnTo>
                              <a:lnTo>
                                <a:pt x="541" y="390"/>
                              </a:lnTo>
                              <a:lnTo>
                                <a:pt x="544" y="388"/>
                              </a:lnTo>
                              <a:close/>
                              <a:moveTo>
                                <a:pt x="349" y="405"/>
                              </a:moveTo>
                              <a:lnTo>
                                <a:pt x="338" y="412"/>
                              </a:lnTo>
                              <a:lnTo>
                                <a:pt x="333" y="415"/>
                              </a:lnTo>
                              <a:lnTo>
                                <a:pt x="336" y="414"/>
                              </a:lnTo>
                              <a:lnTo>
                                <a:pt x="346" y="414"/>
                              </a:lnTo>
                              <a:lnTo>
                                <a:pt x="347" y="408"/>
                              </a:lnTo>
                              <a:lnTo>
                                <a:pt x="349" y="405"/>
                              </a:lnTo>
                              <a:close/>
                              <a:moveTo>
                                <a:pt x="224" y="412"/>
                              </a:moveTo>
                              <a:lnTo>
                                <a:pt x="223" y="415"/>
                              </a:lnTo>
                              <a:lnTo>
                                <a:pt x="225" y="414"/>
                              </a:lnTo>
                              <a:lnTo>
                                <a:pt x="224" y="412"/>
                              </a:lnTo>
                              <a:close/>
                              <a:moveTo>
                                <a:pt x="221" y="379"/>
                              </a:moveTo>
                              <a:lnTo>
                                <a:pt x="220" y="380"/>
                              </a:lnTo>
                              <a:lnTo>
                                <a:pt x="209" y="384"/>
                              </a:lnTo>
                              <a:lnTo>
                                <a:pt x="203" y="388"/>
                              </a:lnTo>
                              <a:lnTo>
                                <a:pt x="199" y="392"/>
                              </a:lnTo>
                              <a:lnTo>
                                <a:pt x="195" y="398"/>
                              </a:lnTo>
                              <a:lnTo>
                                <a:pt x="190" y="408"/>
                              </a:lnTo>
                              <a:lnTo>
                                <a:pt x="188" y="414"/>
                              </a:lnTo>
                              <a:lnTo>
                                <a:pt x="220" y="414"/>
                              </a:lnTo>
                              <a:lnTo>
                                <a:pt x="224" y="410"/>
                              </a:lnTo>
                              <a:lnTo>
                                <a:pt x="224" y="386"/>
                              </a:lnTo>
                              <a:lnTo>
                                <a:pt x="224" y="382"/>
                              </a:lnTo>
                              <a:lnTo>
                                <a:pt x="219" y="382"/>
                              </a:lnTo>
                              <a:lnTo>
                                <a:pt x="221" y="379"/>
                              </a:lnTo>
                              <a:close/>
                              <a:moveTo>
                                <a:pt x="235" y="408"/>
                              </a:moveTo>
                              <a:lnTo>
                                <a:pt x="226" y="408"/>
                              </a:lnTo>
                              <a:lnTo>
                                <a:pt x="225" y="410"/>
                              </a:lnTo>
                              <a:lnTo>
                                <a:pt x="224" y="412"/>
                              </a:lnTo>
                              <a:lnTo>
                                <a:pt x="225" y="414"/>
                              </a:lnTo>
                              <a:lnTo>
                                <a:pt x="235" y="408"/>
                              </a:lnTo>
                              <a:close/>
                              <a:moveTo>
                                <a:pt x="226" y="408"/>
                              </a:moveTo>
                              <a:lnTo>
                                <a:pt x="224" y="410"/>
                              </a:lnTo>
                              <a:lnTo>
                                <a:pt x="224" y="412"/>
                              </a:lnTo>
                              <a:lnTo>
                                <a:pt x="225" y="410"/>
                              </a:lnTo>
                              <a:lnTo>
                                <a:pt x="226" y="408"/>
                              </a:lnTo>
                              <a:close/>
                              <a:moveTo>
                                <a:pt x="252" y="404"/>
                              </a:moveTo>
                              <a:lnTo>
                                <a:pt x="255" y="412"/>
                              </a:lnTo>
                              <a:lnTo>
                                <a:pt x="255" y="407"/>
                              </a:lnTo>
                              <a:lnTo>
                                <a:pt x="254" y="406"/>
                              </a:lnTo>
                              <a:lnTo>
                                <a:pt x="252" y="404"/>
                              </a:lnTo>
                              <a:close/>
                              <a:moveTo>
                                <a:pt x="255" y="407"/>
                              </a:moveTo>
                              <a:lnTo>
                                <a:pt x="255" y="412"/>
                              </a:lnTo>
                              <a:lnTo>
                                <a:pt x="257" y="412"/>
                              </a:lnTo>
                              <a:lnTo>
                                <a:pt x="255" y="407"/>
                              </a:lnTo>
                              <a:close/>
                              <a:moveTo>
                                <a:pt x="264" y="344"/>
                              </a:moveTo>
                              <a:lnTo>
                                <a:pt x="250" y="352"/>
                              </a:lnTo>
                              <a:lnTo>
                                <a:pt x="248" y="354"/>
                              </a:lnTo>
                              <a:lnTo>
                                <a:pt x="240" y="360"/>
                              </a:lnTo>
                              <a:lnTo>
                                <a:pt x="228" y="373"/>
                              </a:lnTo>
                              <a:lnTo>
                                <a:pt x="226" y="376"/>
                              </a:lnTo>
                              <a:lnTo>
                                <a:pt x="224" y="380"/>
                              </a:lnTo>
                              <a:lnTo>
                                <a:pt x="224" y="386"/>
                              </a:lnTo>
                              <a:lnTo>
                                <a:pt x="224" y="406"/>
                              </a:lnTo>
                              <a:lnTo>
                                <a:pt x="224" y="410"/>
                              </a:lnTo>
                              <a:lnTo>
                                <a:pt x="226" y="408"/>
                              </a:lnTo>
                              <a:lnTo>
                                <a:pt x="235" y="408"/>
                              </a:lnTo>
                              <a:lnTo>
                                <a:pt x="238" y="406"/>
                              </a:lnTo>
                              <a:lnTo>
                                <a:pt x="240" y="404"/>
                              </a:lnTo>
                              <a:lnTo>
                                <a:pt x="248" y="396"/>
                              </a:lnTo>
                              <a:lnTo>
                                <a:pt x="252" y="392"/>
                              </a:lnTo>
                              <a:lnTo>
                                <a:pt x="251" y="392"/>
                              </a:lnTo>
                              <a:lnTo>
                                <a:pt x="254" y="382"/>
                              </a:lnTo>
                              <a:lnTo>
                                <a:pt x="259" y="382"/>
                              </a:lnTo>
                              <a:lnTo>
                                <a:pt x="267" y="368"/>
                              </a:lnTo>
                              <a:lnTo>
                                <a:pt x="266" y="368"/>
                              </a:lnTo>
                              <a:lnTo>
                                <a:pt x="271" y="362"/>
                              </a:lnTo>
                              <a:lnTo>
                                <a:pt x="276" y="362"/>
                              </a:lnTo>
                              <a:lnTo>
                                <a:pt x="293" y="354"/>
                              </a:lnTo>
                              <a:lnTo>
                                <a:pt x="294" y="350"/>
                              </a:lnTo>
                              <a:lnTo>
                                <a:pt x="263" y="350"/>
                              </a:lnTo>
                              <a:lnTo>
                                <a:pt x="264" y="346"/>
                              </a:lnTo>
                              <a:lnTo>
                                <a:pt x="264" y="344"/>
                              </a:lnTo>
                              <a:close/>
                              <a:moveTo>
                                <a:pt x="255" y="404"/>
                              </a:moveTo>
                              <a:lnTo>
                                <a:pt x="252" y="404"/>
                              </a:lnTo>
                              <a:lnTo>
                                <a:pt x="254" y="406"/>
                              </a:lnTo>
                              <a:lnTo>
                                <a:pt x="255" y="407"/>
                              </a:lnTo>
                              <a:lnTo>
                                <a:pt x="255" y="404"/>
                              </a:lnTo>
                              <a:close/>
                              <a:moveTo>
                                <a:pt x="384" y="355"/>
                              </a:moveTo>
                              <a:lnTo>
                                <a:pt x="382" y="356"/>
                              </a:lnTo>
                              <a:lnTo>
                                <a:pt x="366" y="374"/>
                              </a:lnTo>
                              <a:lnTo>
                                <a:pt x="365" y="376"/>
                              </a:lnTo>
                              <a:lnTo>
                                <a:pt x="362" y="380"/>
                              </a:lnTo>
                              <a:lnTo>
                                <a:pt x="357" y="390"/>
                              </a:lnTo>
                              <a:lnTo>
                                <a:pt x="355" y="394"/>
                              </a:lnTo>
                              <a:lnTo>
                                <a:pt x="353" y="400"/>
                              </a:lnTo>
                              <a:lnTo>
                                <a:pt x="349" y="405"/>
                              </a:lnTo>
                              <a:lnTo>
                                <a:pt x="385" y="382"/>
                              </a:lnTo>
                              <a:lnTo>
                                <a:pt x="400" y="368"/>
                              </a:lnTo>
                              <a:lnTo>
                                <a:pt x="407" y="360"/>
                              </a:lnTo>
                              <a:lnTo>
                                <a:pt x="411" y="358"/>
                              </a:lnTo>
                              <a:lnTo>
                                <a:pt x="382" y="358"/>
                              </a:lnTo>
                              <a:lnTo>
                                <a:pt x="384" y="355"/>
                              </a:lnTo>
                              <a:close/>
                              <a:moveTo>
                                <a:pt x="125" y="398"/>
                              </a:moveTo>
                              <a:lnTo>
                                <a:pt x="124" y="398"/>
                              </a:lnTo>
                              <a:lnTo>
                                <a:pt x="123" y="402"/>
                              </a:lnTo>
                              <a:lnTo>
                                <a:pt x="125" y="398"/>
                              </a:lnTo>
                              <a:close/>
                              <a:moveTo>
                                <a:pt x="392" y="390"/>
                              </a:moveTo>
                              <a:lnTo>
                                <a:pt x="388" y="394"/>
                              </a:lnTo>
                              <a:lnTo>
                                <a:pt x="391" y="391"/>
                              </a:lnTo>
                              <a:lnTo>
                                <a:pt x="392" y="390"/>
                              </a:lnTo>
                              <a:close/>
                              <a:moveTo>
                                <a:pt x="391" y="391"/>
                              </a:moveTo>
                              <a:lnTo>
                                <a:pt x="388" y="394"/>
                              </a:lnTo>
                              <a:lnTo>
                                <a:pt x="389" y="394"/>
                              </a:lnTo>
                              <a:lnTo>
                                <a:pt x="390" y="392"/>
                              </a:lnTo>
                              <a:lnTo>
                                <a:pt x="391" y="391"/>
                              </a:lnTo>
                              <a:close/>
                              <a:moveTo>
                                <a:pt x="254" y="382"/>
                              </a:moveTo>
                              <a:lnTo>
                                <a:pt x="251" y="392"/>
                              </a:lnTo>
                              <a:lnTo>
                                <a:pt x="255" y="388"/>
                              </a:lnTo>
                              <a:lnTo>
                                <a:pt x="255" y="386"/>
                              </a:lnTo>
                              <a:lnTo>
                                <a:pt x="254" y="382"/>
                              </a:lnTo>
                              <a:close/>
                              <a:moveTo>
                                <a:pt x="255" y="388"/>
                              </a:moveTo>
                              <a:lnTo>
                                <a:pt x="251" y="392"/>
                              </a:lnTo>
                              <a:lnTo>
                                <a:pt x="252" y="392"/>
                              </a:lnTo>
                              <a:lnTo>
                                <a:pt x="255" y="389"/>
                              </a:lnTo>
                              <a:lnTo>
                                <a:pt x="255" y="388"/>
                              </a:lnTo>
                              <a:close/>
                              <a:moveTo>
                                <a:pt x="392" y="390"/>
                              </a:moveTo>
                              <a:lnTo>
                                <a:pt x="392" y="390"/>
                              </a:lnTo>
                              <a:lnTo>
                                <a:pt x="391" y="391"/>
                              </a:lnTo>
                              <a:lnTo>
                                <a:pt x="392" y="390"/>
                              </a:lnTo>
                              <a:close/>
                              <a:moveTo>
                                <a:pt x="141" y="382"/>
                              </a:moveTo>
                              <a:lnTo>
                                <a:pt x="140" y="387"/>
                              </a:lnTo>
                              <a:lnTo>
                                <a:pt x="141" y="388"/>
                              </a:lnTo>
                              <a:lnTo>
                                <a:pt x="143" y="390"/>
                              </a:lnTo>
                              <a:lnTo>
                                <a:pt x="141" y="382"/>
                              </a:lnTo>
                              <a:close/>
                              <a:moveTo>
                                <a:pt x="168" y="372"/>
                              </a:moveTo>
                              <a:lnTo>
                                <a:pt x="142" y="372"/>
                              </a:lnTo>
                              <a:lnTo>
                                <a:pt x="141" y="375"/>
                              </a:lnTo>
                              <a:lnTo>
                                <a:pt x="147" y="380"/>
                              </a:lnTo>
                              <a:lnTo>
                                <a:pt x="146" y="382"/>
                              </a:lnTo>
                              <a:lnTo>
                                <a:pt x="141" y="382"/>
                              </a:lnTo>
                              <a:lnTo>
                                <a:pt x="143" y="390"/>
                              </a:lnTo>
                              <a:lnTo>
                                <a:pt x="172" y="390"/>
                              </a:lnTo>
                              <a:lnTo>
                                <a:pt x="172" y="382"/>
                              </a:lnTo>
                              <a:lnTo>
                                <a:pt x="171" y="378"/>
                              </a:lnTo>
                              <a:lnTo>
                                <a:pt x="168" y="372"/>
                              </a:lnTo>
                              <a:close/>
                              <a:moveTo>
                                <a:pt x="528" y="352"/>
                              </a:moveTo>
                              <a:lnTo>
                                <a:pt x="519" y="368"/>
                              </a:lnTo>
                              <a:lnTo>
                                <a:pt x="509" y="376"/>
                              </a:lnTo>
                              <a:lnTo>
                                <a:pt x="499" y="386"/>
                              </a:lnTo>
                              <a:lnTo>
                                <a:pt x="495" y="390"/>
                              </a:lnTo>
                              <a:lnTo>
                                <a:pt x="500" y="388"/>
                              </a:lnTo>
                              <a:lnTo>
                                <a:pt x="544" y="388"/>
                              </a:lnTo>
                              <a:lnTo>
                                <a:pt x="556" y="380"/>
                              </a:lnTo>
                              <a:lnTo>
                                <a:pt x="555" y="370"/>
                              </a:lnTo>
                              <a:lnTo>
                                <a:pt x="538" y="354"/>
                              </a:lnTo>
                              <a:lnTo>
                                <a:pt x="528" y="352"/>
                              </a:lnTo>
                              <a:close/>
                              <a:moveTo>
                                <a:pt x="289" y="330"/>
                              </a:moveTo>
                              <a:lnTo>
                                <a:pt x="277" y="330"/>
                              </a:lnTo>
                              <a:lnTo>
                                <a:pt x="295" y="344"/>
                              </a:lnTo>
                              <a:lnTo>
                                <a:pt x="293" y="354"/>
                              </a:lnTo>
                              <a:lnTo>
                                <a:pt x="271" y="364"/>
                              </a:lnTo>
                              <a:lnTo>
                                <a:pt x="269" y="366"/>
                              </a:lnTo>
                              <a:lnTo>
                                <a:pt x="255" y="388"/>
                              </a:lnTo>
                              <a:lnTo>
                                <a:pt x="255" y="389"/>
                              </a:lnTo>
                              <a:lnTo>
                                <a:pt x="263" y="380"/>
                              </a:lnTo>
                              <a:lnTo>
                                <a:pt x="265" y="378"/>
                              </a:lnTo>
                              <a:lnTo>
                                <a:pt x="264" y="378"/>
                              </a:lnTo>
                              <a:lnTo>
                                <a:pt x="269" y="374"/>
                              </a:lnTo>
                              <a:lnTo>
                                <a:pt x="273" y="374"/>
                              </a:lnTo>
                              <a:lnTo>
                                <a:pt x="279" y="372"/>
                              </a:lnTo>
                              <a:lnTo>
                                <a:pt x="285" y="368"/>
                              </a:lnTo>
                              <a:lnTo>
                                <a:pt x="288" y="364"/>
                              </a:lnTo>
                              <a:lnTo>
                                <a:pt x="292" y="358"/>
                              </a:lnTo>
                              <a:lnTo>
                                <a:pt x="300" y="348"/>
                              </a:lnTo>
                              <a:lnTo>
                                <a:pt x="297" y="338"/>
                              </a:lnTo>
                              <a:lnTo>
                                <a:pt x="289" y="330"/>
                              </a:lnTo>
                              <a:close/>
                              <a:moveTo>
                                <a:pt x="259" y="382"/>
                              </a:moveTo>
                              <a:lnTo>
                                <a:pt x="254" y="382"/>
                              </a:lnTo>
                              <a:lnTo>
                                <a:pt x="255" y="386"/>
                              </a:lnTo>
                              <a:lnTo>
                                <a:pt x="255" y="388"/>
                              </a:lnTo>
                              <a:lnTo>
                                <a:pt x="259" y="382"/>
                              </a:lnTo>
                              <a:close/>
                              <a:moveTo>
                                <a:pt x="426" y="384"/>
                              </a:moveTo>
                              <a:lnTo>
                                <a:pt x="421" y="388"/>
                              </a:lnTo>
                              <a:lnTo>
                                <a:pt x="424" y="386"/>
                              </a:lnTo>
                              <a:lnTo>
                                <a:pt x="426" y="384"/>
                              </a:lnTo>
                              <a:close/>
                              <a:moveTo>
                                <a:pt x="424" y="386"/>
                              </a:moveTo>
                              <a:lnTo>
                                <a:pt x="421" y="388"/>
                              </a:lnTo>
                              <a:lnTo>
                                <a:pt x="423" y="388"/>
                              </a:lnTo>
                              <a:lnTo>
                                <a:pt x="424" y="386"/>
                              </a:lnTo>
                              <a:close/>
                              <a:moveTo>
                                <a:pt x="141" y="375"/>
                              </a:moveTo>
                              <a:lnTo>
                                <a:pt x="141" y="376"/>
                              </a:lnTo>
                              <a:lnTo>
                                <a:pt x="137" y="381"/>
                              </a:lnTo>
                              <a:lnTo>
                                <a:pt x="140" y="387"/>
                              </a:lnTo>
                              <a:lnTo>
                                <a:pt x="141" y="382"/>
                              </a:lnTo>
                              <a:lnTo>
                                <a:pt x="146" y="382"/>
                              </a:lnTo>
                              <a:lnTo>
                                <a:pt x="147" y="380"/>
                              </a:lnTo>
                              <a:lnTo>
                                <a:pt x="141" y="375"/>
                              </a:lnTo>
                              <a:close/>
                              <a:moveTo>
                                <a:pt x="428" y="384"/>
                              </a:moveTo>
                              <a:lnTo>
                                <a:pt x="426" y="384"/>
                              </a:lnTo>
                              <a:lnTo>
                                <a:pt x="424" y="386"/>
                              </a:lnTo>
                              <a:lnTo>
                                <a:pt x="428" y="384"/>
                              </a:lnTo>
                              <a:close/>
                              <a:moveTo>
                                <a:pt x="135" y="376"/>
                              </a:moveTo>
                              <a:lnTo>
                                <a:pt x="128" y="380"/>
                              </a:lnTo>
                              <a:lnTo>
                                <a:pt x="129" y="382"/>
                              </a:lnTo>
                              <a:lnTo>
                                <a:pt x="136" y="382"/>
                              </a:lnTo>
                              <a:lnTo>
                                <a:pt x="137" y="381"/>
                              </a:lnTo>
                              <a:lnTo>
                                <a:pt x="135" y="376"/>
                              </a:lnTo>
                              <a:close/>
                              <a:moveTo>
                                <a:pt x="137" y="381"/>
                              </a:moveTo>
                              <a:lnTo>
                                <a:pt x="136" y="382"/>
                              </a:lnTo>
                              <a:lnTo>
                                <a:pt x="138" y="382"/>
                              </a:lnTo>
                              <a:lnTo>
                                <a:pt x="137" y="381"/>
                              </a:lnTo>
                              <a:close/>
                              <a:moveTo>
                                <a:pt x="224" y="378"/>
                              </a:moveTo>
                              <a:lnTo>
                                <a:pt x="221" y="379"/>
                              </a:lnTo>
                              <a:lnTo>
                                <a:pt x="219" y="382"/>
                              </a:lnTo>
                              <a:lnTo>
                                <a:pt x="224" y="378"/>
                              </a:lnTo>
                              <a:close/>
                              <a:moveTo>
                                <a:pt x="225" y="378"/>
                              </a:moveTo>
                              <a:lnTo>
                                <a:pt x="224" y="378"/>
                              </a:lnTo>
                              <a:lnTo>
                                <a:pt x="219" y="382"/>
                              </a:lnTo>
                              <a:lnTo>
                                <a:pt x="224" y="382"/>
                              </a:lnTo>
                              <a:lnTo>
                                <a:pt x="224" y="380"/>
                              </a:lnTo>
                              <a:lnTo>
                                <a:pt x="225" y="378"/>
                              </a:lnTo>
                              <a:close/>
                              <a:moveTo>
                                <a:pt x="415" y="356"/>
                              </a:moveTo>
                              <a:lnTo>
                                <a:pt x="407" y="360"/>
                              </a:lnTo>
                              <a:lnTo>
                                <a:pt x="400" y="368"/>
                              </a:lnTo>
                              <a:lnTo>
                                <a:pt x="385" y="382"/>
                              </a:lnTo>
                              <a:lnTo>
                                <a:pt x="388" y="380"/>
                              </a:lnTo>
                              <a:lnTo>
                                <a:pt x="402" y="380"/>
                              </a:lnTo>
                              <a:lnTo>
                                <a:pt x="408" y="374"/>
                              </a:lnTo>
                              <a:lnTo>
                                <a:pt x="409" y="372"/>
                              </a:lnTo>
                              <a:lnTo>
                                <a:pt x="415" y="360"/>
                              </a:lnTo>
                              <a:lnTo>
                                <a:pt x="411" y="360"/>
                              </a:lnTo>
                              <a:lnTo>
                                <a:pt x="415" y="356"/>
                              </a:lnTo>
                              <a:close/>
                              <a:moveTo>
                                <a:pt x="388" y="380"/>
                              </a:moveTo>
                              <a:lnTo>
                                <a:pt x="385" y="382"/>
                              </a:lnTo>
                              <a:lnTo>
                                <a:pt x="388" y="380"/>
                              </a:lnTo>
                              <a:close/>
                              <a:moveTo>
                                <a:pt x="139" y="374"/>
                              </a:moveTo>
                              <a:lnTo>
                                <a:pt x="135" y="376"/>
                              </a:lnTo>
                              <a:lnTo>
                                <a:pt x="137" y="381"/>
                              </a:lnTo>
                              <a:lnTo>
                                <a:pt x="141" y="376"/>
                              </a:lnTo>
                              <a:lnTo>
                                <a:pt x="141" y="375"/>
                              </a:lnTo>
                              <a:lnTo>
                                <a:pt x="139" y="374"/>
                              </a:lnTo>
                              <a:close/>
                              <a:moveTo>
                                <a:pt x="165" y="360"/>
                              </a:moveTo>
                              <a:lnTo>
                                <a:pt x="165" y="362"/>
                              </a:lnTo>
                              <a:lnTo>
                                <a:pt x="171" y="378"/>
                              </a:lnTo>
                              <a:lnTo>
                                <a:pt x="175" y="378"/>
                              </a:lnTo>
                              <a:lnTo>
                                <a:pt x="178" y="380"/>
                              </a:lnTo>
                              <a:lnTo>
                                <a:pt x="192" y="372"/>
                              </a:lnTo>
                              <a:lnTo>
                                <a:pt x="194" y="368"/>
                              </a:lnTo>
                              <a:lnTo>
                                <a:pt x="172" y="368"/>
                              </a:lnTo>
                              <a:lnTo>
                                <a:pt x="177" y="366"/>
                              </a:lnTo>
                              <a:lnTo>
                                <a:pt x="165" y="360"/>
                              </a:lnTo>
                              <a:close/>
                              <a:moveTo>
                                <a:pt x="228" y="373"/>
                              </a:moveTo>
                              <a:lnTo>
                                <a:pt x="224" y="376"/>
                              </a:lnTo>
                              <a:lnTo>
                                <a:pt x="221" y="379"/>
                              </a:lnTo>
                              <a:lnTo>
                                <a:pt x="224" y="378"/>
                              </a:lnTo>
                              <a:lnTo>
                                <a:pt x="225" y="378"/>
                              </a:lnTo>
                              <a:lnTo>
                                <a:pt x="226" y="376"/>
                              </a:lnTo>
                              <a:lnTo>
                                <a:pt x="228" y="373"/>
                              </a:lnTo>
                              <a:close/>
                              <a:moveTo>
                                <a:pt x="93" y="374"/>
                              </a:moveTo>
                              <a:lnTo>
                                <a:pt x="86" y="378"/>
                              </a:lnTo>
                              <a:lnTo>
                                <a:pt x="91" y="376"/>
                              </a:lnTo>
                              <a:lnTo>
                                <a:pt x="93" y="374"/>
                              </a:lnTo>
                              <a:close/>
                              <a:moveTo>
                                <a:pt x="91" y="376"/>
                              </a:moveTo>
                              <a:lnTo>
                                <a:pt x="86" y="378"/>
                              </a:lnTo>
                              <a:lnTo>
                                <a:pt x="89" y="378"/>
                              </a:lnTo>
                              <a:lnTo>
                                <a:pt x="91" y="376"/>
                              </a:lnTo>
                              <a:close/>
                              <a:moveTo>
                                <a:pt x="269" y="374"/>
                              </a:moveTo>
                              <a:lnTo>
                                <a:pt x="264" y="378"/>
                              </a:lnTo>
                              <a:lnTo>
                                <a:pt x="267" y="376"/>
                              </a:lnTo>
                              <a:lnTo>
                                <a:pt x="269" y="374"/>
                              </a:lnTo>
                              <a:close/>
                              <a:moveTo>
                                <a:pt x="267" y="376"/>
                              </a:moveTo>
                              <a:lnTo>
                                <a:pt x="264" y="378"/>
                              </a:lnTo>
                              <a:lnTo>
                                <a:pt x="265" y="378"/>
                              </a:lnTo>
                              <a:lnTo>
                                <a:pt x="267" y="376"/>
                              </a:lnTo>
                              <a:close/>
                              <a:moveTo>
                                <a:pt x="273" y="374"/>
                              </a:moveTo>
                              <a:lnTo>
                                <a:pt x="269" y="374"/>
                              </a:lnTo>
                              <a:lnTo>
                                <a:pt x="267" y="376"/>
                              </a:lnTo>
                              <a:lnTo>
                                <a:pt x="268" y="376"/>
                              </a:lnTo>
                              <a:lnTo>
                                <a:pt x="273" y="374"/>
                              </a:lnTo>
                              <a:close/>
                              <a:moveTo>
                                <a:pt x="97" y="374"/>
                              </a:moveTo>
                              <a:lnTo>
                                <a:pt x="93" y="374"/>
                              </a:lnTo>
                              <a:lnTo>
                                <a:pt x="91" y="376"/>
                              </a:lnTo>
                              <a:lnTo>
                                <a:pt x="97" y="374"/>
                              </a:lnTo>
                              <a:close/>
                              <a:moveTo>
                                <a:pt x="134" y="370"/>
                              </a:moveTo>
                              <a:lnTo>
                                <a:pt x="132" y="372"/>
                              </a:lnTo>
                              <a:lnTo>
                                <a:pt x="135" y="376"/>
                              </a:lnTo>
                              <a:lnTo>
                                <a:pt x="139" y="374"/>
                              </a:lnTo>
                              <a:lnTo>
                                <a:pt x="134" y="370"/>
                              </a:lnTo>
                              <a:close/>
                              <a:moveTo>
                                <a:pt x="142" y="372"/>
                              </a:moveTo>
                              <a:lnTo>
                                <a:pt x="139" y="374"/>
                              </a:lnTo>
                              <a:lnTo>
                                <a:pt x="141" y="375"/>
                              </a:lnTo>
                              <a:lnTo>
                                <a:pt x="142" y="372"/>
                              </a:lnTo>
                              <a:close/>
                              <a:moveTo>
                                <a:pt x="168" y="370"/>
                              </a:moveTo>
                              <a:lnTo>
                                <a:pt x="134" y="370"/>
                              </a:lnTo>
                              <a:lnTo>
                                <a:pt x="139" y="374"/>
                              </a:lnTo>
                              <a:lnTo>
                                <a:pt x="142" y="372"/>
                              </a:lnTo>
                              <a:lnTo>
                                <a:pt x="168" y="372"/>
                              </a:lnTo>
                              <a:lnTo>
                                <a:pt x="168" y="370"/>
                              </a:lnTo>
                              <a:close/>
                              <a:moveTo>
                                <a:pt x="283" y="324"/>
                              </a:moveTo>
                              <a:lnTo>
                                <a:pt x="271" y="324"/>
                              </a:lnTo>
                              <a:lnTo>
                                <a:pt x="256" y="338"/>
                              </a:lnTo>
                              <a:lnTo>
                                <a:pt x="248" y="344"/>
                              </a:lnTo>
                              <a:lnTo>
                                <a:pt x="246" y="346"/>
                              </a:lnTo>
                              <a:lnTo>
                                <a:pt x="240" y="354"/>
                              </a:lnTo>
                              <a:lnTo>
                                <a:pt x="231" y="368"/>
                              </a:lnTo>
                              <a:lnTo>
                                <a:pt x="228" y="373"/>
                              </a:lnTo>
                              <a:lnTo>
                                <a:pt x="240" y="360"/>
                              </a:lnTo>
                              <a:lnTo>
                                <a:pt x="248" y="354"/>
                              </a:lnTo>
                              <a:lnTo>
                                <a:pt x="250" y="352"/>
                              </a:lnTo>
                              <a:lnTo>
                                <a:pt x="264" y="344"/>
                              </a:lnTo>
                              <a:lnTo>
                                <a:pt x="269" y="330"/>
                              </a:lnTo>
                              <a:lnTo>
                                <a:pt x="289" y="330"/>
                              </a:lnTo>
                              <a:lnTo>
                                <a:pt x="283" y="324"/>
                              </a:lnTo>
                              <a:close/>
                              <a:moveTo>
                                <a:pt x="143" y="348"/>
                              </a:moveTo>
                              <a:lnTo>
                                <a:pt x="133" y="348"/>
                              </a:lnTo>
                              <a:lnTo>
                                <a:pt x="125" y="350"/>
                              </a:lnTo>
                              <a:lnTo>
                                <a:pt x="118" y="354"/>
                              </a:lnTo>
                              <a:lnTo>
                                <a:pt x="110" y="362"/>
                              </a:lnTo>
                              <a:lnTo>
                                <a:pt x="104" y="371"/>
                              </a:lnTo>
                              <a:lnTo>
                                <a:pt x="115" y="368"/>
                              </a:lnTo>
                              <a:lnTo>
                                <a:pt x="167" y="368"/>
                              </a:lnTo>
                              <a:lnTo>
                                <a:pt x="164" y="362"/>
                              </a:lnTo>
                              <a:lnTo>
                                <a:pt x="159" y="354"/>
                              </a:lnTo>
                              <a:lnTo>
                                <a:pt x="151" y="350"/>
                              </a:lnTo>
                              <a:lnTo>
                                <a:pt x="143" y="348"/>
                              </a:lnTo>
                              <a:close/>
                              <a:moveTo>
                                <a:pt x="183" y="348"/>
                              </a:moveTo>
                              <a:lnTo>
                                <a:pt x="143" y="348"/>
                              </a:lnTo>
                              <a:lnTo>
                                <a:pt x="151" y="350"/>
                              </a:lnTo>
                              <a:lnTo>
                                <a:pt x="159" y="354"/>
                              </a:lnTo>
                              <a:lnTo>
                                <a:pt x="164" y="362"/>
                              </a:lnTo>
                              <a:lnTo>
                                <a:pt x="167" y="368"/>
                              </a:lnTo>
                              <a:lnTo>
                                <a:pt x="165" y="362"/>
                              </a:lnTo>
                              <a:lnTo>
                                <a:pt x="165" y="360"/>
                              </a:lnTo>
                              <a:lnTo>
                                <a:pt x="191" y="360"/>
                              </a:lnTo>
                              <a:lnTo>
                                <a:pt x="188" y="354"/>
                              </a:lnTo>
                              <a:lnTo>
                                <a:pt x="183" y="348"/>
                              </a:lnTo>
                              <a:close/>
                              <a:moveTo>
                                <a:pt x="191" y="360"/>
                              </a:moveTo>
                              <a:lnTo>
                                <a:pt x="165" y="360"/>
                              </a:lnTo>
                              <a:lnTo>
                                <a:pt x="177" y="366"/>
                              </a:lnTo>
                              <a:lnTo>
                                <a:pt x="172" y="368"/>
                              </a:lnTo>
                              <a:lnTo>
                                <a:pt x="194" y="368"/>
                              </a:lnTo>
                              <a:lnTo>
                                <a:pt x="195" y="366"/>
                              </a:lnTo>
                              <a:lnTo>
                                <a:pt x="191" y="360"/>
                              </a:lnTo>
                              <a:close/>
                              <a:moveTo>
                                <a:pt x="271" y="362"/>
                              </a:moveTo>
                              <a:lnTo>
                                <a:pt x="266" y="368"/>
                              </a:lnTo>
                              <a:lnTo>
                                <a:pt x="269" y="366"/>
                              </a:lnTo>
                              <a:lnTo>
                                <a:pt x="271" y="362"/>
                              </a:lnTo>
                              <a:close/>
                              <a:moveTo>
                                <a:pt x="269" y="366"/>
                              </a:moveTo>
                              <a:lnTo>
                                <a:pt x="266" y="368"/>
                              </a:lnTo>
                              <a:lnTo>
                                <a:pt x="267" y="368"/>
                              </a:lnTo>
                              <a:lnTo>
                                <a:pt x="269" y="366"/>
                              </a:lnTo>
                              <a:close/>
                              <a:moveTo>
                                <a:pt x="276" y="362"/>
                              </a:moveTo>
                              <a:lnTo>
                                <a:pt x="271" y="362"/>
                              </a:lnTo>
                              <a:lnTo>
                                <a:pt x="269" y="366"/>
                              </a:lnTo>
                              <a:lnTo>
                                <a:pt x="271" y="364"/>
                              </a:lnTo>
                              <a:lnTo>
                                <a:pt x="276" y="362"/>
                              </a:lnTo>
                              <a:close/>
                              <a:moveTo>
                                <a:pt x="418" y="355"/>
                              </a:moveTo>
                              <a:lnTo>
                                <a:pt x="415" y="356"/>
                              </a:lnTo>
                              <a:lnTo>
                                <a:pt x="411" y="360"/>
                              </a:lnTo>
                              <a:lnTo>
                                <a:pt x="414" y="360"/>
                              </a:lnTo>
                              <a:lnTo>
                                <a:pt x="416" y="359"/>
                              </a:lnTo>
                              <a:lnTo>
                                <a:pt x="418" y="355"/>
                              </a:lnTo>
                              <a:close/>
                              <a:moveTo>
                                <a:pt x="416" y="359"/>
                              </a:moveTo>
                              <a:lnTo>
                                <a:pt x="414" y="360"/>
                              </a:lnTo>
                              <a:lnTo>
                                <a:pt x="415" y="360"/>
                              </a:lnTo>
                              <a:lnTo>
                                <a:pt x="416" y="359"/>
                              </a:lnTo>
                              <a:close/>
                              <a:moveTo>
                                <a:pt x="422" y="353"/>
                              </a:moveTo>
                              <a:lnTo>
                                <a:pt x="418" y="355"/>
                              </a:lnTo>
                              <a:lnTo>
                                <a:pt x="416" y="359"/>
                              </a:lnTo>
                              <a:lnTo>
                                <a:pt x="420" y="356"/>
                              </a:lnTo>
                              <a:lnTo>
                                <a:pt x="422" y="353"/>
                              </a:lnTo>
                              <a:close/>
                              <a:moveTo>
                                <a:pt x="386" y="354"/>
                              </a:moveTo>
                              <a:lnTo>
                                <a:pt x="384" y="355"/>
                              </a:lnTo>
                              <a:lnTo>
                                <a:pt x="382" y="358"/>
                              </a:lnTo>
                              <a:lnTo>
                                <a:pt x="386" y="354"/>
                              </a:lnTo>
                              <a:close/>
                              <a:moveTo>
                                <a:pt x="417" y="354"/>
                              </a:moveTo>
                              <a:lnTo>
                                <a:pt x="386" y="354"/>
                              </a:lnTo>
                              <a:lnTo>
                                <a:pt x="382" y="358"/>
                              </a:lnTo>
                              <a:lnTo>
                                <a:pt x="411" y="358"/>
                              </a:lnTo>
                              <a:lnTo>
                                <a:pt x="415" y="356"/>
                              </a:lnTo>
                              <a:lnTo>
                                <a:pt x="417" y="354"/>
                              </a:lnTo>
                              <a:close/>
                              <a:moveTo>
                                <a:pt x="431" y="350"/>
                              </a:moveTo>
                              <a:lnTo>
                                <a:pt x="427" y="352"/>
                              </a:lnTo>
                              <a:lnTo>
                                <a:pt x="420" y="356"/>
                              </a:lnTo>
                              <a:lnTo>
                                <a:pt x="420" y="358"/>
                              </a:lnTo>
                              <a:lnTo>
                                <a:pt x="427" y="352"/>
                              </a:lnTo>
                              <a:lnTo>
                                <a:pt x="428" y="352"/>
                              </a:lnTo>
                              <a:lnTo>
                                <a:pt x="431" y="350"/>
                              </a:lnTo>
                              <a:close/>
                              <a:moveTo>
                                <a:pt x="456" y="352"/>
                              </a:moveTo>
                              <a:lnTo>
                                <a:pt x="427" y="352"/>
                              </a:lnTo>
                              <a:lnTo>
                                <a:pt x="420" y="358"/>
                              </a:lnTo>
                              <a:lnTo>
                                <a:pt x="453" y="358"/>
                              </a:lnTo>
                              <a:lnTo>
                                <a:pt x="456" y="352"/>
                              </a:lnTo>
                              <a:close/>
                              <a:moveTo>
                                <a:pt x="419" y="352"/>
                              </a:moveTo>
                              <a:lnTo>
                                <a:pt x="415" y="356"/>
                              </a:lnTo>
                              <a:lnTo>
                                <a:pt x="418" y="355"/>
                              </a:lnTo>
                              <a:lnTo>
                                <a:pt x="419" y="354"/>
                              </a:lnTo>
                              <a:lnTo>
                                <a:pt x="419" y="352"/>
                              </a:lnTo>
                              <a:close/>
                              <a:moveTo>
                                <a:pt x="427" y="352"/>
                              </a:moveTo>
                              <a:lnTo>
                                <a:pt x="425" y="352"/>
                              </a:lnTo>
                              <a:lnTo>
                                <a:pt x="422" y="353"/>
                              </a:lnTo>
                              <a:lnTo>
                                <a:pt x="420" y="356"/>
                              </a:lnTo>
                              <a:lnTo>
                                <a:pt x="427" y="352"/>
                              </a:lnTo>
                              <a:close/>
                              <a:moveTo>
                                <a:pt x="441" y="312"/>
                              </a:moveTo>
                              <a:lnTo>
                                <a:pt x="426" y="320"/>
                              </a:lnTo>
                              <a:lnTo>
                                <a:pt x="419" y="322"/>
                              </a:lnTo>
                              <a:lnTo>
                                <a:pt x="418" y="324"/>
                              </a:lnTo>
                              <a:lnTo>
                                <a:pt x="413" y="326"/>
                              </a:lnTo>
                              <a:lnTo>
                                <a:pt x="403" y="330"/>
                              </a:lnTo>
                              <a:lnTo>
                                <a:pt x="397" y="334"/>
                              </a:lnTo>
                              <a:lnTo>
                                <a:pt x="393" y="338"/>
                              </a:lnTo>
                              <a:lnTo>
                                <a:pt x="389" y="344"/>
                              </a:lnTo>
                              <a:lnTo>
                                <a:pt x="384" y="354"/>
                              </a:lnTo>
                              <a:lnTo>
                                <a:pt x="384" y="355"/>
                              </a:lnTo>
                              <a:lnTo>
                                <a:pt x="386" y="354"/>
                              </a:lnTo>
                              <a:lnTo>
                                <a:pt x="417" y="354"/>
                              </a:lnTo>
                              <a:lnTo>
                                <a:pt x="419" y="352"/>
                              </a:lnTo>
                              <a:lnTo>
                                <a:pt x="423" y="352"/>
                              </a:lnTo>
                              <a:lnTo>
                                <a:pt x="427" y="344"/>
                              </a:lnTo>
                              <a:lnTo>
                                <a:pt x="429" y="340"/>
                              </a:lnTo>
                              <a:lnTo>
                                <a:pt x="431" y="334"/>
                              </a:lnTo>
                              <a:lnTo>
                                <a:pt x="435" y="320"/>
                              </a:lnTo>
                              <a:lnTo>
                                <a:pt x="457" y="320"/>
                              </a:lnTo>
                              <a:lnTo>
                                <a:pt x="453" y="314"/>
                              </a:lnTo>
                              <a:lnTo>
                                <a:pt x="441" y="312"/>
                              </a:lnTo>
                              <a:close/>
                              <a:moveTo>
                                <a:pt x="423" y="352"/>
                              </a:moveTo>
                              <a:lnTo>
                                <a:pt x="419" y="352"/>
                              </a:lnTo>
                              <a:lnTo>
                                <a:pt x="419" y="354"/>
                              </a:lnTo>
                              <a:lnTo>
                                <a:pt x="418" y="355"/>
                              </a:lnTo>
                              <a:lnTo>
                                <a:pt x="422" y="353"/>
                              </a:lnTo>
                              <a:lnTo>
                                <a:pt x="423" y="352"/>
                              </a:lnTo>
                              <a:close/>
                              <a:moveTo>
                                <a:pt x="435" y="320"/>
                              </a:moveTo>
                              <a:lnTo>
                                <a:pt x="431" y="334"/>
                              </a:lnTo>
                              <a:lnTo>
                                <a:pt x="429" y="340"/>
                              </a:lnTo>
                              <a:lnTo>
                                <a:pt x="427" y="344"/>
                              </a:lnTo>
                              <a:lnTo>
                                <a:pt x="422" y="353"/>
                              </a:lnTo>
                              <a:lnTo>
                                <a:pt x="425" y="352"/>
                              </a:lnTo>
                              <a:lnTo>
                                <a:pt x="427" y="352"/>
                              </a:lnTo>
                              <a:lnTo>
                                <a:pt x="431" y="350"/>
                              </a:lnTo>
                              <a:lnTo>
                                <a:pt x="435" y="350"/>
                              </a:lnTo>
                              <a:lnTo>
                                <a:pt x="455" y="346"/>
                              </a:lnTo>
                              <a:lnTo>
                                <a:pt x="458" y="338"/>
                              </a:lnTo>
                              <a:lnTo>
                                <a:pt x="442" y="322"/>
                              </a:lnTo>
                              <a:lnTo>
                                <a:pt x="435" y="320"/>
                              </a:lnTo>
                              <a:close/>
                              <a:moveTo>
                                <a:pt x="435" y="350"/>
                              </a:moveTo>
                              <a:lnTo>
                                <a:pt x="431" y="350"/>
                              </a:lnTo>
                              <a:lnTo>
                                <a:pt x="428" y="352"/>
                              </a:lnTo>
                              <a:lnTo>
                                <a:pt x="435" y="350"/>
                              </a:lnTo>
                              <a:close/>
                              <a:moveTo>
                                <a:pt x="457" y="320"/>
                              </a:moveTo>
                              <a:lnTo>
                                <a:pt x="435" y="320"/>
                              </a:lnTo>
                              <a:lnTo>
                                <a:pt x="442" y="322"/>
                              </a:lnTo>
                              <a:lnTo>
                                <a:pt x="458" y="338"/>
                              </a:lnTo>
                              <a:lnTo>
                                <a:pt x="455" y="346"/>
                              </a:lnTo>
                              <a:lnTo>
                                <a:pt x="435" y="350"/>
                              </a:lnTo>
                              <a:lnTo>
                                <a:pt x="428" y="352"/>
                              </a:lnTo>
                              <a:lnTo>
                                <a:pt x="456" y="352"/>
                              </a:lnTo>
                              <a:lnTo>
                                <a:pt x="458" y="348"/>
                              </a:lnTo>
                              <a:lnTo>
                                <a:pt x="466" y="338"/>
                              </a:lnTo>
                              <a:lnTo>
                                <a:pt x="464" y="328"/>
                              </a:lnTo>
                              <a:lnTo>
                                <a:pt x="457" y="320"/>
                              </a:lnTo>
                              <a:close/>
                              <a:moveTo>
                                <a:pt x="271" y="342"/>
                              </a:moveTo>
                              <a:lnTo>
                                <a:pt x="268" y="342"/>
                              </a:lnTo>
                              <a:lnTo>
                                <a:pt x="264" y="344"/>
                              </a:lnTo>
                              <a:lnTo>
                                <a:pt x="264" y="346"/>
                              </a:lnTo>
                              <a:lnTo>
                                <a:pt x="263" y="350"/>
                              </a:lnTo>
                              <a:lnTo>
                                <a:pt x="271" y="342"/>
                              </a:lnTo>
                              <a:close/>
                              <a:moveTo>
                                <a:pt x="292" y="342"/>
                              </a:moveTo>
                              <a:lnTo>
                                <a:pt x="271" y="342"/>
                              </a:lnTo>
                              <a:lnTo>
                                <a:pt x="263" y="350"/>
                              </a:lnTo>
                              <a:lnTo>
                                <a:pt x="294" y="350"/>
                              </a:lnTo>
                              <a:lnTo>
                                <a:pt x="295" y="344"/>
                              </a:lnTo>
                              <a:lnTo>
                                <a:pt x="292" y="342"/>
                              </a:lnTo>
                              <a:close/>
                              <a:moveTo>
                                <a:pt x="277" y="330"/>
                              </a:moveTo>
                              <a:lnTo>
                                <a:pt x="269" y="330"/>
                              </a:lnTo>
                              <a:lnTo>
                                <a:pt x="264" y="344"/>
                              </a:lnTo>
                              <a:lnTo>
                                <a:pt x="268" y="342"/>
                              </a:lnTo>
                              <a:lnTo>
                                <a:pt x="292" y="342"/>
                              </a:lnTo>
                              <a:lnTo>
                                <a:pt x="277" y="330"/>
                              </a:lnTo>
                              <a:close/>
                              <a:moveTo>
                                <a:pt x="788" y="338"/>
                              </a:moveTo>
                              <a:lnTo>
                                <a:pt x="761" y="338"/>
                              </a:lnTo>
                              <a:lnTo>
                                <a:pt x="761" y="360"/>
                              </a:lnTo>
                              <a:lnTo>
                                <a:pt x="759" y="372"/>
                              </a:lnTo>
                              <a:lnTo>
                                <a:pt x="765" y="376"/>
                              </a:lnTo>
                              <a:lnTo>
                                <a:pt x="784" y="376"/>
                              </a:lnTo>
                              <a:lnTo>
                                <a:pt x="791" y="372"/>
                              </a:lnTo>
                              <a:lnTo>
                                <a:pt x="788" y="360"/>
                              </a:lnTo>
                              <a:lnTo>
                                <a:pt x="788" y="338"/>
                              </a:lnTo>
                              <a:close/>
                              <a:moveTo>
                                <a:pt x="1009" y="250"/>
                              </a:moveTo>
                              <a:lnTo>
                                <a:pt x="999" y="250"/>
                              </a:lnTo>
                              <a:lnTo>
                                <a:pt x="1000" y="252"/>
                              </a:lnTo>
                              <a:lnTo>
                                <a:pt x="995" y="258"/>
                              </a:lnTo>
                              <a:lnTo>
                                <a:pt x="995" y="260"/>
                              </a:lnTo>
                              <a:lnTo>
                                <a:pt x="992" y="264"/>
                              </a:lnTo>
                              <a:lnTo>
                                <a:pt x="990" y="270"/>
                              </a:lnTo>
                              <a:lnTo>
                                <a:pt x="987" y="274"/>
                              </a:lnTo>
                              <a:lnTo>
                                <a:pt x="983" y="284"/>
                              </a:lnTo>
                              <a:lnTo>
                                <a:pt x="979" y="290"/>
                              </a:lnTo>
                              <a:lnTo>
                                <a:pt x="970" y="296"/>
                              </a:lnTo>
                              <a:lnTo>
                                <a:pt x="962" y="300"/>
                              </a:lnTo>
                              <a:lnTo>
                                <a:pt x="962" y="302"/>
                              </a:lnTo>
                              <a:lnTo>
                                <a:pt x="963" y="304"/>
                              </a:lnTo>
                              <a:lnTo>
                                <a:pt x="965" y="312"/>
                              </a:lnTo>
                              <a:lnTo>
                                <a:pt x="969" y="326"/>
                              </a:lnTo>
                              <a:lnTo>
                                <a:pt x="974" y="336"/>
                              </a:lnTo>
                              <a:lnTo>
                                <a:pt x="979" y="342"/>
                              </a:lnTo>
                              <a:lnTo>
                                <a:pt x="988" y="346"/>
                              </a:lnTo>
                              <a:lnTo>
                                <a:pt x="1003" y="350"/>
                              </a:lnTo>
                              <a:lnTo>
                                <a:pt x="1013" y="352"/>
                              </a:lnTo>
                              <a:lnTo>
                                <a:pt x="1020" y="352"/>
                              </a:lnTo>
                              <a:lnTo>
                                <a:pt x="1031" y="346"/>
                              </a:lnTo>
                              <a:lnTo>
                                <a:pt x="1056" y="328"/>
                              </a:lnTo>
                              <a:lnTo>
                                <a:pt x="1057" y="326"/>
                              </a:lnTo>
                              <a:lnTo>
                                <a:pt x="1005" y="326"/>
                              </a:lnTo>
                              <a:lnTo>
                                <a:pt x="1006" y="324"/>
                              </a:lnTo>
                              <a:lnTo>
                                <a:pt x="1002" y="324"/>
                              </a:lnTo>
                              <a:lnTo>
                                <a:pt x="991" y="312"/>
                              </a:lnTo>
                              <a:lnTo>
                                <a:pt x="999" y="312"/>
                              </a:lnTo>
                              <a:lnTo>
                                <a:pt x="994" y="300"/>
                              </a:lnTo>
                              <a:lnTo>
                                <a:pt x="993" y="300"/>
                              </a:lnTo>
                              <a:lnTo>
                                <a:pt x="992" y="294"/>
                              </a:lnTo>
                              <a:lnTo>
                                <a:pt x="993" y="294"/>
                              </a:lnTo>
                              <a:lnTo>
                                <a:pt x="994" y="284"/>
                              </a:lnTo>
                              <a:lnTo>
                                <a:pt x="989" y="284"/>
                              </a:lnTo>
                              <a:lnTo>
                                <a:pt x="988" y="282"/>
                              </a:lnTo>
                              <a:lnTo>
                                <a:pt x="993" y="272"/>
                              </a:lnTo>
                              <a:lnTo>
                                <a:pt x="999" y="272"/>
                              </a:lnTo>
                              <a:lnTo>
                                <a:pt x="1000" y="270"/>
                              </a:lnTo>
                              <a:lnTo>
                                <a:pt x="1003" y="264"/>
                              </a:lnTo>
                              <a:lnTo>
                                <a:pt x="1006" y="260"/>
                              </a:lnTo>
                              <a:lnTo>
                                <a:pt x="995" y="260"/>
                              </a:lnTo>
                              <a:lnTo>
                                <a:pt x="995" y="259"/>
                              </a:lnTo>
                              <a:lnTo>
                                <a:pt x="1006" y="259"/>
                              </a:lnTo>
                              <a:lnTo>
                                <a:pt x="1010" y="256"/>
                              </a:lnTo>
                              <a:lnTo>
                                <a:pt x="1009" y="250"/>
                              </a:lnTo>
                              <a:close/>
                              <a:moveTo>
                                <a:pt x="761" y="336"/>
                              </a:moveTo>
                              <a:lnTo>
                                <a:pt x="761" y="338"/>
                              </a:lnTo>
                              <a:lnTo>
                                <a:pt x="761" y="336"/>
                              </a:lnTo>
                              <a:close/>
                              <a:moveTo>
                                <a:pt x="788" y="259"/>
                              </a:moveTo>
                              <a:lnTo>
                                <a:pt x="783" y="264"/>
                              </a:lnTo>
                              <a:lnTo>
                                <a:pt x="781" y="266"/>
                              </a:lnTo>
                              <a:lnTo>
                                <a:pt x="776" y="268"/>
                              </a:lnTo>
                              <a:lnTo>
                                <a:pt x="767" y="272"/>
                              </a:lnTo>
                              <a:lnTo>
                                <a:pt x="761" y="275"/>
                              </a:lnTo>
                              <a:lnTo>
                                <a:pt x="761" y="282"/>
                              </a:lnTo>
                              <a:lnTo>
                                <a:pt x="761" y="302"/>
                              </a:lnTo>
                              <a:lnTo>
                                <a:pt x="761" y="338"/>
                              </a:lnTo>
                              <a:lnTo>
                                <a:pt x="788" y="338"/>
                              </a:lnTo>
                              <a:lnTo>
                                <a:pt x="788" y="300"/>
                              </a:lnTo>
                              <a:lnTo>
                                <a:pt x="788" y="280"/>
                              </a:lnTo>
                              <a:lnTo>
                                <a:pt x="788" y="259"/>
                              </a:lnTo>
                              <a:close/>
                              <a:moveTo>
                                <a:pt x="1012" y="318"/>
                              </a:moveTo>
                              <a:lnTo>
                                <a:pt x="1008" y="320"/>
                              </a:lnTo>
                              <a:lnTo>
                                <a:pt x="1005" y="326"/>
                              </a:lnTo>
                              <a:lnTo>
                                <a:pt x="1021" y="322"/>
                              </a:lnTo>
                              <a:lnTo>
                                <a:pt x="1017" y="320"/>
                              </a:lnTo>
                              <a:lnTo>
                                <a:pt x="1012" y="318"/>
                              </a:lnTo>
                              <a:close/>
                              <a:moveTo>
                                <a:pt x="1030" y="307"/>
                              </a:moveTo>
                              <a:lnTo>
                                <a:pt x="1029" y="308"/>
                              </a:lnTo>
                              <a:lnTo>
                                <a:pt x="1012" y="318"/>
                              </a:lnTo>
                              <a:lnTo>
                                <a:pt x="1017" y="320"/>
                              </a:lnTo>
                              <a:lnTo>
                                <a:pt x="1021" y="322"/>
                              </a:lnTo>
                              <a:lnTo>
                                <a:pt x="1005" y="326"/>
                              </a:lnTo>
                              <a:lnTo>
                                <a:pt x="1057" y="326"/>
                              </a:lnTo>
                              <a:lnTo>
                                <a:pt x="1059" y="322"/>
                              </a:lnTo>
                              <a:lnTo>
                                <a:pt x="1064" y="312"/>
                              </a:lnTo>
                              <a:lnTo>
                                <a:pt x="1028" y="312"/>
                              </a:lnTo>
                              <a:lnTo>
                                <a:pt x="1029" y="310"/>
                              </a:lnTo>
                              <a:lnTo>
                                <a:pt x="1030" y="307"/>
                              </a:lnTo>
                              <a:close/>
                              <a:moveTo>
                                <a:pt x="995" y="312"/>
                              </a:moveTo>
                              <a:lnTo>
                                <a:pt x="991" y="312"/>
                              </a:lnTo>
                              <a:lnTo>
                                <a:pt x="1002" y="324"/>
                              </a:lnTo>
                              <a:lnTo>
                                <a:pt x="1002" y="320"/>
                              </a:lnTo>
                              <a:lnTo>
                                <a:pt x="1000" y="313"/>
                              </a:lnTo>
                              <a:lnTo>
                                <a:pt x="995" y="312"/>
                              </a:lnTo>
                              <a:close/>
                              <a:moveTo>
                                <a:pt x="1000" y="313"/>
                              </a:moveTo>
                              <a:lnTo>
                                <a:pt x="1002" y="320"/>
                              </a:lnTo>
                              <a:lnTo>
                                <a:pt x="1002" y="324"/>
                              </a:lnTo>
                              <a:lnTo>
                                <a:pt x="1006" y="324"/>
                              </a:lnTo>
                              <a:lnTo>
                                <a:pt x="1008" y="320"/>
                              </a:lnTo>
                              <a:lnTo>
                                <a:pt x="1012" y="318"/>
                              </a:lnTo>
                              <a:lnTo>
                                <a:pt x="1000" y="313"/>
                              </a:lnTo>
                              <a:close/>
                              <a:moveTo>
                                <a:pt x="1091" y="256"/>
                              </a:moveTo>
                              <a:lnTo>
                                <a:pt x="1091" y="288"/>
                              </a:lnTo>
                              <a:lnTo>
                                <a:pt x="1087" y="306"/>
                              </a:lnTo>
                              <a:lnTo>
                                <a:pt x="1095" y="314"/>
                              </a:lnTo>
                              <a:lnTo>
                                <a:pt x="1115" y="320"/>
                              </a:lnTo>
                              <a:lnTo>
                                <a:pt x="1127" y="316"/>
                              </a:lnTo>
                              <a:lnTo>
                                <a:pt x="1128" y="312"/>
                              </a:lnTo>
                              <a:lnTo>
                                <a:pt x="1119" y="312"/>
                              </a:lnTo>
                              <a:lnTo>
                                <a:pt x="1095" y="304"/>
                              </a:lnTo>
                              <a:lnTo>
                                <a:pt x="1092" y="296"/>
                              </a:lnTo>
                              <a:lnTo>
                                <a:pt x="1109" y="278"/>
                              </a:lnTo>
                              <a:lnTo>
                                <a:pt x="1111" y="274"/>
                              </a:lnTo>
                              <a:lnTo>
                                <a:pt x="1116" y="260"/>
                              </a:lnTo>
                              <a:lnTo>
                                <a:pt x="1092" y="260"/>
                              </a:lnTo>
                              <a:lnTo>
                                <a:pt x="1091" y="256"/>
                              </a:lnTo>
                              <a:close/>
                              <a:moveTo>
                                <a:pt x="840" y="256"/>
                              </a:moveTo>
                              <a:lnTo>
                                <a:pt x="845" y="260"/>
                              </a:lnTo>
                              <a:lnTo>
                                <a:pt x="862" y="270"/>
                              </a:lnTo>
                              <a:lnTo>
                                <a:pt x="869" y="274"/>
                              </a:lnTo>
                              <a:lnTo>
                                <a:pt x="889" y="288"/>
                              </a:lnTo>
                              <a:lnTo>
                                <a:pt x="896" y="294"/>
                              </a:lnTo>
                              <a:lnTo>
                                <a:pt x="897" y="294"/>
                              </a:lnTo>
                              <a:lnTo>
                                <a:pt x="902" y="296"/>
                              </a:lnTo>
                              <a:lnTo>
                                <a:pt x="921" y="306"/>
                              </a:lnTo>
                              <a:lnTo>
                                <a:pt x="930" y="312"/>
                              </a:lnTo>
                              <a:lnTo>
                                <a:pt x="939" y="314"/>
                              </a:lnTo>
                              <a:lnTo>
                                <a:pt x="947" y="312"/>
                              </a:lnTo>
                              <a:lnTo>
                                <a:pt x="954" y="308"/>
                              </a:lnTo>
                              <a:lnTo>
                                <a:pt x="957" y="304"/>
                              </a:lnTo>
                              <a:lnTo>
                                <a:pt x="956" y="304"/>
                              </a:lnTo>
                              <a:lnTo>
                                <a:pt x="960" y="300"/>
                              </a:lnTo>
                              <a:lnTo>
                                <a:pt x="962" y="300"/>
                              </a:lnTo>
                              <a:lnTo>
                                <a:pt x="962" y="292"/>
                              </a:lnTo>
                              <a:lnTo>
                                <a:pt x="932" y="292"/>
                              </a:lnTo>
                              <a:lnTo>
                                <a:pt x="931" y="290"/>
                              </a:lnTo>
                              <a:lnTo>
                                <a:pt x="938" y="284"/>
                              </a:lnTo>
                              <a:lnTo>
                                <a:pt x="939" y="282"/>
                              </a:lnTo>
                              <a:lnTo>
                                <a:pt x="933" y="280"/>
                              </a:lnTo>
                              <a:lnTo>
                                <a:pt x="910" y="270"/>
                              </a:lnTo>
                              <a:lnTo>
                                <a:pt x="912" y="270"/>
                              </a:lnTo>
                              <a:lnTo>
                                <a:pt x="893" y="258"/>
                              </a:lnTo>
                              <a:lnTo>
                                <a:pt x="849" y="258"/>
                              </a:lnTo>
                              <a:lnTo>
                                <a:pt x="840" y="256"/>
                              </a:lnTo>
                              <a:close/>
                              <a:moveTo>
                                <a:pt x="999" y="312"/>
                              </a:moveTo>
                              <a:lnTo>
                                <a:pt x="995" y="312"/>
                              </a:lnTo>
                              <a:lnTo>
                                <a:pt x="1000" y="313"/>
                              </a:lnTo>
                              <a:lnTo>
                                <a:pt x="999" y="312"/>
                              </a:lnTo>
                              <a:close/>
                              <a:moveTo>
                                <a:pt x="1035" y="304"/>
                              </a:moveTo>
                              <a:lnTo>
                                <a:pt x="1030" y="307"/>
                              </a:lnTo>
                              <a:lnTo>
                                <a:pt x="1029" y="310"/>
                              </a:lnTo>
                              <a:lnTo>
                                <a:pt x="1028" y="312"/>
                              </a:lnTo>
                              <a:lnTo>
                                <a:pt x="1035" y="304"/>
                              </a:lnTo>
                              <a:close/>
                              <a:moveTo>
                                <a:pt x="1067" y="304"/>
                              </a:moveTo>
                              <a:lnTo>
                                <a:pt x="1035" y="304"/>
                              </a:lnTo>
                              <a:lnTo>
                                <a:pt x="1028" y="312"/>
                              </a:lnTo>
                              <a:lnTo>
                                <a:pt x="1064" y="312"/>
                              </a:lnTo>
                              <a:lnTo>
                                <a:pt x="1067" y="306"/>
                              </a:lnTo>
                              <a:lnTo>
                                <a:pt x="1067" y="304"/>
                              </a:lnTo>
                              <a:close/>
                              <a:moveTo>
                                <a:pt x="1111" y="274"/>
                              </a:moveTo>
                              <a:lnTo>
                                <a:pt x="1109" y="278"/>
                              </a:lnTo>
                              <a:lnTo>
                                <a:pt x="1092" y="296"/>
                              </a:lnTo>
                              <a:lnTo>
                                <a:pt x="1095" y="304"/>
                              </a:lnTo>
                              <a:lnTo>
                                <a:pt x="1119" y="312"/>
                              </a:lnTo>
                              <a:lnTo>
                                <a:pt x="1127" y="308"/>
                              </a:lnTo>
                              <a:lnTo>
                                <a:pt x="1123" y="288"/>
                              </a:lnTo>
                              <a:lnTo>
                                <a:pt x="1123" y="278"/>
                              </a:lnTo>
                              <a:lnTo>
                                <a:pt x="1110" y="278"/>
                              </a:lnTo>
                              <a:lnTo>
                                <a:pt x="1111" y="274"/>
                              </a:lnTo>
                              <a:close/>
                              <a:moveTo>
                                <a:pt x="1184" y="208"/>
                              </a:moveTo>
                              <a:lnTo>
                                <a:pt x="1169" y="210"/>
                              </a:lnTo>
                              <a:lnTo>
                                <a:pt x="1159" y="210"/>
                              </a:lnTo>
                              <a:lnTo>
                                <a:pt x="1153" y="214"/>
                              </a:lnTo>
                              <a:lnTo>
                                <a:pt x="1144" y="222"/>
                              </a:lnTo>
                              <a:lnTo>
                                <a:pt x="1126" y="240"/>
                              </a:lnTo>
                              <a:lnTo>
                                <a:pt x="1122" y="244"/>
                              </a:lnTo>
                              <a:lnTo>
                                <a:pt x="1121" y="245"/>
                              </a:lnTo>
                              <a:lnTo>
                                <a:pt x="1121" y="246"/>
                              </a:lnTo>
                              <a:lnTo>
                                <a:pt x="1123" y="250"/>
                              </a:lnTo>
                              <a:lnTo>
                                <a:pt x="1123" y="251"/>
                              </a:lnTo>
                              <a:lnTo>
                                <a:pt x="1123" y="288"/>
                              </a:lnTo>
                              <a:lnTo>
                                <a:pt x="1127" y="308"/>
                              </a:lnTo>
                              <a:lnTo>
                                <a:pt x="1119" y="312"/>
                              </a:lnTo>
                              <a:lnTo>
                                <a:pt x="1128" y="312"/>
                              </a:lnTo>
                              <a:lnTo>
                                <a:pt x="1134" y="298"/>
                              </a:lnTo>
                              <a:lnTo>
                                <a:pt x="1139" y="290"/>
                              </a:lnTo>
                              <a:lnTo>
                                <a:pt x="1140" y="288"/>
                              </a:lnTo>
                              <a:lnTo>
                                <a:pt x="1148" y="266"/>
                              </a:lnTo>
                              <a:lnTo>
                                <a:pt x="1145" y="266"/>
                              </a:lnTo>
                              <a:lnTo>
                                <a:pt x="1150" y="258"/>
                              </a:lnTo>
                              <a:lnTo>
                                <a:pt x="1153" y="258"/>
                              </a:lnTo>
                              <a:lnTo>
                                <a:pt x="1168" y="244"/>
                              </a:lnTo>
                              <a:lnTo>
                                <a:pt x="1165" y="244"/>
                              </a:lnTo>
                              <a:lnTo>
                                <a:pt x="1161" y="242"/>
                              </a:lnTo>
                              <a:lnTo>
                                <a:pt x="1171" y="237"/>
                              </a:lnTo>
                              <a:lnTo>
                                <a:pt x="1172" y="228"/>
                              </a:lnTo>
                              <a:lnTo>
                                <a:pt x="1176" y="226"/>
                              </a:lnTo>
                              <a:lnTo>
                                <a:pt x="1193" y="226"/>
                              </a:lnTo>
                              <a:lnTo>
                                <a:pt x="1201" y="220"/>
                              </a:lnTo>
                              <a:lnTo>
                                <a:pt x="1202" y="219"/>
                              </a:lnTo>
                              <a:lnTo>
                                <a:pt x="1195" y="212"/>
                              </a:lnTo>
                              <a:lnTo>
                                <a:pt x="1184" y="208"/>
                              </a:lnTo>
                              <a:close/>
                              <a:moveTo>
                                <a:pt x="1035" y="297"/>
                              </a:moveTo>
                              <a:lnTo>
                                <a:pt x="1030" y="307"/>
                              </a:lnTo>
                              <a:lnTo>
                                <a:pt x="1035" y="304"/>
                              </a:lnTo>
                              <a:lnTo>
                                <a:pt x="1067" y="304"/>
                              </a:lnTo>
                              <a:lnTo>
                                <a:pt x="1067" y="302"/>
                              </a:lnTo>
                              <a:lnTo>
                                <a:pt x="1036" y="302"/>
                              </a:lnTo>
                              <a:lnTo>
                                <a:pt x="1035" y="297"/>
                              </a:lnTo>
                              <a:close/>
                              <a:moveTo>
                                <a:pt x="960" y="300"/>
                              </a:moveTo>
                              <a:lnTo>
                                <a:pt x="956" y="304"/>
                              </a:lnTo>
                              <a:lnTo>
                                <a:pt x="959" y="302"/>
                              </a:lnTo>
                              <a:lnTo>
                                <a:pt x="960" y="300"/>
                              </a:lnTo>
                              <a:close/>
                              <a:moveTo>
                                <a:pt x="959" y="302"/>
                              </a:moveTo>
                              <a:lnTo>
                                <a:pt x="956" y="304"/>
                              </a:lnTo>
                              <a:lnTo>
                                <a:pt x="957" y="304"/>
                              </a:lnTo>
                              <a:lnTo>
                                <a:pt x="959" y="302"/>
                              </a:lnTo>
                              <a:close/>
                              <a:moveTo>
                                <a:pt x="962" y="300"/>
                              </a:moveTo>
                              <a:lnTo>
                                <a:pt x="960" y="300"/>
                              </a:lnTo>
                              <a:lnTo>
                                <a:pt x="959" y="302"/>
                              </a:lnTo>
                              <a:lnTo>
                                <a:pt x="962" y="300"/>
                              </a:lnTo>
                              <a:close/>
                              <a:moveTo>
                                <a:pt x="1038" y="292"/>
                              </a:moveTo>
                              <a:lnTo>
                                <a:pt x="1036" y="296"/>
                              </a:lnTo>
                              <a:lnTo>
                                <a:pt x="1035" y="297"/>
                              </a:lnTo>
                              <a:lnTo>
                                <a:pt x="1036" y="302"/>
                              </a:lnTo>
                              <a:lnTo>
                                <a:pt x="1038" y="292"/>
                              </a:lnTo>
                              <a:close/>
                              <a:moveTo>
                                <a:pt x="1068" y="292"/>
                              </a:moveTo>
                              <a:lnTo>
                                <a:pt x="1038" y="292"/>
                              </a:lnTo>
                              <a:lnTo>
                                <a:pt x="1036" y="302"/>
                              </a:lnTo>
                              <a:lnTo>
                                <a:pt x="1067" y="302"/>
                              </a:lnTo>
                              <a:lnTo>
                                <a:pt x="1068" y="297"/>
                              </a:lnTo>
                              <a:lnTo>
                                <a:pt x="1068" y="292"/>
                              </a:lnTo>
                              <a:close/>
                              <a:moveTo>
                                <a:pt x="990" y="270"/>
                              </a:moveTo>
                              <a:lnTo>
                                <a:pt x="964" y="270"/>
                              </a:lnTo>
                              <a:lnTo>
                                <a:pt x="963" y="270"/>
                              </a:lnTo>
                              <a:lnTo>
                                <a:pt x="962" y="278"/>
                              </a:lnTo>
                              <a:lnTo>
                                <a:pt x="962" y="284"/>
                              </a:lnTo>
                              <a:lnTo>
                                <a:pt x="962" y="290"/>
                              </a:lnTo>
                              <a:lnTo>
                                <a:pt x="962" y="300"/>
                              </a:lnTo>
                              <a:lnTo>
                                <a:pt x="970" y="296"/>
                              </a:lnTo>
                              <a:lnTo>
                                <a:pt x="979" y="290"/>
                              </a:lnTo>
                              <a:lnTo>
                                <a:pt x="983" y="284"/>
                              </a:lnTo>
                              <a:lnTo>
                                <a:pt x="987" y="274"/>
                              </a:lnTo>
                              <a:lnTo>
                                <a:pt x="990" y="270"/>
                              </a:lnTo>
                              <a:close/>
                              <a:moveTo>
                                <a:pt x="992" y="294"/>
                              </a:moveTo>
                              <a:lnTo>
                                <a:pt x="993" y="300"/>
                              </a:lnTo>
                              <a:lnTo>
                                <a:pt x="993" y="297"/>
                              </a:lnTo>
                              <a:lnTo>
                                <a:pt x="992" y="294"/>
                              </a:lnTo>
                              <a:close/>
                              <a:moveTo>
                                <a:pt x="993" y="297"/>
                              </a:moveTo>
                              <a:lnTo>
                                <a:pt x="993" y="300"/>
                              </a:lnTo>
                              <a:lnTo>
                                <a:pt x="994" y="300"/>
                              </a:lnTo>
                              <a:lnTo>
                                <a:pt x="993" y="297"/>
                              </a:lnTo>
                              <a:close/>
                              <a:moveTo>
                                <a:pt x="993" y="294"/>
                              </a:moveTo>
                              <a:lnTo>
                                <a:pt x="992" y="294"/>
                              </a:lnTo>
                              <a:lnTo>
                                <a:pt x="993" y="297"/>
                              </a:lnTo>
                              <a:lnTo>
                                <a:pt x="993" y="294"/>
                              </a:lnTo>
                              <a:close/>
                              <a:moveTo>
                                <a:pt x="1036" y="274"/>
                              </a:moveTo>
                              <a:lnTo>
                                <a:pt x="1035" y="297"/>
                              </a:lnTo>
                              <a:lnTo>
                                <a:pt x="1036" y="296"/>
                              </a:lnTo>
                              <a:lnTo>
                                <a:pt x="1038" y="292"/>
                              </a:lnTo>
                              <a:lnTo>
                                <a:pt x="1068" y="292"/>
                              </a:lnTo>
                              <a:lnTo>
                                <a:pt x="1068" y="278"/>
                              </a:lnTo>
                              <a:lnTo>
                                <a:pt x="1037" y="278"/>
                              </a:lnTo>
                              <a:lnTo>
                                <a:pt x="1036" y="274"/>
                              </a:lnTo>
                              <a:close/>
                              <a:moveTo>
                                <a:pt x="939" y="282"/>
                              </a:moveTo>
                              <a:lnTo>
                                <a:pt x="938" y="284"/>
                              </a:lnTo>
                              <a:lnTo>
                                <a:pt x="931" y="290"/>
                              </a:lnTo>
                              <a:lnTo>
                                <a:pt x="932" y="292"/>
                              </a:lnTo>
                              <a:lnTo>
                                <a:pt x="947" y="290"/>
                              </a:lnTo>
                              <a:lnTo>
                                <a:pt x="947" y="286"/>
                              </a:lnTo>
                              <a:lnTo>
                                <a:pt x="939" y="282"/>
                              </a:lnTo>
                              <a:close/>
                              <a:moveTo>
                                <a:pt x="959" y="271"/>
                              </a:moveTo>
                              <a:lnTo>
                                <a:pt x="943" y="280"/>
                              </a:lnTo>
                              <a:lnTo>
                                <a:pt x="941" y="280"/>
                              </a:lnTo>
                              <a:lnTo>
                                <a:pt x="939" y="282"/>
                              </a:lnTo>
                              <a:lnTo>
                                <a:pt x="947" y="286"/>
                              </a:lnTo>
                              <a:lnTo>
                                <a:pt x="947" y="290"/>
                              </a:lnTo>
                              <a:lnTo>
                                <a:pt x="932" y="292"/>
                              </a:lnTo>
                              <a:lnTo>
                                <a:pt x="962" y="292"/>
                              </a:lnTo>
                              <a:lnTo>
                                <a:pt x="962" y="280"/>
                              </a:lnTo>
                              <a:lnTo>
                                <a:pt x="962" y="276"/>
                              </a:lnTo>
                              <a:lnTo>
                                <a:pt x="956" y="276"/>
                              </a:lnTo>
                              <a:lnTo>
                                <a:pt x="957" y="274"/>
                              </a:lnTo>
                              <a:lnTo>
                                <a:pt x="959" y="271"/>
                              </a:lnTo>
                              <a:close/>
                              <a:moveTo>
                                <a:pt x="993" y="272"/>
                              </a:moveTo>
                              <a:lnTo>
                                <a:pt x="988" y="282"/>
                              </a:lnTo>
                              <a:lnTo>
                                <a:pt x="989" y="284"/>
                              </a:lnTo>
                              <a:lnTo>
                                <a:pt x="994" y="278"/>
                              </a:lnTo>
                              <a:lnTo>
                                <a:pt x="994" y="275"/>
                              </a:lnTo>
                              <a:lnTo>
                                <a:pt x="993" y="272"/>
                              </a:lnTo>
                              <a:close/>
                              <a:moveTo>
                                <a:pt x="994" y="278"/>
                              </a:moveTo>
                              <a:lnTo>
                                <a:pt x="989" y="284"/>
                              </a:lnTo>
                              <a:lnTo>
                                <a:pt x="994" y="284"/>
                              </a:lnTo>
                              <a:lnTo>
                                <a:pt x="994" y="278"/>
                              </a:lnTo>
                              <a:close/>
                              <a:moveTo>
                                <a:pt x="999" y="272"/>
                              </a:moveTo>
                              <a:lnTo>
                                <a:pt x="993" y="272"/>
                              </a:lnTo>
                              <a:lnTo>
                                <a:pt x="994" y="275"/>
                              </a:lnTo>
                              <a:lnTo>
                                <a:pt x="994" y="278"/>
                              </a:lnTo>
                              <a:lnTo>
                                <a:pt x="999" y="272"/>
                              </a:lnTo>
                              <a:close/>
                              <a:moveTo>
                                <a:pt x="762" y="236"/>
                              </a:moveTo>
                              <a:lnTo>
                                <a:pt x="746" y="244"/>
                              </a:lnTo>
                              <a:lnTo>
                                <a:pt x="733" y="248"/>
                              </a:lnTo>
                              <a:lnTo>
                                <a:pt x="730" y="256"/>
                              </a:lnTo>
                              <a:lnTo>
                                <a:pt x="735" y="272"/>
                              </a:lnTo>
                              <a:lnTo>
                                <a:pt x="739" y="278"/>
                              </a:lnTo>
                              <a:lnTo>
                                <a:pt x="745" y="276"/>
                              </a:lnTo>
                              <a:lnTo>
                                <a:pt x="746" y="276"/>
                              </a:lnTo>
                              <a:lnTo>
                                <a:pt x="740" y="272"/>
                              </a:lnTo>
                              <a:lnTo>
                                <a:pt x="737" y="254"/>
                              </a:lnTo>
                              <a:lnTo>
                                <a:pt x="738" y="248"/>
                              </a:lnTo>
                              <a:lnTo>
                                <a:pt x="757" y="248"/>
                              </a:lnTo>
                              <a:lnTo>
                                <a:pt x="762" y="245"/>
                              </a:lnTo>
                              <a:lnTo>
                                <a:pt x="762" y="240"/>
                              </a:lnTo>
                              <a:lnTo>
                                <a:pt x="762" y="236"/>
                              </a:lnTo>
                              <a:close/>
                              <a:moveTo>
                                <a:pt x="1036" y="272"/>
                              </a:moveTo>
                              <a:lnTo>
                                <a:pt x="1036" y="275"/>
                              </a:lnTo>
                              <a:lnTo>
                                <a:pt x="1037" y="278"/>
                              </a:lnTo>
                              <a:lnTo>
                                <a:pt x="1036" y="272"/>
                              </a:lnTo>
                              <a:close/>
                              <a:moveTo>
                                <a:pt x="1068" y="272"/>
                              </a:moveTo>
                              <a:lnTo>
                                <a:pt x="1036" y="272"/>
                              </a:lnTo>
                              <a:lnTo>
                                <a:pt x="1037" y="278"/>
                              </a:lnTo>
                              <a:lnTo>
                                <a:pt x="1068" y="278"/>
                              </a:lnTo>
                              <a:lnTo>
                                <a:pt x="1068" y="272"/>
                              </a:lnTo>
                              <a:close/>
                              <a:moveTo>
                                <a:pt x="1113" y="272"/>
                              </a:moveTo>
                              <a:lnTo>
                                <a:pt x="1111" y="274"/>
                              </a:lnTo>
                              <a:lnTo>
                                <a:pt x="1110" y="278"/>
                              </a:lnTo>
                              <a:lnTo>
                                <a:pt x="1113" y="272"/>
                              </a:lnTo>
                              <a:close/>
                              <a:moveTo>
                                <a:pt x="1123" y="272"/>
                              </a:moveTo>
                              <a:lnTo>
                                <a:pt x="1113" y="272"/>
                              </a:lnTo>
                              <a:lnTo>
                                <a:pt x="1110" y="278"/>
                              </a:lnTo>
                              <a:lnTo>
                                <a:pt x="1123" y="278"/>
                              </a:lnTo>
                              <a:lnTo>
                                <a:pt x="1123" y="272"/>
                              </a:lnTo>
                              <a:close/>
                              <a:moveTo>
                                <a:pt x="738" y="248"/>
                              </a:moveTo>
                              <a:lnTo>
                                <a:pt x="737" y="252"/>
                              </a:lnTo>
                              <a:lnTo>
                                <a:pt x="737" y="254"/>
                              </a:lnTo>
                              <a:lnTo>
                                <a:pt x="740" y="272"/>
                              </a:lnTo>
                              <a:lnTo>
                                <a:pt x="746" y="276"/>
                              </a:lnTo>
                              <a:lnTo>
                                <a:pt x="757" y="268"/>
                              </a:lnTo>
                              <a:lnTo>
                                <a:pt x="762" y="266"/>
                              </a:lnTo>
                              <a:lnTo>
                                <a:pt x="762" y="252"/>
                              </a:lnTo>
                              <a:lnTo>
                                <a:pt x="750" y="252"/>
                              </a:lnTo>
                              <a:lnTo>
                                <a:pt x="753" y="250"/>
                              </a:lnTo>
                              <a:lnTo>
                                <a:pt x="745" y="250"/>
                              </a:lnTo>
                              <a:lnTo>
                                <a:pt x="738" y="248"/>
                              </a:lnTo>
                              <a:close/>
                              <a:moveTo>
                                <a:pt x="762" y="266"/>
                              </a:moveTo>
                              <a:lnTo>
                                <a:pt x="757" y="268"/>
                              </a:lnTo>
                              <a:lnTo>
                                <a:pt x="746" y="276"/>
                              </a:lnTo>
                              <a:lnTo>
                                <a:pt x="761" y="276"/>
                              </a:lnTo>
                              <a:lnTo>
                                <a:pt x="761" y="275"/>
                              </a:lnTo>
                              <a:lnTo>
                                <a:pt x="762" y="266"/>
                              </a:lnTo>
                              <a:close/>
                              <a:moveTo>
                                <a:pt x="963" y="270"/>
                              </a:moveTo>
                              <a:lnTo>
                                <a:pt x="960" y="270"/>
                              </a:lnTo>
                              <a:lnTo>
                                <a:pt x="959" y="271"/>
                              </a:lnTo>
                              <a:lnTo>
                                <a:pt x="957" y="274"/>
                              </a:lnTo>
                              <a:lnTo>
                                <a:pt x="956" y="276"/>
                              </a:lnTo>
                              <a:lnTo>
                                <a:pt x="963" y="270"/>
                              </a:lnTo>
                              <a:close/>
                              <a:moveTo>
                                <a:pt x="963" y="270"/>
                              </a:moveTo>
                              <a:lnTo>
                                <a:pt x="956" y="276"/>
                              </a:lnTo>
                              <a:lnTo>
                                <a:pt x="962" y="276"/>
                              </a:lnTo>
                              <a:lnTo>
                                <a:pt x="963" y="270"/>
                              </a:lnTo>
                              <a:close/>
                              <a:moveTo>
                                <a:pt x="788" y="256"/>
                              </a:moveTo>
                              <a:lnTo>
                                <a:pt x="781" y="256"/>
                              </a:lnTo>
                              <a:lnTo>
                                <a:pt x="778" y="258"/>
                              </a:lnTo>
                              <a:lnTo>
                                <a:pt x="767" y="264"/>
                              </a:lnTo>
                              <a:lnTo>
                                <a:pt x="762" y="266"/>
                              </a:lnTo>
                              <a:lnTo>
                                <a:pt x="761" y="275"/>
                              </a:lnTo>
                              <a:lnTo>
                                <a:pt x="767" y="272"/>
                              </a:lnTo>
                              <a:lnTo>
                                <a:pt x="776" y="268"/>
                              </a:lnTo>
                              <a:lnTo>
                                <a:pt x="781" y="266"/>
                              </a:lnTo>
                              <a:lnTo>
                                <a:pt x="783" y="264"/>
                              </a:lnTo>
                              <a:lnTo>
                                <a:pt x="788" y="259"/>
                              </a:lnTo>
                              <a:lnTo>
                                <a:pt x="788" y="256"/>
                              </a:lnTo>
                              <a:close/>
                              <a:moveTo>
                                <a:pt x="1029" y="258"/>
                              </a:moveTo>
                              <a:lnTo>
                                <a:pt x="1036" y="274"/>
                              </a:lnTo>
                              <a:lnTo>
                                <a:pt x="1036" y="272"/>
                              </a:lnTo>
                              <a:lnTo>
                                <a:pt x="1068" y="272"/>
                              </a:lnTo>
                              <a:lnTo>
                                <a:pt x="1067" y="268"/>
                              </a:lnTo>
                              <a:lnTo>
                                <a:pt x="1065" y="260"/>
                              </a:lnTo>
                              <a:lnTo>
                                <a:pt x="1033" y="260"/>
                              </a:lnTo>
                              <a:lnTo>
                                <a:pt x="1032" y="259"/>
                              </a:lnTo>
                              <a:lnTo>
                                <a:pt x="1029" y="258"/>
                              </a:lnTo>
                              <a:close/>
                              <a:moveTo>
                                <a:pt x="1121" y="245"/>
                              </a:moveTo>
                              <a:lnTo>
                                <a:pt x="1120" y="248"/>
                              </a:lnTo>
                              <a:lnTo>
                                <a:pt x="1117" y="256"/>
                              </a:lnTo>
                              <a:lnTo>
                                <a:pt x="1111" y="274"/>
                              </a:lnTo>
                              <a:lnTo>
                                <a:pt x="1113" y="272"/>
                              </a:lnTo>
                              <a:lnTo>
                                <a:pt x="1123" y="272"/>
                              </a:lnTo>
                              <a:lnTo>
                                <a:pt x="1123" y="251"/>
                              </a:lnTo>
                              <a:lnTo>
                                <a:pt x="1123" y="250"/>
                              </a:lnTo>
                              <a:lnTo>
                                <a:pt x="1121" y="245"/>
                              </a:lnTo>
                              <a:close/>
                              <a:moveTo>
                                <a:pt x="994" y="230"/>
                              </a:moveTo>
                              <a:lnTo>
                                <a:pt x="988" y="230"/>
                              </a:lnTo>
                              <a:lnTo>
                                <a:pt x="983" y="232"/>
                              </a:lnTo>
                              <a:lnTo>
                                <a:pt x="977" y="236"/>
                              </a:lnTo>
                              <a:lnTo>
                                <a:pt x="972" y="242"/>
                              </a:lnTo>
                              <a:lnTo>
                                <a:pt x="966" y="258"/>
                              </a:lnTo>
                              <a:lnTo>
                                <a:pt x="963" y="262"/>
                              </a:lnTo>
                              <a:lnTo>
                                <a:pt x="959" y="271"/>
                              </a:lnTo>
                              <a:lnTo>
                                <a:pt x="960" y="270"/>
                              </a:lnTo>
                              <a:lnTo>
                                <a:pt x="963" y="270"/>
                              </a:lnTo>
                              <a:lnTo>
                                <a:pt x="966" y="264"/>
                              </a:lnTo>
                              <a:lnTo>
                                <a:pt x="969" y="258"/>
                              </a:lnTo>
                              <a:lnTo>
                                <a:pt x="975" y="254"/>
                              </a:lnTo>
                              <a:lnTo>
                                <a:pt x="981" y="238"/>
                              </a:lnTo>
                              <a:lnTo>
                                <a:pt x="1002" y="238"/>
                              </a:lnTo>
                              <a:lnTo>
                                <a:pt x="999" y="234"/>
                              </a:lnTo>
                              <a:lnTo>
                                <a:pt x="994" y="230"/>
                              </a:lnTo>
                              <a:close/>
                              <a:moveTo>
                                <a:pt x="975" y="254"/>
                              </a:moveTo>
                              <a:lnTo>
                                <a:pt x="969" y="258"/>
                              </a:lnTo>
                              <a:lnTo>
                                <a:pt x="966" y="264"/>
                              </a:lnTo>
                              <a:lnTo>
                                <a:pt x="963" y="270"/>
                              </a:lnTo>
                              <a:lnTo>
                                <a:pt x="964" y="270"/>
                              </a:lnTo>
                              <a:lnTo>
                                <a:pt x="990" y="270"/>
                              </a:lnTo>
                              <a:lnTo>
                                <a:pt x="992" y="264"/>
                              </a:lnTo>
                              <a:lnTo>
                                <a:pt x="995" y="259"/>
                              </a:lnTo>
                              <a:lnTo>
                                <a:pt x="986" y="258"/>
                              </a:lnTo>
                              <a:lnTo>
                                <a:pt x="987" y="256"/>
                              </a:lnTo>
                              <a:lnTo>
                                <a:pt x="974" y="256"/>
                              </a:lnTo>
                              <a:lnTo>
                                <a:pt x="975" y="254"/>
                              </a:lnTo>
                              <a:close/>
                              <a:moveTo>
                                <a:pt x="1179" y="236"/>
                              </a:moveTo>
                              <a:lnTo>
                                <a:pt x="1175" y="236"/>
                              </a:lnTo>
                              <a:lnTo>
                                <a:pt x="1171" y="241"/>
                              </a:lnTo>
                              <a:lnTo>
                                <a:pt x="1171" y="250"/>
                              </a:lnTo>
                              <a:lnTo>
                                <a:pt x="1178" y="260"/>
                              </a:lnTo>
                              <a:lnTo>
                                <a:pt x="1196" y="268"/>
                              </a:lnTo>
                              <a:lnTo>
                                <a:pt x="1209" y="262"/>
                              </a:lnTo>
                              <a:lnTo>
                                <a:pt x="1214" y="256"/>
                              </a:lnTo>
                              <a:lnTo>
                                <a:pt x="1203" y="256"/>
                              </a:lnTo>
                              <a:lnTo>
                                <a:pt x="1179" y="246"/>
                              </a:lnTo>
                              <a:lnTo>
                                <a:pt x="1179" y="236"/>
                              </a:lnTo>
                              <a:close/>
                              <a:moveTo>
                                <a:pt x="768" y="242"/>
                              </a:moveTo>
                              <a:lnTo>
                                <a:pt x="766" y="244"/>
                              </a:lnTo>
                              <a:lnTo>
                                <a:pt x="762" y="245"/>
                              </a:lnTo>
                              <a:lnTo>
                                <a:pt x="762" y="266"/>
                              </a:lnTo>
                              <a:lnTo>
                                <a:pt x="767" y="264"/>
                              </a:lnTo>
                              <a:lnTo>
                                <a:pt x="778" y="258"/>
                              </a:lnTo>
                              <a:lnTo>
                                <a:pt x="774" y="258"/>
                              </a:lnTo>
                              <a:lnTo>
                                <a:pt x="781" y="256"/>
                              </a:lnTo>
                              <a:lnTo>
                                <a:pt x="788" y="256"/>
                              </a:lnTo>
                              <a:lnTo>
                                <a:pt x="787" y="246"/>
                              </a:lnTo>
                              <a:lnTo>
                                <a:pt x="765" y="246"/>
                              </a:lnTo>
                              <a:lnTo>
                                <a:pt x="768" y="242"/>
                              </a:lnTo>
                              <a:close/>
                              <a:moveTo>
                                <a:pt x="1150" y="258"/>
                              </a:moveTo>
                              <a:lnTo>
                                <a:pt x="1145" y="266"/>
                              </a:lnTo>
                              <a:lnTo>
                                <a:pt x="1149" y="261"/>
                              </a:lnTo>
                              <a:lnTo>
                                <a:pt x="1150" y="258"/>
                              </a:lnTo>
                              <a:close/>
                              <a:moveTo>
                                <a:pt x="1149" y="261"/>
                              </a:moveTo>
                              <a:lnTo>
                                <a:pt x="1145" y="266"/>
                              </a:lnTo>
                              <a:lnTo>
                                <a:pt x="1148" y="266"/>
                              </a:lnTo>
                              <a:lnTo>
                                <a:pt x="1149" y="264"/>
                              </a:lnTo>
                              <a:lnTo>
                                <a:pt x="1149" y="261"/>
                              </a:lnTo>
                              <a:close/>
                              <a:moveTo>
                                <a:pt x="1153" y="258"/>
                              </a:moveTo>
                              <a:lnTo>
                                <a:pt x="1150" y="258"/>
                              </a:lnTo>
                              <a:lnTo>
                                <a:pt x="1149" y="261"/>
                              </a:lnTo>
                              <a:lnTo>
                                <a:pt x="1151" y="259"/>
                              </a:lnTo>
                              <a:lnTo>
                                <a:pt x="1153" y="258"/>
                              </a:lnTo>
                              <a:close/>
                              <a:moveTo>
                                <a:pt x="995" y="259"/>
                              </a:moveTo>
                              <a:lnTo>
                                <a:pt x="995" y="259"/>
                              </a:lnTo>
                              <a:lnTo>
                                <a:pt x="995" y="260"/>
                              </a:lnTo>
                              <a:lnTo>
                                <a:pt x="995" y="259"/>
                              </a:lnTo>
                              <a:close/>
                              <a:moveTo>
                                <a:pt x="1032" y="259"/>
                              </a:moveTo>
                              <a:lnTo>
                                <a:pt x="1033" y="260"/>
                              </a:lnTo>
                              <a:lnTo>
                                <a:pt x="1035" y="260"/>
                              </a:lnTo>
                              <a:lnTo>
                                <a:pt x="1032" y="259"/>
                              </a:lnTo>
                              <a:close/>
                              <a:moveTo>
                                <a:pt x="1027" y="248"/>
                              </a:moveTo>
                              <a:lnTo>
                                <a:pt x="1027" y="251"/>
                              </a:lnTo>
                              <a:lnTo>
                                <a:pt x="1027" y="254"/>
                              </a:lnTo>
                              <a:lnTo>
                                <a:pt x="1029" y="257"/>
                              </a:lnTo>
                              <a:lnTo>
                                <a:pt x="1032" y="259"/>
                              </a:lnTo>
                              <a:lnTo>
                                <a:pt x="1035" y="260"/>
                              </a:lnTo>
                              <a:lnTo>
                                <a:pt x="1036" y="259"/>
                              </a:lnTo>
                              <a:lnTo>
                                <a:pt x="1027" y="248"/>
                              </a:lnTo>
                              <a:close/>
                              <a:moveTo>
                                <a:pt x="1036" y="259"/>
                              </a:moveTo>
                              <a:lnTo>
                                <a:pt x="1035" y="260"/>
                              </a:lnTo>
                              <a:lnTo>
                                <a:pt x="1036" y="260"/>
                              </a:lnTo>
                              <a:lnTo>
                                <a:pt x="1036" y="259"/>
                              </a:lnTo>
                              <a:close/>
                              <a:moveTo>
                                <a:pt x="1060" y="244"/>
                              </a:moveTo>
                              <a:lnTo>
                                <a:pt x="1049" y="250"/>
                              </a:lnTo>
                              <a:lnTo>
                                <a:pt x="1045" y="252"/>
                              </a:lnTo>
                              <a:lnTo>
                                <a:pt x="1036" y="259"/>
                              </a:lnTo>
                              <a:lnTo>
                                <a:pt x="1036" y="260"/>
                              </a:lnTo>
                              <a:lnTo>
                                <a:pt x="1065" y="260"/>
                              </a:lnTo>
                              <a:lnTo>
                                <a:pt x="1061" y="246"/>
                              </a:lnTo>
                              <a:lnTo>
                                <a:pt x="1060" y="244"/>
                              </a:lnTo>
                              <a:close/>
                              <a:moveTo>
                                <a:pt x="1091" y="254"/>
                              </a:moveTo>
                              <a:lnTo>
                                <a:pt x="1091" y="256"/>
                              </a:lnTo>
                              <a:lnTo>
                                <a:pt x="1092" y="260"/>
                              </a:lnTo>
                              <a:lnTo>
                                <a:pt x="1091" y="254"/>
                              </a:lnTo>
                              <a:close/>
                              <a:moveTo>
                                <a:pt x="1118" y="254"/>
                              </a:moveTo>
                              <a:lnTo>
                                <a:pt x="1091" y="254"/>
                              </a:lnTo>
                              <a:lnTo>
                                <a:pt x="1092" y="260"/>
                              </a:lnTo>
                              <a:lnTo>
                                <a:pt x="1116" y="260"/>
                              </a:lnTo>
                              <a:lnTo>
                                <a:pt x="1117" y="256"/>
                              </a:lnTo>
                              <a:lnTo>
                                <a:pt x="1118" y="254"/>
                              </a:lnTo>
                              <a:close/>
                              <a:moveTo>
                                <a:pt x="1321" y="200"/>
                              </a:moveTo>
                              <a:lnTo>
                                <a:pt x="1321" y="208"/>
                              </a:lnTo>
                              <a:lnTo>
                                <a:pt x="1322" y="224"/>
                              </a:lnTo>
                              <a:lnTo>
                                <a:pt x="1319" y="240"/>
                              </a:lnTo>
                              <a:lnTo>
                                <a:pt x="1324" y="250"/>
                              </a:lnTo>
                              <a:lnTo>
                                <a:pt x="1337" y="260"/>
                              </a:lnTo>
                              <a:lnTo>
                                <a:pt x="1349" y="260"/>
                              </a:lnTo>
                              <a:lnTo>
                                <a:pt x="1364" y="252"/>
                              </a:lnTo>
                              <a:lnTo>
                                <a:pt x="1371" y="250"/>
                              </a:lnTo>
                              <a:lnTo>
                                <a:pt x="1372" y="250"/>
                              </a:lnTo>
                              <a:lnTo>
                                <a:pt x="1377" y="248"/>
                              </a:lnTo>
                              <a:lnTo>
                                <a:pt x="1380" y="246"/>
                              </a:lnTo>
                              <a:lnTo>
                                <a:pt x="1351" y="246"/>
                              </a:lnTo>
                              <a:lnTo>
                                <a:pt x="1332" y="232"/>
                              </a:lnTo>
                              <a:lnTo>
                                <a:pt x="1334" y="226"/>
                              </a:lnTo>
                              <a:lnTo>
                                <a:pt x="1354" y="222"/>
                              </a:lnTo>
                              <a:lnTo>
                                <a:pt x="1354" y="208"/>
                              </a:lnTo>
                              <a:lnTo>
                                <a:pt x="1354" y="204"/>
                              </a:lnTo>
                              <a:lnTo>
                                <a:pt x="1329" y="204"/>
                              </a:lnTo>
                              <a:lnTo>
                                <a:pt x="1321" y="200"/>
                              </a:lnTo>
                              <a:close/>
                              <a:moveTo>
                                <a:pt x="993" y="252"/>
                              </a:moveTo>
                              <a:lnTo>
                                <a:pt x="987" y="256"/>
                              </a:lnTo>
                              <a:lnTo>
                                <a:pt x="986" y="258"/>
                              </a:lnTo>
                              <a:lnTo>
                                <a:pt x="995" y="259"/>
                              </a:lnTo>
                              <a:lnTo>
                                <a:pt x="995" y="256"/>
                              </a:lnTo>
                              <a:lnTo>
                                <a:pt x="993" y="252"/>
                              </a:lnTo>
                              <a:close/>
                              <a:moveTo>
                                <a:pt x="1053" y="248"/>
                              </a:moveTo>
                              <a:lnTo>
                                <a:pt x="1027" y="248"/>
                              </a:lnTo>
                              <a:lnTo>
                                <a:pt x="1036" y="259"/>
                              </a:lnTo>
                              <a:lnTo>
                                <a:pt x="1045" y="252"/>
                              </a:lnTo>
                              <a:lnTo>
                                <a:pt x="1049" y="250"/>
                              </a:lnTo>
                              <a:lnTo>
                                <a:pt x="1053" y="248"/>
                              </a:lnTo>
                              <a:close/>
                              <a:moveTo>
                                <a:pt x="1029" y="257"/>
                              </a:moveTo>
                              <a:lnTo>
                                <a:pt x="1029" y="258"/>
                              </a:lnTo>
                              <a:lnTo>
                                <a:pt x="1032" y="259"/>
                              </a:lnTo>
                              <a:lnTo>
                                <a:pt x="1029" y="257"/>
                              </a:lnTo>
                              <a:close/>
                              <a:moveTo>
                                <a:pt x="999" y="250"/>
                              </a:moveTo>
                              <a:lnTo>
                                <a:pt x="993" y="252"/>
                              </a:lnTo>
                              <a:lnTo>
                                <a:pt x="995" y="256"/>
                              </a:lnTo>
                              <a:lnTo>
                                <a:pt x="995" y="259"/>
                              </a:lnTo>
                              <a:lnTo>
                                <a:pt x="1000" y="252"/>
                              </a:lnTo>
                              <a:lnTo>
                                <a:pt x="999" y="250"/>
                              </a:lnTo>
                              <a:close/>
                              <a:moveTo>
                                <a:pt x="822" y="206"/>
                              </a:moveTo>
                              <a:lnTo>
                                <a:pt x="821" y="206"/>
                              </a:lnTo>
                              <a:lnTo>
                                <a:pt x="810" y="212"/>
                              </a:lnTo>
                              <a:lnTo>
                                <a:pt x="801" y="216"/>
                              </a:lnTo>
                              <a:lnTo>
                                <a:pt x="792" y="222"/>
                              </a:lnTo>
                              <a:lnTo>
                                <a:pt x="787" y="223"/>
                              </a:lnTo>
                              <a:lnTo>
                                <a:pt x="787" y="236"/>
                              </a:lnTo>
                              <a:lnTo>
                                <a:pt x="788" y="259"/>
                              </a:lnTo>
                              <a:lnTo>
                                <a:pt x="789" y="257"/>
                              </a:lnTo>
                              <a:lnTo>
                                <a:pt x="799" y="248"/>
                              </a:lnTo>
                              <a:lnTo>
                                <a:pt x="798" y="248"/>
                              </a:lnTo>
                              <a:lnTo>
                                <a:pt x="803" y="244"/>
                              </a:lnTo>
                              <a:lnTo>
                                <a:pt x="806" y="244"/>
                              </a:lnTo>
                              <a:lnTo>
                                <a:pt x="813" y="240"/>
                              </a:lnTo>
                              <a:lnTo>
                                <a:pt x="830" y="232"/>
                              </a:lnTo>
                              <a:lnTo>
                                <a:pt x="829" y="232"/>
                              </a:lnTo>
                              <a:lnTo>
                                <a:pt x="788" y="232"/>
                              </a:lnTo>
                              <a:lnTo>
                                <a:pt x="794" y="230"/>
                              </a:lnTo>
                              <a:lnTo>
                                <a:pt x="810" y="224"/>
                              </a:lnTo>
                              <a:lnTo>
                                <a:pt x="820" y="222"/>
                              </a:lnTo>
                              <a:lnTo>
                                <a:pt x="844" y="222"/>
                              </a:lnTo>
                              <a:lnTo>
                                <a:pt x="856" y="210"/>
                              </a:lnTo>
                              <a:lnTo>
                                <a:pt x="855" y="210"/>
                              </a:lnTo>
                              <a:lnTo>
                                <a:pt x="858" y="208"/>
                              </a:lnTo>
                              <a:lnTo>
                                <a:pt x="820" y="208"/>
                              </a:lnTo>
                              <a:lnTo>
                                <a:pt x="822" y="206"/>
                              </a:lnTo>
                              <a:close/>
                              <a:moveTo>
                                <a:pt x="1017" y="228"/>
                              </a:moveTo>
                              <a:lnTo>
                                <a:pt x="1012" y="232"/>
                              </a:lnTo>
                              <a:lnTo>
                                <a:pt x="1007" y="238"/>
                              </a:lnTo>
                              <a:lnTo>
                                <a:pt x="1007" y="240"/>
                              </a:lnTo>
                              <a:lnTo>
                                <a:pt x="1007" y="244"/>
                              </a:lnTo>
                              <a:lnTo>
                                <a:pt x="1013" y="250"/>
                              </a:lnTo>
                              <a:lnTo>
                                <a:pt x="1025" y="258"/>
                              </a:lnTo>
                              <a:lnTo>
                                <a:pt x="1029" y="258"/>
                              </a:lnTo>
                              <a:lnTo>
                                <a:pt x="1029" y="257"/>
                              </a:lnTo>
                              <a:lnTo>
                                <a:pt x="1016" y="252"/>
                              </a:lnTo>
                              <a:lnTo>
                                <a:pt x="1017" y="246"/>
                              </a:lnTo>
                              <a:lnTo>
                                <a:pt x="1028" y="240"/>
                              </a:lnTo>
                              <a:lnTo>
                                <a:pt x="1018" y="234"/>
                              </a:lnTo>
                              <a:lnTo>
                                <a:pt x="1017" y="228"/>
                              </a:lnTo>
                              <a:close/>
                              <a:moveTo>
                                <a:pt x="781" y="256"/>
                              </a:moveTo>
                              <a:lnTo>
                                <a:pt x="774" y="258"/>
                              </a:lnTo>
                              <a:lnTo>
                                <a:pt x="778" y="258"/>
                              </a:lnTo>
                              <a:lnTo>
                                <a:pt x="781" y="256"/>
                              </a:lnTo>
                              <a:close/>
                              <a:moveTo>
                                <a:pt x="830" y="232"/>
                              </a:moveTo>
                              <a:lnTo>
                                <a:pt x="813" y="240"/>
                              </a:lnTo>
                              <a:lnTo>
                                <a:pt x="802" y="246"/>
                              </a:lnTo>
                              <a:lnTo>
                                <a:pt x="800" y="247"/>
                              </a:lnTo>
                              <a:lnTo>
                                <a:pt x="799" y="248"/>
                              </a:lnTo>
                              <a:lnTo>
                                <a:pt x="789" y="258"/>
                              </a:lnTo>
                              <a:lnTo>
                                <a:pt x="796" y="258"/>
                              </a:lnTo>
                              <a:lnTo>
                                <a:pt x="804" y="256"/>
                              </a:lnTo>
                              <a:lnTo>
                                <a:pt x="818" y="251"/>
                              </a:lnTo>
                              <a:lnTo>
                                <a:pt x="811" y="246"/>
                              </a:lnTo>
                              <a:lnTo>
                                <a:pt x="812" y="244"/>
                              </a:lnTo>
                              <a:lnTo>
                                <a:pt x="871" y="244"/>
                              </a:lnTo>
                              <a:lnTo>
                                <a:pt x="863" y="238"/>
                              </a:lnTo>
                              <a:lnTo>
                                <a:pt x="860" y="236"/>
                              </a:lnTo>
                              <a:lnTo>
                                <a:pt x="839" y="236"/>
                              </a:lnTo>
                              <a:lnTo>
                                <a:pt x="830" y="232"/>
                              </a:lnTo>
                              <a:close/>
                              <a:moveTo>
                                <a:pt x="871" y="244"/>
                              </a:moveTo>
                              <a:lnTo>
                                <a:pt x="812" y="244"/>
                              </a:lnTo>
                              <a:lnTo>
                                <a:pt x="826" y="248"/>
                              </a:lnTo>
                              <a:lnTo>
                                <a:pt x="823" y="250"/>
                              </a:lnTo>
                              <a:lnTo>
                                <a:pt x="818" y="251"/>
                              </a:lnTo>
                              <a:lnTo>
                                <a:pt x="823" y="256"/>
                              </a:lnTo>
                              <a:lnTo>
                                <a:pt x="828" y="258"/>
                              </a:lnTo>
                              <a:lnTo>
                                <a:pt x="843" y="258"/>
                              </a:lnTo>
                              <a:lnTo>
                                <a:pt x="840" y="256"/>
                              </a:lnTo>
                              <a:lnTo>
                                <a:pt x="890" y="256"/>
                              </a:lnTo>
                              <a:lnTo>
                                <a:pt x="884" y="252"/>
                              </a:lnTo>
                              <a:lnTo>
                                <a:pt x="877" y="248"/>
                              </a:lnTo>
                              <a:lnTo>
                                <a:pt x="871" y="244"/>
                              </a:lnTo>
                              <a:close/>
                              <a:moveTo>
                                <a:pt x="890" y="256"/>
                              </a:moveTo>
                              <a:lnTo>
                                <a:pt x="840" y="256"/>
                              </a:lnTo>
                              <a:lnTo>
                                <a:pt x="849" y="258"/>
                              </a:lnTo>
                              <a:lnTo>
                                <a:pt x="893" y="258"/>
                              </a:lnTo>
                              <a:lnTo>
                                <a:pt x="890" y="256"/>
                              </a:lnTo>
                              <a:close/>
                              <a:moveTo>
                                <a:pt x="1028" y="240"/>
                              </a:moveTo>
                              <a:lnTo>
                                <a:pt x="1017" y="246"/>
                              </a:lnTo>
                              <a:lnTo>
                                <a:pt x="1016" y="252"/>
                              </a:lnTo>
                              <a:lnTo>
                                <a:pt x="1029" y="257"/>
                              </a:lnTo>
                              <a:lnTo>
                                <a:pt x="1027" y="254"/>
                              </a:lnTo>
                              <a:lnTo>
                                <a:pt x="1027" y="248"/>
                              </a:lnTo>
                              <a:lnTo>
                                <a:pt x="1053" y="248"/>
                              </a:lnTo>
                              <a:lnTo>
                                <a:pt x="1057" y="246"/>
                              </a:lnTo>
                              <a:lnTo>
                                <a:pt x="1041" y="246"/>
                              </a:lnTo>
                              <a:lnTo>
                                <a:pt x="1035" y="244"/>
                              </a:lnTo>
                              <a:lnTo>
                                <a:pt x="1028" y="240"/>
                              </a:lnTo>
                              <a:close/>
                              <a:moveTo>
                                <a:pt x="1084" y="237"/>
                              </a:moveTo>
                              <a:lnTo>
                                <a:pt x="1091" y="256"/>
                              </a:lnTo>
                              <a:lnTo>
                                <a:pt x="1091" y="254"/>
                              </a:lnTo>
                              <a:lnTo>
                                <a:pt x="1118" y="254"/>
                              </a:lnTo>
                              <a:lnTo>
                                <a:pt x="1120" y="248"/>
                              </a:lnTo>
                              <a:lnTo>
                                <a:pt x="1121" y="246"/>
                              </a:lnTo>
                              <a:lnTo>
                                <a:pt x="1121" y="245"/>
                              </a:lnTo>
                              <a:lnTo>
                                <a:pt x="1120" y="242"/>
                              </a:lnTo>
                              <a:lnTo>
                                <a:pt x="1120" y="240"/>
                              </a:lnTo>
                              <a:lnTo>
                                <a:pt x="1089" y="240"/>
                              </a:lnTo>
                              <a:lnTo>
                                <a:pt x="1084" y="237"/>
                              </a:lnTo>
                              <a:close/>
                              <a:moveTo>
                                <a:pt x="993" y="252"/>
                              </a:moveTo>
                              <a:lnTo>
                                <a:pt x="977" y="252"/>
                              </a:lnTo>
                              <a:lnTo>
                                <a:pt x="975" y="254"/>
                              </a:lnTo>
                              <a:lnTo>
                                <a:pt x="974" y="256"/>
                              </a:lnTo>
                              <a:lnTo>
                                <a:pt x="987" y="256"/>
                              </a:lnTo>
                              <a:lnTo>
                                <a:pt x="993" y="252"/>
                              </a:lnTo>
                              <a:close/>
                              <a:moveTo>
                                <a:pt x="1183" y="232"/>
                              </a:moveTo>
                              <a:lnTo>
                                <a:pt x="1179" y="236"/>
                              </a:lnTo>
                              <a:lnTo>
                                <a:pt x="1179" y="246"/>
                              </a:lnTo>
                              <a:lnTo>
                                <a:pt x="1203" y="256"/>
                              </a:lnTo>
                              <a:lnTo>
                                <a:pt x="1209" y="252"/>
                              </a:lnTo>
                              <a:lnTo>
                                <a:pt x="1209" y="244"/>
                              </a:lnTo>
                              <a:lnTo>
                                <a:pt x="1188" y="244"/>
                              </a:lnTo>
                              <a:lnTo>
                                <a:pt x="1191" y="240"/>
                              </a:lnTo>
                              <a:lnTo>
                                <a:pt x="1183" y="232"/>
                              </a:lnTo>
                              <a:close/>
                              <a:moveTo>
                                <a:pt x="1207" y="214"/>
                              </a:moveTo>
                              <a:lnTo>
                                <a:pt x="1202" y="219"/>
                              </a:lnTo>
                              <a:lnTo>
                                <a:pt x="1204" y="222"/>
                              </a:lnTo>
                              <a:lnTo>
                                <a:pt x="1208" y="232"/>
                              </a:lnTo>
                              <a:lnTo>
                                <a:pt x="1209" y="252"/>
                              </a:lnTo>
                              <a:lnTo>
                                <a:pt x="1203" y="256"/>
                              </a:lnTo>
                              <a:lnTo>
                                <a:pt x="1214" y="256"/>
                              </a:lnTo>
                              <a:lnTo>
                                <a:pt x="1222" y="244"/>
                              </a:lnTo>
                              <a:lnTo>
                                <a:pt x="1229" y="236"/>
                              </a:lnTo>
                              <a:lnTo>
                                <a:pt x="1230" y="236"/>
                              </a:lnTo>
                              <a:lnTo>
                                <a:pt x="1235" y="228"/>
                              </a:lnTo>
                              <a:lnTo>
                                <a:pt x="1244" y="218"/>
                              </a:lnTo>
                              <a:lnTo>
                                <a:pt x="1204" y="218"/>
                              </a:lnTo>
                              <a:lnTo>
                                <a:pt x="1207" y="214"/>
                              </a:lnTo>
                              <a:close/>
                              <a:moveTo>
                                <a:pt x="977" y="252"/>
                              </a:moveTo>
                              <a:lnTo>
                                <a:pt x="975" y="254"/>
                              </a:lnTo>
                              <a:lnTo>
                                <a:pt x="976" y="254"/>
                              </a:lnTo>
                              <a:lnTo>
                                <a:pt x="977" y="252"/>
                              </a:lnTo>
                              <a:close/>
                              <a:moveTo>
                                <a:pt x="987" y="238"/>
                              </a:moveTo>
                              <a:lnTo>
                                <a:pt x="981" y="238"/>
                              </a:lnTo>
                              <a:lnTo>
                                <a:pt x="975" y="254"/>
                              </a:lnTo>
                              <a:lnTo>
                                <a:pt x="977" y="252"/>
                              </a:lnTo>
                              <a:lnTo>
                                <a:pt x="993" y="252"/>
                              </a:lnTo>
                              <a:lnTo>
                                <a:pt x="987" y="238"/>
                              </a:lnTo>
                              <a:close/>
                              <a:moveTo>
                                <a:pt x="1002" y="238"/>
                              </a:moveTo>
                              <a:lnTo>
                                <a:pt x="987" y="238"/>
                              </a:lnTo>
                              <a:lnTo>
                                <a:pt x="993" y="252"/>
                              </a:lnTo>
                              <a:lnTo>
                                <a:pt x="999" y="250"/>
                              </a:lnTo>
                              <a:lnTo>
                                <a:pt x="1009" y="250"/>
                              </a:lnTo>
                              <a:lnTo>
                                <a:pt x="1008" y="246"/>
                              </a:lnTo>
                              <a:lnTo>
                                <a:pt x="1002" y="238"/>
                              </a:lnTo>
                              <a:close/>
                              <a:moveTo>
                                <a:pt x="762" y="245"/>
                              </a:moveTo>
                              <a:lnTo>
                                <a:pt x="753" y="250"/>
                              </a:lnTo>
                              <a:lnTo>
                                <a:pt x="750" y="252"/>
                              </a:lnTo>
                              <a:lnTo>
                                <a:pt x="756" y="250"/>
                              </a:lnTo>
                              <a:lnTo>
                                <a:pt x="762" y="250"/>
                              </a:lnTo>
                              <a:lnTo>
                                <a:pt x="762" y="245"/>
                              </a:lnTo>
                              <a:close/>
                              <a:moveTo>
                                <a:pt x="762" y="250"/>
                              </a:moveTo>
                              <a:lnTo>
                                <a:pt x="756" y="250"/>
                              </a:lnTo>
                              <a:lnTo>
                                <a:pt x="750" y="252"/>
                              </a:lnTo>
                              <a:lnTo>
                                <a:pt x="762" y="252"/>
                              </a:lnTo>
                              <a:lnTo>
                                <a:pt x="762" y="250"/>
                              </a:lnTo>
                              <a:close/>
                              <a:moveTo>
                                <a:pt x="812" y="244"/>
                              </a:moveTo>
                              <a:lnTo>
                                <a:pt x="811" y="246"/>
                              </a:lnTo>
                              <a:lnTo>
                                <a:pt x="818" y="251"/>
                              </a:lnTo>
                              <a:lnTo>
                                <a:pt x="823" y="250"/>
                              </a:lnTo>
                              <a:lnTo>
                                <a:pt x="826" y="248"/>
                              </a:lnTo>
                              <a:lnTo>
                                <a:pt x="812" y="244"/>
                              </a:lnTo>
                              <a:close/>
                              <a:moveTo>
                                <a:pt x="757" y="248"/>
                              </a:moveTo>
                              <a:lnTo>
                                <a:pt x="738" y="248"/>
                              </a:lnTo>
                              <a:lnTo>
                                <a:pt x="745" y="250"/>
                              </a:lnTo>
                              <a:lnTo>
                                <a:pt x="753" y="250"/>
                              </a:lnTo>
                              <a:lnTo>
                                <a:pt x="757" y="248"/>
                              </a:lnTo>
                              <a:close/>
                              <a:moveTo>
                                <a:pt x="1571" y="189"/>
                              </a:moveTo>
                              <a:lnTo>
                                <a:pt x="1569" y="192"/>
                              </a:lnTo>
                              <a:lnTo>
                                <a:pt x="1537" y="192"/>
                              </a:lnTo>
                              <a:lnTo>
                                <a:pt x="1534" y="196"/>
                              </a:lnTo>
                              <a:lnTo>
                                <a:pt x="1528" y="206"/>
                              </a:lnTo>
                              <a:lnTo>
                                <a:pt x="1527" y="213"/>
                              </a:lnTo>
                              <a:lnTo>
                                <a:pt x="1527" y="214"/>
                              </a:lnTo>
                              <a:lnTo>
                                <a:pt x="1528" y="224"/>
                              </a:lnTo>
                              <a:lnTo>
                                <a:pt x="1531" y="230"/>
                              </a:lnTo>
                              <a:lnTo>
                                <a:pt x="1537" y="234"/>
                              </a:lnTo>
                              <a:lnTo>
                                <a:pt x="1540" y="238"/>
                              </a:lnTo>
                              <a:lnTo>
                                <a:pt x="1542" y="240"/>
                              </a:lnTo>
                              <a:lnTo>
                                <a:pt x="1547" y="242"/>
                              </a:lnTo>
                              <a:lnTo>
                                <a:pt x="1556" y="248"/>
                              </a:lnTo>
                              <a:lnTo>
                                <a:pt x="1565" y="250"/>
                              </a:lnTo>
                              <a:lnTo>
                                <a:pt x="1576" y="250"/>
                              </a:lnTo>
                              <a:lnTo>
                                <a:pt x="1587" y="242"/>
                              </a:lnTo>
                              <a:lnTo>
                                <a:pt x="1601" y="226"/>
                              </a:lnTo>
                              <a:lnTo>
                                <a:pt x="1557" y="226"/>
                              </a:lnTo>
                              <a:lnTo>
                                <a:pt x="1557" y="224"/>
                              </a:lnTo>
                              <a:lnTo>
                                <a:pt x="1553" y="224"/>
                              </a:lnTo>
                              <a:lnTo>
                                <a:pt x="1550" y="208"/>
                              </a:lnTo>
                              <a:lnTo>
                                <a:pt x="1552" y="206"/>
                              </a:lnTo>
                              <a:lnTo>
                                <a:pt x="1563" y="206"/>
                              </a:lnTo>
                              <a:lnTo>
                                <a:pt x="1566" y="200"/>
                              </a:lnTo>
                              <a:lnTo>
                                <a:pt x="1571" y="190"/>
                              </a:lnTo>
                              <a:lnTo>
                                <a:pt x="1571" y="189"/>
                              </a:lnTo>
                              <a:close/>
                              <a:moveTo>
                                <a:pt x="803" y="244"/>
                              </a:moveTo>
                              <a:lnTo>
                                <a:pt x="798" y="248"/>
                              </a:lnTo>
                              <a:lnTo>
                                <a:pt x="800" y="247"/>
                              </a:lnTo>
                              <a:lnTo>
                                <a:pt x="803" y="244"/>
                              </a:lnTo>
                              <a:close/>
                              <a:moveTo>
                                <a:pt x="800" y="247"/>
                              </a:moveTo>
                              <a:lnTo>
                                <a:pt x="798" y="248"/>
                              </a:lnTo>
                              <a:lnTo>
                                <a:pt x="799" y="248"/>
                              </a:lnTo>
                              <a:lnTo>
                                <a:pt x="800" y="247"/>
                              </a:lnTo>
                              <a:close/>
                              <a:moveTo>
                                <a:pt x="806" y="244"/>
                              </a:moveTo>
                              <a:lnTo>
                                <a:pt x="803" y="244"/>
                              </a:lnTo>
                              <a:lnTo>
                                <a:pt x="800" y="247"/>
                              </a:lnTo>
                              <a:lnTo>
                                <a:pt x="803" y="245"/>
                              </a:lnTo>
                              <a:lnTo>
                                <a:pt x="806" y="244"/>
                              </a:lnTo>
                              <a:close/>
                              <a:moveTo>
                                <a:pt x="769" y="242"/>
                              </a:moveTo>
                              <a:lnTo>
                                <a:pt x="768" y="242"/>
                              </a:lnTo>
                              <a:lnTo>
                                <a:pt x="765" y="246"/>
                              </a:lnTo>
                              <a:lnTo>
                                <a:pt x="769" y="242"/>
                              </a:lnTo>
                              <a:close/>
                              <a:moveTo>
                                <a:pt x="787" y="242"/>
                              </a:moveTo>
                              <a:lnTo>
                                <a:pt x="769" y="242"/>
                              </a:lnTo>
                              <a:lnTo>
                                <a:pt x="765" y="246"/>
                              </a:lnTo>
                              <a:lnTo>
                                <a:pt x="787" y="246"/>
                              </a:lnTo>
                              <a:lnTo>
                                <a:pt x="787" y="242"/>
                              </a:lnTo>
                              <a:close/>
                              <a:moveTo>
                                <a:pt x="1041" y="236"/>
                              </a:moveTo>
                              <a:lnTo>
                                <a:pt x="1035" y="236"/>
                              </a:lnTo>
                              <a:lnTo>
                                <a:pt x="1028" y="240"/>
                              </a:lnTo>
                              <a:lnTo>
                                <a:pt x="1035" y="244"/>
                              </a:lnTo>
                              <a:lnTo>
                                <a:pt x="1041" y="246"/>
                              </a:lnTo>
                              <a:lnTo>
                                <a:pt x="1041" y="236"/>
                              </a:lnTo>
                              <a:close/>
                              <a:moveTo>
                                <a:pt x="1056" y="236"/>
                              </a:moveTo>
                              <a:lnTo>
                                <a:pt x="1041" y="236"/>
                              </a:lnTo>
                              <a:lnTo>
                                <a:pt x="1041" y="246"/>
                              </a:lnTo>
                              <a:lnTo>
                                <a:pt x="1057" y="246"/>
                              </a:lnTo>
                              <a:lnTo>
                                <a:pt x="1060" y="244"/>
                              </a:lnTo>
                              <a:lnTo>
                                <a:pt x="1056" y="236"/>
                              </a:lnTo>
                              <a:close/>
                              <a:moveTo>
                                <a:pt x="1354" y="222"/>
                              </a:moveTo>
                              <a:lnTo>
                                <a:pt x="1334" y="226"/>
                              </a:lnTo>
                              <a:lnTo>
                                <a:pt x="1332" y="232"/>
                              </a:lnTo>
                              <a:lnTo>
                                <a:pt x="1351" y="246"/>
                              </a:lnTo>
                              <a:lnTo>
                                <a:pt x="1356" y="244"/>
                              </a:lnTo>
                              <a:lnTo>
                                <a:pt x="1356" y="241"/>
                              </a:lnTo>
                              <a:lnTo>
                                <a:pt x="1354" y="224"/>
                              </a:lnTo>
                              <a:lnTo>
                                <a:pt x="1354" y="222"/>
                              </a:lnTo>
                              <a:close/>
                              <a:moveTo>
                                <a:pt x="1361" y="220"/>
                              </a:moveTo>
                              <a:lnTo>
                                <a:pt x="1355" y="222"/>
                              </a:lnTo>
                              <a:lnTo>
                                <a:pt x="1354" y="222"/>
                              </a:lnTo>
                              <a:lnTo>
                                <a:pt x="1354" y="224"/>
                              </a:lnTo>
                              <a:lnTo>
                                <a:pt x="1356" y="241"/>
                              </a:lnTo>
                              <a:lnTo>
                                <a:pt x="1356" y="244"/>
                              </a:lnTo>
                              <a:lnTo>
                                <a:pt x="1351" y="246"/>
                              </a:lnTo>
                              <a:lnTo>
                                <a:pt x="1380" y="246"/>
                              </a:lnTo>
                              <a:lnTo>
                                <a:pt x="1386" y="242"/>
                              </a:lnTo>
                              <a:lnTo>
                                <a:pt x="1392" y="240"/>
                              </a:lnTo>
                              <a:lnTo>
                                <a:pt x="1394" y="238"/>
                              </a:lnTo>
                              <a:lnTo>
                                <a:pt x="1400" y="232"/>
                              </a:lnTo>
                              <a:lnTo>
                                <a:pt x="1410" y="222"/>
                              </a:lnTo>
                              <a:lnTo>
                                <a:pt x="1358" y="222"/>
                              </a:lnTo>
                              <a:lnTo>
                                <a:pt x="1361" y="220"/>
                              </a:lnTo>
                              <a:close/>
                              <a:moveTo>
                                <a:pt x="777" y="232"/>
                              </a:moveTo>
                              <a:lnTo>
                                <a:pt x="770" y="232"/>
                              </a:lnTo>
                              <a:lnTo>
                                <a:pt x="764" y="236"/>
                              </a:lnTo>
                              <a:lnTo>
                                <a:pt x="762" y="236"/>
                              </a:lnTo>
                              <a:lnTo>
                                <a:pt x="762" y="245"/>
                              </a:lnTo>
                              <a:lnTo>
                                <a:pt x="766" y="244"/>
                              </a:lnTo>
                              <a:lnTo>
                                <a:pt x="768" y="242"/>
                              </a:lnTo>
                              <a:lnTo>
                                <a:pt x="769" y="242"/>
                              </a:lnTo>
                              <a:lnTo>
                                <a:pt x="777" y="232"/>
                              </a:lnTo>
                              <a:close/>
                              <a:moveTo>
                                <a:pt x="1083" y="202"/>
                              </a:moveTo>
                              <a:lnTo>
                                <a:pt x="1075" y="202"/>
                              </a:lnTo>
                              <a:lnTo>
                                <a:pt x="1067" y="204"/>
                              </a:lnTo>
                              <a:lnTo>
                                <a:pt x="1058" y="210"/>
                              </a:lnTo>
                              <a:lnTo>
                                <a:pt x="1054" y="212"/>
                              </a:lnTo>
                              <a:lnTo>
                                <a:pt x="1037" y="221"/>
                              </a:lnTo>
                              <a:lnTo>
                                <a:pt x="1052" y="232"/>
                              </a:lnTo>
                              <a:lnTo>
                                <a:pt x="1056" y="236"/>
                              </a:lnTo>
                              <a:lnTo>
                                <a:pt x="1060" y="244"/>
                              </a:lnTo>
                              <a:lnTo>
                                <a:pt x="1068" y="240"/>
                              </a:lnTo>
                              <a:lnTo>
                                <a:pt x="1072" y="238"/>
                              </a:lnTo>
                              <a:lnTo>
                                <a:pt x="1079" y="235"/>
                              </a:lnTo>
                              <a:lnTo>
                                <a:pt x="1073" y="232"/>
                              </a:lnTo>
                              <a:lnTo>
                                <a:pt x="1072" y="230"/>
                              </a:lnTo>
                              <a:lnTo>
                                <a:pt x="1117" y="230"/>
                              </a:lnTo>
                              <a:lnTo>
                                <a:pt x="1116" y="228"/>
                              </a:lnTo>
                              <a:lnTo>
                                <a:pt x="1112" y="218"/>
                              </a:lnTo>
                              <a:lnTo>
                                <a:pt x="1107" y="214"/>
                              </a:lnTo>
                              <a:lnTo>
                                <a:pt x="1101" y="210"/>
                              </a:lnTo>
                              <a:lnTo>
                                <a:pt x="1091" y="204"/>
                              </a:lnTo>
                              <a:lnTo>
                                <a:pt x="1083" y="202"/>
                              </a:lnTo>
                              <a:close/>
                              <a:moveTo>
                                <a:pt x="1171" y="237"/>
                              </a:moveTo>
                              <a:lnTo>
                                <a:pt x="1161" y="242"/>
                              </a:lnTo>
                              <a:lnTo>
                                <a:pt x="1165" y="244"/>
                              </a:lnTo>
                              <a:lnTo>
                                <a:pt x="1168" y="244"/>
                              </a:lnTo>
                              <a:lnTo>
                                <a:pt x="1171" y="242"/>
                              </a:lnTo>
                              <a:lnTo>
                                <a:pt x="1171" y="241"/>
                              </a:lnTo>
                              <a:lnTo>
                                <a:pt x="1171" y="237"/>
                              </a:lnTo>
                              <a:close/>
                              <a:moveTo>
                                <a:pt x="1171" y="241"/>
                              </a:moveTo>
                              <a:lnTo>
                                <a:pt x="1171" y="242"/>
                              </a:lnTo>
                              <a:lnTo>
                                <a:pt x="1168" y="244"/>
                              </a:lnTo>
                              <a:lnTo>
                                <a:pt x="1171" y="244"/>
                              </a:lnTo>
                              <a:lnTo>
                                <a:pt x="1171" y="241"/>
                              </a:lnTo>
                              <a:close/>
                              <a:moveTo>
                                <a:pt x="1202" y="219"/>
                              </a:moveTo>
                              <a:lnTo>
                                <a:pt x="1201" y="220"/>
                              </a:lnTo>
                              <a:lnTo>
                                <a:pt x="1183" y="232"/>
                              </a:lnTo>
                              <a:lnTo>
                                <a:pt x="1191" y="240"/>
                              </a:lnTo>
                              <a:lnTo>
                                <a:pt x="1188" y="244"/>
                              </a:lnTo>
                              <a:lnTo>
                                <a:pt x="1209" y="244"/>
                              </a:lnTo>
                              <a:lnTo>
                                <a:pt x="1208" y="232"/>
                              </a:lnTo>
                              <a:lnTo>
                                <a:pt x="1204" y="222"/>
                              </a:lnTo>
                              <a:lnTo>
                                <a:pt x="1202" y="219"/>
                              </a:lnTo>
                              <a:close/>
                              <a:moveTo>
                                <a:pt x="787" y="223"/>
                              </a:moveTo>
                              <a:lnTo>
                                <a:pt x="786" y="224"/>
                              </a:lnTo>
                              <a:lnTo>
                                <a:pt x="785" y="226"/>
                              </a:lnTo>
                              <a:lnTo>
                                <a:pt x="779" y="230"/>
                              </a:lnTo>
                              <a:lnTo>
                                <a:pt x="769" y="242"/>
                              </a:lnTo>
                              <a:lnTo>
                                <a:pt x="768" y="242"/>
                              </a:lnTo>
                              <a:lnTo>
                                <a:pt x="769" y="242"/>
                              </a:lnTo>
                              <a:lnTo>
                                <a:pt x="787" y="242"/>
                              </a:lnTo>
                              <a:lnTo>
                                <a:pt x="787" y="223"/>
                              </a:lnTo>
                              <a:close/>
                              <a:moveTo>
                                <a:pt x="1175" y="236"/>
                              </a:moveTo>
                              <a:lnTo>
                                <a:pt x="1171" y="237"/>
                              </a:lnTo>
                              <a:lnTo>
                                <a:pt x="1171" y="241"/>
                              </a:lnTo>
                              <a:lnTo>
                                <a:pt x="1175" y="236"/>
                              </a:lnTo>
                              <a:close/>
                              <a:moveTo>
                                <a:pt x="1037" y="221"/>
                              </a:moveTo>
                              <a:lnTo>
                                <a:pt x="1035" y="222"/>
                              </a:lnTo>
                              <a:lnTo>
                                <a:pt x="1031" y="224"/>
                              </a:lnTo>
                              <a:lnTo>
                                <a:pt x="1018" y="227"/>
                              </a:lnTo>
                              <a:lnTo>
                                <a:pt x="1017" y="228"/>
                              </a:lnTo>
                              <a:lnTo>
                                <a:pt x="1018" y="234"/>
                              </a:lnTo>
                              <a:lnTo>
                                <a:pt x="1028" y="240"/>
                              </a:lnTo>
                              <a:lnTo>
                                <a:pt x="1035" y="236"/>
                              </a:lnTo>
                              <a:lnTo>
                                <a:pt x="1056" y="236"/>
                              </a:lnTo>
                              <a:lnTo>
                                <a:pt x="1052" y="232"/>
                              </a:lnTo>
                              <a:lnTo>
                                <a:pt x="1037" y="221"/>
                              </a:lnTo>
                              <a:close/>
                              <a:moveTo>
                                <a:pt x="1085" y="232"/>
                              </a:moveTo>
                              <a:lnTo>
                                <a:pt x="1083" y="233"/>
                              </a:lnTo>
                              <a:lnTo>
                                <a:pt x="1083" y="234"/>
                              </a:lnTo>
                              <a:lnTo>
                                <a:pt x="1084" y="237"/>
                              </a:lnTo>
                              <a:lnTo>
                                <a:pt x="1089" y="240"/>
                              </a:lnTo>
                              <a:lnTo>
                                <a:pt x="1091" y="240"/>
                              </a:lnTo>
                              <a:lnTo>
                                <a:pt x="1085" y="232"/>
                              </a:lnTo>
                              <a:close/>
                              <a:moveTo>
                                <a:pt x="1117" y="230"/>
                              </a:moveTo>
                              <a:lnTo>
                                <a:pt x="1087" y="230"/>
                              </a:lnTo>
                              <a:lnTo>
                                <a:pt x="1086" y="232"/>
                              </a:lnTo>
                              <a:lnTo>
                                <a:pt x="1085" y="232"/>
                              </a:lnTo>
                              <a:lnTo>
                                <a:pt x="1091" y="240"/>
                              </a:lnTo>
                              <a:lnTo>
                                <a:pt x="1120" y="240"/>
                              </a:lnTo>
                              <a:lnTo>
                                <a:pt x="1117" y="230"/>
                              </a:lnTo>
                              <a:close/>
                              <a:moveTo>
                                <a:pt x="1258" y="206"/>
                              </a:moveTo>
                              <a:lnTo>
                                <a:pt x="1250" y="206"/>
                              </a:lnTo>
                              <a:lnTo>
                                <a:pt x="1248" y="212"/>
                              </a:lnTo>
                              <a:lnTo>
                                <a:pt x="1245" y="216"/>
                              </a:lnTo>
                              <a:lnTo>
                                <a:pt x="1245" y="218"/>
                              </a:lnTo>
                              <a:lnTo>
                                <a:pt x="1245" y="222"/>
                              </a:lnTo>
                              <a:lnTo>
                                <a:pt x="1251" y="232"/>
                              </a:lnTo>
                              <a:lnTo>
                                <a:pt x="1269" y="240"/>
                              </a:lnTo>
                              <a:lnTo>
                                <a:pt x="1283" y="236"/>
                              </a:lnTo>
                              <a:lnTo>
                                <a:pt x="1289" y="228"/>
                              </a:lnTo>
                              <a:lnTo>
                                <a:pt x="1276" y="228"/>
                              </a:lnTo>
                              <a:lnTo>
                                <a:pt x="1253" y="220"/>
                              </a:lnTo>
                              <a:lnTo>
                                <a:pt x="1253" y="210"/>
                              </a:lnTo>
                              <a:lnTo>
                                <a:pt x="1258" y="206"/>
                              </a:lnTo>
                              <a:close/>
                              <a:moveTo>
                                <a:pt x="1083" y="233"/>
                              </a:moveTo>
                              <a:lnTo>
                                <a:pt x="1079" y="235"/>
                              </a:lnTo>
                              <a:lnTo>
                                <a:pt x="1084" y="237"/>
                              </a:lnTo>
                              <a:lnTo>
                                <a:pt x="1083" y="234"/>
                              </a:lnTo>
                              <a:lnTo>
                                <a:pt x="1083" y="233"/>
                              </a:lnTo>
                              <a:close/>
                              <a:moveTo>
                                <a:pt x="1176" y="226"/>
                              </a:moveTo>
                              <a:lnTo>
                                <a:pt x="1172" y="228"/>
                              </a:lnTo>
                              <a:lnTo>
                                <a:pt x="1171" y="237"/>
                              </a:lnTo>
                              <a:lnTo>
                                <a:pt x="1175" y="236"/>
                              </a:lnTo>
                              <a:lnTo>
                                <a:pt x="1179" y="236"/>
                              </a:lnTo>
                              <a:lnTo>
                                <a:pt x="1183" y="232"/>
                              </a:lnTo>
                              <a:lnTo>
                                <a:pt x="1176" y="226"/>
                              </a:lnTo>
                              <a:close/>
                              <a:moveTo>
                                <a:pt x="784" y="160"/>
                              </a:moveTo>
                              <a:lnTo>
                                <a:pt x="765" y="160"/>
                              </a:lnTo>
                              <a:lnTo>
                                <a:pt x="765" y="170"/>
                              </a:lnTo>
                              <a:lnTo>
                                <a:pt x="763" y="208"/>
                              </a:lnTo>
                              <a:lnTo>
                                <a:pt x="762" y="236"/>
                              </a:lnTo>
                              <a:lnTo>
                                <a:pt x="764" y="236"/>
                              </a:lnTo>
                              <a:lnTo>
                                <a:pt x="770" y="232"/>
                              </a:lnTo>
                              <a:lnTo>
                                <a:pt x="777" y="232"/>
                              </a:lnTo>
                              <a:lnTo>
                                <a:pt x="779" y="230"/>
                              </a:lnTo>
                              <a:lnTo>
                                <a:pt x="785" y="226"/>
                              </a:lnTo>
                              <a:lnTo>
                                <a:pt x="786" y="224"/>
                              </a:lnTo>
                              <a:lnTo>
                                <a:pt x="787" y="223"/>
                              </a:lnTo>
                              <a:lnTo>
                                <a:pt x="787" y="208"/>
                              </a:lnTo>
                              <a:lnTo>
                                <a:pt x="785" y="170"/>
                              </a:lnTo>
                              <a:lnTo>
                                <a:pt x="785" y="168"/>
                              </a:lnTo>
                              <a:lnTo>
                                <a:pt x="785" y="166"/>
                              </a:lnTo>
                              <a:lnTo>
                                <a:pt x="783" y="166"/>
                              </a:lnTo>
                              <a:lnTo>
                                <a:pt x="784" y="160"/>
                              </a:lnTo>
                              <a:close/>
                              <a:moveTo>
                                <a:pt x="834" y="230"/>
                              </a:moveTo>
                              <a:lnTo>
                                <a:pt x="831" y="232"/>
                              </a:lnTo>
                              <a:lnTo>
                                <a:pt x="830" y="232"/>
                              </a:lnTo>
                              <a:lnTo>
                                <a:pt x="839" y="236"/>
                              </a:lnTo>
                              <a:lnTo>
                                <a:pt x="839" y="234"/>
                              </a:lnTo>
                              <a:lnTo>
                                <a:pt x="836" y="230"/>
                              </a:lnTo>
                              <a:lnTo>
                                <a:pt x="834" y="230"/>
                              </a:lnTo>
                              <a:close/>
                              <a:moveTo>
                                <a:pt x="836" y="230"/>
                              </a:moveTo>
                              <a:lnTo>
                                <a:pt x="839" y="234"/>
                              </a:lnTo>
                              <a:lnTo>
                                <a:pt x="839" y="236"/>
                              </a:lnTo>
                              <a:lnTo>
                                <a:pt x="860" y="236"/>
                              </a:lnTo>
                              <a:lnTo>
                                <a:pt x="854" y="232"/>
                              </a:lnTo>
                              <a:lnTo>
                                <a:pt x="844" y="232"/>
                              </a:lnTo>
                              <a:lnTo>
                                <a:pt x="836" y="230"/>
                              </a:lnTo>
                              <a:close/>
                              <a:moveTo>
                                <a:pt x="1082" y="230"/>
                              </a:moveTo>
                              <a:lnTo>
                                <a:pt x="1072" y="230"/>
                              </a:lnTo>
                              <a:lnTo>
                                <a:pt x="1073" y="232"/>
                              </a:lnTo>
                              <a:lnTo>
                                <a:pt x="1079" y="235"/>
                              </a:lnTo>
                              <a:lnTo>
                                <a:pt x="1083" y="233"/>
                              </a:lnTo>
                              <a:lnTo>
                                <a:pt x="1082" y="230"/>
                              </a:lnTo>
                              <a:close/>
                              <a:moveTo>
                                <a:pt x="1082" y="230"/>
                              </a:moveTo>
                              <a:lnTo>
                                <a:pt x="1083" y="233"/>
                              </a:lnTo>
                              <a:lnTo>
                                <a:pt x="1085" y="232"/>
                              </a:lnTo>
                              <a:lnTo>
                                <a:pt x="1082" y="230"/>
                              </a:lnTo>
                              <a:close/>
                              <a:moveTo>
                                <a:pt x="1193" y="226"/>
                              </a:moveTo>
                              <a:lnTo>
                                <a:pt x="1176" y="226"/>
                              </a:lnTo>
                              <a:lnTo>
                                <a:pt x="1183" y="232"/>
                              </a:lnTo>
                              <a:lnTo>
                                <a:pt x="1193" y="226"/>
                              </a:lnTo>
                              <a:close/>
                              <a:moveTo>
                                <a:pt x="831" y="230"/>
                              </a:moveTo>
                              <a:lnTo>
                                <a:pt x="829" y="232"/>
                              </a:lnTo>
                              <a:lnTo>
                                <a:pt x="830" y="232"/>
                              </a:lnTo>
                              <a:lnTo>
                                <a:pt x="831" y="232"/>
                              </a:lnTo>
                              <a:lnTo>
                                <a:pt x="834" y="230"/>
                              </a:lnTo>
                              <a:lnTo>
                                <a:pt x="831" y="230"/>
                              </a:lnTo>
                              <a:close/>
                              <a:moveTo>
                                <a:pt x="1087" y="230"/>
                              </a:moveTo>
                              <a:lnTo>
                                <a:pt x="1082" y="230"/>
                              </a:lnTo>
                              <a:lnTo>
                                <a:pt x="1085" y="232"/>
                              </a:lnTo>
                              <a:lnTo>
                                <a:pt x="1086" y="232"/>
                              </a:lnTo>
                              <a:lnTo>
                                <a:pt x="1087" y="230"/>
                              </a:lnTo>
                              <a:close/>
                              <a:moveTo>
                                <a:pt x="820" y="222"/>
                              </a:moveTo>
                              <a:lnTo>
                                <a:pt x="810" y="224"/>
                              </a:lnTo>
                              <a:lnTo>
                                <a:pt x="794" y="230"/>
                              </a:lnTo>
                              <a:lnTo>
                                <a:pt x="788" y="232"/>
                              </a:lnTo>
                              <a:lnTo>
                                <a:pt x="829" y="232"/>
                              </a:lnTo>
                              <a:lnTo>
                                <a:pt x="831" y="230"/>
                              </a:lnTo>
                              <a:lnTo>
                                <a:pt x="834" y="230"/>
                              </a:lnTo>
                              <a:lnTo>
                                <a:pt x="835" y="229"/>
                              </a:lnTo>
                              <a:lnTo>
                                <a:pt x="833" y="228"/>
                              </a:lnTo>
                              <a:lnTo>
                                <a:pt x="827" y="224"/>
                              </a:lnTo>
                              <a:lnTo>
                                <a:pt x="820" y="222"/>
                              </a:lnTo>
                              <a:close/>
                              <a:moveTo>
                                <a:pt x="835" y="229"/>
                              </a:moveTo>
                              <a:lnTo>
                                <a:pt x="834" y="230"/>
                              </a:lnTo>
                              <a:lnTo>
                                <a:pt x="836" y="230"/>
                              </a:lnTo>
                              <a:lnTo>
                                <a:pt x="835" y="229"/>
                              </a:lnTo>
                              <a:close/>
                              <a:moveTo>
                                <a:pt x="834" y="230"/>
                              </a:moveTo>
                              <a:lnTo>
                                <a:pt x="831" y="230"/>
                              </a:lnTo>
                              <a:lnTo>
                                <a:pt x="834" y="230"/>
                              </a:lnTo>
                              <a:close/>
                              <a:moveTo>
                                <a:pt x="844" y="222"/>
                              </a:moveTo>
                              <a:lnTo>
                                <a:pt x="820" y="222"/>
                              </a:lnTo>
                              <a:lnTo>
                                <a:pt x="827" y="224"/>
                              </a:lnTo>
                              <a:lnTo>
                                <a:pt x="833" y="228"/>
                              </a:lnTo>
                              <a:lnTo>
                                <a:pt x="835" y="229"/>
                              </a:lnTo>
                              <a:lnTo>
                                <a:pt x="837" y="228"/>
                              </a:lnTo>
                              <a:lnTo>
                                <a:pt x="839" y="228"/>
                              </a:lnTo>
                              <a:lnTo>
                                <a:pt x="844" y="222"/>
                              </a:lnTo>
                              <a:close/>
                              <a:moveTo>
                                <a:pt x="1018" y="227"/>
                              </a:moveTo>
                              <a:lnTo>
                                <a:pt x="1016" y="228"/>
                              </a:lnTo>
                              <a:lnTo>
                                <a:pt x="1017" y="228"/>
                              </a:lnTo>
                              <a:lnTo>
                                <a:pt x="1018" y="227"/>
                              </a:lnTo>
                              <a:close/>
                              <a:moveTo>
                                <a:pt x="1258" y="205"/>
                              </a:moveTo>
                              <a:lnTo>
                                <a:pt x="1253" y="210"/>
                              </a:lnTo>
                              <a:lnTo>
                                <a:pt x="1253" y="220"/>
                              </a:lnTo>
                              <a:lnTo>
                                <a:pt x="1276" y="228"/>
                              </a:lnTo>
                              <a:lnTo>
                                <a:pt x="1283" y="224"/>
                              </a:lnTo>
                              <a:lnTo>
                                <a:pt x="1283" y="216"/>
                              </a:lnTo>
                              <a:lnTo>
                                <a:pt x="1262" y="216"/>
                              </a:lnTo>
                              <a:lnTo>
                                <a:pt x="1265" y="212"/>
                              </a:lnTo>
                              <a:lnTo>
                                <a:pt x="1258" y="205"/>
                              </a:lnTo>
                              <a:close/>
                              <a:moveTo>
                                <a:pt x="1323" y="164"/>
                              </a:moveTo>
                              <a:lnTo>
                                <a:pt x="1314" y="166"/>
                              </a:lnTo>
                              <a:lnTo>
                                <a:pt x="1303" y="170"/>
                              </a:lnTo>
                              <a:lnTo>
                                <a:pt x="1290" y="180"/>
                              </a:lnTo>
                              <a:lnTo>
                                <a:pt x="1282" y="186"/>
                              </a:lnTo>
                              <a:lnTo>
                                <a:pt x="1281" y="186"/>
                              </a:lnTo>
                              <a:lnTo>
                                <a:pt x="1276" y="191"/>
                              </a:lnTo>
                              <a:lnTo>
                                <a:pt x="1278" y="194"/>
                              </a:lnTo>
                              <a:lnTo>
                                <a:pt x="1282" y="204"/>
                              </a:lnTo>
                              <a:lnTo>
                                <a:pt x="1283" y="224"/>
                              </a:lnTo>
                              <a:lnTo>
                                <a:pt x="1276" y="228"/>
                              </a:lnTo>
                              <a:lnTo>
                                <a:pt x="1289" y="228"/>
                              </a:lnTo>
                              <a:lnTo>
                                <a:pt x="1297" y="216"/>
                              </a:lnTo>
                              <a:lnTo>
                                <a:pt x="1301" y="212"/>
                              </a:lnTo>
                              <a:lnTo>
                                <a:pt x="1300" y="212"/>
                              </a:lnTo>
                              <a:lnTo>
                                <a:pt x="1306" y="208"/>
                              </a:lnTo>
                              <a:lnTo>
                                <a:pt x="1320" y="199"/>
                              </a:lnTo>
                              <a:lnTo>
                                <a:pt x="1312" y="196"/>
                              </a:lnTo>
                              <a:lnTo>
                                <a:pt x="1312" y="194"/>
                              </a:lnTo>
                              <a:lnTo>
                                <a:pt x="1320" y="193"/>
                              </a:lnTo>
                              <a:lnTo>
                                <a:pt x="1320" y="191"/>
                              </a:lnTo>
                              <a:lnTo>
                                <a:pt x="1323" y="188"/>
                              </a:lnTo>
                              <a:lnTo>
                                <a:pt x="1353" y="188"/>
                              </a:lnTo>
                              <a:lnTo>
                                <a:pt x="1353" y="186"/>
                              </a:lnTo>
                              <a:lnTo>
                                <a:pt x="1348" y="178"/>
                              </a:lnTo>
                              <a:lnTo>
                                <a:pt x="1341" y="172"/>
                              </a:lnTo>
                              <a:lnTo>
                                <a:pt x="1331" y="166"/>
                              </a:lnTo>
                              <a:lnTo>
                                <a:pt x="1323" y="164"/>
                              </a:lnTo>
                              <a:close/>
                              <a:moveTo>
                                <a:pt x="1035" y="220"/>
                              </a:moveTo>
                              <a:lnTo>
                                <a:pt x="1025" y="222"/>
                              </a:lnTo>
                              <a:lnTo>
                                <a:pt x="1018" y="227"/>
                              </a:lnTo>
                              <a:lnTo>
                                <a:pt x="1031" y="224"/>
                              </a:lnTo>
                              <a:lnTo>
                                <a:pt x="1035" y="222"/>
                              </a:lnTo>
                              <a:lnTo>
                                <a:pt x="1037" y="221"/>
                              </a:lnTo>
                              <a:lnTo>
                                <a:pt x="1035" y="220"/>
                              </a:lnTo>
                              <a:close/>
                              <a:moveTo>
                                <a:pt x="1564" y="215"/>
                              </a:moveTo>
                              <a:lnTo>
                                <a:pt x="1559" y="220"/>
                              </a:lnTo>
                              <a:lnTo>
                                <a:pt x="1557" y="226"/>
                              </a:lnTo>
                              <a:lnTo>
                                <a:pt x="1575" y="222"/>
                              </a:lnTo>
                              <a:lnTo>
                                <a:pt x="1575" y="220"/>
                              </a:lnTo>
                              <a:lnTo>
                                <a:pt x="1564" y="215"/>
                              </a:lnTo>
                              <a:close/>
                              <a:moveTo>
                                <a:pt x="1579" y="200"/>
                              </a:moveTo>
                              <a:lnTo>
                                <a:pt x="1564" y="215"/>
                              </a:lnTo>
                              <a:lnTo>
                                <a:pt x="1575" y="220"/>
                              </a:lnTo>
                              <a:lnTo>
                                <a:pt x="1575" y="222"/>
                              </a:lnTo>
                              <a:lnTo>
                                <a:pt x="1557" y="226"/>
                              </a:lnTo>
                              <a:lnTo>
                                <a:pt x="1601" y="226"/>
                              </a:lnTo>
                              <a:lnTo>
                                <a:pt x="1609" y="218"/>
                              </a:lnTo>
                              <a:lnTo>
                                <a:pt x="1612" y="212"/>
                              </a:lnTo>
                              <a:lnTo>
                                <a:pt x="1612" y="210"/>
                              </a:lnTo>
                              <a:lnTo>
                                <a:pt x="1580" y="210"/>
                              </a:lnTo>
                              <a:lnTo>
                                <a:pt x="1579" y="206"/>
                              </a:lnTo>
                              <a:lnTo>
                                <a:pt x="1579" y="200"/>
                              </a:lnTo>
                              <a:close/>
                              <a:moveTo>
                                <a:pt x="1552" y="206"/>
                              </a:moveTo>
                              <a:lnTo>
                                <a:pt x="1550" y="208"/>
                              </a:lnTo>
                              <a:lnTo>
                                <a:pt x="1553" y="224"/>
                              </a:lnTo>
                              <a:lnTo>
                                <a:pt x="1556" y="224"/>
                              </a:lnTo>
                              <a:lnTo>
                                <a:pt x="1559" y="214"/>
                              </a:lnTo>
                              <a:lnTo>
                                <a:pt x="1556" y="212"/>
                              </a:lnTo>
                              <a:lnTo>
                                <a:pt x="1557" y="212"/>
                              </a:lnTo>
                              <a:lnTo>
                                <a:pt x="1552" y="206"/>
                              </a:lnTo>
                              <a:close/>
                              <a:moveTo>
                                <a:pt x="1559" y="214"/>
                              </a:moveTo>
                              <a:lnTo>
                                <a:pt x="1556" y="224"/>
                              </a:lnTo>
                              <a:lnTo>
                                <a:pt x="1557" y="224"/>
                              </a:lnTo>
                              <a:lnTo>
                                <a:pt x="1559" y="220"/>
                              </a:lnTo>
                              <a:lnTo>
                                <a:pt x="1563" y="216"/>
                              </a:lnTo>
                              <a:lnTo>
                                <a:pt x="1561" y="216"/>
                              </a:lnTo>
                              <a:lnTo>
                                <a:pt x="1559" y="214"/>
                              </a:lnTo>
                              <a:close/>
                              <a:moveTo>
                                <a:pt x="1374" y="213"/>
                              </a:moveTo>
                              <a:lnTo>
                                <a:pt x="1358" y="222"/>
                              </a:lnTo>
                              <a:lnTo>
                                <a:pt x="1409" y="222"/>
                              </a:lnTo>
                              <a:lnTo>
                                <a:pt x="1414" y="218"/>
                              </a:lnTo>
                              <a:lnTo>
                                <a:pt x="1416" y="218"/>
                              </a:lnTo>
                              <a:lnTo>
                                <a:pt x="1419" y="216"/>
                              </a:lnTo>
                              <a:lnTo>
                                <a:pt x="1372" y="216"/>
                              </a:lnTo>
                              <a:lnTo>
                                <a:pt x="1374" y="213"/>
                              </a:lnTo>
                              <a:close/>
                              <a:moveTo>
                                <a:pt x="1414" y="218"/>
                              </a:moveTo>
                              <a:lnTo>
                                <a:pt x="1409" y="222"/>
                              </a:lnTo>
                              <a:lnTo>
                                <a:pt x="1412" y="220"/>
                              </a:lnTo>
                              <a:lnTo>
                                <a:pt x="1414" y="218"/>
                              </a:lnTo>
                              <a:close/>
                              <a:moveTo>
                                <a:pt x="1412" y="220"/>
                              </a:moveTo>
                              <a:lnTo>
                                <a:pt x="1409" y="222"/>
                              </a:lnTo>
                              <a:lnTo>
                                <a:pt x="1410" y="222"/>
                              </a:lnTo>
                              <a:lnTo>
                                <a:pt x="1412" y="220"/>
                              </a:lnTo>
                              <a:close/>
                              <a:moveTo>
                                <a:pt x="1416" y="218"/>
                              </a:moveTo>
                              <a:lnTo>
                                <a:pt x="1414" y="218"/>
                              </a:lnTo>
                              <a:lnTo>
                                <a:pt x="1412" y="220"/>
                              </a:lnTo>
                              <a:lnTo>
                                <a:pt x="1416" y="218"/>
                              </a:lnTo>
                              <a:close/>
                              <a:moveTo>
                                <a:pt x="1207" y="214"/>
                              </a:moveTo>
                              <a:lnTo>
                                <a:pt x="1207" y="214"/>
                              </a:lnTo>
                              <a:lnTo>
                                <a:pt x="1204" y="218"/>
                              </a:lnTo>
                              <a:lnTo>
                                <a:pt x="1207" y="214"/>
                              </a:lnTo>
                              <a:close/>
                              <a:moveTo>
                                <a:pt x="1235" y="214"/>
                              </a:moveTo>
                              <a:lnTo>
                                <a:pt x="1207" y="214"/>
                              </a:lnTo>
                              <a:lnTo>
                                <a:pt x="1204" y="218"/>
                              </a:lnTo>
                              <a:lnTo>
                                <a:pt x="1244" y="218"/>
                              </a:lnTo>
                              <a:lnTo>
                                <a:pt x="1245" y="216"/>
                              </a:lnTo>
                              <a:lnTo>
                                <a:pt x="1238" y="216"/>
                              </a:lnTo>
                              <a:lnTo>
                                <a:pt x="1235" y="214"/>
                              </a:lnTo>
                              <a:close/>
                              <a:moveTo>
                                <a:pt x="1250" y="206"/>
                              </a:moveTo>
                              <a:lnTo>
                                <a:pt x="1245" y="208"/>
                              </a:lnTo>
                              <a:lnTo>
                                <a:pt x="1245" y="216"/>
                              </a:lnTo>
                              <a:lnTo>
                                <a:pt x="1248" y="212"/>
                              </a:lnTo>
                              <a:lnTo>
                                <a:pt x="1250" y="206"/>
                              </a:lnTo>
                              <a:close/>
                              <a:moveTo>
                                <a:pt x="1245" y="208"/>
                              </a:moveTo>
                              <a:lnTo>
                                <a:pt x="1235" y="214"/>
                              </a:lnTo>
                              <a:lnTo>
                                <a:pt x="1238" y="216"/>
                              </a:lnTo>
                              <a:lnTo>
                                <a:pt x="1245" y="216"/>
                              </a:lnTo>
                              <a:lnTo>
                                <a:pt x="1245" y="208"/>
                              </a:lnTo>
                              <a:close/>
                              <a:moveTo>
                                <a:pt x="1276" y="191"/>
                              </a:moveTo>
                              <a:lnTo>
                                <a:pt x="1273" y="194"/>
                              </a:lnTo>
                              <a:lnTo>
                                <a:pt x="1258" y="205"/>
                              </a:lnTo>
                              <a:lnTo>
                                <a:pt x="1265" y="212"/>
                              </a:lnTo>
                              <a:lnTo>
                                <a:pt x="1262" y="216"/>
                              </a:lnTo>
                              <a:lnTo>
                                <a:pt x="1283" y="216"/>
                              </a:lnTo>
                              <a:lnTo>
                                <a:pt x="1282" y="204"/>
                              </a:lnTo>
                              <a:lnTo>
                                <a:pt x="1278" y="194"/>
                              </a:lnTo>
                              <a:lnTo>
                                <a:pt x="1276" y="191"/>
                              </a:lnTo>
                              <a:close/>
                              <a:moveTo>
                                <a:pt x="1378" y="212"/>
                              </a:moveTo>
                              <a:lnTo>
                                <a:pt x="1374" y="213"/>
                              </a:lnTo>
                              <a:lnTo>
                                <a:pt x="1372" y="216"/>
                              </a:lnTo>
                              <a:lnTo>
                                <a:pt x="1378" y="212"/>
                              </a:lnTo>
                              <a:close/>
                              <a:moveTo>
                                <a:pt x="1428" y="212"/>
                              </a:moveTo>
                              <a:lnTo>
                                <a:pt x="1378" y="212"/>
                              </a:lnTo>
                              <a:lnTo>
                                <a:pt x="1372" y="216"/>
                              </a:lnTo>
                              <a:lnTo>
                                <a:pt x="1419" y="216"/>
                              </a:lnTo>
                              <a:lnTo>
                                <a:pt x="1423" y="213"/>
                              </a:lnTo>
                              <a:lnTo>
                                <a:pt x="1428" y="212"/>
                              </a:lnTo>
                              <a:close/>
                              <a:moveTo>
                                <a:pt x="1559" y="214"/>
                              </a:moveTo>
                              <a:lnTo>
                                <a:pt x="1559" y="214"/>
                              </a:lnTo>
                              <a:lnTo>
                                <a:pt x="1561" y="216"/>
                              </a:lnTo>
                              <a:lnTo>
                                <a:pt x="1559" y="214"/>
                              </a:lnTo>
                              <a:close/>
                              <a:moveTo>
                                <a:pt x="1559" y="214"/>
                              </a:moveTo>
                              <a:lnTo>
                                <a:pt x="1559" y="214"/>
                              </a:lnTo>
                              <a:lnTo>
                                <a:pt x="1561" y="216"/>
                              </a:lnTo>
                              <a:lnTo>
                                <a:pt x="1563" y="216"/>
                              </a:lnTo>
                              <a:lnTo>
                                <a:pt x="1564" y="215"/>
                              </a:lnTo>
                              <a:lnTo>
                                <a:pt x="1559" y="214"/>
                              </a:lnTo>
                              <a:close/>
                              <a:moveTo>
                                <a:pt x="1556" y="212"/>
                              </a:moveTo>
                              <a:lnTo>
                                <a:pt x="1559" y="214"/>
                              </a:lnTo>
                              <a:lnTo>
                                <a:pt x="1558" y="213"/>
                              </a:lnTo>
                              <a:lnTo>
                                <a:pt x="1556" y="212"/>
                              </a:lnTo>
                              <a:close/>
                              <a:moveTo>
                                <a:pt x="1258" y="180"/>
                              </a:moveTo>
                              <a:lnTo>
                                <a:pt x="1243" y="182"/>
                              </a:lnTo>
                              <a:lnTo>
                                <a:pt x="1233" y="184"/>
                              </a:lnTo>
                              <a:lnTo>
                                <a:pt x="1225" y="188"/>
                              </a:lnTo>
                              <a:lnTo>
                                <a:pt x="1218" y="196"/>
                              </a:lnTo>
                              <a:lnTo>
                                <a:pt x="1208" y="212"/>
                              </a:lnTo>
                              <a:lnTo>
                                <a:pt x="1207" y="214"/>
                              </a:lnTo>
                              <a:lnTo>
                                <a:pt x="1235" y="214"/>
                              </a:lnTo>
                              <a:lnTo>
                                <a:pt x="1245" y="208"/>
                              </a:lnTo>
                              <a:lnTo>
                                <a:pt x="1246" y="200"/>
                              </a:lnTo>
                              <a:lnTo>
                                <a:pt x="1250" y="198"/>
                              </a:lnTo>
                              <a:lnTo>
                                <a:pt x="1268" y="198"/>
                              </a:lnTo>
                              <a:lnTo>
                                <a:pt x="1273" y="194"/>
                              </a:lnTo>
                              <a:lnTo>
                                <a:pt x="1276" y="191"/>
                              </a:lnTo>
                              <a:lnTo>
                                <a:pt x="1269" y="184"/>
                              </a:lnTo>
                              <a:lnTo>
                                <a:pt x="1258" y="180"/>
                              </a:lnTo>
                              <a:close/>
                              <a:moveTo>
                                <a:pt x="1558" y="213"/>
                              </a:moveTo>
                              <a:lnTo>
                                <a:pt x="1559" y="214"/>
                              </a:lnTo>
                              <a:lnTo>
                                <a:pt x="1559" y="213"/>
                              </a:lnTo>
                              <a:lnTo>
                                <a:pt x="1558" y="213"/>
                              </a:lnTo>
                              <a:close/>
                              <a:moveTo>
                                <a:pt x="1563" y="206"/>
                              </a:moveTo>
                              <a:lnTo>
                                <a:pt x="1552" y="206"/>
                              </a:lnTo>
                              <a:lnTo>
                                <a:pt x="1558" y="213"/>
                              </a:lnTo>
                              <a:lnTo>
                                <a:pt x="1559" y="214"/>
                              </a:lnTo>
                              <a:lnTo>
                                <a:pt x="1561" y="210"/>
                              </a:lnTo>
                              <a:lnTo>
                                <a:pt x="1563" y="206"/>
                              </a:lnTo>
                              <a:close/>
                              <a:moveTo>
                                <a:pt x="1429" y="178"/>
                              </a:moveTo>
                              <a:lnTo>
                                <a:pt x="1419" y="182"/>
                              </a:lnTo>
                              <a:lnTo>
                                <a:pt x="1414" y="184"/>
                              </a:lnTo>
                              <a:lnTo>
                                <a:pt x="1409" y="188"/>
                              </a:lnTo>
                              <a:lnTo>
                                <a:pt x="1400" y="192"/>
                              </a:lnTo>
                              <a:lnTo>
                                <a:pt x="1394" y="194"/>
                              </a:lnTo>
                              <a:lnTo>
                                <a:pt x="1392" y="196"/>
                              </a:lnTo>
                              <a:lnTo>
                                <a:pt x="1387" y="202"/>
                              </a:lnTo>
                              <a:lnTo>
                                <a:pt x="1376" y="212"/>
                              </a:lnTo>
                              <a:lnTo>
                                <a:pt x="1374" y="213"/>
                              </a:lnTo>
                              <a:lnTo>
                                <a:pt x="1378" y="212"/>
                              </a:lnTo>
                              <a:lnTo>
                                <a:pt x="1428" y="212"/>
                              </a:lnTo>
                              <a:lnTo>
                                <a:pt x="1442" y="206"/>
                              </a:lnTo>
                              <a:lnTo>
                                <a:pt x="1447" y="202"/>
                              </a:lnTo>
                              <a:lnTo>
                                <a:pt x="1449" y="202"/>
                              </a:lnTo>
                              <a:lnTo>
                                <a:pt x="1452" y="198"/>
                              </a:lnTo>
                              <a:lnTo>
                                <a:pt x="1456" y="194"/>
                              </a:lnTo>
                              <a:lnTo>
                                <a:pt x="1455" y="194"/>
                              </a:lnTo>
                              <a:lnTo>
                                <a:pt x="1460" y="190"/>
                              </a:lnTo>
                              <a:lnTo>
                                <a:pt x="1461" y="190"/>
                              </a:lnTo>
                              <a:lnTo>
                                <a:pt x="1460" y="180"/>
                              </a:lnTo>
                              <a:lnTo>
                                <a:pt x="1428" y="180"/>
                              </a:lnTo>
                              <a:lnTo>
                                <a:pt x="1429" y="178"/>
                              </a:lnTo>
                              <a:close/>
                              <a:moveTo>
                                <a:pt x="1557" y="212"/>
                              </a:moveTo>
                              <a:lnTo>
                                <a:pt x="1556" y="212"/>
                              </a:lnTo>
                              <a:lnTo>
                                <a:pt x="1558" y="213"/>
                              </a:lnTo>
                              <a:lnTo>
                                <a:pt x="1557" y="212"/>
                              </a:lnTo>
                              <a:close/>
                              <a:moveTo>
                                <a:pt x="1303" y="210"/>
                              </a:moveTo>
                              <a:lnTo>
                                <a:pt x="1300" y="212"/>
                              </a:lnTo>
                              <a:lnTo>
                                <a:pt x="1301" y="212"/>
                              </a:lnTo>
                              <a:lnTo>
                                <a:pt x="1303" y="210"/>
                              </a:lnTo>
                              <a:close/>
                              <a:moveTo>
                                <a:pt x="858" y="208"/>
                              </a:moveTo>
                              <a:lnTo>
                                <a:pt x="855" y="210"/>
                              </a:lnTo>
                              <a:lnTo>
                                <a:pt x="858" y="208"/>
                              </a:lnTo>
                              <a:close/>
                              <a:moveTo>
                                <a:pt x="858" y="208"/>
                              </a:moveTo>
                              <a:lnTo>
                                <a:pt x="855" y="210"/>
                              </a:lnTo>
                              <a:lnTo>
                                <a:pt x="856" y="210"/>
                              </a:lnTo>
                              <a:lnTo>
                                <a:pt x="858" y="208"/>
                              </a:lnTo>
                              <a:close/>
                              <a:moveTo>
                                <a:pt x="1586" y="196"/>
                              </a:moveTo>
                              <a:lnTo>
                                <a:pt x="1580" y="200"/>
                              </a:lnTo>
                              <a:lnTo>
                                <a:pt x="1579" y="200"/>
                              </a:lnTo>
                              <a:lnTo>
                                <a:pt x="1579" y="206"/>
                              </a:lnTo>
                              <a:lnTo>
                                <a:pt x="1580" y="210"/>
                              </a:lnTo>
                              <a:lnTo>
                                <a:pt x="1586" y="196"/>
                              </a:lnTo>
                              <a:close/>
                              <a:moveTo>
                                <a:pt x="1613" y="196"/>
                              </a:moveTo>
                              <a:lnTo>
                                <a:pt x="1586" y="196"/>
                              </a:lnTo>
                              <a:lnTo>
                                <a:pt x="1580" y="210"/>
                              </a:lnTo>
                              <a:lnTo>
                                <a:pt x="1612" y="210"/>
                              </a:lnTo>
                              <a:lnTo>
                                <a:pt x="1613" y="202"/>
                              </a:lnTo>
                              <a:lnTo>
                                <a:pt x="1613" y="196"/>
                              </a:lnTo>
                              <a:close/>
                              <a:moveTo>
                                <a:pt x="862" y="206"/>
                              </a:moveTo>
                              <a:lnTo>
                                <a:pt x="825" y="206"/>
                              </a:lnTo>
                              <a:lnTo>
                                <a:pt x="820" y="208"/>
                              </a:lnTo>
                              <a:lnTo>
                                <a:pt x="858" y="208"/>
                              </a:lnTo>
                              <a:lnTo>
                                <a:pt x="862" y="206"/>
                              </a:lnTo>
                              <a:close/>
                              <a:moveTo>
                                <a:pt x="1250" y="198"/>
                              </a:moveTo>
                              <a:lnTo>
                                <a:pt x="1246" y="200"/>
                              </a:lnTo>
                              <a:lnTo>
                                <a:pt x="1245" y="208"/>
                              </a:lnTo>
                              <a:lnTo>
                                <a:pt x="1250" y="206"/>
                              </a:lnTo>
                              <a:lnTo>
                                <a:pt x="1258" y="206"/>
                              </a:lnTo>
                              <a:lnTo>
                                <a:pt x="1258" y="205"/>
                              </a:lnTo>
                              <a:lnTo>
                                <a:pt x="1250" y="198"/>
                              </a:lnTo>
                              <a:close/>
                              <a:moveTo>
                                <a:pt x="888" y="158"/>
                              </a:moveTo>
                              <a:lnTo>
                                <a:pt x="870" y="168"/>
                              </a:lnTo>
                              <a:lnTo>
                                <a:pt x="869" y="170"/>
                              </a:lnTo>
                              <a:lnTo>
                                <a:pt x="848" y="184"/>
                              </a:lnTo>
                              <a:lnTo>
                                <a:pt x="841" y="188"/>
                              </a:lnTo>
                              <a:lnTo>
                                <a:pt x="840" y="188"/>
                              </a:lnTo>
                              <a:lnTo>
                                <a:pt x="824" y="204"/>
                              </a:lnTo>
                              <a:lnTo>
                                <a:pt x="820" y="208"/>
                              </a:lnTo>
                              <a:lnTo>
                                <a:pt x="825" y="206"/>
                              </a:lnTo>
                              <a:lnTo>
                                <a:pt x="862" y="206"/>
                              </a:lnTo>
                              <a:lnTo>
                                <a:pt x="884" y="190"/>
                              </a:lnTo>
                              <a:lnTo>
                                <a:pt x="887" y="190"/>
                              </a:lnTo>
                              <a:lnTo>
                                <a:pt x="896" y="186"/>
                              </a:lnTo>
                              <a:lnTo>
                                <a:pt x="901" y="182"/>
                              </a:lnTo>
                              <a:lnTo>
                                <a:pt x="903" y="182"/>
                              </a:lnTo>
                              <a:lnTo>
                                <a:pt x="918" y="166"/>
                              </a:lnTo>
                              <a:lnTo>
                                <a:pt x="922" y="162"/>
                              </a:lnTo>
                              <a:lnTo>
                                <a:pt x="885" y="162"/>
                              </a:lnTo>
                              <a:lnTo>
                                <a:pt x="888" y="158"/>
                              </a:lnTo>
                              <a:close/>
                              <a:moveTo>
                                <a:pt x="1480" y="181"/>
                              </a:moveTo>
                              <a:lnTo>
                                <a:pt x="1478" y="182"/>
                              </a:lnTo>
                              <a:lnTo>
                                <a:pt x="1473" y="184"/>
                              </a:lnTo>
                              <a:lnTo>
                                <a:pt x="1474" y="184"/>
                              </a:lnTo>
                              <a:lnTo>
                                <a:pt x="1469" y="186"/>
                              </a:lnTo>
                              <a:lnTo>
                                <a:pt x="1462" y="190"/>
                              </a:lnTo>
                              <a:lnTo>
                                <a:pt x="1471" y="202"/>
                              </a:lnTo>
                              <a:lnTo>
                                <a:pt x="1478" y="208"/>
                              </a:lnTo>
                              <a:lnTo>
                                <a:pt x="1483" y="206"/>
                              </a:lnTo>
                              <a:lnTo>
                                <a:pt x="1488" y="206"/>
                              </a:lnTo>
                              <a:lnTo>
                                <a:pt x="1495" y="202"/>
                              </a:lnTo>
                              <a:lnTo>
                                <a:pt x="1502" y="198"/>
                              </a:lnTo>
                              <a:lnTo>
                                <a:pt x="1504" y="196"/>
                              </a:lnTo>
                              <a:lnTo>
                                <a:pt x="1489" y="196"/>
                              </a:lnTo>
                              <a:lnTo>
                                <a:pt x="1480" y="181"/>
                              </a:lnTo>
                              <a:close/>
                              <a:moveTo>
                                <a:pt x="1268" y="198"/>
                              </a:moveTo>
                              <a:lnTo>
                                <a:pt x="1250" y="198"/>
                              </a:lnTo>
                              <a:lnTo>
                                <a:pt x="1258" y="205"/>
                              </a:lnTo>
                              <a:lnTo>
                                <a:pt x="1268" y="198"/>
                              </a:lnTo>
                              <a:close/>
                              <a:moveTo>
                                <a:pt x="1327" y="195"/>
                              </a:moveTo>
                              <a:lnTo>
                                <a:pt x="1326" y="196"/>
                              </a:lnTo>
                              <a:lnTo>
                                <a:pt x="1321" y="199"/>
                              </a:lnTo>
                              <a:lnTo>
                                <a:pt x="1321" y="200"/>
                              </a:lnTo>
                              <a:lnTo>
                                <a:pt x="1329" y="204"/>
                              </a:lnTo>
                              <a:lnTo>
                                <a:pt x="1332" y="204"/>
                              </a:lnTo>
                              <a:lnTo>
                                <a:pt x="1327" y="195"/>
                              </a:lnTo>
                              <a:close/>
                              <a:moveTo>
                                <a:pt x="1354" y="192"/>
                              </a:moveTo>
                              <a:lnTo>
                                <a:pt x="1329" y="192"/>
                              </a:lnTo>
                              <a:lnTo>
                                <a:pt x="1327" y="195"/>
                              </a:lnTo>
                              <a:lnTo>
                                <a:pt x="1332" y="204"/>
                              </a:lnTo>
                              <a:lnTo>
                                <a:pt x="1354" y="204"/>
                              </a:lnTo>
                              <a:lnTo>
                                <a:pt x="1355" y="198"/>
                              </a:lnTo>
                              <a:lnTo>
                                <a:pt x="1355" y="195"/>
                              </a:lnTo>
                              <a:lnTo>
                                <a:pt x="1354" y="192"/>
                              </a:lnTo>
                              <a:close/>
                              <a:moveTo>
                                <a:pt x="1580" y="184"/>
                              </a:moveTo>
                              <a:lnTo>
                                <a:pt x="1579" y="200"/>
                              </a:lnTo>
                              <a:lnTo>
                                <a:pt x="1580" y="200"/>
                              </a:lnTo>
                              <a:lnTo>
                                <a:pt x="1586" y="196"/>
                              </a:lnTo>
                              <a:lnTo>
                                <a:pt x="1613" y="196"/>
                              </a:lnTo>
                              <a:lnTo>
                                <a:pt x="1613" y="192"/>
                              </a:lnTo>
                              <a:lnTo>
                                <a:pt x="1599" y="192"/>
                              </a:lnTo>
                              <a:lnTo>
                                <a:pt x="1596" y="188"/>
                              </a:lnTo>
                              <a:lnTo>
                                <a:pt x="1582" y="188"/>
                              </a:lnTo>
                              <a:lnTo>
                                <a:pt x="1580" y="186"/>
                              </a:lnTo>
                              <a:lnTo>
                                <a:pt x="1580" y="184"/>
                              </a:lnTo>
                              <a:close/>
                              <a:moveTo>
                                <a:pt x="1321" y="199"/>
                              </a:moveTo>
                              <a:lnTo>
                                <a:pt x="1320" y="199"/>
                              </a:lnTo>
                              <a:lnTo>
                                <a:pt x="1321" y="200"/>
                              </a:lnTo>
                              <a:lnTo>
                                <a:pt x="1321" y="199"/>
                              </a:lnTo>
                              <a:close/>
                              <a:moveTo>
                                <a:pt x="1320" y="193"/>
                              </a:moveTo>
                              <a:lnTo>
                                <a:pt x="1312" y="194"/>
                              </a:lnTo>
                              <a:lnTo>
                                <a:pt x="1312" y="196"/>
                              </a:lnTo>
                              <a:lnTo>
                                <a:pt x="1320" y="199"/>
                              </a:lnTo>
                              <a:lnTo>
                                <a:pt x="1321" y="199"/>
                              </a:lnTo>
                              <a:lnTo>
                                <a:pt x="1320" y="193"/>
                              </a:lnTo>
                              <a:close/>
                              <a:moveTo>
                                <a:pt x="1325" y="192"/>
                              </a:moveTo>
                              <a:lnTo>
                                <a:pt x="1320" y="193"/>
                              </a:lnTo>
                              <a:lnTo>
                                <a:pt x="1321" y="199"/>
                              </a:lnTo>
                              <a:lnTo>
                                <a:pt x="1326" y="196"/>
                              </a:lnTo>
                              <a:lnTo>
                                <a:pt x="1327" y="195"/>
                              </a:lnTo>
                              <a:lnTo>
                                <a:pt x="1325" y="192"/>
                              </a:lnTo>
                              <a:close/>
                              <a:moveTo>
                                <a:pt x="1489" y="162"/>
                              </a:moveTo>
                              <a:lnTo>
                                <a:pt x="1485" y="166"/>
                              </a:lnTo>
                              <a:lnTo>
                                <a:pt x="1492" y="172"/>
                              </a:lnTo>
                              <a:lnTo>
                                <a:pt x="1492" y="175"/>
                              </a:lnTo>
                              <a:lnTo>
                                <a:pt x="1492" y="178"/>
                              </a:lnTo>
                              <a:lnTo>
                                <a:pt x="1480" y="181"/>
                              </a:lnTo>
                              <a:lnTo>
                                <a:pt x="1489" y="196"/>
                              </a:lnTo>
                              <a:lnTo>
                                <a:pt x="1495" y="194"/>
                              </a:lnTo>
                              <a:lnTo>
                                <a:pt x="1502" y="172"/>
                              </a:lnTo>
                              <a:lnTo>
                                <a:pt x="1500" y="166"/>
                              </a:lnTo>
                              <a:lnTo>
                                <a:pt x="1488" y="166"/>
                              </a:lnTo>
                              <a:lnTo>
                                <a:pt x="1489" y="162"/>
                              </a:lnTo>
                              <a:close/>
                              <a:moveTo>
                                <a:pt x="1534" y="100"/>
                              </a:moveTo>
                              <a:lnTo>
                                <a:pt x="1522" y="104"/>
                              </a:lnTo>
                              <a:lnTo>
                                <a:pt x="1512" y="112"/>
                              </a:lnTo>
                              <a:lnTo>
                                <a:pt x="1504" y="128"/>
                              </a:lnTo>
                              <a:lnTo>
                                <a:pt x="1499" y="136"/>
                              </a:lnTo>
                              <a:lnTo>
                                <a:pt x="1498" y="138"/>
                              </a:lnTo>
                              <a:lnTo>
                                <a:pt x="1492" y="155"/>
                              </a:lnTo>
                              <a:lnTo>
                                <a:pt x="1499" y="160"/>
                              </a:lnTo>
                              <a:lnTo>
                                <a:pt x="1502" y="172"/>
                              </a:lnTo>
                              <a:lnTo>
                                <a:pt x="1495" y="194"/>
                              </a:lnTo>
                              <a:lnTo>
                                <a:pt x="1489" y="196"/>
                              </a:lnTo>
                              <a:lnTo>
                                <a:pt x="1504" y="196"/>
                              </a:lnTo>
                              <a:lnTo>
                                <a:pt x="1511" y="188"/>
                              </a:lnTo>
                              <a:lnTo>
                                <a:pt x="1517" y="182"/>
                              </a:lnTo>
                              <a:lnTo>
                                <a:pt x="1519" y="178"/>
                              </a:lnTo>
                              <a:lnTo>
                                <a:pt x="1522" y="170"/>
                              </a:lnTo>
                              <a:lnTo>
                                <a:pt x="1528" y="152"/>
                              </a:lnTo>
                              <a:lnTo>
                                <a:pt x="1526" y="152"/>
                              </a:lnTo>
                              <a:lnTo>
                                <a:pt x="1529" y="148"/>
                              </a:lnTo>
                              <a:lnTo>
                                <a:pt x="1530" y="146"/>
                              </a:lnTo>
                              <a:lnTo>
                                <a:pt x="1538" y="137"/>
                              </a:lnTo>
                              <a:lnTo>
                                <a:pt x="1524" y="132"/>
                              </a:lnTo>
                              <a:lnTo>
                                <a:pt x="1525" y="128"/>
                              </a:lnTo>
                              <a:lnTo>
                                <a:pt x="1545" y="122"/>
                              </a:lnTo>
                              <a:lnTo>
                                <a:pt x="1570" y="122"/>
                              </a:lnTo>
                              <a:lnTo>
                                <a:pt x="1566" y="118"/>
                              </a:lnTo>
                              <a:lnTo>
                                <a:pt x="1560" y="112"/>
                              </a:lnTo>
                              <a:lnTo>
                                <a:pt x="1558" y="110"/>
                              </a:lnTo>
                              <a:lnTo>
                                <a:pt x="1553" y="108"/>
                              </a:lnTo>
                              <a:lnTo>
                                <a:pt x="1544" y="102"/>
                              </a:lnTo>
                              <a:lnTo>
                                <a:pt x="1534" y="100"/>
                              </a:lnTo>
                              <a:close/>
                              <a:moveTo>
                                <a:pt x="1329" y="192"/>
                              </a:moveTo>
                              <a:lnTo>
                                <a:pt x="1325" y="192"/>
                              </a:lnTo>
                              <a:lnTo>
                                <a:pt x="1327" y="195"/>
                              </a:lnTo>
                              <a:lnTo>
                                <a:pt x="1329" y="192"/>
                              </a:lnTo>
                              <a:close/>
                              <a:moveTo>
                                <a:pt x="1460" y="190"/>
                              </a:moveTo>
                              <a:lnTo>
                                <a:pt x="1455" y="194"/>
                              </a:lnTo>
                              <a:lnTo>
                                <a:pt x="1458" y="191"/>
                              </a:lnTo>
                              <a:lnTo>
                                <a:pt x="1460" y="190"/>
                              </a:lnTo>
                              <a:close/>
                              <a:moveTo>
                                <a:pt x="1458" y="191"/>
                              </a:moveTo>
                              <a:lnTo>
                                <a:pt x="1455" y="194"/>
                              </a:lnTo>
                              <a:lnTo>
                                <a:pt x="1456" y="194"/>
                              </a:lnTo>
                              <a:lnTo>
                                <a:pt x="1458" y="192"/>
                              </a:lnTo>
                              <a:lnTo>
                                <a:pt x="1458" y="191"/>
                              </a:lnTo>
                              <a:close/>
                              <a:moveTo>
                                <a:pt x="1323" y="188"/>
                              </a:moveTo>
                              <a:lnTo>
                                <a:pt x="1320" y="191"/>
                              </a:lnTo>
                              <a:lnTo>
                                <a:pt x="1320" y="193"/>
                              </a:lnTo>
                              <a:lnTo>
                                <a:pt x="1325" y="192"/>
                              </a:lnTo>
                              <a:lnTo>
                                <a:pt x="1323" y="188"/>
                              </a:lnTo>
                              <a:close/>
                              <a:moveTo>
                                <a:pt x="1353" y="188"/>
                              </a:moveTo>
                              <a:lnTo>
                                <a:pt x="1323" y="188"/>
                              </a:lnTo>
                              <a:lnTo>
                                <a:pt x="1325" y="192"/>
                              </a:lnTo>
                              <a:lnTo>
                                <a:pt x="1329" y="192"/>
                              </a:lnTo>
                              <a:lnTo>
                                <a:pt x="1354" y="192"/>
                              </a:lnTo>
                              <a:lnTo>
                                <a:pt x="1353" y="188"/>
                              </a:lnTo>
                              <a:close/>
                              <a:moveTo>
                                <a:pt x="887" y="190"/>
                              </a:moveTo>
                              <a:lnTo>
                                <a:pt x="884" y="190"/>
                              </a:lnTo>
                              <a:lnTo>
                                <a:pt x="882" y="192"/>
                              </a:lnTo>
                              <a:lnTo>
                                <a:pt x="887" y="190"/>
                              </a:lnTo>
                              <a:close/>
                              <a:moveTo>
                                <a:pt x="1560" y="158"/>
                              </a:moveTo>
                              <a:lnTo>
                                <a:pt x="1553" y="166"/>
                              </a:lnTo>
                              <a:lnTo>
                                <a:pt x="1548" y="170"/>
                              </a:lnTo>
                              <a:lnTo>
                                <a:pt x="1546" y="172"/>
                              </a:lnTo>
                              <a:lnTo>
                                <a:pt x="1543" y="178"/>
                              </a:lnTo>
                              <a:lnTo>
                                <a:pt x="1539" y="188"/>
                              </a:lnTo>
                              <a:lnTo>
                                <a:pt x="1537" y="192"/>
                              </a:lnTo>
                              <a:lnTo>
                                <a:pt x="1569" y="192"/>
                              </a:lnTo>
                              <a:lnTo>
                                <a:pt x="1573" y="186"/>
                              </a:lnTo>
                              <a:lnTo>
                                <a:pt x="1575" y="186"/>
                              </a:lnTo>
                              <a:lnTo>
                                <a:pt x="1579" y="182"/>
                              </a:lnTo>
                              <a:lnTo>
                                <a:pt x="1574" y="172"/>
                              </a:lnTo>
                              <a:lnTo>
                                <a:pt x="1573" y="171"/>
                              </a:lnTo>
                              <a:lnTo>
                                <a:pt x="1572" y="170"/>
                              </a:lnTo>
                              <a:lnTo>
                                <a:pt x="1562" y="160"/>
                              </a:lnTo>
                              <a:lnTo>
                                <a:pt x="1560" y="158"/>
                              </a:lnTo>
                              <a:close/>
                              <a:moveTo>
                                <a:pt x="1573" y="186"/>
                              </a:moveTo>
                              <a:lnTo>
                                <a:pt x="1569" y="192"/>
                              </a:lnTo>
                              <a:lnTo>
                                <a:pt x="1571" y="189"/>
                              </a:lnTo>
                              <a:lnTo>
                                <a:pt x="1573" y="186"/>
                              </a:lnTo>
                              <a:close/>
                              <a:moveTo>
                                <a:pt x="1588" y="173"/>
                              </a:moveTo>
                              <a:lnTo>
                                <a:pt x="1586" y="175"/>
                              </a:lnTo>
                              <a:lnTo>
                                <a:pt x="1586" y="176"/>
                              </a:lnTo>
                              <a:lnTo>
                                <a:pt x="1599" y="192"/>
                              </a:lnTo>
                              <a:lnTo>
                                <a:pt x="1609" y="190"/>
                              </a:lnTo>
                              <a:lnTo>
                                <a:pt x="1613" y="186"/>
                              </a:lnTo>
                              <a:lnTo>
                                <a:pt x="1612" y="178"/>
                              </a:lnTo>
                              <a:lnTo>
                                <a:pt x="1595" y="178"/>
                              </a:lnTo>
                              <a:lnTo>
                                <a:pt x="1596" y="176"/>
                              </a:lnTo>
                              <a:lnTo>
                                <a:pt x="1588" y="173"/>
                              </a:lnTo>
                              <a:close/>
                              <a:moveTo>
                                <a:pt x="1613" y="186"/>
                              </a:moveTo>
                              <a:lnTo>
                                <a:pt x="1609" y="190"/>
                              </a:lnTo>
                              <a:lnTo>
                                <a:pt x="1599" y="192"/>
                              </a:lnTo>
                              <a:lnTo>
                                <a:pt x="1613" y="192"/>
                              </a:lnTo>
                              <a:lnTo>
                                <a:pt x="1613" y="186"/>
                              </a:lnTo>
                              <a:close/>
                              <a:moveTo>
                                <a:pt x="1461" y="190"/>
                              </a:moveTo>
                              <a:lnTo>
                                <a:pt x="1460" y="190"/>
                              </a:lnTo>
                              <a:lnTo>
                                <a:pt x="1458" y="191"/>
                              </a:lnTo>
                              <a:lnTo>
                                <a:pt x="1462" y="190"/>
                              </a:lnTo>
                              <a:lnTo>
                                <a:pt x="1461" y="190"/>
                              </a:lnTo>
                              <a:close/>
                              <a:moveTo>
                                <a:pt x="1474" y="156"/>
                              </a:moveTo>
                              <a:lnTo>
                                <a:pt x="1467" y="158"/>
                              </a:lnTo>
                              <a:lnTo>
                                <a:pt x="1460" y="178"/>
                              </a:lnTo>
                              <a:lnTo>
                                <a:pt x="1461" y="189"/>
                              </a:lnTo>
                              <a:lnTo>
                                <a:pt x="1462" y="190"/>
                              </a:lnTo>
                              <a:lnTo>
                                <a:pt x="1469" y="186"/>
                              </a:lnTo>
                              <a:lnTo>
                                <a:pt x="1474" y="184"/>
                              </a:lnTo>
                              <a:lnTo>
                                <a:pt x="1473" y="184"/>
                              </a:lnTo>
                              <a:lnTo>
                                <a:pt x="1478" y="182"/>
                              </a:lnTo>
                              <a:lnTo>
                                <a:pt x="1480" y="181"/>
                              </a:lnTo>
                              <a:lnTo>
                                <a:pt x="1477" y="178"/>
                              </a:lnTo>
                              <a:lnTo>
                                <a:pt x="1473" y="178"/>
                              </a:lnTo>
                              <a:lnTo>
                                <a:pt x="1475" y="176"/>
                              </a:lnTo>
                              <a:lnTo>
                                <a:pt x="1476" y="174"/>
                              </a:lnTo>
                              <a:lnTo>
                                <a:pt x="1476" y="172"/>
                              </a:lnTo>
                              <a:lnTo>
                                <a:pt x="1479" y="172"/>
                              </a:lnTo>
                              <a:lnTo>
                                <a:pt x="1485" y="166"/>
                              </a:lnTo>
                              <a:lnTo>
                                <a:pt x="1474" y="156"/>
                              </a:lnTo>
                              <a:close/>
                              <a:moveTo>
                                <a:pt x="1575" y="186"/>
                              </a:moveTo>
                              <a:lnTo>
                                <a:pt x="1573" y="186"/>
                              </a:lnTo>
                              <a:lnTo>
                                <a:pt x="1571" y="189"/>
                              </a:lnTo>
                              <a:lnTo>
                                <a:pt x="1575" y="186"/>
                              </a:lnTo>
                              <a:close/>
                              <a:moveTo>
                                <a:pt x="1580" y="180"/>
                              </a:moveTo>
                              <a:lnTo>
                                <a:pt x="1580" y="181"/>
                              </a:lnTo>
                              <a:lnTo>
                                <a:pt x="1580" y="184"/>
                              </a:lnTo>
                              <a:lnTo>
                                <a:pt x="1580" y="186"/>
                              </a:lnTo>
                              <a:lnTo>
                                <a:pt x="1582" y="188"/>
                              </a:lnTo>
                              <a:lnTo>
                                <a:pt x="1580" y="180"/>
                              </a:lnTo>
                              <a:close/>
                              <a:moveTo>
                                <a:pt x="1586" y="175"/>
                              </a:moveTo>
                              <a:lnTo>
                                <a:pt x="1580" y="180"/>
                              </a:lnTo>
                              <a:lnTo>
                                <a:pt x="1582" y="188"/>
                              </a:lnTo>
                              <a:lnTo>
                                <a:pt x="1596" y="188"/>
                              </a:lnTo>
                              <a:lnTo>
                                <a:pt x="1586" y="176"/>
                              </a:lnTo>
                              <a:lnTo>
                                <a:pt x="1586" y="175"/>
                              </a:lnTo>
                              <a:close/>
                              <a:moveTo>
                                <a:pt x="1599" y="146"/>
                              </a:moveTo>
                              <a:lnTo>
                                <a:pt x="1594" y="146"/>
                              </a:lnTo>
                              <a:lnTo>
                                <a:pt x="1599" y="152"/>
                              </a:lnTo>
                              <a:lnTo>
                                <a:pt x="1601" y="154"/>
                              </a:lnTo>
                              <a:lnTo>
                                <a:pt x="1604" y="160"/>
                              </a:lnTo>
                              <a:lnTo>
                                <a:pt x="1609" y="168"/>
                              </a:lnTo>
                              <a:lnTo>
                                <a:pt x="1611" y="174"/>
                              </a:lnTo>
                              <a:lnTo>
                                <a:pt x="1612" y="178"/>
                              </a:lnTo>
                              <a:lnTo>
                                <a:pt x="1613" y="186"/>
                              </a:lnTo>
                              <a:lnTo>
                                <a:pt x="1625" y="174"/>
                              </a:lnTo>
                              <a:lnTo>
                                <a:pt x="1626" y="164"/>
                              </a:lnTo>
                              <a:lnTo>
                                <a:pt x="1612" y="154"/>
                              </a:lnTo>
                              <a:lnTo>
                                <a:pt x="1605" y="148"/>
                              </a:lnTo>
                              <a:lnTo>
                                <a:pt x="1599" y="146"/>
                              </a:lnTo>
                              <a:close/>
                              <a:moveTo>
                                <a:pt x="1580" y="181"/>
                              </a:moveTo>
                              <a:lnTo>
                                <a:pt x="1579" y="182"/>
                              </a:lnTo>
                              <a:lnTo>
                                <a:pt x="1580" y="184"/>
                              </a:lnTo>
                              <a:lnTo>
                                <a:pt x="1580" y="181"/>
                              </a:lnTo>
                              <a:close/>
                              <a:moveTo>
                                <a:pt x="1573" y="171"/>
                              </a:moveTo>
                              <a:lnTo>
                                <a:pt x="1574" y="172"/>
                              </a:lnTo>
                              <a:lnTo>
                                <a:pt x="1579" y="182"/>
                              </a:lnTo>
                              <a:lnTo>
                                <a:pt x="1580" y="181"/>
                              </a:lnTo>
                              <a:lnTo>
                                <a:pt x="1580" y="180"/>
                              </a:lnTo>
                              <a:lnTo>
                                <a:pt x="1581" y="180"/>
                              </a:lnTo>
                              <a:lnTo>
                                <a:pt x="1583" y="178"/>
                              </a:lnTo>
                              <a:lnTo>
                                <a:pt x="1578" y="178"/>
                              </a:lnTo>
                              <a:lnTo>
                                <a:pt x="1577" y="176"/>
                              </a:lnTo>
                              <a:lnTo>
                                <a:pt x="1583" y="174"/>
                              </a:lnTo>
                              <a:lnTo>
                                <a:pt x="1576" y="174"/>
                              </a:lnTo>
                              <a:lnTo>
                                <a:pt x="1573" y="171"/>
                              </a:lnTo>
                              <a:close/>
                              <a:moveTo>
                                <a:pt x="1492" y="172"/>
                              </a:moveTo>
                              <a:lnTo>
                                <a:pt x="1486" y="172"/>
                              </a:lnTo>
                              <a:lnTo>
                                <a:pt x="1485" y="174"/>
                              </a:lnTo>
                              <a:lnTo>
                                <a:pt x="1477" y="176"/>
                              </a:lnTo>
                              <a:lnTo>
                                <a:pt x="1477" y="178"/>
                              </a:lnTo>
                              <a:lnTo>
                                <a:pt x="1480" y="181"/>
                              </a:lnTo>
                              <a:lnTo>
                                <a:pt x="1492" y="178"/>
                              </a:lnTo>
                              <a:lnTo>
                                <a:pt x="1492" y="175"/>
                              </a:lnTo>
                              <a:lnTo>
                                <a:pt x="1492" y="172"/>
                              </a:lnTo>
                              <a:close/>
                              <a:moveTo>
                                <a:pt x="1580" y="180"/>
                              </a:moveTo>
                              <a:lnTo>
                                <a:pt x="1580" y="181"/>
                              </a:lnTo>
                              <a:lnTo>
                                <a:pt x="1580" y="180"/>
                              </a:lnTo>
                              <a:close/>
                              <a:moveTo>
                                <a:pt x="1581" y="180"/>
                              </a:moveTo>
                              <a:lnTo>
                                <a:pt x="1580" y="180"/>
                              </a:lnTo>
                              <a:lnTo>
                                <a:pt x="1581" y="180"/>
                              </a:lnTo>
                              <a:close/>
                              <a:moveTo>
                                <a:pt x="1433" y="176"/>
                              </a:moveTo>
                              <a:lnTo>
                                <a:pt x="1430" y="178"/>
                              </a:lnTo>
                              <a:lnTo>
                                <a:pt x="1429" y="178"/>
                              </a:lnTo>
                              <a:lnTo>
                                <a:pt x="1428" y="180"/>
                              </a:lnTo>
                              <a:lnTo>
                                <a:pt x="1433" y="176"/>
                              </a:lnTo>
                              <a:close/>
                              <a:moveTo>
                                <a:pt x="1461" y="176"/>
                              </a:moveTo>
                              <a:lnTo>
                                <a:pt x="1433" y="176"/>
                              </a:lnTo>
                              <a:lnTo>
                                <a:pt x="1428" y="180"/>
                              </a:lnTo>
                              <a:lnTo>
                                <a:pt x="1460" y="180"/>
                              </a:lnTo>
                              <a:lnTo>
                                <a:pt x="1460" y="178"/>
                              </a:lnTo>
                              <a:lnTo>
                                <a:pt x="1461" y="176"/>
                              </a:lnTo>
                              <a:close/>
                              <a:moveTo>
                                <a:pt x="1474" y="146"/>
                              </a:moveTo>
                              <a:lnTo>
                                <a:pt x="1464" y="156"/>
                              </a:lnTo>
                              <a:lnTo>
                                <a:pt x="1460" y="158"/>
                              </a:lnTo>
                              <a:lnTo>
                                <a:pt x="1456" y="160"/>
                              </a:lnTo>
                              <a:lnTo>
                                <a:pt x="1446" y="164"/>
                              </a:lnTo>
                              <a:lnTo>
                                <a:pt x="1441" y="168"/>
                              </a:lnTo>
                              <a:lnTo>
                                <a:pt x="1439" y="168"/>
                              </a:lnTo>
                              <a:lnTo>
                                <a:pt x="1435" y="172"/>
                              </a:lnTo>
                              <a:lnTo>
                                <a:pt x="1429" y="178"/>
                              </a:lnTo>
                              <a:lnTo>
                                <a:pt x="1430" y="178"/>
                              </a:lnTo>
                              <a:lnTo>
                                <a:pt x="1433" y="176"/>
                              </a:lnTo>
                              <a:lnTo>
                                <a:pt x="1461" y="176"/>
                              </a:lnTo>
                              <a:lnTo>
                                <a:pt x="1467" y="158"/>
                              </a:lnTo>
                              <a:lnTo>
                                <a:pt x="1474" y="156"/>
                              </a:lnTo>
                              <a:lnTo>
                                <a:pt x="1492" y="156"/>
                              </a:lnTo>
                              <a:lnTo>
                                <a:pt x="1492" y="155"/>
                              </a:lnTo>
                              <a:lnTo>
                                <a:pt x="1484" y="150"/>
                              </a:lnTo>
                              <a:lnTo>
                                <a:pt x="1474" y="146"/>
                              </a:lnTo>
                              <a:close/>
                              <a:moveTo>
                                <a:pt x="1476" y="174"/>
                              </a:moveTo>
                              <a:lnTo>
                                <a:pt x="1475" y="176"/>
                              </a:lnTo>
                              <a:lnTo>
                                <a:pt x="1473" y="178"/>
                              </a:lnTo>
                              <a:lnTo>
                                <a:pt x="1477" y="176"/>
                              </a:lnTo>
                              <a:lnTo>
                                <a:pt x="1476" y="174"/>
                              </a:lnTo>
                              <a:close/>
                              <a:moveTo>
                                <a:pt x="1477" y="176"/>
                              </a:moveTo>
                              <a:lnTo>
                                <a:pt x="1473" y="178"/>
                              </a:lnTo>
                              <a:lnTo>
                                <a:pt x="1477" y="178"/>
                              </a:lnTo>
                              <a:lnTo>
                                <a:pt x="1477" y="176"/>
                              </a:lnTo>
                              <a:close/>
                              <a:moveTo>
                                <a:pt x="1585" y="173"/>
                              </a:moveTo>
                              <a:lnTo>
                                <a:pt x="1577" y="176"/>
                              </a:lnTo>
                              <a:lnTo>
                                <a:pt x="1578" y="178"/>
                              </a:lnTo>
                              <a:lnTo>
                                <a:pt x="1583" y="178"/>
                              </a:lnTo>
                              <a:lnTo>
                                <a:pt x="1586" y="175"/>
                              </a:lnTo>
                              <a:lnTo>
                                <a:pt x="1585" y="173"/>
                              </a:lnTo>
                              <a:close/>
                              <a:moveTo>
                                <a:pt x="1611" y="172"/>
                              </a:moveTo>
                              <a:lnTo>
                                <a:pt x="1589" y="172"/>
                              </a:lnTo>
                              <a:lnTo>
                                <a:pt x="1588" y="173"/>
                              </a:lnTo>
                              <a:lnTo>
                                <a:pt x="1596" y="176"/>
                              </a:lnTo>
                              <a:lnTo>
                                <a:pt x="1595" y="178"/>
                              </a:lnTo>
                              <a:lnTo>
                                <a:pt x="1612" y="178"/>
                              </a:lnTo>
                              <a:lnTo>
                                <a:pt x="1611" y="174"/>
                              </a:lnTo>
                              <a:lnTo>
                                <a:pt x="1611" y="172"/>
                              </a:lnTo>
                              <a:close/>
                              <a:moveTo>
                                <a:pt x="1485" y="166"/>
                              </a:moveTo>
                              <a:lnTo>
                                <a:pt x="1476" y="174"/>
                              </a:lnTo>
                              <a:lnTo>
                                <a:pt x="1477" y="176"/>
                              </a:lnTo>
                              <a:lnTo>
                                <a:pt x="1485" y="174"/>
                              </a:lnTo>
                              <a:lnTo>
                                <a:pt x="1486" y="172"/>
                              </a:lnTo>
                              <a:lnTo>
                                <a:pt x="1492" y="172"/>
                              </a:lnTo>
                              <a:lnTo>
                                <a:pt x="1485" y="166"/>
                              </a:lnTo>
                              <a:close/>
                              <a:moveTo>
                                <a:pt x="1587" y="172"/>
                              </a:moveTo>
                              <a:lnTo>
                                <a:pt x="1585" y="173"/>
                              </a:lnTo>
                              <a:lnTo>
                                <a:pt x="1586" y="175"/>
                              </a:lnTo>
                              <a:lnTo>
                                <a:pt x="1588" y="173"/>
                              </a:lnTo>
                              <a:lnTo>
                                <a:pt x="1587" y="172"/>
                              </a:lnTo>
                              <a:close/>
                              <a:moveTo>
                                <a:pt x="1479" y="172"/>
                              </a:moveTo>
                              <a:lnTo>
                                <a:pt x="1476" y="172"/>
                              </a:lnTo>
                              <a:lnTo>
                                <a:pt x="1476" y="174"/>
                              </a:lnTo>
                              <a:lnTo>
                                <a:pt x="1479" y="172"/>
                              </a:lnTo>
                              <a:close/>
                              <a:moveTo>
                                <a:pt x="1572" y="168"/>
                              </a:moveTo>
                              <a:lnTo>
                                <a:pt x="1573" y="171"/>
                              </a:lnTo>
                              <a:lnTo>
                                <a:pt x="1576" y="174"/>
                              </a:lnTo>
                              <a:lnTo>
                                <a:pt x="1572" y="168"/>
                              </a:lnTo>
                              <a:close/>
                              <a:moveTo>
                                <a:pt x="1609" y="168"/>
                              </a:moveTo>
                              <a:lnTo>
                                <a:pt x="1572" y="168"/>
                              </a:lnTo>
                              <a:lnTo>
                                <a:pt x="1576" y="174"/>
                              </a:lnTo>
                              <a:lnTo>
                                <a:pt x="1583" y="174"/>
                              </a:lnTo>
                              <a:lnTo>
                                <a:pt x="1585" y="173"/>
                              </a:lnTo>
                              <a:lnTo>
                                <a:pt x="1584" y="172"/>
                              </a:lnTo>
                              <a:lnTo>
                                <a:pt x="1611" y="172"/>
                              </a:lnTo>
                              <a:lnTo>
                                <a:pt x="1609" y="168"/>
                              </a:lnTo>
                              <a:close/>
                              <a:moveTo>
                                <a:pt x="1584" y="172"/>
                              </a:moveTo>
                              <a:lnTo>
                                <a:pt x="1585" y="173"/>
                              </a:lnTo>
                              <a:lnTo>
                                <a:pt x="1587" y="172"/>
                              </a:lnTo>
                              <a:lnTo>
                                <a:pt x="1584" y="172"/>
                              </a:lnTo>
                              <a:close/>
                              <a:moveTo>
                                <a:pt x="1589" y="172"/>
                              </a:moveTo>
                              <a:lnTo>
                                <a:pt x="1587" y="172"/>
                              </a:lnTo>
                              <a:lnTo>
                                <a:pt x="1588" y="173"/>
                              </a:lnTo>
                              <a:lnTo>
                                <a:pt x="1589" y="172"/>
                              </a:lnTo>
                              <a:close/>
                              <a:moveTo>
                                <a:pt x="1589" y="172"/>
                              </a:moveTo>
                              <a:lnTo>
                                <a:pt x="1584" y="172"/>
                              </a:lnTo>
                              <a:lnTo>
                                <a:pt x="1587" y="172"/>
                              </a:lnTo>
                              <a:lnTo>
                                <a:pt x="1589" y="172"/>
                              </a:lnTo>
                              <a:close/>
                              <a:moveTo>
                                <a:pt x="1594" y="146"/>
                              </a:moveTo>
                              <a:lnTo>
                                <a:pt x="1582" y="146"/>
                              </a:lnTo>
                              <a:lnTo>
                                <a:pt x="1575" y="148"/>
                              </a:lnTo>
                              <a:lnTo>
                                <a:pt x="1569" y="150"/>
                              </a:lnTo>
                              <a:lnTo>
                                <a:pt x="1562" y="156"/>
                              </a:lnTo>
                              <a:lnTo>
                                <a:pt x="1560" y="158"/>
                              </a:lnTo>
                              <a:lnTo>
                                <a:pt x="1562" y="160"/>
                              </a:lnTo>
                              <a:lnTo>
                                <a:pt x="1572" y="170"/>
                              </a:lnTo>
                              <a:lnTo>
                                <a:pt x="1573" y="171"/>
                              </a:lnTo>
                              <a:lnTo>
                                <a:pt x="1572" y="168"/>
                              </a:lnTo>
                              <a:lnTo>
                                <a:pt x="1609" y="168"/>
                              </a:lnTo>
                              <a:lnTo>
                                <a:pt x="1604" y="160"/>
                              </a:lnTo>
                              <a:lnTo>
                                <a:pt x="1601" y="154"/>
                              </a:lnTo>
                              <a:lnTo>
                                <a:pt x="1599" y="152"/>
                              </a:lnTo>
                              <a:lnTo>
                                <a:pt x="1594" y="146"/>
                              </a:lnTo>
                              <a:close/>
                              <a:moveTo>
                                <a:pt x="1492" y="156"/>
                              </a:moveTo>
                              <a:lnTo>
                                <a:pt x="1474" y="156"/>
                              </a:lnTo>
                              <a:lnTo>
                                <a:pt x="1485" y="166"/>
                              </a:lnTo>
                              <a:lnTo>
                                <a:pt x="1489" y="162"/>
                              </a:lnTo>
                              <a:lnTo>
                                <a:pt x="1492" y="156"/>
                              </a:lnTo>
                              <a:close/>
                              <a:moveTo>
                                <a:pt x="784" y="160"/>
                              </a:moveTo>
                              <a:lnTo>
                                <a:pt x="783" y="166"/>
                              </a:lnTo>
                              <a:lnTo>
                                <a:pt x="784" y="163"/>
                              </a:lnTo>
                              <a:lnTo>
                                <a:pt x="784" y="162"/>
                              </a:lnTo>
                              <a:lnTo>
                                <a:pt x="784" y="160"/>
                              </a:lnTo>
                              <a:close/>
                              <a:moveTo>
                                <a:pt x="784" y="163"/>
                              </a:moveTo>
                              <a:lnTo>
                                <a:pt x="783" y="166"/>
                              </a:lnTo>
                              <a:lnTo>
                                <a:pt x="785" y="166"/>
                              </a:lnTo>
                              <a:lnTo>
                                <a:pt x="784" y="163"/>
                              </a:lnTo>
                              <a:close/>
                              <a:moveTo>
                                <a:pt x="1493" y="158"/>
                              </a:moveTo>
                              <a:lnTo>
                                <a:pt x="1489" y="162"/>
                              </a:lnTo>
                              <a:lnTo>
                                <a:pt x="1488" y="166"/>
                              </a:lnTo>
                              <a:lnTo>
                                <a:pt x="1493" y="158"/>
                              </a:lnTo>
                              <a:close/>
                              <a:moveTo>
                                <a:pt x="1496" y="158"/>
                              </a:moveTo>
                              <a:lnTo>
                                <a:pt x="1493" y="158"/>
                              </a:lnTo>
                              <a:lnTo>
                                <a:pt x="1488" y="166"/>
                              </a:lnTo>
                              <a:lnTo>
                                <a:pt x="1500" y="166"/>
                              </a:lnTo>
                              <a:lnTo>
                                <a:pt x="1499" y="160"/>
                              </a:lnTo>
                              <a:lnTo>
                                <a:pt x="1496" y="158"/>
                              </a:lnTo>
                              <a:close/>
                              <a:moveTo>
                                <a:pt x="778" y="130"/>
                              </a:moveTo>
                              <a:lnTo>
                                <a:pt x="771" y="134"/>
                              </a:lnTo>
                              <a:lnTo>
                                <a:pt x="768" y="152"/>
                              </a:lnTo>
                              <a:lnTo>
                                <a:pt x="766" y="160"/>
                              </a:lnTo>
                              <a:lnTo>
                                <a:pt x="784" y="160"/>
                              </a:lnTo>
                              <a:lnTo>
                                <a:pt x="784" y="162"/>
                              </a:lnTo>
                              <a:lnTo>
                                <a:pt x="784" y="163"/>
                              </a:lnTo>
                              <a:lnTo>
                                <a:pt x="786" y="160"/>
                              </a:lnTo>
                              <a:lnTo>
                                <a:pt x="794" y="142"/>
                              </a:lnTo>
                              <a:lnTo>
                                <a:pt x="793" y="136"/>
                              </a:lnTo>
                              <a:lnTo>
                                <a:pt x="792" y="134"/>
                              </a:lnTo>
                              <a:lnTo>
                                <a:pt x="778" y="130"/>
                              </a:lnTo>
                              <a:close/>
                              <a:moveTo>
                                <a:pt x="1492" y="155"/>
                              </a:moveTo>
                              <a:lnTo>
                                <a:pt x="1489" y="162"/>
                              </a:lnTo>
                              <a:lnTo>
                                <a:pt x="1493" y="158"/>
                              </a:lnTo>
                              <a:lnTo>
                                <a:pt x="1496" y="158"/>
                              </a:lnTo>
                              <a:lnTo>
                                <a:pt x="1492" y="155"/>
                              </a:lnTo>
                              <a:close/>
                              <a:moveTo>
                                <a:pt x="889" y="158"/>
                              </a:moveTo>
                              <a:lnTo>
                                <a:pt x="888" y="158"/>
                              </a:lnTo>
                              <a:lnTo>
                                <a:pt x="885" y="162"/>
                              </a:lnTo>
                              <a:lnTo>
                                <a:pt x="889" y="158"/>
                              </a:lnTo>
                              <a:close/>
                              <a:moveTo>
                                <a:pt x="926" y="158"/>
                              </a:moveTo>
                              <a:lnTo>
                                <a:pt x="889" y="158"/>
                              </a:lnTo>
                              <a:lnTo>
                                <a:pt x="885" y="162"/>
                              </a:lnTo>
                              <a:lnTo>
                                <a:pt x="922" y="162"/>
                              </a:lnTo>
                              <a:lnTo>
                                <a:pt x="926" y="158"/>
                              </a:lnTo>
                              <a:close/>
                              <a:moveTo>
                                <a:pt x="959" y="124"/>
                              </a:moveTo>
                              <a:lnTo>
                                <a:pt x="922" y="124"/>
                              </a:lnTo>
                              <a:lnTo>
                                <a:pt x="899" y="148"/>
                              </a:lnTo>
                              <a:lnTo>
                                <a:pt x="888" y="158"/>
                              </a:lnTo>
                              <a:lnTo>
                                <a:pt x="889" y="158"/>
                              </a:lnTo>
                              <a:lnTo>
                                <a:pt x="926" y="158"/>
                              </a:lnTo>
                              <a:lnTo>
                                <a:pt x="941" y="144"/>
                              </a:lnTo>
                              <a:lnTo>
                                <a:pt x="959" y="124"/>
                              </a:lnTo>
                              <a:close/>
                              <a:moveTo>
                                <a:pt x="1540" y="137"/>
                              </a:moveTo>
                              <a:lnTo>
                                <a:pt x="1542" y="140"/>
                              </a:lnTo>
                              <a:lnTo>
                                <a:pt x="1552" y="150"/>
                              </a:lnTo>
                              <a:lnTo>
                                <a:pt x="1560" y="158"/>
                              </a:lnTo>
                              <a:lnTo>
                                <a:pt x="1562" y="156"/>
                              </a:lnTo>
                              <a:lnTo>
                                <a:pt x="1569" y="150"/>
                              </a:lnTo>
                              <a:lnTo>
                                <a:pt x="1575" y="148"/>
                              </a:lnTo>
                              <a:lnTo>
                                <a:pt x="1582" y="146"/>
                              </a:lnTo>
                              <a:lnTo>
                                <a:pt x="1594" y="146"/>
                              </a:lnTo>
                              <a:lnTo>
                                <a:pt x="1588" y="140"/>
                              </a:lnTo>
                              <a:lnTo>
                                <a:pt x="1543" y="140"/>
                              </a:lnTo>
                              <a:lnTo>
                                <a:pt x="1540" y="138"/>
                              </a:lnTo>
                              <a:lnTo>
                                <a:pt x="1540" y="137"/>
                              </a:lnTo>
                              <a:close/>
                              <a:moveTo>
                                <a:pt x="1529" y="148"/>
                              </a:moveTo>
                              <a:lnTo>
                                <a:pt x="1526" y="152"/>
                              </a:lnTo>
                              <a:lnTo>
                                <a:pt x="1529" y="148"/>
                              </a:lnTo>
                              <a:close/>
                              <a:moveTo>
                                <a:pt x="1529" y="148"/>
                              </a:moveTo>
                              <a:lnTo>
                                <a:pt x="1526" y="152"/>
                              </a:lnTo>
                              <a:lnTo>
                                <a:pt x="1528" y="152"/>
                              </a:lnTo>
                              <a:lnTo>
                                <a:pt x="1529" y="148"/>
                              </a:lnTo>
                              <a:close/>
                              <a:moveTo>
                                <a:pt x="1529" y="148"/>
                              </a:moveTo>
                              <a:lnTo>
                                <a:pt x="1529" y="148"/>
                              </a:lnTo>
                              <a:close/>
                              <a:moveTo>
                                <a:pt x="1538" y="136"/>
                              </a:moveTo>
                              <a:lnTo>
                                <a:pt x="1538" y="136"/>
                              </a:lnTo>
                              <a:lnTo>
                                <a:pt x="1540" y="137"/>
                              </a:lnTo>
                              <a:lnTo>
                                <a:pt x="1540" y="138"/>
                              </a:lnTo>
                              <a:lnTo>
                                <a:pt x="1543" y="140"/>
                              </a:lnTo>
                              <a:lnTo>
                                <a:pt x="1538" y="136"/>
                              </a:lnTo>
                              <a:close/>
                              <a:moveTo>
                                <a:pt x="1570" y="122"/>
                              </a:moveTo>
                              <a:lnTo>
                                <a:pt x="1545" y="122"/>
                              </a:lnTo>
                              <a:lnTo>
                                <a:pt x="1545" y="128"/>
                              </a:lnTo>
                              <a:lnTo>
                                <a:pt x="1539" y="136"/>
                              </a:lnTo>
                              <a:lnTo>
                                <a:pt x="1543" y="140"/>
                              </a:lnTo>
                              <a:lnTo>
                                <a:pt x="1588" y="140"/>
                              </a:lnTo>
                              <a:lnTo>
                                <a:pt x="1585" y="136"/>
                              </a:lnTo>
                              <a:lnTo>
                                <a:pt x="1575" y="128"/>
                              </a:lnTo>
                              <a:lnTo>
                                <a:pt x="1570" y="122"/>
                              </a:lnTo>
                              <a:close/>
                              <a:moveTo>
                                <a:pt x="1538" y="136"/>
                              </a:moveTo>
                              <a:lnTo>
                                <a:pt x="1538" y="137"/>
                              </a:lnTo>
                              <a:lnTo>
                                <a:pt x="1540" y="137"/>
                              </a:lnTo>
                              <a:lnTo>
                                <a:pt x="1538" y="136"/>
                              </a:lnTo>
                              <a:close/>
                              <a:moveTo>
                                <a:pt x="1545" y="122"/>
                              </a:moveTo>
                              <a:lnTo>
                                <a:pt x="1525" y="128"/>
                              </a:lnTo>
                              <a:lnTo>
                                <a:pt x="1524" y="132"/>
                              </a:lnTo>
                              <a:lnTo>
                                <a:pt x="1538" y="137"/>
                              </a:lnTo>
                              <a:lnTo>
                                <a:pt x="1538" y="136"/>
                              </a:lnTo>
                              <a:lnTo>
                                <a:pt x="1539" y="136"/>
                              </a:lnTo>
                              <a:lnTo>
                                <a:pt x="1545" y="128"/>
                              </a:lnTo>
                              <a:lnTo>
                                <a:pt x="1545" y="122"/>
                              </a:lnTo>
                              <a:close/>
                              <a:moveTo>
                                <a:pt x="1538" y="136"/>
                              </a:moveTo>
                              <a:lnTo>
                                <a:pt x="1538" y="136"/>
                              </a:lnTo>
                              <a:close/>
                              <a:moveTo>
                                <a:pt x="1539" y="136"/>
                              </a:moveTo>
                              <a:lnTo>
                                <a:pt x="1538" y="136"/>
                              </a:lnTo>
                              <a:lnTo>
                                <a:pt x="1539" y="136"/>
                              </a:lnTo>
                              <a:close/>
                              <a:moveTo>
                                <a:pt x="974" y="76"/>
                              </a:moveTo>
                              <a:lnTo>
                                <a:pt x="959" y="90"/>
                              </a:lnTo>
                              <a:lnTo>
                                <a:pt x="951" y="96"/>
                              </a:lnTo>
                              <a:lnTo>
                                <a:pt x="948" y="100"/>
                              </a:lnTo>
                              <a:lnTo>
                                <a:pt x="941" y="106"/>
                              </a:lnTo>
                              <a:lnTo>
                                <a:pt x="922" y="124"/>
                              </a:lnTo>
                              <a:lnTo>
                                <a:pt x="959" y="124"/>
                              </a:lnTo>
                              <a:lnTo>
                                <a:pt x="967" y="118"/>
                              </a:lnTo>
                              <a:lnTo>
                                <a:pt x="966" y="118"/>
                              </a:lnTo>
                              <a:lnTo>
                                <a:pt x="969" y="116"/>
                              </a:lnTo>
                              <a:lnTo>
                                <a:pt x="972" y="114"/>
                              </a:lnTo>
                              <a:lnTo>
                                <a:pt x="992" y="104"/>
                              </a:lnTo>
                              <a:lnTo>
                                <a:pt x="994" y="100"/>
                              </a:lnTo>
                              <a:lnTo>
                                <a:pt x="996" y="94"/>
                              </a:lnTo>
                              <a:lnTo>
                                <a:pt x="984" y="78"/>
                              </a:lnTo>
                              <a:lnTo>
                                <a:pt x="974" y="76"/>
                              </a:lnTo>
                              <a:close/>
                              <a:moveTo>
                                <a:pt x="969" y="116"/>
                              </a:moveTo>
                              <a:lnTo>
                                <a:pt x="966" y="118"/>
                              </a:lnTo>
                              <a:lnTo>
                                <a:pt x="968" y="116"/>
                              </a:lnTo>
                              <a:lnTo>
                                <a:pt x="969" y="116"/>
                              </a:lnTo>
                              <a:close/>
                              <a:moveTo>
                                <a:pt x="968" y="116"/>
                              </a:moveTo>
                              <a:lnTo>
                                <a:pt x="966" y="118"/>
                              </a:lnTo>
                              <a:lnTo>
                                <a:pt x="967" y="118"/>
                              </a:lnTo>
                              <a:lnTo>
                                <a:pt x="968" y="116"/>
                              </a:lnTo>
                              <a:close/>
                              <a:moveTo>
                                <a:pt x="969" y="116"/>
                              </a:moveTo>
                              <a:lnTo>
                                <a:pt x="969" y="116"/>
                              </a:lnTo>
                              <a:lnTo>
                                <a:pt x="968" y="116"/>
                              </a:lnTo>
                              <a:lnTo>
                                <a:pt x="969" y="116"/>
                              </a:lnTo>
                              <a:close/>
                              <a:moveTo>
                                <a:pt x="1489" y="0"/>
                              </a:moveTo>
                              <a:lnTo>
                                <a:pt x="1463" y="0"/>
                              </a:lnTo>
                              <a:lnTo>
                                <a:pt x="1454" y="9"/>
                              </a:lnTo>
                              <a:lnTo>
                                <a:pt x="1454" y="35"/>
                              </a:lnTo>
                              <a:lnTo>
                                <a:pt x="1463" y="44"/>
                              </a:lnTo>
                              <a:lnTo>
                                <a:pt x="1489" y="44"/>
                              </a:lnTo>
                              <a:lnTo>
                                <a:pt x="1498" y="35"/>
                              </a:lnTo>
                              <a:lnTo>
                                <a:pt x="1498" y="9"/>
                              </a:lnTo>
                              <a:lnTo>
                                <a:pt x="1489" y="0"/>
                              </a:lnTo>
                              <a:close/>
                              <a:moveTo>
                                <a:pt x="846" y="1168"/>
                              </a:moveTo>
                              <a:lnTo>
                                <a:pt x="814" y="1168"/>
                              </a:lnTo>
                              <a:lnTo>
                                <a:pt x="814" y="1204"/>
                              </a:lnTo>
                              <a:lnTo>
                                <a:pt x="813" y="1216"/>
                              </a:lnTo>
                              <a:lnTo>
                                <a:pt x="812" y="1228"/>
                              </a:lnTo>
                              <a:lnTo>
                                <a:pt x="811" y="1240"/>
                              </a:lnTo>
                              <a:lnTo>
                                <a:pt x="813" y="1250"/>
                              </a:lnTo>
                              <a:lnTo>
                                <a:pt x="816" y="1256"/>
                              </a:lnTo>
                              <a:lnTo>
                                <a:pt x="837" y="1258"/>
                              </a:lnTo>
                              <a:lnTo>
                                <a:pt x="846" y="1258"/>
                              </a:lnTo>
                              <a:lnTo>
                                <a:pt x="847" y="1256"/>
                              </a:lnTo>
                              <a:lnTo>
                                <a:pt x="848" y="1254"/>
                              </a:lnTo>
                              <a:lnTo>
                                <a:pt x="848" y="1252"/>
                              </a:lnTo>
                              <a:lnTo>
                                <a:pt x="847" y="1252"/>
                              </a:lnTo>
                              <a:lnTo>
                                <a:pt x="847" y="1250"/>
                              </a:lnTo>
                              <a:lnTo>
                                <a:pt x="832" y="1250"/>
                              </a:lnTo>
                              <a:lnTo>
                                <a:pt x="829" y="1246"/>
                              </a:lnTo>
                              <a:lnTo>
                                <a:pt x="833" y="1234"/>
                              </a:lnTo>
                              <a:lnTo>
                                <a:pt x="834" y="1230"/>
                              </a:lnTo>
                              <a:lnTo>
                                <a:pt x="835" y="1228"/>
                              </a:lnTo>
                              <a:lnTo>
                                <a:pt x="838" y="1224"/>
                              </a:lnTo>
                              <a:lnTo>
                                <a:pt x="844" y="1216"/>
                              </a:lnTo>
                              <a:lnTo>
                                <a:pt x="846" y="1213"/>
                              </a:lnTo>
                              <a:lnTo>
                                <a:pt x="846" y="1212"/>
                              </a:lnTo>
                              <a:lnTo>
                                <a:pt x="846" y="1190"/>
                              </a:lnTo>
                              <a:lnTo>
                                <a:pt x="846" y="1168"/>
                              </a:lnTo>
                              <a:close/>
                              <a:moveTo>
                                <a:pt x="845" y="1240"/>
                              </a:moveTo>
                              <a:lnTo>
                                <a:pt x="845" y="1242"/>
                              </a:lnTo>
                              <a:lnTo>
                                <a:pt x="847" y="1252"/>
                              </a:lnTo>
                              <a:lnTo>
                                <a:pt x="847" y="1245"/>
                              </a:lnTo>
                              <a:lnTo>
                                <a:pt x="845" y="1240"/>
                              </a:lnTo>
                              <a:close/>
                              <a:moveTo>
                                <a:pt x="847" y="1245"/>
                              </a:moveTo>
                              <a:lnTo>
                                <a:pt x="847" y="1252"/>
                              </a:lnTo>
                              <a:lnTo>
                                <a:pt x="848" y="1252"/>
                              </a:lnTo>
                              <a:lnTo>
                                <a:pt x="848" y="1250"/>
                              </a:lnTo>
                              <a:lnTo>
                                <a:pt x="848" y="1246"/>
                              </a:lnTo>
                              <a:lnTo>
                                <a:pt x="847" y="1245"/>
                              </a:lnTo>
                              <a:close/>
                              <a:moveTo>
                                <a:pt x="846" y="1213"/>
                              </a:moveTo>
                              <a:lnTo>
                                <a:pt x="844" y="1216"/>
                              </a:lnTo>
                              <a:lnTo>
                                <a:pt x="838" y="1224"/>
                              </a:lnTo>
                              <a:lnTo>
                                <a:pt x="835" y="1228"/>
                              </a:lnTo>
                              <a:lnTo>
                                <a:pt x="834" y="1230"/>
                              </a:lnTo>
                              <a:lnTo>
                                <a:pt x="833" y="1234"/>
                              </a:lnTo>
                              <a:lnTo>
                                <a:pt x="829" y="1246"/>
                              </a:lnTo>
                              <a:lnTo>
                                <a:pt x="832" y="1250"/>
                              </a:lnTo>
                              <a:lnTo>
                                <a:pt x="844" y="1246"/>
                              </a:lnTo>
                              <a:lnTo>
                                <a:pt x="846" y="1246"/>
                              </a:lnTo>
                              <a:lnTo>
                                <a:pt x="845" y="1242"/>
                              </a:lnTo>
                              <a:lnTo>
                                <a:pt x="845" y="1240"/>
                              </a:lnTo>
                              <a:lnTo>
                                <a:pt x="847" y="1240"/>
                              </a:lnTo>
                              <a:lnTo>
                                <a:pt x="845" y="1234"/>
                              </a:lnTo>
                              <a:lnTo>
                                <a:pt x="844" y="1234"/>
                              </a:lnTo>
                              <a:lnTo>
                                <a:pt x="845" y="1230"/>
                              </a:lnTo>
                              <a:lnTo>
                                <a:pt x="846" y="1230"/>
                              </a:lnTo>
                              <a:lnTo>
                                <a:pt x="847" y="1226"/>
                              </a:lnTo>
                              <a:lnTo>
                                <a:pt x="847" y="1214"/>
                              </a:lnTo>
                              <a:lnTo>
                                <a:pt x="846" y="1214"/>
                              </a:lnTo>
                              <a:lnTo>
                                <a:pt x="846" y="1213"/>
                              </a:lnTo>
                              <a:close/>
                              <a:moveTo>
                                <a:pt x="846" y="1246"/>
                              </a:moveTo>
                              <a:lnTo>
                                <a:pt x="844" y="1246"/>
                              </a:lnTo>
                              <a:lnTo>
                                <a:pt x="832" y="1250"/>
                              </a:lnTo>
                              <a:lnTo>
                                <a:pt x="847" y="1250"/>
                              </a:lnTo>
                              <a:lnTo>
                                <a:pt x="846" y="1246"/>
                              </a:lnTo>
                              <a:close/>
                              <a:moveTo>
                                <a:pt x="847" y="1241"/>
                              </a:moveTo>
                              <a:lnTo>
                                <a:pt x="847" y="1245"/>
                              </a:lnTo>
                              <a:lnTo>
                                <a:pt x="848" y="1246"/>
                              </a:lnTo>
                              <a:lnTo>
                                <a:pt x="848" y="1244"/>
                              </a:lnTo>
                              <a:lnTo>
                                <a:pt x="847" y="1241"/>
                              </a:lnTo>
                              <a:close/>
                              <a:moveTo>
                                <a:pt x="847" y="1240"/>
                              </a:moveTo>
                              <a:lnTo>
                                <a:pt x="845" y="1240"/>
                              </a:lnTo>
                              <a:lnTo>
                                <a:pt x="847" y="1245"/>
                              </a:lnTo>
                              <a:lnTo>
                                <a:pt x="847" y="1241"/>
                              </a:lnTo>
                              <a:lnTo>
                                <a:pt x="847" y="1240"/>
                              </a:lnTo>
                              <a:close/>
                              <a:moveTo>
                                <a:pt x="847" y="1226"/>
                              </a:moveTo>
                              <a:lnTo>
                                <a:pt x="846" y="1230"/>
                              </a:lnTo>
                              <a:lnTo>
                                <a:pt x="845" y="1232"/>
                              </a:lnTo>
                              <a:lnTo>
                                <a:pt x="847" y="1241"/>
                              </a:lnTo>
                              <a:lnTo>
                                <a:pt x="847" y="1226"/>
                              </a:lnTo>
                              <a:close/>
                              <a:moveTo>
                                <a:pt x="845" y="1230"/>
                              </a:moveTo>
                              <a:lnTo>
                                <a:pt x="844" y="1234"/>
                              </a:lnTo>
                              <a:lnTo>
                                <a:pt x="845" y="1232"/>
                              </a:lnTo>
                              <a:lnTo>
                                <a:pt x="845" y="1230"/>
                              </a:lnTo>
                              <a:close/>
                              <a:moveTo>
                                <a:pt x="845" y="1232"/>
                              </a:moveTo>
                              <a:lnTo>
                                <a:pt x="844" y="1234"/>
                              </a:lnTo>
                              <a:lnTo>
                                <a:pt x="845" y="1234"/>
                              </a:lnTo>
                              <a:lnTo>
                                <a:pt x="845" y="1232"/>
                              </a:lnTo>
                              <a:close/>
                              <a:moveTo>
                                <a:pt x="846" y="1230"/>
                              </a:moveTo>
                              <a:lnTo>
                                <a:pt x="845" y="1230"/>
                              </a:lnTo>
                              <a:lnTo>
                                <a:pt x="845" y="1232"/>
                              </a:lnTo>
                              <a:lnTo>
                                <a:pt x="846" y="1230"/>
                              </a:lnTo>
                              <a:close/>
                              <a:moveTo>
                                <a:pt x="851" y="1212"/>
                              </a:moveTo>
                              <a:lnTo>
                                <a:pt x="847" y="1212"/>
                              </a:lnTo>
                              <a:lnTo>
                                <a:pt x="847" y="1216"/>
                              </a:lnTo>
                              <a:lnTo>
                                <a:pt x="847" y="1226"/>
                              </a:lnTo>
                              <a:lnTo>
                                <a:pt x="851" y="1214"/>
                              </a:lnTo>
                              <a:lnTo>
                                <a:pt x="851" y="1212"/>
                              </a:lnTo>
                              <a:close/>
                              <a:moveTo>
                                <a:pt x="847" y="1212"/>
                              </a:moveTo>
                              <a:lnTo>
                                <a:pt x="846" y="1213"/>
                              </a:lnTo>
                              <a:lnTo>
                                <a:pt x="846" y="1214"/>
                              </a:lnTo>
                              <a:lnTo>
                                <a:pt x="847" y="1213"/>
                              </a:lnTo>
                              <a:lnTo>
                                <a:pt x="847" y="1212"/>
                              </a:lnTo>
                              <a:close/>
                              <a:moveTo>
                                <a:pt x="847" y="1213"/>
                              </a:moveTo>
                              <a:lnTo>
                                <a:pt x="846" y="1214"/>
                              </a:lnTo>
                              <a:lnTo>
                                <a:pt x="847" y="1214"/>
                              </a:lnTo>
                              <a:lnTo>
                                <a:pt x="847" y="1213"/>
                              </a:lnTo>
                              <a:close/>
                              <a:moveTo>
                                <a:pt x="847" y="1212"/>
                              </a:moveTo>
                              <a:lnTo>
                                <a:pt x="847" y="1212"/>
                              </a:lnTo>
                              <a:lnTo>
                                <a:pt x="847" y="1213"/>
                              </a:lnTo>
                              <a:lnTo>
                                <a:pt x="847" y="1212"/>
                              </a:lnTo>
                              <a:close/>
                              <a:moveTo>
                                <a:pt x="846" y="1208"/>
                              </a:moveTo>
                              <a:lnTo>
                                <a:pt x="846" y="1213"/>
                              </a:lnTo>
                              <a:lnTo>
                                <a:pt x="847" y="1212"/>
                              </a:lnTo>
                              <a:lnTo>
                                <a:pt x="846" y="1208"/>
                              </a:lnTo>
                              <a:close/>
                              <a:moveTo>
                                <a:pt x="850" y="1194"/>
                              </a:moveTo>
                              <a:lnTo>
                                <a:pt x="847" y="1194"/>
                              </a:lnTo>
                              <a:lnTo>
                                <a:pt x="847" y="1204"/>
                              </a:lnTo>
                              <a:lnTo>
                                <a:pt x="847" y="1212"/>
                              </a:lnTo>
                              <a:lnTo>
                                <a:pt x="851" y="1212"/>
                              </a:lnTo>
                              <a:lnTo>
                                <a:pt x="850" y="1198"/>
                              </a:lnTo>
                              <a:lnTo>
                                <a:pt x="850" y="1196"/>
                              </a:lnTo>
                              <a:lnTo>
                                <a:pt x="850" y="1194"/>
                              </a:lnTo>
                              <a:close/>
                              <a:moveTo>
                                <a:pt x="850" y="1194"/>
                              </a:moveTo>
                              <a:lnTo>
                                <a:pt x="850" y="1196"/>
                              </a:lnTo>
                              <a:lnTo>
                                <a:pt x="850" y="1195"/>
                              </a:lnTo>
                              <a:lnTo>
                                <a:pt x="850" y="1194"/>
                              </a:lnTo>
                              <a:close/>
                              <a:moveTo>
                                <a:pt x="850" y="1195"/>
                              </a:moveTo>
                              <a:lnTo>
                                <a:pt x="850" y="1196"/>
                              </a:lnTo>
                              <a:lnTo>
                                <a:pt x="850" y="1195"/>
                              </a:lnTo>
                              <a:close/>
                              <a:moveTo>
                                <a:pt x="864" y="1157"/>
                              </a:moveTo>
                              <a:lnTo>
                                <a:pt x="862" y="1160"/>
                              </a:lnTo>
                              <a:lnTo>
                                <a:pt x="858" y="1170"/>
                              </a:lnTo>
                              <a:lnTo>
                                <a:pt x="856" y="1176"/>
                              </a:lnTo>
                              <a:lnTo>
                                <a:pt x="849" y="1190"/>
                              </a:lnTo>
                              <a:lnTo>
                                <a:pt x="847" y="1194"/>
                              </a:lnTo>
                              <a:lnTo>
                                <a:pt x="850" y="1194"/>
                              </a:lnTo>
                              <a:lnTo>
                                <a:pt x="850" y="1195"/>
                              </a:lnTo>
                              <a:lnTo>
                                <a:pt x="852" y="1192"/>
                              </a:lnTo>
                              <a:lnTo>
                                <a:pt x="860" y="1178"/>
                              </a:lnTo>
                              <a:lnTo>
                                <a:pt x="862" y="1172"/>
                              </a:lnTo>
                              <a:lnTo>
                                <a:pt x="867" y="1164"/>
                              </a:lnTo>
                              <a:lnTo>
                                <a:pt x="870" y="1160"/>
                              </a:lnTo>
                              <a:lnTo>
                                <a:pt x="870" y="1158"/>
                              </a:lnTo>
                              <a:lnTo>
                                <a:pt x="864" y="1158"/>
                              </a:lnTo>
                              <a:lnTo>
                                <a:pt x="864" y="1157"/>
                              </a:lnTo>
                              <a:close/>
                              <a:moveTo>
                                <a:pt x="742" y="672"/>
                              </a:moveTo>
                              <a:lnTo>
                                <a:pt x="697" y="672"/>
                              </a:lnTo>
                              <a:lnTo>
                                <a:pt x="689" y="676"/>
                              </a:lnTo>
                              <a:lnTo>
                                <a:pt x="675" y="680"/>
                              </a:lnTo>
                              <a:lnTo>
                                <a:pt x="668" y="682"/>
                              </a:lnTo>
                              <a:lnTo>
                                <a:pt x="667" y="684"/>
                              </a:lnTo>
                              <a:lnTo>
                                <a:pt x="629" y="702"/>
                              </a:lnTo>
                              <a:lnTo>
                                <a:pt x="628" y="704"/>
                              </a:lnTo>
                              <a:lnTo>
                                <a:pt x="599" y="726"/>
                              </a:lnTo>
                              <a:lnTo>
                                <a:pt x="590" y="732"/>
                              </a:lnTo>
                              <a:lnTo>
                                <a:pt x="589" y="734"/>
                              </a:lnTo>
                              <a:lnTo>
                                <a:pt x="582" y="742"/>
                              </a:lnTo>
                              <a:lnTo>
                                <a:pt x="574" y="752"/>
                              </a:lnTo>
                              <a:lnTo>
                                <a:pt x="560" y="770"/>
                              </a:lnTo>
                              <a:lnTo>
                                <a:pt x="560" y="772"/>
                              </a:lnTo>
                              <a:lnTo>
                                <a:pt x="531" y="818"/>
                              </a:lnTo>
                              <a:lnTo>
                                <a:pt x="474" y="930"/>
                              </a:lnTo>
                              <a:lnTo>
                                <a:pt x="473" y="932"/>
                              </a:lnTo>
                              <a:lnTo>
                                <a:pt x="469" y="946"/>
                              </a:lnTo>
                              <a:lnTo>
                                <a:pt x="454" y="996"/>
                              </a:lnTo>
                              <a:lnTo>
                                <a:pt x="436" y="1050"/>
                              </a:lnTo>
                              <a:lnTo>
                                <a:pt x="435" y="1052"/>
                              </a:lnTo>
                              <a:lnTo>
                                <a:pt x="433" y="1062"/>
                              </a:lnTo>
                              <a:lnTo>
                                <a:pt x="428" y="1080"/>
                              </a:lnTo>
                              <a:lnTo>
                                <a:pt x="426" y="1090"/>
                              </a:lnTo>
                              <a:lnTo>
                                <a:pt x="425" y="1092"/>
                              </a:lnTo>
                              <a:lnTo>
                                <a:pt x="425" y="1106"/>
                              </a:lnTo>
                              <a:lnTo>
                                <a:pt x="425" y="1112"/>
                              </a:lnTo>
                              <a:lnTo>
                                <a:pt x="425" y="1124"/>
                              </a:lnTo>
                              <a:lnTo>
                                <a:pt x="426" y="1132"/>
                              </a:lnTo>
                              <a:lnTo>
                                <a:pt x="427" y="1138"/>
                              </a:lnTo>
                              <a:lnTo>
                                <a:pt x="432" y="1146"/>
                              </a:lnTo>
                              <a:lnTo>
                                <a:pt x="442" y="1160"/>
                              </a:lnTo>
                              <a:lnTo>
                                <a:pt x="449" y="1170"/>
                              </a:lnTo>
                              <a:lnTo>
                                <a:pt x="454" y="1174"/>
                              </a:lnTo>
                              <a:lnTo>
                                <a:pt x="466" y="1178"/>
                              </a:lnTo>
                              <a:lnTo>
                                <a:pt x="485" y="1182"/>
                              </a:lnTo>
                              <a:lnTo>
                                <a:pt x="496" y="1184"/>
                              </a:lnTo>
                              <a:lnTo>
                                <a:pt x="501" y="1184"/>
                              </a:lnTo>
                              <a:lnTo>
                                <a:pt x="510" y="1182"/>
                              </a:lnTo>
                              <a:lnTo>
                                <a:pt x="524" y="1176"/>
                              </a:lnTo>
                              <a:lnTo>
                                <a:pt x="532" y="1174"/>
                              </a:lnTo>
                              <a:lnTo>
                                <a:pt x="534" y="1172"/>
                              </a:lnTo>
                              <a:lnTo>
                                <a:pt x="542" y="1168"/>
                              </a:lnTo>
                              <a:lnTo>
                                <a:pt x="556" y="1158"/>
                              </a:lnTo>
                              <a:lnTo>
                                <a:pt x="563" y="1152"/>
                              </a:lnTo>
                              <a:lnTo>
                                <a:pt x="491" y="1152"/>
                              </a:lnTo>
                              <a:lnTo>
                                <a:pt x="496" y="1150"/>
                              </a:lnTo>
                              <a:lnTo>
                                <a:pt x="476" y="1150"/>
                              </a:lnTo>
                              <a:lnTo>
                                <a:pt x="463" y="1142"/>
                              </a:lnTo>
                              <a:lnTo>
                                <a:pt x="472" y="1142"/>
                              </a:lnTo>
                              <a:lnTo>
                                <a:pt x="465" y="1132"/>
                              </a:lnTo>
                              <a:lnTo>
                                <a:pt x="459" y="1132"/>
                              </a:lnTo>
                              <a:lnTo>
                                <a:pt x="456" y="1120"/>
                              </a:lnTo>
                              <a:lnTo>
                                <a:pt x="460" y="1120"/>
                              </a:lnTo>
                              <a:lnTo>
                                <a:pt x="460" y="1098"/>
                              </a:lnTo>
                              <a:lnTo>
                                <a:pt x="459" y="1098"/>
                              </a:lnTo>
                              <a:lnTo>
                                <a:pt x="459" y="1092"/>
                              </a:lnTo>
                              <a:lnTo>
                                <a:pt x="460" y="1092"/>
                              </a:lnTo>
                              <a:lnTo>
                                <a:pt x="461" y="1090"/>
                              </a:lnTo>
                              <a:lnTo>
                                <a:pt x="468" y="1062"/>
                              </a:lnTo>
                              <a:lnTo>
                                <a:pt x="468" y="1060"/>
                              </a:lnTo>
                              <a:lnTo>
                                <a:pt x="486" y="1006"/>
                              </a:lnTo>
                              <a:lnTo>
                                <a:pt x="500" y="954"/>
                              </a:lnTo>
                              <a:lnTo>
                                <a:pt x="503" y="944"/>
                              </a:lnTo>
                              <a:lnTo>
                                <a:pt x="504" y="940"/>
                              </a:lnTo>
                              <a:lnTo>
                                <a:pt x="505" y="940"/>
                              </a:lnTo>
                              <a:lnTo>
                                <a:pt x="509" y="932"/>
                              </a:lnTo>
                              <a:lnTo>
                                <a:pt x="557" y="832"/>
                              </a:lnTo>
                              <a:lnTo>
                                <a:pt x="558" y="832"/>
                              </a:lnTo>
                              <a:lnTo>
                                <a:pt x="583" y="788"/>
                              </a:lnTo>
                              <a:lnTo>
                                <a:pt x="584" y="786"/>
                              </a:lnTo>
                              <a:lnTo>
                                <a:pt x="605" y="758"/>
                              </a:lnTo>
                              <a:lnTo>
                                <a:pt x="608" y="754"/>
                              </a:lnTo>
                              <a:lnTo>
                                <a:pt x="607" y="754"/>
                              </a:lnTo>
                              <a:lnTo>
                                <a:pt x="611" y="750"/>
                              </a:lnTo>
                              <a:lnTo>
                                <a:pt x="613" y="750"/>
                              </a:lnTo>
                              <a:lnTo>
                                <a:pt x="616" y="748"/>
                              </a:lnTo>
                              <a:lnTo>
                                <a:pt x="626" y="740"/>
                              </a:lnTo>
                              <a:lnTo>
                                <a:pt x="642" y="728"/>
                              </a:lnTo>
                              <a:lnTo>
                                <a:pt x="645" y="726"/>
                              </a:lnTo>
                              <a:lnTo>
                                <a:pt x="646" y="726"/>
                              </a:lnTo>
                              <a:lnTo>
                                <a:pt x="661" y="718"/>
                              </a:lnTo>
                              <a:lnTo>
                                <a:pt x="680" y="710"/>
                              </a:lnTo>
                              <a:lnTo>
                                <a:pt x="677" y="710"/>
                              </a:lnTo>
                              <a:lnTo>
                                <a:pt x="700" y="704"/>
                              </a:lnTo>
                              <a:lnTo>
                                <a:pt x="706" y="702"/>
                              </a:lnTo>
                              <a:lnTo>
                                <a:pt x="749" y="702"/>
                              </a:lnTo>
                              <a:lnTo>
                                <a:pt x="744" y="681"/>
                              </a:lnTo>
                              <a:lnTo>
                                <a:pt x="742" y="672"/>
                              </a:lnTo>
                              <a:close/>
                              <a:moveTo>
                                <a:pt x="846" y="1166"/>
                              </a:moveTo>
                              <a:lnTo>
                                <a:pt x="814" y="1166"/>
                              </a:lnTo>
                              <a:lnTo>
                                <a:pt x="814" y="1168"/>
                              </a:lnTo>
                              <a:lnTo>
                                <a:pt x="846" y="1168"/>
                              </a:lnTo>
                              <a:lnTo>
                                <a:pt x="846" y="1166"/>
                              </a:lnTo>
                              <a:close/>
                              <a:moveTo>
                                <a:pt x="846" y="1166"/>
                              </a:moveTo>
                              <a:lnTo>
                                <a:pt x="846" y="1168"/>
                              </a:lnTo>
                              <a:lnTo>
                                <a:pt x="846" y="1166"/>
                              </a:lnTo>
                              <a:close/>
                              <a:moveTo>
                                <a:pt x="843" y="1106"/>
                              </a:moveTo>
                              <a:lnTo>
                                <a:pt x="817" y="1106"/>
                              </a:lnTo>
                              <a:lnTo>
                                <a:pt x="815" y="1112"/>
                              </a:lnTo>
                              <a:lnTo>
                                <a:pt x="812" y="1122"/>
                              </a:lnTo>
                              <a:lnTo>
                                <a:pt x="813" y="1132"/>
                              </a:lnTo>
                              <a:lnTo>
                                <a:pt x="813" y="1140"/>
                              </a:lnTo>
                              <a:lnTo>
                                <a:pt x="814" y="1154"/>
                              </a:lnTo>
                              <a:lnTo>
                                <a:pt x="814" y="1168"/>
                              </a:lnTo>
                              <a:lnTo>
                                <a:pt x="814" y="1166"/>
                              </a:lnTo>
                              <a:lnTo>
                                <a:pt x="846" y="1166"/>
                              </a:lnTo>
                              <a:lnTo>
                                <a:pt x="847" y="1154"/>
                              </a:lnTo>
                              <a:lnTo>
                                <a:pt x="847" y="1140"/>
                              </a:lnTo>
                              <a:lnTo>
                                <a:pt x="848" y="1132"/>
                              </a:lnTo>
                              <a:lnTo>
                                <a:pt x="848" y="1122"/>
                              </a:lnTo>
                              <a:lnTo>
                                <a:pt x="846" y="1112"/>
                              </a:lnTo>
                              <a:lnTo>
                                <a:pt x="843" y="1106"/>
                              </a:lnTo>
                              <a:close/>
                              <a:moveTo>
                                <a:pt x="864" y="1156"/>
                              </a:moveTo>
                              <a:lnTo>
                                <a:pt x="864" y="1157"/>
                              </a:lnTo>
                              <a:lnTo>
                                <a:pt x="864" y="1158"/>
                              </a:lnTo>
                              <a:lnTo>
                                <a:pt x="864" y="1156"/>
                              </a:lnTo>
                              <a:close/>
                              <a:moveTo>
                                <a:pt x="870" y="1156"/>
                              </a:moveTo>
                              <a:lnTo>
                                <a:pt x="864" y="1156"/>
                              </a:lnTo>
                              <a:lnTo>
                                <a:pt x="864" y="1158"/>
                              </a:lnTo>
                              <a:lnTo>
                                <a:pt x="870" y="1158"/>
                              </a:lnTo>
                              <a:lnTo>
                                <a:pt x="870" y="1156"/>
                              </a:lnTo>
                              <a:close/>
                              <a:moveTo>
                                <a:pt x="871" y="1128"/>
                              </a:moveTo>
                              <a:lnTo>
                                <a:pt x="863" y="1128"/>
                              </a:lnTo>
                              <a:lnTo>
                                <a:pt x="861" y="1136"/>
                              </a:lnTo>
                              <a:lnTo>
                                <a:pt x="863" y="1152"/>
                              </a:lnTo>
                              <a:lnTo>
                                <a:pt x="864" y="1157"/>
                              </a:lnTo>
                              <a:lnTo>
                                <a:pt x="864" y="1156"/>
                              </a:lnTo>
                              <a:lnTo>
                                <a:pt x="870" y="1156"/>
                              </a:lnTo>
                              <a:lnTo>
                                <a:pt x="871" y="1152"/>
                              </a:lnTo>
                              <a:lnTo>
                                <a:pt x="873" y="1136"/>
                              </a:lnTo>
                              <a:lnTo>
                                <a:pt x="871" y="1128"/>
                              </a:lnTo>
                              <a:close/>
                              <a:moveTo>
                                <a:pt x="499" y="1149"/>
                              </a:moveTo>
                              <a:lnTo>
                                <a:pt x="496" y="1150"/>
                              </a:lnTo>
                              <a:lnTo>
                                <a:pt x="491" y="1152"/>
                              </a:lnTo>
                              <a:lnTo>
                                <a:pt x="503" y="1152"/>
                              </a:lnTo>
                              <a:lnTo>
                                <a:pt x="499" y="1149"/>
                              </a:lnTo>
                              <a:close/>
                              <a:moveTo>
                                <a:pt x="574" y="1142"/>
                              </a:moveTo>
                              <a:lnTo>
                                <a:pt x="521" y="1142"/>
                              </a:lnTo>
                              <a:lnTo>
                                <a:pt x="516" y="1144"/>
                              </a:lnTo>
                              <a:lnTo>
                                <a:pt x="515" y="1144"/>
                              </a:lnTo>
                              <a:lnTo>
                                <a:pt x="499" y="1149"/>
                              </a:lnTo>
                              <a:lnTo>
                                <a:pt x="503" y="1152"/>
                              </a:lnTo>
                              <a:lnTo>
                                <a:pt x="564" y="1152"/>
                              </a:lnTo>
                              <a:lnTo>
                                <a:pt x="572" y="1144"/>
                              </a:lnTo>
                              <a:lnTo>
                                <a:pt x="516" y="1144"/>
                              </a:lnTo>
                              <a:lnTo>
                                <a:pt x="572" y="1144"/>
                              </a:lnTo>
                              <a:lnTo>
                                <a:pt x="574" y="1142"/>
                              </a:lnTo>
                              <a:close/>
                              <a:moveTo>
                                <a:pt x="470" y="1142"/>
                              </a:moveTo>
                              <a:lnTo>
                                <a:pt x="463" y="1142"/>
                              </a:lnTo>
                              <a:lnTo>
                                <a:pt x="476" y="1150"/>
                              </a:lnTo>
                              <a:lnTo>
                                <a:pt x="474" y="1144"/>
                              </a:lnTo>
                              <a:lnTo>
                                <a:pt x="472" y="1142"/>
                              </a:lnTo>
                              <a:lnTo>
                                <a:pt x="470" y="1142"/>
                              </a:lnTo>
                              <a:close/>
                              <a:moveTo>
                                <a:pt x="472" y="1142"/>
                              </a:moveTo>
                              <a:lnTo>
                                <a:pt x="474" y="1144"/>
                              </a:lnTo>
                              <a:lnTo>
                                <a:pt x="476" y="1150"/>
                              </a:lnTo>
                              <a:lnTo>
                                <a:pt x="496" y="1150"/>
                              </a:lnTo>
                              <a:lnTo>
                                <a:pt x="499" y="1149"/>
                              </a:lnTo>
                              <a:lnTo>
                                <a:pt x="496" y="1148"/>
                              </a:lnTo>
                              <a:lnTo>
                                <a:pt x="472" y="1142"/>
                              </a:lnTo>
                              <a:close/>
                              <a:moveTo>
                                <a:pt x="521" y="1142"/>
                              </a:moveTo>
                              <a:lnTo>
                                <a:pt x="516" y="1144"/>
                              </a:lnTo>
                              <a:lnTo>
                                <a:pt x="521" y="1142"/>
                              </a:lnTo>
                              <a:close/>
                              <a:moveTo>
                                <a:pt x="589" y="1126"/>
                              </a:moveTo>
                              <a:lnTo>
                                <a:pt x="545" y="1126"/>
                              </a:lnTo>
                              <a:lnTo>
                                <a:pt x="538" y="1130"/>
                              </a:lnTo>
                              <a:lnTo>
                                <a:pt x="522" y="1140"/>
                              </a:lnTo>
                              <a:lnTo>
                                <a:pt x="516" y="1144"/>
                              </a:lnTo>
                              <a:lnTo>
                                <a:pt x="521" y="1142"/>
                              </a:lnTo>
                              <a:lnTo>
                                <a:pt x="574" y="1142"/>
                              </a:lnTo>
                              <a:lnTo>
                                <a:pt x="589" y="1126"/>
                              </a:lnTo>
                              <a:close/>
                              <a:moveTo>
                                <a:pt x="472" y="1142"/>
                              </a:moveTo>
                              <a:lnTo>
                                <a:pt x="470" y="1142"/>
                              </a:lnTo>
                              <a:lnTo>
                                <a:pt x="472" y="1142"/>
                              </a:lnTo>
                              <a:close/>
                              <a:moveTo>
                                <a:pt x="456" y="1120"/>
                              </a:moveTo>
                              <a:lnTo>
                                <a:pt x="459" y="1132"/>
                              </a:lnTo>
                              <a:lnTo>
                                <a:pt x="460" y="1124"/>
                              </a:lnTo>
                              <a:lnTo>
                                <a:pt x="456" y="1120"/>
                              </a:lnTo>
                              <a:close/>
                              <a:moveTo>
                                <a:pt x="460" y="1124"/>
                              </a:moveTo>
                              <a:lnTo>
                                <a:pt x="459" y="1132"/>
                              </a:lnTo>
                              <a:lnTo>
                                <a:pt x="465" y="1132"/>
                              </a:lnTo>
                              <a:lnTo>
                                <a:pt x="460" y="1124"/>
                              </a:lnTo>
                              <a:close/>
                              <a:moveTo>
                                <a:pt x="686" y="1042"/>
                              </a:moveTo>
                              <a:lnTo>
                                <a:pt x="646" y="1042"/>
                              </a:lnTo>
                              <a:lnTo>
                                <a:pt x="641" y="1048"/>
                              </a:lnTo>
                              <a:lnTo>
                                <a:pt x="637" y="1048"/>
                              </a:lnTo>
                              <a:lnTo>
                                <a:pt x="571" y="1098"/>
                              </a:lnTo>
                              <a:lnTo>
                                <a:pt x="570" y="1100"/>
                              </a:lnTo>
                              <a:lnTo>
                                <a:pt x="547" y="1122"/>
                              </a:lnTo>
                              <a:lnTo>
                                <a:pt x="541" y="1128"/>
                              </a:lnTo>
                              <a:lnTo>
                                <a:pt x="545" y="1126"/>
                              </a:lnTo>
                              <a:lnTo>
                                <a:pt x="589" y="1126"/>
                              </a:lnTo>
                              <a:lnTo>
                                <a:pt x="593" y="1122"/>
                              </a:lnTo>
                              <a:lnTo>
                                <a:pt x="596" y="1122"/>
                              </a:lnTo>
                              <a:lnTo>
                                <a:pt x="656" y="1076"/>
                              </a:lnTo>
                              <a:lnTo>
                                <a:pt x="665" y="1068"/>
                              </a:lnTo>
                              <a:lnTo>
                                <a:pt x="667" y="1066"/>
                              </a:lnTo>
                              <a:lnTo>
                                <a:pt x="674" y="1058"/>
                              </a:lnTo>
                              <a:lnTo>
                                <a:pt x="682" y="1048"/>
                              </a:lnTo>
                              <a:lnTo>
                                <a:pt x="641" y="1048"/>
                              </a:lnTo>
                              <a:lnTo>
                                <a:pt x="644" y="1043"/>
                              </a:lnTo>
                              <a:lnTo>
                                <a:pt x="685" y="1043"/>
                              </a:lnTo>
                              <a:lnTo>
                                <a:pt x="686" y="1042"/>
                              </a:lnTo>
                              <a:close/>
                              <a:moveTo>
                                <a:pt x="596" y="1122"/>
                              </a:moveTo>
                              <a:lnTo>
                                <a:pt x="593" y="1122"/>
                              </a:lnTo>
                              <a:lnTo>
                                <a:pt x="590" y="1126"/>
                              </a:lnTo>
                              <a:lnTo>
                                <a:pt x="596" y="1122"/>
                              </a:lnTo>
                              <a:close/>
                              <a:moveTo>
                                <a:pt x="460" y="1120"/>
                              </a:moveTo>
                              <a:lnTo>
                                <a:pt x="456" y="1120"/>
                              </a:lnTo>
                              <a:lnTo>
                                <a:pt x="460" y="1124"/>
                              </a:lnTo>
                              <a:lnTo>
                                <a:pt x="460" y="1120"/>
                              </a:lnTo>
                              <a:close/>
                              <a:moveTo>
                                <a:pt x="459" y="1092"/>
                              </a:moveTo>
                              <a:lnTo>
                                <a:pt x="459" y="1098"/>
                              </a:lnTo>
                              <a:lnTo>
                                <a:pt x="460" y="1095"/>
                              </a:lnTo>
                              <a:lnTo>
                                <a:pt x="459" y="1092"/>
                              </a:lnTo>
                              <a:close/>
                              <a:moveTo>
                                <a:pt x="460" y="1095"/>
                              </a:moveTo>
                              <a:lnTo>
                                <a:pt x="459" y="1098"/>
                              </a:lnTo>
                              <a:lnTo>
                                <a:pt x="460" y="1098"/>
                              </a:lnTo>
                              <a:lnTo>
                                <a:pt x="460" y="1095"/>
                              </a:lnTo>
                              <a:close/>
                              <a:moveTo>
                                <a:pt x="460" y="1092"/>
                              </a:moveTo>
                              <a:lnTo>
                                <a:pt x="459" y="1092"/>
                              </a:lnTo>
                              <a:lnTo>
                                <a:pt x="460" y="1095"/>
                              </a:lnTo>
                              <a:lnTo>
                                <a:pt x="460" y="1092"/>
                              </a:lnTo>
                              <a:close/>
                              <a:moveTo>
                                <a:pt x="468" y="1060"/>
                              </a:moveTo>
                              <a:lnTo>
                                <a:pt x="468" y="1060"/>
                              </a:lnTo>
                              <a:lnTo>
                                <a:pt x="468" y="1062"/>
                              </a:lnTo>
                              <a:lnTo>
                                <a:pt x="468" y="1060"/>
                              </a:lnTo>
                              <a:close/>
                              <a:moveTo>
                                <a:pt x="646" y="1042"/>
                              </a:moveTo>
                              <a:lnTo>
                                <a:pt x="644" y="1043"/>
                              </a:lnTo>
                              <a:lnTo>
                                <a:pt x="641" y="1048"/>
                              </a:lnTo>
                              <a:lnTo>
                                <a:pt x="646" y="1042"/>
                              </a:lnTo>
                              <a:close/>
                              <a:moveTo>
                                <a:pt x="698" y="972"/>
                              </a:moveTo>
                              <a:lnTo>
                                <a:pt x="691" y="980"/>
                              </a:lnTo>
                              <a:lnTo>
                                <a:pt x="676" y="1002"/>
                              </a:lnTo>
                              <a:lnTo>
                                <a:pt x="647" y="1038"/>
                              </a:lnTo>
                              <a:lnTo>
                                <a:pt x="644" y="1043"/>
                              </a:lnTo>
                              <a:lnTo>
                                <a:pt x="646" y="1042"/>
                              </a:lnTo>
                              <a:lnTo>
                                <a:pt x="686" y="1042"/>
                              </a:lnTo>
                              <a:lnTo>
                                <a:pt x="695" y="1030"/>
                              </a:lnTo>
                              <a:lnTo>
                                <a:pt x="717" y="1000"/>
                              </a:lnTo>
                              <a:lnTo>
                                <a:pt x="723" y="992"/>
                              </a:lnTo>
                              <a:lnTo>
                                <a:pt x="724" y="990"/>
                              </a:lnTo>
                              <a:lnTo>
                                <a:pt x="729" y="982"/>
                              </a:lnTo>
                              <a:lnTo>
                                <a:pt x="731" y="976"/>
                              </a:lnTo>
                              <a:lnTo>
                                <a:pt x="696" y="976"/>
                              </a:lnTo>
                              <a:lnTo>
                                <a:pt x="698" y="972"/>
                              </a:lnTo>
                              <a:close/>
                              <a:moveTo>
                                <a:pt x="376" y="750"/>
                              </a:moveTo>
                              <a:lnTo>
                                <a:pt x="340" y="750"/>
                              </a:lnTo>
                              <a:lnTo>
                                <a:pt x="338" y="752"/>
                              </a:lnTo>
                              <a:lnTo>
                                <a:pt x="332" y="758"/>
                              </a:lnTo>
                              <a:lnTo>
                                <a:pt x="303" y="788"/>
                              </a:lnTo>
                              <a:lnTo>
                                <a:pt x="302" y="788"/>
                              </a:lnTo>
                              <a:lnTo>
                                <a:pt x="288" y="808"/>
                              </a:lnTo>
                              <a:lnTo>
                                <a:pt x="274" y="826"/>
                              </a:lnTo>
                              <a:lnTo>
                                <a:pt x="273" y="828"/>
                              </a:lnTo>
                              <a:lnTo>
                                <a:pt x="254" y="866"/>
                              </a:lnTo>
                              <a:lnTo>
                                <a:pt x="235" y="902"/>
                              </a:lnTo>
                              <a:lnTo>
                                <a:pt x="235" y="904"/>
                              </a:lnTo>
                              <a:lnTo>
                                <a:pt x="232" y="912"/>
                              </a:lnTo>
                              <a:lnTo>
                                <a:pt x="228" y="924"/>
                              </a:lnTo>
                              <a:lnTo>
                                <a:pt x="220" y="948"/>
                              </a:lnTo>
                              <a:lnTo>
                                <a:pt x="214" y="966"/>
                              </a:lnTo>
                              <a:lnTo>
                                <a:pt x="208" y="984"/>
                              </a:lnTo>
                              <a:lnTo>
                                <a:pt x="207" y="996"/>
                              </a:lnTo>
                              <a:lnTo>
                                <a:pt x="208" y="1002"/>
                              </a:lnTo>
                              <a:lnTo>
                                <a:pt x="231" y="1010"/>
                              </a:lnTo>
                              <a:lnTo>
                                <a:pt x="235" y="1004"/>
                              </a:lnTo>
                              <a:lnTo>
                                <a:pt x="241" y="992"/>
                              </a:lnTo>
                              <a:lnTo>
                                <a:pt x="246" y="974"/>
                              </a:lnTo>
                              <a:lnTo>
                                <a:pt x="250" y="956"/>
                              </a:lnTo>
                              <a:lnTo>
                                <a:pt x="253" y="940"/>
                              </a:lnTo>
                              <a:lnTo>
                                <a:pt x="254" y="940"/>
                              </a:lnTo>
                              <a:lnTo>
                                <a:pt x="260" y="920"/>
                              </a:lnTo>
                              <a:lnTo>
                                <a:pt x="261" y="916"/>
                              </a:lnTo>
                              <a:lnTo>
                                <a:pt x="263" y="912"/>
                              </a:lnTo>
                              <a:lnTo>
                                <a:pt x="280" y="878"/>
                              </a:lnTo>
                              <a:lnTo>
                                <a:pt x="297" y="844"/>
                              </a:lnTo>
                              <a:lnTo>
                                <a:pt x="299" y="840"/>
                              </a:lnTo>
                              <a:lnTo>
                                <a:pt x="300" y="840"/>
                              </a:lnTo>
                              <a:lnTo>
                                <a:pt x="311" y="826"/>
                              </a:lnTo>
                              <a:lnTo>
                                <a:pt x="324" y="808"/>
                              </a:lnTo>
                              <a:lnTo>
                                <a:pt x="323" y="808"/>
                              </a:lnTo>
                              <a:lnTo>
                                <a:pt x="325" y="806"/>
                              </a:lnTo>
                              <a:lnTo>
                                <a:pt x="361" y="772"/>
                              </a:lnTo>
                              <a:lnTo>
                                <a:pt x="362" y="770"/>
                              </a:lnTo>
                              <a:lnTo>
                                <a:pt x="376" y="750"/>
                              </a:lnTo>
                              <a:close/>
                              <a:moveTo>
                                <a:pt x="698" y="972"/>
                              </a:moveTo>
                              <a:lnTo>
                                <a:pt x="698" y="972"/>
                              </a:lnTo>
                              <a:lnTo>
                                <a:pt x="696" y="976"/>
                              </a:lnTo>
                              <a:lnTo>
                                <a:pt x="698" y="972"/>
                              </a:lnTo>
                              <a:close/>
                              <a:moveTo>
                                <a:pt x="733" y="972"/>
                              </a:moveTo>
                              <a:lnTo>
                                <a:pt x="698" y="972"/>
                              </a:lnTo>
                              <a:lnTo>
                                <a:pt x="696" y="976"/>
                              </a:lnTo>
                              <a:lnTo>
                                <a:pt x="731" y="976"/>
                              </a:lnTo>
                              <a:lnTo>
                                <a:pt x="733" y="972"/>
                              </a:lnTo>
                              <a:close/>
                              <a:moveTo>
                                <a:pt x="750" y="841"/>
                              </a:moveTo>
                              <a:lnTo>
                                <a:pt x="747" y="850"/>
                              </a:lnTo>
                              <a:lnTo>
                                <a:pt x="742" y="866"/>
                              </a:lnTo>
                              <a:lnTo>
                                <a:pt x="732" y="894"/>
                              </a:lnTo>
                              <a:lnTo>
                                <a:pt x="733" y="894"/>
                              </a:lnTo>
                              <a:lnTo>
                                <a:pt x="714" y="940"/>
                              </a:lnTo>
                              <a:lnTo>
                                <a:pt x="705" y="958"/>
                              </a:lnTo>
                              <a:lnTo>
                                <a:pt x="698" y="972"/>
                              </a:lnTo>
                              <a:lnTo>
                                <a:pt x="733" y="972"/>
                              </a:lnTo>
                              <a:lnTo>
                                <a:pt x="743" y="952"/>
                              </a:lnTo>
                              <a:lnTo>
                                <a:pt x="762" y="906"/>
                              </a:lnTo>
                              <a:lnTo>
                                <a:pt x="776" y="862"/>
                              </a:lnTo>
                              <a:lnTo>
                                <a:pt x="780" y="848"/>
                              </a:lnTo>
                              <a:lnTo>
                                <a:pt x="781" y="846"/>
                              </a:lnTo>
                              <a:lnTo>
                                <a:pt x="750" y="846"/>
                              </a:lnTo>
                              <a:lnTo>
                                <a:pt x="750" y="841"/>
                              </a:lnTo>
                              <a:close/>
                              <a:moveTo>
                                <a:pt x="504" y="940"/>
                              </a:moveTo>
                              <a:lnTo>
                                <a:pt x="503" y="944"/>
                              </a:lnTo>
                              <a:lnTo>
                                <a:pt x="504" y="942"/>
                              </a:lnTo>
                              <a:lnTo>
                                <a:pt x="504" y="940"/>
                              </a:lnTo>
                              <a:close/>
                              <a:moveTo>
                                <a:pt x="504" y="942"/>
                              </a:moveTo>
                              <a:lnTo>
                                <a:pt x="503" y="944"/>
                              </a:lnTo>
                              <a:lnTo>
                                <a:pt x="504" y="942"/>
                              </a:lnTo>
                              <a:close/>
                              <a:moveTo>
                                <a:pt x="505" y="940"/>
                              </a:moveTo>
                              <a:lnTo>
                                <a:pt x="504" y="940"/>
                              </a:lnTo>
                              <a:lnTo>
                                <a:pt x="504" y="942"/>
                              </a:lnTo>
                              <a:lnTo>
                                <a:pt x="505" y="940"/>
                              </a:lnTo>
                              <a:close/>
                              <a:moveTo>
                                <a:pt x="254" y="940"/>
                              </a:moveTo>
                              <a:lnTo>
                                <a:pt x="253" y="940"/>
                              </a:lnTo>
                              <a:lnTo>
                                <a:pt x="253" y="942"/>
                              </a:lnTo>
                              <a:lnTo>
                                <a:pt x="254" y="940"/>
                              </a:lnTo>
                              <a:close/>
                              <a:moveTo>
                                <a:pt x="715" y="938"/>
                              </a:moveTo>
                              <a:lnTo>
                                <a:pt x="714" y="940"/>
                              </a:lnTo>
                              <a:lnTo>
                                <a:pt x="715" y="938"/>
                              </a:lnTo>
                              <a:close/>
                              <a:moveTo>
                                <a:pt x="263" y="912"/>
                              </a:moveTo>
                              <a:lnTo>
                                <a:pt x="261" y="916"/>
                              </a:lnTo>
                              <a:lnTo>
                                <a:pt x="262" y="916"/>
                              </a:lnTo>
                              <a:lnTo>
                                <a:pt x="263" y="912"/>
                              </a:lnTo>
                              <a:close/>
                              <a:moveTo>
                                <a:pt x="262" y="916"/>
                              </a:moveTo>
                              <a:lnTo>
                                <a:pt x="261" y="916"/>
                              </a:lnTo>
                              <a:lnTo>
                                <a:pt x="262" y="916"/>
                              </a:lnTo>
                              <a:close/>
                              <a:moveTo>
                                <a:pt x="263" y="912"/>
                              </a:moveTo>
                              <a:lnTo>
                                <a:pt x="263" y="912"/>
                              </a:lnTo>
                              <a:lnTo>
                                <a:pt x="262" y="916"/>
                              </a:lnTo>
                              <a:lnTo>
                                <a:pt x="263" y="912"/>
                              </a:lnTo>
                              <a:close/>
                              <a:moveTo>
                                <a:pt x="751" y="838"/>
                              </a:moveTo>
                              <a:lnTo>
                                <a:pt x="750" y="841"/>
                              </a:lnTo>
                              <a:lnTo>
                                <a:pt x="750" y="846"/>
                              </a:lnTo>
                              <a:lnTo>
                                <a:pt x="751" y="838"/>
                              </a:lnTo>
                              <a:close/>
                              <a:moveTo>
                                <a:pt x="781" y="838"/>
                              </a:moveTo>
                              <a:lnTo>
                                <a:pt x="751" y="838"/>
                              </a:lnTo>
                              <a:lnTo>
                                <a:pt x="750" y="846"/>
                              </a:lnTo>
                              <a:lnTo>
                                <a:pt x="781" y="846"/>
                              </a:lnTo>
                              <a:lnTo>
                                <a:pt x="781" y="838"/>
                              </a:lnTo>
                              <a:close/>
                              <a:moveTo>
                                <a:pt x="300" y="840"/>
                              </a:moveTo>
                              <a:lnTo>
                                <a:pt x="299" y="840"/>
                              </a:lnTo>
                              <a:lnTo>
                                <a:pt x="297" y="844"/>
                              </a:lnTo>
                              <a:lnTo>
                                <a:pt x="300" y="840"/>
                              </a:lnTo>
                              <a:close/>
                              <a:moveTo>
                                <a:pt x="751" y="708"/>
                              </a:moveTo>
                              <a:lnTo>
                                <a:pt x="750" y="798"/>
                              </a:lnTo>
                              <a:lnTo>
                                <a:pt x="750" y="841"/>
                              </a:lnTo>
                              <a:lnTo>
                                <a:pt x="751" y="838"/>
                              </a:lnTo>
                              <a:lnTo>
                                <a:pt x="781" y="838"/>
                              </a:lnTo>
                              <a:lnTo>
                                <a:pt x="780" y="710"/>
                              </a:lnTo>
                              <a:lnTo>
                                <a:pt x="751" y="710"/>
                              </a:lnTo>
                              <a:lnTo>
                                <a:pt x="751" y="708"/>
                              </a:lnTo>
                              <a:close/>
                              <a:moveTo>
                                <a:pt x="558" y="832"/>
                              </a:moveTo>
                              <a:lnTo>
                                <a:pt x="557" y="832"/>
                              </a:lnTo>
                              <a:lnTo>
                                <a:pt x="557" y="834"/>
                              </a:lnTo>
                              <a:lnTo>
                                <a:pt x="558" y="832"/>
                              </a:lnTo>
                              <a:close/>
                              <a:moveTo>
                                <a:pt x="325" y="806"/>
                              </a:moveTo>
                              <a:lnTo>
                                <a:pt x="323" y="808"/>
                              </a:lnTo>
                              <a:lnTo>
                                <a:pt x="325" y="806"/>
                              </a:lnTo>
                              <a:close/>
                              <a:moveTo>
                                <a:pt x="325" y="806"/>
                              </a:moveTo>
                              <a:lnTo>
                                <a:pt x="323" y="808"/>
                              </a:lnTo>
                              <a:lnTo>
                                <a:pt x="324" y="808"/>
                              </a:lnTo>
                              <a:lnTo>
                                <a:pt x="325" y="806"/>
                              </a:lnTo>
                              <a:close/>
                              <a:moveTo>
                                <a:pt x="325" y="806"/>
                              </a:moveTo>
                              <a:lnTo>
                                <a:pt x="325" y="806"/>
                              </a:lnTo>
                              <a:close/>
                              <a:moveTo>
                                <a:pt x="584" y="786"/>
                              </a:moveTo>
                              <a:lnTo>
                                <a:pt x="583" y="788"/>
                              </a:lnTo>
                              <a:lnTo>
                                <a:pt x="583" y="787"/>
                              </a:lnTo>
                              <a:lnTo>
                                <a:pt x="584" y="786"/>
                              </a:lnTo>
                              <a:close/>
                              <a:moveTo>
                                <a:pt x="583" y="787"/>
                              </a:moveTo>
                              <a:lnTo>
                                <a:pt x="583" y="788"/>
                              </a:lnTo>
                              <a:lnTo>
                                <a:pt x="583" y="787"/>
                              </a:lnTo>
                              <a:close/>
                              <a:moveTo>
                                <a:pt x="584" y="786"/>
                              </a:moveTo>
                              <a:lnTo>
                                <a:pt x="584" y="786"/>
                              </a:lnTo>
                              <a:lnTo>
                                <a:pt x="583" y="787"/>
                              </a:lnTo>
                              <a:lnTo>
                                <a:pt x="584" y="786"/>
                              </a:lnTo>
                              <a:close/>
                              <a:moveTo>
                                <a:pt x="611" y="750"/>
                              </a:moveTo>
                              <a:lnTo>
                                <a:pt x="607" y="754"/>
                              </a:lnTo>
                              <a:lnTo>
                                <a:pt x="609" y="752"/>
                              </a:lnTo>
                              <a:lnTo>
                                <a:pt x="611" y="750"/>
                              </a:lnTo>
                              <a:close/>
                              <a:moveTo>
                                <a:pt x="609" y="752"/>
                              </a:moveTo>
                              <a:lnTo>
                                <a:pt x="607" y="754"/>
                              </a:lnTo>
                              <a:lnTo>
                                <a:pt x="608" y="754"/>
                              </a:lnTo>
                              <a:lnTo>
                                <a:pt x="609" y="752"/>
                              </a:lnTo>
                              <a:close/>
                              <a:moveTo>
                                <a:pt x="613" y="750"/>
                              </a:moveTo>
                              <a:lnTo>
                                <a:pt x="611" y="750"/>
                              </a:lnTo>
                              <a:lnTo>
                                <a:pt x="609" y="752"/>
                              </a:lnTo>
                              <a:lnTo>
                                <a:pt x="613" y="750"/>
                              </a:lnTo>
                              <a:close/>
                              <a:moveTo>
                                <a:pt x="338" y="752"/>
                              </a:moveTo>
                              <a:lnTo>
                                <a:pt x="338" y="752"/>
                              </a:lnTo>
                              <a:close/>
                              <a:moveTo>
                                <a:pt x="340" y="750"/>
                              </a:moveTo>
                              <a:lnTo>
                                <a:pt x="338" y="752"/>
                              </a:lnTo>
                              <a:lnTo>
                                <a:pt x="340" y="750"/>
                              </a:lnTo>
                              <a:close/>
                              <a:moveTo>
                                <a:pt x="692" y="580"/>
                              </a:moveTo>
                              <a:lnTo>
                                <a:pt x="673" y="582"/>
                              </a:lnTo>
                              <a:lnTo>
                                <a:pt x="634" y="582"/>
                              </a:lnTo>
                              <a:lnTo>
                                <a:pt x="624" y="584"/>
                              </a:lnTo>
                              <a:lnTo>
                                <a:pt x="596" y="590"/>
                              </a:lnTo>
                              <a:lnTo>
                                <a:pt x="587" y="592"/>
                              </a:lnTo>
                              <a:lnTo>
                                <a:pt x="568" y="598"/>
                              </a:lnTo>
                              <a:lnTo>
                                <a:pt x="558" y="600"/>
                              </a:lnTo>
                              <a:lnTo>
                                <a:pt x="557" y="600"/>
                              </a:lnTo>
                              <a:lnTo>
                                <a:pt x="548" y="604"/>
                              </a:lnTo>
                              <a:lnTo>
                                <a:pt x="453" y="652"/>
                              </a:lnTo>
                              <a:lnTo>
                                <a:pt x="444" y="656"/>
                              </a:lnTo>
                              <a:lnTo>
                                <a:pt x="443" y="656"/>
                              </a:lnTo>
                              <a:lnTo>
                                <a:pt x="434" y="664"/>
                              </a:lnTo>
                              <a:lnTo>
                                <a:pt x="406" y="684"/>
                              </a:lnTo>
                              <a:lnTo>
                                <a:pt x="377" y="706"/>
                              </a:lnTo>
                              <a:lnTo>
                                <a:pt x="368" y="714"/>
                              </a:lnTo>
                              <a:lnTo>
                                <a:pt x="367" y="714"/>
                              </a:lnTo>
                              <a:lnTo>
                                <a:pt x="360" y="724"/>
                              </a:lnTo>
                              <a:lnTo>
                                <a:pt x="338" y="752"/>
                              </a:lnTo>
                              <a:lnTo>
                                <a:pt x="340" y="750"/>
                              </a:lnTo>
                              <a:lnTo>
                                <a:pt x="376" y="750"/>
                              </a:lnTo>
                              <a:lnTo>
                                <a:pt x="384" y="740"/>
                              </a:lnTo>
                              <a:lnTo>
                                <a:pt x="387" y="736"/>
                              </a:lnTo>
                              <a:lnTo>
                                <a:pt x="386" y="736"/>
                              </a:lnTo>
                              <a:lnTo>
                                <a:pt x="390" y="732"/>
                              </a:lnTo>
                              <a:lnTo>
                                <a:pt x="392" y="732"/>
                              </a:lnTo>
                              <a:lnTo>
                                <a:pt x="394" y="730"/>
                              </a:lnTo>
                              <a:lnTo>
                                <a:pt x="458" y="682"/>
                              </a:lnTo>
                              <a:lnTo>
                                <a:pt x="461" y="680"/>
                              </a:lnTo>
                              <a:lnTo>
                                <a:pt x="462" y="680"/>
                              </a:lnTo>
                              <a:lnTo>
                                <a:pt x="466" y="678"/>
                              </a:lnTo>
                              <a:lnTo>
                                <a:pt x="532" y="644"/>
                              </a:lnTo>
                              <a:lnTo>
                                <a:pt x="569" y="626"/>
                              </a:lnTo>
                              <a:lnTo>
                                <a:pt x="574" y="626"/>
                              </a:lnTo>
                              <a:lnTo>
                                <a:pt x="603" y="618"/>
                              </a:lnTo>
                              <a:lnTo>
                                <a:pt x="612" y="616"/>
                              </a:lnTo>
                              <a:lnTo>
                                <a:pt x="632" y="610"/>
                              </a:lnTo>
                              <a:lnTo>
                                <a:pt x="640" y="608"/>
                              </a:lnTo>
                              <a:lnTo>
                                <a:pt x="692" y="608"/>
                              </a:lnTo>
                              <a:lnTo>
                                <a:pt x="690" y="604"/>
                              </a:lnTo>
                              <a:lnTo>
                                <a:pt x="730" y="604"/>
                              </a:lnTo>
                              <a:lnTo>
                                <a:pt x="727" y="602"/>
                              </a:lnTo>
                              <a:lnTo>
                                <a:pt x="728" y="602"/>
                              </a:lnTo>
                              <a:lnTo>
                                <a:pt x="726" y="600"/>
                              </a:lnTo>
                              <a:lnTo>
                                <a:pt x="716" y="590"/>
                              </a:lnTo>
                              <a:lnTo>
                                <a:pt x="709" y="584"/>
                              </a:lnTo>
                              <a:lnTo>
                                <a:pt x="703" y="582"/>
                              </a:lnTo>
                              <a:lnTo>
                                <a:pt x="692" y="580"/>
                              </a:lnTo>
                              <a:close/>
                              <a:moveTo>
                                <a:pt x="828" y="716"/>
                              </a:moveTo>
                              <a:lnTo>
                                <a:pt x="831" y="720"/>
                              </a:lnTo>
                              <a:lnTo>
                                <a:pt x="843" y="730"/>
                              </a:lnTo>
                              <a:lnTo>
                                <a:pt x="848" y="736"/>
                              </a:lnTo>
                              <a:lnTo>
                                <a:pt x="850" y="738"/>
                              </a:lnTo>
                              <a:lnTo>
                                <a:pt x="856" y="740"/>
                              </a:lnTo>
                              <a:lnTo>
                                <a:pt x="867" y="748"/>
                              </a:lnTo>
                              <a:lnTo>
                                <a:pt x="875" y="744"/>
                              </a:lnTo>
                              <a:lnTo>
                                <a:pt x="884" y="726"/>
                              </a:lnTo>
                              <a:lnTo>
                                <a:pt x="883" y="720"/>
                              </a:lnTo>
                              <a:lnTo>
                                <a:pt x="836" y="720"/>
                              </a:lnTo>
                              <a:lnTo>
                                <a:pt x="828" y="716"/>
                              </a:lnTo>
                              <a:close/>
                              <a:moveTo>
                                <a:pt x="390" y="732"/>
                              </a:moveTo>
                              <a:lnTo>
                                <a:pt x="386" y="736"/>
                              </a:lnTo>
                              <a:lnTo>
                                <a:pt x="388" y="734"/>
                              </a:lnTo>
                              <a:lnTo>
                                <a:pt x="390" y="732"/>
                              </a:lnTo>
                              <a:close/>
                              <a:moveTo>
                                <a:pt x="388" y="734"/>
                              </a:moveTo>
                              <a:lnTo>
                                <a:pt x="386" y="736"/>
                              </a:lnTo>
                              <a:lnTo>
                                <a:pt x="387" y="736"/>
                              </a:lnTo>
                              <a:lnTo>
                                <a:pt x="388" y="734"/>
                              </a:lnTo>
                              <a:close/>
                              <a:moveTo>
                                <a:pt x="392" y="732"/>
                              </a:moveTo>
                              <a:lnTo>
                                <a:pt x="390" y="732"/>
                              </a:lnTo>
                              <a:lnTo>
                                <a:pt x="388" y="734"/>
                              </a:lnTo>
                              <a:lnTo>
                                <a:pt x="392" y="732"/>
                              </a:lnTo>
                              <a:close/>
                              <a:moveTo>
                                <a:pt x="645" y="726"/>
                              </a:moveTo>
                              <a:lnTo>
                                <a:pt x="642" y="728"/>
                              </a:lnTo>
                              <a:lnTo>
                                <a:pt x="644" y="727"/>
                              </a:lnTo>
                              <a:lnTo>
                                <a:pt x="645" y="726"/>
                              </a:lnTo>
                              <a:close/>
                              <a:moveTo>
                                <a:pt x="644" y="727"/>
                              </a:moveTo>
                              <a:lnTo>
                                <a:pt x="642" y="728"/>
                              </a:lnTo>
                              <a:lnTo>
                                <a:pt x="644" y="727"/>
                              </a:lnTo>
                              <a:close/>
                              <a:moveTo>
                                <a:pt x="646" y="726"/>
                              </a:moveTo>
                              <a:lnTo>
                                <a:pt x="645" y="726"/>
                              </a:lnTo>
                              <a:lnTo>
                                <a:pt x="644" y="727"/>
                              </a:lnTo>
                              <a:lnTo>
                                <a:pt x="646" y="726"/>
                              </a:lnTo>
                              <a:close/>
                              <a:moveTo>
                                <a:pt x="772" y="673"/>
                              </a:moveTo>
                              <a:lnTo>
                                <a:pt x="773" y="674"/>
                              </a:lnTo>
                              <a:lnTo>
                                <a:pt x="777" y="692"/>
                              </a:lnTo>
                              <a:lnTo>
                                <a:pt x="780" y="702"/>
                              </a:lnTo>
                              <a:lnTo>
                                <a:pt x="780" y="704"/>
                              </a:lnTo>
                              <a:lnTo>
                                <a:pt x="780" y="707"/>
                              </a:lnTo>
                              <a:lnTo>
                                <a:pt x="809" y="712"/>
                              </a:lnTo>
                              <a:lnTo>
                                <a:pt x="806" y="712"/>
                              </a:lnTo>
                              <a:lnTo>
                                <a:pt x="813" y="714"/>
                              </a:lnTo>
                              <a:lnTo>
                                <a:pt x="830" y="720"/>
                              </a:lnTo>
                              <a:lnTo>
                                <a:pt x="831" y="720"/>
                              </a:lnTo>
                              <a:lnTo>
                                <a:pt x="828" y="716"/>
                              </a:lnTo>
                              <a:lnTo>
                                <a:pt x="878" y="716"/>
                              </a:lnTo>
                              <a:lnTo>
                                <a:pt x="873" y="714"/>
                              </a:lnTo>
                              <a:lnTo>
                                <a:pt x="869" y="714"/>
                              </a:lnTo>
                              <a:lnTo>
                                <a:pt x="864" y="710"/>
                              </a:lnTo>
                              <a:lnTo>
                                <a:pt x="865" y="710"/>
                              </a:lnTo>
                              <a:lnTo>
                                <a:pt x="855" y="700"/>
                              </a:lnTo>
                              <a:lnTo>
                                <a:pt x="849" y="694"/>
                              </a:lnTo>
                              <a:lnTo>
                                <a:pt x="846" y="692"/>
                              </a:lnTo>
                              <a:lnTo>
                                <a:pt x="838" y="688"/>
                              </a:lnTo>
                              <a:lnTo>
                                <a:pt x="824" y="684"/>
                              </a:lnTo>
                              <a:lnTo>
                                <a:pt x="816" y="682"/>
                              </a:lnTo>
                              <a:lnTo>
                                <a:pt x="815" y="682"/>
                              </a:lnTo>
                              <a:lnTo>
                                <a:pt x="779" y="674"/>
                              </a:lnTo>
                              <a:lnTo>
                                <a:pt x="772" y="673"/>
                              </a:lnTo>
                              <a:close/>
                              <a:moveTo>
                                <a:pt x="878" y="716"/>
                              </a:moveTo>
                              <a:lnTo>
                                <a:pt x="828" y="716"/>
                              </a:lnTo>
                              <a:lnTo>
                                <a:pt x="836" y="720"/>
                              </a:lnTo>
                              <a:lnTo>
                                <a:pt x="883" y="720"/>
                              </a:lnTo>
                              <a:lnTo>
                                <a:pt x="882" y="718"/>
                              </a:lnTo>
                              <a:lnTo>
                                <a:pt x="878" y="716"/>
                              </a:lnTo>
                              <a:close/>
                              <a:moveTo>
                                <a:pt x="864" y="710"/>
                              </a:moveTo>
                              <a:lnTo>
                                <a:pt x="869" y="714"/>
                              </a:lnTo>
                              <a:lnTo>
                                <a:pt x="867" y="711"/>
                              </a:lnTo>
                              <a:lnTo>
                                <a:pt x="864" y="710"/>
                              </a:lnTo>
                              <a:close/>
                              <a:moveTo>
                                <a:pt x="867" y="711"/>
                              </a:moveTo>
                              <a:lnTo>
                                <a:pt x="869" y="714"/>
                              </a:lnTo>
                              <a:lnTo>
                                <a:pt x="873" y="714"/>
                              </a:lnTo>
                              <a:lnTo>
                                <a:pt x="868" y="712"/>
                              </a:lnTo>
                              <a:lnTo>
                                <a:pt x="867" y="711"/>
                              </a:lnTo>
                              <a:close/>
                              <a:moveTo>
                                <a:pt x="865" y="710"/>
                              </a:moveTo>
                              <a:lnTo>
                                <a:pt x="864" y="710"/>
                              </a:lnTo>
                              <a:lnTo>
                                <a:pt x="867" y="711"/>
                              </a:lnTo>
                              <a:lnTo>
                                <a:pt x="865" y="710"/>
                              </a:lnTo>
                              <a:close/>
                              <a:moveTo>
                                <a:pt x="751" y="704"/>
                              </a:moveTo>
                              <a:lnTo>
                                <a:pt x="751" y="708"/>
                              </a:lnTo>
                              <a:lnTo>
                                <a:pt x="751" y="710"/>
                              </a:lnTo>
                              <a:lnTo>
                                <a:pt x="751" y="704"/>
                              </a:lnTo>
                              <a:close/>
                              <a:moveTo>
                                <a:pt x="762" y="702"/>
                              </a:moveTo>
                              <a:lnTo>
                                <a:pt x="766" y="704"/>
                              </a:lnTo>
                              <a:lnTo>
                                <a:pt x="751" y="704"/>
                              </a:lnTo>
                              <a:lnTo>
                                <a:pt x="751" y="710"/>
                              </a:lnTo>
                              <a:lnTo>
                                <a:pt x="780" y="710"/>
                              </a:lnTo>
                              <a:lnTo>
                                <a:pt x="780" y="707"/>
                              </a:lnTo>
                              <a:lnTo>
                                <a:pt x="772" y="706"/>
                              </a:lnTo>
                              <a:lnTo>
                                <a:pt x="762" y="702"/>
                              </a:lnTo>
                              <a:close/>
                              <a:moveTo>
                                <a:pt x="768" y="672"/>
                              </a:moveTo>
                              <a:lnTo>
                                <a:pt x="742" y="672"/>
                              </a:lnTo>
                              <a:lnTo>
                                <a:pt x="745" y="682"/>
                              </a:lnTo>
                              <a:lnTo>
                                <a:pt x="749" y="702"/>
                              </a:lnTo>
                              <a:lnTo>
                                <a:pt x="751" y="708"/>
                              </a:lnTo>
                              <a:lnTo>
                                <a:pt x="751" y="704"/>
                              </a:lnTo>
                              <a:lnTo>
                                <a:pt x="766" y="704"/>
                              </a:lnTo>
                              <a:lnTo>
                                <a:pt x="762" y="702"/>
                              </a:lnTo>
                              <a:lnTo>
                                <a:pt x="780" y="702"/>
                              </a:lnTo>
                              <a:lnTo>
                                <a:pt x="777" y="692"/>
                              </a:lnTo>
                              <a:lnTo>
                                <a:pt x="773" y="674"/>
                              </a:lnTo>
                              <a:lnTo>
                                <a:pt x="772" y="673"/>
                              </a:lnTo>
                              <a:lnTo>
                                <a:pt x="768" y="672"/>
                              </a:lnTo>
                              <a:close/>
                              <a:moveTo>
                                <a:pt x="780" y="702"/>
                              </a:moveTo>
                              <a:lnTo>
                                <a:pt x="762" y="702"/>
                              </a:lnTo>
                              <a:lnTo>
                                <a:pt x="772" y="706"/>
                              </a:lnTo>
                              <a:lnTo>
                                <a:pt x="780" y="707"/>
                              </a:lnTo>
                              <a:lnTo>
                                <a:pt x="780" y="704"/>
                              </a:lnTo>
                              <a:lnTo>
                                <a:pt x="780" y="702"/>
                              </a:lnTo>
                              <a:close/>
                              <a:moveTo>
                                <a:pt x="749" y="702"/>
                              </a:moveTo>
                              <a:lnTo>
                                <a:pt x="708" y="702"/>
                              </a:lnTo>
                              <a:lnTo>
                                <a:pt x="728" y="704"/>
                              </a:lnTo>
                              <a:lnTo>
                                <a:pt x="750" y="704"/>
                              </a:lnTo>
                              <a:lnTo>
                                <a:pt x="749" y="702"/>
                              </a:lnTo>
                              <a:close/>
                              <a:moveTo>
                                <a:pt x="461" y="680"/>
                              </a:moveTo>
                              <a:lnTo>
                                <a:pt x="458" y="682"/>
                              </a:lnTo>
                              <a:lnTo>
                                <a:pt x="459" y="681"/>
                              </a:lnTo>
                              <a:lnTo>
                                <a:pt x="461" y="680"/>
                              </a:lnTo>
                              <a:close/>
                              <a:moveTo>
                                <a:pt x="459" y="681"/>
                              </a:moveTo>
                              <a:lnTo>
                                <a:pt x="458" y="682"/>
                              </a:lnTo>
                              <a:lnTo>
                                <a:pt x="459" y="681"/>
                              </a:lnTo>
                              <a:close/>
                              <a:moveTo>
                                <a:pt x="462" y="680"/>
                              </a:moveTo>
                              <a:lnTo>
                                <a:pt x="461" y="680"/>
                              </a:lnTo>
                              <a:lnTo>
                                <a:pt x="459" y="681"/>
                              </a:lnTo>
                              <a:lnTo>
                                <a:pt x="462" y="680"/>
                              </a:lnTo>
                              <a:close/>
                              <a:moveTo>
                                <a:pt x="734" y="641"/>
                              </a:moveTo>
                              <a:lnTo>
                                <a:pt x="740" y="664"/>
                              </a:lnTo>
                              <a:lnTo>
                                <a:pt x="742" y="672"/>
                              </a:lnTo>
                              <a:lnTo>
                                <a:pt x="768" y="672"/>
                              </a:lnTo>
                              <a:lnTo>
                                <a:pt x="772" y="673"/>
                              </a:lnTo>
                              <a:lnTo>
                                <a:pt x="770" y="666"/>
                              </a:lnTo>
                              <a:lnTo>
                                <a:pt x="768" y="656"/>
                              </a:lnTo>
                              <a:lnTo>
                                <a:pt x="765" y="644"/>
                              </a:lnTo>
                              <a:lnTo>
                                <a:pt x="740" y="644"/>
                              </a:lnTo>
                              <a:lnTo>
                                <a:pt x="735" y="642"/>
                              </a:lnTo>
                              <a:lnTo>
                                <a:pt x="734" y="641"/>
                              </a:lnTo>
                              <a:close/>
                              <a:moveTo>
                                <a:pt x="733" y="634"/>
                              </a:moveTo>
                              <a:lnTo>
                                <a:pt x="734" y="640"/>
                              </a:lnTo>
                              <a:lnTo>
                                <a:pt x="734" y="641"/>
                              </a:lnTo>
                              <a:lnTo>
                                <a:pt x="735" y="642"/>
                              </a:lnTo>
                              <a:lnTo>
                                <a:pt x="740" y="644"/>
                              </a:lnTo>
                              <a:lnTo>
                                <a:pt x="733" y="634"/>
                              </a:lnTo>
                              <a:close/>
                              <a:moveTo>
                                <a:pt x="763" y="634"/>
                              </a:moveTo>
                              <a:lnTo>
                                <a:pt x="733" y="634"/>
                              </a:lnTo>
                              <a:lnTo>
                                <a:pt x="740" y="644"/>
                              </a:lnTo>
                              <a:lnTo>
                                <a:pt x="765" y="644"/>
                              </a:lnTo>
                              <a:lnTo>
                                <a:pt x="764" y="638"/>
                              </a:lnTo>
                              <a:lnTo>
                                <a:pt x="763" y="634"/>
                              </a:lnTo>
                              <a:close/>
                              <a:moveTo>
                                <a:pt x="690" y="604"/>
                              </a:moveTo>
                              <a:lnTo>
                                <a:pt x="692" y="608"/>
                              </a:lnTo>
                              <a:lnTo>
                                <a:pt x="705" y="618"/>
                              </a:lnTo>
                              <a:lnTo>
                                <a:pt x="710" y="624"/>
                              </a:lnTo>
                              <a:lnTo>
                                <a:pt x="711" y="624"/>
                              </a:lnTo>
                              <a:lnTo>
                                <a:pt x="718" y="630"/>
                              </a:lnTo>
                              <a:lnTo>
                                <a:pt x="734" y="641"/>
                              </a:lnTo>
                              <a:lnTo>
                                <a:pt x="734" y="640"/>
                              </a:lnTo>
                              <a:lnTo>
                                <a:pt x="733" y="634"/>
                              </a:lnTo>
                              <a:lnTo>
                                <a:pt x="763" y="634"/>
                              </a:lnTo>
                              <a:lnTo>
                                <a:pt x="760" y="626"/>
                              </a:lnTo>
                              <a:lnTo>
                                <a:pt x="757" y="622"/>
                              </a:lnTo>
                              <a:lnTo>
                                <a:pt x="748" y="614"/>
                              </a:lnTo>
                              <a:lnTo>
                                <a:pt x="741" y="610"/>
                              </a:lnTo>
                              <a:lnTo>
                                <a:pt x="696" y="610"/>
                              </a:lnTo>
                              <a:lnTo>
                                <a:pt x="702" y="608"/>
                              </a:lnTo>
                              <a:lnTo>
                                <a:pt x="690" y="604"/>
                              </a:lnTo>
                              <a:close/>
                              <a:moveTo>
                                <a:pt x="574" y="626"/>
                              </a:moveTo>
                              <a:lnTo>
                                <a:pt x="569" y="626"/>
                              </a:lnTo>
                              <a:lnTo>
                                <a:pt x="565" y="628"/>
                              </a:lnTo>
                              <a:lnTo>
                                <a:pt x="574" y="626"/>
                              </a:lnTo>
                              <a:close/>
                              <a:moveTo>
                                <a:pt x="692" y="608"/>
                              </a:moveTo>
                              <a:lnTo>
                                <a:pt x="640" y="608"/>
                              </a:lnTo>
                              <a:lnTo>
                                <a:pt x="636" y="610"/>
                              </a:lnTo>
                              <a:lnTo>
                                <a:pt x="695" y="610"/>
                              </a:lnTo>
                              <a:lnTo>
                                <a:pt x="692" y="608"/>
                              </a:lnTo>
                              <a:close/>
                              <a:moveTo>
                                <a:pt x="730" y="604"/>
                              </a:moveTo>
                              <a:lnTo>
                                <a:pt x="690" y="604"/>
                              </a:lnTo>
                              <a:lnTo>
                                <a:pt x="702" y="608"/>
                              </a:lnTo>
                              <a:lnTo>
                                <a:pt x="696" y="610"/>
                              </a:lnTo>
                              <a:lnTo>
                                <a:pt x="741" y="610"/>
                              </a:lnTo>
                              <a:lnTo>
                                <a:pt x="733" y="606"/>
                              </a:lnTo>
                              <a:lnTo>
                                <a:pt x="730" y="604"/>
                              </a:lnTo>
                              <a:close/>
                              <a:moveTo>
                                <a:pt x="727" y="602"/>
                              </a:moveTo>
                              <a:lnTo>
                                <a:pt x="730" y="604"/>
                              </a:lnTo>
                              <a:lnTo>
                                <a:pt x="729" y="604"/>
                              </a:lnTo>
                              <a:lnTo>
                                <a:pt x="727" y="602"/>
                              </a:lnTo>
                              <a:close/>
                              <a:moveTo>
                                <a:pt x="729" y="604"/>
                              </a:moveTo>
                              <a:lnTo>
                                <a:pt x="730" y="604"/>
                              </a:lnTo>
                              <a:lnTo>
                                <a:pt x="729" y="604"/>
                              </a:lnTo>
                              <a:close/>
                              <a:moveTo>
                                <a:pt x="728" y="602"/>
                              </a:moveTo>
                              <a:lnTo>
                                <a:pt x="727" y="602"/>
                              </a:lnTo>
                              <a:lnTo>
                                <a:pt x="729" y="604"/>
                              </a:lnTo>
                              <a:lnTo>
                                <a:pt x="728" y="602"/>
                              </a:lnTo>
                              <a:close/>
                              <a:moveTo>
                                <a:pt x="643" y="580"/>
                              </a:moveTo>
                              <a:lnTo>
                                <a:pt x="635" y="582"/>
                              </a:lnTo>
                              <a:lnTo>
                                <a:pt x="657" y="582"/>
                              </a:lnTo>
                              <a:lnTo>
                                <a:pt x="643" y="580"/>
                              </a:lnTo>
                              <a:close/>
                              <a:moveTo>
                                <a:pt x="1118" y="586"/>
                              </a:moveTo>
                              <a:lnTo>
                                <a:pt x="1111" y="586"/>
                              </a:lnTo>
                              <a:lnTo>
                                <a:pt x="1111" y="590"/>
                              </a:lnTo>
                              <a:lnTo>
                                <a:pt x="1109" y="598"/>
                              </a:lnTo>
                              <a:lnTo>
                                <a:pt x="1105" y="611"/>
                              </a:lnTo>
                              <a:lnTo>
                                <a:pt x="1098" y="625"/>
                              </a:lnTo>
                              <a:lnTo>
                                <a:pt x="1094" y="636"/>
                              </a:lnTo>
                              <a:lnTo>
                                <a:pt x="1094" y="637"/>
                              </a:lnTo>
                              <a:lnTo>
                                <a:pt x="1093" y="639"/>
                              </a:lnTo>
                              <a:lnTo>
                                <a:pt x="1087" y="648"/>
                              </a:lnTo>
                              <a:lnTo>
                                <a:pt x="1083" y="654"/>
                              </a:lnTo>
                              <a:lnTo>
                                <a:pt x="1083" y="656"/>
                              </a:lnTo>
                              <a:lnTo>
                                <a:pt x="1083" y="668"/>
                              </a:lnTo>
                              <a:lnTo>
                                <a:pt x="1082" y="709"/>
                              </a:lnTo>
                              <a:lnTo>
                                <a:pt x="1082" y="734"/>
                              </a:lnTo>
                              <a:lnTo>
                                <a:pt x="1082" y="738"/>
                              </a:lnTo>
                              <a:lnTo>
                                <a:pt x="1087" y="748"/>
                              </a:lnTo>
                              <a:lnTo>
                                <a:pt x="1092" y="758"/>
                              </a:lnTo>
                              <a:lnTo>
                                <a:pt x="1097" y="768"/>
                              </a:lnTo>
                              <a:lnTo>
                                <a:pt x="1101" y="777"/>
                              </a:lnTo>
                              <a:lnTo>
                                <a:pt x="1103" y="779"/>
                              </a:lnTo>
                              <a:lnTo>
                                <a:pt x="1109" y="784"/>
                              </a:lnTo>
                              <a:lnTo>
                                <a:pt x="1121" y="789"/>
                              </a:lnTo>
                              <a:lnTo>
                                <a:pt x="1140" y="793"/>
                              </a:lnTo>
                              <a:lnTo>
                                <a:pt x="1150" y="795"/>
                              </a:lnTo>
                              <a:lnTo>
                                <a:pt x="1152" y="795"/>
                              </a:lnTo>
                              <a:lnTo>
                                <a:pt x="1189" y="796"/>
                              </a:lnTo>
                              <a:lnTo>
                                <a:pt x="1201" y="796"/>
                              </a:lnTo>
                              <a:lnTo>
                                <a:pt x="1203" y="795"/>
                              </a:lnTo>
                              <a:lnTo>
                                <a:pt x="1212" y="793"/>
                              </a:lnTo>
                              <a:lnTo>
                                <a:pt x="1226" y="788"/>
                              </a:lnTo>
                              <a:lnTo>
                                <a:pt x="1234" y="786"/>
                              </a:lnTo>
                              <a:lnTo>
                                <a:pt x="1236" y="785"/>
                              </a:lnTo>
                              <a:lnTo>
                                <a:pt x="1244" y="779"/>
                              </a:lnTo>
                              <a:lnTo>
                                <a:pt x="1257" y="770"/>
                              </a:lnTo>
                              <a:lnTo>
                                <a:pt x="1268" y="763"/>
                              </a:lnTo>
                              <a:lnTo>
                                <a:pt x="1131" y="763"/>
                              </a:lnTo>
                              <a:lnTo>
                                <a:pt x="1118" y="753"/>
                              </a:lnTo>
                              <a:lnTo>
                                <a:pt x="1127" y="753"/>
                              </a:lnTo>
                              <a:lnTo>
                                <a:pt x="1122" y="744"/>
                              </a:lnTo>
                              <a:lnTo>
                                <a:pt x="1117" y="734"/>
                              </a:lnTo>
                              <a:lnTo>
                                <a:pt x="1114" y="734"/>
                              </a:lnTo>
                              <a:lnTo>
                                <a:pt x="1111" y="724"/>
                              </a:lnTo>
                              <a:lnTo>
                                <a:pt x="1114" y="724"/>
                              </a:lnTo>
                              <a:lnTo>
                                <a:pt x="1114" y="709"/>
                              </a:lnTo>
                              <a:lnTo>
                                <a:pt x="1113" y="676"/>
                              </a:lnTo>
                              <a:lnTo>
                                <a:pt x="1113" y="653"/>
                              </a:lnTo>
                              <a:lnTo>
                                <a:pt x="1112" y="653"/>
                              </a:lnTo>
                              <a:lnTo>
                                <a:pt x="1113" y="648"/>
                              </a:lnTo>
                              <a:lnTo>
                                <a:pt x="1114" y="645"/>
                              </a:lnTo>
                              <a:lnTo>
                                <a:pt x="1119" y="625"/>
                              </a:lnTo>
                              <a:lnTo>
                                <a:pt x="1121" y="615"/>
                              </a:lnTo>
                              <a:lnTo>
                                <a:pt x="1122" y="598"/>
                              </a:lnTo>
                              <a:lnTo>
                                <a:pt x="1120" y="591"/>
                              </a:lnTo>
                              <a:lnTo>
                                <a:pt x="1118" y="586"/>
                              </a:lnTo>
                              <a:close/>
                              <a:moveTo>
                                <a:pt x="1118" y="753"/>
                              </a:moveTo>
                              <a:lnTo>
                                <a:pt x="1131" y="763"/>
                              </a:lnTo>
                              <a:lnTo>
                                <a:pt x="1131" y="762"/>
                              </a:lnTo>
                              <a:lnTo>
                                <a:pt x="1128" y="755"/>
                              </a:lnTo>
                              <a:lnTo>
                                <a:pt x="1128" y="754"/>
                              </a:lnTo>
                              <a:lnTo>
                                <a:pt x="1125" y="753"/>
                              </a:lnTo>
                              <a:lnTo>
                                <a:pt x="1118" y="753"/>
                              </a:lnTo>
                              <a:close/>
                              <a:moveTo>
                                <a:pt x="1128" y="754"/>
                              </a:moveTo>
                              <a:lnTo>
                                <a:pt x="1128" y="755"/>
                              </a:lnTo>
                              <a:lnTo>
                                <a:pt x="1131" y="762"/>
                              </a:lnTo>
                              <a:lnTo>
                                <a:pt x="1131" y="763"/>
                              </a:lnTo>
                              <a:lnTo>
                                <a:pt x="1268" y="763"/>
                              </a:lnTo>
                              <a:lnTo>
                                <a:pt x="1269" y="762"/>
                              </a:lnTo>
                              <a:lnTo>
                                <a:pt x="1193" y="762"/>
                              </a:lnTo>
                              <a:lnTo>
                                <a:pt x="1158" y="762"/>
                              </a:lnTo>
                              <a:lnTo>
                                <a:pt x="1152" y="762"/>
                              </a:lnTo>
                              <a:lnTo>
                                <a:pt x="1155" y="761"/>
                              </a:lnTo>
                              <a:lnTo>
                                <a:pt x="1150" y="760"/>
                              </a:lnTo>
                              <a:lnTo>
                                <a:pt x="1128" y="754"/>
                              </a:lnTo>
                              <a:close/>
                              <a:moveTo>
                                <a:pt x="1196" y="761"/>
                              </a:moveTo>
                              <a:lnTo>
                                <a:pt x="1193" y="762"/>
                              </a:lnTo>
                              <a:lnTo>
                                <a:pt x="1200" y="761"/>
                              </a:lnTo>
                              <a:lnTo>
                                <a:pt x="1196" y="761"/>
                              </a:lnTo>
                              <a:close/>
                              <a:moveTo>
                                <a:pt x="1219" y="753"/>
                              </a:moveTo>
                              <a:lnTo>
                                <a:pt x="1216" y="754"/>
                              </a:lnTo>
                              <a:lnTo>
                                <a:pt x="1198" y="760"/>
                              </a:lnTo>
                              <a:lnTo>
                                <a:pt x="1196" y="761"/>
                              </a:lnTo>
                              <a:lnTo>
                                <a:pt x="1200" y="761"/>
                              </a:lnTo>
                              <a:lnTo>
                                <a:pt x="1193" y="762"/>
                              </a:lnTo>
                              <a:lnTo>
                                <a:pt x="1269" y="762"/>
                              </a:lnTo>
                              <a:lnTo>
                                <a:pt x="1280" y="755"/>
                              </a:lnTo>
                              <a:lnTo>
                                <a:pt x="1216" y="755"/>
                              </a:lnTo>
                              <a:lnTo>
                                <a:pt x="1219" y="753"/>
                              </a:lnTo>
                              <a:close/>
                              <a:moveTo>
                                <a:pt x="1155" y="761"/>
                              </a:moveTo>
                              <a:lnTo>
                                <a:pt x="1152" y="762"/>
                              </a:lnTo>
                              <a:lnTo>
                                <a:pt x="1158" y="762"/>
                              </a:lnTo>
                              <a:lnTo>
                                <a:pt x="1155" y="761"/>
                              </a:lnTo>
                              <a:close/>
                              <a:moveTo>
                                <a:pt x="1189" y="761"/>
                              </a:moveTo>
                              <a:lnTo>
                                <a:pt x="1155" y="761"/>
                              </a:lnTo>
                              <a:lnTo>
                                <a:pt x="1158" y="762"/>
                              </a:lnTo>
                              <a:lnTo>
                                <a:pt x="1193" y="762"/>
                              </a:lnTo>
                              <a:lnTo>
                                <a:pt x="1196" y="761"/>
                              </a:lnTo>
                              <a:lnTo>
                                <a:pt x="1189" y="761"/>
                              </a:lnTo>
                              <a:close/>
                              <a:moveTo>
                                <a:pt x="1222" y="752"/>
                              </a:moveTo>
                              <a:lnTo>
                                <a:pt x="1219" y="753"/>
                              </a:lnTo>
                              <a:lnTo>
                                <a:pt x="1216" y="755"/>
                              </a:lnTo>
                              <a:lnTo>
                                <a:pt x="1222" y="752"/>
                              </a:lnTo>
                              <a:close/>
                              <a:moveTo>
                                <a:pt x="1284" y="752"/>
                              </a:moveTo>
                              <a:lnTo>
                                <a:pt x="1222" y="752"/>
                              </a:lnTo>
                              <a:lnTo>
                                <a:pt x="1216" y="755"/>
                              </a:lnTo>
                              <a:lnTo>
                                <a:pt x="1280" y="755"/>
                              </a:lnTo>
                              <a:lnTo>
                                <a:pt x="1284" y="752"/>
                              </a:lnTo>
                              <a:close/>
                              <a:moveTo>
                                <a:pt x="1127" y="753"/>
                              </a:moveTo>
                              <a:lnTo>
                                <a:pt x="1118" y="753"/>
                              </a:lnTo>
                              <a:lnTo>
                                <a:pt x="1125" y="753"/>
                              </a:lnTo>
                              <a:lnTo>
                                <a:pt x="1128" y="754"/>
                              </a:lnTo>
                              <a:lnTo>
                                <a:pt x="1127" y="753"/>
                              </a:lnTo>
                              <a:close/>
                              <a:moveTo>
                                <a:pt x="1037" y="679"/>
                              </a:moveTo>
                              <a:lnTo>
                                <a:pt x="1029" y="689"/>
                              </a:lnTo>
                              <a:lnTo>
                                <a:pt x="1017" y="705"/>
                              </a:lnTo>
                              <a:lnTo>
                                <a:pt x="1006" y="720"/>
                              </a:lnTo>
                              <a:lnTo>
                                <a:pt x="1001" y="732"/>
                              </a:lnTo>
                              <a:lnTo>
                                <a:pt x="1001" y="733"/>
                              </a:lnTo>
                              <a:lnTo>
                                <a:pt x="1000" y="738"/>
                              </a:lnTo>
                              <a:lnTo>
                                <a:pt x="1023" y="754"/>
                              </a:lnTo>
                              <a:lnTo>
                                <a:pt x="1029" y="751"/>
                              </a:lnTo>
                              <a:lnTo>
                                <a:pt x="1038" y="741"/>
                              </a:lnTo>
                              <a:lnTo>
                                <a:pt x="1048" y="726"/>
                              </a:lnTo>
                              <a:lnTo>
                                <a:pt x="1057" y="709"/>
                              </a:lnTo>
                              <a:lnTo>
                                <a:pt x="1065" y="695"/>
                              </a:lnTo>
                              <a:lnTo>
                                <a:pt x="1066" y="694"/>
                              </a:lnTo>
                              <a:lnTo>
                                <a:pt x="1067" y="692"/>
                              </a:lnTo>
                              <a:lnTo>
                                <a:pt x="1070" y="683"/>
                              </a:lnTo>
                              <a:lnTo>
                                <a:pt x="1070" y="682"/>
                              </a:lnTo>
                              <a:lnTo>
                                <a:pt x="1036" y="682"/>
                              </a:lnTo>
                              <a:lnTo>
                                <a:pt x="1037" y="679"/>
                              </a:lnTo>
                              <a:close/>
                              <a:moveTo>
                                <a:pt x="1347" y="680"/>
                              </a:moveTo>
                              <a:lnTo>
                                <a:pt x="1340" y="684"/>
                              </a:lnTo>
                              <a:lnTo>
                                <a:pt x="1274" y="716"/>
                              </a:lnTo>
                              <a:lnTo>
                                <a:pt x="1273" y="717"/>
                              </a:lnTo>
                              <a:lnTo>
                                <a:pt x="1238" y="741"/>
                              </a:lnTo>
                              <a:lnTo>
                                <a:pt x="1222" y="751"/>
                              </a:lnTo>
                              <a:lnTo>
                                <a:pt x="1219" y="753"/>
                              </a:lnTo>
                              <a:lnTo>
                                <a:pt x="1222" y="752"/>
                              </a:lnTo>
                              <a:lnTo>
                                <a:pt x="1284" y="752"/>
                              </a:lnTo>
                              <a:lnTo>
                                <a:pt x="1290" y="748"/>
                              </a:lnTo>
                              <a:lnTo>
                                <a:pt x="1293" y="747"/>
                              </a:lnTo>
                              <a:lnTo>
                                <a:pt x="1365" y="711"/>
                              </a:lnTo>
                              <a:lnTo>
                                <a:pt x="1366" y="710"/>
                              </a:lnTo>
                              <a:lnTo>
                                <a:pt x="1396" y="688"/>
                              </a:lnTo>
                              <a:lnTo>
                                <a:pt x="1400" y="685"/>
                              </a:lnTo>
                              <a:lnTo>
                                <a:pt x="1399" y="685"/>
                              </a:lnTo>
                              <a:lnTo>
                                <a:pt x="1405" y="682"/>
                              </a:lnTo>
                              <a:lnTo>
                                <a:pt x="1345" y="682"/>
                              </a:lnTo>
                              <a:lnTo>
                                <a:pt x="1347" y="680"/>
                              </a:lnTo>
                              <a:close/>
                              <a:moveTo>
                                <a:pt x="1293" y="747"/>
                              </a:moveTo>
                              <a:lnTo>
                                <a:pt x="1290" y="748"/>
                              </a:lnTo>
                              <a:lnTo>
                                <a:pt x="1291" y="748"/>
                              </a:lnTo>
                              <a:lnTo>
                                <a:pt x="1293" y="747"/>
                              </a:lnTo>
                              <a:close/>
                              <a:moveTo>
                                <a:pt x="1291" y="748"/>
                              </a:moveTo>
                              <a:lnTo>
                                <a:pt x="1290" y="748"/>
                              </a:lnTo>
                              <a:lnTo>
                                <a:pt x="1291" y="748"/>
                              </a:lnTo>
                              <a:close/>
                              <a:moveTo>
                                <a:pt x="1293" y="747"/>
                              </a:moveTo>
                              <a:lnTo>
                                <a:pt x="1293" y="747"/>
                              </a:lnTo>
                              <a:lnTo>
                                <a:pt x="1291" y="748"/>
                              </a:lnTo>
                              <a:lnTo>
                                <a:pt x="1293" y="747"/>
                              </a:lnTo>
                              <a:close/>
                              <a:moveTo>
                                <a:pt x="1111" y="724"/>
                              </a:moveTo>
                              <a:lnTo>
                                <a:pt x="1114" y="734"/>
                              </a:lnTo>
                              <a:lnTo>
                                <a:pt x="1114" y="728"/>
                              </a:lnTo>
                              <a:lnTo>
                                <a:pt x="1111" y="724"/>
                              </a:lnTo>
                              <a:close/>
                              <a:moveTo>
                                <a:pt x="1114" y="728"/>
                              </a:moveTo>
                              <a:lnTo>
                                <a:pt x="1114" y="734"/>
                              </a:lnTo>
                              <a:lnTo>
                                <a:pt x="1117" y="734"/>
                              </a:lnTo>
                              <a:lnTo>
                                <a:pt x="1114" y="728"/>
                              </a:lnTo>
                              <a:close/>
                              <a:moveTo>
                                <a:pt x="1114" y="724"/>
                              </a:moveTo>
                              <a:lnTo>
                                <a:pt x="1111" y="724"/>
                              </a:lnTo>
                              <a:lnTo>
                                <a:pt x="1114" y="728"/>
                              </a:lnTo>
                              <a:lnTo>
                                <a:pt x="1114" y="724"/>
                              </a:lnTo>
                              <a:close/>
                              <a:moveTo>
                                <a:pt x="1564" y="684"/>
                              </a:moveTo>
                              <a:lnTo>
                                <a:pt x="1554" y="684"/>
                              </a:lnTo>
                              <a:lnTo>
                                <a:pt x="1538" y="699"/>
                              </a:lnTo>
                              <a:lnTo>
                                <a:pt x="1538" y="710"/>
                              </a:lnTo>
                              <a:lnTo>
                                <a:pt x="1554" y="726"/>
                              </a:lnTo>
                              <a:lnTo>
                                <a:pt x="1564" y="726"/>
                              </a:lnTo>
                              <a:lnTo>
                                <a:pt x="1580" y="710"/>
                              </a:lnTo>
                              <a:lnTo>
                                <a:pt x="1580" y="699"/>
                              </a:lnTo>
                              <a:lnTo>
                                <a:pt x="1564" y="684"/>
                              </a:lnTo>
                              <a:close/>
                              <a:moveTo>
                                <a:pt x="1311" y="698"/>
                              </a:moveTo>
                              <a:lnTo>
                                <a:pt x="1311" y="698"/>
                              </a:lnTo>
                              <a:close/>
                              <a:moveTo>
                                <a:pt x="1405" y="682"/>
                              </a:moveTo>
                              <a:lnTo>
                                <a:pt x="1399" y="685"/>
                              </a:lnTo>
                              <a:lnTo>
                                <a:pt x="1402" y="684"/>
                              </a:lnTo>
                              <a:lnTo>
                                <a:pt x="1405" y="682"/>
                              </a:lnTo>
                              <a:close/>
                              <a:moveTo>
                                <a:pt x="1402" y="684"/>
                              </a:moveTo>
                              <a:lnTo>
                                <a:pt x="1399" y="685"/>
                              </a:lnTo>
                              <a:lnTo>
                                <a:pt x="1400" y="685"/>
                              </a:lnTo>
                              <a:lnTo>
                                <a:pt x="1402" y="684"/>
                              </a:lnTo>
                              <a:close/>
                              <a:moveTo>
                                <a:pt x="1407" y="682"/>
                              </a:moveTo>
                              <a:lnTo>
                                <a:pt x="1405" y="682"/>
                              </a:lnTo>
                              <a:lnTo>
                                <a:pt x="1402" y="684"/>
                              </a:lnTo>
                              <a:lnTo>
                                <a:pt x="1407" y="682"/>
                              </a:lnTo>
                              <a:close/>
                              <a:moveTo>
                                <a:pt x="1038" y="676"/>
                              </a:moveTo>
                              <a:lnTo>
                                <a:pt x="1038" y="677"/>
                              </a:lnTo>
                              <a:lnTo>
                                <a:pt x="1037" y="679"/>
                              </a:lnTo>
                              <a:lnTo>
                                <a:pt x="1036" y="682"/>
                              </a:lnTo>
                              <a:lnTo>
                                <a:pt x="1038" y="676"/>
                              </a:lnTo>
                              <a:close/>
                              <a:moveTo>
                                <a:pt x="1072" y="676"/>
                              </a:moveTo>
                              <a:lnTo>
                                <a:pt x="1038" y="676"/>
                              </a:lnTo>
                              <a:lnTo>
                                <a:pt x="1036" y="682"/>
                              </a:lnTo>
                              <a:lnTo>
                                <a:pt x="1070" y="682"/>
                              </a:lnTo>
                              <a:lnTo>
                                <a:pt x="1072" y="676"/>
                              </a:lnTo>
                              <a:close/>
                              <a:moveTo>
                                <a:pt x="1349" y="679"/>
                              </a:moveTo>
                              <a:lnTo>
                                <a:pt x="1347" y="680"/>
                              </a:lnTo>
                              <a:lnTo>
                                <a:pt x="1345" y="682"/>
                              </a:lnTo>
                              <a:lnTo>
                                <a:pt x="1349" y="679"/>
                              </a:lnTo>
                              <a:close/>
                              <a:moveTo>
                                <a:pt x="1413" y="679"/>
                              </a:moveTo>
                              <a:lnTo>
                                <a:pt x="1349" y="679"/>
                              </a:lnTo>
                              <a:lnTo>
                                <a:pt x="1345" y="682"/>
                              </a:lnTo>
                              <a:lnTo>
                                <a:pt x="1405" y="682"/>
                              </a:lnTo>
                              <a:lnTo>
                                <a:pt x="1407" y="682"/>
                              </a:lnTo>
                              <a:lnTo>
                                <a:pt x="1413" y="679"/>
                              </a:lnTo>
                              <a:close/>
                              <a:moveTo>
                                <a:pt x="1430" y="633"/>
                              </a:moveTo>
                              <a:lnTo>
                                <a:pt x="1423" y="636"/>
                              </a:lnTo>
                              <a:lnTo>
                                <a:pt x="1398" y="646"/>
                              </a:lnTo>
                              <a:lnTo>
                                <a:pt x="1385" y="652"/>
                              </a:lnTo>
                              <a:lnTo>
                                <a:pt x="1383" y="653"/>
                              </a:lnTo>
                              <a:lnTo>
                                <a:pt x="1374" y="660"/>
                              </a:lnTo>
                              <a:lnTo>
                                <a:pt x="1347" y="680"/>
                              </a:lnTo>
                              <a:lnTo>
                                <a:pt x="1349" y="679"/>
                              </a:lnTo>
                              <a:lnTo>
                                <a:pt x="1413" y="679"/>
                              </a:lnTo>
                              <a:lnTo>
                                <a:pt x="1422" y="676"/>
                              </a:lnTo>
                              <a:lnTo>
                                <a:pt x="1447" y="666"/>
                              </a:lnTo>
                              <a:lnTo>
                                <a:pt x="1449" y="665"/>
                              </a:lnTo>
                              <a:lnTo>
                                <a:pt x="1463" y="654"/>
                              </a:lnTo>
                              <a:lnTo>
                                <a:pt x="1480" y="642"/>
                              </a:lnTo>
                              <a:lnTo>
                                <a:pt x="1484" y="639"/>
                              </a:lnTo>
                              <a:lnTo>
                                <a:pt x="1482" y="639"/>
                              </a:lnTo>
                              <a:lnTo>
                                <a:pt x="1488" y="636"/>
                              </a:lnTo>
                              <a:lnTo>
                                <a:pt x="1491" y="636"/>
                              </a:lnTo>
                              <a:lnTo>
                                <a:pt x="1491" y="635"/>
                              </a:lnTo>
                              <a:lnTo>
                                <a:pt x="1428" y="635"/>
                              </a:lnTo>
                              <a:lnTo>
                                <a:pt x="1430" y="633"/>
                              </a:lnTo>
                              <a:close/>
                              <a:moveTo>
                                <a:pt x="1065" y="623"/>
                              </a:moveTo>
                              <a:lnTo>
                                <a:pt x="1052" y="643"/>
                              </a:lnTo>
                              <a:lnTo>
                                <a:pt x="1047" y="650"/>
                              </a:lnTo>
                              <a:lnTo>
                                <a:pt x="1046" y="652"/>
                              </a:lnTo>
                              <a:lnTo>
                                <a:pt x="1043" y="660"/>
                              </a:lnTo>
                              <a:lnTo>
                                <a:pt x="1038" y="676"/>
                              </a:lnTo>
                              <a:lnTo>
                                <a:pt x="1037" y="679"/>
                              </a:lnTo>
                              <a:lnTo>
                                <a:pt x="1038" y="677"/>
                              </a:lnTo>
                              <a:lnTo>
                                <a:pt x="1038" y="676"/>
                              </a:lnTo>
                              <a:lnTo>
                                <a:pt x="1072" y="676"/>
                              </a:lnTo>
                              <a:lnTo>
                                <a:pt x="1075" y="668"/>
                              </a:lnTo>
                              <a:lnTo>
                                <a:pt x="1074" y="668"/>
                              </a:lnTo>
                              <a:lnTo>
                                <a:pt x="1076" y="663"/>
                              </a:lnTo>
                              <a:lnTo>
                                <a:pt x="1077" y="663"/>
                              </a:lnTo>
                              <a:lnTo>
                                <a:pt x="1083" y="654"/>
                              </a:lnTo>
                              <a:lnTo>
                                <a:pt x="1083" y="648"/>
                              </a:lnTo>
                              <a:lnTo>
                                <a:pt x="1083" y="646"/>
                              </a:lnTo>
                              <a:lnTo>
                                <a:pt x="1086" y="635"/>
                              </a:lnTo>
                              <a:lnTo>
                                <a:pt x="1089" y="625"/>
                              </a:lnTo>
                              <a:lnTo>
                                <a:pt x="1065" y="625"/>
                              </a:lnTo>
                              <a:lnTo>
                                <a:pt x="1065" y="623"/>
                              </a:lnTo>
                              <a:close/>
                              <a:moveTo>
                                <a:pt x="1076" y="663"/>
                              </a:moveTo>
                              <a:lnTo>
                                <a:pt x="1074" y="668"/>
                              </a:lnTo>
                              <a:lnTo>
                                <a:pt x="1076" y="665"/>
                              </a:lnTo>
                              <a:lnTo>
                                <a:pt x="1076" y="663"/>
                              </a:lnTo>
                              <a:close/>
                              <a:moveTo>
                                <a:pt x="1076" y="665"/>
                              </a:moveTo>
                              <a:lnTo>
                                <a:pt x="1074" y="668"/>
                              </a:lnTo>
                              <a:lnTo>
                                <a:pt x="1075" y="668"/>
                              </a:lnTo>
                              <a:lnTo>
                                <a:pt x="1076" y="665"/>
                              </a:lnTo>
                              <a:close/>
                              <a:moveTo>
                                <a:pt x="1077" y="663"/>
                              </a:moveTo>
                              <a:lnTo>
                                <a:pt x="1076" y="663"/>
                              </a:lnTo>
                              <a:lnTo>
                                <a:pt x="1076" y="665"/>
                              </a:lnTo>
                              <a:lnTo>
                                <a:pt x="1077" y="663"/>
                              </a:lnTo>
                              <a:close/>
                              <a:moveTo>
                                <a:pt x="1093" y="610"/>
                              </a:moveTo>
                              <a:lnTo>
                                <a:pt x="1091" y="616"/>
                              </a:lnTo>
                              <a:lnTo>
                                <a:pt x="1085" y="639"/>
                              </a:lnTo>
                              <a:lnTo>
                                <a:pt x="1083" y="646"/>
                              </a:lnTo>
                              <a:lnTo>
                                <a:pt x="1083" y="648"/>
                              </a:lnTo>
                              <a:lnTo>
                                <a:pt x="1083" y="654"/>
                              </a:lnTo>
                              <a:lnTo>
                                <a:pt x="1088" y="646"/>
                              </a:lnTo>
                              <a:lnTo>
                                <a:pt x="1093" y="639"/>
                              </a:lnTo>
                              <a:lnTo>
                                <a:pt x="1094" y="637"/>
                              </a:lnTo>
                              <a:lnTo>
                                <a:pt x="1094" y="635"/>
                              </a:lnTo>
                              <a:lnTo>
                                <a:pt x="1099" y="625"/>
                              </a:lnTo>
                              <a:lnTo>
                                <a:pt x="1104" y="613"/>
                              </a:lnTo>
                              <a:lnTo>
                                <a:pt x="1093" y="613"/>
                              </a:lnTo>
                              <a:lnTo>
                                <a:pt x="1093" y="610"/>
                              </a:lnTo>
                              <a:close/>
                              <a:moveTo>
                                <a:pt x="1113" y="648"/>
                              </a:moveTo>
                              <a:lnTo>
                                <a:pt x="1112" y="653"/>
                              </a:lnTo>
                              <a:lnTo>
                                <a:pt x="1112" y="652"/>
                              </a:lnTo>
                              <a:lnTo>
                                <a:pt x="1113" y="648"/>
                              </a:lnTo>
                              <a:close/>
                              <a:moveTo>
                                <a:pt x="1113" y="651"/>
                              </a:moveTo>
                              <a:lnTo>
                                <a:pt x="1112" y="653"/>
                              </a:lnTo>
                              <a:lnTo>
                                <a:pt x="1113" y="653"/>
                              </a:lnTo>
                              <a:lnTo>
                                <a:pt x="1113" y="651"/>
                              </a:lnTo>
                              <a:close/>
                              <a:moveTo>
                                <a:pt x="1113" y="648"/>
                              </a:moveTo>
                              <a:lnTo>
                                <a:pt x="1113" y="648"/>
                              </a:lnTo>
                              <a:lnTo>
                                <a:pt x="1113" y="651"/>
                              </a:lnTo>
                              <a:lnTo>
                                <a:pt x="1113" y="648"/>
                              </a:lnTo>
                              <a:close/>
                              <a:moveTo>
                                <a:pt x="1488" y="636"/>
                              </a:moveTo>
                              <a:lnTo>
                                <a:pt x="1482" y="639"/>
                              </a:lnTo>
                              <a:lnTo>
                                <a:pt x="1485" y="638"/>
                              </a:lnTo>
                              <a:lnTo>
                                <a:pt x="1488" y="636"/>
                              </a:lnTo>
                              <a:close/>
                              <a:moveTo>
                                <a:pt x="1485" y="638"/>
                              </a:moveTo>
                              <a:lnTo>
                                <a:pt x="1482" y="639"/>
                              </a:lnTo>
                              <a:lnTo>
                                <a:pt x="1484" y="639"/>
                              </a:lnTo>
                              <a:lnTo>
                                <a:pt x="1485" y="638"/>
                              </a:lnTo>
                              <a:close/>
                              <a:moveTo>
                                <a:pt x="1491" y="636"/>
                              </a:moveTo>
                              <a:lnTo>
                                <a:pt x="1488" y="636"/>
                              </a:lnTo>
                              <a:lnTo>
                                <a:pt x="1485" y="638"/>
                              </a:lnTo>
                              <a:lnTo>
                                <a:pt x="1491" y="636"/>
                              </a:lnTo>
                              <a:close/>
                              <a:moveTo>
                                <a:pt x="1433" y="632"/>
                              </a:moveTo>
                              <a:lnTo>
                                <a:pt x="1430" y="633"/>
                              </a:lnTo>
                              <a:lnTo>
                                <a:pt x="1428" y="635"/>
                              </a:lnTo>
                              <a:lnTo>
                                <a:pt x="1433" y="632"/>
                              </a:lnTo>
                              <a:close/>
                              <a:moveTo>
                                <a:pt x="1500" y="632"/>
                              </a:moveTo>
                              <a:lnTo>
                                <a:pt x="1433" y="632"/>
                              </a:lnTo>
                              <a:lnTo>
                                <a:pt x="1428" y="635"/>
                              </a:lnTo>
                              <a:lnTo>
                                <a:pt x="1491" y="635"/>
                              </a:lnTo>
                              <a:lnTo>
                                <a:pt x="1500" y="632"/>
                              </a:lnTo>
                              <a:close/>
                              <a:moveTo>
                                <a:pt x="1560" y="567"/>
                              </a:moveTo>
                              <a:lnTo>
                                <a:pt x="1468" y="605"/>
                              </a:lnTo>
                              <a:lnTo>
                                <a:pt x="1466" y="606"/>
                              </a:lnTo>
                              <a:lnTo>
                                <a:pt x="1456" y="613"/>
                              </a:lnTo>
                              <a:lnTo>
                                <a:pt x="1436" y="629"/>
                              </a:lnTo>
                              <a:lnTo>
                                <a:pt x="1430" y="633"/>
                              </a:lnTo>
                              <a:lnTo>
                                <a:pt x="1433" y="632"/>
                              </a:lnTo>
                              <a:lnTo>
                                <a:pt x="1500" y="632"/>
                              </a:lnTo>
                              <a:lnTo>
                                <a:pt x="1529" y="621"/>
                              </a:lnTo>
                              <a:lnTo>
                                <a:pt x="1575" y="603"/>
                              </a:lnTo>
                              <a:lnTo>
                                <a:pt x="1577" y="602"/>
                              </a:lnTo>
                              <a:lnTo>
                                <a:pt x="1607" y="588"/>
                              </a:lnTo>
                              <a:lnTo>
                                <a:pt x="1610" y="586"/>
                              </a:lnTo>
                              <a:lnTo>
                                <a:pt x="1607" y="586"/>
                              </a:lnTo>
                              <a:lnTo>
                                <a:pt x="1615" y="583"/>
                              </a:lnTo>
                              <a:lnTo>
                                <a:pt x="1636" y="583"/>
                              </a:lnTo>
                              <a:lnTo>
                                <a:pt x="1638" y="583"/>
                              </a:lnTo>
                              <a:lnTo>
                                <a:pt x="1654" y="581"/>
                              </a:lnTo>
                              <a:lnTo>
                                <a:pt x="1664" y="577"/>
                              </a:lnTo>
                              <a:lnTo>
                                <a:pt x="1666" y="569"/>
                              </a:lnTo>
                              <a:lnTo>
                                <a:pt x="1666" y="568"/>
                              </a:lnTo>
                              <a:lnTo>
                                <a:pt x="1559" y="568"/>
                              </a:lnTo>
                              <a:lnTo>
                                <a:pt x="1560" y="567"/>
                              </a:lnTo>
                              <a:close/>
                              <a:moveTo>
                                <a:pt x="1067" y="622"/>
                              </a:moveTo>
                              <a:lnTo>
                                <a:pt x="1065" y="623"/>
                              </a:lnTo>
                              <a:lnTo>
                                <a:pt x="1065" y="625"/>
                              </a:lnTo>
                              <a:lnTo>
                                <a:pt x="1067" y="622"/>
                              </a:lnTo>
                              <a:close/>
                              <a:moveTo>
                                <a:pt x="1090" y="622"/>
                              </a:moveTo>
                              <a:lnTo>
                                <a:pt x="1067" y="622"/>
                              </a:lnTo>
                              <a:lnTo>
                                <a:pt x="1065" y="625"/>
                              </a:lnTo>
                              <a:lnTo>
                                <a:pt x="1089" y="625"/>
                              </a:lnTo>
                              <a:lnTo>
                                <a:pt x="1090" y="622"/>
                              </a:lnTo>
                              <a:close/>
                              <a:moveTo>
                                <a:pt x="1103" y="574"/>
                              </a:moveTo>
                              <a:lnTo>
                                <a:pt x="1088" y="575"/>
                              </a:lnTo>
                              <a:lnTo>
                                <a:pt x="1085" y="579"/>
                              </a:lnTo>
                              <a:lnTo>
                                <a:pt x="1079" y="588"/>
                              </a:lnTo>
                              <a:lnTo>
                                <a:pt x="1074" y="601"/>
                              </a:lnTo>
                              <a:lnTo>
                                <a:pt x="1069" y="615"/>
                              </a:lnTo>
                              <a:lnTo>
                                <a:pt x="1065" y="623"/>
                              </a:lnTo>
                              <a:lnTo>
                                <a:pt x="1067" y="622"/>
                              </a:lnTo>
                              <a:lnTo>
                                <a:pt x="1090" y="622"/>
                              </a:lnTo>
                              <a:lnTo>
                                <a:pt x="1093" y="610"/>
                              </a:lnTo>
                              <a:lnTo>
                                <a:pt x="1092" y="601"/>
                              </a:lnTo>
                              <a:lnTo>
                                <a:pt x="1087" y="596"/>
                              </a:lnTo>
                              <a:lnTo>
                                <a:pt x="1090" y="593"/>
                              </a:lnTo>
                              <a:lnTo>
                                <a:pt x="1111" y="586"/>
                              </a:lnTo>
                              <a:lnTo>
                                <a:pt x="1118" y="586"/>
                              </a:lnTo>
                              <a:lnTo>
                                <a:pt x="1111" y="575"/>
                              </a:lnTo>
                              <a:lnTo>
                                <a:pt x="1103" y="574"/>
                              </a:lnTo>
                              <a:close/>
                              <a:moveTo>
                                <a:pt x="1093" y="608"/>
                              </a:moveTo>
                              <a:lnTo>
                                <a:pt x="1093" y="610"/>
                              </a:lnTo>
                              <a:lnTo>
                                <a:pt x="1093" y="613"/>
                              </a:lnTo>
                              <a:lnTo>
                                <a:pt x="1093" y="608"/>
                              </a:lnTo>
                              <a:close/>
                              <a:moveTo>
                                <a:pt x="1106" y="608"/>
                              </a:moveTo>
                              <a:lnTo>
                                <a:pt x="1093" y="608"/>
                              </a:lnTo>
                              <a:lnTo>
                                <a:pt x="1093" y="613"/>
                              </a:lnTo>
                              <a:lnTo>
                                <a:pt x="1104" y="613"/>
                              </a:lnTo>
                              <a:lnTo>
                                <a:pt x="1105" y="611"/>
                              </a:lnTo>
                              <a:lnTo>
                                <a:pt x="1106" y="608"/>
                              </a:lnTo>
                              <a:close/>
                              <a:moveTo>
                                <a:pt x="1092" y="601"/>
                              </a:moveTo>
                              <a:lnTo>
                                <a:pt x="1093" y="610"/>
                              </a:lnTo>
                              <a:lnTo>
                                <a:pt x="1093" y="608"/>
                              </a:lnTo>
                              <a:lnTo>
                                <a:pt x="1106" y="608"/>
                              </a:lnTo>
                              <a:lnTo>
                                <a:pt x="1107" y="604"/>
                              </a:lnTo>
                              <a:lnTo>
                                <a:pt x="1097" y="604"/>
                              </a:lnTo>
                              <a:lnTo>
                                <a:pt x="1092" y="601"/>
                              </a:lnTo>
                              <a:close/>
                              <a:moveTo>
                                <a:pt x="1094" y="593"/>
                              </a:moveTo>
                              <a:lnTo>
                                <a:pt x="1092" y="595"/>
                              </a:lnTo>
                              <a:lnTo>
                                <a:pt x="1092" y="601"/>
                              </a:lnTo>
                              <a:lnTo>
                                <a:pt x="1097" y="604"/>
                              </a:lnTo>
                              <a:lnTo>
                                <a:pt x="1098" y="604"/>
                              </a:lnTo>
                              <a:lnTo>
                                <a:pt x="1094" y="593"/>
                              </a:lnTo>
                              <a:close/>
                              <a:moveTo>
                                <a:pt x="1111" y="593"/>
                              </a:moveTo>
                              <a:lnTo>
                                <a:pt x="1094" y="593"/>
                              </a:lnTo>
                              <a:lnTo>
                                <a:pt x="1098" y="604"/>
                              </a:lnTo>
                              <a:lnTo>
                                <a:pt x="1097" y="604"/>
                              </a:lnTo>
                              <a:lnTo>
                                <a:pt x="1107" y="604"/>
                              </a:lnTo>
                              <a:lnTo>
                                <a:pt x="1109" y="598"/>
                              </a:lnTo>
                              <a:lnTo>
                                <a:pt x="1111" y="593"/>
                              </a:lnTo>
                              <a:close/>
                              <a:moveTo>
                                <a:pt x="1111" y="586"/>
                              </a:moveTo>
                              <a:lnTo>
                                <a:pt x="1090" y="593"/>
                              </a:lnTo>
                              <a:lnTo>
                                <a:pt x="1087" y="596"/>
                              </a:lnTo>
                              <a:lnTo>
                                <a:pt x="1092" y="601"/>
                              </a:lnTo>
                              <a:lnTo>
                                <a:pt x="1092" y="595"/>
                              </a:lnTo>
                              <a:lnTo>
                                <a:pt x="1094" y="593"/>
                              </a:lnTo>
                              <a:lnTo>
                                <a:pt x="1111" y="593"/>
                              </a:lnTo>
                              <a:lnTo>
                                <a:pt x="1111" y="590"/>
                              </a:lnTo>
                              <a:lnTo>
                                <a:pt x="1111" y="586"/>
                              </a:lnTo>
                              <a:close/>
                              <a:moveTo>
                                <a:pt x="1615" y="583"/>
                              </a:moveTo>
                              <a:lnTo>
                                <a:pt x="1607" y="586"/>
                              </a:lnTo>
                              <a:lnTo>
                                <a:pt x="1608" y="586"/>
                              </a:lnTo>
                              <a:lnTo>
                                <a:pt x="1611" y="585"/>
                              </a:lnTo>
                              <a:lnTo>
                                <a:pt x="1615" y="583"/>
                              </a:lnTo>
                              <a:close/>
                              <a:moveTo>
                                <a:pt x="1611" y="585"/>
                              </a:moveTo>
                              <a:lnTo>
                                <a:pt x="1608" y="586"/>
                              </a:lnTo>
                              <a:lnTo>
                                <a:pt x="1607" y="586"/>
                              </a:lnTo>
                              <a:lnTo>
                                <a:pt x="1610" y="586"/>
                              </a:lnTo>
                              <a:lnTo>
                                <a:pt x="1611" y="585"/>
                              </a:lnTo>
                              <a:close/>
                              <a:moveTo>
                                <a:pt x="1636" y="583"/>
                              </a:moveTo>
                              <a:lnTo>
                                <a:pt x="1615" y="583"/>
                              </a:lnTo>
                              <a:lnTo>
                                <a:pt x="1611" y="585"/>
                              </a:lnTo>
                              <a:lnTo>
                                <a:pt x="1636" y="583"/>
                              </a:lnTo>
                              <a:close/>
                              <a:moveTo>
                                <a:pt x="1562" y="567"/>
                              </a:moveTo>
                              <a:lnTo>
                                <a:pt x="1560" y="567"/>
                              </a:lnTo>
                              <a:lnTo>
                                <a:pt x="1559" y="568"/>
                              </a:lnTo>
                              <a:lnTo>
                                <a:pt x="1562" y="567"/>
                              </a:lnTo>
                              <a:close/>
                              <a:moveTo>
                                <a:pt x="1666" y="567"/>
                              </a:moveTo>
                              <a:lnTo>
                                <a:pt x="1562" y="567"/>
                              </a:lnTo>
                              <a:lnTo>
                                <a:pt x="1559" y="568"/>
                              </a:lnTo>
                              <a:lnTo>
                                <a:pt x="1666" y="568"/>
                              </a:lnTo>
                              <a:lnTo>
                                <a:pt x="1666" y="567"/>
                              </a:lnTo>
                              <a:close/>
                              <a:moveTo>
                                <a:pt x="1647" y="537"/>
                              </a:moveTo>
                              <a:lnTo>
                                <a:pt x="1631" y="539"/>
                              </a:lnTo>
                              <a:lnTo>
                                <a:pt x="1615" y="544"/>
                              </a:lnTo>
                              <a:lnTo>
                                <a:pt x="1602" y="547"/>
                              </a:lnTo>
                              <a:lnTo>
                                <a:pt x="1601" y="547"/>
                              </a:lnTo>
                              <a:lnTo>
                                <a:pt x="1598" y="548"/>
                              </a:lnTo>
                              <a:lnTo>
                                <a:pt x="1588" y="553"/>
                              </a:lnTo>
                              <a:lnTo>
                                <a:pt x="1560" y="567"/>
                              </a:lnTo>
                              <a:lnTo>
                                <a:pt x="1562" y="567"/>
                              </a:lnTo>
                              <a:lnTo>
                                <a:pt x="1666" y="567"/>
                              </a:lnTo>
                              <a:lnTo>
                                <a:pt x="1665" y="556"/>
                              </a:lnTo>
                              <a:lnTo>
                                <a:pt x="1662" y="544"/>
                              </a:lnTo>
                              <a:lnTo>
                                <a:pt x="1657" y="537"/>
                              </a:lnTo>
                              <a:lnTo>
                                <a:pt x="1647" y="537"/>
                              </a:lnTo>
                              <a:close/>
                              <a:moveTo>
                                <a:pt x="933" y="1122"/>
                              </a:moveTo>
                              <a:lnTo>
                                <a:pt x="933" y="1162"/>
                              </a:lnTo>
                              <a:lnTo>
                                <a:pt x="931" y="1168"/>
                              </a:lnTo>
                              <a:lnTo>
                                <a:pt x="940" y="1170"/>
                              </a:lnTo>
                              <a:lnTo>
                                <a:pt x="962" y="1174"/>
                              </a:lnTo>
                              <a:lnTo>
                                <a:pt x="970" y="1168"/>
                              </a:lnTo>
                              <a:lnTo>
                                <a:pt x="936" y="1168"/>
                              </a:lnTo>
                              <a:lnTo>
                                <a:pt x="934" y="1162"/>
                              </a:lnTo>
                              <a:lnTo>
                                <a:pt x="933" y="1156"/>
                              </a:lnTo>
                              <a:lnTo>
                                <a:pt x="936" y="1146"/>
                              </a:lnTo>
                              <a:lnTo>
                                <a:pt x="940" y="1134"/>
                              </a:lnTo>
                              <a:lnTo>
                                <a:pt x="943" y="1126"/>
                              </a:lnTo>
                              <a:lnTo>
                                <a:pt x="944" y="1124"/>
                              </a:lnTo>
                              <a:lnTo>
                                <a:pt x="933" y="1124"/>
                              </a:lnTo>
                              <a:lnTo>
                                <a:pt x="933" y="1122"/>
                              </a:lnTo>
                              <a:close/>
                              <a:moveTo>
                                <a:pt x="961" y="1090"/>
                              </a:moveTo>
                              <a:lnTo>
                                <a:pt x="949" y="1114"/>
                              </a:lnTo>
                              <a:lnTo>
                                <a:pt x="944" y="1124"/>
                              </a:lnTo>
                              <a:lnTo>
                                <a:pt x="943" y="1126"/>
                              </a:lnTo>
                              <a:lnTo>
                                <a:pt x="940" y="1134"/>
                              </a:lnTo>
                              <a:lnTo>
                                <a:pt x="936" y="1146"/>
                              </a:lnTo>
                              <a:lnTo>
                                <a:pt x="933" y="1156"/>
                              </a:lnTo>
                              <a:lnTo>
                                <a:pt x="934" y="1162"/>
                              </a:lnTo>
                              <a:lnTo>
                                <a:pt x="936" y="1168"/>
                              </a:lnTo>
                              <a:lnTo>
                                <a:pt x="969" y="1168"/>
                              </a:lnTo>
                              <a:lnTo>
                                <a:pt x="967" y="1162"/>
                              </a:lnTo>
                              <a:lnTo>
                                <a:pt x="967" y="1120"/>
                              </a:lnTo>
                              <a:lnTo>
                                <a:pt x="967" y="1118"/>
                              </a:lnTo>
                              <a:lnTo>
                                <a:pt x="962" y="1094"/>
                              </a:lnTo>
                              <a:lnTo>
                                <a:pt x="961" y="1090"/>
                              </a:lnTo>
                              <a:close/>
                              <a:moveTo>
                                <a:pt x="1026" y="1012"/>
                              </a:moveTo>
                              <a:lnTo>
                                <a:pt x="1016" y="1014"/>
                              </a:lnTo>
                              <a:lnTo>
                                <a:pt x="1004" y="1022"/>
                              </a:lnTo>
                              <a:lnTo>
                                <a:pt x="991" y="1038"/>
                              </a:lnTo>
                              <a:lnTo>
                                <a:pt x="984" y="1046"/>
                              </a:lnTo>
                              <a:lnTo>
                                <a:pt x="982" y="1048"/>
                              </a:lnTo>
                              <a:lnTo>
                                <a:pt x="977" y="1058"/>
                              </a:lnTo>
                              <a:lnTo>
                                <a:pt x="963" y="1086"/>
                              </a:lnTo>
                              <a:lnTo>
                                <a:pt x="961" y="1090"/>
                              </a:lnTo>
                              <a:lnTo>
                                <a:pt x="962" y="1094"/>
                              </a:lnTo>
                              <a:lnTo>
                                <a:pt x="967" y="1118"/>
                              </a:lnTo>
                              <a:lnTo>
                                <a:pt x="967" y="1120"/>
                              </a:lnTo>
                              <a:lnTo>
                                <a:pt x="967" y="1162"/>
                              </a:lnTo>
                              <a:lnTo>
                                <a:pt x="969" y="1168"/>
                              </a:lnTo>
                              <a:lnTo>
                                <a:pt x="970" y="1168"/>
                              </a:lnTo>
                              <a:lnTo>
                                <a:pt x="972" y="1166"/>
                              </a:lnTo>
                              <a:lnTo>
                                <a:pt x="974" y="1142"/>
                              </a:lnTo>
                              <a:lnTo>
                                <a:pt x="975" y="1138"/>
                              </a:lnTo>
                              <a:lnTo>
                                <a:pt x="974" y="1138"/>
                              </a:lnTo>
                              <a:lnTo>
                                <a:pt x="976" y="1134"/>
                              </a:lnTo>
                              <a:lnTo>
                                <a:pt x="978" y="1130"/>
                              </a:lnTo>
                              <a:lnTo>
                                <a:pt x="993" y="1100"/>
                              </a:lnTo>
                              <a:lnTo>
                                <a:pt x="992" y="1100"/>
                              </a:lnTo>
                              <a:lnTo>
                                <a:pt x="1007" y="1072"/>
                              </a:lnTo>
                              <a:lnTo>
                                <a:pt x="1009" y="1068"/>
                              </a:lnTo>
                              <a:lnTo>
                                <a:pt x="1007" y="1068"/>
                              </a:lnTo>
                              <a:lnTo>
                                <a:pt x="1011" y="1062"/>
                              </a:lnTo>
                              <a:lnTo>
                                <a:pt x="1015" y="1062"/>
                              </a:lnTo>
                              <a:lnTo>
                                <a:pt x="1024" y="1054"/>
                              </a:lnTo>
                              <a:lnTo>
                                <a:pt x="1024" y="1050"/>
                              </a:lnTo>
                              <a:lnTo>
                                <a:pt x="1016" y="1046"/>
                              </a:lnTo>
                              <a:lnTo>
                                <a:pt x="1016" y="1042"/>
                              </a:lnTo>
                              <a:lnTo>
                                <a:pt x="1023" y="1041"/>
                              </a:lnTo>
                              <a:lnTo>
                                <a:pt x="1023" y="1040"/>
                              </a:lnTo>
                              <a:lnTo>
                                <a:pt x="1026" y="1036"/>
                              </a:lnTo>
                              <a:lnTo>
                                <a:pt x="1060" y="1036"/>
                              </a:lnTo>
                              <a:lnTo>
                                <a:pt x="1059" y="1034"/>
                              </a:lnTo>
                              <a:lnTo>
                                <a:pt x="1053" y="1024"/>
                              </a:lnTo>
                              <a:lnTo>
                                <a:pt x="1046" y="1018"/>
                              </a:lnTo>
                              <a:lnTo>
                                <a:pt x="1036" y="1014"/>
                              </a:lnTo>
                              <a:lnTo>
                                <a:pt x="1026" y="1012"/>
                              </a:lnTo>
                              <a:close/>
                              <a:moveTo>
                                <a:pt x="976" y="1134"/>
                              </a:moveTo>
                              <a:lnTo>
                                <a:pt x="974" y="1138"/>
                              </a:lnTo>
                              <a:lnTo>
                                <a:pt x="975" y="1135"/>
                              </a:lnTo>
                              <a:lnTo>
                                <a:pt x="976" y="1134"/>
                              </a:lnTo>
                              <a:close/>
                              <a:moveTo>
                                <a:pt x="975" y="1135"/>
                              </a:moveTo>
                              <a:lnTo>
                                <a:pt x="974" y="1138"/>
                              </a:lnTo>
                              <a:lnTo>
                                <a:pt x="975" y="1138"/>
                              </a:lnTo>
                              <a:lnTo>
                                <a:pt x="975" y="1135"/>
                              </a:lnTo>
                              <a:close/>
                              <a:moveTo>
                                <a:pt x="976" y="1134"/>
                              </a:moveTo>
                              <a:lnTo>
                                <a:pt x="976" y="1134"/>
                              </a:lnTo>
                              <a:lnTo>
                                <a:pt x="975" y="1135"/>
                              </a:lnTo>
                              <a:lnTo>
                                <a:pt x="976" y="1134"/>
                              </a:lnTo>
                              <a:close/>
                              <a:moveTo>
                                <a:pt x="933" y="1120"/>
                              </a:moveTo>
                              <a:lnTo>
                                <a:pt x="933" y="1122"/>
                              </a:lnTo>
                              <a:lnTo>
                                <a:pt x="933" y="1124"/>
                              </a:lnTo>
                              <a:lnTo>
                                <a:pt x="933" y="1120"/>
                              </a:lnTo>
                              <a:close/>
                              <a:moveTo>
                                <a:pt x="946" y="1120"/>
                              </a:moveTo>
                              <a:lnTo>
                                <a:pt x="933" y="1120"/>
                              </a:lnTo>
                              <a:lnTo>
                                <a:pt x="933" y="1124"/>
                              </a:lnTo>
                              <a:lnTo>
                                <a:pt x="944" y="1124"/>
                              </a:lnTo>
                              <a:lnTo>
                                <a:pt x="946" y="1120"/>
                              </a:lnTo>
                              <a:close/>
                              <a:moveTo>
                                <a:pt x="1033" y="1104"/>
                              </a:moveTo>
                              <a:lnTo>
                                <a:pt x="1032" y="1110"/>
                              </a:lnTo>
                              <a:lnTo>
                                <a:pt x="1040" y="1116"/>
                              </a:lnTo>
                              <a:lnTo>
                                <a:pt x="1060" y="1124"/>
                              </a:lnTo>
                              <a:lnTo>
                                <a:pt x="1073" y="1120"/>
                              </a:lnTo>
                              <a:lnTo>
                                <a:pt x="1076" y="1112"/>
                              </a:lnTo>
                              <a:lnTo>
                                <a:pt x="1063" y="1112"/>
                              </a:lnTo>
                              <a:lnTo>
                                <a:pt x="1047" y="1108"/>
                              </a:lnTo>
                              <a:lnTo>
                                <a:pt x="1034" y="1108"/>
                              </a:lnTo>
                              <a:lnTo>
                                <a:pt x="1033" y="1104"/>
                              </a:lnTo>
                              <a:close/>
                              <a:moveTo>
                                <a:pt x="939" y="1030"/>
                              </a:moveTo>
                              <a:lnTo>
                                <a:pt x="928" y="1038"/>
                              </a:lnTo>
                              <a:lnTo>
                                <a:pt x="927" y="1062"/>
                              </a:lnTo>
                              <a:lnTo>
                                <a:pt x="924" y="1072"/>
                              </a:lnTo>
                              <a:lnTo>
                                <a:pt x="924" y="1076"/>
                              </a:lnTo>
                              <a:lnTo>
                                <a:pt x="927" y="1092"/>
                              </a:lnTo>
                              <a:lnTo>
                                <a:pt x="929" y="1102"/>
                              </a:lnTo>
                              <a:lnTo>
                                <a:pt x="933" y="1122"/>
                              </a:lnTo>
                              <a:lnTo>
                                <a:pt x="933" y="1120"/>
                              </a:lnTo>
                              <a:lnTo>
                                <a:pt x="946" y="1120"/>
                              </a:lnTo>
                              <a:lnTo>
                                <a:pt x="949" y="1114"/>
                              </a:lnTo>
                              <a:lnTo>
                                <a:pt x="961" y="1090"/>
                              </a:lnTo>
                              <a:lnTo>
                                <a:pt x="959" y="1080"/>
                              </a:lnTo>
                              <a:lnTo>
                                <a:pt x="957" y="1080"/>
                              </a:lnTo>
                              <a:lnTo>
                                <a:pt x="957" y="1070"/>
                              </a:lnTo>
                              <a:lnTo>
                                <a:pt x="960" y="1070"/>
                              </a:lnTo>
                              <a:lnTo>
                                <a:pt x="969" y="1048"/>
                              </a:lnTo>
                              <a:lnTo>
                                <a:pt x="966" y="1042"/>
                              </a:lnTo>
                              <a:lnTo>
                                <a:pt x="963" y="1036"/>
                              </a:lnTo>
                              <a:lnTo>
                                <a:pt x="939" y="1030"/>
                              </a:lnTo>
                              <a:close/>
                              <a:moveTo>
                                <a:pt x="1054" y="1076"/>
                              </a:moveTo>
                              <a:lnTo>
                                <a:pt x="1052" y="1078"/>
                              </a:lnTo>
                              <a:lnTo>
                                <a:pt x="1035" y="1096"/>
                              </a:lnTo>
                              <a:lnTo>
                                <a:pt x="1038" y="1106"/>
                              </a:lnTo>
                              <a:lnTo>
                                <a:pt x="1063" y="1112"/>
                              </a:lnTo>
                              <a:lnTo>
                                <a:pt x="1072" y="1112"/>
                              </a:lnTo>
                              <a:lnTo>
                                <a:pt x="1070" y="1104"/>
                              </a:lnTo>
                              <a:lnTo>
                                <a:pt x="1070" y="1098"/>
                              </a:lnTo>
                              <a:lnTo>
                                <a:pt x="1067" y="1088"/>
                              </a:lnTo>
                              <a:lnTo>
                                <a:pt x="1065" y="1080"/>
                              </a:lnTo>
                              <a:lnTo>
                                <a:pt x="1053" y="1080"/>
                              </a:lnTo>
                              <a:lnTo>
                                <a:pt x="1054" y="1076"/>
                              </a:lnTo>
                              <a:close/>
                              <a:moveTo>
                                <a:pt x="1122" y="986"/>
                              </a:moveTo>
                              <a:lnTo>
                                <a:pt x="1108" y="988"/>
                              </a:lnTo>
                              <a:lnTo>
                                <a:pt x="1095" y="1000"/>
                              </a:lnTo>
                              <a:lnTo>
                                <a:pt x="1086" y="1006"/>
                              </a:lnTo>
                              <a:lnTo>
                                <a:pt x="1083" y="1010"/>
                              </a:lnTo>
                              <a:lnTo>
                                <a:pt x="1078" y="1020"/>
                              </a:lnTo>
                              <a:lnTo>
                                <a:pt x="1073" y="1030"/>
                              </a:lnTo>
                              <a:lnTo>
                                <a:pt x="1063" y="1048"/>
                              </a:lnTo>
                              <a:lnTo>
                                <a:pt x="1063" y="1050"/>
                              </a:lnTo>
                              <a:lnTo>
                                <a:pt x="1061" y="1057"/>
                              </a:lnTo>
                              <a:lnTo>
                                <a:pt x="1061" y="1058"/>
                              </a:lnTo>
                              <a:lnTo>
                                <a:pt x="1060" y="1063"/>
                              </a:lnTo>
                              <a:lnTo>
                                <a:pt x="1062" y="1068"/>
                              </a:lnTo>
                              <a:lnTo>
                                <a:pt x="1068" y="1092"/>
                              </a:lnTo>
                              <a:lnTo>
                                <a:pt x="1070" y="1098"/>
                              </a:lnTo>
                              <a:lnTo>
                                <a:pt x="1070" y="1104"/>
                              </a:lnTo>
                              <a:lnTo>
                                <a:pt x="1072" y="1112"/>
                              </a:lnTo>
                              <a:lnTo>
                                <a:pt x="1076" y="1112"/>
                              </a:lnTo>
                              <a:lnTo>
                                <a:pt x="1081" y="1100"/>
                              </a:lnTo>
                              <a:lnTo>
                                <a:pt x="1086" y="1092"/>
                              </a:lnTo>
                              <a:lnTo>
                                <a:pt x="1087" y="1090"/>
                              </a:lnTo>
                              <a:lnTo>
                                <a:pt x="1095" y="1064"/>
                              </a:lnTo>
                              <a:lnTo>
                                <a:pt x="1105" y="1044"/>
                              </a:lnTo>
                              <a:lnTo>
                                <a:pt x="1110" y="1034"/>
                              </a:lnTo>
                              <a:lnTo>
                                <a:pt x="1106" y="1034"/>
                              </a:lnTo>
                              <a:lnTo>
                                <a:pt x="1113" y="1027"/>
                              </a:lnTo>
                              <a:lnTo>
                                <a:pt x="1106" y="1008"/>
                              </a:lnTo>
                              <a:lnTo>
                                <a:pt x="1110" y="1002"/>
                              </a:lnTo>
                              <a:lnTo>
                                <a:pt x="1146" y="1002"/>
                              </a:lnTo>
                              <a:lnTo>
                                <a:pt x="1139" y="992"/>
                              </a:lnTo>
                              <a:lnTo>
                                <a:pt x="1122" y="986"/>
                              </a:lnTo>
                              <a:close/>
                              <a:moveTo>
                                <a:pt x="1220" y="1052"/>
                              </a:moveTo>
                              <a:lnTo>
                                <a:pt x="1217" y="1064"/>
                              </a:lnTo>
                              <a:lnTo>
                                <a:pt x="1213" y="1078"/>
                              </a:lnTo>
                              <a:lnTo>
                                <a:pt x="1210" y="1090"/>
                              </a:lnTo>
                              <a:lnTo>
                                <a:pt x="1210" y="1094"/>
                              </a:lnTo>
                              <a:lnTo>
                                <a:pt x="1210" y="1098"/>
                              </a:lnTo>
                              <a:lnTo>
                                <a:pt x="1213" y="1104"/>
                              </a:lnTo>
                              <a:lnTo>
                                <a:pt x="1239" y="1110"/>
                              </a:lnTo>
                              <a:lnTo>
                                <a:pt x="1244" y="1106"/>
                              </a:lnTo>
                              <a:lnTo>
                                <a:pt x="1241" y="1106"/>
                              </a:lnTo>
                              <a:lnTo>
                                <a:pt x="1246" y="1101"/>
                              </a:lnTo>
                              <a:lnTo>
                                <a:pt x="1247" y="1098"/>
                              </a:lnTo>
                              <a:lnTo>
                                <a:pt x="1249" y="1091"/>
                              </a:lnTo>
                              <a:lnTo>
                                <a:pt x="1245" y="1074"/>
                              </a:lnTo>
                              <a:lnTo>
                                <a:pt x="1245" y="1060"/>
                              </a:lnTo>
                              <a:lnTo>
                                <a:pt x="1245" y="1054"/>
                              </a:lnTo>
                              <a:lnTo>
                                <a:pt x="1220" y="1054"/>
                              </a:lnTo>
                              <a:lnTo>
                                <a:pt x="1220" y="1052"/>
                              </a:lnTo>
                              <a:close/>
                              <a:moveTo>
                                <a:pt x="1033" y="1102"/>
                              </a:moveTo>
                              <a:lnTo>
                                <a:pt x="1033" y="1104"/>
                              </a:lnTo>
                              <a:lnTo>
                                <a:pt x="1034" y="1108"/>
                              </a:lnTo>
                              <a:lnTo>
                                <a:pt x="1033" y="1102"/>
                              </a:lnTo>
                              <a:close/>
                              <a:moveTo>
                                <a:pt x="1037" y="1102"/>
                              </a:moveTo>
                              <a:lnTo>
                                <a:pt x="1033" y="1102"/>
                              </a:lnTo>
                              <a:lnTo>
                                <a:pt x="1034" y="1108"/>
                              </a:lnTo>
                              <a:lnTo>
                                <a:pt x="1047" y="1108"/>
                              </a:lnTo>
                              <a:lnTo>
                                <a:pt x="1038" y="1106"/>
                              </a:lnTo>
                              <a:lnTo>
                                <a:pt x="1037" y="1102"/>
                              </a:lnTo>
                              <a:close/>
                              <a:moveTo>
                                <a:pt x="1212" y="1007"/>
                              </a:moveTo>
                              <a:lnTo>
                                <a:pt x="1210" y="1010"/>
                              </a:lnTo>
                              <a:lnTo>
                                <a:pt x="1210" y="1014"/>
                              </a:lnTo>
                              <a:lnTo>
                                <a:pt x="1210" y="1022"/>
                              </a:lnTo>
                              <a:lnTo>
                                <a:pt x="1209" y="1062"/>
                              </a:lnTo>
                              <a:lnTo>
                                <a:pt x="1209" y="1074"/>
                              </a:lnTo>
                              <a:lnTo>
                                <a:pt x="1204" y="1098"/>
                              </a:lnTo>
                              <a:lnTo>
                                <a:pt x="1213" y="1106"/>
                              </a:lnTo>
                              <a:lnTo>
                                <a:pt x="1222" y="1106"/>
                              </a:lnTo>
                              <a:lnTo>
                                <a:pt x="1213" y="1104"/>
                              </a:lnTo>
                              <a:lnTo>
                                <a:pt x="1210" y="1098"/>
                              </a:lnTo>
                              <a:lnTo>
                                <a:pt x="1210" y="1094"/>
                              </a:lnTo>
                              <a:lnTo>
                                <a:pt x="1210" y="1090"/>
                              </a:lnTo>
                              <a:lnTo>
                                <a:pt x="1213" y="1078"/>
                              </a:lnTo>
                              <a:lnTo>
                                <a:pt x="1217" y="1064"/>
                              </a:lnTo>
                              <a:lnTo>
                                <a:pt x="1220" y="1052"/>
                              </a:lnTo>
                              <a:lnTo>
                                <a:pt x="1228" y="1010"/>
                              </a:lnTo>
                              <a:lnTo>
                                <a:pt x="1213" y="1010"/>
                              </a:lnTo>
                              <a:lnTo>
                                <a:pt x="1212" y="1007"/>
                              </a:lnTo>
                              <a:close/>
                              <a:moveTo>
                                <a:pt x="1246" y="1101"/>
                              </a:moveTo>
                              <a:lnTo>
                                <a:pt x="1241" y="1106"/>
                              </a:lnTo>
                              <a:lnTo>
                                <a:pt x="1244" y="1106"/>
                              </a:lnTo>
                              <a:lnTo>
                                <a:pt x="1246" y="1101"/>
                              </a:lnTo>
                              <a:close/>
                              <a:moveTo>
                                <a:pt x="1027" y="1051"/>
                              </a:moveTo>
                              <a:lnTo>
                                <a:pt x="1024" y="1054"/>
                              </a:lnTo>
                              <a:lnTo>
                                <a:pt x="1024" y="1057"/>
                              </a:lnTo>
                              <a:lnTo>
                                <a:pt x="1024" y="1066"/>
                              </a:lnTo>
                              <a:lnTo>
                                <a:pt x="1025" y="1068"/>
                              </a:lnTo>
                              <a:lnTo>
                                <a:pt x="1027" y="1080"/>
                              </a:lnTo>
                              <a:lnTo>
                                <a:pt x="1032" y="1100"/>
                              </a:lnTo>
                              <a:lnTo>
                                <a:pt x="1033" y="1104"/>
                              </a:lnTo>
                              <a:lnTo>
                                <a:pt x="1033" y="1102"/>
                              </a:lnTo>
                              <a:lnTo>
                                <a:pt x="1037" y="1102"/>
                              </a:lnTo>
                              <a:lnTo>
                                <a:pt x="1035" y="1096"/>
                              </a:lnTo>
                              <a:lnTo>
                                <a:pt x="1052" y="1078"/>
                              </a:lnTo>
                              <a:lnTo>
                                <a:pt x="1054" y="1076"/>
                              </a:lnTo>
                              <a:lnTo>
                                <a:pt x="1055" y="1074"/>
                              </a:lnTo>
                              <a:lnTo>
                                <a:pt x="1061" y="1057"/>
                              </a:lnTo>
                              <a:lnTo>
                                <a:pt x="1061" y="1054"/>
                              </a:lnTo>
                              <a:lnTo>
                                <a:pt x="1033" y="1054"/>
                              </a:lnTo>
                              <a:lnTo>
                                <a:pt x="1027" y="1051"/>
                              </a:lnTo>
                              <a:close/>
                              <a:moveTo>
                                <a:pt x="1249" y="1091"/>
                              </a:moveTo>
                              <a:lnTo>
                                <a:pt x="1247" y="1098"/>
                              </a:lnTo>
                              <a:lnTo>
                                <a:pt x="1246" y="1101"/>
                              </a:lnTo>
                              <a:lnTo>
                                <a:pt x="1250" y="1098"/>
                              </a:lnTo>
                              <a:lnTo>
                                <a:pt x="1249" y="1091"/>
                              </a:lnTo>
                              <a:close/>
                              <a:moveTo>
                                <a:pt x="1146" y="1002"/>
                              </a:moveTo>
                              <a:lnTo>
                                <a:pt x="1110" y="1002"/>
                              </a:lnTo>
                              <a:lnTo>
                                <a:pt x="1135" y="1012"/>
                              </a:lnTo>
                              <a:lnTo>
                                <a:pt x="1135" y="1020"/>
                              </a:lnTo>
                              <a:lnTo>
                                <a:pt x="1114" y="1031"/>
                              </a:lnTo>
                              <a:lnTo>
                                <a:pt x="1115" y="1032"/>
                              </a:lnTo>
                              <a:lnTo>
                                <a:pt x="1119" y="1052"/>
                              </a:lnTo>
                              <a:lnTo>
                                <a:pt x="1123" y="1070"/>
                              </a:lnTo>
                              <a:lnTo>
                                <a:pt x="1128" y="1082"/>
                              </a:lnTo>
                              <a:lnTo>
                                <a:pt x="1133" y="1088"/>
                              </a:lnTo>
                              <a:lnTo>
                                <a:pt x="1140" y="1094"/>
                              </a:lnTo>
                              <a:lnTo>
                                <a:pt x="1150" y="1100"/>
                              </a:lnTo>
                              <a:lnTo>
                                <a:pt x="1161" y="1100"/>
                              </a:lnTo>
                              <a:lnTo>
                                <a:pt x="1174" y="1094"/>
                              </a:lnTo>
                              <a:lnTo>
                                <a:pt x="1182" y="1088"/>
                              </a:lnTo>
                              <a:lnTo>
                                <a:pt x="1185" y="1076"/>
                              </a:lnTo>
                              <a:lnTo>
                                <a:pt x="1149" y="1076"/>
                              </a:lnTo>
                              <a:lnTo>
                                <a:pt x="1146" y="1074"/>
                              </a:lnTo>
                              <a:lnTo>
                                <a:pt x="1154" y="1062"/>
                              </a:lnTo>
                              <a:lnTo>
                                <a:pt x="1151" y="1058"/>
                              </a:lnTo>
                              <a:lnTo>
                                <a:pt x="1157" y="1058"/>
                              </a:lnTo>
                              <a:lnTo>
                                <a:pt x="1158" y="1056"/>
                              </a:lnTo>
                              <a:lnTo>
                                <a:pt x="1158" y="1055"/>
                              </a:lnTo>
                              <a:lnTo>
                                <a:pt x="1152" y="1034"/>
                              </a:lnTo>
                              <a:lnTo>
                                <a:pt x="1150" y="1024"/>
                              </a:lnTo>
                              <a:lnTo>
                                <a:pt x="1148" y="1004"/>
                              </a:lnTo>
                              <a:lnTo>
                                <a:pt x="1146" y="1002"/>
                              </a:lnTo>
                              <a:close/>
                              <a:moveTo>
                                <a:pt x="1244" y="1043"/>
                              </a:moveTo>
                              <a:lnTo>
                                <a:pt x="1245" y="1060"/>
                              </a:lnTo>
                              <a:lnTo>
                                <a:pt x="1245" y="1074"/>
                              </a:lnTo>
                              <a:lnTo>
                                <a:pt x="1249" y="1091"/>
                              </a:lnTo>
                              <a:lnTo>
                                <a:pt x="1250" y="1084"/>
                              </a:lnTo>
                              <a:lnTo>
                                <a:pt x="1251" y="1070"/>
                              </a:lnTo>
                              <a:lnTo>
                                <a:pt x="1253" y="1061"/>
                              </a:lnTo>
                              <a:lnTo>
                                <a:pt x="1253" y="1060"/>
                              </a:lnTo>
                              <a:lnTo>
                                <a:pt x="1255" y="1046"/>
                              </a:lnTo>
                              <a:lnTo>
                                <a:pt x="1253" y="1046"/>
                              </a:lnTo>
                              <a:lnTo>
                                <a:pt x="1244" y="1043"/>
                              </a:lnTo>
                              <a:close/>
                              <a:moveTo>
                                <a:pt x="957" y="1070"/>
                              </a:moveTo>
                              <a:lnTo>
                                <a:pt x="957" y="1080"/>
                              </a:lnTo>
                              <a:lnTo>
                                <a:pt x="958" y="1075"/>
                              </a:lnTo>
                              <a:lnTo>
                                <a:pt x="957" y="1070"/>
                              </a:lnTo>
                              <a:close/>
                              <a:moveTo>
                                <a:pt x="958" y="1075"/>
                              </a:moveTo>
                              <a:lnTo>
                                <a:pt x="957" y="1080"/>
                              </a:lnTo>
                              <a:lnTo>
                                <a:pt x="959" y="1080"/>
                              </a:lnTo>
                              <a:lnTo>
                                <a:pt x="958" y="1075"/>
                              </a:lnTo>
                              <a:close/>
                              <a:moveTo>
                                <a:pt x="1056" y="1074"/>
                              </a:moveTo>
                              <a:lnTo>
                                <a:pt x="1054" y="1076"/>
                              </a:lnTo>
                              <a:lnTo>
                                <a:pt x="1053" y="1080"/>
                              </a:lnTo>
                              <a:lnTo>
                                <a:pt x="1056" y="1074"/>
                              </a:lnTo>
                              <a:close/>
                              <a:moveTo>
                                <a:pt x="1063" y="1074"/>
                              </a:moveTo>
                              <a:lnTo>
                                <a:pt x="1056" y="1074"/>
                              </a:lnTo>
                              <a:lnTo>
                                <a:pt x="1053" y="1080"/>
                              </a:lnTo>
                              <a:lnTo>
                                <a:pt x="1065" y="1080"/>
                              </a:lnTo>
                              <a:lnTo>
                                <a:pt x="1063" y="1074"/>
                              </a:lnTo>
                              <a:close/>
                              <a:moveTo>
                                <a:pt x="1154" y="1062"/>
                              </a:moveTo>
                              <a:lnTo>
                                <a:pt x="1146" y="1074"/>
                              </a:lnTo>
                              <a:lnTo>
                                <a:pt x="1149" y="1076"/>
                              </a:lnTo>
                              <a:lnTo>
                                <a:pt x="1163" y="1072"/>
                              </a:lnTo>
                              <a:lnTo>
                                <a:pt x="1162" y="1072"/>
                              </a:lnTo>
                              <a:lnTo>
                                <a:pt x="1154" y="1062"/>
                              </a:lnTo>
                              <a:close/>
                              <a:moveTo>
                                <a:pt x="1178" y="1012"/>
                              </a:moveTo>
                              <a:lnTo>
                                <a:pt x="1171" y="1026"/>
                              </a:lnTo>
                              <a:lnTo>
                                <a:pt x="1168" y="1032"/>
                              </a:lnTo>
                              <a:lnTo>
                                <a:pt x="1158" y="1055"/>
                              </a:lnTo>
                              <a:lnTo>
                                <a:pt x="1160" y="1061"/>
                              </a:lnTo>
                              <a:lnTo>
                                <a:pt x="1171" y="1066"/>
                              </a:lnTo>
                              <a:lnTo>
                                <a:pt x="1170" y="1070"/>
                              </a:lnTo>
                              <a:lnTo>
                                <a:pt x="1149" y="1076"/>
                              </a:lnTo>
                              <a:lnTo>
                                <a:pt x="1185" y="1076"/>
                              </a:lnTo>
                              <a:lnTo>
                                <a:pt x="1187" y="1072"/>
                              </a:lnTo>
                              <a:lnTo>
                                <a:pt x="1187" y="1070"/>
                              </a:lnTo>
                              <a:lnTo>
                                <a:pt x="1194" y="1044"/>
                              </a:lnTo>
                              <a:lnTo>
                                <a:pt x="1200" y="1030"/>
                              </a:lnTo>
                              <a:lnTo>
                                <a:pt x="1203" y="1026"/>
                              </a:lnTo>
                              <a:lnTo>
                                <a:pt x="1205" y="1020"/>
                              </a:lnTo>
                              <a:lnTo>
                                <a:pt x="1208" y="1014"/>
                              </a:lnTo>
                              <a:lnTo>
                                <a:pt x="1178" y="1014"/>
                              </a:lnTo>
                              <a:lnTo>
                                <a:pt x="1178" y="1012"/>
                              </a:lnTo>
                              <a:close/>
                              <a:moveTo>
                                <a:pt x="1060" y="1060"/>
                              </a:moveTo>
                              <a:lnTo>
                                <a:pt x="1055" y="1074"/>
                              </a:lnTo>
                              <a:lnTo>
                                <a:pt x="1054" y="1076"/>
                              </a:lnTo>
                              <a:lnTo>
                                <a:pt x="1056" y="1074"/>
                              </a:lnTo>
                              <a:lnTo>
                                <a:pt x="1063" y="1074"/>
                              </a:lnTo>
                              <a:lnTo>
                                <a:pt x="1062" y="1068"/>
                              </a:lnTo>
                              <a:lnTo>
                                <a:pt x="1061" y="1066"/>
                              </a:lnTo>
                              <a:lnTo>
                                <a:pt x="1060" y="1066"/>
                              </a:lnTo>
                              <a:lnTo>
                                <a:pt x="1060" y="1060"/>
                              </a:lnTo>
                              <a:close/>
                              <a:moveTo>
                                <a:pt x="960" y="1070"/>
                              </a:moveTo>
                              <a:lnTo>
                                <a:pt x="957" y="1070"/>
                              </a:lnTo>
                              <a:lnTo>
                                <a:pt x="958" y="1075"/>
                              </a:lnTo>
                              <a:lnTo>
                                <a:pt x="959" y="1072"/>
                              </a:lnTo>
                              <a:lnTo>
                                <a:pt x="960" y="1070"/>
                              </a:lnTo>
                              <a:close/>
                              <a:moveTo>
                                <a:pt x="1156" y="1059"/>
                              </a:moveTo>
                              <a:lnTo>
                                <a:pt x="1155" y="1060"/>
                              </a:lnTo>
                              <a:lnTo>
                                <a:pt x="1154" y="1062"/>
                              </a:lnTo>
                              <a:lnTo>
                                <a:pt x="1162" y="1072"/>
                              </a:lnTo>
                              <a:lnTo>
                                <a:pt x="1161" y="1066"/>
                              </a:lnTo>
                              <a:lnTo>
                                <a:pt x="1160" y="1061"/>
                              </a:lnTo>
                              <a:lnTo>
                                <a:pt x="1158" y="1060"/>
                              </a:lnTo>
                              <a:lnTo>
                                <a:pt x="1156" y="1060"/>
                              </a:lnTo>
                              <a:lnTo>
                                <a:pt x="1157" y="1059"/>
                              </a:lnTo>
                              <a:lnTo>
                                <a:pt x="1156" y="1059"/>
                              </a:lnTo>
                              <a:close/>
                              <a:moveTo>
                                <a:pt x="1160" y="1061"/>
                              </a:moveTo>
                              <a:lnTo>
                                <a:pt x="1161" y="1066"/>
                              </a:lnTo>
                              <a:lnTo>
                                <a:pt x="1162" y="1072"/>
                              </a:lnTo>
                              <a:lnTo>
                                <a:pt x="1163" y="1072"/>
                              </a:lnTo>
                              <a:lnTo>
                                <a:pt x="1170" y="1070"/>
                              </a:lnTo>
                              <a:lnTo>
                                <a:pt x="1171" y="1066"/>
                              </a:lnTo>
                              <a:lnTo>
                                <a:pt x="1160" y="1061"/>
                              </a:lnTo>
                              <a:close/>
                              <a:moveTo>
                                <a:pt x="1011" y="1062"/>
                              </a:moveTo>
                              <a:lnTo>
                                <a:pt x="1007" y="1068"/>
                              </a:lnTo>
                              <a:lnTo>
                                <a:pt x="1010" y="1066"/>
                              </a:lnTo>
                              <a:lnTo>
                                <a:pt x="1011" y="1062"/>
                              </a:lnTo>
                              <a:close/>
                              <a:moveTo>
                                <a:pt x="1010" y="1066"/>
                              </a:moveTo>
                              <a:lnTo>
                                <a:pt x="1007" y="1068"/>
                              </a:lnTo>
                              <a:lnTo>
                                <a:pt x="1009" y="1068"/>
                              </a:lnTo>
                              <a:lnTo>
                                <a:pt x="1010" y="1066"/>
                              </a:lnTo>
                              <a:close/>
                              <a:moveTo>
                                <a:pt x="1015" y="1062"/>
                              </a:moveTo>
                              <a:lnTo>
                                <a:pt x="1011" y="1062"/>
                              </a:lnTo>
                              <a:lnTo>
                                <a:pt x="1010" y="1066"/>
                              </a:lnTo>
                              <a:lnTo>
                                <a:pt x="1013" y="1064"/>
                              </a:lnTo>
                              <a:lnTo>
                                <a:pt x="1015" y="1062"/>
                              </a:lnTo>
                              <a:close/>
                              <a:moveTo>
                                <a:pt x="1060" y="1060"/>
                              </a:moveTo>
                              <a:lnTo>
                                <a:pt x="1060" y="1066"/>
                              </a:lnTo>
                              <a:lnTo>
                                <a:pt x="1060" y="1063"/>
                              </a:lnTo>
                              <a:lnTo>
                                <a:pt x="1060" y="1060"/>
                              </a:lnTo>
                              <a:close/>
                              <a:moveTo>
                                <a:pt x="1060" y="1063"/>
                              </a:moveTo>
                              <a:lnTo>
                                <a:pt x="1060" y="1066"/>
                              </a:lnTo>
                              <a:lnTo>
                                <a:pt x="1061" y="1066"/>
                              </a:lnTo>
                              <a:lnTo>
                                <a:pt x="1060" y="1063"/>
                              </a:lnTo>
                              <a:close/>
                              <a:moveTo>
                                <a:pt x="1412" y="976"/>
                              </a:moveTo>
                              <a:lnTo>
                                <a:pt x="1403" y="978"/>
                              </a:lnTo>
                              <a:lnTo>
                                <a:pt x="1402" y="978"/>
                              </a:lnTo>
                              <a:lnTo>
                                <a:pt x="1395" y="982"/>
                              </a:lnTo>
                              <a:lnTo>
                                <a:pt x="1391" y="986"/>
                              </a:lnTo>
                              <a:lnTo>
                                <a:pt x="1389" y="998"/>
                              </a:lnTo>
                              <a:lnTo>
                                <a:pt x="1386" y="1008"/>
                              </a:lnTo>
                              <a:lnTo>
                                <a:pt x="1386" y="1009"/>
                              </a:lnTo>
                              <a:lnTo>
                                <a:pt x="1386" y="1012"/>
                              </a:lnTo>
                              <a:lnTo>
                                <a:pt x="1386" y="1024"/>
                              </a:lnTo>
                              <a:lnTo>
                                <a:pt x="1386" y="1032"/>
                              </a:lnTo>
                              <a:lnTo>
                                <a:pt x="1386" y="1038"/>
                              </a:lnTo>
                              <a:lnTo>
                                <a:pt x="1386" y="1041"/>
                              </a:lnTo>
                              <a:lnTo>
                                <a:pt x="1387" y="1044"/>
                              </a:lnTo>
                              <a:lnTo>
                                <a:pt x="1389" y="1050"/>
                              </a:lnTo>
                              <a:lnTo>
                                <a:pt x="1392" y="1062"/>
                              </a:lnTo>
                              <a:lnTo>
                                <a:pt x="1402" y="1066"/>
                              </a:lnTo>
                              <a:lnTo>
                                <a:pt x="1424" y="1066"/>
                              </a:lnTo>
                              <a:lnTo>
                                <a:pt x="1432" y="1056"/>
                              </a:lnTo>
                              <a:lnTo>
                                <a:pt x="1397" y="1056"/>
                              </a:lnTo>
                              <a:lnTo>
                                <a:pt x="1392" y="1048"/>
                              </a:lnTo>
                              <a:lnTo>
                                <a:pt x="1402" y="1024"/>
                              </a:lnTo>
                              <a:lnTo>
                                <a:pt x="1404" y="1016"/>
                              </a:lnTo>
                              <a:lnTo>
                                <a:pt x="1406" y="1004"/>
                              </a:lnTo>
                              <a:lnTo>
                                <a:pt x="1409" y="992"/>
                              </a:lnTo>
                              <a:lnTo>
                                <a:pt x="1412" y="978"/>
                              </a:lnTo>
                              <a:lnTo>
                                <a:pt x="1412" y="977"/>
                              </a:lnTo>
                              <a:lnTo>
                                <a:pt x="1412" y="976"/>
                              </a:lnTo>
                              <a:close/>
                              <a:moveTo>
                                <a:pt x="1096" y="1062"/>
                              </a:moveTo>
                              <a:lnTo>
                                <a:pt x="1095" y="1064"/>
                              </a:lnTo>
                              <a:lnTo>
                                <a:pt x="1096" y="1062"/>
                              </a:lnTo>
                              <a:close/>
                              <a:moveTo>
                                <a:pt x="1061" y="1057"/>
                              </a:moveTo>
                              <a:lnTo>
                                <a:pt x="1060" y="1060"/>
                              </a:lnTo>
                              <a:lnTo>
                                <a:pt x="1060" y="1063"/>
                              </a:lnTo>
                              <a:lnTo>
                                <a:pt x="1061" y="1058"/>
                              </a:lnTo>
                              <a:lnTo>
                                <a:pt x="1061" y="1057"/>
                              </a:lnTo>
                              <a:close/>
                              <a:moveTo>
                                <a:pt x="1154" y="1058"/>
                              </a:moveTo>
                              <a:lnTo>
                                <a:pt x="1151" y="1058"/>
                              </a:lnTo>
                              <a:lnTo>
                                <a:pt x="1154" y="1062"/>
                              </a:lnTo>
                              <a:lnTo>
                                <a:pt x="1155" y="1060"/>
                              </a:lnTo>
                              <a:lnTo>
                                <a:pt x="1156" y="1059"/>
                              </a:lnTo>
                              <a:lnTo>
                                <a:pt x="1154" y="1058"/>
                              </a:lnTo>
                              <a:close/>
                              <a:moveTo>
                                <a:pt x="1158" y="1055"/>
                              </a:moveTo>
                              <a:lnTo>
                                <a:pt x="1157" y="1059"/>
                              </a:lnTo>
                              <a:lnTo>
                                <a:pt x="1160" y="1061"/>
                              </a:lnTo>
                              <a:lnTo>
                                <a:pt x="1158" y="1055"/>
                              </a:lnTo>
                              <a:close/>
                              <a:moveTo>
                                <a:pt x="1060" y="1060"/>
                              </a:moveTo>
                              <a:lnTo>
                                <a:pt x="1059" y="1060"/>
                              </a:lnTo>
                              <a:lnTo>
                                <a:pt x="1060" y="1060"/>
                              </a:lnTo>
                              <a:close/>
                              <a:moveTo>
                                <a:pt x="1157" y="1059"/>
                              </a:moveTo>
                              <a:lnTo>
                                <a:pt x="1156" y="1060"/>
                              </a:lnTo>
                              <a:lnTo>
                                <a:pt x="1157" y="1059"/>
                              </a:lnTo>
                              <a:close/>
                              <a:moveTo>
                                <a:pt x="1157" y="1059"/>
                              </a:moveTo>
                              <a:lnTo>
                                <a:pt x="1156" y="1060"/>
                              </a:lnTo>
                              <a:lnTo>
                                <a:pt x="1158" y="1060"/>
                              </a:lnTo>
                              <a:lnTo>
                                <a:pt x="1157" y="1059"/>
                              </a:lnTo>
                              <a:close/>
                              <a:moveTo>
                                <a:pt x="1158" y="1056"/>
                              </a:moveTo>
                              <a:lnTo>
                                <a:pt x="1158" y="1056"/>
                              </a:lnTo>
                              <a:lnTo>
                                <a:pt x="1157" y="1059"/>
                              </a:lnTo>
                              <a:lnTo>
                                <a:pt x="1158" y="1056"/>
                              </a:lnTo>
                              <a:close/>
                              <a:moveTo>
                                <a:pt x="1158" y="1056"/>
                              </a:moveTo>
                              <a:lnTo>
                                <a:pt x="1156" y="1059"/>
                              </a:lnTo>
                              <a:lnTo>
                                <a:pt x="1157" y="1059"/>
                              </a:lnTo>
                              <a:lnTo>
                                <a:pt x="1158" y="1056"/>
                              </a:lnTo>
                              <a:close/>
                              <a:moveTo>
                                <a:pt x="1157" y="1058"/>
                              </a:moveTo>
                              <a:lnTo>
                                <a:pt x="1154" y="1058"/>
                              </a:lnTo>
                              <a:lnTo>
                                <a:pt x="1156" y="1059"/>
                              </a:lnTo>
                              <a:lnTo>
                                <a:pt x="1157" y="1058"/>
                              </a:lnTo>
                              <a:close/>
                              <a:moveTo>
                                <a:pt x="1412" y="977"/>
                              </a:moveTo>
                              <a:lnTo>
                                <a:pt x="1412" y="978"/>
                              </a:lnTo>
                              <a:lnTo>
                                <a:pt x="1409" y="992"/>
                              </a:lnTo>
                              <a:lnTo>
                                <a:pt x="1406" y="1004"/>
                              </a:lnTo>
                              <a:lnTo>
                                <a:pt x="1404" y="1016"/>
                              </a:lnTo>
                              <a:lnTo>
                                <a:pt x="1402" y="1024"/>
                              </a:lnTo>
                              <a:lnTo>
                                <a:pt x="1392" y="1048"/>
                              </a:lnTo>
                              <a:lnTo>
                                <a:pt x="1397" y="1056"/>
                              </a:lnTo>
                              <a:lnTo>
                                <a:pt x="1423" y="1052"/>
                              </a:lnTo>
                              <a:lnTo>
                                <a:pt x="1429" y="1046"/>
                              </a:lnTo>
                              <a:lnTo>
                                <a:pt x="1423" y="1038"/>
                              </a:lnTo>
                              <a:lnTo>
                                <a:pt x="1419" y="1038"/>
                              </a:lnTo>
                              <a:lnTo>
                                <a:pt x="1416" y="1030"/>
                              </a:lnTo>
                              <a:lnTo>
                                <a:pt x="1419" y="1030"/>
                              </a:lnTo>
                              <a:lnTo>
                                <a:pt x="1419" y="1014"/>
                              </a:lnTo>
                              <a:lnTo>
                                <a:pt x="1418" y="1014"/>
                              </a:lnTo>
                              <a:lnTo>
                                <a:pt x="1419" y="1010"/>
                              </a:lnTo>
                              <a:lnTo>
                                <a:pt x="1420" y="1006"/>
                              </a:lnTo>
                              <a:lnTo>
                                <a:pt x="1425" y="992"/>
                              </a:lnTo>
                              <a:lnTo>
                                <a:pt x="1413" y="992"/>
                              </a:lnTo>
                              <a:lnTo>
                                <a:pt x="1410" y="988"/>
                              </a:lnTo>
                              <a:lnTo>
                                <a:pt x="1418" y="982"/>
                              </a:lnTo>
                              <a:lnTo>
                                <a:pt x="1416" y="982"/>
                              </a:lnTo>
                              <a:lnTo>
                                <a:pt x="1414" y="980"/>
                              </a:lnTo>
                              <a:lnTo>
                                <a:pt x="1412" y="977"/>
                              </a:lnTo>
                              <a:close/>
                              <a:moveTo>
                                <a:pt x="1426" y="989"/>
                              </a:moveTo>
                              <a:lnTo>
                                <a:pt x="1420" y="1006"/>
                              </a:lnTo>
                              <a:lnTo>
                                <a:pt x="1419" y="1010"/>
                              </a:lnTo>
                              <a:lnTo>
                                <a:pt x="1419" y="1015"/>
                              </a:lnTo>
                              <a:lnTo>
                                <a:pt x="1419" y="1033"/>
                              </a:lnTo>
                              <a:lnTo>
                                <a:pt x="1429" y="1046"/>
                              </a:lnTo>
                              <a:lnTo>
                                <a:pt x="1423" y="1052"/>
                              </a:lnTo>
                              <a:lnTo>
                                <a:pt x="1397" y="1056"/>
                              </a:lnTo>
                              <a:lnTo>
                                <a:pt x="1432" y="1056"/>
                              </a:lnTo>
                              <a:lnTo>
                                <a:pt x="1434" y="1054"/>
                              </a:lnTo>
                              <a:lnTo>
                                <a:pt x="1435" y="1032"/>
                              </a:lnTo>
                              <a:lnTo>
                                <a:pt x="1437" y="1024"/>
                              </a:lnTo>
                              <a:lnTo>
                                <a:pt x="1441" y="1005"/>
                              </a:lnTo>
                              <a:lnTo>
                                <a:pt x="1436" y="1002"/>
                              </a:lnTo>
                              <a:lnTo>
                                <a:pt x="1430" y="996"/>
                              </a:lnTo>
                              <a:lnTo>
                                <a:pt x="1426" y="989"/>
                              </a:lnTo>
                              <a:close/>
                              <a:moveTo>
                                <a:pt x="1032" y="1046"/>
                              </a:moveTo>
                              <a:lnTo>
                                <a:pt x="1027" y="1051"/>
                              </a:lnTo>
                              <a:lnTo>
                                <a:pt x="1033" y="1054"/>
                              </a:lnTo>
                              <a:lnTo>
                                <a:pt x="1035" y="1052"/>
                              </a:lnTo>
                              <a:lnTo>
                                <a:pt x="1032" y="1046"/>
                              </a:lnTo>
                              <a:close/>
                              <a:moveTo>
                                <a:pt x="1060" y="1038"/>
                              </a:moveTo>
                              <a:lnTo>
                                <a:pt x="1036" y="1038"/>
                              </a:lnTo>
                              <a:lnTo>
                                <a:pt x="1034" y="1044"/>
                              </a:lnTo>
                              <a:lnTo>
                                <a:pt x="1032" y="1046"/>
                              </a:lnTo>
                              <a:lnTo>
                                <a:pt x="1035" y="1052"/>
                              </a:lnTo>
                              <a:lnTo>
                                <a:pt x="1033" y="1054"/>
                              </a:lnTo>
                              <a:lnTo>
                                <a:pt x="1061" y="1054"/>
                              </a:lnTo>
                              <a:lnTo>
                                <a:pt x="1062" y="1044"/>
                              </a:lnTo>
                              <a:lnTo>
                                <a:pt x="1060" y="1038"/>
                              </a:lnTo>
                              <a:close/>
                              <a:moveTo>
                                <a:pt x="1220" y="1052"/>
                              </a:moveTo>
                              <a:lnTo>
                                <a:pt x="1220" y="1052"/>
                              </a:lnTo>
                              <a:lnTo>
                                <a:pt x="1220" y="1054"/>
                              </a:lnTo>
                              <a:lnTo>
                                <a:pt x="1220" y="1052"/>
                              </a:lnTo>
                              <a:close/>
                              <a:moveTo>
                                <a:pt x="1229" y="1008"/>
                              </a:moveTo>
                              <a:lnTo>
                                <a:pt x="1220" y="1054"/>
                              </a:lnTo>
                              <a:lnTo>
                                <a:pt x="1245" y="1054"/>
                              </a:lnTo>
                              <a:lnTo>
                                <a:pt x="1244" y="1043"/>
                              </a:lnTo>
                              <a:lnTo>
                                <a:pt x="1240" y="1042"/>
                              </a:lnTo>
                              <a:lnTo>
                                <a:pt x="1232" y="1034"/>
                              </a:lnTo>
                              <a:lnTo>
                                <a:pt x="1228" y="1026"/>
                              </a:lnTo>
                              <a:lnTo>
                                <a:pt x="1229" y="1016"/>
                              </a:lnTo>
                              <a:lnTo>
                                <a:pt x="1229" y="1012"/>
                              </a:lnTo>
                              <a:lnTo>
                                <a:pt x="1229" y="1008"/>
                              </a:lnTo>
                              <a:close/>
                              <a:moveTo>
                                <a:pt x="1024" y="1050"/>
                              </a:moveTo>
                              <a:lnTo>
                                <a:pt x="1024" y="1054"/>
                              </a:lnTo>
                              <a:lnTo>
                                <a:pt x="1027" y="1051"/>
                              </a:lnTo>
                              <a:lnTo>
                                <a:pt x="1024" y="1050"/>
                              </a:lnTo>
                              <a:close/>
                              <a:moveTo>
                                <a:pt x="1028" y="1040"/>
                              </a:moveTo>
                              <a:lnTo>
                                <a:pt x="1023" y="1041"/>
                              </a:lnTo>
                              <a:lnTo>
                                <a:pt x="1024" y="1050"/>
                              </a:lnTo>
                              <a:lnTo>
                                <a:pt x="1027" y="1051"/>
                              </a:lnTo>
                              <a:lnTo>
                                <a:pt x="1032" y="1046"/>
                              </a:lnTo>
                              <a:lnTo>
                                <a:pt x="1028" y="1040"/>
                              </a:lnTo>
                              <a:close/>
                              <a:moveTo>
                                <a:pt x="1023" y="1041"/>
                              </a:moveTo>
                              <a:lnTo>
                                <a:pt x="1016" y="1042"/>
                              </a:lnTo>
                              <a:lnTo>
                                <a:pt x="1016" y="1046"/>
                              </a:lnTo>
                              <a:lnTo>
                                <a:pt x="1024" y="1050"/>
                              </a:lnTo>
                              <a:lnTo>
                                <a:pt x="1023" y="1041"/>
                              </a:lnTo>
                              <a:close/>
                              <a:moveTo>
                                <a:pt x="1036" y="1038"/>
                              </a:moveTo>
                              <a:lnTo>
                                <a:pt x="1028" y="1040"/>
                              </a:lnTo>
                              <a:lnTo>
                                <a:pt x="1032" y="1046"/>
                              </a:lnTo>
                              <a:lnTo>
                                <a:pt x="1034" y="1044"/>
                              </a:lnTo>
                              <a:lnTo>
                                <a:pt x="1036" y="1038"/>
                              </a:lnTo>
                              <a:close/>
                              <a:moveTo>
                                <a:pt x="1244" y="1014"/>
                              </a:moveTo>
                              <a:lnTo>
                                <a:pt x="1244" y="1024"/>
                              </a:lnTo>
                              <a:lnTo>
                                <a:pt x="1244" y="1043"/>
                              </a:lnTo>
                              <a:lnTo>
                                <a:pt x="1253" y="1046"/>
                              </a:lnTo>
                              <a:lnTo>
                                <a:pt x="1255" y="1046"/>
                              </a:lnTo>
                              <a:lnTo>
                                <a:pt x="1260" y="1024"/>
                              </a:lnTo>
                              <a:lnTo>
                                <a:pt x="1261" y="1018"/>
                              </a:lnTo>
                              <a:lnTo>
                                <a:pt x="1256" y="1018"/>
                              </a:lnTo>
                              <a:lnTo>
                                <a:pt x="1244" y="1014"/>
                              </a:lnTo>
                              <a:close/>
                              <a:moveTo>
                                <a:pt x="1255" y="1046"/>
                              </a:moveTo>
                              <a:lnTo>
                                <a:pt x="1253" y="1046"/>
                              </a:lnTo>
                              <a:lnTo>
                                <a:pt x="1255" y="1046"/>
                              </a:lnTo>
                              <a:close/>
                              <a:moveTo>
                                <a:pt x="1279" y="1012"/>
                              </a:moveTo>
                              <a:lnTo>
                                <a:pt x="1263" y="1012"/>
                              </a:lnTo>
                              <a:lnTo>
                                <a:pt x="1261" y="1015"/>
                              </a:lnTo>
                              <a:lnTo>
                                <a:pt x="1260" y="1024"/>
                              </a:lnTo>
                              <a:lnTo>
                                <a:pt x="1255" y="1046"/>
                              </a:lnTo>
                              <a:lnTo>
                                <a:pt x="1273" y="1044"/>
                              </a:lnTo>
                              <a:lnTo>
                                <a:pt x="1290" y="1044"/>
                              </a:lnTo>
                              <a:lnTo>
                                <a:pt x="1298" y="1040"/>
                              </a:lnTo>
                              <a:lnTo>
                                <a:pt x="1308" y="1034"/>
                              </a:lnTo>
                              <a:lnTo>
                                <a:pt x="1326" y="1024"/>
                              </a:lnTo>
                              <a:lnTo>
                                <a:pt x="1347" y="1014"/>
                              </a:lnTo>
                              <a:lnTo>
                                <a:pt x="1274" y="1014"/>
                              </a:lnTo>
                              <a:lnTo>
                                <a:pt x="1276" y="1014"/>
                              </a:lnTo>
                              <a:lnTo>
                                <a:pt x="1279" y="1012"/>
                              </a:lnTo>
                              <a:close/>
                              <a:moveTo>
                                <a:pt x="1195" y="1042"/>
                              </a:moveTo>
                              <a:lnTo>
                                <a:pt x="1194" y="1044"/>
                              </a:lnTo>
                              <a:lnTo>
                                <a:pt x="1195" y="1042"/>
                              </a:lnTo>
                              <a:close/>
                              <a:moveTo>
                                <a:pt x="1240" y="990"/>
                              </a:moveTo>
                              <a:lnTo>
                                <a:pt x="1236" y="992"/>
                              </a:lnTo>
                              <a:lnTo>
                                <a:pt x="1235" y="992"/>
                              </a:lnTo>
                              <a:lnTo>
                                <a:pt x="1234" y="994"/>
                              </a:lnTo>
                              <a:lnTo>
                                <a:pt x="1230" y="1004"/>
                              </a:lnTo>
                              <a:lnTo>
                                <a:pt x="1229" y="1006"/>
                              </a:lnTo>
                              <a:lnTo>
                                <a:pt x="1229" y="1007"/>
                              </a:lnTo>
                              <a:lnTo>
                                <a:pt x="1229" y="1012"/>
                              </a:lnTo>
                              <a:lnTo>
                                <a:pt x="1229" y="1016"/>
                              </a:lnTo>
                              <a:lnTo>
                                <a:pt x="1228" y="1026"/>
                              </a:lnTo>
                              <a:lnTo>
                                <a:pt x="1232" y="1034"/>
                              </a:lnTo>
                              <a:lnTo>
                                <a:pt x="1240" y="1042"/>
                              </a:lnTo>
                              <a:lnTo>
                                <a:pt x="1244" y="1043"/>
                              </a:lnTo>
                              <a:lnTo>
                                <a:pt x="1244" y="1018"/>
                              </a:lnTo>
                              <a:lnTo>
                                <a:pt x="1244" y="1014"/>
                              </a:lnTo>
                              <a:lnTo>
                                <a:pt x="1244" y="1010"/>
                              </a:lnTo>
                              <a:lnTo>
                                <a:pt x="1243" y="1010"/>
                              </a:lnTo>
                              <a:lnTo>
                                <a:pt x="1242" y="1008"/>
                              </a:lnTo>
                              <a:lnTo>
                                <a:pt x="1237" y="1008"/>
                              </a:lnTo>
                              <a:lnTo>
                                <a:pt x="1243" y="1000"/>
                              </a:lnTo>
                              <a:lnTo>
                                <a:pt x="1243" y="998"/>
                              </a:lnTo>
                              <a:lnTo>
                                <a:pt x="1241" y="992"/>
                              </a:lnTo>
                              <a:lnTo>
                                <a:pt x="1240" y="990"/>
                              </a:lnTo>
                              <a:close/>
                              <a:moveTo>
                                <a:pt x="1026" y="1036"/>
                              </a:moveTo>
                              <a:lnTo>
                                <a:pt x="1023" y="1040"/>
                              </a:lnTo>
                              <a:lnTo>
                                <a:pt x="1023" y="1041"/>
                              </a:lnTo>
                              <a:lnTo>
                                <a:pt x="1028" y="1040"/>
                              </a:lnTo>
                              <a:lnTo>
                                <a:pt x="1026" y="1036"/>
                              </a:lnTo>
                              <a:close/>
                              <a:moveTo>
                                <a:pt x="1060" y="1036"/>
                              </a:moveTo>
                              <a:lnTo>
                                <a:pt x="1026" y="1036"/>
                              </a:lnTo>
                              <a:lnTo>
                                <a:pt x="1028" y="1040"/>
                              </a:lnTo>
                              <a:lnTo>
                                <a:pt x="1036" y="1038"/>
                              </a:lnTo>
                              <a:lnTo>
                                <a:pt x="1060" y="1038"/>
                              </a:lnTo>
                              <a:lnTo>
                                <a:pt x="1060" y="1036"/>
                              </a:lnTo>
                              <a:close/>
                              <a:moveTo>
                                <a:pt x="1416" y="1030"/>
                              </a:moveTo>
                              <a:lnTo>
                                <a:pt x="1419" y="1038"/>
                              </a:lnTo>
                              <a:lnTo>
                                <a:pt x="1419" y="1036"/>
                              </a:lnTo>
                              <a:lnTo>
                                <a:pt x="1419" y="1033"/>
                              </a:lnTo>
                              <a:lnTo>
                                <a:pt x="1418" y="1032"/>
                              </a:lnTo>
                              <a:lnTo>
                                <a:pt x="1416" y="1030"/>
                              </a:lnTo>
                              <a:close/>
                              <a:moveTo>
                                <a:pt x="1419" y="1033"/>
                              </a:moveTo>
                              <a:lnTo>
                                <a:pt x="1419" y="1036"/>
                              </a:lnTo>
                              <a:lnTo>
                                <a:pt x="1419" y="1038"/>
                              </a:lnTo>
                              <a:lnTo>
                                <a:pt x="1423" y="1038"/>
                              </a:lnTo>
                              <a:lnTo>
                                <a:pt x="1419" y="1033"/>
                              </a:lnTo>
                              <a:close/>
                              <a:moveTo>
                                <a:pt x="1113" y="1027"/>
                              </a:moveTo>
                              <a:lnTo>
                                <a:pt x="1106" y="1034"/>
                              </a:lnTo>
                              <a:lnTo>
                                <a:pt x="1111" y="1032"/>
                              </a:lnTo>
                              <a:lnTo>
                                <a:pt x="1113" y="1028"/>
                              </a:lnTo>
                              <a:lnTo>
                                <a:pt x="1113" y="1027"/>
                              </a:lnTo>
                              <a:close/>
                              <a:moveTo>
                                <a:pt x="1111" y="1032"/>
                              </a:moveTo>
                              <a:lnTo>
                                <a:pt x="1106" y="1034"/>
                              </a:lnTo>
                              <a:lnTo>
                                <a:pt x="1110" y="1034"/>
                              </a:lnTo>
                              <a:lnTo>
                                <a:pt x="1111" y="1032"/>
                              </a:lnTo>
                              <a:close/>
                              <a:moveTo>
                                <a:pt x="1419" y="1030"/>
                              </a:moveTo>
                              <a:lnTo>
                                <a:pt x="1416" y="1030"/>
                              </a:lnTo>
                              <a:lnTo>
                                <a:pt x="1418" y="1032"/>
                              </a:lnTo>
                              <a:lnTo>
                                <a:pt x="1419" y="1033"/>
                              </a:lnTo>
                              <a:lnTo>
                                <a:pt x="1419" y="1030"/>
                              </a:lnTo>
                              <a:close/>
                              <a:moveTo>
                                <a:pt x="1113" y="1028"/>
                              </a:moveTo>
                              <a:lnTo>
                                <a:pt x="1113" y="1028"/>
                              </a:lnTo>
                              <a:lnTo>
                                <a:pt x="1111" y="1032"/>
                              </a:lnTo>
                              <a:lnTo>
                                <a:pt x="1112" y="1032"/>
                              </a:lnTo>
                              <a:lnTo>
                                <a:pt x="1114" y="1031"/>
                              </a:lnTo>
                              <a:lnTo>
                                <a:pt x="1113" y="1028"/>
                              </a:lnTo>
                              <a:close/>
                              <a:moveTo>
                                <a:pt x="1123" y="1026"/>
                              </a:moveTo>
                              <a:lnTo>
                                <a:pt x="1114" y="1026"/>
                              </a:lnTo>
                              <a:lnTo>
                                <a:pt x="1113" y="1028"/>
                              </a:lnTo>
                              <a:lnTo>
                                <a:pt x="1114" y="1031"/>
                              </a:lnTo>
                              <a:lnTo>
                                <a:pt x="1123" y="1026"/>
                              </a:lnTo>
                              <a:close/>
                              <a:moveTo>
                                <a:pt x="1114" y="1026"/>
                              </a:moveTo>
                              <a:lnTo>
                                <a:pt x="1113" y="1027"/>
                              </a:lnTo>
                              <a:lnTo>
                                <a:pt x="1113" y="1028"/>
                              </a:lnTo>
                              <a:lnTo>
                                <a:pt x="1114" y="1026"/>
                              </a:lnTo>
                              <a:close/>
                              <a:moveTo>
                                <a:pt x="1110" y="1002"/>
                              </a:moveTo>
                              <a:lnTo>
                                <a:pt x="1106" y="1008"/>
                              </a:lnTo>
                              <a:lnTo>
                                <a:pt x="1113" y="1027"/>
                              </a:lnTo>
                              <a:lnTo>
                                <a:pt x="1114" y="1026"/>
                              </a:lnTo>
                              <a:lnTo>
                                <a:pt x="1123" y="1026"/>
                              </a:lnTo>
                              <a:lnTo>
                                <a:pt x="1135" y="1020"/>
                              </a:lnTo>
                              <a:lnTo>
                                <a:pt x="1135" y="1012"/>
                              </a:lnTo>
                              <a:lnTo>
                                <a:pt x="1110" y="1002"/>
                              </a:lnTo>
                              <a:close/>
                              <a:moveTo>
                                <a:pt x="1510" y="992"/>
                              </a:moveTo>
                              <a:lnTo>
                                <a:pt x="1474" y="992"/>
                              </a:lnTo>
                              <a:lnTo>
                                <a:pt x="1493" y="994"/>
                              </a:lnTo>
                              <a:lnTo>
                                <a:pt x="1493" y="998"/>
                              </a:lnTo>
                              <a:lnTo>
                                <a:pt x="1481" y="1003"/>
                              </a:lnTo>
                              <a:lnTo>
                                <a:pt x="1493" y="1016"/>
                              </a:lnTo>
                              <a:lnTo>
                                <a:pt x="1504" y="1024"/>
                              </a:lnTo>
                              <a:lnTo>
                                <a:pt x="1514" y="1026"/>
                              </a:lnTo>
                              <a:lnTo>
                                <a:pt x="1525" y="1026"/>
                              </a:lnTo>
                              <a:lnTo>
                                <a:pt x="1539" y="1020"/>
                              </a:lnTo>
                              <a:lnTo>
                                <a:pt x="1548" y="1016"/>
                              </a:lnTo>
                              <a:lnTo>
                                <a:pt x="1553" y="1012"/>
                              </a:lnTo>
                              <a:lnTo>
                                <a:pt x="1560" y="1004"/>
                              </a:lnTo>
                              <a:lnTo>
                                <a:pt x="1562" y="1000"/>
                              </a:lnTo>
                              <a:lnTo>
                                <a:pt x="1525" y="1000"/>
                              </a:lnTo>
                              <a:lnTo>
                                <a:pt x="1507" y="996"/>
                              </a:lnTo>
                              <a:lnTo>
                                <a:pt x="1510" y="992"/>
                              </a:lnTo>
                              <a:close/>
                              <a:moveTo>
                                <a:pt x="1250" y="1012"/>
                              </a:moveTo>
                              <a:lnTo>
                                <a:pt x="1244" y="1014"/>
                              </a:lnTo>
                              <a:lnTo>
                                <a:pt x="1256" y="1018"/>
                              </a:lnTo>
                              <a:lnTo>
                                <a:pt x="1255" y="1016"/>
                              </a:lnTo>
                              <a:lnTo>
                                <a:pt x="1250" y="1012"/>
                              </a:lnTo>
                              <a:close/>
                              <a:moveTo>
                                <a:pt x="1262" y="1012"/>
                              </a:moveTo>
                              <a:lnTo>
                                <a:pt x="1250" y="1012"/>
                              </a:lnTo>
                              <a:lnTo>
                                <a:pt x="1255" y="1016"/>
                              </a:lnTo>
                              <a:lnTo>
                                <a:pt x="1256" y="1018"/>
                              </a:lnTo>
                              <a:lnTo>
                                <a:pt x="1260" y="1018"/>
                              </a:lnTo>
                              <a:lnTo>
                                <a:pt x="1262" y="1012"/>
                              </a:lnTo>
                              <a:close/>
                              <a:moveTo>
                                <a:pt x="1262" y="1012"/>
                              </a:moveTo>
                              <a:lnTo>
                                <a:pt x="1260" y="1018"/>
                              </a:lnTo>
                              <a:lnTo>
                                <a:pt x="1261" y="1015"/>
                              </a:lnTo>
                              <a:lnTo>
                                <a:pt x="1262" y="1012"/>
                              </a:lnTo>
                              <a:close/>
                              <a:moveTo>
                                <a:pt x="1261" y="1015"/>
                              </a:moveTo>
                              <a:lnTo>
                                <a:pt x="1260" y="1018"/>
                              </a:lnTo>
                              <a:lnTo>
                                <a:pt x="1261" y="1018"/>
                              </a:lnTo>
                              <a:lnTo>
                                <a:pt x="1261" y="1015"/>
                              </a:lnTo>
                              <a:close/>
                              <a:moveTo>
                                <a:pt x="1263" y="1012"/>
                              </a:moveTo>
                              <a:lnTo>
                                <a:pt x="1262" y="1012"/>
                              </a:lnTo>
                              <a:lnTo>
                                <a:pt x="1261" y="1015"/>
                              </a:lnTo>
                              <a:lnTo>
                                <a:pt x="1263" y="1012"/>
                              </a:lnTo>
                              <a:close/>
                              <a:moveTo>
                                <a:pt x="1185" y="997"/>
                              </a:moveTo>
                              <a:lnTo>
                                <a:pt x="1180" y="1008"/>
                              </a:lnTo>
                              <a:lnTo>
                                <a:pt x="1178" y="1014"/>
                              </a:lnTo>
                              <a:lnTo>
                                <a:pt x="1208" y="1014"/>
                              </a:lnTo>
                              <a:lnTo>
                                <a:pt x="1209" y="1012"/>
                              </a:lnTo>
                              <a:lnTo>
                                <a:pt x="1210" y="1010"/>
                              </a:lnTo>
                              <a:lnTo>
                                <a:pt x="1210" y="1004"/>
                              </a:lnTo>
                              <a:lnTo>
                                <a:pt x="1208" y="1002"/>
                              </a:lnTo>
                              <a:lnTo>
                                <a:pt x="1186" y="1002"/>
                              </a:lnTo>
                              <a:lnTo>
                                <a:pt x="1186" y="998"/>
                              </a:lnTo>
                              <a:lnTo>
                                <a:pt x="1185" y="997"/>
                              </a:lnTo>
                              <a:close/>
                              <a:moveTo>
                                <a:pt x="1352" y="1012"/>
                              </a:moveTo>
                              <a:lnTo>
                                <a:pt x="1283" y="1012"/>
                              </a:lnTo>
                              <a:lnTo>
                                <a:pt x="1276" y="1014"/>
                              </a:lnTo>
                              <a:lnTo>
                                <a:pt x="1275" y="1014"/>
                              </a:lnTo>
                              <a:lnTo>
                                <a:pt x="1347" y="1014"/>
                              </a:lnTo>
                              <a:lnTo>
                                <a:pt x="1352" y="1012"/>
                              </a:lnTo>
                              <a:close/>
                              <a:moveTo>
                                <a:pt x="1419" y="1010"/>
                              </a:moveTo>
                              <a:lnTo>
                                <a:pt x="1418" y="1014"/>
                              </a:lnTo>
                              <a:lnTo>
                                <a:pt x="1418" y="1012"/>
                              </a:lnTo>
                              <a:lnTo>
                                <a:pt x="1419" y="1010"/>
                              </a:lnTo>
                              <a:close/>
                              <a:moveTo>
                                <a:pt x="1419" y="1011"/>
                              </a:moveTo>
                              <a:lnTo>
                                <a:pt x="1418" y="1014"/>
                              </a:lnTo>
                              <a:lnTo>
                                <a:pt x="1419" y="1014"/>
                              </a:lnTo>
                              <a:lnTo>
                                <a:pt x="1419" y="1011"/>
                              </a:lnTo>
                              <a:close/>
                              <a:moveTo>
                                <a:pt x="1244" y="1007"/>
                              </a:moveTo>
                              <a:lnTo>
                                <a:pt x="1244" y="1007"/>
                              </a:lnTo>
                              <a:lnTo>
                                <a:pt x="1244" y="1010"/>
                              </a:lnTo>
                              <a:lnTo>
                                <a:pt x="1244" y="1014"/>
                              </a:lnTo>
                              <a:lnTo>
                                <a:pt x="1250" y="1012"/>
                              </a:lnTo>
                              <a:lnTo>
                                <a:pt x="1244" y="1007"/>
                              </a:lnTo>
                              <a:close/>
                              <a:moveTo>
                                <a:pt x="1349" y="976"/>
                              </a:moveTo>
                              <a:lnTo>
                                <a:pt x="1341" y="982"/>
                              </a:lnTo>
                              <a:lnTo>
                                <a:pt x="1312" y="996"/>
                              </a:lnTo>
                              <a:lnTo>
                                <a:pt x="1292" y="1006"/>
                              </a:lnTo>
                              <a:lnTo>
                                <a:pt x="1282" y="1010"/>
                              </a:lnTo>
                              <a:lnTo>
                                <a:pt x="1276" y="1014"/>
                              </a:lnTo>
                              <a:lnTo>
                                <a:pt x="1283" y="1012"/>
                              </a:lnTo>
                              <a:lnTo>
                                <a:pt x="1352" y="1012"/>
                              </a:lnTo>
                              <a:lnTo>
                                <a:pt x="1364" y="1006"/>
                              </a:lnTo>
                              <a:lnTo>
                                <a:pt x="1365" y="1006"/>
                              </a:lnTo>
                              <a:lnTo>
                                <a:pt x="1386" y="990"/>
                              </a:lnTo>
                              <a:lnTo>
                                <a:pt x="1391" y="986"/>
                              </a:lnTo>
                              <a:lnTo>
                                <a:pt x="1391" y="980"/>
                              </a:lnTo>
                              <a:lnTo>
                                <a:pt x="1346" y="980"/>
                              </a:lnTo>
                              <a:lnTo>
                                <a:pt x="1349" y="976"/>
                              </a:lnTo>
                              <a:close/>
                              <a:moveTo>
                                <a:pt x="1272" y="994"/>
                              </a:moveTo>
                              <a:lnTo>
                                <a:pt x="1272" y="994"/>
                              </a:lnTo>
                              <a:lnTo>
                                <a:pt x="1270" y="995"/>
                              </a:lnTo>
                              <a:lnTo>
                                <a:pt x="1269" y="996"/>
                              </a:lnTo>
                              <a:lnTo>
                                <a:pt x="1259" y="1002"/>
                              </a:lnTo>
                              <a:lnTo>
                                <a:pt x="1258" y="1002"/>
                              </a:lnTo>
                              <a:lnTo>
                                <a:pt x="1253" y="1004"/>
                              </a:lnTo>
                              <a:lnTo>
                                <a:pt x="1244" y="1007"/>
                              </a:lnTo>
                              <a:lnTo>
                                <a:pt x="1250" y="1012"/>
                              </a:lnTo>
                              <a:lnTo>
                                <a:pt x="1263" y="1012"/>
                              </a:lnTo>
                              <a:lnTo>
                                <a:pt x="1265" y="1010"/>
                              </a:lnTo>
                              <a:lnTo>
                                <a:pt x="1270" y="998"/>
                              </a:lnTo>
                              <a:lnTo>
                                <a:pt x="1272" y="994"/>
                              </a:lnTo>
                              <a:close/>
                              <a:moveTo>
                                <a:pt x="1419" y="1010"/>
                              </a:moveTo>
                              <a:lnTo>
                                <a:pt x="1419" y="1010"/>
                              </a:lnTo>
                              <a:lnTo>
                                <a:pt x="1419" y="1011"/>
                              </a:lnTo>
                              <a:lnTo>
                                <a:pt x="1419" y="1010"/>
                              </a:lnTo>
                              <a:close/>
                              <a:moveTo>
                                <a:pt x="1210" y="1004"/>
                              </a:moveTo>
                              <a:lnTo>
                                <a:pt x="1210" y="1010"/>
                              </a:lnTo>
                              <a:lnTo>
                                <a:pt x="1212" y="1007"/>
                              </a:lnTo>
                              <a:lnTo>
                                <a:pt x="1211" y="1007"/>
                              </a:lnTo>
                              <a:lnTo>
                                <a:pt x="1210" y="1004"/>
                              </a:lnTo>
                              <a:close/>
                              <a:moveTo>
                                <a:pt x="1212" y="1005"/>
                              </a:moveTo>
                              <a:lnTo>
                                <a:pt x="1212" y="1006"/>
                              </a:lnTo>
                              <a:lnTo>
                                <a:pt x="1212" y="1007"/>
                              </a:lnTo>
                              <a:lnTo>
                                <a:pt x="1213" y="1010"/>
                              </a:lnTo>
                              <a:lnTo>
                                <a:pt x="1212" y="1005"/>
                              </a:lnTo>
                              <a:close/>
                              <a:moveTo>
                                <a:pt x="1232" y="978"/>
                              </a:moveTo>
                              <a:lnTo>
                                <a:pt x="1197" y="978"/>
                              </a:lnTo>
                              <a:lnTo>
                                <a:pt x="1216" y="982"/>
                              </a:lnTo>
                              <a:lnTo>
                                <a:pt x="1219" y="984"/>
                              </a:lnTo>
                              <a:lnTo>
                                <a:pt x="1213" y="989"/>
                              </a:lnTo>
                              <a:lnTo>
                                <a:pt x="1213" y="997"/>
                              </a:lnTo>
                              <a:lnTo>
                                <a:pt x="1213" y="1002"/>
                              </a:lnTo>
                              <a:lnTo>
                                <a:pt x="1212" y="1004"/>
                              </a:lnTo>
                              <a:lnTo>
                                <a:pt x="1212" y="1005"/>
                              </a:lnTo>
                              <a:lnTo>
                                <a:pt x="1213" y="1010"/>
                              </a:lnTo>
                              <a:lnTo>
                                <a:pt x="1228" y="1010"/>
                              </a:lnTo>
                              <a:lnTo>
                                <a:pt x="1229" y="1008"/>
                              </a:lnTo>
                              <a:lnTo>
                                <a:pt x="1229" y="1002"/>
                              </a:lnTo>
                              <a:lnTo>
                                <a:pt x="1230" y="1000"/>
                              </a:lnTo>
                              <a:lnTo>
                                <a:pt x="1231" y="996"/>
                              </a:lnTo>
                              <a:lnTo>
                                <a:pt x="1235" y="992"/>
                              </a:lnTo>
                              <a:lnTo>
                                <a:pt x="1238" y="987"/>
                              </a:lnTo>
                              <a:lnTo>
                                <a:pt x="1235" y="984"/>
                              </a:lnTo>
                              <a:lnTo>
                                <a:pt x="1232" y="978"/>
                              </a:lnTo>
                              <a:close/>
                              <a:moveTo>
                                <a:pt x="1244" y="1007"/>
                              </a:moveTo>
                              <a:lnTo>
                                <a:pt x="1242" y="1008"/>
                              </a:lnTo>
                              <a:lnTo>
                                <a:pt x="1243" y="1010"/>
                              </a:lnTo>
                              <a:lnTo>
                                <a:pt x="1244" y="1010"/>
                              </a:lnTo>
                              <a:lnTo>
                                <a:pt x="1244" y="1007"/>
                              </a:lnTo>
                              <a:close/>
                              <a:moveTo>
                                <a:pt x="1441" y="956"/>
                              </a:moveTo>
                              <a:lnTo>
                                <a:pt x="1443" y="960"/>
                              </a:lnTo>
                              <a:lnTo>
                                <a:pt x="1446" y="968"/>
                              </a:lnTo>
                              <a:lnTo>
                                <a:pt x="1446" y="972"/>
                              </a:lnTo>
                              <a:lnTo>
                                <a:pt x="1446" y="975"/>
                              </a:lnTo>
                              <a:lnTo>
                                <a:pt x="1442" y="1000"/>
                              </a:lnTo>
                              <a:lnTo>
                                <a:pt x="1441" y="1005"/>
                              </a:lnTo>
                              <a:lnTo>
                                <a:pt x="1445" y="1008"/>
                              </a:lnTo>
                              <a:lnTo>
                                <a:pt x="1454" y="1010"/>
                              </a:lnTo>
                              <a:lnTo>
                                <a:pt x="1463" y="1008"/>
                              </a:lnTo>
                              <a:lnTo>
                                <a:pt x="1470" y="1008"/>
                              </a:lnTo>
                              <a:lnTo>
                                <a:pt x="1473" y="1006"/>
                              </a:lnTo>
                              <a:lnTo>
                                <a:pt x="1479" y="1004"/>
                              </a:lnTo>
                              <a:lnTo>
                                <a:pt x="1481" y="1003"/>
                              </a:lnTo>
                              <a:lnTo>
                                <a:pt x="1476" y="998"/>
                              </a:lnTo>
                              <a:lnTo>
                                <a:pt x="1474" y="992"/>
                              </a:lnTo>
                              <a:lnTo>
                                <a:pt x="1510" y="992"/>
                              </a:lnTo>
                              <a:lnTo>
                                <a:pt x="1518" y="990"/>
                              </a:lnTo>
                              <a:lnTo>
                                <a:pt x="1514" y="986"/>
                              </a:lnTo>
                              <a:lnTo>
                                <a:pt x="1463" y="986"/>
                              </a:lnTo>
                              <a:lnTo>
                                <a:pt x="1449" y="976"/>
                              </a:lnTo>
                              <a:lnTo>
                                <a:pt x="1450" y="974"/>
                              </a:lnTo>
                              <a:lnTo>
                                <a:pt x="1460" y="974"/>
                              </a:lnTo>
                              <a:lnTo>
                                <a:pt x="1458" y="970"/>
                              </a:lnTo>
                              <a:lnTo>
                                <a:pt x="1452" y="962"/>
                              </a:lnTo>
                              <a:lnTo>
                                <a:pt x="1443" y="956"/>
                              </a:lnTo>
                              <a:lnTo>
                                <a:pt x="1441" y="956"/>
                              </a:lnTo>
                              <a:close/>
                              <a:moveTo>
                                <a:pt x="1243" y="1000"/>
                              </a:moveTo>
                              <a:lnTo>
                                <a:pt x="1243" y="1000"/>
                              </a:lnTo>
                              <a:lnTo>
                                <a:pt x="1237" y="1008"/>
                              </a:lnTo>
                              <a:lnTo>
                                <a:pt x="1241" y="1008"/>
                              </a:lnTo>
                              <a:lnTo>
                                <a:pt x="1242" y="1008"/>
                              </a:lnTo>
                              <a:lnTo>
                                <a:pt x="1240" y="1004"/>
                              </a:lnTo>
                              <a:lnTo>
                                <a:pt x="1244" y="1004"/>
                              </a:lnTo>
                              <a:lnTo>
                                <a:pt x="1244" y="1003"/>
                              </a:lnTo>
                              <a:lnTo>
                                <a:pt x="1243" y="1000"/>
                              </a:lnTo>
                              <a:close/>
                              <a:moveTo>
                                <a:pt x="1242" y="1008"/>
                              </a:moveTo>
                              <a:lnTo>
                                <a:pt x="1241" y="1008"/>
                              </a:lnTo>
                              <a:lnTo>
                                <a:pt x="1242" y="1008"/>
                              </a:lnTo>
                              <a:close/>
                              <a:moveTo>
                                <a:pt x="1235" y="992"/>
                              </a:moveTo>
                              <a:lnTo>
                                <a:pt x="1231" y="996"/>
                              </a:lnTo>
                              <a:lnTo>
                                <a:pt x="1230" y="1000"/>
                              </a:lnTo>
                              <a:lnTo>
                                <a:pt x="1229" y="1002"/>
                              </a:lnTo>
                              <a:lnTo>
                                <a:pt x="1229" y="1008"/>
                              </a:lnTo>
                              <a:lnTo>
                                <a:pt x="1229" y="1006"/>
                              </a:lnTo>
                              <a:lnTo>
                                <a:pt x="1230" y="1004"/>
                              </a:lnTo>
                              <a:lnTo>
                                <a:pt x="1234" y="994"/>
                              </a:lnTo>
                              <a:lnTo>
                                <a:pt x="1235" y="992"/>
                              </a:lnTo>
                              <a:close/>
                              <a:moveTo>
                                <a:pt x="1240" y="1004"/>
                              </a:moveTo>
                              <a:lnTo>
                                <a:pt x="1242" y="1008"/>
                              </a:lnTo>
                              <a:lnTo>
                                <a:pt x="1244" y="1007"/>
                              </a:lnTo>
                              <a:lnTo>
                                <a:pt x="1243" y="1006"/>
                              </a:lnTo>
                              <a:lnTo>
                                <a:pt x="1240" y="1004"/>
                              </a:lnTo>
                              <a:close/>
                              <a:moveTo>
                                <a:pt x="1244" y="1007"/>
                              </a:moveTo>
                              <a:lnTo>
                                <a:pt x="1244" y="1007"/>
                              </a:lnTo>
                              <a:close/>
                              <a:moveTo>
                                <a:pt x="1211" y="1000"/>
                              </a:moveTo>
                              <a:lnTo>
                                <a:pt x="1210" y="1002"/>
                              </a:lnTo>
                              <a:lnTo>
                                <a:pt x="1210" y="1004"/>
                              </a:lnTo>
                              <a:lnTo>
                                <a:pt x="1212" y="1007"/>
                              </a:lnTo>
                              <a:lnTo>
                                <a:pt x="1212" y="1006"/>
                              </a:lnTo>
                              <a:lnTo>
                                <a:pt x="1212" y="1004"/>
                              </a:lnTo>
                              <a:lnTo>
                                <a:pt x="1211" y="1000"/>
                              </a:lnTo>
                              <a:close/>
                              <a:moveTo>
                                <a:pt x="1263" y="1000"/>
                              </a:moveTo>
                              <a:lnTo>
                                <a:pt x="1244" y="1000"/>
                              </a:lnTo>
                              <a:lnTo>
                                <a:pt x="1244" y="1007"/>
                              </a:lnTo>
                              <a:lnTo>
                                <a:pt x="1253" y="1004"/>
                              </a:lnTo>
                              <a:lnTo>
                                <a:pt x="1258" y="1002"/>
                              </a:lnTo>
                              <a:lnTo>
                                <a:pt x="1259" y="1002"/>
                              </a:lnTo>
                              <a:lnTo>
                                <a:pt x="1263" y="1000"/>
                              </a:lnTo>
                              <a:close/>
                              <a:moveTo>
                                <a:pt x="1244" y="1004"/>
                              </a:moveTo>
                              <a:lnTo>
                                <a:pt x="1240" y="1004"/>
                              </a:lnTo>
                              <a:lnTo>
                                <a:pt x="1243" y="1006"/>
                              </a:lnTo>
                              <a:lnTo>
                                <a:pt x="1244" y="1007"/>
                              </a:lnTo>
                              <a:lnTo>
                                <a:pt x="1244" y="1004"/>
                              </a:lnTo>
                              <a:close/>
                              <a:moveTo>
                                <a:pt x="1428" y="982"/>
                              </a:moveTo>
                              <a:lnTo>
                                <a:pt x="1426" y="988"/>
                              </a:lnTo>
                              <a:lnTo>
                                <a:pt x="1426" y="989"/>
                              </a:lnTo>
                              <a:lnTo>
                                <a:pt x="1430" y="996"/>
                              </a:lnTo>
                              <a:lnTo>
                                <a:pt x="1436" y="1002"/>
                              </a:lnTo>
                              <a:lnTo>
                                <a:pt x="1441" y="1005"/>
                              </a:lnTo>
                              <a:lnTo>
                                <a:pt x="1442" y="1000"/>
                              </a:lnTo>
                              <a:lnTo>
                                <a:pt x="1444" y="992"/>
                              </a:lnTo>
                              <a:lnTo>
                                <a:pt x="1437" y="992"/>
                              </a:lnTo>
                              <a:lnTo>
                                <a:pt x="1440" y="990"/>
                              </a:lnTo>
                              <a:lnTo>
                                <a:pt x="1428" y="982"/>
                              </a:lnTo>
                              <a:close/>
                              <a:moveTo>
                                <a:pt x="1213" y="1000"/>
                              </a:moveTo>
                              <a:lnTo>
                                <a:pt x="1211" y="1000"/>
                              </a:lnTo>
                              <a:lnTo>
                                <a:pt x="1212" y="1005"/>
                              </a:lnTo>
                              <a:lnTo>
                                <a:pt x="1213" y="1002"/>
                              </a:lnTo>
                              <a:lnTo>
                                <a:pt x="1213" y="1000"/>
                              </a:lnTo>
                              <a:close/>
                              <a:moveTo>
                                <a:pt x="1197" y="978"/>
                              </a:moveTo>
                              <a:lnTo>
                                <a:pt x="1196" y="984"/>
                              </a:lnTo>
                              <a:lnTo>
                                <a:pt x="1210" y="1004"/>
                              </a:lnTo>
                              <a:lnTo>
                                <a:pt x="1210" y="1002"/>
                              </a:lnTo>
                              <a:lnTo>
                                <a:pt x="1211" y="1000"/>
                              </a:lnTo>
                              <a:lnTo>
                                <a:pt x="1213" y="1000"/>
                              </a:lnTo>
                              <a:lnTo>
                                <a:pt x="1213" y="997"/>
                              </a:lnTo>
                              <a:lnTo>
                                <a:pt x="1213" y="992"/>
                              </a:lnTo>
                              <a:lnTo>
                                <a:pt x="1208" y="992"/>
                              </a:lnTo>
                              <a:lnTo>
                                <a:pt x="1212" y="982"/>
                              </a:lnTo>
                              <a:lnTo>
                                <a:pt x="1216" y="982"/>
                              </a:lnTo>
                              <a:lnTo>
                                <a:pt x="1197" y="978"/>
                              </a:lnTo>
                              <a:close/>
                              <a:moveTo>
                                <a:pt x="1247" y="985"/>
                              </a:moveTo>
                              <a:lnTo>
                                <a:pt x="1246" y="986"/>
                              </a:lnTo>
                              <a:lnTo>
                                <a:pt x="1240" y="990"/>
                              </a:lnTo>
                              <a:lnTo>
                                <a:pt x="1241" y="992"/>
                              </a:lnTo>
                              <a:lnTo>
                                <a:pt x="1243" y="998"/>
                              </a:lnTo>
                              <a:lnTo>
                                <a:pt x="1244" y="1003"/>
                              </a:lnTo>
                              <a:lnTo>
                                <a:pt x="1244" y="1000"/>
                              </a:lnTo>
                              <a:lnTo>
                                <a:pt x="1263" y="1000"/>
                              </a:lnTo>
                              <a:lnTo>
                                <a:pt x="1269" y="996"/>
                              </a:lnTo>
                              <a:lnTo>
                                <a:pt x="1268" y="996"/>
                              </a:lnTo>
                              <a:lnTo>
                                <a:pt x="1271" y="994"/>
                              </a:lnTo>
                              <a:lnTo>
                                <a:pt x="1272" y="994"/>
                              </a:lnTo>
                              <a:lnTo>
                                <a:pt x="1276" y="988"/>
                              </a:lnTo>
                              <a:lnTo>
                                <a:pt x="1245" y="988"/>
                              </a:lnTo>
                              <a:lnTo>
                                <a:pt x="1246" y="986"/>
                              </a:lnTo>
                              <a:lnTo>
                                <a:pt x="1247" y="985"/>
                              </a:lnTo>
                              <a:close/>
                              <a:moveTo>
                                <a:pt x="1474" y="992"/>
                              </a:moveTo>
                              <a:lnTo>
                                <a:pt x="1476" y="998"/>
                              </a:lnTo>
                              <a:lnTo>
                                <a:pt x="1481" y="1003"/>
                              </a:lnTo>
                              <a:lnTo>
                                <a:pt x="1493" y="998"/>
                              </a:lnTo>
                              <a:lnTo>
                                <a:pt x="1493" y="994"/>
                              </a:lnTo>
                              <a:lnTo>
                                <a:pt x="1474" y="992"/>
                              </a:lnTo>
                              <a:close/>
                              <a:moveTo>
                                <a:pt x="1188" y="994"/>
                              </a:moveTo>
                              <a:lnTo>
                                <a:pt x="1186" y="996"/>
                              </a:lnTo>
                              <a:lnTo>
                                <a:pt x="1185" y="997"/>
                              </a:lnTo>
                              <a:lnTo>
                                <a:pt x="1186" y="998"/>
                              </a:lnTo>
                              <a:lnTo>
                                <a:pt x="1186" y="1002"/>
                              </a:lnTo>
                              <a:lnTo>
                                <a:pt x="1188" y="994"/>
                              </a:lnTo>
                              <a:close/>
                              <a:moveTo>
                                <a:pt x="1203" y="994"/>
                              </a:moveTo>
                              <a:lnTo>
                                <a:pt x="1188" y="994"/>
                              </a:lnTo>
                              <a:lnTo>
                                <a:pt x="1186" y="1002"/>
                              </a:lnTo>
                              <a:lnTo>
                                <a:pt x="1208" y="1002"/>
                              </a:lnTo>
                              <a:lnTo>
                                <a:pt x="1203" y="994"/>
                              </a:lnTo>
                              <a:close/>
                              <a:moveTo>
                                <a:pt x="1518" y="990"/>
                              </a:moveTo>
                              <a:lnTo>
                                <a:pt x="1510" y="992"/>
                              </a:lnTo>
                              <a:lnTo>
                                <a:pt x="1507" y="996"/>
                              </a:lnTo>
                              <a:lnTo>
                                <a:pt x="1525" y="1000"/>
                              </a:lnTo>
                              <a:lnTo>
                                <a:pt x="1522" y="994"/>
                              </a:lnTo>
                              <a:lnTo>
                                <a:pt x="1518" y="990"/>
                              </a:lnTo>
                              <a:close/>
                              <a:moveTo>
                                <a:pt x="1530" y="987"/>
                              </a:moveTo>
                              <a:lnTo>
                                <a:pt x="1518" y="990"/>
                              </a:lnTo>
                              <a:lnTo>
                                <a:pt x="1522" y="994"/>
                              </a:lnTo>
                              <a:lnTo>
                                <a:pt x="1525" y="1000"/>
                              </a:lnTo>
                              <a:lnTo>
                                <a:pt x="1562" y="1000"/>
                              </a:lnTo>
                              <a:lnTo>
                                <a:pt x="1566" y="994"/>
                              </a:lnTo>
                              <a:lnTo>
                                <a:pt x="1526" y="994"/>
                              </a:lnTo>
                              <a:lnTo>
                                <a:pt x="1529" y="988"/>
                              </a:lnTo>
                              <a:lnTo>
                                <a:pt x="1530" y="987"/>
                              </a:lnTo>
                              <a:close/>
                              <a:moveTo>
                                <a:pt x="1215" y="962"/>
                              </a:moveTo>
                              <a:lnTo>
                                <a:pt x="1203" y="962"/>
                              </a:lnTo>
                              <a:lnTo>
                                <a:pt x="1196" y="964"/>
                              </a:lnTo>
                              <a:lnTo>
                                <a:pt x="1191" y="970"/>
                              </a:lnTo>
                              <a:lnTo>
                                <a:pt x="1188" y="977"/>
                              </a:lnTo>
                              <a:lnTo>
                                <a:pt x="1186" y="980"/>
                              </a:lnTo>
                              <a:lnTo>
                                <a:pt x="1185" y="986"/>
                              </a:lnTo>
                              <a:lnTo>
                                <a:pt x="1185" y="992"/>
                              </a:lnTo>
                              <a:lnTo>
                                <a:pt x="1185" y="997"/>
                              </a:lnTo>
                              <a:lnTo>
                                <a:pt x="1186" y="996"/>
                              </a:lnTo>
                              <a:lnTo>
                                <a:pt x="1188" y="994"/>
                              </a:lnTo>
                              <a:lnTo>
                                <a:pt x="1203" y="994"/>
                              </a:lnTo>
                              <a:lnTo>
                                <a:pt x="1196" y="984"/>
                              </a:lnTo>
                              <a:lnTo>
                                <a:pt x="1197" y="978"/>
                              </a:lnTo>
                              <a:lnTo>
                                <a:pt x="1232" y="978"/>
                              </a:lnTo>
                              <a:lnTo>
                                <a:pt x="1226" y="968"/>
                              </a:lnTo>
                              <a:lnTo>
                                <a:pt x="1215" y="962"/>
                              </a:lnTo>
                              <a:close/>
                              <a:moveTo>
                                <a:pt x="1271" y="994"/>
                              </a:moveTo>
                              <a:lnTo>
                                <a:pt x="1268" y="996"/>
                              </a:lnTo>
                              <a:lnTo>
                                <a:pt x="1270" y="995"/>
                              </a:lnTo>
                              <a:lnTo>
                                <a:pt x="1271" y="994"/>
                              </a:lnTo>
                              <a:close/>
                              <a:moveTo>
                                <a:pt x="1270" y="995"/>
                              </a:moveTo>
                              <a:lnTo>
                                <a:pt x="1268" y="996"/>
                              </a:lnTo>
                              <a:lnTo>
                                <a:pt x="1269" y="996"/>
                              </a:lnTo>
                              <a:lnTo>
                                <a:pt x="1270" y="995"/>
                              </a:lnTo>
                              <a:close/>
                              <a:moveTo>
                                <a:pt x="1272" y="994"/>
                              </a:moveTo>
                              <a:lnTo>
                                <a:pt x="1271" y="994"/>
                              </a:lnTo>
                              <a:lnTo>
                                <a:pt x="1270" y="995"/>
                              </a:lnTo>
                              <a:lnTo>
                                <a:pt x="1272" y="994"/>
                              </a:lnTo>
                              <a:close/>
                              <a:moveTo>
                                <a:pt x="1537" y="984"/>
                              </a:moveTo>
                              <a:lnTo>
                                <a:pt x="1532" y="986"/>
                              </a:lnTo>
                              <a:lnTo>
                                <a:pt x="1530" y="987"/>
                              </a:lnTo>
                              <a:lnTo>
                                <a:pt x="1529" y="988"/>
                              </a:lnTo>
                              <a:lnTo>
                                <a:pt x="1526" y="994"/>
                              </a:lnTo>
                              <a:lnTo>
                                <a:pt x="1537" y="984"/>
                              </a:lnTo>
                              <a:close/>
                              <a:moveTo>
                                <a:pt x="1573" y="984"/>
                              </a:moveTo>
                              <a:lnTo>
                                <a:pt x="1537" y="984"/>
                              </a:lnTo>
                              <a:lnTo>
                                <a:pt x="1526" y="994"/>
                              </a:lnTo>
                              <a:lnTo>
                                <a:pt x="1566" y="994"/>
                              </a:lnTo>
                              <a:lnTo>
                                <a:pt x="1573" y="984"/>
                              </a:lnTo>
                              <a:close/>
                              <a:moveTo>
                                <a:pt x="1295" y="948"/>
                              </a:moveTo>
                              <a:lnTo>
                                <a:pt x="1280" y="948"/>
                              </a:lnTo>
                              <a:lnTo>
                                <a:pt x="1301" y="966"/>
                              </a:lnTo>
                              <a:lnTo>
                                <a:pt x="1301" y="976"/>
                              </a:lnTo>
                              <a:lnTo>
                                <a:pt x="1277" y="986"/>
                              </a:lnTo>
                              <a:lnTo>
                                <a:pt x="1275" y="990"/>
                              </a:lnTo>
                              <a:lnTo>
                                <a:pt x="1272" y="994"/>
                              </a:lnTo>
                              <a:lnTo>
                                <a:pt x="1283" y="992"/>
                              </a:lnTo>
                              <a:lnTo>
                                <a:pt x="1290" y="988"/>
                              </a:lnTo>
                              <a:lnTo>
                                <a:pt x="1295" y="984"/>
                              </a:lnTo>
                              <a:lnTo>
                                <a:pt x="1300" y="978"/>
                              </a:lnTo>
                              <a:lnTo>
                                <a:pt x="1309" y="968"/>
                              </a:lnTo>
                              <a:lnTo>
                                <a:pt x="1305" y="958"/>
                              </a:lnTo>
                              <a:lnTo>
                                <a:pt x="1295" y="948"/>
                              </a:lnTo>
                              <a:close/>
                              <a:moveTo>
                                <a:pt x="1238" y="987"/>
                              </a:moveTo>
                              <a:lnTo>
                                <a:pt x="1235" y="992"/>
                              </a:lnTo>
                              <a:lnTo>
                                <a:pt x="1236" y="992"/>
                              </a:lnTo>
                              <a:lnTo>
                                <a:pt x="1240" y="990"/>
                              </a:lnTo>
                              <a:lnTo>
                                <a:pt x="1238" y="987"/>
                              </a:lnTo>
                              <a:close/>
                              <a:moveTo>
                                <a:pt x="1212" y="982"/>
                              </a:moveTo>
                              <a:lnTo>
                                <a:pt x="1208" y="992"/>
                              </a:lnTo>
                              <a:lnTo>
                                <a:pt x="1209" y="992"/>
                              </a:lnTo>
                              <a:lnTo>
                                <a:pt x="1213" y="989"/>
                              </a:lnTo>
                              <a:lnTo>
                                <a:pt x="1213" y="984"/>
                              </a:lnTo>
                              <a:lnTo>
                                <a:pt x="1212" y="982"/>
                              </a:lnTo>
                              <a:close/>
                              <a:moveTo>
                                <a:pt x="1213" y="989"/>
                              </a:moveTo>
                              <a:lnTo>
                                <a:pt x="1209" y="992"/>
                              </a:lnTo>
                              <a:lnTo>
                                <a:pt x="1213" y="992"/>
                              </a:lnTo>
                              <a:lnTo>
                                <a:pt x="1213" y="989"/>
                              </a:lnTo>
                              <a:close/>
                              <a:moveTo>
                                <a:pt x="1427" y="976"/>
                              </a:moveTo>
                              <a:lnTo>
                                <a:pt x="1410" y="988"/>
                              </a:lnTo>
                              <a:lnTo>
                                <a:pt x="1413" y="992"/>
                              </a:lnTo>
                              <a:lnTo>
                                <a:pt x="1425" y="992"/>
                              </a:lnTo>
                              <a:lnTo>
                                <a:pt x="1426" y="989"/>
                              </a:lnTo>
                              <a:lnTo>
                                <a:pt x="1423" y="982"/>
                              </a:lnTo>
                              <a:lnTo>
                                <a:pt x="1425" y="980"/>
                              </a:lnTo>
                              <a:lnTo>
                                <a:pt x="1428" y="980"/>
                              </a:lnTo>
                              <a:lnTo>
                                <a:pt x="1427" y="976"/>
                              </a:lnTo>
                              <a:close/>
                              <a:moveTo>
                                <a:pt x="1446" y="976"/>
                              </a:moveTo>
                              <a:lnTo>
                                <a:pt x="1427" y="976"/>
                              </a:lnTo>
                              <a:lnTo>
                                <a:pt x="1429" y="982"/>
                              </a:lnTo>
                              <a:lnTo>
                                <a:pt x="1428" y="982"/>
                              </a:lnTo>
                              <a:lnTo>
                                <a:pt x="1440" y="990"/>
                              </a:lnTo>
                              <a:lnTo>
                                <a:pt x="1437" y="992"/>
                              </a:lnTo>
                              <a:lnTo>
                                <a:pt x="1444" y="992"/>
                              </a:lnTo>
                              <a:lnTo>
                                <a:pt x="1446" y="976"/>
                              </a:lnTo>
                              <a:close/>
                              <a:moveTo>
                                <a:pt x="1288" y="940"/>
                              </a:moveTo>
                              <a:lnTo>
                                <a:pt x="1275" y="940"/>
                              </a:lnTo>
                              <a:lnTo>
                                <a:pt x="1260" y="954"/>
                              </a:lnTo>
                              <a:lnTo>
                                <a:pt x="1252" y="960"/>
                              </a:lnTo>
                              <a:lnTo>
                                <a:pt x="1250" y="964"/>
                              </a:lnTo>
                              <a:lnTo>
                                <a:pt x="1249" y="966"/>
                              </a:lnTo>
                              <a:lnTo>
                                <a:pt x="1244" y="974"/>
                              </a:lnTo>
                              <a:lnTo>
                                <a:pt x="1238" y="987"/>
                              </a:lnTo>
                              <a:lnTo>
                                <a:pt x="1240" y="990"/>
                              </a:lnTo>
                              <a:lnTo>
                                <a:pt x="1246" y="986"/>
                              </a:lnTo>
                              <a:lnTo>
                                <a:pt x="1247" y="985"/>
                              </a:lnTo>
                              <a:lnTo>
                                <a:pt x="1250" y="978"/>
                              </a:lnTo>
                              <a:lnTo>
                                <a:pt x="1253" y="974"/>
                              </a:lnTo>
                              <a:lnTo>
                                <a:pt x="1255" y="972"/>
                              </a:lnTo>
                              <a:lnTo>
                                <a:pt x="1260" y="968"/>
                              </a:lnTo>
                              <a:lnTo>
                                <a:pt x="1268" y="962"/>
                              </a:lnTo>
                              <a:lnTo>
                                <a:pt x="1272" y="948"/>
                              </a:lnTo>
                              <a:lnTo>
                                <a:pt x="1295" y="948"/>
                              </a:lnTo>
                              <a:lnTo>
                                <a:pt x="1288" y="940"/>
                              </a:lnTo>
                              <a:close/>
                              <a:moveTo>
                                <a:pt x="1216" y="982"/>
                              </a:moveTo>
                              <a:lnTo>
                                <a:pt x="1212" y="982"/>
                              </a:lnTo>
                              <a:lnTo>
                                <a:pt x="1213" y="984"/>
                              </a:lnTo>
                              <a:lnTo>
                                <a:pt x="1213" y="989"/>
                              </a:lnTo>
                              <a:lnTo>
                                <a:pt x="1219" y="984"/>
                              </a:lnTo>
                              <a:lnTo>
                                <a:pt x="1216" y="982"/>
                              </a:lnTo>
                              <a:close/>
                              <a:moveTo>
                                <a:pt x="1425" y="980"/>
                              </a:moveTo>
                              <a:lnTo>
                                <a:pt x="1423" y="982"/>
                              </a:lnTo>
                              <a:lnTo>
                                <a:pt x="1426" y="989"/>
                              </a:lnTo>
                              <a:lnTo>
                                <a:pt x="1428" y="982"/>
                              </a:lnTo>
                              <a:lnTo>
                                <a:pt x="1425" y="980"/>
                              </a:lnTo>
                              <a:close/>
                              <a:moveTo>
                                <a:pt x="1249" y="982"/>
                              </a:moveTo>
                              <a:lnTo>
                                <a:pt x="1247" y="985"/>
                              </a:lnTo>
                              <a:lnTo>
                                <a:pt x="1246" y="987"/>
                              </a:lnTo>
                              <a:lnTo>
                                <a:pt x="1245" y="988"/>
                              </a:lnTo>
                              <a:lnTo>
                                <a:pt x="1249" y="982"/>
                              </a:lnTo>
                              <a:close/>
                              <a:moveTo>
                                <a:pt x="1278" y="982"/>
                              </a:moveTo>
                              <a:lnTo>
                                <a:pt x="1249" y="982"/>
                              </a:lnTo>
                              <a:lnTo>
                                <a:pt x="1245" y="988"/>
                              </a:lnTo>
                              <a:lnTo>
                                <a:pt x="1272" y="988"/>
                              </a:lnTo>
                              <a:lnTo>
                                <a:pt x="1278" y="982"/>
                              </a:lnTo>
                              <a:close/>
                              <a:moveTo>
                                <a:pt x="1280" y="980"/>
                              </a:moveTo>
                              <a:lnTo>
                                <a:pt x="1272" y="988"/>
                              </a:lnTo>
                              <a:lnTo>
                                <a:pt x="1277" y="986"/>
                              </a:lnTo>
                              <a:lnTo>
                                <a:pt x="1279" y="982"/>
                              </a:lnTo>
                              <a:lnTo>
                                <a:pt x="1280" y="980"/>
                              </a:lnTo>
                              <a:close/>
                              <a:moveTo>
                                <a:pt x="1277" y="986"/>
                              </a:moveTo>
                              <a:lnTo>
                                <a:pt x="1272" y="988"/>
                              </a:lnTo>
                              <a:lnTo>
                                <a:pt x="1276" y="988"/>
                              </a:lnTo>
                              <a:lnTo>
                                <a:pt x="1277" y="986"/>
                              </a:lnTo>
                              <a:close/>
                              <a:moveTo>
                                <a:pt x="1580" y="964"/>
                              </a:moveTo>
                              <a:lnTo>
                                <a:pt x="1546" y="964"/>
                              </a:lnTo>
                              <a:lnTo>
                                <a:pt x="1543" y="968"/>
                              </a:lnTo>
                              <a:lnTo>
                                <a:pt x="1530" y="987"/>
                              </a:lnTo>
                              <a:lnTo>
                                <a:pt x="1532" y="986"/>
                              </a:lnTo>
                              <a:lnTo>
                                <a:pt x="1537" y="984"/>
                              </a:lnTo>
                              <a:lnTo>
                                <a:pt x="1573" y="984"/>
                              </a:lnTo>
                              <a:lnTo>
                                <a:pt x="1574" y="982"/>
                              </a:lnTo>
                              <a:lnTo>
                                <a:pt x="1575" y="980"/>
                              </a:lnTo>
                              <a:lnTo>
                                <a:pt x="1578" y="972"/>
                              </a:lnTo>
                              <a:lnTo>
                                <a:pt x="1580" y="964"/>
                              </a:lnTo>
                              <a:close/>
                              <a:moveTo>
                                <a:pt x="1291" y="980"/>
                              </a:moveTo>
                              <a:lnTo>
                                <a:pt x="1280" y="980"/>
                              </a:lnTo>
                              <a:lnTo>
                                <a:pt x="1279" y="982"/>
                              </a:lnTo>
                              <a:lnTo>
                                <a:pt x="1277" y="986"/>
                              </a:lnTo>
                              <a:lnTo>
                                <a:pt x="1291" y="980"/>
                              </a:lnTo>
                              <a:close/>
                              <a:moveTo>
                                <a:pt x="1450" y="974"/>
                              </a:moveTo>
                              <a:lnTo>
                                <a:pt x="1449" y="976"/>
                              </a:lnTo>
                              <a:lnTo>
                                <a:pt x="1463" y="986"/>
                              </a:lnTo>
                              <a:lnTo>
                                <a:pt x="1465" y="982"/>
                              </a:lnTo>
                              <a:lnTo>
                                <a:pt x="1462" y="978"/>
                              </a:lnTo>
                              <a:lnTo>
                                <a:pt x="1459" y="978"/>
                              </a:lnTo>
                              <a:lnTo>
                                <a:pt x="1461" y="976"/>
                              </a:lnTo>
                              <a:lnTo>
                                <a:pt x="1461" y="975"/>
                              </a:lnTo>
                              <a:lnTo>
                                <a:pt x="1450" y="974"/>
                              </a:lnTo>
                              <a:close/>
                              <a:moveTo>
                                <a:pt x="1492" y="968"/>
                              </a:moveTo>
                              <a:lnTo>
                                <a:pt x="1483" y="968"/>
                              </a:lnTo>
                              <a:lnTo>
                                <a:pt x="1474" y="970"/>
                              </a:lnTo>
                              <a:lnTo>
                                <a:pt x="1463" y="976"/>
                              </a:lnTo>
                              <a:lnTo>
                                <a:pt x="1466" y="976"/>
                              </a:lnTo>
                              <a:lnTo>
                                <a:pt x="1469" y="976"/>
                              </a:lnTo>
                              <a:lnTo>
                                <a:pt x="1462" y="977"/>
                              </a:lnTo>
                              <a:lnTo>
                                <a:pt x="1465" y="982"/>
                              </a:lnTo>
                              <a:lnTo>
                                <a:pt x="1463" y="986"/>
                              </a:lnTo>
                              <a:lnTo>
                                <a:pt x="1514" y="986"/>
                              </a:lnTo>
                              <a:lnTo>
                                <a:pt x="1504" y="976"/>
                              </a:lnTo>
                              <a:lnTo>
                                <a:pt x="1492" y="968"/>
                              </a:lnTo>
                              <a:close/>
                              <a:moveTo>
                                <a:pt x="1432" y="954"/>
                              </a:moveTo>
                              <a:lnTo>
                                <a:pt x="1417" y="954"/>
                              </a:lnTo>
                              <a:lnTo>
                                <a:pt x="1407" y="958"/>
                              </a:lnTo>
                              <a:lnTo>
                                <a:pt x="1398" y="966"/>
                              </a:lnTo>
                              <a:lnTo>
                                <a:pt x="1392" y="978"/>
                              </a:lnTo>
                              <a:lnTo>
                                <a:pt x="1391" y="986"/>
                              </a:lnTo>
                              <a:lnTo>
                                <a:pt x="1395" y="982"/>
                              </a:lnTo>
                              <a:lnTo>
                                <a:pt x="1399" y="980"/>
                              </a:lnTo>
                              <a:lnTo>
                                <a:pt x="1397" y="980"/>
                              </a:lnTo>
                              <a:lnTo>
                                <a:pt x="1404" y="976"/>
                              </a:lnTo>
                              <a:lnTo>
                                <a:pt x="1410" y="976"/>
                              </a:lnTo>
                              <a:lnTo>
                                <a:pt x="1412" y="976"/>
                              </a:lnTo>
                              <a:lnTo>
                                <a:pt x="1405" y="964"/>
                              </a:lnTo>
                              <a:lnTo>
                                <a:pt x="1408" y="960"/>
                              </a:lnTo>
                              <a:lnTo>
                                <a:pt x="1443" y="960"/>
                              </a:lnTo>
                              <a:lnTo>
                                <a:pt x="1441" y="956"/>
                              </a:lnTo>
                              <a:lnTo>
                                <a:pt x="1432" y="954"/>
                              </a:lnTo>
                              <a:close/>
                              <a:moveTo>
                                <a:pt x="1268" y="962"/>
                              </a:moveTo>
                              <a:lnTo>
                                <a:pt x="1260" y="968"/>
                              </a:lnTo>
                              <a:lnTo>
                                <a:pt x="1255" y="972"/>
                              </a:lnTo>
                              <a:lnTo>
                                <a:pt x="1253" y="974"/>
                              </a:lnTo>
                              <a:lnTo>
                                <a:pt x="1250" y="978"/>
                              </a:lnTo>
                              <a:lnTo>
                                <a:pt x="1247" y="985"/>
                              </a:lnTo>
                              <a:lnTo>
                                <a:pt x="1249" y="982"/>
                              </a:lnTo>
                              <a:lnTo>
                                <a:pt x="1278" y="982"/>
                              </a:lnTo>
                              <a:lnTo>
                                <a:pt x="1280" y="980"/>
                              </a:lnTo>
                              <a:lnTo>
                                <a:pt x="1291" y="980"/>
                              </a:lnTo>
                              <a:lnTo>
                                <a:pt x="1301" y="976"/>
                              </a:lnTo>
                              <a:lnTo>
                                <a:pt x="1301" y="968"/>
                              </a:lnTo>
                              <a:lnTo>
                                <a:pt x="1267" y="968"/>
                              </a:lnTo>
                              <a:lnTo>
                                <a:pt x="1267" y="964"/>
                              </a:lnTo>
                              <a:lnTo>
                                <a:pt x="1268" y="962"/>
                              </a:lnTo>
                              <a:close/>
                              <a:moveTo>
                                <a:pt x="1428" y="980"/>
                              </a:moveTo>
                              <a:lnTo>
                                <a:pt x="1425" y="980"/>
                              </a:lnTo>
                              <a:lnTo>
                                <a:pt x="1428" y="982"/>
                              </a:lnTo>
                              <a:lnTo>
                                <a:pt x="1429" y="982"/>
                              </a:lnTo>
                              <a:lnTo>
                                <a:pt x="1428" y="980"/>
                              </a:lnTo>
                              <a:close/>
                              <a:moveTo>
                                <a:pt x="1415" y="975"/>
                              </a:moveTo>
                              <a:lnTo>
                                <a:pt x="1412" y="975"/>
                              </a:lnTo>
                              <a:lnTo>
                                <a:pt x="1412" y="977"/>
                              </a:lnTo>
                              <a:lnTo>
                                <a:pt x="1414" y="980"/>
                              </a:lnTo>
                              <a:lnTo>
                                <a:pt x="1416" y="982"/>
                              </a:lnTo>
                              <a:lnTo>
                                <a:pt x="1415" y="975"/>
                              </a:lnTo>
                              <a:close/>
                              <a:moveTo>
                                <a:pt x="1443" y="960"/>
                              </a:moveTo>
                              <a:lnTo>
                                <a:pt x="1408" y="960"/>
                              </a:lnTo>
                              <a:lnTo>
                                <a:pt x="1427" y="968"/>
                              </a:lnTo>
                              <a:lnTo>
                                <a:pt x="1425" y="972"/>
                              </a:lnTo>
                              <a:lnTo>
                                <a:pt x="1415" y="975"/>
                              </a:lnTo>
                              <a:lnTo>
                                <a:pt x="1416" y="982"/>
                              </a:lnTo>
                              <a:lnTo>
                                <a:pt x="1418" y="982"/>
                              </a:lnTo>
                              <a:lnTo>
                                <a:pt x="1427" y="976"/>
                              </a:lnTo>
                              <a:lnTo>
                                <a:pt x="1446" y="976"/>
                              </a:lnTo>
                              <a:lnTo>
                                <a:pt x="1447" y="974"/>
                              </a:lnTo>
                              <a:lnTo>
                                <a:pt x="1446" y="968"/>
                              </a:lnTo>
                              <a:lnTo>
                                <a:pt x="1443" y="960"/>
                              </a:lnTo>
                              <a:close/>
                              <a:moveTo>
                                <a:pt x="1421" y="940"/>
                              </a:moveTo>
                              <a:lnTo>
                                <a:pt x="1409" y="940"/>
                              </a:lnTo>
                              <a:lnTo>
                                <a:pt x="1395" y="946"/>
                              </a:lnTo>
                              <a:lnTo>
                                <a:pt x="1387" y="950"/>
                              </a:lnTo>
                              <a:lnTo>
                                <a:pt x="1384" y="950"/>
                              </a:lnTo>
                              <a:lnTo>
                                <a:pt x="1375" y="958"/>
                              </a:lnTo>
                              <a:lnTo>
                                <a:pt x="1364" y="966"/>
                              </a:lnTo>
                              <a:lnTo>
                                <a:pt x="1346" y="980"/>
                              </a:lnTo>
                              <a:lnTo>
                                <a:pt x="1391" y="980"/>
                              </a:lnTo>
                              <a:lnTo>
                                <a:pt x="1392" y="978"/>
                              </a:lnTo>
                              <a:lnTo>
                                <a:pt x="1398" y="966"/>
                              </a:lnTo>
                              <a:lnTo>
                                <a:pt x="1407" y="958"/>
                              </a:lnTo>
                              <a:lnTo>
                                <a:pt x="1417" y="954"/>
                              </a:lnTo>
                              <a:lnTo>
                                <a:pt x="1440" y="954"/>
                              </a:lnTo>
                              <a:lnTo>
                                <a:pt x="1439" y="950"/>
                              </a:lnTo>
                              <a:lnTo>
                                <a:pt x="1432" y="944"/>
                              </a:lnTo>
                              <a:lnTo>
                                <a:pt x="1421" y="940"/>
                              </a:lnTo>
                              <a:close/>
                              <a:moveTo>
                                <a:pt x="1404" y="976"/>
                              </a:moveTo>
                              <a:lnTo>
                                <a:pt x="1397" y="980"/>
                              </a:lnTo>
                              <a:lnTo>
                                <a:pt x="1402" y="978"/>
                              </a:lnTo>
                              <a:lnTo>
                                <a:pt x="1403" y="978"/>
                              </a:lnTo>
                              <a:lnTo>
                                <a:pt x="1404" y="976"/>
                              </a:lnTo>
                              <a:close/>
                              <a:moveTo>
                                <a:pt x="1402" y="978"/>
                              </a:moveTo>
                              <a:lnTo>
                                <a:pt x="1397" y="980"/>
                              </a:lnTo>
                              <a:lnTo>
                                <a:pt x="1399" y="980"/>
                              </a:lnTo>
                              <a:lnTo>
                                <a:pt x="1402" y="978"/>
                              </a:lnTo>
                              <a:close/>
                              <a:moveTo>
                                <a:pt x="1410" y="976"/>
                              </a:moveTo>
                              <a:lnTo>
                                <a:pt x="1404" y="976"/>
                              </a:lnTo>
                              <a:lnTo>
                                <a:pt x="1403" y="978"/>
                              </a:lnTo>
                              <a:lnTo>
                                <a:pt x="1402" y="978"/>
                              </a:lnTo>
                              <a:lnTo>
                                <a:pt x="1403" y="978"/>
                              </a:lnTo>
                              <a:lnTo>
                                <a:pt x="1410" y="976"/>
                              </a:lnTo>
                              <a:close/>
                              <a:moveTo>
                                <a:pt x="1461" y="976"/>
                              </a:moveTo>
                              <a:lnTo>
                                <a:pt x="1459" y="978"/>
                              </a:lnTo>
                              <a:lnTo>
                                <a:pt x="1462" y="977"/>
                              </a:lnTo>
                              <a:lnTo>
                                <a:pt x="1461" y="976"/>
                              </a:lnTo>
                              <a:close/>
                              <a:moveTo>
                                <a:pt x="1462" y="977"/>
                              </a:moveTo>
                              <a:lnTo>
                                <a:pt x="1459" y="978"/>
                              </a:lnTo>
                              <a:lnTo>
                                <a:pt x="1462" y="978"/>
                              </a:lnTo>
                              <a:lnTo>
                                <a:pt x="1462" y="977"/>
                              </a:lnTo>
                              <a:close/>
                              <a:moveTo>
                                <a:pt x="1463" y="976"/>
                              </a:moveTo>
                              <a:lnTo>
                                <a:pt x="1462" y="976"/>
                              </a:lnTo>
                              <a:lnTo>
                                <a:pt x="1461" y="976"/>
                              </a:lnTo>
                              <a:lnTo>
                                <a:pt x="1462" y="977"/>
                              </a:lnTo>
                              <a:lnTo>
                                <a:pt x="1469" y="976"/>
                              </a:lnTo>
                              <a:lnTo>
                                <a:pt x="1466" y="976"/>
                              </a:lnTo>
                              <a:lnTo>
                                <a:pt x="1463" y="976"/>
                              </a:lnTo>
                              <a:close/>
                              <a:moveTo>
                                <a:pt x="1412" y="975"/>
                              </a:moveTo>
                              <a:lnTo>
                                <a:pt x="1412" y="976"/>
                              </a:lnTo>
                              <a:lnTo>
                                <a:pt x="1412" y="977"/>
                              </a:lnTo>
                              <a:lnTo>
                                <a:pt x="1412" y="975"/>
                              </a:lnTo>
                              <a:close/>
                              <a:moveTo>
                                <a:pt x="1461" y="975"/>
                              </a:moveTo>
                              <a:lnTo>
                                <a:pt x="1461" y="976"/>
                              </a:lnTo>
                              <a:lnTo>
                                <a:pt x="1462" y="976"/>
                              </a:lnTo>
                              <a:lnTo>
                                <a:pt x="1463" y="976"/>
                              </a:lnTo>
                              <a:lnTo>
                                <a:pt x="1461" y="975"/>
                              </a:lnTo>
                              <a:close/>
                              <a:moveTo>
                                <a:pt x="1408" y="960"/>
                              </a:moveTo>
                              <a:lnTo>
                                <a:pt x="1405" y="964"/>
                              </a:lnTo>
                              <a:lnTo>
                                <a:pt x="1412" y="976"/>
                              </a:lnTo>
                              <a:lnTo>
                                <a:pt x="1412" y="975"/>
                              </a:lnTo>
                              <a:lnTo>
                                <a:pt x="1414" y="970"/>
                              </a:lnTo>
                              <a:lnTo>
                                <a:pt x="1414" y="968"/>
                              </a:lnTo>
                              <a:lnTo>
                                <a:pt x="1427" y="968"/>
                              </a:lnTo>
                              <a:lnTo>
                                <a:pt x="1408" y="960"/>
                              </a:lnTo>
                              <a:close/>
                              <a:moveTo>
                                <a:pt x="1414" y="968"/>
                              </a:moveTo>
                              <a:lnTo>
                                <a:pt x="1414" y="970"/>
                              </a:lnTo>
                              <a:lnTo>
                                <a:pt x="1412" y="975"/>
                              </a:lnTo>
                              <a:lnTo>
                                <a:pt x="1415" y="975"/>
                              </a:lnTo>
                              <a:lnTo>
                                <a:pt x="1414" y="968"/>
                              </a:lnTo>
                              <a:close/>
                              <a:moveTo>
                                <a:pt x="1460" y="974"/>
                              </a:moveTo>
                              <a:lnTo>
                                <a:pt x="1450" y="974"/>
                              </a:lnTo>
                              <a:lnTo>
                                <a:pt x="1461" y="975"/>
                              </a:lnTo>
                              <a:lnTo>
                                <a:pt x="1460" y="974"/>
                              </a:lnTo>
                              <a:close/>
                              <a:moveTo>
                                <a:pt x="1427" y="968"/>
                              </a:moveTo>
                              <a:lnTo>
                                <a:pt x="1414" y="968"/>
                              </a:lnTo>
                              <a:lnTo>
                                <a:pt x="1415" y="975"/>
                              </a:lnTo>
                              <a:lnTo>
                                <a:pt x="1425" y="972"/>
                              </a:lnTo>
                              <a:lnTo>
                                <a:pt x="1427" y="968"/>
                              </a:lnTo>
                              <a:close/>
                              <a:moveTo>
                                <a:pt x="1274" y="958"/>
                              </a:moveTo>
                              <a:lnTo>
                                <a:pt x="1268" y="962"/>
                              </a:lnTo>
                              <a:lnTo>
                                <a:pt x="1267" y="964"/>
                              </a:lnTo>
                              <a:lnTo>
                                <a:pt x="1267" y="968"/>
                              </a:lnTo>
                              <a:lnTo>
                                <a:pt x="1274" y="958"/>
                              </a:lnTo>
                              <a:close/>
                              <a:moveTo>
                                <a:pt x="1292" y="958"/>
                              </a:moveTo>
                              <a:lnTo>
                                <a:pt x="1274" y="958"/>
                              </a:lnTo>
                              <a:lnTo>
                                <a:pt x="1267" y="968"/>
                              </a:lnTo>
                              <a:lnTo>
                                <a:pt x="1301" y="968"/>
                              </a:lnTo>
                              <a:lnTo>
                                <a:pt x="1301" y="966"/>
                              </a:lnTo>
                              <a:lnTo>
                                <a:pt x="1292" y="958"/>
                              </a:lnTo>
                              <a:close/>
                              <a:moveTo>
                                <a:pt x="1543" y="968"/>
                              </a:moveTo>
                              <a:lnTo>
                                <a:pt x="1543" y="968"/>
                              </a:lnTo>
                              <a:close/>
                              <a:moveTo>
                                <a:pt x="1546" y="964"/>
                              </a:moveTo>
                              <a:lnTo>
                                <a:pt x="1543" y="968"/>
                              </a:lnTo>
                              <a:lnTo>
                                <a:pt x="1546" y="964"/>
                              </a:lnTo>
                              <a:close/>
                              <a:moveTo>
                                <a:pt x="1552" y="943"/>
                              </a:moveTo>
                              <a:lnTo>
                                <a:pt x="1551" y="946"/>
                              </a:lnTo>
                              <a:lnTo>
                                <a:pt x="1545" y="962"/>
                              </a:lnTo>
                              <a:lnTo>
                                <a:pt x="1543" y="968"/>
                              </a:lnTo>
                              <a:lnTo>
                                <a:pt x="1546" y="964"/>
                              </a:lnTo>
                              <a:lnTo>
                                <a:pt x="1580" y="964"/>
                              </a:lnTo>
                              <a:lnTo>
                                <a:pt x="1582" y="958"/>
                              </a:lnTo>
                              <a:lnTo>
                                <a:pt x="1585" y="950"/>
                              </a:lnTo>
                              <a:lnTo>
                                <a:pt x="1585" y="946"/>
                              </a:lnTo>
                              <a:lnTo>
                                <a:pt x="1552" y="946"/>
                              </a:lnTo>
                              <a:lnTo>
                                <a:pt x="1552" y="943"/>
                              </a:lnTo>
                              <a:close/>
                              <a:moveTo>
                                <a:pt x="1280" y="948"/>
                              </a:moveTo>
                              <a:lnTo>
                                <a:pt x="1272" y="948"/>
                              </a:lnTo>
                              <a:lnTo>
                                <a:pt x="1268" y="962"/>
                              </a:lnTo>
                              <a:lnTo>
                                <a:pt x="1274" y="958"/>
                              </a:lnTo>
                              <a:lnTo>
                                <a:pt x="1292" y="958"/>
                              </a:lnTo>
                              <a:lnTo>
                                <a:pt x="1280" y="948"/>
                              </a:lnTo>
                              <a:close/>
                              <a:moveTo>
                                <a:pt x="1440" y="954"/>
                              </a:moveTo>
                              <a:lnTo>
                                <a:pt x="1432" y="954"/>
                              </a:lnTo>
                              <a:lnTo>
                                <a:pt x="1441" y="956"/>
                              </a:lnTo>
                              <a:lnTo>
                                <a:pt x="1440" y="954"/>
                              </a:lnTo>
                              <a:close/>
                              <a:moveTo>
                                <a:pt x="1553" y="940"/>
                              </a:moveTo>
                              <a:lnTo>
                                <a:pt x="1552" y="943"/>
                              </a:lnTo>
                              <a:lnTo>
                                <a:pt x="1552" y="946"/>
                              </a:lnTo>
                              <a:lnTo>
                                <a:pt x="1553" y="940"/>
                              </a:lnTo>
                              <a:close/>
                              <a:moveTo>
                                <a:pt x="1585" y="940"/>
                              </a:moveTo>
                              <a:lnTo>
                                <a:pt x="1553" y="940"/>
                              </a:lnTo>
                              <a:lnTo>
                                <a:pt x="1552" y="946"/>
                              </a:lnTo>
                              <a:lnTo>
                                <a:pt x="1585" y="946"/>
                              </a:lnTo>
                              <a:lnTo>
                                <a:pt x="1585" y="940"/>
                              </a:lnTo>
                              <a:close/>
                              <a:moveTo>
                                <a:pt x="1581" y="904"/>
                              </a:moveTo>
                              <a:lnTo>
                                <a:pt x="1556" y="904"/>
                              </a:lnTo>
                              <a:lnTo>
                                <a:pt x="1548" y="914"/>
                              </a:lnTo>
                              <a:lnTo>
                                <a:pt x="1552" y="938"/>
                              </a:lnTo>
                              <a:lnTo>
                                <a:pt x="1552" y="943"/>
                              </a:lnTo>
                              <a:lnTo>
                                <a:pt x="1553" y="940"/>
                              </a:lnTo>
                              <a:lnTo>
                                <a:pt x="1585" y="940"/>
                              </a:lnTo>
                              <a:lnTo>
                                <a:pt x="1585" y="936"/>
                              </a:lnTo>
                              <a:lnTo>
                                <a:pt x="1589" y="914"/>
                              </a:lnTo>
                              <a:lnTo>
                                <a:pt x="1581" y="904"/>
                              </a:lnTo>
                              <a:close/>
                              <a:moveTo>
                                <a:pt x="1776" y="714"/>
                              </a:moveTo>
                              <a:lnTo>
                                <a:pt x="1762" y="721"/>
                              </a:lnTo>
                              <a:lnTo>
                                <a:pt x="1754" y="725"/>
                              </a:lnTo>
                              <a:lnTo>
                                <a:pt x="1750" y="728"/>
                              </a:lnTo>
                              <a:lnTo>
                                <a:pt x="1744" y="734"/>
                              </a:lnTo>
                              <a:lnTo>
                                <a:pt x="1735" y="743"/>
                              </a:lnTo>
                              <a:lnTo>
                                <a:pt x="1730" y="750"/>
                              </a:lnTo>
                              <a:lnTo>
                                <a:pt x="1727" y="754"/>
                              </a:lnTo>
                              <a:lnTo>
                                <a:pt x="1726" y="760"/>
                              </a:lnTo>
                              <a:lnTo>
                                <a:pt x="1724" y="769"/>
                              </a:lnTo>
                              <a:lnTo>
                                <a:pt x="1721" y="786"/>
                              </a:lnTo>
                              <a:lnTo>
                                <a:pt x="1718" y="804"/>
                              </a:lnTo>
                              <a:lnTo>
                                <a:pt x="1718" y="832"/>
                              </a:lnTo>
                              <a:lnTo>
                                <a:pt x="1718" y="836"/>
                              </a:lnTo>
                              <a:lnTo>
                                <a:pt x="1723" y="861"/>
                              </a:lnTo>
                              <a:lnTo>
                                <a:pt x="1725" y="874"/>
                              </a:lnTo>
                              <a:lnTo>
                                <a:pt x="1727" y="884"/>
                              </a:lnTo>
                              <a:lnTo>
                                <a:pt x="1727" y="885"/>
                              </a:lnTo>
                              <a:lnTo>
                                <a:pt x="1729" y="888"/>
                              </a:lnTo>
                              <a:lnTo>
                                <a:pt x="1734" y="896"/>
                              </a:lnTo>
                              <a:lnTo>
                                <a:pt x="1741" y="913"/>
                              </a:lnTo>
                              <a:lnTo>
                                <a:pt x="1753" y="921"/>
                              </a:lnTo>
                              <a:lnTo>
                                <a:pt x="1771" y="921"/>
                              </a:lnTo>
                              <a:lnTo>
                                <a:pt x="1783" y="915"/>
                              </a:lnTo>
                              <a:lnTo>
                                <a:pt x="1794" y="901"/>
                              </a:lnTo>
                              <a:lnTo>
                                <a:pt x="1748" y="901"/>
                              </a:lnTo>
                              <a:lnTo>
                                <a:pt x="1745" y="895"/>
                              </a:lnTo>
                              <a:lnTo>
                                <a:pt x="1751" y="885"/>
                              </a:lnTo>
                              <a:lnTo>
                                <a:pt x="1748" y="883"/>
                              </a:lnTo>
                              <a:lnTo>
                                <a:pt x="1742" y="874"/>
                              </a:lnTo>
                              <a:lnTo>
                                <a:pt x="1732" y="860"/>
                              </a:lnTo>
                              <a:lnTo>
                                <a:pt x="1728" y="849"/>
                              </a:lnTo>
                              <a:lnTo>
                                <a:pt x="1727" y="841"/>
                              </a:lnTo>
                              <a:lnTo>
                                <a:pt x="1729" y="830"/>
                              </a:lnTo>
                              <a:lnTo>
                                <a:pt x="1734" y="816"/>
                              </a:lnTo>
                              <a:lnTo>
                                <a:pt x="1738" y="807"/>
                              </a:lnTo>
                              <a:lnTo>
                                <a:pt x="1742" y="803"/>
                              </a:lnTo>
                              <a:lnTo>
                                <a:pt x="1750" y="796"/>
                              </a:lnTo>
                              <a:lnTo>
                                <a:pt x="1755" y="793"/>
                              </a:lnTo>
                              <a:lnTo>
                                <a:pt x="1757" y="782"/>
                              </a:lnTo>
                              <a:lnTo>
                                <a:pt x="1759" y="773"/>
                              </a:lnTo>
                              <a:lnTo>
                                <a:pt x="1755" y="773"/>
                              </a:lnTo>
                              <a:lnTo>
                                <a:pt x="1761" y="762"/>
                              </a:lnTo>
                              <a:lnTo>
                                <a:pt x="1768" y="762"/>
                              </a:lnTo>
                              <a:lnTo>
                                <a:pt x="1771" y="760"/>
                              </a:lnTo>
                              <a:lnTo>
                                <a:pt x="1766" y="760"/>
                              </a:lnTo>
                              <a:lnTo>
                                <a:pt x="1776" y="754"/>
                              </a:lnTo>
                              <a:lnTo>
                                <a:pt x="1770" y="742"/>
                              </a:lnTo>
                              <a:lnTo>
                                <a:pt x="1773" y="738"/>
                              </a:lnTo>
                              <a:lnTo>
                                <a:pt x="1814" y="738"/>
                              </a:lnTo>
                              <a:lnTo>
                                <a:pt x="1813" y="732"/>
                              </a:lnTo>
                              <a:lnTo>
                                <a:pt x="1805" y="722"/>
                              </a:lnTo>
                              <a:lnTo>
                                <a:pt x="1790" y="714"/>
                              </a:lnTo>
                              <a:lnTo>
                                <a:pt x="1776" y="714"/>
                              </a:lnTo>
                              <a:close/>
                              <a:moveTo>
                                <a:pt x="1751" y="885"/>
                              </a:moveTo>
                              <a:lnTo>
                                <a:pt x="1745" y="895"/>
                              </a:lnTo>
                              <a:lnTo>
                                <a:pt x="1748" y="901"/>
                              </a:lnTo>
                              <a:lnTo>
                                <a:pt x="1776" y="900"/>
                              </a:lnTo>
                              <a:lnTo>
                                <a:pt x="1777" y="897"/>
                              </a:lnTo>
                              <a:lnTo>
                                <a:pt x="1762" y="891"/>
                              </a:lnTo>
                              <a:lnTo>
                                <a:pt x="1753" y="887"/>
                              </a:lnTo>
                              <a:lnTo>
                                <a:pt x="1751" y="885"/>
                              </a:lnTo>
                              <a:close/>
                              <a:moveTo>
                                <a:pt x="1777" y="897"/>
                              </a:moveTo>
                              <a:lnTo>
                                <a:pt x="1776" y="900"/>
                              </a:lnTo>
                              <a:lnTo>
                                <a:pt x="1748" y="901"/>
                              </a:lnTo>
                              <a:lnTo>
                                <a:pt x="1794" y="901"/>
                              </a:lnTo>
                              <a:lnTo>
                                <a:pt x="1795" y="900"/>
                              </a:lnTo>
                              <a:lnTo>
                                <a:pt x="1788" y="900"/>
                              </a:lnTo>
                              <a:lnTo>
                                <a:pt x="1784" y="899"/>
                              </a:lnTo>
                              <a:lnTo>
                                <a:pt x="1777" y="897"/>
                              </a:lnTo>
                              <a:close/>
                              <a:moveTo>
                                <a:pt x="1886" y="869"/>
                              </a:moveTo>
                              <a:lnTo>
                                <a:pt x="1771" y="869"/>
                              </a:lnTo>
                              <a:lnTo>
                                <a:pt x="1795" y="885"/>
                              </a:lnTo>
                              <a:lnTo>
                                <a:pt x="1798" y="897"/>
                              </a:lnTo>
                              <a:lnTo>
                                <a:pt x="1795" y="900"/>
                              </a:lnTo>
                              <a:lnTo>
                                <a:pt x="1799" y="901"/>
                              </a:lnTo>
                              <a:lnTo>
                                <a:pt x="1818" y="901"/>
                              </a:lnTo>
                              <a:lnTo>
                                <a:pt x="1829" y="900"/>
                              </a:lnTo>
                              <a:lnTo>
                                <a:pt x="1833" y="899"/>
                              </a:lnTo>
                              <a:lnTo>
                                <a:pt x="1835" y="899"/>
                              </a:lnTo>
                              <a:lnTo>
                                <a:pt x="1859" y="890"/>
                              </a:lnTo>
                              <a:lnTo>
                                <a:pt x="1872" y="884"/>
                              </a:lnTo>
                              <a:lnTo>
                                <a:pt x="1881" y="879"/>
                              </a:lnTo>
                              <a:lnTo>
                                <a:pt x="1885" y="874"/>
                              </a:lnTo>
                              <a:lnTo>
                                <a:pt x="1886" y="869"/>
                              </a:lnTo>
                              <a:close/>
                              <a:moveTo>
                                <a:pt x="1771" y="869"/>
                              </a:moveTo>
                              <a:lnTo>
                                <a:pt x="1759" y="871"/>
                              </a:lnTo>
                              <a:lnTo>
                                <a:pt x="1760" y="873"/>
                              </a:lnTo>
                              <a:lnTo>
                                <a:pt x="1761" y="874"/>
                              </a:lnTo>
                              <a:lnTo>
                                <a:pt x="1778" y="893"/>
                              </a:lnTo>
                              <a:lnTo>
                                <a:pt x="1777" y="897"/>
                              </a:lnTo>
                              <a:lnTo>
                                <a:pt x="1784" y="899"/>
                              </a:lnTo>
                              <a:lnTo>
                                <a:pt x="1788" y="900"/>
                              </a:lnTo>
                              <a:lnTo>
                                <a:pt x="1795" y="900"/>
                              </a:lnTo>
                              <a:lnTo>
                                <a:pt x="1798" y="897"/>
                              </a:lnTo>
                              <a:lnTo>
                                <a:pt x="1795" y="885"/>
                              </a:lnTo>
                              <a:lnTo>
                                <a:pt x="1771" y="869"/>
                              </a:lnTo>
                              <a:close/>
                              <a:moveTo>
                                <a:pt x="1758" y="872"/>
                              </a:moveTo>
                              <a:lnTo>
                                <a:pt x="1751" y="885"/>
                              </a:lnTo>
                              <a:lnTo>
                                <a:pt x="1753" y="887"/>
                              </a:lnTo>
                              <a:lnTo>
                                <a:pt x="1762" y="891"/>
                              </a:lnTo>
                              <a:lnTo>
                                <a:pt x="1777" y="897"/>
                              </a:lnTo>
                              <a:lnTo>
                                <a:pt x="1778" y="893"/>
                              </a:lnTo>
                              <a:lnTo>
                                <a:pt x="1764" y="878"/>
                              </a:lnTo>
                              <a:lnTo>
                                <a:pt x="1761" y="878"/>
                              </a:lnTo>
                              <a:lnTo>
                                <a:pt x="1758" y="872"/>
                              </a:lnTo>
                              <a:close/>
                              <a:moveTo>
                                <a:pt x="1755" y="793"/>
                              </a:moveTo>
                              <a:lnTo>
                                <a:pt x="1750" y="796"/>
                              </a:lnTo>
                              <a:lnTo>
                                <a:pt x="1742" y="803"/>
                              </a:lnTo>
                              <a:lnTo>
                                <a:pt x="1738" y="807"/>
                              </a:lnTo>
                              <a:lnTo>
                                <a:pt x="1734" y="816"/>
                              </a:lnTo>
                              <a:lnTo>
                                <a:pt x="1729" y="830"/>
                              </a:lnTo>
                              <a:lnTo>
                                <a:pt x="1727" y="840"/>
                              </a:lnTo>
                              <a:lnTo>
                                <a:pt x="1727" y="843"/>
                              </a:lnTo>
                              <a:lnTo>
                                <a:pt x="1728" y="849"/>
                              </a:lnTo>
                              <a:lnTo>
                                <a:pt x="1732" y="860"/>
                              </a:lnTo>
                              <a:lnTo>
                                <a:pt x="1742" y="874"/>
                              </a:lnTo>
                              <a:lnTo>
                                <a:pt x="1748" y="883"/>
                              </a:lnTo>
                              <a:lnTo>
                                <a:pt x="1751" y="885"/>
                              </a:lnTo>
                              <a:lnTo>
                                <a:pt x="1758" y="872"/>
                              </a:lnTo>
                              <a:lnTo>
                                <a:pt x="1757" y="869"/>
                              </a:lnTo>
                              <a:lnTo>
                                <a:pt x="1759" y="869"/>
                              </a:lnTo>
                              <a:lnTo>
                                <a:pt x="1759" y="867"/>
                              </a:lnTo>
                              <a:lnTo>
                                <a:pt x="1754" y="843"/>
                              </a:lnTo>
                              <a:lnTo>
                                <a:pt x="1752" y="835"/>
                              </a:lnTo>
                              <a:lnTo>
                                <a:pt x="1751" y="835"/>
                              </a:lnTo>
                              <a:lnTo>
                                <a:pt x="1751" y="830"/>
                              </a:lnTo>
                              <a:lnTo>
                                <a:pt x="1751" y="810"/>
                              </a:lnTo>
                              <a:lnTo>
                                <a:pt x="1751" y="806"/>
                              </a:lnTo>
                              <a:lnTo>
                                <a:pt x="1752" y="806"/>
                              </a:lnTo>
                              <a:lnTo>
                                <a:pt x="1755" y="793"/>
                              </a:lnTo>
                              <a:close/>
                              <a:moveTo>
                                <a:pt x="1758" y="871"/>
                              </a:moveTo>
                              <a:lnTo>
                                <a:pt x="1758" y="872"/>
                              </a:lnTo>
                              <a:lnTo>
                                <a:pt x="1761" y="878"/>
                              </a:lnTo>
                              <a:lnTo>
                                <a:pt x="1760" y="873"/>
                              </a:lnTo>
                              <a:lnTo>
                                <a:pt x="1758" y="871"/>
                              </a:lnTo>
                              <a:close/>
                              <a:moveTo>
                                <a:pt x="1760" y="873"/>
                              </a:moveTo>
                              <a:lnTo>
                                <a:pt x="1761" y="878"/>
                              </a:lnTo>
                              <a:lnTo>
                                <a:pt x="1764" y="878"/>
                              </a:lnTo>
                              <a:lnTo>
                                <a:pt x="1761" y="874"/>
                              </a:lnTo>
                              <a:lnTo>
                                <a:pt x="1760" y="873"/>
                              </a:lnTo>
                              <a:close/>
                              <a:moveTo>
                                <a:pt x="1759" y="871"/>
                              </a:moveTo>
                              <a:lnTo>
                                <a:pt x="1759" y="871"/>
                              </a:lnTo>
                              <a:lnTo>
                                <a:pt x="1758" y="871"/>
                              </a:lnTo>
                              <a:lnTo>
                                <a:pt x="1760" y="873"/>
                              </a:lnTo>
                              <a:lnTo>
                                <a:pt x="1759" y="871"/>
                              </a:lnTo>
                              <a:close/>
                              <a:moveTo>
                                <a:pt x="1757" y="869"/>
                              </a:moveTo>
                              <a:lnTo>
                                <a:pt x="1758" y="872"/>
                              </a:lnTo>
                              <a:lnTo>
                                <a:pt x="1758" y="871"/>
                              </a:lnTo>
                              <a:lnTo>
                                <a:pt x="1757" y="869"/>
                              </a:lnTo>
                              <a:close/>
                              <a:moveTo>
                                <a:pt x="1759" y="869"/>
                              </a:moveTo>
                              <a:lnTo>
                                <a:pt x="1757" y="869"/>
                              </a:lnTo>
                              <a:lnTo>
                                <a:pt x="1758" y="871"/>
                              </a:lnTo>
                              <a:lnTo>
                                <a:pt x="1759" y="871"/>
                              </a:lnTo>
                              <a:lnTo>
                                <a:pt x="1759" y="869"/>
                              </a:lnTo>
                              <a:close/>
                              <a:moveTo>
                                <a:pt x="1767" y="785"/>
                              </a:moveTo>
                              <a:lnTo>
                                <a:pt x="1767" y="785"/>
                              </a:lnTo>
                              <a:lnTo>
                                <a:pt x="1755" y="793"/>
                              </a:lnTo>
                              <a:lnTo>
                                <a:pt x="1751" y="808"/>
                              </a:lnTo>
                              <a:lnTo>
                                <a:pt x="1751" y="832"/>
                              </a:lnTo>
                              <a:lnTo>
                                <a:pt x="1758" y="861"/>
                              </a:lnTo>
                              <a:lnTo>
                                <a:pt x="1759" y="867"/>
                              </a:lnTo>
                              <a:lnTo>
                                <a:pt x="1759" y="871"/>
                              </a:lnTo>
                              <a:lnTo>
                                <a:pt x="1771" y="869"/>
                              </a:lnTo>
                              <a:lnTo>
                                <a:pt x="1886" y="869"/>
                              </a:lnTo>
                              <a:lnTo>
                                <a:pt x="1887" y="861"/>
                              </a:lnTo>
                              <a:lnTo>
                                <a:pt x="1778" y="861"/>
                              </a:lnTo>
                              <a:lnTo>
                                <a:pt x="1766" y="853"/>
                              </a:lnTo>
                              <a:lnTo>
                                <a:pt x="1773" y="853"/>
                              </a:lnTo>
                              <a:lnTo>
                                <a:pt x="1771" y="849"/>
                              </a:lnTo>
                              <a:lnTo>
                                <a:pt x="1759" y="849"/>
                              </a:lnTo>
                              <a:lnTo>
                                <a:pt x="1757" y="832"/>
                              </a:lnTo>
                              <a:lnTo>
                                <a:pt x="1766" y="832"/>
                              </a:lnTo>
                              <a:lnTo>
                                <a:pt x="1767" y="830"/>
                              </a:lnTo>
                              <a:lnTo>
                                <a:pt x="1761" y="830"/>
                              </a:lnTo>
                              <a:lnTo>
                                <a:pt x="1769" y="819"/>
                              </a:lnTo>
                              <a:lnTo>
                                <a:pt x="1779" y="819"/>
                              </a:lnTo>
                              <a:lnTo>
                                <a:pt x="1783" y="816"/>
                              </a:lnTo>
                              <a:lnTo>
                                <a:pt x="1792" y="810"/>
                              </a:lnTo>
                              <a:lnTo>
                                <a:pt x="1795" y="807"/>
                              </a:lnTo>
                              <a:lnTo>
                                <a:pt x="1801" y="797"/>
                              </a:lnTo>
                              <a:lnTo>
                                <a:pt x="1804" y="791"/>
                              </a:lnTo>
                              <a:lnTo>
                                <a:pt x="1765" y="791"/>
                              </a:lnTo>
                              <a:lnTo>
                                <a:pt x="1765" y="790"/>
                              </a:lnTo>
                              <a:lnTo>
                                <a:pt x="1767" y="785"/>
                              </a:lnTo>
                              <a:close/>
                              <a:moveTo>
                                <a:pt x="1766" y="853"/>
                              </a:moveTo>
                              <a:lnTo>
                                <a:pt x="1778" y="861"/>
                              </a:lnTo>
                              <a:lnTo>
                                <a:pt x="1776" y="856"/>
                              </a:lnTo>
                              <a:lnTo>
                                <a:pt x="1774" y="854"/>
                              </a:lnTo>
                              <a:lnTo>
                                <a:pt x="1770" y="853"/>
                              </a:lnTo>
                              <a:lnTo>
                                <a:pt x="1766" y="853"/>
                              </a:lnTo>
                              <a:close/>
                              <a:moveTo>
                                <a:pt x="1774" y="854"/>
                              </a:moveTo>
                              <a:lnTo>
                                <a:pt x="1776" y="856"/>
                              </a:lnTo>
                              <a:lnTo>
                                <a:pt x="1778" y="861"/>
                              </a:lnTo>
                              <a:lnTo>
                                <a:pt x="1887" y="861"/>
                              </a:lnTo>
                              <a:lnTo>
                                <a:pt x="1819" y="861"/>
                              </a:lnTo>
                              <a:lnTo>
                                <a:pt x="1820" y="861"/>
                              </a:lnTo>
                              <a:lnTo>
                                <a:pt x="1796" y="861"/>
                              </a:lnTo>
                              <a:lnTo>
                                <a:pt x="1789" y="860"/>
                              </a:lnTo>
                              <a:lnTo>
                                <a:pt x="1793" y="860"/>
                              </a:lnTo>
                              <a:lnTo>
                                <a:pt x="1774" y="854"/>
                              </a:lnTo>
                              <a:close/>
                              <a:moveTo>
                                <a:pt x="1823" y="859"/>
                              </a:moveTo>
                              <a:lnTo>
                                <a:pt x="1819" y="861"/>
                              </a:lnTo>
                              <a:lnTo>
                                <a:pt x="1828" y="860"/>
                              </a:lnTo>
                              <a:lnTo>
                                <a:pt x="1823" y="859"/>
                              </a:lnTo>
                              <a:close/>
                              <a:moveTo>
                                <a:pt x="1876" y="843"/>
                              </a:moveTo>
                              <a:lnTo>
                                <a:pt x="1872" y="843"/>
                              </a:lnTo>
                              <a:lnTo>
                                <a:pt x="1868" y="843"/>
                              </a:lnTo>
                              <a:lnTo>
                                <a:pt x="1856" y="848"/>
                              </a:lnTo>
                              <a:lnTo>
                                <a:pt x="1829" y="857"/>
                              </a:lnTo>
                              <a:lnTo>
                                <a:pt x="1823" y="859"/>
                              </a:lnTo>
                              <a:lnTo>
                                <a:pt x="1828" y="860"/>
                              </a:lnTo>
                              <a:lnTo>
                                <a:pt x="1819" y="861"/>
                              </a:lnTo>
                              <a:lnTo>
                                <a:pt x="1887" y="861"/>
                              </a:lnTo>
                              <a:lnTo>
                                <a:pt x="1887" y="857"/>
                              </a:lnTo>
                              <a:lnTo>
                                <a:pt x="1888" y="848"/>
                              </a:lnTo>
                              <a:lnTo>
                                <a:pt x="1884" y="845"/>
                              </a:lnTo>
                              <a:lnTo>
                                <a:pt x="1882" y="843"/>
                              </a:lnTo>
                              <a:lnTo>
                                <a:pt x="1880" y="843"/>
                              </a:lnTo>
                              <a:lnTo>
                                <a:pt x="1876" y="843"/>
                              </a:lnTo>
                              <a:close/>
                              <a:moveTo>
                                <a:pt x="1793" y="860"/>
                              </a:moveTo>
                              <a:lnTo>
                                <a:pt x="1789" y="860"/>
                              </a:lnTo>
                              <a:lnTo>
                                <a:pt x="1796" y="861"/>
                              </a:lnTo>
                              <a:lnTo>
                                <a:pt x="1793" y="860"/>
                              </a:lnTo>
                              <a:close/>
                              <a:moveTo>
                                <a:pt x="1820" y="859"/>
                              </a:moveTo>
                              <a:lnTo>
                                <a:pt x="1797" y="860"/>
                              </a:lnTo>
                              <a:lnTo>
                                <a:pt x="1793" y="860"/>
                              </a:lnTo>
                              <a:lnTo>
                                <a:pt x="1796" y="861"/>
                              </a:lnTo>
                              <a:lnTo>
                                <a:pt x="1820" y="861"/>
                              </a:lnTo>
                              <a:lnTo>
                                <a:pt x="1823" y="859"/>
                              </a:lnTo>
                              <a:lnTo>
                                <a:pt x="1820" y="859"/>
                              </a:lnTo>
                              <a:close/>
                              <a:moveTo>
                                <a:pt x="1773" y="853"/>
                              </a:moveTo>
                              <a:lnTo>
                                <a:pt x="1766" y="853"/>
                              </a:lnTo>
                              <a:lnTo>
                                <a:pt x="1770" y="853"/>
                              </a:lnTo>
                              <a:lnTo>
                                <a:pt x="1774" y="854"/>
                              </a:lnTo>
                              <a:lnTo>
                                <a:pt x="1773" y="853"/>
                              </a:lnTo>
                              <a:close/>
                              <a:moveTo>
                                <a:pt x="1757" y="832"/>
                              </a:moveTo>
                              <a:lnTo>
                                <a:pt x="1759" y="849"/>
                              </a:lnTo>
                              <a:lnTo>
                                <a:pt x="1762" y="846"/>
                              </a:lnTo>
                              <a:lnTo>
                                <a:pt x="1764" y="840"/>
                              </a:lnTo>
                              <a:lnTo>
                                <a:pt x="1761" y="835"/>
                              </a:lnTo>
                              <a:lnTo>
                                <a:pt x="1757" y="832"/>
                              </a:lnTo>
                              <a:close/>
                              <a:moveTo>
                                <a:pt x="1764" y="840"/>
                              </a:moveTo>
                              <a:lnTo>
                                <a:pt x="1762" y="846"/>
                              </a:lnTo>
                              <a:lnTo>
                                <a:pt x="1759" y="849"/>
                              </a:lnTo>
                              <a:lnTo>
                                <a:pt x="1771" y="849"/>
                              </a:lnTo>
                              <a:lnTo>
                                <a:pt x="1764" y="840"/>
                              </a:lnTo>
                              <a:close/>
                              <a:moveTo>
                                <a:pt x="1766" y="832"/>
                              </a:moveTo>
                              <a:lnTo>
                                <a:pt x="1757" y="832"/>
                              </a:lnTo>
                              <a:lnTo>
                                <a:pt x="1761" y="835"/>
                              </a:lnTo>
                              <a:lnTo>
                                <a:pt x="1764" y="840"/>
                              </a:lnTo>
                              <a:lnTo>
                                <a:pt x="1766" y="832"/>
                              </a:lnTo>
                              <a:close/>
                              <a:moveTo>
                                <a:pt x="1751" y="830"/>
                              </a:moveTo>
                              <a:lnTo>
                                <a:pt x="1751" y="835"/>
                              </a:lnTo>
                              <a:lnTo>
                                <a:pt x="1751" y="832"/>
                              </a:lnTo>
                              <a:lnTo>
                                <a:pt x="1751" y="830"/>
                              </a:lnTo>
                              <a:close/>
                              <a:moveTo>
                                <a:pt x="1751" y="832"/>
                              </a:moveTo>
                              <a:lnTo>
                                <a:pt x="1751" y="835"/>
                              </a:lnTo>
                              <a:lnTo>
                                <a:pt x="1752" y="835"/>
                              </a:lnTo>
                              <a:lnTo>
                                <a:pt x="1751" y="832"/>
                              </a:lnTo>
                              <a:close/>
                              <a:moveTo>
                                <a:pt x="1751" y="830"/>
                              </a:moveTo>
                              <a:lnTo>
                                <a:pt x="1751" y="830"/>
                              </a:lnTo>
                              <a:lnTo>
                                <a:pt x="1751" y="832"/>
                              </a:lnTo>
                              <a:lnTo>
                                <a:pt x="1751" y="830"/>
                              </a:lnTo>
                              <a:close/>
                              <a:moveTo>
                                <a:pt x="1769" y="819"/>
                              </a:moveTo>
                              <a:lnTo>
                                <a:pt x="1761" y="830"/>
                              </a:lnTo>
                              <a:lnTo>
                                <a:pt x="1766" y="828"/>
                              </a:lnTo>
                              <a:lnTo>
                                <a:pt x="1768" y="827"/>
                              </a:lnTo>
                              <a:lnTo>
                                <a:pt x="1769" y="824"/>
                              </a:lnTo>
                              <a:lnTo>
                                <a:pt x="1769" y="819"/>
                              </a:lnTo>
                              <a:close/>
                              <a:moveTo>
                                <a:pt x="1768" y="827"/>
                              </a:moveTo>
                              <a:lnTo>
                                <a:pt x="1766" y="828"/>
                              </a:lnTo>
                              <a:lnTo>
                                <a:pt x="1761" y="830"/>
                              </a:lnTo>
                              <a:lnTo>
                                <a:pt x="1767" y="830"/>
                              </a:lnTo>
                              <a:lnTo>
                                <a:pt x="1768" y="827"/>
                              </a:lnTo>
                              <a:close/>
                              <a:moveTo>
                                <a:pt x="1779" y="819"/>
                              </a:moveTo>
                              <a:lnTo>
                                <a:pt x="1769" y="819"/>
                              </a:lnTo>
                              <a:lnTo>
                                <a:pt x="1769" y="824"/>
                              </a:lnTo>
                              <a:lnTo>
                                <a:pt x="1768" y="827"/>
                              </a:lnTo>
                              <a:lnTo>
                                <a:pt x="1779" y="819"/>
                              </a:lnTo>
                              <a:close/>
                              <a:moveTo>
                                <a:pt x="1751" y="806"/>
                              </a:moveTo>
                              <a:lnTo>
                                <a:pt x="1751" y="810"/>
                              </a:lnTo>
                              <a:lnTo>
                                <a:pt x="1751" y="808"/>
                              </a:lnTo>
                              <a:lnTo>
                                <a:pt x="1751" y="806"/>
                              </a:lnTo>
                              <a:close/>
                              <a:moveTo>
                                <a:pt x="1751" y="808"/>
                              </a:moveTo>
                              <a:lnTo>
                                <a:pt x="1751" y="810"/>
                              </a:lnTo>
                              <a:lnTo>
                                <a:pt x="1751" y="808"/>
                              </a:lnTo>
                              <a:close/>
                              <a:moveTo>
                                <a:pt x="1752" y="806"/>
                              </a:moveTo>
                              <a:lnTo>
                                <a:pt x="1751" y="806"/>
                              </a:lnTo>
                              <a:lnTo>
                                <a:pt x="1751" y="808"/>
                              </a:lnTo>
                              <a:lnTo>
                                <a:pt x="1752" y="806"/>
                              </a:lnTo>
                              <a:close/>
                              <a:moveTo>
                                <a:pt x="1772" y="782"/>
                              </a:moveTo>
                              <a:lnTo>
                                <a:pt x="1767" y="785"/>
                              </a:lnTo>
                              <a:lnTo>
                                <a:pt x="1765" y="790"/>
                              </a:lnTo>
                              <a:lnTo>
                                <a:pt x="1765" y="791"/>
                              </a:lnTo>
                              <a:lnTo>
                                <a:pt x="1772" y="782"/>
                              </a:lnTo>
                              <a:close/>
                              <a:moveTo>
                                <a:pt x="1809" y="782"/>
                              </a:moveTo>
                              <a:lnTo>
                                <a:pt x="1772" y="782"/>
                              </a:lnTo>
                              <a:lnTo>
                                <a:pt x="1765" y="791"/>
                              </a:lnTo>
                              <a:lnTo>
                                <a:pt x="1804" y="791"/>
                              </a:lnTo>
                              <a:lnTo>
                                <a:pt x="1806" y="787"/>
                              </a:lnTo>
                              <a:lnTo>
                                <a:pt x="1809" y="782"/>
                              </a:lnTo>
                              <a:close/>
                              <a:moveTo>
                                <a:pt x="1778" y="760"/>
                              </a:moveTo>
                              <a:lnTo>
                                <a:pt x="1774" y="770"/>
                              </a:lnTo>
                              <a:lnTo>
                                <a:pt x="1768" y="782"/>
                              </a:lnTo>
                              <a:lnTo>
                                <a:pt x="1767" y="785"/>
                              </a:lnTo>
                              <a:lnTo>
                                <a:pt x="1772" y="782"/>
                              </a:lnTo>
                              <a:lnTo>
                                <a:pt x="1809" y="782"/>
                              </a:lnTo>
                              <a:lnTo>
                                <a:pt x="1811" y="777"/>
                              </a:lnTo>
                              <a:lnTo>
                                <a:pt x="1815" y="769"/>
                              </a:lnTo>
                              <a:lnTo>
                                <a:pt x="1816" y="768"/>
                              </a:lnTo>
                              <a:lnTo>
                                <a:pt x="1783" y="768"/>
                              </a:lnTo>
                              <a:lnTo>
                                <a:pt x="1780" y="764"/>
                              </a:lnTo>
                              <a:lnTo>
                                <a:pt x="1778" y="760"/>
                              </a:lnTo>
                              <a:close/>
                              <a:moveTo>
                                <a:pt x="1761" y="762"/>
                              </a:moveTo>
                              <a:lnTo>
                                <a:pt x="1755" y="773"/>
                              </a:lnTo>
                              <a:lnTo>
                                <a:pt x="1758" y="771"/>
                              </a:lnTo>
                              <a:lnTo>
                                <a:pt x="1760" y="770"/>
                              </a:lnTo>
                              <a:lnTo>
                                <a:pt x="1761" y="764"/>
                              </a:lnTo>
                              <a:lnTo>
                                <a:pt x="1761" y="762"/>
                              </a:lnTo>
                              <a:close/>
                              <a:moveTo>
                                <a:pt x="1760" y="770"/>
                              </a:moveTo>
                              <a:lnTo>
                                <a:pt x="1758" y="771"/>
                              </a:lnTo>
                              <a:lnTo>
                                <a:pt x="1755" y="773"/>
                              </a:lnTo>
                              <a:lnTo>
                                <a:pt x="1759" y="773"/>
                              </a:lnTo>
                              <a:lnTo>
                                <a:pt x="1760" y="770"/>
                              </a:lnTo>
                              <a:close/>
                              <a:moveTo>
                                <a:pt x="1768" y="762"/>
                              </a:moveTo>
                              <a:lnTo>
                                <a:pt x="1761" y="762"/>
                              </a:lnTo>
                              <a:lnTo>
                                <a:pt x="1761" y="764"/>
                              </a:lnTo>
                              <a:lnTo>
                                <a:pt x="1760" y="770"/>
                              </a:lnTo>
                              <a:lnTo>
                                <a:pt x="1768" y="762"/>
                              </a:lnTo>
                              <a:close/>
                              <a:moveTo>
                                <a:pt x="1784" y="756"/>
                              </a:moveTo>
                              <a:lnTo>
                                <a:pt x="1780" y="757"/>
                              </a:lnTo>
                              <a:lnTo>
                                <a:pt x="1779" y="759"/>
                              </a:lnTo>
                              <a:lnTo>
                                <a:pt x="1778" y="760"/>
                              </a:lnTo>
                              <a:lnTo>
                                <a:pt x="1780" y="764"/>
                              </a:lnTo>
                              <a:lnTo>
                                <a:pt x="1783" y="768"/>
                              </a:lnTo>
                              <a:lnTo>
                                <a:pt x="1784" y="756"/>
                              </a:lnTo>
                              <a:close/>
                              <a:moveTo>
                                <a:pt x="1814" y="738"/>
                              </a:moveTo>
                              <a:lnTo>
                                <a:pt x="1773" y="738"/>
                              </a:lnTo>
                              <a:lnTo>
                                <a:pt x="1796" y="749"/>
                              </a:lnTo>
                              <a:lnTo>
                                <a:pt x="1795" y="754"/>
                              </a:lnTo>
                              <a:lnTo>
                                <a:pt x="1784" y="756"/>
                              </a:lnTo>
                              <a:lnTo>
                                <a:pt x="1783" y="768"/>
                              </a:lnTo>
                              <a:lnTo>
                                <a:pt x="1816" y="768"/>
                              </a:lnTo>
                              <a:lnTo>
                                <a:pt x="1817" y="766"/>
                              </a:lnTo>
                              <a:lnTo>
                                <a:pt x="1817" y="760"/>
                              </a:lnTo>
                              <a:lnTo>
                                <a:pt x="1817" y="756"/>
                              </a:lnTo>
                              <a:lnTo>
                                <a:pt x="1816" y="748"/>
                              </a:lnTo>
                              <a:lnTo>
                                <a:pt x="1814" y="738"/>
                              </a:lnTo>
                              <a:close/>
                              <a:moveTo>
                                <a:pt x="1780" y="757"/>
                              </a:moveTo>
                              <a:lnTo>
                                <a:pt x="1777" y="757"/>
                              </a:lnTo>
                              <a:lnTo>
                                <a:pt x="1778" y="760"/>
                              </a:lnTo>
                              <a:lnTo>
                                <a:pt x="1779" y="759"/>
                              </a:lnTo>
                              <a:lnTo>
                                <a:pt x="1780" y="757"/>
                              </a:lnTo>
                              <a:close/>
                              <a:moveTo>
                                <a:pt x="1776" y="754"/>
                              </a:moveTo>
                              <a:lnTo>
                                <a:pt x="1766" y="760"/>
                              </a:lnTo>
                              <a:lnTo>
                                <a:pt x="1772" y="758"/>
                              </a:lnTo>
                              <a:lnTo>
                                <a:pt x="1773" y="758"/>
                              </a:lnTo>
                              <a:lnTo>
                                <a:pt x="1776" y="754"/>
                              </a:lnTo>
                              <a:close/>
                              <a:moveTo>
                                <a:pt x="1772" y="758"/>
                              </a:moveTo>
                              <a:lnTo>
                                <a:pt x="1766" y="760"/>
                              </a:lnTo>
                              <a:lnTo>
                                <a:pt x="1771" y="760"/>
                              </a:lnTo>
                              <a:lnTo>
                                <a:pt x="1772" y="758"/>
                              </a:lnTo>
                              <a:close/>
                              <a:moveTo>
                                <a:pt x="1776" y="754"/>
                              </a:moveTo>
                              <a:lnTo>
                                <a:pt x="1776" y="754"/>
                              </a:lnTo>
                              <a:lnTo>
                                <a:pt x="1773" y="758"/>
                              </a:lnTo>
                              <a:lnTo>
                                <a:pt x="1772" y="758"/>
                              </a:lnTo>
                              <a:lnTo>
                                <a:pt x="1777" y="757"/>
                              </a:lnTo>
                              <a:lnTo>
                                <a:pt x="1776" y="754"/>
                              </a:lnTo>
                              <a:close/>
                              <a:moveTo>
                                <a:pt x="1773" y="738"/>
                              </a:moveTo>
                              <a:lnTo>
                                <a:pt x="1770" y="742"/>
                              </a:lnTo>
                              <a:lnTo>
                                <a:pt x="1777" y="757"/>
                              </a:lnTo>
                              <a:lnTo>
                                <a:pt x="1780" y="757"/>
                              </a:lnTo>
                              <a:lnTo>
                                <a:pt x="1783" y="752"/>
                              </a:lnTo>
                              <a:lnTo>
                                <a:pt x="1784" y="751"/>
                              </a:lnTo>
                              <a:lnTo>
                                <a:pt x="1796" y="751"/>
                              </a:lnTo>
                              <a:lnTo>
                                <a:pt x="1796" y="749"/>
                              </a:lnTo>
                              <a:lnTo>
                                <a:pt x="1773" y="738"/>
                              </a:lnTo>
                              <a:close/>
                              <a:moveTo>
                                <a:pt x="1784" y="751"/>
                              </a:moveTo>
                              <a:lnTo>
                                <a:pt x="1783" y="752"/>
                              </a:lnTo>
                              <a:lnTo>
                                <a:pt x="1780" y="757"/>
                              </a:lnTo>
                              <a:lnTo>
                                <a:pt x="1784" y="756"/>
                              </a:lnTo>
                              <a:lnTo>
                                <a:pt x="1784" y="751"/>
                              </a:lnTo>
                              <a:close/>
                              <a:moveTo>
                                <a:pt x="1796" y="751"/>
                              </a:moveTo>
                              <a:lnTo>
                                <a:pt x="1784" y="751"/>
                              </a:lnTo>
                              <a:lnTo>
                                <a:pt x="1784" y="756"/>
                              </a:lnTo>
                              <a:lnTo>
                                <a:pt x="1795" y="754"/>
                              </a:lnTo>
                              <a:lnTo>
                                <a:pt x="1796" y="7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4" o:spid="_x0000_s1026" style="position:absolute;margin-left:444.9pt;margin-top:-15.3pt;width:94.4pt;height:62.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88,1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" path="m13,442l6,454r-2,6l3,464r-1,6l2,508,,518r4,8l13,534r9,4l32,538r7,-2l45,534r8,-6l58,522r-27,l17,508r1,-4l30,504r3,-3l33,474r-2,l33,464r3,l41,454r1,-2l44,444r-32,l13,442xm30,504r-12,l17,508r14,14l35,520r-1,-8l25,512r1,-4l30,504xm72,504r-37,l37,506r-4,1l33,508r2,12l31,522r27,l62,518r5,-4l68,512r3,-6l72,504xm33,501r-7,7l25,512r8,-5l33,501xm33,507r-8,5l34,512r-1,-4l33,507xm41,493r-1,1l33,501r,6l37,506r-2,-2l72,504r4,-8l40,496r1,-3xm44,492r-3,1l40,496r4,-4xm78,492r-34,l40,496r36,l78,492xm167,368r-52,l104,371r-2,5l97,384r-1,l78,422,59,460,48,482r-6,10l41,493r3,-1l78,492r9,-20l88,472r19,-39l124,398r1,l127,394r9,-12l129,382r-1,-2l135,376r-1,l132,372r2,-2l168,370r-1,-2xm140,387r,67l137,470r7,10l162,488r13,-4l180,478r-11,l145,468r,-10l167,442r5,-5l172,436r,-46l143,390r-2,-2l140,387xm172,437r-5,5l145,458r,10l169,478r7,-4l172,454r,-14l170,440r2,-3xm211,436r-38,l172,437r,17l176,474r-7,4l180,478r8,-12l196,458r1,l202,450r9,-14xm33,464r-2,10l33,470r,-1l33,464xm33,469r,1l31,474r2,l33,469xm88,472r-1,l87,474r1,-2xm36,464r-3,l33,469r3,-5xm255,389r-7,7l240,404r-2,2l225,414r,2l228,422r4,10l237,440r3,10l246,458r8,4l267,464r29,l299,462r12,-4l324,454r24,-10l349,442r-78,l256,432r6,-2l267,430r-2,-4l260,418r-3,-6l255,412r-3,-8l255,404r,-15xm375,425r-5,3l357,438r-2,l362,444r6,6l370,452r5,2l384,460r7,2l394,464r32,l429,462r2,l439,458r11,-6l468,444r17,-10l404,434r-9,-2l401,432r-9,-4l389,428r-2,-2l375,426r,-1xm14,440r-1,2l12,444r2,-4xm45,440r-31,l12,444r32,l45,440xm262,430r-6,2l271,442r1,-2l267,430r-5,xm267,430r5,10l271,442r78,l355,438r-3,-2l351,434r-63,l291,432r-3,l267,430xm131,342r-24,l99,344r-14,6l77,352r-3,2l66,362,52,376,40,386r-9,10l25,402r-2,4l19,416r-5,22l13,442r1,-2l45,440r4,-18l46,422r5,-10l55,412r5,-6l72,396,87,380r2,-2l86,378r7,-4l97,374r7,-3l110,362r8,-8l125,350r8,-2l183,348r-5,-4l147,344r-16,-2xm172,437r,l170,440r2,-3xm172,437r-2,3l172,440r,-3xm402,380r-14,l376,388r-27,17l347,408r-2,10l346,426r6,10l355,438r2,l370,428r4,-2l372,426r-4,-18l382,408r2,-4l389,394r-1,l392,390r10,-10xm173,436r-1,1l173,436xm172,436r,1l172,436xm190,410r-16,22l172,436r,1l173,436r38,l216,428r3,-6l222,416r-4,l220,414r-32,l190,410xm333,415r-21,9l298,428r-10,6l296,432r54,l346,426r-1,-8l345,416r-13,l333,415xm350,432r-54,l288,434r63,l350,432xm401,432r-6,l404,434r-3,-2xm421,432r-20,l404,434r12,l418,433r3,-1xm488,432r-63,l418,433r-1,1l485,434r3,-2xm454,414r-20,10l424,430r-6,3l425,432r63,l505,422r8,-6l452,416r2,-2xm267,430r-5,l267,430xm384,424r5,4l387,426r-3,-2xm387,426r2,2l392,428r-4,-2l387,426xm368,408r4,18l374,426r1,-1l378,416r-6,-6l368,408xm382,420r-5,4l375,425r,1l387,426r-3,-2l386,424r-4,-4xm386,424r-2,l387,426r-1,-2xm378,416r-3,9l377,424r5,-4l378,416xm51,412r-5,10l50,417r1,-5xm50,417r-4,5l49,422r,-2l50,417xm420,356r-4,3l409,372r-1,2l402,380r-10,10l391,391r-1,1l384,404r-2,4l380,412r-2,4l382,420r16,-10l406,404r1,l423,388r-2,l426,384r2,l436,380r6,-4l445,374r4,-8l453,358r-33,l420,356xm55,412r-4,l50,417r5,-5xm382,408r-14,l372,410r6,6l380,412r2,-4xm224,410r-6,6l221,416r2,-1l224,412r,-2xm223,415r-2,1l222,416r1,-1xm336,414r-3,1l332,416r4,-2xm346,414r-10,l332,416r13,l346,414xm544,388r-44,l489,394r-37,22l513,416r3,-2l518,414r5,-6l532,398r9,-8l544,388xm349,405r-11,7l333,415r3,-1l346,414r1,-6l349,405xm224,412r-1,3l225,414r-1,-2xm221,379r-1,1l209,384r-6,4l199,392r-4,6l190,408r-2,6l220,414r4,-4l224,386r,-4l219,382r2,-3xm235,408r-9,l225,410r-1,2l225,414r10,-6xm226,408r-2,2l224,412r1,-2l226,408xm252,404r3,8l255,407r-1,-1l252,404xm255,407r,5l257,412r-2,-5xm264,344r-14,8l248,354r-8,6l228,373r-2,3l224,380r,6l224,406r,4l226,408r9,l238,406r2,-2l248,396r4,-4l251,392r3,-10l259,382r8,-14l266,368r5,-6l276,362r17,-8l294,350r-31,l264,346r,-2xm255,404r-3,l254,406r1,1l255,404xm384,355r-2,1l366,374r-1,2l362,380r-5,10l355,394r-2,6l349,405r36,-23l400,368r7,-8l411,358r-29,l384,355xm125,398r-1,l123,402r2,-4xm392,390r-4,4l391,391r1,-1xm391,391r-3,3l389,394r1,-2l391,391xm254,382r-3,10l255,388r,-2l254,382xm255,388r-4,4l252,392r3,-3l255,388xm392,390r,l391,391r1,-1xm141,382r-1,5l141,388r2,2l141,382xm168,372r-26,l141,375r6,5l146,382r-5,l143,390r29,l172,382r-1,-4l168,372xm528,352r-9,16l509,376r-10,10l495,390r5,-2l544,388r12,-8l555,370,538,354r-10,-2xm289,330r-12,l295,344r-2,10l271,364r-2,2l255,388r,1l263,380r2,-2l264,378r5,-4l273,374r6,-2l285,368r3,-4l292,358r8,-10l297,338r-8,-8xm259,382r-5,l255,386r,2l259,382xm426,384r-5,4l424,386r2,-2xm424,386r-3,2l423,388r1,-2xm141,375r,1l137,381r3,6l141,382r5,l147,380r-6,-5xm428,384r-2,l424,386r4,-2xm135,376r-7,4l129,382r7,l137,381r-2,-5xm137,381r-1,1l138,382r-1,-1xm224,378r-3,1l219,382r5,-4xm225,378r-1,l219,382r5,l224,380r1,-2xm415,356r-8,4l400,368r-15,14l388,380r14,l408,374r1,-2l415,360r-4,l415,356xm388,380r-3,2l388,380xm139,374r-4,2l137,381r4,-5l141,375r-2,-1xm165,360r,2l171,378r4,l178,380r14,-8l194,368r-22,l177,366r-12,-6xm228,373r-4,3l221,379r3,-1l225,378r1,-2l228,373xm93,374r-7,4l91,376r2,-2xm91,376r-5,2l89,378r2,-2xm269,374r-5,4l267,376r2,-2xm267,376r-3,2l265,378r2,-2xm273,374r-4,l267,376r1,l273,374xm97,374r-4,l91,376r6,-2xm134,370r-2,2l135,376r4,-2l134,370xm142,372r-3,2l141,375r1,-3xm168,370r-34,l139,374r3,-2l168,372r,-2xm283,324r-12,l256,338r-8,6l246,346r-6,8l231,368r-3,5l240,360r8,-6l250,352r14,-8l269,330r20,l283,324xm143,348r-10,l125,350r-7,4l110,362r-6,9l115,368r52,l164,362r-5,-8l151,350r-8,-2xm183,348r-40,l151,350r8,4l164,362r3,6l165,362r,-2l191,360r-3,-6l183,348xm191,360r-26,l177,366r-5,2l194,368r1,-2l191,360xm271,362r-5,6l269,366r2,-4xm269,366r-3,2l267,368r2,-2xm276,362r-5,l269,366r2,-2l276,362xm418,355r-3,1l411,360r3,l416,359r2,-4xm416,359r-2,1l415,360r1,-1xm422,353r-4,2l416,359r4,-3l422,353xm386,354r-2,1l382,358r4,-4xm417,354r-31,l382,358r29,l415,356r2,-2xm431,350r-4,2l420,356r,2l427,352r1,l431,350xm456,352r-29,l420,358r33,l456,352xm419,352r-4,4l418,355r1,-1l419,352xm427,352r-2,l422,353r-2,3l427,352xm441,312r-15,8l419,322r-1,2l413,326r-10,4l397,334r-4,4l389,344r-5,10l384,355r2,-1l417,354r2,-2l423,352r4,-8l429,340r2,-6l435,320r22,l453,314r-12,-2xm423,352r-4,l419,354r-1,1l422,353r1,-1xm435,320r-4,14l429,340r-2,4l422,353r3,-1l427,352r4,-2l435,350r20,-4l458,338,442,322r-7,-2xm435,350r-4,l428,352r7,-2xm457,320r-22,l442,322r16,16l455,346r-20,4l428,352r28,l458,348r8,-10l464,328r-7,-8xm271,342r-3,l264,344r,2l263,350r8,-8xm292,342r-21,l263,350r31,l295,344r-3,-2xm277,330r-8,l264,344r4,-2l292,342,277,330xm788,338r-27,l761,360r-2,12l765,376r19,l791,372r-3,-12l788,338xm1009,250r-10,l1000,252r-5,6l995,260r-3,4l990,270r-3,4l983,284r-4,6l970,296r-8,4l962,302r1,2l965,312r4,14l974,336r5,6l988,346r15,4l1013,352r7,l1031,346r25,-18l1057,326r-52,l1006,324r-4,l991,312r8,l994,300r-1,l992,294r1,l994,284r-5,l988,282r5,-10l999,272r1,-2l1003,264r3,-4l995,260r,-1l1006,259r4,-3l1009,250xm761,336r,2l761,336xm788,259r-5,5l781,266r-5,2l767,272r-6,3l761,282r,20l761,338r27,l788,300r,-20l788,259xm1012,318r-4,2l1005,326r16,-4l1017,320r-5,-2xm1030,307r-1,1l1012,318r5,2l1021,322r-16,4l1057,326r2,-4l1064,312r-36,l1029,310r1,-3xm995,312r-4,l1002,324r,-4l1000,313r-5,-1xm1000,313r2,7l1002,324r4,l1008,320r4,-2l1000,313xm1091,256r,32l1087,306r8,8l1115,320r12,-4l1128,312r-9,l1095,304r-3,-8l1109,278r2,-4l1116,260r-24,l1091,256xm840,256r5,4l862,270r7,4l889,288r7,6l897,294r5,2l921,306r9,6l939,314r8,-2l954,308r3,-4l956,304r4,-4l962,300r,-8l932,292r-1,-2l938,284r1,-2l933,280,910,270r2,l893,258r-44,l840,256xm999,312r-4,l1000,313r-1,-1xm1035,304r-5,3l1029,310r-1,2l1035,304xm1067,304r-32,l1028,312r36,l1067,306r,-2xm1111,274r-2,4l1092,296r3,8l1119,312r8,-4l1123,288r,-10l1110,278r1,-4xm1184,208r-15,2l1159,210r-6,4l1144,222r-18,18l1122,244r-1,1l1121,246r2,4l1123,251r,37l1127,308r-8,4l1128,312r6,-14l1139,290r1,-2l1148,266r-3,l1150,258r3,l1168,244r-3,l1161,242r10,-5l1172,228r4,-2l1193,226r8,-6l1202,219r-7,-7l1184,208xm1035,297r-5,10l1035,304r32,l1067,302r-31,l1035,297xm960,300r-4,4l959,302r1,-2xm959,302r-3,2l957,304r2,-2xm962,300r-2,l959,302r3,-2xm1038,292r-2,4l1035,297r1,5l1038,292xm1068,292r-30,l1036,302r31,l1068,297r,-5xm990,270r-26,l963,270r-1,8l962,284r,6l962,300r8,-4l979,290r4,-6l987,274r3,-4xm992,294r1,6l993,297r-1,-3xm993,297r,3l994,300r-1,-3xm993,294r-1,l993,297r,-3xm1036,274r-1,23l1036,296r2,-4l1068,292r,-14l1037,278r-1,-4xm939,282r-1,2l931,290r1,2l947,290r,-4l939,282xm959,271r-16,9l941,280r-2,2l947,286r,4l932,292r30,l962,280r,-4l956,276r1,-2l959,271xm993,272r-5,10l989,284r5,-6l994,275r-1,-3xm994,278r-5,6l994,284r,-6xm999,272r-6,l994,275r,3l999,272xm762,236r-16,8l733,248r-3,8l735,272r4,6l745,276r1,l740,272r-3,-18l738,248r19,l762,245r,-5l762,236xm1036,272r,3l1037,278r-1,-6xm1068,272r-32,l1037,278r31,l1068,272xm1113,272r-2,2l1110,278r3,-6xm1123,272r-10,l1110,278r13,l1123,272xm738,248r-1,4l737,254r3,18l746,276r11,-8l762,266r,-14l750,252r3,-2l745,250r-7,-2xm762,266r-5,2l746,276r15,l761,275r1,-9xm963,270r-3,l959,271r-2,3l956,276r7,-6xm963,270r-7,6l962,276r1,-6xm788,256r-7,l778,258r-11,6l762,266r-1,9l767,272r9,-4l781,266r2,-2l788,259r,-3xm1029,258r7,16l1036,272r32,l1067,268r-2,-8l1033,260r-1,-1l1029,258xm1121,245r-1,3l1117,256r-6,18l1113,272r10,l1123,251r,-1l1121,245xm994,230r-6,l983,232r-6,4l972,242r-6,16l963,262r-4,9l960,270r3,l966,264r3,-6l975,254r6,-16l1002,238r-3,-4l994,230xm975,254r-6,4l966,264r-3,6l964,270r26,l992,264r3,-5l986,258r1,-2l974,256r1,-2xm1179,236r-4,l1171,241r,9l1178,260r18,8l1209,262r5,-6l1203,256r-24,-10l1179,236xm768,242r-2,2l762,245r,21l767,264r11,-6l774,258r7,-2l788,256r-1,-10l765,246r3,-4xm1150,258r-5,8l1149,261r1,-3xm1149,261r-4,5l1148,266r1,-2l1149,261xm1153,258r-3,l1149,261r2,-2l1153,258xm995,259r,l995,260r,-1xm1032,259r1,1l1035,260r-3,-1xm1027,248r,3l1027,254r2,3l1032,259r3,1l1036,259r-9,-11xm1036,259r-1,1l1036,260r,-1xm1060,244r-11,6l1045,252r-9,7l1036,260r29,l1061,246r-1,-2xm1091,254r,2l1092,260r-1,-6xm1118,254r-27,l1092,260r24,l1117,256r1,-2xm1321,200r,8l1322,224r-3,16l1324,250r13,10l1349,260r15,-8l1371,250r1,l1377,248r3,-2l1351,246r-19,-14l1334,226r20,-4l1354,208r,-4l1329,204r-8,-4xm993,252r-6,4l986,258r9,1l995,256r-2,-4xm1053,248r-26,l1036,259r9,-7l1049,250r4,-2xm1029,257r,1l1032,259r-3,-2xm999,250r-6,2l995,256r,3l1000,252r-1,-2xm822,206r-1,l810,212r-9,4l792,222r-5,1l787,236r1,23l789,257r10,-9l798,248r5,-4l806,244r7,-4l830,232r-1,l788,232r6,-2l810,224r10,-2l844,222r12,-12l855,210r3,-2l820,208r2,-2xm1017,228r-5,4l1007,238r,2l1007,244r6,6l1025,258r4,l1029,257r-13,-5l1017,246r11,-6l1018,234r-1,-6xm781,256r-7,2l778,258r3,-2xm830,232r-17,8l802,246r-2,1l799,248r-10,10l796,258r8,-2l818,251r-7,-5l812,244r59,l863,238r-3,-2l839,236r-9,-4xm871,244r-59,l826,248r-3,2l818,251r5,5l828,258r15,l840,256r50,l884,252r-7,-4l871,244xm890,256r-50,l849,258r44,l890,256xm1028,240r-11,6l1016,252r13,5l1027,254r,-6l1053,248r4,-2l1041,246r-6,-2l1028,240xm1084,237r7,19l1091,254r27,l1120,248r1,-2l1121,245r-1,-3l1120,240r-31,l1084,237xm993,252r-16,l975,254r-1,2l987,256r6,-4xm1183,232r-4,4l1179,246r24,10l1209,252r,-8l1188,244r3,-4l1183,232xm1207,214r-5,5l1204,222r4,10l1209,252r-6,4l1214,256r8,-12l1229,236r1,l1235,228r9,-10l1204,218r3,-4xm977,252r-2,2l976,254r1,-2xm987,238r-6,l975,254r2,-2l993,252r-6,-14xm1002,238r-15,l993,252r6,-2l1009,250r-1,-4l1002,238xm762,245r-9,5l750,252r6,-2l762,250r,-5xm762,250r-6,l750,252r12,l762,250xm812,244r-1,2l818,251r5,-1l826,248r-14,-4xm757,248r-19,l745,250r8,l757,248xm1571,189r-2,3l1537,192r-3,4l1528,206r-1,7l1527,214r1,10l1531,230r6,4l1540,238r2,2l1547,242r9,6l1565,250r11,l1587,242r14,-16l1557,226r,-2l1553,224r-3,-16l1552,206r11,l1566,200r5,-10l1571,189xm803,244r-5,4l800,247r3,-3xm800,247r-2,1l799,248r1,-1xm806,244r-3,l800,247r3,-2l806,244xm769,242r-1,l765,246r4,-4xm787,242r-18,l765,246r22,l787,242xm1041,236r-6,l1028,240r7,4l1041,246r,-10xm1056,236r-15,l1041,246r16,l1060,244r-4,-8xm1354,222r-20,4l1332,232r19,14l1356,244r,-3l1354,224r,-2xm1361,220r-6,2l1354,222r,2l1356,241r,3l1351,246r29,l1386,242r6,-2l1394,238r6,-6l1410,222r-52,l1361,220xm777,232r-7,l764,236r-2,l762,245r4,-1l768,242r1,l777,232xm1083,202r-8,l1067,204r-9,6l1054,212r-17,9l1052,232r4,4l1060,244r8,-4l1072,238r7,-3l1073,232r-1,-2l1117,230r-1,-2l1112,218r-5,-4l1101,210r-10,-6l1083,202xm1171,237r-10,5l1165,244r3,l1171,242r,-1l1171,237xm1171,241r,1l1168,244r3,l1171,241xm1202,219r-1,1l1183,232r8,8l1188,244r21,l1208,232r-4,-10l1202,219xm787,223r-1,1l785,226r-6,4l769,242r-1,l769,242r18,l787,223xm1175,236r-4,1l1171,241r4,-5xm1037,221r-2,1l1031,224r-13,3l1017,228r1,6l1028,240r7,-4l1056,236r-4,-4l1037,221xm1085,232r-2,1l1083,234r1,3l1089,240r2,l1085,232xm1117,230r-30,l1086,232r-1,l1091,240r29,l1117,230xm1258,206r-8,l1248,212r-3,4l1245,218r,4l1251,232r18,8l1283,236r6,-8l1276,228r-23,-8l1253,210r5,-4xm1083,233r-4,2l1084,237r-1,-3l1083,233xm1176,226r-4,2l1171,237r4,-1l1179,236r4,-4l1176,226xm784,160r-19,l765,170r-2,38l762,236r2,l770,232r7,l779,230r6,-4l786,224r1,-1l787,208r-2,-38l785,168r,-2l783,166r1,-6xm834,230r-3,2l830,232r9,4l839,234r-3,-4l834,230xm836,230r3,4l839,236r21,l854,232r-10,l836,230xm1082,230r-10,l1073,232r6,3l1083,233r-1,-3xm1082,230r1,3l1085,232r-3,-2xm1193,226r-17,l1183,232r10,-6xm831,230r-2,2l830,232r1,l834,230r-3,xm1087,230r-5,l1085,232r1,l1087,230xm820,222r-10,2l794,230r-6,2l829,232r2,-2l834,230r1,-1l833,228r-6,-4l820,222xm835,229r-1,1l836,230r-1,-1xm834,230r-3,l834,230xm844,222r-24,l827,224r6,4l835,229r2,-1l839,228r5,-6xm1018,227r-2,1l1017,228r1,-1xm1258,205r-5,5l1253,220r23,8l1283,224r,-8l1262,216r3,-4l1258,205xm1323,164r-9,2l1303,170r-13,10l1282,186r-1,l1276,191r2,3l1282,204r1,20l1276,228r13,l1297,216r4,-4l1300,212r6,-4l1320,199r-8,-3l1312,194r8,-1l1320,191r3,-3l1353,188r,-2l1348,178r-7,-6l1331,166r-8,-2xm1035,220r-10,2l1018,227r13,-3l1035,222r2,-1l1035,220xm1564,215r-5,5l1557,226r18,-4l1575,220r-11,-5xm1579,200r-15,15l1575,220r,2l1557,226r44,l1609,218r3,-6l1612,210r-32,l1579,206r,-6xm1552,206r-2,2l1553,224r3,l1559,214r-3,-2l1557,212r-5,-6xm1559,214r-3,10l1557,224r2,-4l1563,216r-2,l1559,214xm1374,213r-16,9l1409,222r5,-4l1416,218r3,-2l1372,216r2,-3xm1414,218r-5,4l1412,220r2,-2xm1412,220r-3,2l1410,222r2,-2xm1416,218r-2,l1412,220r4,-2xm1207,214r,l1204,218r3,-4xm1235,214r-28,l1204,218r40,l1245,216r-7,l1235,214xm1250,206r-5,2l1245,216r3,-4l1250,206xm1245,208r-10,6l1238,216r7,l1245,208xm1276,191r-3,3l1258,205r7,7l1262,216r21,l1282,204r-4,-10l1276,191xm1378,212r-4,1l1372,216r6,-4xm1428,212r-50,l1372,216r47,l1423,213r5,-1xm1559,214r,l1561,216r-2,-2xm1559,214r,l1561,216r2,l1564,215r-5,-1xm1556,212r3,2l1558,213r-2,-1xm1258,180r-15,2l1233,184r-8,4l1218,196r-10,16l1207,214r28,l1245,208r1,-8l1250,198r18,l1273,194r3,-3l1269,184r-11,-4xm1558,213r1,1l1559,213r-1,xm1563,206r-11,l1558,213r1,1l1561,210r2,-4xm1429,178r-10,4l1414,184r-5,4l1400,192r-6,2l1392,196r-5,6l1376,212r-2,1l1378,212r50,l1442,206r5,-4l1449,202r3,-4l1456,194r-1,l1460,190r1,l1460,180r-32,l1429,178xm1557,212r-1,l1558,213r-1,-1xm1303,210r-3,2l1301,212r2,-2xm858,208r-3,2l858,208xm858,208r-3,2l856,210r2,-2xm1586,196r-6,4l1579,200r,6l1580,210r6,-14xm1613,196r-27,l1580,210r32,l1613,202r,-6xm862,206r-37,l820,208r38,l862,206xm1250,198r-4,2l1245,208r5,-2l1258,206r,-1l1250,198xm888,158r-18,10l869,170r-21,14l841,188r-1,l824,204r-4,4l825,206r37,l884,190r3,l896,186r5,-4l903,182r15,-16l922,162r-37,l888,158xm1480,181r-2,1l1473,184r1,l1469,186r-7,4l1471,202r7,6l1483,206r5,l1495,202r7,-4l1504,196r-15,l1480,181xm1268,198r-18,l1258,205r10,-7xm1327,195r-1,1l1321,199r,1l1329,204r3,l1327,195xm1354,192r-25,l1327,195r5,9l1354,204r1,-6l1355,195r-1,-3xm1580,184r-1,16l1580,200r6,-4l1613,196r,-4l1599,192r-3,-4l1582,188r-2,-2l1580,184xm1321,199r-1,l1321,200r,-1xm1320,193r-8,1l1312,196r8,3l1321,199r-1,-6xm1325,192r-5,1l1321,199r5,-3l1327,195r-2,-3xm1489,162r-4,4l1492,172r,3l1492,178r-12,3l1489,196r6,-2l1502,172r-2,-6l1488,166r1,-4xm1534,100r-12,4l1512,112r-8,16l1499,136r-1,2l1492,155r7,5l1502,172r-7,22l1489,196r15,l1511,188r6,-6l1519,178r3,-8l1528,152r-2,l1529,148r1,-2l1538,137r-14,-5l1525,128r20,-6l1570,122r-4,-4l1560,112r-2,-2l1553,108r-9,-6l1534,100xm1329,192r-4,l1327,195r2,-3xm1460,190r-5,4l1458,191r2,-1xm1458,191r-3,3l1456,194r2,-2l1458,191xm1323,188r-3,3l1320,193r5,-1l1323,188xm1353,188r-30,l1325,192r4,l1354,192r-1,-4xm887,190r-3,l882,192r5,-2xm1560,158r-7,8l1548,170r-2,2l1543,178r-4,10l1537,192r32,l1573,186r2,l1579,182r-5,-10l1573,171r-1,-1l1562,160r-2,-2xm1573,186r-4,6l1571,189r2,-3xm1588,173r-2,2l1586,176r13,16l1609,190r4,-4l1612,178r-17,l1596,176r-8,-3xm1613,186r-4,4l1599,192r14,l1613,186xm1461,190r-1,l1458,191r4,-1l1461,190xm1474,156r-7,2l1460,178r1,11l1462,190r7,-4l1474,184r-1,l1478,182r2,-1l1477,178r-4,l1475,176r1,-2l1476,172r3,l1485,166r-11,-10xm1575,186r-2,l1571,189r4,-3xm1580,180r,1l1580,184r,2l1582,188r-2,-8xm1586,175r-6,5l1582,188r14,l1586,176r,-1xm1599,146r-5,l1599,152r2,2l1604,160r5,8l1611,174r1,4l1613,186r12,-12l1626,164r-14,-10l1605,148r-6,-2xm1580,181r-1,1l1580,184r,-3xm1573,171r1,1l1579,182r1,-1l1580,180r1,l1583,178r-5,l1577,176r6,-2l1576,174r-3,-3xm1492,172r-6,l1485,174r-8,2l1477,178r3,3l1492,178r,-3l1492,172xm1580,180r,1l1580,180xm1581,180r-1,l1581,180xm1433,176r-3,2l1429,178r-1,2l1433,176xm1461,176r-28,l1428,180r32,l1460,178r1,-2xm1474,146r-10,10l1460,158r-4,2l1446,164r-5,4l1439,168r-4,4l1429,178r1,l1433,176r28,l1467,158r7,-2l1492,156r,-1l1484,150r-10,-4xm1476,174r-1,2l1473,178r4,-2l1476,174xm1477,176r-4,2l1477,178r,-2xm1585,173r-8,3l1578,178r5,l1586,175r-1,-2xm1611,172r-22,l1588,173r8,3l1595,178r17,l1611,174r,-2xm1485,166r-9,8l1477,176r8,-2l1486,172r6,l1485,166xm1587,172r-2,1l1586,175r2,-2l1587,172xm1479,172r-3,l1476,174r3,-2xm1572,168r1,3l1576,174r-4,-6xm1609,168r-37,l1576,174r7,l1585,173r-1,-1l1611,172r-2,-4xm1584,172r1,1l1587,172r-3,xm1589,172r-2,l1588,173r1,-1xm1589,172r-5,l1587,172r2,xm1594,146r-12,l1575,148r-6,2l1562,156r-2,2l1562,160r10,10l1573,171r-1,-3l1609,168r-5,-8l1601,154r-2,-2l1594,146xm1492,156r-18,l1485,166r4,-4l1492,156xm784,160r-1,6l784,163r,-1l784,160xm784,163r-1,3l785,166r-1,-3xm1493,158r-4,4l1488,166r5,-8xm1496,158r-3,l1488,166r12,l1499,160r-3,-2xm778,130r-7,4l768,152r-2,8l784,160r,2l784,163r2,-3l794,142r-1,-6l792,134r-14,-4xm1492,155r-3,7l1493,158r3,l1492,155xm889,158r-1,l885,162r4,-4xm926,158r-37,l885,162r37,l926,158xm959,124r-37,l899,148r-11,10l889,158r37,l941,144r18,-20xm1540,137r2,3l1552,150r8,8l1562,156r7,-6l1575,148r7,-2l1594,146r-6,-6l1543,140r-3,-2l1540,137xm1529,148r-3,4l1529,148xm1529,148r-3,4l1528,152r1,-4xm1529,148r,xm1538,136r,l1540,137r,1l1543,140r-5,-4xm1570,122r-25,l1545,128r-6,8l1543,140r45,l1585,136r-10,-8l1570,122xm1538,136r,1l1540,137r-2,-1xm1545,122r-20,6l1524,132r14,5l1538,136r1,l1545,128r,-6xm1538,136r,xm1539,136r-1,l1539,136xm974,76l959,90r-8,6l948,100r-7,6l922,124r37,l967,118r-1,l969,116r3,-2l992,104r2,-4l996,94,984,78,974,76xm969,116r-3,2l968,116r1,xm968,116r-2,2l967,118r1,-2xm969,116r,l968,116r1,xm1489,r-26,l1454,9r,26l1463,44r26,l1498,35r,-26l1489,xm846,1168r-32,l814,1204r-1,12l812,1228r-1,12l813,1250r3,6l837,1258r9,l847,1256r1,-2l848,1252r-1,l847,1250r-15,l829,1246r4,-12l834,1230r1,-2l838,1224r6,-8l846,1213r,-1l846,1190r,-22xm845,1240r,2l847,1252r,-7l845,1240xm847,1245r,7l848,1252r,-2l848,1246r-1,-1xm846,1213r-2,3l838,1224r-3,4l834,1230r-1,4l829,1246r3,4l844,1246r2,l845,1242r,-2l847,1240r-2,-6l844,1234r1,-4l846,1230r1,-4l847,1214r-1,l846,1213xm846,1246r-2,l832,1250r15,l846,1246xm847,1241r,4l848,1246r,-2l847,1241xm847,1240r-2,l847,1245r,-4l847,1240xm847,1226r-1,4l845,1232r2,9l847,1226xm845,1230r-1,4l845,1232r,-2xm845,1232r-1,2l845,1234r,-2xm846,1230r-1,l845,1232r1,-2xm851,1212r-4,l847,1216r,10l851,1214r,-2xm847,1212r-1,1l846,1214r1,-1l847,1212xm847,1213r-1,1l847,1214r,-1xm847,1212r,l847,1213r,-1xm846,1208r,5l847,1212r-1,-4xm850,1194r-3,l847,1204r,8l851,1212r-1,-14l850,1196r,-2xm850,1194r,2l850,1195r,-1xm850,1195r,1l850,1195xm864,1157r-2,3l858,1170r-2,6l849,1190r-2,4l850,1194r,1l852,1192r8,-14l862,1172r5,-8l870,1160r,-2l864,1158r,-1xm742,672r-45,l689,676r-14,4l668,682r-1,2l629,702r-1,2l599,726r-9,6l589,734r-7,8l574,752r-14,18l560,772r-29,46l474,930r-1,2l469,946r-15,50l436,1050r-1,2l433,1062r-5,18l426,1090r-1,2l425,1106r,6l425,1124r1,8l427,1138r5,8l442,1160r7,10l454,1174r12,4l485,1182r11,2l501,1184r9,-2l524,1176r8,-2l534,1172r8,-4l556,1158r7,-6l491,1152r5,-2l476,1150r-13,-8l472,1142r-7,-10l459,1132r-3,-12l460,1120r,-22l459,1098r,-6l460,1092r1,-2l468,1062r,-2l486,1006r14,-52l503,944r1,-4l505,940r4,-8l557,832r1,l583,788r1,-2l605,758r3,-4l607,754r4,-4l613,750r3,-2l626,740r16,-12l645,726r1,l661,718r19,-8l677,710r23,-6l706,702r43,l744,681r-2,-9xm846,1166r-32,l814,1168r32,l846,1166xm846,1166r,2l846,1166xm843,1106r-26,l815,1112r-3,10l813,1132r,8l814,1154r,14l814,1166r32,l847,1154r,-14l848,1132r,-10l846,1112r-3,-6xm864,1156r,1l864,1158r,-2xm870,1156r-6,l864,1158r6,l870,1156xm871,1128r-8,l861,1136r2,16l864,1157r,-1l870,1156r1,-4l873,1136r-2,-8xm499,1149r-3,1l491,1152r12,l499,1149xm574,1142r-53,l516,1144r-1,l499,1149r4,3l564,1152r8,-8l516,1144r56,l574,1142xm470,1142r-7,l476,1150r-2,-6l472,1142r-2,xm472,1142r2,2l476,1150r20,l499,1149r-3,-1l472,1142xm521,1142r-5,2l521,1142xm589,1126r-44,l538,1130r-16,10l516,1144r5,-2l574,1142r15,-16xm472,1142r-2,l472,1142xm456,1120r3,12l460,1124r-4,-4xm460,1124r-1,8l465,1132r-5,-8xm686,1042r-40,l641,1048r-4,l571,1098r-1,2l547,1122r-6,6l545,1126r44,l593,1122r3,l656,1076r9,-8l667,1066r7,-8l682,1048r-41,l644,1043r41,l686,1042xm596,1122r-3,l590,1126r6,-4xm460,1120r-4,l460,1124r,-4xm459,1092r,6l460,1095r-1,-3xm460,1095r-1,3l460,1098r,-3xm460,1092r-1,l460,1095r,-3xm468,1060r,l468,1062r,-2xm646,1042r-2,1l641,1048r5,-6xm698,972r-7,8l676,1002r-29,36l644,1043r2,-1l686,1042r9,-12l717,1000r6,-8l724,990r5,-8l731,976r-35,l698,972xm376,750r-36,l338,752r-6,6l303,788r-1,l288,808r-14,18l273,828r-19,38l235,902r,2l232,912r-4,12l220,948r-6,18l208,984r-1,12l208,1002r23,8l235,1004r6,-12l246,974r4,-18l253,940r1,l260,920r1,-4l263,912r17,-34l297,844r2,-4l300,840r11,-14l324,808r-1,l325,806r36,-34l362,770r14,-20xm698,972r,l696,976r2,-4xm733,972r-35,l696,976r35,l733,972xm750,841r-3,9l742,866r-10,28l733,894r-19,46l705,958r-7,14l733,972r10,-20l762,906r14,-44l780,848r1,-2l750,846r,-5xm504,940r-1,4l504,942r,-2xm504,942r-1,2l504,942xm505,940r-1,l504,942r1,-2xm254,940r-1,l253,942r1,-2xm715,938r-1,2l715,938xm263,912r-2,4l262,916r1,-4xm262,916r-1,l262,916xm263,912r,l262,916r1,-4xm751,838r-1,3l750,846r1,-8xm781,838r-30,l750,846r31,l781,838xm300,840r-1,l297,844r3,-4xm751,708r-1,90l750,841r1,-3l781,838,780,710r-29,l751,708xm558,832r-1,l557,834r1,-2xm325,806r-2,2l325,806xm325,806r-2,2l324,808r1,-2xm325,806r,xm584,786r-1,2l583,787r1,-1xm583,787r,1l583,787xm584,786r,l583,787r1,-1xm611,750r-4,4l609,752r2,-2xm609,752r-2,2l608,754r1,-2xm613,750r-2,l609,752r4,-2xm338,752r,xm340,750r-2,2l340,750xm692,580r-19,2l634,582r-10,2l596,590r-9,2l568,598r-10,2l557,600r-9,4l453,652r-9,4l443,656r-9,8l406,684r-29,22l368,714r-1,l360,724r-22,28l340,750r36,l384,740r3,-4l386,736r4,-4l392,732r2,-2l458,682r3,-2l462,680r4,-2l532,644r37,-18l574,626r29,-8l612,616r20,-6l640,608r52,l690,604r40,l727,602r1,l726,600,716,590r-7,-6l703,582r-11,-2xm828,716r3,4l843,730r5,6l850,738r6,2l867,748r8,-4l884,726r-1,-6l836,720r-8,-4xm390,732r-4,4l388,734r2,-2xm388,734r-2,2l387,736r1,-2xm392,732r-2,l388,734r4,-2xm645,726r-3,2l644,727r1,-1xm644,727r-2,1l644,727xm646,726r-1,l644,727r2,-1xm772,673r1,1l777,692r3,10l780,704r,3l809,712r-3,l813,714r17,6l831,720r-3,-4l878,716r-5,-2l869,714r-5,-4l865,710,855,700r-6,-6l846,692r-8,-4l824,684r-8,-2l815,682r-36,-8l772,673xm878,716r-50,l836,720r47,l882,718r-4,-2xm864,710r5,4l867,711r-3,-1xm867,711r2,3l873,714r-5,-2l867,711xm865,710r-1,l867,711r-2,-1xm751,704r,4l751,710r,-6xm762,702r4,2l751,704r,6l780,710r,-3l772,706r-10,-4xm768,672r-26,l745,682r4,20l751,708r,-4l766,704r-4,-2l780,702r-3,-10l773,674r-1,-1l768,672xm780,702r-18,l772,706r8,1l780,704r,-2xm749,702r-41,l728,704r22,l749,702xm461,680r-3,2l459,681r2,-1xm459,681r-1,1l459,681xm462,680r-1,l459,681r3,-1xm734,641r6,23l742,672r26,l772,673r-2,-7l768,656r-3,-12l740,644r-5,-2l734,641xm733,634r1,6l734,641r1,1l740,644r-7,-10xm763,634r-30,l740,644r25,l764,638r-1,-4xm690,604r2,4l705,618r5,6l711,624r7,6l734,641r,-1l733,634r30,l760,626r-3,-4l748,614r-7,-4l696,610r6,-2l690,604xm574,626r-5,l565,628r9,-2xm692,608r-52,l636,610r59,l692,608xm730,604r-40,l702,608r-6,2l741,610r-8,-4l730,604xm727,602r3,2l729,604r-2,-2xm729,604r1,l729,604xm728,602r-1,l729,604r-1,-2xm643,580r-8,2l657,582r-14,-2xm1118,586r-7,l1111,590r-2,8l1105,611r-7,14l1094,636r,1l1093,639r-6,9l1083,654r,2l1083,668r-1,41l1082,734r,4l1087,748r5,10l1097,768r4,9l1103,779r6,5l1121,789r19,4l1150,795r2,l1189,796r12,l1203,795r9,-2l1226,788r8,-2l1236,785r8,-6l1257,770r11,-7l1131,763r-13,-10l1127,753r-5,-9l1117,734r-3,l1111,724r3,l1114,709r-1,-33l1113,653r-1,l1113,648r1,-3l1119,625r2,-10l1122,598r-2,-7l1118,586xm1118,753r13,10l1131,762r-3,-7l1128,754r-3,-1l1118,753xm1128,754r,1l1131,762r,1l1268,763r1,-1l1193,762r-35,l1152,762r3,-1l1150,760r-22,-6xm1196,761r-3,1l1200,761r-4,xm1219,753r-3,1l1198,760r-2,1l1200,761r-7,1l1269,762r11,-7l1216,755r3,-2xm1155,761r-3,1l1158,762r-3,-1xm1189,761r-34,l1158,762r35,l1196,761r-7,xm1222,752r-3,1l1216,755r6,-3xm1284,752r-62,l1216,755r64,l1284,752xm1127,753r-9,l1125,753r3,1l1127,753xm1037,679r-8,10l1017,705r-11,15l1001,732r,1l1000,738r23,16l1029,751r9,-10l1048,726r9,-17l1065,695r1,-1l1067,692r3,-9l1070,682r-34,l1037,679xm1347,680r-7,4l1274,716r-1,1l1238,741r-16,10l1219,753r3,-1l1284,752r6,-4l1293,747r72,-36l1366,710r30,-22l1400,685r-1,l1405,682r-60,l1347,680xm1293,747r-3,1l1291,748r2,-1xm1291,748r-1,l1291,748xm1293,747r,l1291,748r2,-1xm1111,724r3,10l1114,728r-3,-4xm1114,728r,6l1117,734r-3,-6xm1114,724r-3,l1114,728r,-4xm1564,684r-10,l1538,699r,11l1554,726r10,l1580,710r,-11l1564,684xm1311,698r,xm1405,682r-6,3l1402,684r3,-2xm1402,684r-3,1l1400,685r2,-1xm1407,682r-2,l1402,684r5,-2xm1038,676r,1l1037,679r-1,3l1038,676xm1072,676r-34,l1036,682r34,l1072,676xm1349,679r-2,1l1345,682r4,-3xm1413,679r-64,l1345,682r60,l1407,682r6,-3xm1430,633r-7,3l1398,646r-13,6l1383,653r-9,7l1347,680r2,-1l1413,679r9,-3l1447,666r2,-1l1463,654r17,-12l1484,639r-2,l1488,636r3,l1491,635r-63,l1430,633xm1065,623r-13,20l1047,650r-1,2l1043,660r-5,16l1037,679r1,-2l1038,676r34,l1075,668r-1,l1076,663r1,l1083,654r,-6l1083,646r3,-11l1089,625r-24,l1065,623xm1076,663r-2,5l1076,665r,-2xm1076,665r-2,3l1075,668r1,-3xm1077,663r-1,l1076,665r1,-2xm1093,610r-2,6l1085,639r-2,7l1083,648r,6l1088,646r5,-7l1094,637r,-2l1099,625r5,-12l1093,613r,-3xm1113,648r-1,5l1112,652r1,-4xm1113,651r-1,2l1113,653r,-2xm1113,648r,l1113,651r,-3xm1488,636r-6,3l1485,638r3,-2xm1485,638r-3,1l1484,639r1,-1xm1491,636r-3,l1485,638r6,-2xm1433,632r-3,1l1428,635r5,-3xm1500,632r-67,l1428,635r63,l1500,632xm1560,567r-92,38l1466,606r-10,7l1436,629r-6,4l1433,632r67,l1529,621r46,-18l1577,602r30,-14l1610,586r-3,l1615,583r21,l1638,583r16,-2l1664,577r2,-8l1666,568r-107,l1560,567xm1067,622r-2,1l1065,625r2,-3xm1090,622r-23,l1065,625r24,l1090,622xm1103,574r-15,1l1085,579r-6,9l1074,601r-5,14l1065,623r2,-1l1090,622r3,-12l1092,601r-5,-5l1090,593r21,-7l1118,586r-7,-11l1103,574xm1093,608r,2l1093,613r,-5xm1106,608r-13,l1093,613r11,l1105,611r1,-3xm1092,601r1,9l1093,608r13,l1107,604r-10,l1092,601xm1094,593r-2,2l1092,601r5,3l1098,604r-4,-11xm1111,593r-17,l1098,604r-1,l1107,604r2,-6l1111,593xm1111,586r-21,7l1087,596r5,5l1092,595r2,-2l1111,593r,-3l1111,586xm1615,583r-8,3l1608,586r3,-1l1615,583xm1611,585r-3,1l1607,586r3,l1611,585xm1636,583r-21,l1611,585r25,-2xm1562,567r-2,l1559,568r3,-1xm1666,567r-104,l1559,568r107,l1666,567xm1647,537r-16,2l1615,544r-13,3l1601,547r-3,1l1588,553r-28,14l1562,567r104,l1665,556r-3,-12l1657,537r-10,xm933,1122r,40l931,1168r9,2l962,1174r8,-6l936,1168r-2,-6l933,1156r3,-10l940,1134r3,-8l944,1124r-11,l933,1122xm961,1090r-12,24l944,1124r-1,2l940,1134r-4,12l933,1156r1,6l936,1168r33,l967,1162r,-42l967,1118r-5,-24l961,1090xm1026,1012r-10,2l1004,1022r-13,16l984,1046r-2,2l977,1058r-14,28l961,1090r1,4l967,1118r,2l967,1162r2,6l970,1168r2,-2l974,1142r1,-4l974,1138r2,-4l978,1130r15,-30l992,1100r15,-28l1009,1068r-2,l1011,1062r4,l1024,1054r,-4l1016,1046r,-4l1023,1041r,-1l1026,1036r34,l1059,1034r-6,-10l1046,1018r-10,-4l1026,1012xm976,1134r-2,4l975,1135r1,-1xm975,1135r-1,3l975,1138r,-3xm976,1134r,l975,1135r1,-1xm933,1120r,2l933,1124r,-4xm946,1120r-13,l933,1124r11,l946,1120xm1033,1104r-1,6l1040,1116r20,8l1073,1120r3,-8l1063,1112r-16,-4l1034,1108r-1,-4xm939,1030r-11,8l927,1062r-3,10l924,1076r3,16l929,1102r4,20l933,1120r13,l949,1114r12,-24l959,1080r-2,l957,1070r3,l969,1048r-3,-6l963,1036r-24,-6xm1054,1076r-2,2l1035,1096r3,10l1063,1112r9,l1070,1104r,-6l1067,1088r-2,-8l1053,1080r1,-4xm1122,986r-14,2l1095,1000r-9,6l1083,1010r-5,10l1073,1030r-10,18l1063,1050r-2,7l1061,1058r-1,5l1062,1068r6,24l1070,1098r,6l1072,1112r4,l1081,1100r5,-8l1087,1090r8,-26l1105,1044r5,-10l1106,1034r7,-7l1106,1008r4,-6l1146,1002r-7,-10l1122,986xm1220,1052r-3,12l1213,1078r-3,12l1210,1094r,4l1213,1104r26,6l1244,1106r-3,l1246,1101r1,-3l1249,1091r-4,-17l1245,1060r,-6l1220,1054r,-2xm1033,1102r,2l1034,1108r-1,-6xm1037,1102r-4,l1034,1108r13,l1038,1106r-1,-4xm1212,1007r-2,3l1210,1014r,8l1209,1062r,12l1204,1098r9,8l1222,1106r-9,-2l1210,1098r,-4l1210,1090r3,-12l1217,1064r3,-12l1228,1010r-15,l1212,1007xm1246,1101r-5,5l1244,1106r2,-5xm1027,1051r-3,3l1024,1057r,9l1025,1068r2,12l1032,1100r1,4l1033,1102r4,l1035,1096r17,-18l1054,1076r1,-2l1061,1057r,-3l1033,1054r-6,-3xm1249,1091r-2,7l1246,1101r4,-3l1249,1091xm1146,1002r-36,l1135,1012r,8l1114,1031r1,1l1119,1052r4,18l1128,1082r5,6l1140,1094r10,6l1161,1100r13,-6l1182,1088r3,-12l1149,1076r-3,-2l1154,1062r-3,-4l1157,1058r1,-2l1158,1055r-6,-21l1150,1024r-2,-20l1146,1002xm1244,1043r1,17l1245,1074r4,17l1250,1084r1,-14l1253,1061r,-1l1255,1046r-2,l1244,1043xm957,1070r,10l958,1075r-1,-5xm958,1075r-1,5l959,1080r-1,-5xm1056,1074r-2,2l1053,1080r3,-6xm1063,1074r-7,l1053,1080r12,l1063,1074xm1154,1062r-8,12l1149,1076r14,-4l1162,1072r-8,-10xm1178,1012r-7,14l1168,1032r-10,23l1160,1061r11,5l1170,1070r-21,6l1185,1076r2,-4l1187,1070r7,-26l1200,1030r3,-4l1205,1020r3,-6l1178,1014r,-2xm1060,1060r-5,14l1054,1076r2,-2l1063,1074r-1,-6l1061,1066r-1,l1060,1060xm960,1070r-3,l958,1075r1,-3l960,1070xm1156,1059r-1,1l1154,1062r8,10l1161,1066r-1,-5l1158,1060r-2,l1157,1059r-1,xm1160,1061r1,5l1162,1072r1,l1170,1070r1,-4l1160,1061xm1011,1062r-4,6l1010,1066r1,-4xm1010,1066r-3,2l1009,1068r1,-2xm1015,1062r-4,l1010,1066r3,-2l1015,1062xm1060,1060r,6l1060,1063r,-3xm1060,1063r,3l1061,1066r-1,-3xm1412,976r-9,2l1402,978r-7,4l1391,986r-2,12l1386,1008r,1l1386,1012r,12l1386,1032r,6l1386,1041r1,3l1389,1050r3,12l1402,1066r22,l1432,1056r-35,l1392,1048r10,-24l1404,1016r2,-12l1409,992r3,-14l1412,977r,-1xm1096,1062r-1,2l1096,1062xm1061,1057r-1,3l1060,1063r1,-5l1061,1057xm1154,1058r-3,l1154,1062r1,-2l1156,1059r-2,-1xm1158,1055r-1,4l1160,1061r-2,-6xm1060,1060r-1,l1060,1060xm1157,1059r-1,1l1157,1059xm1157,1059r-1,1l1158,1060r-1,-1xm1158,1056r,l1157,1059r1,-3xm1158,1056r-2,3l1157,1059r1,-3xm1157,1058r-3,l1156,1059r1,-1xm1412,977r,1l1409,992r-3,12l1404,1016r-2,8l1392,1048r5,8l1423,1052r6,-6l1423,1038r-4,l1416,1030r3,l1419,1014r-1,l1419,1010r1,-4l1425,992r-12,l1410,988r8,-6l1416,982r-2,-2l1412,977xm1426,989r-6,17l1419,1010r,5l1419,1033r10,13l1423,1052r-26,4l1432,1056r2,-2l1435,1032r2,-8l1441,1005r-5,-3l1430,996r-4,-7xm1032,1046r-5,5l1033,1054r2,-2l1032,1046xm1060,1038r-24,l1034,1044r-2,2l1035,1052r-2,2l1061,1054r1,-10l1060,1038xm1220,1052r,l1220,1054r,-2xm1229,1008r-9,46l1245,1054r-1,-11l1240,1042r-8,-8l1228,1026r1,-10l1229,1012r,-4xm1024,1050r,4l1027,1051r-3,-1xm1028,1040r-5,1l1024,1050r3,1l1032,1046r-4,-6xm1023,1041r-7,1l1016,1046r8,4l1023,1041xm1036,1038r-8,2l1032,1046r2,-2l1036,1038xm1244,1014r,10l1244,1043r9,3l1255,1046r5,-22l1261,1018r-5,l1244,1014xm1255,1046r-2,l1255,1046xm1279,1012r-16,l1261,1015r-1,9l1255,1046r18,-2l1290,1044r8,-4l1308,1034r18,-10l1347,1014r-73,l1276,1014r3,-2xm1195,1042r-1,2l1195,1042xm1240,990r-4,2l1235,992r-1,2l1230,1004r-1,2l1229,1007r,5l1229,1016r-1,10l1232,1034r8,8l1244,1043r,-25l1244,1014r,-4l1243,1010r-1,-2l1237,1008r6,-8l1243,998r-2,-6l1240,990xm1026,1036r-3,4l1023,1041r5,-1l1026,1036xm1060,1036r-34,l1028,1040r8,-2l1060,1038r,-2xm1416,1030r3,8l1419,1036r,-3l1418,1032r-2,-2xm1419,1033r,3l1419,1038r4,l1419,1033xm1113,1027r-7,7l1111,1032r2,-4l1113,1027xm1111,1032r-5,2l1110,1034r1,-2xm1419,1030r-3,l1418,1032r1,1l1419,1030xm1113,1028r,l1111,1032r1,l1114,1031r-1,-3xm1123,1026r-9,l1113,1028r1,3l1123,1026xm1114,1026r-1,1l1113,1028r1,-2xm1110,1002r-4,6l1113,1027r1,-1l1123,1026r12,-6l1135,1012r-25,-10xm1510,992r-36,l1493,994r,4l1481,1003r12,13l1504,1024r10,2l1525,1026r14,-6l1548,1016r5,-4l1560,1004r2,-4l1525,1000r-18,-4l1510,992xm1250,1012r-6,2l1256,1018r-1,-2l1250,1012xm1262,1012r-12,l1255,1016r1,2l1260,1018r2,-6xm1262,1012r-2,6l1261,1015r1,-3xm1261,1015r-1,3l1261,1018r,-3xm1263,1012r-1,l1261,1015r2,-3xm1185,997r-5,11l1178,1014r30,l1209,1012r1,-2l1210,1004r-2,-2l1186,1002r,-4l1185,997xm1352,1012r-69,l1276,1014r-1,l1347,1014r5,-2xm1419,1010r-1,4l1418,1012r1,-2xm1419,1011r-1,3l1419,1014r,-3xm1244,1007r,l1244,1010r,4l1250,1012r-6,-5xm1349,976r-8,6l1312,996r-20,10l1282,1010r-6,4l1283,1012r69,l1364,1006r1,l1386,990r5,-4l1391,980r-45,l1349,976xm1272,994r,l1270,995r-1,1l1259,1002r-1,l1253,1004r-9,3l1250,1012r13,l1265,1010r5,-12l1272,994xm1419,1010r,l1419,1011r,-1xm1210,1004r,6l1212,1007r-1,l1210,1004xm1212,1005r,1l1212,1007r1,3l1212,1005xm1232,978r-35,l1216,982r3,2l1213,989r,8l1213,1002r-1,2l1212,1005r1,5l1228,1010r1,-2l1229,1002r1,-2l1231,996r4,-4l1238,987r-3,-3l1232,978xm1244,1007r-2,1l1243,1010r1,l1244,1007xm1441,956r2,4l1446,968r,4l1446,975r-4,25l1441,1005r4,3l1454,1010r9,-2l1470,1008r3,-2l1479,1004r2,-1l1476,998r-2,-6l1510,992r8,-2l1514,986r-51,l1449,976r1,-2l1460,974r-2,-4l1452,962r-9,-6l1441,956xm1243,1000r,l1237,1008r4,l1242,1008r-2,-4l1244,1004r,-1l1243,1000xm1242,1008r-1,l1242,1008xm1235,992r-4,4l1230,1000r-1,2l1229,1008r,-2l1230,1004r4,-10l1235,992xm1240,1004r2,4l1244,1007r-1,-1l1240,1004xm1244,1007r,xm1211,1000r-1,2l1210,1004r2,3l1212,1006r,-2l1211,1000xm1263,1000r-19,l1244,1007r9,-3l1258,1002r1,l1263,1000xm1244,1004r-4,l1243,1006r1,1l1244,1004xm1428,982r-2,6l1426,989r4,7l1436,1002r5,3l1442,1000r2,-8l1437,992r3,-2l1428,982xm1213,1000r-2,l1212,1005r1,-3l1213,1000xm1197,978r-1,6l1210,1004r,-2l1211,1000r2,l1213,997r,-5l1208,992r4,-10l1216,982r-19,-4xm1247,985r-1,1l1240,990r1,2l1243,998r1,5l1244,1000r19,l1269,996r-1,l1271,994r1,l1276,988r-31,l1246,986r1,-1xm1474,992r2,6l1481,1003r12,-5l1493,994r-19,-2xm1188,994r-2,2l1185,997r1,1l1186,1002r2,-8xm1203,994r-15,l1186,1002r22,l1203,994xm1518,990r-8,2l1507,996r18,4l1522,994r-4,-4xm1530,987r-12,3l1522,994r3,6l1562,1000r4,-6l1526,994r3,-6l1530,987xm1215,962r-12,l1196,964r-5,6l1188,977r-2,3l1185,986r,6l1185,997r1,-1l1188,994r15,l1196,984r1,-6l1232,978r-6,-10l1215,962xm1271,994r-3,2l1270,995r1,-1xm1270,995r-2,1l1269,996r1,-1xm1272,994r-1,l1270,995r2,-1xm1537,984r-5,2l1530,987r-1,1l1526,994r11,-10xm1573,984r-36,l1526,994r40,l1573,984xm1295,948r-15,l1301,966r,10l1277,986r-2,4l1272,994r11,-2l1290,988r5,-4l1300,978r9,-10l1305,958r-10,-10xm1238,987r-3,5l1236,992r4,-2l1238,987xm1212,982r-4,10l1209,992r4,-3l1213,984r-1,-2xm1213,989r-4,3l1213,992r,-3xm1427,976r-17,12l1413,992r12,l1426,989r-3,-7l1425,980r3,l1427,976xm1446,976r-19,l1429,982r-1,l1440,990r-3,2l1444,992r2,-16xm1288,940r-13,l1260,954r-8,6l1250,964r-1,2l1244,974r-6,13l1240,990r6,-4l1247,985r3,-7l1253,974r2,-2l1260,968r8,-6l1272,948r23,l1288,940xm1216,982r-4,l1213,984r,5l1219,984r-3,-2xm1425,980r-2,2l1426,989r2,-7l1425,980xm1249,982r-2,3l1246,987r-1,1l1249,982xm1278,982r-29,l1245,988r27,l1278,982xm1280,980r-8,8l1277,986r2,-4l1280,980xm1277,986r-5,2l1276,988r1,-2xm1580,964r-34,l1543,968r-13,19l1532,986r5,-2l1573,984r1,-2l1575,980r3,-8l1580,964xm1291,980r-11,l1279,982r-2,4l1291,980xm1450,974r-1,2l1463,986r2,-4l1462,978r-3,l1461,976r,-1l1450,974xm1492,968r-9,l1474,970r-11,6l1466,976r3,l1462,977r3,5l1463,986r51,l1504,976r-12,-8xm1432,954r-15,l1407,958r-9,8l1392,978r-1,8l1395,982r4,-2l1397,980r7,-4l1410,976r2,l1405,964r3,-4l1443,960r-2,-4l1432,954xm1268,962r-8,6l1255,972r-2,2l1250,978r-3,7l1249,982r29,l1280,980r11,l1301,976r,-8l1267,968r,-4l1268,962xm1428,980r-3,l1428,982r1,l1428,980xm1415,975r-3,l1412,977r2,3l1416,982r-1,-7xm1443,960r-35,l1427,968r-2,4l1415,975r1,7l1418,982r9,-6l1446,976r1,-2l1446,968r-3,-8xm1421,940r-12,l1395,946r-8,4l1384,950r-9,8l1364,966r-18,14l1391,980r1,-2l1398,966r9,-8l1417,954r23,l1439,950r-7,-6l1421,940xm1404,976r-7,4l1402,978r1,l1404,976xm1402,978r-5,2l1399,980r3,-2xm1410,976r-6,l1403,978r-1,l1403,978r7,-2xm1461,976r-2,2l1462,977r-1,-1xm1462,977r-3,1l1462,978r,-1xm1463,976r-1,l1461,976r1,1l1469,976r-3,l1463,976xm1412,975r,1l1412,977r,-2xm1461,975r,1l1462,976r1,l1461,975xm1408,960r-3,4l1412,976r,-1l1414,970r,-2l1427,968r-19,-8xm1414,968r,2l1412,975r3,l1414,968xm1460,974r-10,l1461,975r-1,-1xm1427,968r-13,l1415,975r10,-3l1427,968xm1274,958r-6,4l1267,964r,4l1274,958xm1292,958r-18,l1267,968r34,l1301,966r-9,-8xm1543,968r,xm1546,964r-3,4l1546,964xm1552,943r-1,3l1545,962r-2,6l1546,964r34,l1582,958r3,-8l1585,946r-33,l1552,943xm1280,948r-8,l1268,962r6,-4l1292,958r-12,-10xm1440,954r-8,l1441,956r-1,-2xm1553,940r-1,3l1552,946r1,-6xm1585,940r-32,l1552,946r33,l1585,940xm1581,904r-25,l1548,914r4,24l1552,943r1,-3l1585,940r,-4l1589,914r-8,-10xm1776,714r-14,7l1754,725r-4,3l1744,734r-9,9l1730,750r-3,4l1726,760r-2,9l1721,786r-3,18l1718,832r,4l1723,861r2,13l1727,884r,1l1729,888r5,8l1741,913r12,8l1771,921r12,-6l1794,901r-46,l1745,895r6,-10l1748,883r-6,-9l1732,860r-4,-11l1727,841r2,-11l1734,816r4,-9l1742,803r8,-7l1755,793r2,-11l1759,773r-4,l1761,762r7,l1771,760r-5,l1776,754r-6,-12l1773,738r41,l1813,732r-8,-10l1790,714r-14,xm1751,885r-6,10l1748,901r28,-1l1777,897r-15,-6l1753,887r-2,-2xm1777,897r-1,3l1748,901r46,l1795,900r-7,l1784,899r-7,-2xm1886,869r-115,l1795,885r3,12l1795,900r4,1l1818,901r11,-1l1833,899r2,l1859,890r13,-6l1881,879r4,-5l1886,869xm1771,869r-12,2l1760,873r1,1l1778,893r-1,4l1784,899r4,1l1795,900r3,-3l1795,885r-24,-16xm1758,872r-7,13l1753,887r9,4l1777,897r1,-4l1764,878r-3,l1758,872xm1755,793r-5,3l1742,803r-4,4l1734,816r-5,14l1727,840r,3l1728,849r4,11l1742,874r6,9l1751,885r7,-13l1757,869r2,l1759,867r-5,-24l1752,835r-1,l1751,830r,-20l1751,806r1,l1755,793xm1758,871r,1l1761,878r-1,-5l1758,871xm1760,873r1,5l1764,878r-3,-4l1760,873xm1759,871r,l1758,871r2,2l1759,871xm1757,869r1,3l1758,871r-1,-2xm1759,869r-2,l1758,871r1,l1759,869xm1767,785r,l1755,793r-4,15l1751,832r7,29l1759,867r,4l1771,869r115,l1887,861r-109,l1766,853r7,l1771,849r-12,l1757,832r9,l1767,830r-6,l1769,819r10,l1783,816r9,-6l1795,807r6,-10l1804,791r-39,l1765,790r2,-5xm1766,853r12,8l1776,856r-2,-2l1770,853r-4,xm1774,854r2,2l1778,861r109,l1819,861r1,l1796,861r-7,-1l1793,860r-19,-6xm1823,859r-4,2l1828,860r-5,-1xm1876,843r-4,l1868,843r-12,5l1829,857r-6,2l1828,860r-9,1l1887,861r,-4l1888,848r-4,-3l1882,843r-2,l1876,843xm1793,860r-4,l1796,861r-3,-1xm1820,859r-23,1l1793,860r3,1l1820,861r3,-2l1820,859xm1773,853r-7,l1770,853r4,1l1773,853xm1757,832r2,17l1762,846r2,-6l1761,835r-4,-3xm1764,840r-2,6l1759,849r12,l1764,840xm1766,832r-9,l1761,835r3,5l1766,832xm1751,830r,5l1751,832r,-2xm1751,832r,3l1752,835r-1,-3xm1751,830r,l1751,832r,-2xm1769,819r-8,11l1766,828r2,-1l1769,824r,-5xm1768,827r-2,1l1761,830r6,l1768,827xm1779,819r-10,l1769,824r-1,3l1779,819xm1751,806r,4l1751,808r,-2xm1751,808r,2l1751,808xm1752,806r-1,l1751,808r1,-2xm1772,782r-5,3l1765,790r,1l1772,782xm1809,782r-37,l1765,791r39,l1806,787r3,-5xm1778,760r-4,10l1768,782r-1,3l1772,782r37,l1811,777r4,-8l1816,768r-33,l1780,764r-2,-4xm1761,762r-6,11l1758,771r2,-1l1761,764r,-2xm1760,770r-2,1l1755,773r4,l1760,770xm1768,762r-7,l1761,764r-1,6l1768,762xm1784,756r-4,1l1779,759r-1,1l1780,764r3,4l1784,756xm1814,738r-41,l1796,749r-1,5l1784,756r-1,12l1816,768r1,-2l1817,760r,-4l1816,748r-2,-10xm1780,757r-3,l1778,760r1,-1l1780,757xm1776,754r-10,6l1772,758r1,l1776,754xm1772,758r-6,2l1771,760r1,-2xm1776,754r,l1773,758r-1,l1777,757r-1,-3xm1773,738r-3,4l1777,757r3,l1783,752r1,-1l1796,751r,-2l1773,738xm1784,751r-1,1l1780,757r4,-1l1784,751xm1796,751r-12,l1784,756r11,-2l1796,751xe" fillcolor="black" stroked="f">
                <v:path arrowok="t" o:connecttype="custom" o:connectlocs="26670,-420370;197485,-441960;56515,-492760;309880,-458470;32385,-471170;142240,-487680;317500,-486410;89535,-494665;106045,-499110;271145,-514350;636905,-510540;533400,-570230;677545,-541020;634365,-560070;705485,-558800;657860,-568325;544830,-600710;767715,-577850;508000,-575945;741680,-577850;498475,-626110;814070,-603250;786130,-595630;923925,-609600;842645,-608965;925830,-610870;1015365,-640080;1006475,-622935;486410,-631190;977265,-646430;536575,55880;543560,13970;370840,-233680;316865,-3175;441960,-113030;454025,-137160;372745,-356870;516255,-279400;487680,-316230;731520,-227965;645795,-285115;659130,-303530;706755,-319405;696595,-349250;610870,-38100;609600,-53340;770255,-48260;732790,-58420;880110,-71755;901065,-91440;758190,-69850;948055,-87630;789940,-93345;780415,-93980;754380,-101600;906145,-113030;927735,-113665;890270,-111760;820420,-124460;1139190,-160655;1116330,-179705;1115695,-204470;1130300,-252095" o:connectangles="0,0,0,0,0,0,0,0,0,0,0,0,0,0,0,0,0,0,0,0,0,0,0,0,0,0,0,0,0,0,0,0,0,0,0,0,0,0,0,0,0,0,0,0,0,0,0,0,0,0,0,0,0,0,0,0,0,0,0,0,0,0,0"/>
                <w10:wrap anchorx="page"/>
              </v:shape>
            </w:pict>
          </mc:Fallback>
        </mc:AlternateContent>
      </w:r>
      <w:bookmarkEnd w:id="1"/>
    </w:p>
    <w:p w:rsidR="002011B9" w:rsidRDefault="008C3782">
      <w:pPr>
        <w:pStyle w:val="TEUnsoed-Title"/>
      </w:pPr>
      <w:r>
        <w:rPr>
          <w:lang w:val="en-US"/>
        </w:rPr>
        <w:t>PROPOSAL</w:t>
      </w:r>
      <w:r w:rsidR="00920B8C">
        <w:t xml:space="preserve"> TUGAS AKHIR</w:t>
      </w:r>
    </w:p>
    <w:p w:rsidR="002011B9" w:rsidRDefault="002011B9">
      <w:pPr>
        <w:pStyle w:val="TEUnsoed-Title"/>
        <w:rPr>
          <w:caps w:val="0"/>
        </w:rPr>
      </w:pPr>
    </w:p>
    <w:p w:rsidR="002011B9" w:rsidRPr="008C3782" w:rsidRDefault="00730F92">
      <w:pPr>
        <w:pStyle w:val="TEUnsoed-Title"/>
        <w:rPr>
          <w:lang w:val="en-US"/>
        </w:rPr>
      </w:pPr>
      <w:r>
        <w:rPr>
          <w:caps w:val="0"/>
          <w:lang w:val="en-US"/>
        </w:rPr>
        <w:t>KLASIFI</w:t>
      </w:r>
      <w:r w:rsidR="00372970">
        <w:rPr>
          <w:caps w:val="0"/>
          <w:lang w:val="en-US"/>
        </w:rPr>
        <w:t xml:space="preserve">KASI </w:t>
      </w:r>
      <w:r w:rsidR="0012004F">
        <w:rPr>
          <w:caps w:val="0"/>
          <w:lang w:val="en-US"/>
        </w:rPr>
        <w:t xml:space="preserve">CT SCAN </w:t>
      </w:r>
      <w:r w:rsidR="0045662C">
        <w:rPr>
          <w:caps w:val="0"/>
          <w:lang w:val="en-US"/>
        </w:rPr>
        <w:t>DADA</w:t>
      </w:r>
      <w:r w:rsidR="00372970">
        <w:rPr>
          <w:caps w:val="0"/>
          <w:lang w:val="en-US"/>
        </w:rPr>
        <w:t xml:space="preserve"> </w:t>
      </w:r>
      <w:r w:rsidR="0012004F">
        <w:rPr>
          <w:caps w:val="0"/>
          <w:lang w:val="en-US"/>
        </w:rPr>
        <w:t>MENGGUNAKAN</w:t>
      </w:r>
      <w:r w:rsidR="00372970">
        <w:rPr>
          <w:caps w:val="0"/>
          <w:lang w:val="en-US"/>
        </w:rPr>
        <w:t xml:space="preserve"> METODE CONVOLUTIONAL</w:t>
      </w:r>
      <w:r w:rsidR="0012004F">
        <w:rPr>
          <w:caps w:val="0"/>
          <w:lang w:val="en-US"/>
        </w:rPr>
        <w:t xml:space="preserve"> NEURAL NETWORK </w:t>
      </w:r>
      <w:r w:rsidR="00A227FB">
        <w:rPr>
          <w:caps w:val="0"/>
          <w:lang w:val="en-US"/>
        </w:rPr>
        <w:t>(CNN)</w:t>
      </w:r>
      <w:r w:rsidR="0045662C">
        <w:rPr>
          <w:caps w:val="0"/>
          <w:lang w:val="en-US"/>
        </w:rPr>
        <w:t xml:space="preserve"> UNTUK IDENTIFIKASI POTENSI COVID-19</w:t>
      </w:r>
    </w:p>
    <w:p w:rsidR="002011B9" w:rsidRDefault="002011B9">
      <w:pPr>
        <w:pStyle w:val="TEUnsoed-Subtitle"/>
      </w:pPr>
    </w:p>
    <w:p w:rsidR="002011B9" w:rsidRDefault="002011B9">
      <w:pPr>
        <w:pStyle w:val="TEUnsoed-Subtitle"/>
      </w:pPr>
    </w:p>
    <w:p w:rsidR="002011B9" w:rsidRDefault="002011B9">
      <w:pPr>
        <w:pStyle w:val="TEUnsoed-Subtitle"/>
      </w:pPr>
    </w:p>
    <w:p w:rsidR="002011B9" w:rsidRDefault="00920B8C">
      <w:pPr>
        <w:pStyle w:val="TEUnsoed-Subtitle"/>
      </w:pPr>
      <w:r>
        <w:t xml:space="preserve">Disusun untuk memenuhi </w:t>
      </w:r>
      <w:r w:rsidR="0045662C">
        <w:t>prasyarat</w:t>
      </w:r>
      <w:r w:rsidR="0045662C">
        <w:rPr>
          <w:spacing w:val="-6"/>
        </w:rPr>
        <w:t xml:space="preserve"> </w:t>
      </w:r>
      <w:r w:rsidR="0045662C">
        <w:t>memperoleh</w:t>
      </w:r>
      <w:r w:rsidR="0045662C">
        <w:rPr>
          <w:spacing w:val="-9"/>
        </w:rPr>
        <w:t xml:space="preserve"> </w:t>
      </w:r>
      <w:r w:rsidR="0045662C">
        <w:t>gelar</w:t>
      </w:r>
      <w:r w:rsidR="0045662C">
        <w:rPr>
          <w:spacing w:val="-6"/>
        </w:rPr>
        <w:t xml:space="preserve"> </w:t>
      </w:r>
      <w:r w:rsidR="0045662C">
        <w:t>Sarjana</w:t>
      </w:r>
      <w:r w:rsidR="0045662C">
        <w:rPr>
          <w:spacing w:val="-12"/>
        </w:rPr>
        <w:t xml:space="preserve"> </w:t>
      </w:r>
      <w:r w:rsidR="0045662C">
        <w:t>Teknik</w:t>
      </w:r>
      <w:r>
        <w:br/>
        <w:t>di Jurusan Teknik Elektro Universitas Jenderal Soedirman</w:t>
      </w:r>
    </w:p>
    <w:p w:rsidR="00335513" w:rsidRDefault="00335513" w:rsidP="00335513">
      <w:pPr>
        <w:pStyle w:val="TEUnsoed-Subtitle"/>
      </w:pPr>
    </w:p>
    <w:p w:rsidR="00335513" w:rsidRDefault="00335513" w:rsidP="00335513">
      <w:pPr>
        <w:pStyle w:val="TEUnsoed-Subtitle"/>
      </w:pPr>
    </w:p>
    <w:p w:rsidR="00335513" w:rsidRDefault="00335513" w:rsidP="00335513">
      <w:pPr>
        <w:pStyle w:val="TEUnsoed-Subtitle"/>
      </w:pPr>
    </w:p>
    <w:p w:rsidR="002011B9" w:rsidRDefault="00FE498C" w:rsidP="00335513">
      <w:pPr>
        <w:pStyle w:val="TEUnsoed-Subtitle"/>
      </w:pPr>
      <w:r>
        <w:rPr>
          <w:noProof/>
          <w:sz w:val="24"/>
          <w:szCs w:val="24"/>
          <w:lang w:val="en-US" w:eastAsia="en-US" w:bidi="ar-SA"/>
        </w:rPr>
        <w:drawing>
          <wp:inline distT="0" distB="0" distL="0" distR="0">
            <wp:extent cx="1786255" cy="178625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6255" cy="1786255"/>
                    </a:xfrm>
                    <a:prstGeom prst="rect">
                      <a:avLst/>
                    </a:prstGeom>
                    <a:noFill/>
                    <a:ln>
                      <a:noFill/>
                    </a:ln>
                  </pic:spPr>
                </pic:pic>
              </a:graphicData>
            </a:graphic>
          </wp:inline>
        </w:drawing>
      </w:r>
    </w:p>
    <w:p w:rsidR="002011B9" w:rsidRDefault="002011B9">
      <w:pPr>
        <w:pStyle w:val="TEUnsoed-Subtitle"/>
      </w:pPr>
    </w:p>
    <w:p w:rsidR="002011B9" w:rsidRDefault="002011B9">
      <w:pPr>
        <w:pStyle w:val="TEUnsoed-Subtitle"/>
      </w:pPr>
    </w:p>
    <w:p w:rsidR="002011B9" w:rsidRDefault="002011B9">
      <w:pPr>
        <w:pStyle w:val="TEUnsoed-Subtitle"/>
      </w:pPr>
    </w:p>
    <w:p w:rsidR="002011B9" w:rsidRDefault="002011B9">
      <w:pPr>
        <w:pStyle w:val="TEUnsoed-Subtitle"/>
      </w:pPr>
    </w:p>
    <w:p w:rsidR="002011B9" w:rsidRDefault="002011B9">
      <w:pPr>
        <w:pStyle w:val="TEUnsoed-Subtitle"/>
      </w:pPr>
    </w:p>
    <w:p w:rsidR="002011B9" w:rsidRDefault="00920B8C">
      <w:pPr>
        <w:pStyle w:val="TEUnsoed-Subtitle"/>
      </w:pPr>
      <w:r>
        <w:t>Disusun oleh:</w:t>
      </w:r>
    </w:p>
    <w:p w:rsidR="002011B9" w:rsidRDefault="002011B9">
      <w:pPr>
        <w:pStyle w:val="TEUnsoed-Subtitle"/>
      </w:pPr>
    </w:p>
    <w:p w:rsidR="002011B9" w:rsidRPr="00335513" w:rsidRDefault="00B9514C">
      <w:pPr>
        <w:pStyle w:val="TEUnsoed-Subtitle"/>
        <w:rPr>
          <w:lang w:val="en-US"/>
        </w:rPr>
      </w:pPr>
      <w:r>
        <w:rPr>
          <w:lang w:val="en-US"/>
        </w:rPr>
        <w:t>Rokhi Iman Sarofi</w:t>
      </w:r>
    </w:p>
    <w:p w:rsidR="002011B9" w:rsidRPr="00335513" w:rsidRDefault="00920B8C">
      <w:pPr>
        <w:pStyle w:val="TEUnsoed-Subtitle"/>
        <w:rPr>
          <w:lang w:val="en-US"/>
        </w:rPr>
      </w:pPr>
      <w:r>
        <w:t>H1</w:t>
      </w:r>
      <w:r w:rsidR="00B9514C">
        <w:rPr>
          <w:lang w:val="en-US"/>
        </w:rPr>
        <w:t>A017065</w:t>
      </w:r>
    </w:p>
    <w:p w:rsidR="002011B9" w:rsidRDefault="002011B9">
      <w:pPr>
        <w:pStyle w:val="TEUnsoed-Subtitle"/>
      </w:pPr>
    </w:p>
    <w:p w:rsidR="002011B9" w:rsidRDefault="002011B9">
      <w:pPr>
        <w:pStyle w:val="TEUnsoed-Subtitle"/>
      </w:pPr>
    </w:p>
    <w:p w:rsidR="002011B9" w:rsidRDefault="002011B9">
      <w:pPr>
        <w:pStyle w:val="TEUnsoed-Subtitle"/>
      </w:pPr>
    </w:p>
    <w:p w:rsidR="002011B9" w:rsidRDefault="002011B9">
      <w:pPr>
        <w:pStyle w:val="TEUnsoed-Subtitle"/>
      </w:pPr>
    </w:p>
    <w:p w:rsidR="002011B9" w:rsidRPr="0045662C" w:rsidRDefault="00920B8C">
      <w:pPr>
        <w:pStyle w:val="TEUnsoed-Subtitle"/>
        <w:rPr>
          <w:lang w:val="en-US"/>
        </w:rPr>
      </w:pPr>
      <w:r>
        <w:rPr>
          <w:b/>
          <w:bCs/>
        </w:rPr>
        <w:t xml:space="preserve">KEMENTERIAN </w:t>
      </w:r>
      <w:r w:rsidR="0045662C">
        <w:rPr>
          <w:b/>
          <w:bCs/>
          <w:lang w:val="en-US"/>
        </w:rPr>
        <w:t>PENDIDIKAN DAN KEBUDAYAAN</w:t>
      </w:r>
    </w:p>
    <w:p w:rsidR="002011B9" w:rsidRDefault="00920B8C">
      <w:pPr>
        <w:pStyle w:val="TEUnsoed-Subtitle"/>
      </w:pPr>
      <w:r>
        <w:rPr>
          <w:b/>
          <w:bCs/>
        </w:rPr>
        <w:t>UNIVERSITAS JENDERAL SOEDIRMAN</w:t>
      </w:r>
    </w:p>
    <w:p w:rsidR="002011B9" w:rsidRDefault="00920B8C">
      <w:pPr>
        <w:pStyle w:val="TEUnsoed-Subtitle"/>
      </w:pPr>
      <w:r>
        <w:rPr>
          <w:b/>
          <w:bCs/>
        </w:rPr>
        <w:t xml:space="preserve">FAKULTAS TEKNIK </w:t>
      </w:r>
    </w:p>
    <w:p w:rsidR="002011B9" w:rsidRDefault="00920B8C">
      <w:pPr>
        <w:pStyle w:val="TEUnsoed-Subtitle"/>
      </w:pPr>
      <w:r>
        <w:rPr>
          <w:b/>
          <w:bCs/>
        </w:rPr>
        <w:t>JURUSAN/PROGRAM STUDI TEKNIK ELEKTRO</w:t>
      </w:r>
    </w:p>
    <w:p w:rsidR="002011B9" w:rsidRDefault="00920B8C">
      <w:pPr>
        <w:pStyle w:val="TEUnsoed-Subtitle"/>
      </w:pPr>
      <w:r>
        <w:rPr>
          <w:b/>
          <w:bCs/>
        </w:rPr>
        <w:t>PURBALINGGA</w:t>
      </w:r>
    </w:p>
    <w:p w:rsidR="002011B9" w:rsidRPr="00335513" w:rsidRDefault="00920B8C">
      <w:pPr>
        <w:pStyle w:val="TEUnsoed-Subtitle"/>
        <w:rPr>
          <w:lang w:val="en-US"/>
        </w:rPr>
        <w:sectPr w:rsidR="002011B9" w:rsidRPr="00335513">
          <w:pgSz w:w="11906" w:h="16838"/>
          <w:pgMar w:top="567" w:right="1134" w:bottom="1134" w:left="1701" w:header="720" w:footer="720" w:gutter="0"/>
          <w:pgNumType w:fmt="lowerRoman"/>
          <w:cols w:space="720"/>
          <w:docGrid w:linePitch="312" w:charSpace="-6145"/>
        </w:sectPr>
      </w:pPr>
      <w:r>
        <w:rPr>
          <w:b/>
          <w:bCs/>
        </w:rPr>
        <w:t>20</w:t>
      </w:r>
      <w:r w:rsidR="0045662C">
        <w:rPr>
          <w:b/>
          <w:bCs/>
          <w:lang w:val="en-US"/>
        </w:rPr>
        <w:t>21</w:t>
      </w:r>
    </w:p>
    <w:p w:rsidR="002011B9" w:rsidRDefault="002011B9">
      <w:pPr>
        <w:pStyle w:val="Text"/>
        <w:sectPr w:rsidR="002011B9">
          <w:pgSz w:w="11906" w:h="16838"/>
          <w:pgMar w:top="2268" w:right="1701" w:bottom="1701" w:left="2268" w:header="720" w:footer="720" w:gutter="0"/>
          <w:pgNumType w:fmt="lowerRoman"/>
          <w:cols w:space="720"/>
          <w:docGrid w:linePitch="312" w:charSpace="-6145"/>
        </w:sectPr>
      </w:pPr>
    </w:p>
    <w:p w:rsidR="002011B9" w:rsidRDefault="00920B8C">
      <w:pPr>
        <w:pStyle w:val="Heading1"/>
        <w:numPr>
          <w:ilvl w:val="0"/>
          <w:numId w:val="0"/>
        </w:numPr>
      </w:pPr>
      <w:bookmarkStart w:id="2" w:name="_Toc83471402"/>
      <w:r>
        <w:rPr>
          <w:color w:val="FFFFFF"/>
        </w:rPr>
        <w:t>HALAMAN JUDUL</w:t>
      </w:r>
      <w:bookmarkEnd w:id="2"/>
    </w:p>
    <w:p w:rsidR="002011B9" w:rsidRDefault="00920B8C">
      <w:pPr>
        <w:pStyle w:val="TEUnsoed-Title"/>
      </w:pPr>
      <w:r>
        <w:t>LAPORAN TUGAS AKHIR</w:t>
      </w:r>
    </w:p>
    <w:p w:rsidR="002011B9" w:rsidRDefault="002011B9">
      <w:pPr>
        <w:pStyle w:val="TEUnsoed-Title"/>
        <w:rPr>
          <w:caps w:val="0"/>
        </w:rPr>
      </w:pPr>
    </w:p>
    <w:p w:rsidR="0012004F" w:rsidRPr="008C3782" w:rsidRDefault="00730F92" w:rsidP="0012004F">
      <w:pPr>
        <w:pStyle w:val="TEUnsoed-Title"/>
        <w:rPr>
          <w:lang w:val="en-US"/>
        </w:rPr>
      </w:pPr>
      <w:r>
        <w:rPr>
          <w:caps w:val="0"/>
          <w:lang w:val="en-US"/>
        </w:rPr>
        <w:t>KLASI</w:t>
      </w:r>
      <w:r w:rsidR="0012004F">
        <w:rPr>
          <w:caps w:val="0"/>
          <w:lang w:val="en-US"/>
        </w:rPr>
        <w:t xml:space="preserve">FIKASI CT SCAN </w:t>
      </w:r>
      <w:r w:rsidR="0045662C">
        <w:rPr>
          <w:caps w:val="0"/>
          <w:lang w:val="en-US"/>
        </w:rPr>
        <w:t>DADA</w:t>
      </w:r>
      <w:r w:rsidR="0012004F">
        <w:rPr>
          <w:caps w:val="0"/>
          <w:lang w:val="en-US"/>
        </w:rPr>
        <w:t xml:space="preserve"> MENGGUNAKAN METODE CONVOLUTIONAL NEURAL NETWORK </w:t>
      </w:r>
      <w:r w:rsidR="00A227FB">
        <w:rPr>
          <w:caps w:val="0"/>
          <w:lang w:val="en-US"/>
        </w:rPr>
        <w:t>(CNN)</w:t>
      </w:r>
      <w:r w:rsidR="0045662C">
        <w:rPr>
          <w:caps w:val="0"/>
          <w:lang w:val="en-US"/>
        </w:rPr>
        <w:t xml:space="preserve"> UNTUK IDENTIFIKASI POTENSI COVID-19</w:t>
      </w:r>
    </w:p>
    <w:p w:rsidR="002011B9" w:rsidRDefault="002011B9">
      <w:pPr>
        <w:pStyle w:val="TEUnsoed-Subtitle"/>
      </w:pPr>
    </w:p>
    <w:p w:rsidR="002011B9" w:rsidRDefault="002011B9">
      <w:pPr>
        <w:pStyle w:val="TEUnsoed-Subtitle"/>
      </w:pPr>
    </w:p>
    <w:p w:rsidR="002011B9" w:rsidRDefault="002011B9">
      <w:pPr>
        <w:pStyle w:val="TEUnsoed-Subtitle"/>
      </w:pPr>
    </w:p>
    <w:p w:rsidR="002011B9" w:rsidRDefault="00920B8C">
      <w:pPr>
        <w:pStyle w:val="TEUnsoed-Subtitle"/>
      </w:pPr>
      <w:r>
        <w:t xml:space="preserve">Disusun untuk memenuhi </w:t>
      </w:r>
      <w:r w:rsidR="0045662C">
        <w:t>prasyarat</w:t>
      </w:r>
      <w:r w:rsidR="0045662C">
        <w:rPr>
          <w:spacing w:val="-6"/>
        </w:rPr>
        <w:t xml:space="preserve"> </w:t>
      </w:r>
      <w:r w:rsidR="0045662C">
        <w:t>memperoleh</w:t>
      </w:r>
      <w:r w:rsidR="0045662C">
        <w:rPr>
          <w:spacing w:val="-9"/>
        </w:rPr>
        <w:t xml:space="preserve"> </w:t>
      </w:r>
      <w:r w:rsidR="0045662C">
        <w:t>gelar</w:t>
      </w:r>
      <w:r w:rsidR="0045662C">
        <w:rPr>
          <w:spacing w:val="-6"/>
        </w:rPr>
        <w:t xml:space="preserve"> </w:t>
      </w:r>
      <w:r w:rsidR="0045662C">
        <w:t>Sarjana</w:t>
      </w:r>
      <w:r w:rsidR="0045662C">
        <w:rPr>
          <w:spacing w:val="-12"/>
        </w:rPr>
        <w:t xml:space="preserve"> </w:t>
      </w:r>
      <w:r w:rsidR="0045662C">
        <w:t>Teknik</w:t>
      </w:r>
      <w:r>
        <w:br/>
        <w:t>di Jurusan Teknik Elektro Universitas Jenderal Soedirman</w:t>
      </w:r>
    </w:p>
    <w:p w:rsidR="002011B9" w:rsidRDefault="002011B9">
      <w:pPr>
        <w:pStyle w:val="TEUnsoed-Subtitle"/>
      </w:pPr>
    </w:p>
    <w:p w:rsidR="002011B9" w:rsidRDefault="002011B9">
      <w:pPr>
        <w:pStyle w:val="TEUnsoed-Subtitle"/>
      </w:pPr>
    </w:p>
    <w:p w:rsidR="002011B9" w:rsidRDefault="002011B9">
      <w:pPr>
        <w:pStyle w:val="TEUnsoed-Subtitle"/>
      </w:pPr>
    </w:p>
    <w:p w:rsidR="002011B9" w:rsidRDefault="00FE498C">
      <w:pPr>
        <w:pStyle w:val="TEUnsoed-Subtitle"/>
      </w:pPr>
      <w:r>
        <w:rPr>
          <w:noProof/>
          <w:sz w:val="24"/>
          <w:szCs w:val="24"/>
          <w:lang w:val="en-US" w:eastAsia="en-US" w:bidi="ar-SA"/>
        </w:rPr>
        <w:drawing>
          <wp:inline distT="0" distB="0" distL="0" distR="0" wp14:anchorId="28F866F9" wp14:editId="5C931408">
            <wp:extent cx="1786255" cy="1786255"/>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6255" cy="1786255"/>
                    </a:xfrm>
                    <a:prstGeom prst="rect">
                      <a:avLst/>
                    </a:prstGeom>
                    <a:noFill/>
                    <a:ln>
                      <a:noFill/>
                    </a:ln>
                  </pic:spPr>
                </pic:pic>
              </a:graphicData>
            </a:graphic>
          </wp:inline>
        </w:drawing>
      </w:r>
    </w:p>
    <w:p w:rsidR="002011B9" w:rsidRDefault="002011B9">
      <w:pPr>
        <w:pStyle w:val="TEUnsoed-Subtitle"/>
      </w:pPr>
    </w:p>
    <w:p w:rsidR="002011B9" w:rsidRDefault="002011B9">
      <w:pPr>
        <w:pStyle w:val="TEUnsoed-Subtitle"/>
      </w:pPr>
    </w:p>
    <w:p w:rsidR="002011B9" w:rsidRDefault="002011B9">
      <w:pPr>
        <w:pStyle w:val="TEUnsoed-Subtitle"/>
      </w:pPr>
    </w:p>
    <w:p w:rsidR="002011B9" w:rsidRDefault="00920B8C">
      <w:pPr>
        <w:pStyle w:val="TEUnsoed-Subtitle"/>
      </w:pPr>
      <w:r>
        <w:t>Disusun oleh:</w:t>
      </w:r>
    </w:p>
    <w:p w:rsidR="002011B9" w:rsidRDefault="002011B9">
      <w:pPr>
        <w:pStyle w:val="TEUnsoed-Subtitle"/>
      </w:pPr>
    </w:p>
    <w:p w:rsidR="002011B9" w:rsidRPr="004F1AAB" w:rsidRDefault="00B9514C">
      <w:pPr>
        <w:pStyle w:val="TEUnsoed-Subtitle"/>
        <w:rPr>
          <w:lang w:val="en-US"/>
        </w:rPr>
      </w:pPr>
      <w:r>
        <w:rPr>
          <w:lang w:val="en-US"/>
        </w:rPr>
        <w:t>Rokhi Iman Sarofi</w:t>
      </w:r>
    </w:p>
    <w:p w:rsidR="002011B9" w:rsidRPr="004F1AAB" w:rsidRDefault="00920B8C">
      <w:pPr>
        <w:pStyle w:val="TEUnsoed-Subtitle"/>
        <w:rPr>
          <w:lang w:val="en-US"/>
        </w:rPr>
      </w:pPr>
      <w:r>
        <w:t>H1</w:t>
      </w:r>
      <w:r w:rsidR="00B9514C">
        <w:rPr>
          <w:lang w:val="en-US"/>
        </w:rPr>
        <w:t>A017065</w:t>
      </w:r>
    </w:p>
    <w:p w:rsidR="002011B9" w:rsidRDefault="002011B9">
      <w:pPr>
        <w:pStyle w:val="TEUnsoed-Subtitle"/>
      </w:pPr>
    </w:p>
    <w:p w:rsidR="002011B9" w:rsidRDefault="002011B9">
      <w:pPr>
        <w:pStyle w:val="TEUnsoed-Subtitle"/>
      </w:pPr>
    </w:p>
    <w:p w:rsidR="002011B9" w:rsidRDefault="002011B9">
      <w:pPr>
        <w:pStyle w:val="TEUnsoed-Subtitle"/>
      </w:pPr>
    </w:p>
    <w:p w:rsidR="002011B9" w:rsidRDefault="002011B9">
      <w:pPr>
        <w:pStyle w:val="TEUnsoed-Subtitle"/>
      </w:pPr>
    </w:p>
    <w:p w:rsidR="002011B9" w:rsidRPr="0045662C" w:rsidRDefault="00920B8C">
      <w:pPr>
        <w:pStyle w:val="TEUnsoed-Subtitle"/>
        <w:rPr>
          <w:lang w:val="en-US"/>
        </w:rPr>
      </w:pPr>
      <w:r>
        <w:rPr>
          <w:b/>
          <w:bCs/>
        </w:rPr>
        <w:t xml:space="preserve">KEMENTERIAN </w:t>
      </w:r>
      <w:r w:rsidR="0045662C">
        <w:rPr>
          <w:b/>
          <w:bCs/>
          <w:lang w:val="en-US"/>
        </w:rPr>
        <w:t>PENDIDIKAN DAN KEBUDAYAAN</w:t>
      </w:r>
    </w:p>
    <w:p w:rsidR="002011B9" w:rsidRDefault="00920B8C">
      <w:pPr>
        <w:pStyle w:val="TEUnsoed-Subtitle"/>
      </w:pPr>
      <w:r>
        <w:rPr>
          <w:b/>
          <w:bCs/>
        </w:rPr>
        <w:t>UNIVERSITAS JENDERAL SOEDIRMAN</w:t>
      </w:r>
    </w:p>
    <w:p w:rsidR="002011B9" w:rsidRDefault="00920B8C">
      <w:pPr>
        <w:pStyle w:val="TEUnsoed-Subtitle"/>
      </w:pPr>
      <w:r>
        <w:rPr>
          <w:b/>
          <w:bCs/>
        </w:rPr>
        <w:t xml:space="preserve">FAKULTAS TEKNIK </w:t>
      </w:r>
    </w:p>
    <w:p w:rsidR="002011B9" w:rsidRDefault="00920B8C">
      <w:pPr>
        <w:pStyle w:val="TEUnsoed-Subtitle"/>
      </w:pPr>
      <w:r>
        <w:rPr>
          <w:b/>
          <w:bCs/>
        </w:rPr>
        <w:t>JURUSAN/PROGRAM STUDI TEKNIK ELEKTRO</w:t>
      </w:r>
    </w:p>
    <w:p w:rsidR="002011B9" w:rsidRDefault="00920B8C">
      <w:pPr>
        <w:pStyle w:val="TEUnsoed-Subtitle"/>
      </w:pPr>
      <w:r>
        <w:rPr>
          <w:b/>
          <w:bCs/>
        </w:rPr>
        <w:t>PURBALINGGA</w:t>
      </w:r>
    </w:p>
    <w:p w:rsidR="002011B9" w:rsidRPr="004F1AAB" w:rsidRDefault="00920B8C">
      <w:pPr>
        <w:pStyle w:val="TEUnsoed-Subtitle"/>
        <w:rPr>
          <w:lang w:val="en-US"/>
        </w:rPr>
        <w:sectPr w:rsidR="002011B9" w:rsidRPr="004F1AAB">
          <w:pgSz w:w="11906" w:h="16838"/>
          <w:pgMar w:top="567" w:right="1134" w:bottom="1134" w:left="1701" w:header="720" w:footer="720" w:gutter="0"/>
          <w:pgNumType w:fmt="lowerRoman" w:start="1"/>
          <w:cols w:space="720"/>
          <w:docGrid w:linePitch="312" w:charSpace="-6145"/>
        </w:sectPr>
      </w:pPr>
      <w:r>
        <w:rPr>
          <w:rFonts w:ascii="Times New Roman" w:hAnsi="Times New Roman"/>
          <w:b/>
          <w:bCs/>
          <w:szCs w:val="56"/>
        </w:rPr>
        <w:t>20</w:t>
      </w:r>
      <w:r w:rsidR="0045662C">
        <w:rPr>
          <w:rFonts w:ascii="Times New Roman" w:hAnsi="Times New Roman"/>
          <w:b/>
          <w:bCs/>
          <w:szCs w:val="56"/>
          <w:lang w:val="en-US"/>
        </w:rPr>
        <w:t>21</w:t>
      </w:r>
    </w:p>
    <w:p w:rsidR="002011B9" w:rsidRDefault="00920B8C">
      <w:pPr>
        <w:pStyle w:val="Heading1"/>
        <w:numPr>
          <w:ilvl w:val="0"/>
          <w:numId w:val="0"/>
        </w:numPr>
      </w:pPr>
      <w:bookmarkStart w:id="3" w:name="_Toc83471403"/>
      <w:r>
        <w:t>HALAMAN PENGESAHAN</w:t>
      </w:r>
      <w:bookmarkEnd w:id="3"/>
    </w:p>
    <w:p w:rsidR="002011B9" w:rsidRDefault="00920B8C">
      <w:pPr>
        <w:pStyle w:val="Text"/>
        <w:jc w:val="center"/>
      </w:pPr>
      <w:r>
        <w:rPr>
          <w:iCs w:val="0"/>
        </w:rPr>
        <w:t>Tugas Akhir dengan Judul:</w:t>
      </w:r>
    </w:p>
    <w:p w:rsidR="0012004F" w:rsidRPr="008C3782" w:rsidRDefault="00730F92" w:rsidP="0012004F">
      <w:pPr>
        <w:pStyle w:val="TEUnsoed-Title"/>
        <w:rPr>
          <w:lang w:val="en-US"/>
        </w:rPr>
      </w:pPr>
      <w:r>
        <w:rPr>
          <w:caps w:val="0"/>
          <w:lang w:val="en-US"/>
        </w:rPr>
        <w:t>KLASI</w:t>
      </w:r>
      <w:r w:rsidR="0012004F">
        <w:rPr>
          <w:caps w:val="0"/>
          <w:lang w:val="en-US"/>
        </w:rPr>
        <w:t xml:space="preserve">FIKASI CT SCAN </w:t>
      </w:r>
      <w:r w:rsidR="0045662C">
        <w:rPr>
          <w:caps w:val="0"/>
          <w:lang w:val="en-US"/>
        </w:rPr>
        <w:t xml:space="preserve">DADA </w:t>
      </w:r>
      <w:r w:rsidR="0012004F">
        <w:rPr>
          <w:caps w:val="0"/>
          <w:lang w:val="en-US"/>
        </w:rPr>
        <w:t xml:space="preserve">MENGGUNAKAN METODE CONVOLUTIONAL NEURAL NETWORK </w:t>
      </w:r>
      <w:r w:rsidR="00A227FB">
        <w:rPr>
          <w:caps w:val="0"/>
          <w:lang w:val="en-US"/>
        </w:rPr>
        <w:t>(CNN)</w:t>
      </w:r>
      <w:r w:rsidR="0045662C">
        <w:rPr>
          <w:caps w:val="0"/>
          <w:lang w:val="en-US"/>
        </w:rPr>
        <w:t xml:space="preserve"> UNTUK IDENTIFIKASI POTENSI COVID-19</w:t>
      </w:r>
    </w:p>
    <w:p w:rsidR="002011B9" w:rsidRDefault="002011B9">
      <w:pPr>
        <w:pStyle w:val="Text"/>
        <w:jc w:val="center"/>
        <w:rPr>
          <w:b/>
          <w:bCs/>
          <w:i/>
          <w:lang w:val="en-US"/>
        </w:rPr>
      </w:pPr>
    </w:p>
    <w:p w:rsidR="002011B9" w:rsidRDefault="00FE498C">
      <w:pPr>
        <w:pStyle w:val="Text"/>
        <w:jc w:val="center"/>
      </w:pPr>
      <w:r>
        <w:rPr>
          <w:noProof/>
          <w:lang w:val="en-US" w:eastAsia="en-US" w:bidi="ar-SA"/>
        </w:rPr>
        <w:drawing>
          <wp:anchor distT="0" distB="0" distL="0" distR="0" simplePos="0" relativeHeight="251656192" behindDoc="1" locked="0" layoutInCell="1" allowOverlap="1" wp14:anchorId="11744BE1" wp14:editId="358FA977">
            <wp:simplePos x="0" y="0"/>
            <wp:positionH relativeFrom="column">
              <wp:align>center</wp:align>
            </wp:positionH>
            <wp:positionV relativeFrom="paragraph">
              <wp:posOffset>36195</wp:posOffset>
            </wp:positionV>
            <wp:extent cx="4037330" cy="4149725"/>
            <wp:effectExtent l="0" t="0" r="0" b="0"/>
            <wp:wrapNone/>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4037330" cy="41497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2011B9" w:rsidRDefault="00920B8C">
      <w:pPr>
        <w:pStyle w:val="Text"/>
        <w:jc w:val="center"/>
      </w:pPr>
      <w:r>
        <w:t>Disusun oleh:</w:t>
      </w:r>
    </w:p>
    <w:p w:rsidR="002011B9" w:rsidRPr="004F1AAB" w:rsidRDefault="00721655">
      <w:pPr>
        <w:pStyle w:val="Text"/>
        <w:jc w:val="center"/>
        <w:rPr>
          <w:lang w:val="en-US"/>
        </w:rPr>
      </w:pPr>
      <w:r>
        <w:rPr>
          <w:lang w:val="en-US"/>
        </w:rPr>
        <w:t>Rokhi Iman Sarofi</w:t>
      </w:r>
      <w:r w:rsidR="00920B8C">
        <w:br/>
        <w:t>H1</w:t>
      </w:r>
      <w:r>
        <w:rPr>
          <w:lang w:val="en-US"/>
        </w:rPr>
        <w:t>A017065</w:t>
      </w:r>
    </w:p>
    <w:p w:rsidR="002011B9" w:rsidRDefault="002011B9">
      <w:pPr>
        <w:pStyle w:val="Text"/>
        <w:jc w:val="center"/>
      </w:pPr>
    </w:p>
    <w:p w:rsidR="002011B9" w:rsidRDefault="00920B8C">
      <w:pPr>
        <w:pStyle w:val="Text"/>
        <w:jc w:val="center"/>
      </w:pPr>
      <w:r>
        <w:t>Diajukan untuk memenuhi salah satu persyaratan</w:t>
      </w:r>
      <w:r>
        <w:br/>
        <w:t>memperoleh gelar Sarjana Teknik pada</w:t>
      </w:r>
      <w:r>
        <w:br/>
        <w:t>Jurusan/Program Studi Teknik Elektro</w:t>
      </w:r>
      <w:r>
        <w:br/>
        <w:t>Fakultas Teknik</w:t>
      </w:r>
      <w:r>
        <w:br/>
        <w:t>Universitas Jenderal Soedirman</w:t>
      </w:r>
    </w:p>
    <w:p w:rsidR="002011B9" w:rsidRDefault="002011B9">
      <w:pPr>
        <w:pStyle w:val="Text"/>
        <w:jc w:val="center"/>
      </w:pPr>
    </w:p>
    <w:p w:rsidR="002011B9" w:rsidRDefault="002011B9">
      <w:pPr>
        <w:pStyle w:val="Text"/>
        <w:jc w:val="center"/>
      </w:pPr>
    </w:p>
    <w:p w:rsidR="002011B9" w:rsidRDefault="00920B8C">
      <w:pPr>
        <w:pStyle w:val="Text"/>
        <w:jc w:val="center"/>
      </w:pPr>
      <w:r>
        <w:t>Diterima dan disetujui</w:t>
      </w:r>
      <w:r>
        <w:br/>
        <w:t>Pada Tanggal : __________________</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679"/>
        <w:gridCol w:w="400"/>
        <w:gridCol w:w="3858"/>
      </w:tblGrid>
      <w:tr w:rsidR="002011B9">
        <w:tc>
          <w:tcPr>
            <w:tcW w:w="3679" w:type="dxa"/>
            <w:shd w:val="clear" w:color="auto" w:fill="auto"/>
          </w:tcPr>
          <w:p w:rsidR="002011B9" w:rsidRDefault="00920B8C">
            <w:pPr>
              <w:pStyle w:val="TableContents"/>
              <w:jc w:val="center"/>
            </w:pPr>
            <w:r>
              <w:rPr>
                <w:sz w:val="24"/>
              </w:rPr>
              <w:t>Pembimbing I</w:t>
            </w:r>
          </w:p>
          <w:p w:rsidR="002011B9" w:rsidRDefault="002011B9">
            <w:pPr>
              <w:pStyle w:val="TableContents"/>
              <w:jc w:val="center"/>
              <w:rPr>
                <w:sz w:val="24"/>
              </w:rPr>
            </w:pPr>
          </w:p>
          <w:p w:rsidR="002011B9" w:rsidRDefault="002011B9">
            <w:pPr>
              <w:pStyle w:val="TableContents"/>
              <w:jc w:val="center"/>
              <w:rPr>
                <w:sz w:val="24"/>
              </w:rPr>
            </w:pPr>
          </w:p>
          <w:p w:rsidR="002011B9" w:rsidRPr="004F1AAB" w:rsidRDefault="00593B94" w:rsidP="00593B94">
            <w:pPr>
              <w:pStyle w:val="TableContents"/>
              <w:jc w:val="center"/>
              <w:rPr>
                <w:lang w:val="en-US"/>
              </w:rPr>
            </w:pPr>
            <w:r>
              <w:rPr>
                <w:sz w:val="24"/>
                <w:u w:val="single"/>
                <w:lang w:val="en-US"/>
              </w:rPr>
              <w:t xml:space="preserve">Imron Rosyadi, S.T., M.Sc. </w:t>
            </w:r>
            <w:r w:rsidR="00920B8C">
              <w:rPr>
                <w:sz w:val="24"/>
              </w:rPr>
              <w:br/>
              <w:t xml:space="preserve">NIP : </w:t>
            </w:r>
            <w:r>
              <w:rPr>
                <w:sz w:val="24"/>
                <w:lang w:val="en-US"/>
              </w:rPr>
              <w:t>197909242003121003</w:t>
            </w:r>
          </w:p>
        </w:tc>
        <w:tc>
          <w:tcPr>
            <w:tcW w:w="400" w:type="dxa"/>
            <w:shd w:val="clear" w:color="auto" w:fill="auto"/>
          </w:tcPr>
          <w:p w:rsidR="002011B9" w:rsidRDefault="002011B9">
            <w:pPr>
              <w:pStyle w:val="TableContents"/>
              <w:jc w:val="center"/>
              <w:rPr>
                <w:sz w:val="24"/>
              </w:rPr>
            </w:pPr>
          </w:p>
        </w:tc>
        <w:tc>
          <w:tcPr>
            <w:tcW w:w="3858" w:type="dxa"/>
            <w:shd w:val="clear" w:color="auto" w:fill="auto"/>
          </w:tcPr>
          <w:p w:rsidR="002011B9" w:rsidRDefault="00920B8C">
            <w:pPr>
              <w:pStyle w:val="TableContents"/>
              <w:jc w:val="center"/>
            </w:pPr>
            <w:r>
              <w:rPr>
                <w:sz w:val="24"/>
              </w:rPr>
              <w:t>Pembimbing II/Lapangan</w:t>
            </w:r>
          </w:p>
          <w:p w:rsidR="002011B9" w:rsidRDefault="002011B9">
            <w:pPr>
              <w:pStyle w:val="TableContents"/>
              <w:jc w:val="center"/>
              <w:rPr>
                <w:sz w:val="24"/>
              </w:rPr>
            </w:pPr>
          </w:p>
          <w:p w:rsidR="002011B9" w:rsidRDefault="002011B9">
            <w:pPr>
              <w:pStyle w:val="TableContents"/>
              <w:jc w:val="center"/>
              <w:rPr>
                <w:sz w:val="24"/>
              </w:rPr>
            </w:pPr>
          </w:p>
          <w:p w:rsidR="002011B9" w:rsidRDefault="002A3011">
            <w:pPr>
              <w:pStyle w:val="TableContents"/>
              <w:jc w:val="center"/>
            </w:pPr>
            <w:r>
              <w:rPr>
                <w:sz w:val="24"/>
                <w:u w:val="single"/>
                <w:lang w:val="en-US"/>
              </w:rPr>
              <w:t xml:space="preserve">Muhammad </w:t>
            </w:r>
            <w:r w:rsidR="002B338B">
              <w:rPr>
                <w:sz w:val="24"/>
                <w:u w:val="single"/>
                <w:lang w:val="en-US"/>
              </w:rPr>
              <w:t xml:space="preserve">Syaiful Aliim, S.T., M.T. </w:t>
            </w:r>
            <w:r w:rsidR="002B338B">
              <w:rPr>
                <w:sz w:val="24"/>
              </w:rPr>
              <w:br/>
              <w:t xml:space="preserve">(NIP : </w:t>
            </w:r>
            <w:r w:rsidR="002B338B">
              <w:rPr>
                <w:sz w:val="24"/>
                <w:lang w:val="en-US"/>
              </w:rPr>
              <w:t>199009052019031021</w:t>
            </w:r>
            <w:r w:rsidR="00920B8C">
              <w:rPr>
                <w:sz w:val="24"/>
              </w:rPr>
              <w:t>)</w:t>
            </w:r>
          </w:p>
        </w:tc>
      </w:tr>
      <w:tr w:rsidR="002011B9">
        <w:tc>
          <w:tcPr>
            <w:tcW w:w="7937" w:type="dxa"/>
            <w:gridSpan w:val="3"/>
            <w:shd w:val="clear" w:color="auto" w:fill="auto"/>
          </w:tcPr>
          <w:p w:rsidR="002011B9" w:rsidRDefault="002011B9">
            <w:pPr>
              <w:pStyle w:val="TableContents"/>
              <w:jc w:val="center"/>
              <w:rPr>
                <w:sz w:val="24"/>
              </w:rPr>
            </w:pPr>
          </w:p>
          <w:p w:rsidR="002011B9" w:rsidRDefault="00920B8C">
            <w:pPr>
              <w:pStyle w:val="TableContents"/>
              <w:jc w:val="center"/>
            </w:pPr>
            <w:r>
              <w:rPr>
                <w:sz w:val="24"/>
              </w:rPr>
              <w:t>Mengetahui:</w:t>
            </w:r>
          </w:p>
          <w:p w:rsidR="002011B9" w:rsidRDefault="00920B8C">
            <w:pPr>
              <w:pStyle w:val="TableContents"/>
              <w:jc w:val="center"/>
            </w:pPr>
            <w:r>
              <w:rPr>
                <w:sz w:val="24"/>
              </w:rPr>
              <w:t>Dekan Fakultas Teknik</w:t>
            </w:r>
          </w:p>
          <w:p w:rsidR="002011B9" w:rsidRDefault="002011B9">
            <w:pPr>
              <w:pStyle w:val="TableContents"/>
              <w:jc w:val="center"/>
              <w:rPr>
                <w:sz w:val="24"/>
              </w:rPr>
            </w:pPr>
          </w:p>
          <w:p w:rsidR="002011B9" w:rsidRDefault="002011B9">
            <w:pPr>
              <w:pStyle w:val="TableContents"/>
              <w:jc w:val="center"/>
              <w:rPr>
                <w:sz w:val="24"/>
              </w:rPr>
            </w:pPr>
          </w:p>
          <w:p w:rsidR="002011B9" w:rsidRPr="00593B94" w:rsidRDefault="00593B94">
            <w:pPr>
              <w:pStyle w:val="TableContents"/>
              <w:jc w:val="center"/>
              <w:rPr>
                <w:u w:val="single"/>
              </w:rPr>
            </w:pPr>
            <w:r>
              <w:rPr>
                <w:sz w:val="24"/>
                <w:u w:val="single"/>
                <w:lang w:val="en-US"/>
              </w:rPr>
              <w:t xml:space="preserve">Dr. Eng. </w:t>
            </w:r>
            <w:r w:rsidR="004F1AAB" w:rsidRPr="00593B94">
              <w:rPr>
                <w:sz w:val="24"/>
                <w:u w:val="single"/>
                <w:lang w:val="en-US"/>
              </w:rPr>
              <w:t xml:space="preserve">Suroso, S.T., M.Eng. </w:t>
            </w:r>
          </w:p>
          <w:p w:rsidR="002011B9" w:rsidRPr="00593B94" w:rsidRDefault="00593B94">
            <w:pPr>
              <w:pStyle w:val="TableContents"/>
              <w:jc w:val="center"/>
              <w:rPr>
                <w:lang w:val="en-US"/>
              </w:rPr>
            </w:pPr>
            <w:r>
              <w:rPr>
                <w:sz w:val="24"/>
              </w:rPr>
              <w:t>NIP. 197</w:t>
            </w:r>
            <w:r>
              <w:rPr>
                <w:sz w:val="24"/>
                <w:lang w:val="en-US"/>
              </w:rPr>
              <w:t>812242001121002</w:t>
            </w:r>
          </w:p>
        </w:tc>
      </w:tr>
    </w:tbl>
    <w:p w:rsidR="002011B9" w:rsidRDefault="002011B9">
      <w:pPr>
        <w:pStyle w:val="Text"/>
        <w:sectPr w:rsidR="002011B9">
          <w:footerReference w:type="default" r:id="rId12"/>
          <w:footerReference w:type="first" r:id="rId13"/>
          <w:pgSz w:w="11906" w:h="16838"/>
          <w:pgMar w:top="2268" w:right="1701" w:bottom="1700" w:left="2268" w:header="720" w:footer="850" w:gutter="0"/>
          <w:pgNumType w:fmt="lowerRoman"/>
          <w:cols w:space="720"/>
          <w:docGrid w:linePitch="312" w:charSpace="-6145"/>
        </w:sectPr>
      </w:pPr>
    </w:p>
    <w:p w:rsidR="002011B9" w:rsidRDefault="00920B8C">
      <w:pPr>
        <w:pStyle w:val="Heading1"/>
        <w:numPr>
          <w:ilvl w:val="0"/>
          <w:numId w:val="0"/>
        </w:numPr>
      </w:pPr>
      <w:bookmarkStart w:id="4" w:name="_Toc83471404"/>
      <w:r>
        <w:t>HALAMAN PERNYATAAN</w:t>
      </w:r>
      <w:bookmarkEnd w:id="4"/>
    </w:p>
    <w:p w:rsidR="002011B9" w:rsidRPr="003A4256" w:rsidRDefault="00920B8C" w:rsidP="003A4256">
      <w:pPr>
        <w:pStyle w:val="TEUnsoed-TextBodyspasi1"/>
        <w:rPr>
          <w:b/>
          <w:bCs/>
          <w:i/>
          <w:iCs/>
          <w:lang w:val="en-US"/>
        </w:rPr>
      </w:pPr>
      <w:r>
        <w:t>Dengan ini saya menyatakan bahwa dalam Laporan Tugas Akhir</w:t>
      </w:r>
      <w:r>
        <w:rPr>
          <w:rStyle w:val="FootnoteReference"/>
        </w:rPr>
        <w:footnoteReference w:id="1"/>
      </w:r>
      <w:r>
        <w:t xml:space="preserve"> dengan judul </w:t>
      </w:r>
      <w:r>
        <w:rPr>
          <w:b/>
          <w:bCs/>
          <w:i/>
          <w:iCs/>
        </w:rPr>
        <w:t>“</w:t>
      </w:r>
      <w:r w:rsidR="00730F92">
        <w:rPr>
          <w:b/>
          <w:bCs/>
          <w:i/>
          <w:iCs/>
          <w:lang w:val="en-US"/>
        </w:rPr>
        <w:t>KLASI</w:t>
      </w:r>
      <w:r w:rsidR="0012004F">
        <w:rPr>
          <w:b/>
          <w:bCs/>
          <w:i/>
          <w:iCs/>
          <w:lang w:val="en-US"/>
        </w:rPr>
        <w:t xml:space="preserve">FIKASI CT SCAN </w:t>
      </w:r>
      <w:r w:rsidR="0045662C">
        <w:rPr>
          <w:b/>
          <w:bCs/>
          <w:i/>
          <w:iCs/>
          <w:lang w:val="en-US"/>
        </w:rPr>
        <w:t>DADA</w:t>
      </w:r>
      <w:r w:rsidR="00372970">
        <w:rPr>
          <w:b/>
          <w:bCs/>
          <w:i/>
          <w:iCs/>
          <w:lang w:val="en-US"/>
        </w:rPr>
        <w:t xml:space="preserve"> </w:t>
      </w:r>
      <w:r w:rsidR="0012004F">
        <w:rPr>
          <w:b/>
          <w:bCs/>
          <w:i/>
          <w:iCs/>
          <w:lang w:val="en-US"/>
        </w:rPr>
        <w:t xml:space="preserve">MENGGUNAKAN </w:t>
      </w:r>
      <w:r w:rsidR="00372970">
        <w:rPr>
          <w:b/>
          <w:bCs/>
          <w:i/>
          <w:iCs/>
          <w:lang w:val="en-US"/>
        </w:rPr>
        <w:t>METODE CONVOLUTIONAL</w:t>
      </w:r>
      <w:r w:rsidR="0012004F">
        <w:rPr>
          <w:b/>
          <w:bCs/>
          <w:i/>
          <w:iCs/>
          <w:lang w:val="en-US"/>
        </w:rPr>
        <w:t xml:space="preserve"> NEURAL NETWORK</w:t>
      </w:r>
      <w:r w:rsidR="00A227FB">
        <w:rPr>
          <w:b/>
          <w:bCs/>
          <w:i/>
          <w:iCs/>
          <w:lang w:val="en-US"/>
        </w:rPr>
        <w:t xml:space="preserve"> (CNN)</w:t>
      </w:r>
      <w:r w:rsidR="0045662C">
        <w:rPr>
          <w:b/>
          <w:bCs/>
          <w:i/>
          <w:iCs/>
          <w:lang w:val="en-US"/>
        </w:rPr>
        <w:t xml:space="preserve"> UNTUK IDENTIFIKASI POTENSI COVID-19</w:t>
      </w:r>
      <w:r>
        <w:rPr>
          <w:b/>
          <w:bCs/>
          <w:i/>
          <w:iCs/>
        </w:rPr>
        <w:t>”</w:t>
      </w:r>
      <w:r>
        <w:t xml:space="preserve"> ini tidak terdapat karya yang pernah diajukan untuk memperoleh gelar kesarjanaaan di suatu Perguruan Tinggi, dan sepanjang pengetahuan saya juga tidak terdapat karya atau pendapat yang pernah ditulis atau diterbitkan oleh orang lain, kecuali yang secara tertulis diacu dalam naskah ini dan disebutkan dalam daftar pustaka.</w:t>
      </w:r>
    </w:p>
    <w:p w:rsidR="002011B9" w:rsidRDefault="002011B9">
      <w:pPr>
        <w:pStyle w:val="TEUnsoed-TextBodyspasi1"/>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579"/>
        <w:gridCol w:w="380"/>
        <w:gridCol w:w="3978"/>
      </w:tblGrid>
      <w:tr w:rsidR="002011B9">
        <w:tc>
          <w:tcPr>
            <w:tcW w:w="3579" w:type="dxa"/>
            <w:shd w:val="clear" w:color="auto" w:fill="auto"/>
          </w:tcPr>
          <w:p w:rsidR="002011B9" w:rsidRDefault="002011B9">
            <w:pPr>
              <w:pStyle w:val="TableContents"/>
              <w:jc w:val="both"/>
            </w:pPr>
          </w:p>
        </w:tc>
        <w:tc>
          <w:tcPr>
            <w:tcW w:w="380" w:type="dxa"/>
            <w:shd w:val="clear" w:color="auto" w:fill="auto"/>
          </w:tcPr>
          <w:p w:rsidR="002011B9" w:rsidRDefault="002011B9">
            <w:pPr>
              <w:pStyle w:val="TableContents"/>
              <w:jc w:val="both"/>
            </w:pPr>
          </w:p>
        </w:tc>
        <w:tc>
          <w:tcPr>
            <w:tcW w:w="3978" w:type="dxa"/>
            <w:shd w:val="clear" w:color="auto" w:fill="auto"/>
          </w:tcPr>
          <w:p w:rsidR="002011B9" w:rsidRPr="003A4256" w:rsidRDefault="00920B8C">
            <w:pPr>
              <w:pStyle w:val="TableContents"/>
              <w:jc w:val="center"/>
              <w:rPr>
                <w:lang w:val="en-US"/>
              </w:rPr>
            </w:pPr>
            <w:r>
              <w:rPr>
                <w:sz w:val="24"/>
              </w:rPr>
              <w:t xml:space="preserve">Purbalingga, </w:t>
            </w:r>
            <w:r w:rsidR="002B338B">
              <w:rPr>
                <w:sz w:val="24"/>
                <w:lang w:val="en-US"/>
              </w:rPr>
              <w:t>5</w:t>
            </w:r>
            <w:r>
              <w:rPr>
                <w:sz w:val="24"/>
              </w:rPr>
              <w:t xml:space="preserve"> </w:t>
            </w:r>
            <w:r w:rsidR="002B338B">
              <w:rPr>
                <w:sz w:val="24"/>
                <w:lang w:val="en-US"/>
              </w:rPr>
              <w:t>Februari</w:t>
            </w:r>
            <w:r>
              <w:rPr>
                <w:sz w:val="24"/>
              </w:rPr>
              <w:t xml:space="preserve"> 20</w:t>
            </w:r>
            <w:r w:rsidR="002B338B">
              <w:rPr>
                <w:sz w:val="24"/>
                <w:lang w:val="en-US"/>
              </w:rPr>
              <w:t>21</w:t>
            </w:r>
          </w:p>
          <w:p w:rsidR="002011B9" w:rsidRDefault="002011B9">
            <w:pPr>
              <w:pStyle w:val="TableContents"/>
              <w:jc w:val="center"/>
              <w:rPr>
                <w:sz w:val="24"/>
              </w:rPr>
            </w:pPr>
          </w:p>
          <w:p w:rsidR="002011B9" w:rsidRDefault="002011B9">
            <w:pPr>
              <w:pStyle w:val="TableContents"/>
              <w:jc w:val="center"/>
              <w:rPr>
                <w:sz w:val="24"/>
              </w:rPr>
            </w:pPr>
          </w:p>
          <w:p w:rsidR="002011B9" w:rsidRDefault="00920B8C">
            <w:pPr>
              <w:pStyle w:val="TableContents"/>
              <w:jc w:val="center"/>
            </w:pPr>
            <w:r>
              <w:rPr>
                <w:sz w:val="24"/>
              </w:rPr>
              <w:t>[materai sesuai ketentuan uu]</w:t>
            </w:r>
          </w:p>
          <w:p w:rsidR="002011B9" w:rsidRDefault="00920B8C">
            <w:pPr>
              <w:pStyle w:val="TableContents"/>
              <w:jc w:val="center"/>
            </w:pPr>
            <w:r>
              <w:rPr>
                <w:sz w:val="24"/>
              </w:rPr>
              <w:t xml:space="preserve"> Ttd.</w:t>
            </w:r>
          </w:p>
          <w:p w:rsidR="002011B9" w:rsidRDefault="002011B9">
            <w:pPr>
              <w:pStyle w:val="TableContents"/>
              <w:jc w:val="center"/>
              <w:rPr>
                <w:sz w:val="24"/>
              </w:rPr>
            </w:pPr>
          </w:p>
          <w:p w:rsidR="002011B9" w:rsidRPr="003A4256" w:rsidRDefault="00325E8E">
            <w:pPr>
              <w:pStyle w:val="TableContents"/>
              <w:jc w:val="center"/>
              <w:rPr>
                <w:lang w:val="en-US"/>
              </w:rPr>
            </w:pPr>
            <w:r>
              <w:rPr>
                <w:sz w:val="24"/>
                <w:lang w:val="en-US"/>
              </w:rPr>
              <w:t>Rokhi Iman Sarofi</w:t>
            </w:r>
          </w:p>
          <w:p w:rsidR="002011B9" w:rsidRPr="003A4256" w:rsidRDefault="00920B8C">
            <w:pPr>
              <w:pStyle w:val="TableContents"/>
              <w:jc w:val="center"/>
              <w:rPr>
                <w:lang w:val="en-US"/>
              </w:rPr>
            </w:pPr>
            <w:r>
              <w:rPr>
                <w:sz w:val="24"/>
              </w:rPr>
              <w:t>NIM. H1</w:t>
            </w:r>
            <w:r w:rsidR="00325E8E">
              <w:rPr>
                <w:sz w:val="24"/>
                <w:lang w:val="en-US"/>
              </w:rPr>
              <w:t>A017065</w:t>
            </w:r>
          </w:p>
        </w:tc>
      </w:tr>
    </w:tbl>
    <w:p w:rsidR="002011B9" w:rsidRDefault="002011B9">
      <w:pPr>
        <w:pStyle w:val="TEUnsoed-TextBodyspasi1"/>
        <w:sectPr w:rsidR="002011B9">
          <w:footerReference w:type="even" r:id="rId14"/>
          <w:footerReference w:type="default" r:id="rId15"/>
          <w:footerReference w:type="first" r:id="rId16"/>
          <w:pgSz w:w="11906" w:h="16838"/>
          <w:pgMar w:top="2268" w:right="1701" w:bottom="1700" w:left="2268" w:header="720" w:footer="850" w:gutter="0"/>
          <w:pgNumType w:fmt="lowerRoman"/>
          <w:cols w:space="720"/>
          <w:docGrid w:linePitch="312" w:charSpace="-6145"/>
        </w:sectPr>
      </w:pPr>
    </w:p>
    <w:p w:rsidR="002011B9" w:rsidRDefault="00920B8C">
      <w:pPr>
        <w:pStyle w:val="Heading1"/>
        <w:numPr>
          <w:ilvl w:val="0"/>
          <w:numId w:val="0"/>
        </w:numPr>
      </w:pPr>
      <w:bookmarkStart w:id="5" w:name="_Toc83471405"/>
      <w:r>
        <w:t>HALAMAN MOTTO DAN PERSEMBAHAN</w:t>
      </w:r>
      <w:bookmarkEnd w:id="5"/>
    </w:p>
    <w:p w:rsidR="002011B9" w:rsidRDefault="00920B8C">
      <w:pPr>
        <w:pStyle w:val="BodyText"/>
        <w:ind w:firstLine="0"/>
      </w:pPr>
      <w:r>
        <w:rPr>
          <w:b/>
          <w:bCs/>
        </w:rPr>
        <w:t>MOTTO</w:t>
      </w:r>
    </w:p>
    <w:p w:rsidR="003A4256" w:rsidRDefault="003A4256" w:rsidP="003A4256">
      <w:pPr>
        <w:pStyle w:val="TEUnsoed-TextBodyspasi1"/>
      </w:pPr>
      <w:r>
        <w:rPr>
          <w:i/>
          <w:iCs/>
        </w:rPr>
        <w:t>“</w:t>
      </w:r>
      <w:r w:rsidR="00325E8E">
        <w:rPr>
          <w:i/>
          <w:iCs/>
          <w:lang w:val="en-US"/>
        </w:rPr>
        <w:t>When there is will, there is way</w:t>
      </w:r>
      <w:r>
        <w:rPr>
          <w:i/>
          <w:iCs/>
          <w:lang w:val="en-US"/>
        </w:rPr>
        <w:t>.”</w:t>
      </w:r>
      <w:r>
        <w:rPr>
          <w:i/>
          <w:iCs/>
        </w:rPr>
        <w:t>.</w:t>
      </w:r>
    </w:p>
    <w:p w:rsidR="002011B9" w:rsidRDefault="002011B9">
      <w:pPr>
        <w:pStyle w:val="TEUnsoed-TextBodyspasi1"/>
      </w:pPr>
    </w:p>
    <w:p w:rsidR="002011B9" w:rsidRDefault="00920B8C">
      <w:pPr>
        <w:pStyle w:val="BodyText"/>
        <w:ind w:firstLine="0"/>
      </w:pPr>
      <w:r>
        <w:rPr>
          <w:b/>
          <w:bCs/>
        </w:rPr>
        <w:t>PERSEMBAHAN</w:t>
      </w:r>
    </w:p>
    <w:p w:rsidR="003A4256" w:rsidRDefault="003A4256" w:rsidP="003A4256">
      <w:pPr>
        <w:pStyle w:val="TEUnsoed-TextBodyspasi1"/>
        <w:spacing w:before="0" w:after="0" w:line="360" w:lineRule="auto"/>
        <w:rPr>
          <w:lang w:val="en-US"/>
        </w:rPr>
      </w:pPr>
      <w:r>
        <w:t xml:space="preserve">Laporan </w:t>
      </w:r>
      <w:r w:rsidR="00467CA3">
        <w:t>Tugas Akhir</w:t>
      </w:r>
      <w:r>
        <w:t xml:space="preserve"> ini dapat diselesaikan atas dorongan, saran, serta</w:t>
      </w:r>
      <w:r>
        <w:br/>
        <w:t>bantuan pemikiran berbagai pihak. Pada kesempatan ini disampaikan ucapan</w:t>
      </w:r>
      <w:r>
        <w:br/>
        <w:t>terima kasih kepada :</w:t>
      </w:r>
    </w:p>
    <w:p w:rsidR="003A4256" w:rsidRDefault="003A4256" w:rsidP="003A4256">
      <w:pPr>
        <w:pStyle w:val="TEUnsoed-TextBodyspasi1"/>
        <w:numPr>
          <w:ilvl w:val="0"/>
          <w:numId w:val="7"/>
        </w:numPr>
        <w:spacing w:before="0" w:after="0" w:line="360" w:lineRule="auto"/>
        <w:rPr>
          <w:lang w:val="en-US"/>
        </w:rPr>
      </w:pPr>
      <w:r>
        <w:t xml:space="preserve">Allah </w:t>
      </w:r>
      <w:r w:rsidR="00593B94">
        <w:rPr>
          <w:lang w:val="en-US"/>
        </w:rPr>
        <w:t>SWT</w:t>
      </w:r>
      <w:r>
        <w:t>,</w:t>
      </w:r>
      <w:r w:rsidR="00593B94">
        <w:t xml:space="preserve"> yang</w:t>
      </w:r>
      <w:r w:rsidR="00593B94">
        <w:rPr>
          <w:lang w:val="en-US"/>
        </w:rPr>
        <w:t xml:space="preserve"> telah</w:t>
      </w:r>
      <w:r w:rsidR="00593B94">
        <w:t xml:space="preserve"> melimpahkan </w:t>
      </w:r>
      <w:r w:rsidR="00593B94">
        <w:rPr>
          <w:lang w:val="en-US"/>
        </w:rPr>
        <w:t>rahmat dan petunjuk</w:t>
      </w:r>
      <w:r>
        <w:rPr>
          <w:lang w:val="en-US"/>
        </w:rPr>
        <w:t xml:space="preserve"> </w:t>
      </w:r>
      <w:r w:rsidR="00593B94">
        <w:rPr>
          <w:lang w:val="en-US"/>
        </w:rPr>
        <w:t>selama pelaksanaan Tugas Akhir</w:t>
      </w:r>
      <w:r>
        <w:t>.</w:t>
      </w:r>
      <w:r>
        <w:rPr>
          <w:lang w:val="en-US"/>
        </w:rPr>
        <w:t xml:space="preserve"> </w:t>
      </w:r>
    </w:p>
    <w:p w:rsidR="003A4256" w:rsidRDefault="003A4256" w:rsidP="003A4256">
      <w:pPr>
        <w:pStyle w:val="TEUnsoed-TextBodyspasi1"/>
        <w:numPr>
          <w:ilvl w:val="0"/>
          <w:numId w:val="7"/>
        </w:numPr>
        <w:spacing w:before="0" w:after="0" w:line="360" w:lineRule="auto"/>
        <w:rPr>
          <w:lang w:val="en-US"/>
        </w:rPr>
      </w:pPr>
      <w:r>
        <w:t>Kedua Orang Tua dan Saudara penulis atas dukungan baik moril maupun</w:t>
      </w:r>
      <w:r>
        <w:br/>
        <w:t xml:space="preserve">materil selama pelaksanaan </w:t>
      </w:r>
      <w:r w:rsidR="00467CA3">
        <w:t>Tugas Akhir</w:t>
      </w:r>
      <w:r>
        <w:t>.</w:t>
      </w:r>
    </w:p>
    <w:p w:rsidR="003A4256" w:rsidRDefault="003A4256" w:rsidP="00593B94">
      <w:pPr>
        <w:pStyle w:val="TEUnsoed-TextBodyspasi1"/>
        <w:numPr>
          <w:ilvl w:val="0"/>
          <w:numId w:val="7"/>
        </w:numPr>
        <w:spacing w:before="0" w:after="0" w:line="360" w:lineRule="auto"/>
        <w:rPr>
          <w:lang w:val="en-US"/>
        </w:rPr>
      </w:pPr>
      <w:r>
        <w:t>Ibu Farida Asriani, S.Si., M.T. sela</w:t>
      </w:r>
      <w:r w:rsidR="00593B94">
        <w:t>ku Ketua Jurusan Teknik Elektro</w:t>
      </w:r>
    </w:p>
    <w:p w:rsidR="00593B94" w:rsidRDefault="002B338B" w:rsidP="003A4256">
      <w:pPr>
        <w:pStyle w:val="TEUnsoed-TextBodyspasi1"/>
        <w:numPr>
          <w:ilvl w:val="0"/>
          <w:numId w:val="7"/>
        </w:numPr>
        <w:spacing w:before="0" w:after="0" w:line="360" w:lineRule="auto"/>
        <w:rPr>
          <w:lang w:val="en-US"/>
        </w:rPr>
      </w:pPr>
      <w:r>
        <w:rPr>
          <w:lang w:val="en-US"/>
        </w:rPr>
        <w:t>Bapak Imron R</w:t>
      </w:r>
      <w:r w:rsidR="00593B94">
        <w:rPr>
          <w:lang w:val="en-US"/>
        </w:rPr>
        <w:t>osyadi, selaku pembimbing I.</w:t>
      </w:r>
    </w:p>
    <w:p w:rsidR="00593B94" w:rsidRDefault="002B338B" w:rsidP="003A4256">
      <w:pPr>
        <w:pStyle w:val="TEUnsoed-TextBodyspasi1"/>
        <w:numPr>
          <w:ilvl w:val="0"/>
          <w:numId w:val="7"/>
        </w:numPr>
        <w:spacing w:before="0" w:after="0" w:line="360" w:lineRule="auto"/>
        <w:rPr>
          <w:lang w:val="en-US"/>
        </w:rPr>
      </w:pPr>
      <w:r>
        <w:rPr>
          <w:lang w:val="en-US"/>
        </w:rPr>
        <w:t>Bapak</w:t>
      </w:r>
      <w:r w:rsidR="0045662C">
        <w:rPr>
          <w:lang w:val="en-US"/>
        </w:rPr>
        <w:t xml:space="preserve"> </w:t>
      </w:r>
      <w:r>
        <w:rPr>
          <w:lang w:val="en-US"/>
        </w:rPr>
        <w:t>Muhammad Syaiful Aliim</w:t>
      </w:r>
      <w:r w:rsidR="00593B94">
        <w:rPr>
          <w:lang w:val="en-US"/>
        </w:rPr>
        <w:t xml:space="preserve"> selaku pembimbing II</w:t>
      </w:r>
    </w:p>
    <w:p w:rsidR="00593B94" w:rsidRDefault="00593B94" w:rsidP="003A4256">
      <w:pPr>
        <w:pStyle w:val="TEUnsoed-TextBodyspasi1"/>
        <w:numPr>
          <w:ilvl w:val="0"/>
          <w:numId w:val="7"/>
        </w:numPr>
        <w:spacing w:before="0" w:after="0" w:line="360" w:lineRule="auto"/>
        <w:rPr>
          <w:lang w:val="en-US"/>
        </w:rPr>
      </w:pPr>
      <w:r>
        <w:rPr>
          <w:lang w:val="en-US"/>
        </w:rPr>
        <w:t>Semua pihak yang telah membantu baik secara langsung maupun tidak langsung dalam pelaksanaan Tugas Akhir.</w:t>
      </w:r>
    </w:p>
    <w:p w:rsidR="002011B9" w:rsidRDefault="002011B9">
      <w:pPr>
        <w:pStyle w:val="TEUnsoed-TextBodyspasi1"/>
      </w:pPr>
    </w:p>
    <w:p w:rsidR="002011B9" w:rsidRDefault="002011B9">
      <w:pPr>
        <w:sectPr w:rsidR="002011B9">
          <w:footerReference w:type="even" r:id="rId17"/>
          <w:footerReference w:type="default" r:id="rId18"/>
          <w:footerReference w:type="first" r:id="rId19"/>
          <w:pgSz w:w="11906" w:h="16838"/>
          <w:pgMar w:top="2268" w:right="1701" w:bottom="1700" w:left="2268" w:header="720" w:footer="850" w:gutter="0"/>
          <w:pgNumType w:fmt="lowerRoman"/>
          <w:cols w:space="720"/>
          <w:docGrid w:linePitch="312" w:charSpace="-6145"/>
        </w:sectPr>
      </w:pPr>
    </w:p>
    <w:p w:rsidR="002011B9" w:rsidRDefault="00920B8C">
      <w:pPr>
        <w:pStyle w:val="Heading1"/>
        <w:numPr>
          <w:ilvl w:val="0"/>
          <w:numId w:val="0"/>
        </w:numPr>
      </w:pPr>
      <w:bookmarkStart w:id="6" w:name="_Toc83471406"/>
      <w:r>
        <w:t>RINGKASAN</w:t>
      </w:r>
      <w:bookmarkEnd w:id="6"/>
    </w:p>
    <w:p w:rsidR="0012004F" w:rsidRPr="008C3782" w:rsidRDefault="00730F92" w:rsidP="0012004F">
      <w:pPr>
        <w:pStyle w:val="TEUnsoed-Title"/>
        <w:rPr>
          <w:lang w:val="en-US"/>
        </w:rPr>
      </w:pPr>
      <w:r>
        <w:rPr>
          <w:caps w:val="0"/>
          <w:lang w:val="en-US"/>
        </w:rPr>
        <w:t>KLASI</w:t>
      </w:r>
      <w:r w:rsidR="0012004F">
        <w:rPr>
          <w:caps w:val="0"/>
          <w:lang w:val="en-US"/>
        </w:rPr>
        <w:t xml:space="preserve">FIKASI CT SCAN </w:t>
      </w:r>
      <w:r w:rsidR="0045662C">
        <w:rPr>
          <w:caps w:val="0"/>
          <w:lang w:val="en-US"/>
        </w:rPr>
        <w:t>DADA</w:t>
      </w:r>
      <w:r w:rsidR="0012004F">
        <w:rPr>
          <w:caps w:val="0"/>
          <w:lang w:val="en-US"/>
        </w:rPr>
        <w:t xml:space="preserve"> MENGGUNAKAN METODE CONVOLUTIONAL NEURAL NETWORK </w:t>
      </w:r>
      <w:r w:rsidR="00A227FB">
        <w:rPr>
          <w:caps w:val="0"/>
          <w:lang w:val="en-US"/>
        </w:rPr>
        <w:t xml:space="preserve"> (CNN)</w:t>
      </w:r>
      <w:r w:rsidR="0045662C">
        <w:rPr>
          <w:caps w:val="0"/>
          <w:lang w:val="en-US"/>
        </w:rPr>
        <w:t xml:space="preserve"> UNTUK IDENTIFIKASI POTENSI COVID-19</w:t>
      </w:r>
    </w:p>
    <w:p w:rsidR="003A4256" w:rsidRDefault="003A4256">
      <w:pPr>
        <w:pStyle w:val="Text"/>
        <w:jc w:val="center"/>
        <w:rPr>
          <w:b/>
          <w:bCs/>
        </w:rPr>
      </w:pPr>
    </w:p>
    <w:p w:rsidR="002011B9" w:rsidRPr="003A4256" w:rsidRDefault="00325E8E">
      <w:pPr>
        <w:pStyle w:val="Text"/>
        <w:jc w:val="center"/>
        <w:rPr>
          <w:lang w:val="en-US"/>
        </w:rPr>
      </w:pPr>
      <w:r>
        <w:rPr>
          <w:lang w:val="en-US"/>
        </w:rPr>
        <w:t>Rokhi Iman Sarofi</w:t>
      </w:r>
    </w:p>
    <w:p w:rsidR="002011B9" w:rsidRDefault="002011B9">
      <w:pPr>
        <w:pStyle w:val="BodyText"/>
      </w:pPr>
    </w:p>
    <w:p w:rsidR="00F2314B" w:rsidRPr="00B13395" w:rsidRDefault="00F2314B">
      <w:pPr>
        <w:pStyle w:val="TEUnsoed-TextBodyspasi1"/>
        <w:rPr>
          <w:lang w:val="en-US"/>
        </w:rPr>
      </w:pPr>
      <w:r w:rsidRPr="0045662C">
        <w:rPr>
          <w:i/>
          <w:lang w:val="en-US"/>
        </w:rPr>
        <w:t>Corona</w:t>
      </w:r>
      <w:r w:rsidR="0045662C" w:rsidRPr="0045662C">
        <w:rPr>
          <w:i/>
          <w:lang w:val="en-US"/>
        </w:rPr>
        <w:t xml:space="preserve"> </w:t>
      </w:r>
      <w:r w:rsidRPr="0045662C">
        <w:rPr>
          <w:i/>
          <w:lang w:val="en-US"/>
        </w:rPr>
        <w:t>virus Disease</w:t>
      </w:r>
      <w:r>
        <w:rPr>
          <w:lang w:val="en-US"/>
        </w:rPr>
        <w:t xml:space="preserve"> 2019 (COVID-19) merupakan penyakit pernafasan akut yang disebabkan oleh virus corona jenis baru dan dapat menular dengan cepat melalui droplet. Penyakit ini memiliki gejala umum</w:t>
      </w:r>
      <w:r w:rsidR="00B13395">
        <w:rPr>
          <w:lang w:val="en-US"/>
        </w:rPr>
        <w:t xml:space="preserve"> antara lain</w:t>
      </w:r>
      <w:r>
        <w:rPr>
          <w:lang w:val="en-US"/>
        </w:rPr>
        <w:t xml:space="preserve"> </w:t>
      </w:r>
      <w:r w:rsidR="00B13395">
        <w:t>gejala gangguan pernapasan akut seperti demam, batuk, dan sesak napas.</w:t>
      </w:r>
      <w:r w:rsidR="00B13395">
        <w:rPr>
          <w:lang w:val="en-US"/>
        </w:rPr>
        <w:t xml:space="preserve"> COVID-19 pertama ditemukan pada Desember 2019, di Wuhan, China.</w:t>
      </w:r>
    </w:p>
    <w:p w:rsidR="002011B9" w:rsidRPr="00B13395" w:rsidRDefault="00B13395">
      <w:pPr>
        <w:pStyle w:val="TEUnsoed-TextBodyspasi1"/>
        <w:rPr>
          <w:lang w:val="en-US"/>
        </w:rPr>
      </w:pPr>
      <w:r>
        <w:rPr>
          <w:lang w:val="en-US"/>
        </w:rPr>
        <w:t xml:space="preserve">Hingga saat ini proses untuk mendiagnosa dan konfirmasi </w:t>
      </w:r>
      <w:r w:rsidRPr="00910A0D">
        <w:rPr>
          <w:i/>
        </w:rPr>
        <w:t>COVID-19</w:t>
      </w:r>
      <w:r>
        <w:t xml:space="preserve"> bergantung pada</w:t>
      </w:r>
      <w:r>
        <w:rPr>
          <w:lang w:val="en-US"/>
        </w:rPr>
        <w:t xml:space="preserve"> </w:t>
      </w:r>
      <w:r w:rsidRPr="00910A0D">
        <w:rPr>
          <w:i/>
          <w:lang w:val="en-US"/>
        </w:rPr>
        <w:t xml:space="preserve">real-time reverse-transcription–polymerase-chain-reaction </w:t>
      </w:r>
      <w:r w:rsidRPr="00B13395">
        <w:rPr>
          <w:lang w:val="en-US"/>
        </w:rPr>
        <w:t>(RT-PCR)</w:t>
      </w:r>
      <w:r>
        <w:rPr>
          <w:lang w:val="en-US"/>
        </w:rPr>
        <w:t xml:space="preserve"> </w:t>
      </w:r>
      <w:r>
        <w:t xml:space="preserve">yang mendeteksi keberadaan </w:t>
      </w:r>
      <w:r w:rsidRPr="00910A0D">
        <w:rPr>
          <w:i/>
        </w:rPr>
        <w:t>SARS-CoV-2</w:t>
      </w:r>
      <w:r>
        <w:rPr>
          <w:lang w:val="en-US"/>
        </w:rPr>
        <w:t>.</w:t>
      </w:r>
      <w:r>
        <w:rPr>
          <w:lang w:val="en-US"/>
        </w:rPr>
        <w:fldChar w:fldCharType="begin" w:fldLock="1"/>
      </w:r>
      <w:r w:rsidR="00015414">
        <w:rPr>
          <w:lang w:val="en-US"/>
        </w:rPr>
        <w:instrText>ADDIN CSL_CITATION {"citationItems":[{"id":"ITEM-1","itemData":{"DOI":"10.1056/nejmoa2001316","ISSN":"0028-4793","PMID":"31995857","abstract":"BACKGROUND The initial cases of novel coronavirus (2019-nCoV)-infected pneumonia (NCIP) occurred in Wuhan, Hubei Province, China, in December 2019 and January 2020. We analyzed data on the first 425 confirmed cases in Wuhan to determine the epidemiologic characteristics of NCIP. METHODS We collected information on demographic characteristics, exposure history, and illness timelines of laboratory-confirmed cases of NCIP that had been reported by January 22, 2020. We described characteristics of the cases and estimated the key epidemiologic time-delay distributions. In the early period of exponential growth, we estimated the epidemic doubling time and the basic reproductive number. RESULTS Among the first 425 patients with confirmed NCIP, the median age was 59 years and 56% were male. The majority of cases (55%) with onset before January 1, 2020, were linked to the Huanan Seafood Wholesale Market, as compared with 8.6% of the subsequent cases. The mean incubation period was 5.2 days (95% confidence interval [CI], 4.1 to 7.0), with the 95th percentile of the distribution at 12.5 days. In its early stages, the epidemic doubled in size every 7.4 days. With a mean serial interval of 7.5 days (95% CI, 5.3 to 19), the basic reproductive number was estimated to be 2.2 (95% CI, 1.4 to 3.9). CONCLUSIONS On the basis of this information, there is evidence that human-to-human transmission has occurred among close contacts since the middle of December 2019. Considerable efforts to reduce transmission will be required to control outbreaks if similar dynamics apply elsewhere. Measures to prevent or reduce transmission should be implemented in populations at risk. (Funded by the Ministry of Science and Technology of China and others.).","author":[{"dropping-particle":"","family":"Li","given":"Qun","non-dropping-particle":"","parse-names":false,"suffix":""},{"dropping-particle":"","family":"Guan","given":"Xuhua","non-dropping-particle":"","parse-names":false,"suffix":""},{"dropping-particle":"","family":"Wu","given":"Peng","non-dropping-particle":"","parse-names":false,"suffix":""},{"dropping-particle":"","family":"Wang","given":"Xiaoye","non-dropping-particle":"","parse-names":false,"suffix":""},{"dropping-particle":"","family":"Zhou","given":"Lei","non-dropping-particle":"","parse-names":false,"suffix":""},{"dropping-particle":"","family":"Tong","given":"Yeqing","non-dropping-particle":"","parse-names":false,"suffix":""},{"dropping-particle":"","family":"Ren","given":"Ruiqi","non-dropping-particle":"","parse-names":false,"suffix":""},{"dropping-particle":"","family":"Leung","given":"Kathy S.M.","non-dropping-particle":"","parse-names":false,"suffix":""},{"dropping-particle":"","family":"Lau","given":"Eric H.Y.","non-dropping-particle":"","parse-names":false,"suffix":""},{"dropping-particle":"","family":"Wong","given":"Jessica Y.","non-dropping-particle":"","parse-names":false,"suffix":""},{"dropping-particle":"","family":"Xing","given":"Xuesen","non-dropping-particle":"","parse-names":false,"suffix":""},{"dropping-particle":"","family":"Xiang","given":"Nijuan","non-dropping-particle":"","parse-names":false,"suffix":""},{"dropping-particle":"","family":"Wu","given":"Yang","non-dropping-particle":"","parse-names":false,"suffix":""},{"dropping-particle":"","family":"Li","given":"Chao","non-dropping-particle":"","parse-names":false,"suffix":""},{"dropping-particle":"","family":"Chen","given":"Qi","non-dropping-particle":"","parse-names":false,"suffix":""},{"dropping-particle":"","family":"Li","given":"Dan","non-dropping-particle":"","parse-names":false,"suffix":""},{"dropping-particle":"","family":"Liu","given":"Tian","non-dropping-particle":"","parse-names":false,"suffix":""},{"dropping-particle":"","family":"Zhao","given":"Jing","non-dropping-particle":"","parse-names":false,"suffix":""},{"dropping-particle":"","family":"Liu","given":"Man","non-dropping-particle":"","parse-names":false,"suffix":""},{"dropping-particle":"","family":"Tu","given":"Wenxiao","non-dropping-particle":"","parse-names":false,"suffix":""},{"dropping-particle":"","family":"Chen","given":"Chuding","non-dropping-particle":"","parse-names":false,"suffix":""},{"dropping-particle":"","family":"Jin","given":"Lianmei","non-dropping-particle":"","parse-names":false,"suffix":""},{"dropping-particle":"","family":"Yang","given":"Rui","non-dropping-particle":"","parse-names":false,"suffix":""},{"dropping-particle":"","family":"Wang","given":"Qi","non-dropping-particle":"","parse-names":false,"suffix":""},{"dropping-particle":"","family":"Zhou","given":"Suhua","non-dropping-particle":"","parse-names":false,"suffix":""},{"dropping-particle":"","family":"Wang","given":"Rui","non-dropping-particle":"","parse-names":false,"suffix":""},{"dropping-particle":"","family":"Liu","given":"Hui","non-dropping-particle":"","parse-names":false,"suffix":""},{"dropping-particle":"","family":"Luo","given":"Yinbo","non-dropping-particle":"","parse-names":false,"suffix":""},{"dropping-particle":"","family":"Liu","given":"Yuan","non-dropping-particle":"","parse-names":false,"suffix":""},{"dropping-particle":"","family":"Shao","given":"Ge","non-dropping-particle":"","parse-names":false,"suffix":""},{"dropping-particle":"","family":"Li","given":"Huan","non-dropping-particle":"","parse-names":false,"suffix":""},{"dropping-particle":"","family":"Tao","given":"Zhongfa","non-dropping-particle":"","parse-names":false,"suffix":""},{"dropping-particle":"","family":"Yang","given":"Yang","non-dropping-particle":"","parse-names":false,"suffix":""},{"dropping-particle":"","family":"Deng","given":"Zhiqiang","non-dropping-particle":"","parse-names":false,"suffix":""},{"dropping-particle":"","family":"Liu","given":"Boxi","non-dropping-particle":"","parse-names":false,"suffix":""},{"dropping-particle":"","family":"Ma","given":"Zhitao","non-dropping-particle":"","parse-names":false,"suffix":""},{"dropping-particle":"","family":"Zhang","given":"Yanping","non-dropping-particle":"","parse-names":false,"suffix":""},{"dropping-particle":"","family":"Shi","given":"Guoqing","non-dropping-particle":"","parse-names":false,"suffix":""},{"dropping-particle":"","family":"Lam","given":"Tommy T.Y.","non-dropping-particle":"","parse-names":false,"suffix":""},{"dropping-particle":"","family":"Wu","given":"Joseph T.","non-dropping-particle":"","parse-names":false,"suffix":""},{"dropping-particle":"","family":"Gao","given":"George F.","non-dropping-particle":"","parse-names":false,"suffix":""},{"dropping-particle":"","family":"Cowling","given":"Benjamin J.","non-dropping-particle":"","parse-names":false,"suffix":""},{"dropping-particle":"","family":"Yang","given":"Bo","non-dropping-particle":"","parse-names":false,"suffix":""},{"dropping-particle":"","family":"Leung","given":"Gabriel M.","non-dropping-particle":"","parse-names":false,"suffix":""},{"dropping-particle":"","family":"Feng","given":"Zijian","non-dropping-particle":"","parse-names":false,"suffix":""}],"container-title":"New England Journal of Medicine","id":"ITEM-1","issue":"13","issued":{"date-parts":[["2020"]]},"page":"1199-1207","title":"Early Transmission Dynamics in Wuhan, China, of Novel Coronavirus–Infected Pneumonia","type":"article-journal","volume":"382"},"uris":["http://www.mendeley.com/documents/?uuid=055ebddd-1ae7-4e97-af89-9834d7fba88b"]}],"mendeley":{"formattedCitation":"[1]","plainTextFormattedCitation":"[1]","previouslyFormattedCitation":"[1]"},"properties":{"noteIndex":0},"schema":"https://github.com/citation-style-language/schema/raw/master/csl-citation.json"}</w:instrText>
      </w:r>
      <w:r>
        <w:rPr>
          <w:lang w:val="en-US"/>
        </w:rPr>
        <w:fldChar w:fldCharType="separate"/>
      </w:r>
      <w:r w:rsidR="00B71A32" w:rsidRPr="00B71A32">
        <w:rPr>
          <w:noProof/>
          <w:lang w:val="en-US"/>
        </w:rPr>
        <w:t>[1]</w:t>
      </w:r>
      <w:r>
        <w:rPr>
          <w:lang w:val="en-US"/>
        </w:rPr>
        <w:fldChar w:fldCharType="end"/>
      </w:r>
      <w:r>
        <w:rPr>
          <w:lang w:val="en-US"/>
        </w:rPr>
        <w:t xml:space="preserve"> </w:t>
      </w:r>
      <w:r>
        <w:t xml:space="preserve">Selain konfirmasi </w:t>
      </w:r>
      <w:r w:rsidRPr="00B13395">
        <w:rPr>
          <w:lang w:val="en-US"/>
        </w:rPr>
        <w:t>hasil</w:t>
      </w:r>
      <w:r w:rsidRPr="00910A0D">
        <w:rPr>
          <w:i/>
          <w:lang w:val="en-US"/>
        </w:rPr>
        <w:t xml:space="preserve"> RT-PCR</w:t>
      </w:r>
      <w:r>
        <w:t xml:space="preserve">, elemen diagnostik utama lainnya yang dapat memfasilitasi identifikasi </w:t>
      </w:r>
      <w:r w:rsidRPr="00910A0D">
        <w:rPr>
          <w:i/>
        </w:rPr>
        <w:t>COVID-19</w:t>
      </w:r>
      <w:r>
        <w:t xml:space="preserve"> </w:t>
      </w:r>
      <w:r>
        <w:rPr>
          <w:lang w:val="en-US"/>
        </w:rPr>
        <w:t>adalah</w:t>
      </w:r>
      <w:r>
        <w:t xml:space="preserve">  citra tomografi komputasi dada </w:t>
      </w:r>
      <w:r w:rsidRPr="00910A0D">
        <w:rPr>
          <w:i/>
        </w:rPr>
        <w:t>(CT</w:t>
      </w:r>
      <w:r w:rsidRPr="00910A0D">
        <w:rPr>
          <w:i/>
          <w:lang w:val="en-US"/>
        </w:rPr>
        <w:t>-Scan</w:t>
      </w:r>
      <w:r>
        <w:rPr>
          <w:i/>
          <w:lang w:val="en-US"/>
        </w:rPr>
        <w:t>).</w:t>
      </w:r>
    </w:p>
    <w:p w:rsidR="002011B9" w:rsidRPr="00B13395" w:rsidRDefault="00B13395">
      <w:pPr>
        <w:pStyle w:val="TEUnsoed-TextBodyspasi1"/>
        <w:rPr>
          <w:lang w:val="en-US"/>
        </w:rPr>
      </w:pPr>
      <w:r>
        <w:rPr>
          <w:lang w:val="en-US"/>
        </w:rPr>
        <w:t xml:space="preserve">Berdasarkan hal ini penulis ingin merancang sistem klasifikasi </w:t>
      </w:r>
      <w:r w:rsidRPr="00B13395">
        <w:rPr>
          <w:i/>
          <w:lang w:val="en-US"/>
        </w:rPr>
        <w:t>CT Scan</w:t>
      </w:r>
      <w:r>
        <w:rPr>
          <w:lang w:val="en-US"/>
        </w:rPr>
        <w:t xml:space="preserve"> untuk </w:t>
      </w:r>
      <w:r w:rsidRPr="00B13395">
        <w:rPr>
          <w:i/>
          <w:lang w:val="en-US"/>
        </w:rPr>
        <w:t>COVID-19</w:t>
      </w:r>
      <w:r>
        <w:rPr>
          <w:lang w:val="en-US"/>
        </w:rPr>
        <w:t xml:space="preserve"> berdasarkan citra dengan menggunakan metode convolutional neural network</w:t>
      </w:r>
      <w:r w:rsidR="00920B8C">
        <w:t>.</w:t>
      </w:r>
      <w:r>
        <w:rPr>
          <w:lang w:val="en-US"/>
        </w:rPr>
        <w:t xml:space="preserve"> Ada beberapa arsitektur CNN yang digunakan seperti </w:t>
      </w:r>
      <w:r w:rsidRPr="00B13395">
        <w:rPr>
          <w:i/>
          <w:lang w:val="en-US"/>
        </w:rPr>
        <w:t>VGG16, MobileNet</w:t>
      </w:r>
      <w:r>
        <w:rPr>
          <w:lang w:val="en-US"/>
        </w:rPr>
        <w:t xml:space="preserve">, dan </w:t>
      </w:r>
      <w:r w:rsidR="00A227FB">
        <w:rPr>
          <w:i/>
          <w:lang w:val="en-US"/>
        </w:rPr>
        <w:t>ResNet</w:t>
      </w:r>
      <w:r>
        <w:rPr>
          <w:lang w:val="en-US"/>
        </w:rPr>
        <w:t>, kemudian penulis akan membandingkan hasil dari masing-masing arsitektur yang digunakan.</w:t>
      </w:r>
    </w:p>
    <w:p w:rsidR="002011B9" w:rsidRDefault="002011B9">
      <w:pPr>
        <w:pStyle w:val="TEUnsoed-TextBodyspasi1"/>
      </w:pPr>
    </w:p>
    <w:p w:rsidR="002011B9" w:rsidRDefault="00920B8C">
      <w:pPr>
        <w:pStyle w:val="TEUnsoed-TextBodyspasi1"/>
        <w:ind w:firstLine="0"/>
        <w:rPr>
          <w:i/>
          <w:lang w:val="en-US"/>
        </w:rPr>
      </w:pPr>
      <w:r>
        <w:t xml:space="preserve">Kata kunci : </w:t>
      </w:r>
      <w:r w:rsidR="00B13395" w:rsidRPr="00B13395">
        <w:rPr>
          <w:i/>
          <w:lang w:val="en-US"/>
        </w:rPr>
        <w:t>COVID-19</w:t>
      </w:r>
      <w:r w:rsidR="00B13395">
        <w:rPr>
          <w:lang w:val="en-US"/>
        </w:rPr>
        <w:t xml:space="preserve">, </w:t>
      </w:r>
      <w:r w:rsidR="00B13395" w:rsidRPr="00910A0D">
        <w:rPr>
          <w:i/>
          <w:lang w:val="en-US"/>
        </w:rPr>
        <w:t>real-time reverse-transcription–polymerase-chain-reaction</w:t>
      </w:r>
      <w:r w:rsidR="00B13395">
        <w:rPr>
          <w:i/>
          <w:lang w:val="en-US"/>
        </w:rPr>
        <w:t>,CT Scan,</w:t>
      </w:r>
      <w:r w:rsidR="00B13395">
        <w:rPr>
          <w:lang w:val="en-US"/>
        </w:rPr>
        <w:t xml:space="preserve"> </w:t>
      </w:r>
      <w:r w:rsidR="00B13395">
        <w:rPr>
          <w:i/>
          <w:lang w:val="en-US"/>
        </w:rPr>
        <w:t>CNN</w:t>
      </w:r>
    </w:p>
    <w:p w:rsidR="00B13395" w:rsidRPr="00B13395" w:rsidRDefault="00B13395">
      <w:pPr>
        <w:pStyle w:val="TEUnsoed-TextBodyspasi1"/>
        <w:ind w:firstLine="0"/>
        <w:rPr>
          <w:lang w:val="en-US"/>
        </w:rPr>
        <w:sectPr w:rsidR="00B13395" w:rsidRPr="00B13395">
          <w:footerReference w:type="even" r:id="rId20"/>
          <w:footerReference w:type="default" r:id="rId21"/>
          <w:footerReference w:type="first" r:id="rId22"/>
          <w:pgSz w:w="11906" w:h="16838"/>
          <w:pgMar w:top="2268" w:right="1701" w:bottom="1700" w:left="2268" w:header="720" w:footer="850" w:gutter="0"/>
          <w:pgNumType w:fmt="lowerRoman"/>
          <w:cols w:space="720"/>
          <w:docGrid w:linePitch="312" w:charSpace="-6145"/>
        </w:sectPr>
      </w:pPr>
    </w:p>
    <w:p w:rsidR="002011B9" w:rsidRDefault="00920B8C">
      <w:pPr>
        <w:pStyle w:val="Heading1"/>
        <w:numPr>
          <w:ilvl w:val="0"/>
          <w:numId w:val="0"/>
        </w:numPr>
      </w:pPr>
      <w:bookmarkStart w:id="7" w:name="_Toc83471407"/>
      <w:r>
        <w:rPr>
          <w:i/>
          <w:iCs/>
        </w:rPr>
        <w:t>SUMMARY</w:t>
      </w:r>
      <w:bookmarkEnd w:id="7"/>
    </w:p>
    <w:p w:rsidR="002011B9" w:rsidRPr="00A227FB" w:rsidRDefault="0045662C">
      <w:pPr>
        <w:pStyle w:val="Text"/>
        <w:jc w:val="center"/>
        <w:rPr>
          <w:b/>
          <w:bCs/>
          <w:lang w:val="en-US"/>
        </w:rPr>
      </w:pPr>
      <w:r>
        <w:rPr>
          <w:b/>
          <w:bCs/>
          <w:i/>
        </w:rPr>
        <w:t>CLASSIFICATION OF C</w:t>
      </w:r>
      <w:r>
        <w:rPr>
          <w:b/>
          <w:bCs/>
          <w:i/>
          <w:lang w:val="en-US"/>
        </w:rPr>
        <w:t>HEST</w:t>
      </w:r>
      <w:r w:rsidR="00B13395" w:rsidRPr="00B13395">
        <w:rPr>
          <w:b/>
          <w:bCs/>
          <w:i/>
        </w:rPr>
        <w:t xml:space="preserve"> CT SCAN </w:t>
      </w:r>
      <w:r>
        <w:rPr>
          <w:b/>
          <w:bCs/>
          <w:i/>
          <w:lang w:val="en-US"/>
        </w:rPr>
        <w:t>USES THE</w:t>
      </w:r>
      <w:r w:rsidR="00B13395" w:rsidRPr="00B13395">
        <w:rPr>
          <w:b/>
          <w:bCs/>
          <w:i/>
        </w:rPr>
        <w:t xml:space="preserve"> CON</w:t>
      </w:r>
      <w:r w:rsidR="00A227FB">
        <w:rPr>
          <w:b/>
          <w:bCs/>
          <w:i/>
        </w:rPr>
        <w:t>VOLUTIONAL NEURAL NETWORK</w:t>
      </w:r>
      <w:r w:rsidR="00A227FB">
        <w:rPr>
          <w:b/>
          <w:bCs/>
          <w:i/>
          <w:lang w:val="en-US"/>
        </w:rPr>
        <w:t xml:space="preserve"> (CNN)</w:t>
      </w:r>
      <w:r>
        <w:rPr>
          <w:b/>
          <w:bCs/>
          <w:i/>
          <w:lang w:val="en-US"/>
        </w:rPr>
        <w:t xml:space="preserve"> METHOD TO IDENTIFY POTENTIAL COVID-19</w:t>
      </w:r>
    </w:p>
    <w:p w:rsidR="002011B9" w:rsidRPr="007F6D01" w:rsidRDefault="007F6D01">
      <w:pPr>
        <w:pStyle w:val="Text"/>
        <w:jc w:val="center"/>
        <w:rPr>
          <w:lang w:val="en-US"/>
        </w:rPr>
      </w:pPr>
      <w:r>
        <w:rPr>
          <w:lang w:val="en-US"/>
        </w:rPr>
        <w:t>Rokhi Iman Sarofi</w:t>
      </w:r>
    </w:p>
    <w:p w:rsidR="002011B9" w:rsidRDefault="002011B9">
      <w:pPr>
        <w:pStyle w:val="BodyText"/>
      </w:pPr>
    </w:p>
    <w:p w:rsidR="007F6D01" w:rsidRPr="007F6D01" w:rsidRDefault="007F6D01" w:rsidP="007F6D01">
      <w:pPr>
        <w:pStyle w:val="TEUnsoed-TextBodyspasi1"/>
        <w:tabs>
          <w:tab w:val="left" w:pos="4889"/>
        </w:tabs>
        <w:rPr>
          <w:i/>
          <w:iCs/>
          <w:lang w:val="en-US"/>
        </w:rPr>
      </w:pPr>
      <w:r w:rsidRPr="007F6D01">
        <w:rPr>
          <w:i/>
          <w:iCs/>
          <w:lang w:val="en-US"/>
        </w:rPr>
        <w:t>Coronavirus Disease 2019 (COVID-19) is an acute respiratory disease caused by a</w:t>
      </w:r>
      <w:r>
        <w:rPr>
          <w:i/>
          <w:iCs/>
          <w:lang w:val="en-US"/>
        </w:rPr>
        <w:t xml:space="preserve"> new type of corona</w:t>
      </w:r>
      <w:r w:rsidRPr="007F6D01">
        <w:rPr>
          <w:i/>
          <w:iCs/>
          <w:lang w:val="en-US"/>
        </w:rPr>
        <w:t>virus and can be transmitted quickly through droplets. This disease has common symptoms including acute respiratory symptoms such as fever, cough and shortness of breath. The first COVID-19 was discovered in December 2019, in Wuhan, China.</w:t>
      </w:r>
    </w:p>
    <w:p w:rsidR="007F6D01" w:rsidRPr="007F6D01" w:rsidRDefault="007F6D01" w:rsidP="007F6D01">
      <w:pPr>
        <w:pStyle w:val="TEUnsoed-TextBodyspasi1"/>
        <w:tabs>
          <w:tab w:val="left" w:pos="4889"/>
        </w:tabs>
        <w:rPr>
          <w:i/>
          <w:iCs/>
          <w:lang w:val="en-US"/>
        </w:rPr>
      </w:pPr>
      <w:r w:rsidRPr="007F6D01">
        <w:rPr>
          <w:i/>
          <w:iCs/>
          <w:lang w:val="en-US"/>
        </w:rPr>
        <w:t>Until now the process to diagnose and confirm COVID-19 has relied on real-time reverse-transcription-polymerase-chain-reaction (RT-PCR) that detects the presence of SARS-CoV-2. [2] Apart from confirming RT-PCR results, another key diagnostic element that can facilitate identification of COVID-19 is a computed tomography image of the chest (CT-Scan).</w:t>
      </w:r>
    </w:p>
    <w:p w:rsidR="007F6D01" w:rsidRDefault="007F6D01" w:rsidP="007F6D01">
      <w:pPr>
        <w:pStyle w:val="TEUnsoed-TextBodyspasi1"/>
        <w:tabs>
          <w:tab w:val="left" w:pos="4889"/>
        </w:tabs>
        <w:rPr>
          <w:i/>
          <w:iCs/>
          <w:lang w:val="en-US"/>
        </w:rPr>
      </w:pPr>
      <w:r w:rsidRPr="007F6D01">
        <w:rPr>
          <w:i/>
          <w:iCs/>
          <w:lang w:val="en-US"/>
        </w:rPr>
        <w:t>Based on this, the writer wants to design a CT Scan classification system for COVID-19 based on images using the convolutional neural network method. There are several CNN architectures used such as V</w:t>
      </w:r>
      <w:r w:rsidR="00A227FB">
        <w:rPr>
          <w:i/>
          <w:iCs/>
          <w:lang w:val="en-US"/>
        </w:rPr>
        <w:t>GG16, MobileNet, and ResNet</w:t>
      </w:r>
      <w:r w:rsidRPr="007F6D01">
        <w:rPr>
          <w:i/>
          <w:iCs/>
          <w:lang w:val="en-US"/>
        </w:rPr>
        <w:t>, then the author will compare the results of each architecture used.</w:t>
      </w:r>
    </w:p>
    <w:p w:rsidR="002011B9" w:rsidRDefault="007F6D01" w:rsidP="007F6D01">
      <w:pPr>
        <w:pStyle w:val="TEUnsoed-TextBodyspasi1"/>
        <w:tabs>
          <w:tab w:val="left" w:pos="4889"/>
        </w:tabs>
        <w:rPr>
          <w:i/>
          <w:iCs/>
          <w:lang w:val="en-US"/>
        </w:rPr>
      </w:pPr>
      <w:r>
        <w:rPr>
          <w:i/>
          <w:iCs/>
          <w:lang w:val="en-US"/>
        </w:rPr>
        <w:tab/>
      </w:r>
    </w:p>
    <w:p w:rsidR="002011B9" w:rsidRDefault="00920B8C">
      <w:pPr>
        <w:pStyle w:val="TEUnsoed-TextBodyspasi1"/>
        <w:ind w:firstLine="0"/>
        <w:rPr>
          <w:i/>
          <w:lang w:val="en-US"/>
        </w:rPr>
      </w:pPr>
      <w:r>
        <w:rPr>
          <w:i/>
          <w:iCs/>
          <w:lang w:val="en-US"/>
        </w:rPr>
        <w:t xml:space="preserve">Keywords : </w:t>
      </w:r>
      <w:r w:rsidR="007F6D01" w:rsidRPr="00B13395">
        <w:rPr>
          <w:i/>
          <w:lang w:val="en-US"/>
        </w:rPr>
        <w:t>COVID-19</w:t>
      </w:r>
      <w:r w:rsidR="007F6D01">
        <w:rPr>
          <w:lang w:val="en-US"/>
        </w:rPr>
        <w:t xml:space="preserve">, </w:t>
      </w:r>
      <w:r w:rsidR="007F6D01" w:rsidRPr="00910A0D">
        <w:rPr>
          <w:i/>
          <w:lang w:val="en-US"/>
        </w:rPr>
        <w:t>real-time reverse-transcription–polymerase-chain-reaction</w:t>
      </w:r>
      <w:r w:rsidR="007F6D01">
        <w:rPr>
          <w:i/>
          <w:lang w:val="en-US"/>
        </w:rPr>
        <w:t>,CT Scan,</w:t>
      </w:r>
      <w:r w:rsidR="007F6D01">
        <w:rPr>
          <w:lang w:val="en-US"/>
        </w:rPr>
        <w:t xml:space="preserve"> </w:t>
      </w:r>
      <w:r w:rsidR="007F6D01">
        <w:rPr>
          <w:i/>
          <w:lang w:val="en-US"/>
        </w:rPr>
        <w:t>CNN</w:t>
      </w:r>
    </w:p>
    <w:p w:rsidR="007F6D01" w:rsidRDefault="007F6D01">
      <w:pPr>
        <w:pStyle w:val="TEUnsoed-TextBodyspasi1"/>
        <w:ind w:firstLine="0"/>
        <w:sectPr w:rsidR="007F6D01">
          <w:footerReference w:type="even" r:id="rId23"/>
          <w:footerReference w:type="default" r:id="rId24"/>
          <w:footerReference w:type="first" r:id="rId25"/>
          <w:pgSz w:w="11906" w:h="16838"/>
          <w:pgMar w:top="2268" w:right="1701" w:bottom="1700" w:left="2268" w:header="720" w:footer="850" w:gutter="0"/>
          <w:pgNumType w:fmt="lowerRoman"/>
          <w:cols w:space="720"/>
          <w:docGrid w:linePitch="312" w:charSpace="-6145"/>
        </w:sectPr>
      </w:pPr>
    </w:p>
    <w:p w:rsidR="002011B9" w:rsidRDefault="00920B8C">
      <w:pPr>
        <w:pStyle w:val="Heading1"/>
        <w:numPr>
          <w:ilvl w:val="0"/>
          <w:numId w:val="0"/>
        </w:numPr>
      </w:pPr>
      <w:bookmarkStart w:id="8" w:name="_Toc83471408"/>
      <w:r>
        <w:t>PRAKATA</w:t>
      </w:r>
      <w:bookmarkEnd w:id="8"/>
    </w:p>
    <w:p w:rsidR="00906F23" w:rsidRDefault="00906F23" w:rsidP="00906F23">
      <w:pPr>
        <w:pStyle w:val="TEUnsoed-TextBodyspasi1"/>
        <w:rPr>
          <w:b/>
          <w:bCs/>
          <w:lang w:val="en-US"/>
        </w:rPr>
      </w:pPr>
      <w:r>
        <w:t>Puji syukur kehadirat Allah SWT karena atas segala berkah, rahmat, dan</w:t>
      </w:r>
      <w:r>
        <w:br/>
        <w:t xml:space="preserve">hidayah-Nya penulis dapat menyelesaikan </w:t>
      </w:r>
      <w:r>
        <w:rPr>
          <w:lang w:val="en-US"/>
        </w:rPr>
        <w:t>laporan Tugas Akhir</w:t>
      </w:r>
      <w:r>
        <w:t xml:space="preserve"> dengan judul </w:t>
      </w:r>
      <w:r>
        <w:rPr>
          <w:b/>
          <w:bCs/>
        </w:rPr>
        <w:t>“</w:t>
      </w:r>
      <w:r w:rsidR="00730F92">
        <w:rPr>
          <w:b/>
          <w:bCs/>
          <w:lang w:val="en-US"/>
        </w:rPr>
        <w:t>Klasi</w:t>
      </w:r>
      <w:r w:rsidR="0012004F">
        <w:rPr>
          <w:b/>
          <w:bCs/>
          <w:lang w:val="en-US"/>
        </w:rPr>
        <w:t>fikasi CT Scan</w:t>
      </w:r>
      <w:r w:rsidR="00087780">
        <w:rPr>
          <w:b/>
          <w:bCs/>
          <w:lang w:val="en-US"/>
        </w:rPr>
        <w:t xml:space="preserve"> </w:t>
      </w:r>
      <w:r w:rsidR="0045662C">
        <w:rPr>
          <w:b/>
          <w:bCs/>
          <w:lang w:val="en-US"/>
        </w:rPr>
        <w:t>Dada</w:t>
      </w:r>
      <w:r w:rsidR="0012004F">
        <w:rPr>
          <w:b/>
          <w:bCs/>
          <w:lang w:val="en-US"/>
        </w:rPr>
        <w:t xml:space="preserve"> </w:t>
      </w:r>
      <w:r w:rsidR="00372970">
        <w:rPr>
          <w:b/>
          <w:bCs/>
          <w:lang w:val="en-US"/>
        </w:rPr>
        <w:t>Metode</w:t>
      </w:r>
      <w:r w:rsidR="003C0D7F">
        <w:rPr>
          <w:b/>
          <w:bCs/>
          <w:lang w:val="en-US"/>
        </w:rPr>
        <w:t xml:space="preserve"> Co</w:t>
      </w:r>
      <w:r w:rsidR="0012004F">
        <w:rPr>
          <w:b/>
          <w:bCs/>
          <w:lang w:val="en-US"/>
        </w:rPr>
        <w:t>nvolutional Neural Network</w:t>
      </w:r>
      <w:r w:rsidR="00A227FB">
        <w:rPr>
          <w:b/>
          <w:bCs/>
          <w:lang w:val="en-US"/>
        </w:rPr>
        <w:t xml:space="preserve"> (CNN)</w:t>
      </w:r>
      <w:r w:rsidR="0045662C">
        <w:rPr>
          <w:b/>
          <w:bCs/>
          <w:lang w:val="en-US"/>
        </w:rPr>
        <w:t xml:space="preserve"> untuk Identifikasi Potensi Covid-19</w:t>
      </w:r>
      <w:r>
        <w:rPr>
          <w:b/>
          <w:bCs/>
          <w:lang w:val="en-US"/>
        </w:rPr>
        <w:t>”</w:t>
      </w:r>
      <w:r>
        <w:t xml:space="preserve"> dengan baik dan tepat waktu.</w:t>
      </w:r>
      <w:r>
        <w:rPr>
          <w:lang w:val="en-US"/>
        </w:rPr>
        <w:t xml:space="preserve"> </w:t>
      </w:r>
    </w:p>
    <w:p w:rsidR="00906F23" w:rsidRPr="00467CA3" w:rsidRDefault="00906F23" w:rsidP="00906F23">
      <w:pPr>
        <w:pStyle w:val="TEUnsoed-TextBodyspasi1"/>
        <w:rPr>
          <w:lang w:val="en-US"/>
        </w:rPr>
      </w:pPr>
      <w:r>
        <w:t xml:space="preserve">Laporan </w:t>
      </w:r>
      <w:r w:rsidR="00467CA3">
        <w:rPr>
          <w:lang w:val="en-US"/>
        </w:rPr>
        <w:t xml:space="preserve">Tugas Akhir </w:t>
      </w:r>
      <w:r>
        <w:t>ini disusun sebagai salah satu syarat mata kuliah</w:t>
      </w:r>
      <w:r>
        <w:br/>
      </w:r>
      <w:r w:rsidR="00467CA3">
        <w:rPr>
          <w:lang w:val="en-US"/>
        </w:rPr>
        <w:t>Tugas Akhir</w:t>
      </w:r>
      <w:r>
        <w:t xml:space="preserve"> pada program studi Teknik Elektro</w:t>
      </w:r>
      <w:r w:rsidR="00467CA3">
        <w:rPr>
          <w:lang w:val="en-US"/>
        </w:rPr>
        <w:t xml:space="preserve"> </w:t>
      </w:r>
      <w:r>
        <w:t>- Universitas Jenderal Soedirman</w:t>
      </w:r>
      <w:r>
        <w:br/>
        <w:t>pada tahun 20</w:t>
      </w:r>
      <w:r>
        <w:rPr>
          <w:lang w:val="en-US"/>
        </w:rPr>
        <w:t>20</w:t>
      </w:r>
      <w:r>
        <w:t xml:space="preserve"> yang sedang penulis jalani. Laporan </w:t>
      </w:r>
      <w:r w:rsidR="00467CA3">
        <w:t>Tugas Akhir</w:t>
      </w:r>
      <w:r>
        <w:t xml:space="preserve"> ini dapat</w:t>
      </w:r>
      <w:r>
        <w:br/>
        <w:t>diselesaikan atas dorongan, saran, serta bantuan pemikiran berbagai pihak. Pada</w:t>
      </w:r>
      <w:r>
        <w:br/>
        <w:t>kesempatan ini disampaikan ucapan terima kasih kepada : Kedua orang tua, Ibu</w:t>
      </w:r>
      <w:r>
        <w:br/>
        <w:t>Farida Asriani, S.Si., M.T. selaku Ketua Jurusan Teknik Elektro Unsoed dan dosen</w:t>
      </w:r>
      <w:r>
        <w:br/>
        <w:t xml:space="preserve">pembimbing </w:t>
      </w:r>
      <w:r w:rsidR="00467CA3">
        <w:t>Tugas Akhir</w:t>
      </w:r>
      <w:r>
        <w:t xml:space="preserve">, </w:t>
      </w:r>
      <w:r>
        <w:rPr>
          <w:lang w:val="en-US"/>
        </w:rPr>
        <w:t xml:space="preserve">dan segenap rekan kerja selama </w:t>
      </w:r>
      <w:r w:rsidR="00467CA3">
        <w:rPr>
          <w:lang w:val="en-US"/>
        </w:rPr>
        <w:t>Tugas Akhir</w:t>
      </w:r>
      <w:r>
        <w:rPr>
          <w:lang w:val="en-US"/>
        </w:rPr>
        <w:t xml:space="preserve"> yang </w:t>
      </w:r>
      <w:r>
        <w:t>telah sabar membimbing dan banyak memberikan ilmu, sahabat-sahabat</w:t>
      </w:r>
      <w:r>
        <w:br/>
        <w:t>yang selalu memberikan dukungan, semangat, motivasi, serta doa dan semua</w:t>
      </w:r>
      <w:r>
        <w:br/>
        <w:t xml:space="preserve">pihak yang telah membantu dalam </w:t>
      </w:r>
      <w:r w:rsidR="00467CA3">
        <w:rPr>
          <w:lang w:val="en-US"/>
        </w:rPr>
        <w:t>penelitian.</w:t>
      </w:r>
    </w:p>
    <w:p w:rsidR="00906F23" w:rsidRDefault="00906F23" w:rsidP="00906F23">
      <w:pPr>
        <w:pStyle w:val="TEUnsoed-TextBodyspasi1"/>
      </w:pPr>
      <w:r>
        <w:t>Akhir kata, Penulis menyadari bahwa masih banyak terdapat kekurangan</w:t>
      </w:r>
      <w:r>
        <w:br/>
        <w:t xml:space="preserve">dalam </w:t>
      </w:r>
      <w:r w:rsidR="00467CA3">
        <w:rPr>
          <w:lang w:val="en-US"/>
        </w:rPr>
        <w:t>l</w:t>
      </w:r>
      <w:r>
        <w:t xml:space="preserve">aporan </w:t>
      </w:r>
      <w:r w:rsidR="00467CA3">
        <w:t>Tugas Akhir</w:t>
      </w:r>
      <w:r>
        <w:t xml:space="preserve"> ini, maka kritik dan saran yang membangun sangat</w:t>
      </w:r>
      <w:r>
        <w:br/>
        <w:t>diharapkan dari berbagai pihak. Akhir kata penulis berharap semoga Laporan ini</w:t>
      </w:r>
      <w:r>
        <w:br/>
        <w:t>dapat bermanfaat bagi semua yang membutuhkannya, terutama bagi yang akan</w:t>
      </w:r>
      <w:r>
        <w:br/>
        <w:t xml:space="preserve">menyusun Laporan </w:t>
      </w:r>
      <w:r w:rsidR="00467CA3">
        <w:t>Tugas Akhir</w:t>
      </w:r>
      <w:r>
        <w:t xml:space="preserve"> terkait pada periode selanjutnya.</w:t>
      </w:r>
    </w:p>
    <w:p w:rsidR="002011B9" w:rsidRDefault="002011B9">
      <w:pPr>
        <w:pStyle w:val="TEUnsoed-TextBodyspasi1"/>
      </w:pPr>
    </w:p>
    <w:p w:rsidR="002011B9" w:rsidRPr="00467CA3" w:rsidRDefault="00920B8C">
      <w:pPr>
        <w:pStyle w:val="TEUnsoed-TextBodyspasi1"/>
        <w:jc w:val="right"/>
        <w:rPr>
          <w:lang w:val="en-US"/>
        </w:rPr>
      </w:pPr>
      <w:r>
        <w:t xml:space="preserve">Purbalingga, </w:t>
      </w:r>
      <w:r w:rsidR="00645C0F">
        <w:rPr>
          <w:lang w:val="en-US"/>
        </w:rPr>
        <w:t>5</w:t>
      </w:r>
      <w:r>
        <w:t xml:space="preserve"> </w:t>
      </w:r>
      <w:r w:rsidR="00645C0F">
        <w:rPr>
          <w:lang w:val="en-US"/>
        </w:rPr>
        <w:t>Februa</w:t>
      </w:r>
      <w:r w:rsidR="00467CA3">
        <w:rPr>
          <w:lang w:val="en-US"/>
        </w:rPr>
        <w:t>r</w:t>
      </w:r>
      <w:r w:rsidR="00645C0F">
        <w:rPr>
          <w:lang w:val="en-US"/>
        </w:rPr>
        <w:t>i</w:t>
      </w:r>
      <w:r>
        <w:t xml:space="preserve"> 20</w:t>
      </w:r>
      <w:r w:rsidR="00645C0F">
        <w:rPr>
          <w:lang w:val="en-US"/>
        </w:rPr>
        <w:t>21</w:t>
      </w:r>
    </w:p>
    <w:p w:rsidR="002011B9" w:rsidRDefault="002011B9">
      <w:pPr>
        <w:pStyle w:val="TEUnsoed-TextBodyspasi1"/>
        <w:jc w:val="right"/>
      </w:pPr>
    </w:p>
    <w:p w:rsidR="002011B9" w:rsidRDefault="002011B9">
      <w:pPr>
        <w:pStyle w:val="TEUnsoed-TextBodyspasi1"/>
        <w:jc w:val="right"/>
      </w:pPr>
    </w:p>
    <w:p w:rsidR="002011B9" w:rsidRPr="00467CA3" w:rsidRDefault="003C0D7F">
      <w:pPr>
        <w:pStyle w:val="TEUnsoed-TextBodyspasi1"/>
        <w:jc w:val="right"/>
        <w:rPr>
          <w:lang w:val="en-US"/>
        </w:rPr>
      </w:pPr>
      <w:r>
        <w:rPr>
          <w:lang w:val="en-US"/>
        </w:rPr>
        <w:t>Rokhi Iman Sarofi</w:t>
      </w:r>
    </w:p>
    <w:p w:rsidR="002011B9" w:rsidRDefault="002011B9">
      <w:pPr>
        <w:pStyle w:val="TEUnsoed-TextBodyspasi1"/>
      </w:pPr>
    </w:p>
    <w:p w:rsidR="002011B9" w:rsidRDefault="002011B9">
      <w:pPr>
        <w:sectPr w:rsidR="002011B9">
          <w:footerReference w:type="even" r:id="rId26"/>
          <w:footerReference w:type="default" r:id="rId27"/>
          <w:footerReference w:type="first" r:id="rId28"/>
          <w:pgSz w:w="11906" w:h="16838"/>
          <w:pgMar w:top="2268" w:right="1701" w:bottom="1700" w:left="2268" w:header="720" w:footer="850" w:gutter="0"/>
          <w:pgNumType w:fmt="lowerRoman"/>
          <w:cols w:space="720"/>
          <w:docGrid w:linePitch="312" w:charSpace="-6145"/>
        </w:sectPr>
      </w:pPr>
    </w:p>
    <w:p w:rsidR="002011B9" w:rsidRDefault="00920B8C">
      <w:pPr>
        <w:pStyle w:val="Heading1"/>
        <w:numPr>
          <w:ilvl w:val="0"/>
          <w:numId w:val="0"/>
        </w:numPr>
      </w:pPr>
      <w:bookmarkStart w:id="9" w:name="_Toc83471409"/>
      <w:r>
        <w:t>DAFTAR ISI</w:t>
      </w:r>
      <w:bookmarkEnd w:id="9"/>
    </w:p>
    <w:p w:rsidR="0079668B" w:rsidRDefault="00920B8C"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r>
        <w:fldChar w:fldCharType="begin"/>
      </w:r>
      <w:r>
        <w:instrText xml:space="preserve"> TOC \f \o "1-3" \h</w:instrText>
      </w:r>
      <w:r>
        <w:fldChar w:fldCharType="separate"/>
      </w:r>
      <w:hyperlink w:anchor="_Toc83471401" w:history="1">
        <w:r w:rsidR="0079668B">
          <w:rPr>
            <w:noProof/>
          </w:rPr>
          <w:tab/>
        </w:r>
        <w:r w:rsidR="0079668B">
          <w:rPr>
            <w:noProof/>
          </w:rPr>
          <w:fldChar w:fldCharType="begin"/>
        </w:r>
        <w:r w:rsidR="0079668B">
          <w:rPr>
            <w:noProof/>
          </w:rPr>
          <w:instrText xml:space="preserve"> PAGEREF _Toc83471401 \h </w:instrText>
        </w:r>
        <w:r w:rsidR="0079668B">
          <w:rPr>
            <w:noProof/>
          </w:rPr>
        </w:r>
        <w:r w:rsidR="0079668B">
          <w:rPr>
            <w:noProof/>
          </w:rPr>
          <w:fldChar w:fldCharType="separate"/>
        </w:r>
        <w:r w:rsidR="0079668B">
          <w:rPr>
            <w:noProof/>
          </w:rPr>
          <w:t>i</w:t>
        </w:r>
        <w:r w:rsidR="0079668B">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02" w:history="1">
        <w:r w:rsidRPr="00F942BC">
          <w:rPr>
            <w:rStyle w:val="Hyperlink"/>
            <w:noProof/>
          </w:rPr>
          <w:t>HALAMAN JUDUL</w:t>
        </w:r>
        <w:r>
          <w:rPr>
            <w:noProof/>
          </w:rPr>
          <w:tab/>
        </w:r>
        <w:r>
          <w:rPr>
            <w:noProof/>
          </w:rPr>
          <w:fldChar w:fldCharType="begin"/>
        </w:r>
        <w:r>
          <w:rPr>
            <w:noProof/>
          </w:rPr>
          <w:instrText xml:space="preserve"> PAGEREF _Toc83471402 \h </w:instrText>
        </w:r>
        <w:r>
          <w:rPr>
            <w:noProof/>
          </w:rPr>
        </w:r>
        <w:r>
          <w:rPr>
            <w:noProof/>
          </w:rPr>
          <w:fldChar w:fldCharType="separate"/>
        </w:r>
        <w:r>
          <w:rPr>
            <w:noProof/>
          </w:rPr>
          <w:t>i</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03" w:history="1">
        <w:r w:rsidRPr="00F942BC">
          <w:rPr>
            <w:rStyle w:val="Hyperlink"/>
            <w:noProof/>
          </w:rPr>
          <w:t>HALAMAN PENGESAHAN</w:t>
        </w:r>
        <w:r>
          <w:rPr>
            <w:noProof/>
          </w:rPr>
          <w:tab/>
        </w:r>
        <w:r>
          <w:rPr>
            <w:noProof/>
          </w:rPr>
          <w:fldChar w:fldCharType="begin"/>
        </w:r>
        <w:r>
          <w:rPr>
            <w:noProof/>
          </w:rPr>
          <w:instrText xml:space="preserve"> PAGEREF _Toc83471403 \h </w:instrText>
        </w:r>
        <w:r>
          <w:rPr>
            <w:noProof/>
          </w:rPr>
        </w:r>
        <w:r>
          <w:rPr>
            <w:noProof/>
          </w:rPr>
          <w:fldChar w:fldCharType="separate"/>
        </w:r>
        <w:r>
          <w:rPr>
            <w:noProof/>
          </w:rPr>
          <w:t>ii</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04" w:history="1">
        <w:r w:rsidRPr="00F942BC">
          <w:rPr>
            <w:rStyle w:val="Hyperlink"/>
            <w:noProof/>
          </w:rPr>
          <w:t>HALAMAN PERNYATAAN</w:t>
        </w:r>
        <w:r>
          <w:rPr>
            <w:noProof/>
          </w:rPr>
          <w:tab/>
        </w:r>
        <w:r>
          <w:rPr>
            <w:noProof/>
          </w:rPr>
          <w:fldChar w:fldCharType="begin"/>
        </w:r>
        <w:r>
          <w:rPr>
            <w:noProof/>
          </w:rPr>
          <w:instrText xml:space="preserve"> PAGEREF _Toc83471404 \h </w:instrText>
        </w:r>
        <w:r>
          <w:rPr>
            <w:noProof/>
          </w:rPr>
        </w:r>
        <w:r>
          <w:rPr>
            <w:noProof/>
          </w:rPr>
          <w:fldChar w:fldCharType="separate"/>
        </w:r>
        <w:r>
          <w:rPr>
            <w:noProof/>
          </w:rPr>
          <w:t>iii</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05" w:history="1">
        <w:r w:rsidRPr="00F942BC">
          <w:rPr>
            <w:rStyle w:val="Hyperlink"/>
            <w:noProof/>
          </w:rPr>
          <w:t>HALAMAN MOTTO DAN PERSEMBAHAN</w:t>
        </w:r>
        <w:r>
          <w:rPr>
            <w:noProof/>
          </w:rPr>
          <w:tab/>
        </w:r>
        <w:r>
          <w:rPr>
            <w:noProof/>
          </w:rPr>
          <w:fldChar w:fldCharType="begin"/>
        </w:r>
        <w:r>
          <w:rPr>
            <w:noProof/>
          </w:rPr>
          <w:instrText xml:space="preserve"> PAGEREF _Toc83471405 \h </w:instrText>
        </w:r>
        <w:r>
          <w:rPr>
            <w:noProof/>
          </w:rPr>
        </w:r>
        <w:r>
          <w:rPr>
            <w:noProof/>
          </w:rPr>
          <w:fldChar w:fldCharType="separate"/>
        </w:r>
        <w:r>
          <w:rPr>
            <w:noProof/>
          </w:rPr>
          <w:t>iv</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06" w:history="1">
        <w:r w:rsidRPr="00F942BC">
          <w:rPr>
            <w:rStyle w:val="Hyperlink"/>
            <w:noProof/>
          </w:rPr>
          <w:t>RINGKASAN</w:t>
        </w:r>
        <w:r>
          <w:rPr>
            <w:noProof/>
          </w:rPr>
          <w:tab/>
        </w:r>
        <w:r>
          <w:rPr>
            <w:noProof/>
          </w:rPr>
          <w:fldChar w:fldCharType="begin"/>
        </w:r>
        <w:r>
          <w:rPr>
            <w:noProof/>
          </w:rPr>
          <w:instrText xml:space="preserve"> PAGEREF _Toc83471406 \h </w:instrText>
        </w:r>
        <w:r>
          <w:rPr>
            <w:noProof/>
          </w:rPr>
        </w:r>
        <w:r>
          <w:rPr>
            <w:noProof/>
          </w:rPr>
          <w:fldChar w:fldCharType="separate"/>
        </w:r>
        <w:r>
          <w:rPr>
            <w:noProof/>
          </w:rPr>
          <w:t>v</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07" w:history="1">
        <w:r w:rsidRPr="00F942BC">
          <w:rPr>
            <w:rStyle w:val="Hyperlink"/>
            <w:i/>
            <w:iCs/>
            <w:noProof/>
          </w:rPr>
          <w:t>SUMMARY</w:t>
        </w:r>
        <w:r>
          <w:rPr>
            <w:noProof/>
          </w:rPr>
          <w:tab/>
        </w:r>
        <w:r>
          <w:rPr>
            <w:noProof/>
          </w:rPr>
          <w:fldChar w:fldCharType="begin"/>
        </w:r>
        <w:r>
          <w:rPr>
            <w:noProof/>
          </w:rPr>
          <w:instrText xml:space="preserve"> PAGEREF _Toc83471407 \h </w:instrText>
        </w:r>
        <w:r>
          <w:rPr>
            <w:noProof/>
          </w:rPr>
        </w:r>
        <w:r>
          <w:rPr>
            <w:noProof/>
          </w:rPr>
          <w:fldChar w:fldCharType="separate"/>
        </w:r>
        <w:r>
          <w:rPr>
            <w:noProof/>
          </w:rPr>
          <w:t>vi</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08" w:history="1">
        <w:r w:rsidRPr="00F942BC">
          <w:rPr>
            <w:rStyle w:val="Hyperlink"/>
            <w:noProof/>
          </w:rPr>
          <w:t>PRAKATA</w:t>
        </w:r>
        <w:r>
          <w:rPr>
            <w:noProof/>
          </w:rPr>
          <w:tab/>
        </w:r>
        <w:r>
          <w:rPr>
            <w:noProof/>
          </w:rPr>
          <w:fldChar w:fldCharType="begin"/>
        </w:r>
        <w:r>
          <w:rPr>
            <w:noProof/>
          </w:rPr>
          <w:instrText xml:space="preserve"> PAGEREF _Toc83471408 \h </w:instrText>
        </w:r>
        <w:r>
          <w:rPr>
            <w:noProof/>
          </w:rPr>
        </w:r>
        <w:r>
          <w:rPr>
            <w:noProof/>
          </w:rPr>
          <w:fldChar w:fldCharType="separate"/>
        </w:r>
        <w:r>
          <w:rPr>
            <w:noProof/>
          </w:rPr>
          <w:t>vii</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09" w:history="1">
        <w:r w:rsidRPr="00F942BC">
          <w:rPr>
            <w:rStyle w:val="Hyperlink"/>
            <w:noProof/>
          </w:rPr>
          <w:t>DAFTAR ISI</w:t>
        </w:r>
        <w:r>
          <w:rPr>
            <w:noProof/>
          </w:rPr>
          <w:tab/>
        </w:r>
        <w:r>
          <w:rPr>
            <w:noProof/>
          </w:rPr>
          <w:fldChar w:fldCharType="begin"/>
        </w:r>
        <w:r>
          <w:rPr>
            <w:noProof/>
          </w:rPr>
          <w:instrText xml:space="preserve"> PAGEREF _Toc83471409 \h </w:instrText>
        </w:r>
        <w:r>
          <w:rPr>
            <w:noProof/>
          </w:rPr>
        </w:r>
        <w:r>
          <w:rPr>
            <w:noProof/>
          </w:rPr>
          <w:fldChar w:fldCharType="separate"/>
        </w:r>
        <w:r>
          <w:rPr>
            <w:noProof/>
          </w:rPr>
          <w:t>viii</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10" w:history="1">
        <w:r w:rsidRPr="00F942BC">
          <w:rPr>
            <w:rStyle w:val="Hyperlink"/>
            <w:noProof/>
          </w:rPr>
          <w:t>DAFTAR TABEL</w:t>
        </w:r>
        <w:r>
          <w:rPr>
            <w:noProof/>
          </w:rPr>
          <w:tab/>
        </w:r>
        <w:r>
          <w:rPr>
            <w:noProof/>
          </w:rPr>
          <w:fldChar w:fldCharType="begin"/>
        </w:r>
        <w:r>
          <w:rPr>
            <w:noProof/>
          </w:rPr>
          <w:instrText xml:space="preserve"> PAGEREF _Toc83471410 \h </w:instrText>
        </w:r>
        <w:r>
          <w:rPr>
            <w:noProof/>
          </w:rPr>
        </w:r>
        <w:r>
          <w:rPr>
            <w:noProof/>
          </w:rPr>
          <w:fldChar w:fldCharType="separate"/>
        </w:r>
        <w:r>
          <w:rPr>
            <w:noProof/>
          </w:rPr>
          <w:t>liv</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11" w:history="1">
        <w:r w:rsidRPr="00F942BC">
          <w:rPr>
            <w:rStyle w:val="Hyperlink"/>
            <w:noProof/>
          </w:rPr>
          <w:t>DAFTAR GAMBAR</w:t>
        </w:r>
        <w:r>
          <w:rPr>
            <w:noProof/>
          </w:rPr>
          <w:tab/>
        </w:r>
        <w:r>
          <w:rPr>
            <w:noProof/>
          </w:rPr>
          <w:fldChar w:fldCharType="begin"/>
        </w:r>
        <w:r>
          <w:rPr>
            <w:noProof/>
          </w:rPr>
          <w:instrText xml:space="preserve"> PAGEREF _Toc83471411 \h </w:instrText>
        </w:r>
        <w:r>
          <w:rPr>
            <w:noProof/>
          </w:rPr>
        </w:r>
        <w:r>
          <w:rPr>
            <w:noProof/>
          </w:rPr>
          <w:fldChar w:fldCharType="separate"/>
        </w:r>
        <w:r>
          <w:rPr>
            <w:noProof/>
          </w:rPr>
          <w:t>lv</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12" w:history="1">
        <w:r w:rsidRPr="00F942BC">
          <w:rPr>
            <w:rStyle w:val="Hyperlink"/>
            <w:noProof/>
          </w:rPr>
          <w:t>DAFTAR LAMPIRAN</w:t>
        </w:r>
        <w:r>
          <w:rPr>
            <w:noProof/>
          </w:rPr>
          <w:tab/>
        </w:r>
        <w:r>
          <w:rPr>
            <w:noProof/>
          </w:rPr>
          <w:fldChar w:fldCharType="begin"/>
        </w:r>
        <w:r>
          <w:rPr>
            <w:noProof/>
          </w:rPr>
          <w:instrText xml:space="preserve"> PAGEREF _Toc83471412 \h </w:instrText>
        </w:r>
        <w:r>
          <w:rPr>
            <w:noProof/>
          </w:rPr>
        </w:r>
        <w:r>
          <w:rPr>
            <w:noProof/>
          </w:rPr>
          <w:fldChar w:fldCharType="separate"/>
        </w:r>
        <w:r>
          <w:rPr>
            <w:noProof/>
          </w:rPr>
          <w:t>lviii</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13" w:history="1">
        <w:r w:rsidRPr="00F942BC">
          <w:rPr>
            <w:rStyle w:val="Hyperlink"/>
            <w:noProof/>
          </w:rPr>
          <w:t>DAFTAR ISTILAH DAN SINGKATAN</w:t>
        </w:r>
        <w:r>
          <w:rPr>
            <w:noProof/>
          </w:rPr>
          <w:tab/>
        </w:r>
        <w:r>
          <w:rPr>
            <w:noProof/>
          </w:rPr>
          <w:fldChar w:fldCharType="begin"/>
        </w:r>
        <w:r>
          <w:rPr>
            <w:noProof/>
          </w:rPr>
          <w:instrText xml:space="preserve"> PAGEREF _Toc83471413 \h </w:instrText>
        </w:r>
        <w:r>
          <w:rPr>
            <w:noProof/>
          </w:rPr>
        </w:r>
        <w:r>
          <w:rPr>
            <w:noProof/>
          </w:rPr>
          <w:fldChar w:fldCharType="separate"/>
        </w:r>
        <w:r>
          <w:rPr>
            <w:noProof/>
          </w:rPr>
          <w:t>lix</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14" w:history="1">
        <w:r w:rsidRPr="00F942BC">
          <w:rPr>
            <w:rStyle w:val="Hyperlink"/>
            <w:noProof/>
          </w:rPr>
          <w:t>DAFTAR SIMBOL</w:t>
        </w:r>
        <w:r>
          <w:rPr>
            <w:noProof/>
          </w:rPr>
          <w:tab/>
        </w:r>
        <w:r>
          <w:rPr>
            <w:noProof/>
          </w:rPr>
          <w:fldChar w:fldCharType="begin"/>
        </w:r>
        <w:r>
          <w:rPr>
            <w:noProof/>
          </w:rPr>
          <w:instrText xml:space="preserve"> PAGEREF _Toc83471414 \h </w:instrText>
        </w:r>
        <w:r>
          <w:rPr>
            <w:noProof/>
          </w:rPr>
        </w:r>
        <w:r>
          <w:rPr>
            <w:noProof/>
          </w:rPr>
          <w:fldChar w:fldCharType="separate"/>
        </w:r>
        <w:r>
          <w:rPr>
            <w:noProof/>
          </w:rPr>
          <w:t>lx</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15" w:history="1">
        <w:r w:rsidRPr="00F942BC">
          <w:rPr>
            <w:rStyle w:val="Hyperlink"/>
            <w:noProof/>
          </w:rPr>
          <w:t>BAB 1 PENDAHULUAN</w:t>
        </w:r>
        <w:r>
          <w:rPr>
            <w:noProof/>
          </w:rPr>
          <w:tab/>
        </w:r>
        <w:r>
          <w:rPr>
            <w:noProof/>
          </w:rPr>
          <w:fldChar w:fldCharType="begin"/>
        </w:r>
        <w:r>
          <w:rPr>
            <w:noProof/>
          </w:rPr>
          <w:instrText xml:space="preserve"> PAGEREF _Toc83471415 \h </w:instrText>
        </w:r>
        <w:r>
          <w:rPr>
            <w:noProof/>
          </w:rPr>
        </w:r>
        <w:r>
          <w:rPr>
            <w:noProof/>
          </w:rPr>
          <w:fldChar w:fldCharType="separate"/>
        </w:r>
        <w:r>
          <w:rPr>
            <w:noProof/>
          </w:rPr>
          <w:t>61</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16" w:history="1">
        <w:r w:rsidRPr="00F942BC">
          <w:rPr>
            <w:rStyle w:val="Hyperlink"/>
            <w:noProof/>
          </w:rPr>
          <w:t>1.1 Latar Belakang</w:t>
        </w:r>
        <w:r>
          <w:rPr>
            <w:noProof/>
          </w:rPr>
          <w:tab/>
        </w:r>
        <w:r>
          <w:rPr>
            <w:noProof/>
          </w:rPr>
          <w:fldChar w:fldCharType="begin"/>
        </w:r>
        <w:r>
          <w:rPr>
            <w:noProof/>
          </w:rPr>
          <w:instrText xml:space="preserve"> PAGEREF _Toc83471416 \h </w:instrText>
        </w:r>
        <w:r>
          <w:rPr>
            <w:noProof/>
          </w:rPr>
        </w:r>
        <w:r>
          <w:rPr>
            <w:noProof/>
          </w:rPr>
          <w:fldChar w:fldCharType="separate"/>
        </w:r>
        <w:r>
          <w:rPr>
            <w:noProof/>
          </w:rPr>
          <w:t>61</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17" w:history="1">
        <w:r w:rsidRPr="00F942BC">
          <w:rPr>
            <w:rStyle w:val="Hyperlink"/>
            <w:noProof/>
            <w:lang w:val="en-US"/>
          </w:rPr>
          <w:t>1.2 Rumusan Masalah</w:t>
        </w:r>
        <w:r>
          <w:rPr>
            <w:noProof/>
          </w:rPr>
          <w:tab/>
        </w:r>
        <w:r>
          <w:rPr>
            <w:noProof/>
          </w:rPr>
          <w:fldChar w:fldCharType="begin"/>
        </w:r>
        <w:r>
          <w:rPr>
            <w:noProof/>
          </w:rPr>
          <w:instrText xml:space="preserve"> PAGEREF _Toc83471417 \h </w:instrText>
        </w:r>
        <w:r>
          <w:rPr>
            <w:noProof/>
          </w:rPr>
        </w:r>
        <w:r>
          <w:rPr>
            <w:noProof/>
          </w:rPr>
          <w:fldChar w:fldCharType="separate"/>
        </w:r>
        <w:r>
          <w:rPr>
            <w:noProof/>
          </w:rPr>
          <w:t>62</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18" w:history="1">
        <w:r w:rsidRPr="00F942BC">
          <w:rPr>
            <w:rStyle w:val="Hyperlink"/>
            <w:noProof/>
            <w:lang w:val="en-US"/>
          </w:rPr>
          <w:t>1.3 Batasan Masalah</w:t>
        </w:r>
        <w:r>
          <w:rPr>
            <w:noProof/>
          </w:rPr>
          <w:tab/>
        </w:r>
        <w:r>
          <w:rPr>
            <w:noProof/>
          </w:rPr>
          <w:fldChar w:fldCharType="begin"/>
        </w:r>
        <w:r>
          <w:rPr>
            <w:noProof/>
          </w:rPr>
          <w:instrText xml:space="preserve"> PAGEREF _Toc83471418 \h </w:instrText>
        </w:r>
        <w:r>
          <w:rPr>
            <w:noProof/>
          </w:rPr>
        </w:r>
        <w:r>
          <w:rPr>
            <w:noProof/>
          </w:rPr>
          <w:fldChar w:fldCharType="separate"/>
        </w:r>
        <w:r>
          <w:rPr>
            <w:noProof/>
          </w:rPr>
          <w:t>63</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19" w:history="1">
        <w:r w:rsidRPr="00F942BC">
          <w:rPr>
            <w:rStyle w:val="Hyperlink"/>
            <w:noProof/>
            <w:lang w:val="en-US"/>
          </w:rPr>
          <w:t>1.4 Tujuan Penelitian</w:t>
        </w:r>
        <w:r>
          <w:rPr>
            <w:noProof/>
          </w:rPr>
          <w:tab/>
        </w:r>
        <w:r>
          <w:rPr>
            <w:noProof/>
          </w:rPr>
          <w:fldChar w:fldCharType="begin"/>
        </w:r>
        <w:r>
          <w:rPr>
            <w:noProof/>
          </w:rPr>
          <w:instrText xml:space="preserve"> PAGEREF _Toc83471419 \h </w:instrText>
        </w:r>
        <w:r>
          <w:rPr>
            <w:noProof/>
          </w:rPr>
        </w:r>
        <w:r>
          <w:rPr>
            <w:noProof/>
          </w:rPr>
          <w:fldChar w:fldCharType="separate"/>
        </w:r>
        <w:r>
          <w:rPr>
            <w:noProof/>
          </w:rPr>
          <w:t>63</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20" w:history="1">
        <w:r w:rsidRPr="00F942BC">
          <w:rPr>
            <w:rStyle w:val="Hyperlink"/>
            <w:noProof/>
            <w:lang w:val="en-US"/>
          </w:rPr>
          <w:t>1.5 Manfaat Penelitian</w:t>
        </w:r>
        <w:r>
          <w:rPr>
            <w:noProof/>
          </w:rPr>
          <w:tab/>
        </w:r>
        <w:r>
          <w:rPr>
            <w:noProof/>
          </w:rPr>
          <w:fldChar w:fldCharType="begin"/>
        </w:r>
        <w:r>
          <w:rPr>
            <w:noProof/>
          </w:rPr>
          <w:instrText xml:space="preserve"> PAGEREF _Toc83471420 \h </w:instrText>
        </w:r>
        <w:r>
          <w:rPr>
            <w:noProof/>
          </w:rPr>
        </w:r>
        <w:r>
          <w:rPr>
            <w:noProof/>
          </w:rPr>
          <w:fldChar w:fldCharType="separate"/>
        </w:r>
        <w:r>
          <w:rPr>
            <w:noProof/>
          </w:rPr>
          <w:t>64</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21" w:history="1">
        <w:r w:rsidRPr="00F942BC">
          <w:rPr>
            <w:rStyle w:val="Hyperlink"/>
            <w:noProof/>
            <w:lang w:val="en-US"/>
          </w:rPr>
          <w:t>1.6 Sistematika Penulisan</w:t>
        </w:r>
        <w:r>
          <w:rPr>
            <w:noProof/>
          </w:rPr>
          <w:tab/>
        </w:r>
        <w:r>
          <w:rPr>
            <w:noProof/>
          </w:rPr>
          <w:fldChar w:fldCharType="begin"/>
        </w:r>
        <w:r>
          <w:rPr>
            <w:noProof/>
          </w:rPr>
          <w:instrText xml:space="preserve"> PAGEREF _Toc83471421 \h </w:instrText>
        </w:r>
        <w:r>
          <w:rPr>
            <w:noProof/>
          </w:rPr>
        </w:r>
        <w:r>
          <w:rPr>
            <w:noProof/>
          </w:rPr>
          <w:fldChar w:fldCharType="separate"/>
        </w:r>
        <w:r>
          <w:rPr>
            <w:noProof/>
          </w:rPr>
          <w:t>64</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22" w:history="1">
        <w:r w:rsidRPr="00F942BC">
          <w:rPr>
            <w:rStyle w:val="Hyperlink"/>
            <w:noProof/>
          </w:rPr>
          <w:t>BAB 2</w:t>
        </w:r>
        <w:r w:rsidRPr="00F942BC">
          <w:rPr>
            <w:rStyle w:val="Hyperlink"/>
            <w:noProof/>
            <w:lang w:val="en-US"/>
          </w:rPr>
          <w:t xml:space="preserve"> TINJAUAN PUSTAKA</w:t>
        </w:r>
        <w:r>
          <w:rPr>
            <w:noProof/>
          </w:rPr>
          <w:tab/>
        </w:r>
        <w:r>
          <w:rPr>
            <w:noProof/>
          </w:rPr>
          <w:fldChar w:fldCharType="begin"/>
        </w:r>
        <w:r>
          <w:rPr>
            <w:noProof/>
          </w:rPr>
          <w:instrText xml:space="preserve"> PAGEREF _Toc83471422 \h </w:instrText>
        </w:r>
        <w:r>
          <w:rPr>
            <w:noProof/>
          </w:rPr>
        </w:r>
        <w:r>
          <w:rPr>
            <w:noProof/>
          </w:rPr>
          <w:fldChar w:fldCharType="separate"/>
        </w:r>
        <w:r>
          <w:rPr>
            <w:noProof/>
          </w:rPr>
          <w:t>66</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23" w:history="1">
        <w:r w:rsidRPr="00F942BC">
          <w:rPr>
            <w:rStyle w:val="Hyperlink"/>
            <w:noProof/>
            <w:lang w:val="en-US"/>
          </w:rPr>
          <w:t>2.1 Penelitian Terdahulu</w:t>
        </w:r>
        <w:r>
          <w:rPr>
            <w:noProof/>
          </w:rPr>
          <w:tab/>
        </w:r>
        <w:r>
          <w:rPr>
            <w:noProof/>
          </w:rPr>
          <w:fldChar w:fldCharType="begin"/>
        </w:r>
        <w:r>
          <w:rPr>
            <w:noProof/>
          </w:rPr>
          <w:instrText xml:space="preserve"> PAGEREF _Toc83471423 \h </w:instrText>
        </w:r>
        <w:r>
          <w:rPr>
            <w:noProof/>
          </w:rPr>
        </w:r>
        <w:r>
          <w:rPr>
            <w:noProof/>
          </w:rPr>
          <w:fldChar w:fldCharType="separate"/>
        </w:r>
        <w:r>
          <w:rPr>
            <w:noProof/>
          </w:rPr>
          <w:t>66</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24" w:history="1">
        <w:r w:rsidRPr="00F942BC">
          <w:rPr>
            <w:rStyle w:val="Hyperlink"/>
            <w:noProof/>
            <w:lang w:val="en-US"/>
          </w:rPr>
          <w:t>2.2 Pengolahan Citra</w:t>
        </w:r>
        <w:r>
          <w:rPr>
            <w:noProof/>
          </w:rPr>
          <w:tab/>
        </w:r>
        <w:r>
          <w:rPr>
            <w:noProof/>
          </w:rPr>
          <w:fldChar w:fldCharType="begin"/>
        </w:r>
        <w:r>
          <w:rPr>
            <w:noProof/>
          </w:rPr>
          <w:instrText xml:space="preserve"> PAGEREF _Toc83471424 \h </w:instrText>
        </w:r>
        <w:r>
          <w:rPr>
            <w:noProof/>
          </w:rPr>
        </w:r>
        <w:r>
          <w:rPr>
            <w:noProof/>
          </w:rPr>
          <w:fldChar w:fldCharType="separate"/>
        </w:r>
        <w:r>
          <w:rPr>
            <w:noProof/>
          </w:rPr>
          <w:t>67</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25" w:history="1">
        <w:r w:rsidRPr="00F942BC">
          <w:rPr>
            <w:rStyle w:val="Hyperlink"/>
            <w:i/>
            <w:noProof/>
            <w:lang w:val="en-US"/>
          </w:rPr>
          <w:t>2.3 Deep Learning</w:t>
        </w:r>
        <w:r>
          <w:rPr>
            <w:noProof/>
          </w:rPr>
          <w:tab/>
        </w:r>
        <w:r>
          <w:rPr>
            <w:noProof/>
          </w:rPr>
          <w:fldChar w:fldCharType="begin"/>
        </w:r>
        <w:r>
          <w:rPr>
            <w:noProof/>
          </w:rPr>
          <w:instrText xml:space="preserve"> PAGEREF _Toc83471425 \h </w:instrText>
        </w:r>
        <w:r>
          <w:rPr>
            <w:noProof/>
          </w:rPr>
        </w:r>
        <w:r>
          <w:rPr>
            <w:noProof/>
          </w:rPr>
          <w:fldChar w:fldCharType="separate"/>
        </w:r>
        <w:r>
          <w:rPr>
            <w:noProof/>
          </w:rPr>
          <w:t>67</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26" w:history="1">
        <w:r w:rsidRPr="00F942BC">
          <w:rPr>
            <w:rStyle w:val="Hyperlink"/>
            <w:i/>
            <w:noProof/>
            <w:lang w:val="en-US"/>
          </w:rPr>
          <w:t>2.4 Convolutional Neural Network</w:t>
        </w:r>
        <w:r>
          <w:rPr>
            <w:noProof/>
          </w:rPr>
          <w:tab/>
        </w:r>
        <w:r>
          <w:rPr>
            <w:noProof/>
          </w:rPr>
          <w:fldChar w:fldCharType="begin"/>
        </w:r>
        <w:r>
          <w:rPr>
            <w:noProof/>
          </w:rPr>
          <w:instrText xml:space="preserve"> PAGEREF _Toc83471426 \h </w:instrText>
        </w:r>
        <w:r>
          <w:rPr>
            <w:noProof/>
          </w:rPr>
        </w:r>
        <w:r>
          <w:rPr>
            <w:noProof/>
          </w:rPr>
          <w:fldChar w:fldCharType="separate"/>
        </w:r>
        <w:r>
          <w:rPr>
            <w:noProof/>
          </w:rPr>
          <w:t>69</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27" w:history="1">
        <w:r w:rsidRPr="00F942BC">
          <w:rPr>
            <w:rStyle w:val="Hyperlink"/>
            <w:i/>
            <w:iCs/>
            <w:noProof/>
            <w:lang w:val="en-US"/>
          </w:rPr>
          <w:t>2.4.1 Input Layer</w:t>
        </w:r>
        <w:r>
          <w:rPr>
            <w:noProof/>
          </w:rPr>
          <w:tab/>
        </w:r>
        <w:r>
          <w:rPr>
            <w:noProof/>
          </w:rPr>
          <w:fldChar w:fldCharType="begin"/>
        </w:r>
        <w:r>
          <w:rPr>
            <w:noProof/>
          </w:rPr>
          <w:instrText xml:space="preserve"> PAGEREF _Toc83471427 \h </w:instrText>
        </w:r>
        <w:r>
          <w:rPr>
            <w:noProof/>
          </w:rPr>
        </w:r>
        <w:r>
          <w:rPr>
            <w:noProof/>
          </w:rPr>
          <w:fldChar w:fldCharType="separate"/>
        </w:r>
        <w:r>
          <w:rPr>
            <w:noProof/>
          </w:rPr>
          <w:t>69</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28" w:history="1">
        <w:r w:rsidRPr="00F942BC">
          <w:rPr>
            <w:rStyle w:val="Hyperlink"/>
            <w:i/>
            <w:noProof/>
            <w:lang w:val="en-US"/>
          </w:rPr>
          <w:t>2.4.2 Convolutional Layer</w:t>
        </w:r>
        <w:r>
          <w:rPr>
            <w:noProof/>
          </w:rPr>
          <w:tab/>
        </w:r>
        <w:r>
          <w:rPr>
            <w:noProof/>
          </w:rPr>
          <w:fldChar w:fldCharType="begin"/>
        </w:r>
        <w:r>
          <w:rPr>
            <w:noProof/>
          </w:rPr>
          <w:instrText xml:space="preserve"> PAGEREF _Toc83471428 \h </w:instrText>
        </w:r>
        <w:r>
          <w:rPr>
            <w:noProof/>
          </w:rPr>
        </w:r>
        <w:r>
          <w:rPr>
            <w:noProof/>
          </w:rPr>
          <w:fldChar w:fldCharType="separate"/>
        </w:r>
        <w:r>
          <w:rPr>
            <w:noProof/>
          </w:rPr>
          <w:t>70</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29" w:history="1">
        <w:r w:rsidRPr="00F942BC">
          <w:rPr>
            <w:rStyle w:val="Hyperlink"/>
            <w:i/>
            <w:noProof/>
            <w:lang w:val="en-US"/>
          </w:rPr>
          <w:t>2.4.3 Activation Layer</w:t>
        </w:r>
        <w:r>
          <w:rPr>
            <w:noProof/>
          </w:rPr>
          <w:tab/>
        </w:r>
        <w:r>
          <w:rPr>
            <w:noProof/>
          </w:rPr>
          <w:fldChar w:fldCharType="begin"/>
        </w:r>
        <w:r>
          <w:rPr>
            <w:noProof/>
          </w:rPr>
          <w:instrText xml:space="preserve"> PAGEREF _Toc83471429 \h </w:instrText>
        </w:r>
        <w:r>
          <w:rPr>
            <w:noProof/>
          </w:rPr>
        </w:r>
        <w:r>
          <w:rPr>
            <w:noProof/>
          </w:rPr>
          <w:fldChar w:fldCharType="separate"/>
        </w:r>
        <w:r>
          <w:rPr>
            <w:noProof/>
          </w:rPr>
          <w:t>71</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30" w:history="1">
        <w:r w:rsidRPr="00F942BC">
          <w:rPr>
            <w:rStyle w:val="Hyperlink"/>
            <w:i/>
            <w:noProof/>
            <w:lang w:val="en-US"/>
          </w:rPr>
          <w:t>2.4.4 Pooling Layer</w:t>
        </w:r>
        <w:r>
          <w:rPr>
            <w:noProof/>
          </w:rPr>
          <w:tab/>
        </w:r>
        <w:r>
          <w:rPr>
            <w:noProof/>
          </w:rPr>
          <w:fldChar w:fldCharType="begin"/>
        </w:r>
        <w:r>
          <w:rPr>
            <w:noProof/>
          </w:rPr>
          <w:instrText xml:space="preserve"> PAGEREF _Toc83471430 \h </w:instrText>
        </w:r>
        <w:r>
          <w:rPr>
            <w:noProof/>
          </w:rPr>
        </w:r>
        <w:r>
          <w:rPr>
            <w:noProof/>
          </w:rPr>
          <w:fldChar w:fldCharType="separate"/>
        </w:r>
        <w:r>
          <w:rPr>
            <w:noProof/>
          </w:rPr>
          <w:t>72</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31" w:history="1">
        <w:r w:rsidRPr="00F942BC">
          <w:rPr>
            <w:rStyle w:val="Hyperlink"/>
            <w:i/>
            <w:noProof/>
            <w:lang w:val="en-US"/>
          </w:rPr>
          <w:t>2.4.5 Fully Connected Layer</w:t>
        </w:r>
        <w:r>
          <w:rPr>
            <w:noProof/>
          </w:rPr>
          <w:tab/>
        </w:r>
        <w:r>
          <w:rPr>
            <w:noProof/>
          </w:rPr>
          <w:fldChar w:fldCharType="begin"/>
        </w:r>
        <w:r>
          <w:rPr>
            <w:noProof/>
          </w:rPr>
          <w:instrText xml:space="preserve"> PAGEREF _Toc83471431 \h </w:instrText>
        </w:r>
        <w:r>
          <w:rPr>
            <w:noProof/>
          </w:rPr>
        </w:r>
        <w:r>
          <w:rPr>
            <w:noProof/>
          </w:rPr>
          <w:fldChar w:fldCharType="separate"/>
        </w:r>
        <w:r>
          <w:rPr>
            <w:noProof/>
          </w:rPr>
          <w:t>73</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32" w:history="1">
        <w:r w:rsidRPr="00F942BC">
          <w:rPr>
            <w:rStyle w:val="Hyperlink"/>
            <w:iCs/>
            <w:noProof/>
            <w:lang w:val="en-US"/>
          </w:rPr>
          <w:t>2.5 Arsitektur CNN</w:t>
        </w:r>
        <w:r>
          <w:rPr>
            <w:noProof/>
          </w:rPr>
          <w:tab/>
        </w:r>
        <w:r>
          <w:rPr>
            <w:noProof/>
          </w:rPr>
          <w:fldChar w:fldCharType="begin"/>
        </w:r>
        <w:r>
          <w:rPr>
            <w:noProof/>
          </w:rPr>
          <w:instrText xml:space="preserve"> PAGEREF _Toc83471432 \h </w:instrText>
        </w:r>
        <w:r>
          <w:rPr>
            <w:noProof/>
          </w:rPr>
        </w:r>
        <w:r>
          <w:rPr>
            <w:noProof/>
          </w:rPr>
          <w:fldChar w:fldCharType="separate"/>
        </w:r>
        <w:r>
          <w:rPr>
            <w:noProof/>
          </w:rPr>
          <w:t>74</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33" w:history="1">
        <w:r w:rsidRPr="00F942BC">
          <w:rPr>
            <w:rStyle w:val="Hyperlink"/>
            <w:noProof/>
            <w:lang w:val="en-US"/>
          </w:rPr>
          <w:t xml:space="preserve">2.5.1 Arsitektur </w:t>
        </w:r>
        <w:r w:rsidRPr="00F942BC">
          <w:rPr>
            <w:rStyle w:val="Hyperlink"/>
            <w:i/>
            <w:noProof/>
            <w:lang w:val="en-US"/>
          </w:rPr>
          <w:t>MobileNet</w:t>
        </w:r>
        <w:r>
          <w:rPr>
            <w:noProof/>
          </w:rPr>
          <w:tab/>
        </w:r>
        <w:r>
          <w:rPr>
            <w:noProof/>
          </w:rPr>
          <w:fldChar w:fldCharType="begin"/>
        </w:r>
        <w:r>
          <w:rPr>
            <w:noProof/>
          </w:rPr>
          <w:instrText xml:space="preserve"> PAGEREF _Toc83471433 \h </w:instrText>
        </w:r>
        <w:r>
          <w:rPr>
            <w:noProof/>
          </w:rPr>
        </w:r>
        <w:r>
          <w:rPr>
            <w:noProof/>
          </w:rPr>
          <w:fldChar w:fldCharType="separate"/>
        </w:r>
        <w:r>
          <w:rPr>
            <w:noProof/>
          </w:rPr>
          <w:t>74</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34" w:history="1">
        <w:r w:rsidRPr="00F942BC">
          <w:rPr>
            <w:rStyle w:val="Hyperlink"/>
            <w:noProof/>
            <w:lang w:val="en-US"/>
          </w:rPr>
          <w:t xml:space="preserve">2.5.2 Arsitektur </w:t>
        </w:r>
        <w:r w:rsidRPr="00F942BC">
          <w:rPr>
            <w:rStyle w:val="Hyperlink"/>
            <w:i/>
            <w:noProof/>
            <w:lang w:val="en-US"/>
          </w:rPr>
          <w:t>InceptionV3</w:t>
        </w:r>
        <w:r>
          <w:rPr>
            <w:noProof/>
          </w:rPr>
          <w:tab/>
        </w:r>
        <w:r>
          <w:rPr>
            <w:noProof/>
          </w:rPr>
          <w:fldChar w:fldCharType="begin"/>
        </w:r>
        <w:r>
          <w:rPr>
            <w:noProof/>
          </w:rPr>
          <w:instrText xml:space="preserve"> PAGEREF _Toc83471434 \h </w:instrText>
        </w:r>
        <w:r>
          <w:rPr>
            <w:noProof/>
          </w:rPr>
        </w:r>
        <w:r>
          <w:rPr>
            <w:noProof/>
          </w:rPr>
          <w:fldChar w:fldCharType="separate"/>
        </w:r>
        <w:r>
          <w:rPr>
            <w:noProof/>
          </w:rPr>
          <w:t>77</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35" w:history="1">
        <w:r w:rsidRPr="00F942BC">
          <w:rPr>
            <w:rStyle w:val="Hyperlink"/>
            <w:noProof/>
            <w:lang w:val="en-US"/>
          </w:rPr>
          <w:t xml:space="preserve">2.5.3 Arsitektur </w:t>
        </w:r>
        <w:r w:rsidRPr="00F942BC">
          <w:rPr>
            <w:rStyle w:val="Hyperlink"/>
            <w:i/>
            <w:noProof/>
            <w:lang w:val="en-US"/>
          </w:rPr>
          <w:t>VGG16</w:t>
        </w:r>
        <w:r>
          <w:rPr>
            <w:noProof/>
          </w:rPr>
          <w:tab/>
        </w:r>
        <w:r>
          <w:rPr>
            <w:noProof/>
          </w:rPr>
          <w:fldChar w:fldCharType="begin"/>
        </w:r>
        <w:r>
          <w:rPr>
            <w:noProof/>
          </w:rPr>
          <w:instrText xml:space="preserve"> PAGEREF _Toc83471435 \h </w:instrText>
        </w:r>
        <w:r>
          <w:rPr>
            <w:noProof/>
          </w:rPr>
        </w:r>
        <w:r>
          <w:rPr>
            <w:noProof/>
          </w:rPr>
          <w:fldChar w:fldCharType="separate"/>
        </w:r>
        <w:r>
          <w:rPr>
            <w:noProof/>
          </w:rPr>
          <w:t>78</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36" w:history="1">
        <w:r w:rsidRPr="00F942BC">
          <w:rPr>
            <w:rStyle w:val="Hyperlink"/>
            <w:noProof/>
            <w:lang w:val="en-US"/>
          </w:rPr>
          <w:t>2.5.4 ResNet50</w:t>
        </w:r>
        <w:r>
          <w:rPr>
            <w:noProof/>
          </w:rPr>
          <w:tab/>
        </w:r>
        <w:r>
          <w:rPr>
            <w:noProof/>
          </w:rPr>
          <w:fldChar w:fldCharType="begin"/>
        </w:r>
        <w:r>
          <w:rPr>
            <w:noProof/>
          </w:rPr>
          <w:instrText xml:space="preserve"> PAGEREF _Toc83471436 \h </w:instrText>
        </w:r>
        <w:r>
          <w:rPr>
            <w:noProof/>
          </w:rPr>
        </w:r>
        <w:r>
          <w:rPr>
            <w:noProof/>
          </w:rPr>
          <w:fldChar w:fldCharType="separate"/>
        </w:r>
        <w:r>
          <w:rPr>
            <w:noProof/>
          </w:rPr>
          <w:t>80</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37" w:history="1">
        <w:r w:rsidRPr="00F942BC">
          <w:rPr>
            <w:rStyle w:val="Hyperlink"/>
            <w:i/>
            <w:noProof/>
            <w:lang w:val="en-US"/>
          </w:rPr>
          <w:t>2.6 Google Colaboratory</w:t>
        </w:r>
        <w:r>
          <w:rPr>
            <w:noProof/>
          </w:rPr>
          <w:tab/>
        </w:r>
        <w:r>
          <w:rPr>
            <w:noProof/>
          </w:rPr>
          <w:fldChar w:fldCharType="begin"/>
        </w:r>
        <w:r>
          <w:rPr>
            <w:noProof/>
          </w:rPr>
          <w:instrText xml:space="preserve"> PAGEREF _Toc83471437 \h </w:instrText>
        </w:r>
        <w:r>
          <w:rPr>
            <w:noProof/>
          </w:rPr>
        </w:r>
        <w:r>
          <w:rPr>
            <w:noProof/>
          </w:rPr>
          <w:fldChar w:fldCharType="separate"/>
        </w:r>
        <w:r>
          <w:rPr>
            <w:noProof/>
          </w:rPr>
          <w:t>81</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38" w:history="1">
        <w:r w:rsidRPr="00F942BC">
          <w:rPr>
            <w:rStyle w:val="Hyperlink"/>
            <w:i/>
            <w:noProof/>
            <w:lang w:val="en-US"/>
          </w:rPr>
          <w:t>2.7 Framework Keras dan Tensorflow</w:t>
        </w:r>
        <w:r>
          <w:rPr>
            <w:noProof/>
          </w:rPr>
          <w:tab/>
        </w:r>
        <w:r>
          <w:rPr>
            <w:noProof/>
          </w:rPr>
          <w:fldChar w:fldCharType="begin"/>
        </w:r>
        <w:r>
          <w:rPr>
            <w:noProof/>
          </w:rPr>
          <w:instrText xml:space="preserve"> PAGEREF _Toc83471438 \h </w:instrText>
        </w:r>
        <w:r>
          <w:rPr>
            <w:noProof/>
          </w:rPr>
        </w:r>
        <w:r>
          <w:rPr>
            <w:noProof/>
          </w:rPr>
          <w:fldChar w:fldCharType="separate"/>
        </w:r>
        <w:r>
          <w:rPr>
            <w:noProof/>
          </w:rPr>
          <w:t>83</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39" w:history="1">
        <w:r w:rsidRPr="00F942BC">
          <w:rPr>
            <w:rStyle w:val="Hyperlink"/>
            <w:i/>
            <w:noProof/>
            <w:lang w:val="en-US"/>
          </w:rPr>
          <w:t>2.7.1 Tensorflow.js</w:t>
        </w:r>
        <w:r>
          <w:rPr>
            <w:noProof/>
          </w:rPr>
          <w:tab/>
        </w:r>
        <w:r>
          <w:rPr>
            <w:noProof/>
          </w:rPr>
          <w:fldChar w:fldCharType="begin"/>
        </w:r>
        <w:r>
          <w:rPr>
            <w:noProof/>
          </w:rPr>
          <w:instrText xml:space="preserve"> PAGEREF _Toc83471439 \h </w:instrText>
        </w:r>
        <w:r>
          <w:rPr>
            <w:noProof/>
          </w:rPr>
        </w:r>
        <w:r>
          <w:rPr>
            <w:noProof/>
          </w:rPr>
          <w:fldChar w:fldCharType="separate"/>
        </w:r>
        <w:r>
          <w:rPr>
            <w:noProof/>
          </w:rPr>
          <w:t>84</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40" w:history="1">
        <w:r w:rsidRPr="00F942BC">
          <w:rPr>
            <w:rStyle w:val="Hyperlink"/>
            <w:i/>
            <w:noProof/>
            <w:lang w:val="en-US"/>
          </w:rPr>
          <w:t>2.8 Website</w:t>
        </w:r>
        <w:r>
          <w:rPr>
            <w:noProof/>
          </w:rPr>
          <w:tab/>
        </w:r>
        <w:r>
          <w:rPr>
            <w:noProof/>
          </w:rPr>
          <w:fldChar w:fldCharType="begin"/>
        </w:r>
        <w:r>
          <w:rPr>
            <w:noProof/>
          </w:rPr>
          <w:instrText xml:space="preserve"> PAGEREF _Toc83471440 \h </w:instrText>
        </w:r>
        <w:r>
          <w:rPr>
            <w:noProof/>
          </w:rPr>
        </w:r>
        <w:r>
          <w:rPr>
            <w:noProof/>
          </w:rPr>
          <w:fldChar w:fldCharType="separate"/>
        </w:r>
        <w:r>
          <w:rPr>
            <w:noProof/>
          </w:rPr>
          <w:t>85</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41" w:history="1">
        <w:r w:rsidRPr="00F942BC">
          <w:rPr>
            <w:rStyle w:val="Hyperlink"/>
            <w:noProof/>
            <w:lang w:val="en-US"/>
          </w:rPr>
          <w:t>2.8.1 HTML (</w:t>
        </w:r>
        <w:r w:rsidRPr="00F942BC">
          <w:rPr>
            <w:rStyle w:val="Hyperlink"/>
            <w:i/>
            <w:noProof/>
            <w:lang w:val="en-US"/>
          </w:rPr>
          <w:t>Hyper Text  Markup Language</w:t>
        </w:r>
        <w:r w:rsidRPr="00F942BC">
          <w:rPr>
            <w:rStyle w:val="Hyperlink"/>
            <w:noProof/>
            <w:lang w:val="en-US"/>
          </w:rPr>
          <w:t>)</w:t>
        </w:r>
        <w:r>
          <w:rPr>
            <w:noProof/>
          </w:rPr>
          <w:tab/>
        </w:r>
        <w:r>
          <w:rPr>
            <w:noProof/>
          </w:rPr>
          <w:fldChar w:fldCharType="begin"/>
        </w:r>
        <w:r>
          <w:rPr>
            <w:noProof/>
          </w:rPr>
          <w:instrText xml:space="preserve"> PAGEREF _Toc83471441 \h </w:instrText>
        </w:r>
        <w:r>
          <w:rPr>
            <w:noProof/>
          </w:rPr>
        </w:r>
        <w:r>
          <w:rPr>
            <w:noProof/>
          </w:rPr>
          <w:fldChar w:fldCharType="separate"/>
        </w:r>
        <w:r>
          <w:rPr>
            <w:noProof/>
          </w:rPr>
          <w:t>85</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42" w:history="1">
        <w:r w:rsidRPr="00F942BC">
          <w:rPr>
            <w:rStyle w:val="Hyperlink"/>
            <w:noProof/>
            <w:lang w:val="en-US"/>
          </w:rPr>
          <w:t>2.8.2 CSS (</w:t>
        </w:r>
        <w:r w:rsidRPr="00F942BC">
          <w:rPr>
            <w:rStyle w:val="Hyperlink"/>
            <w:i/>
            <w:noProof/>
            <w:lang w:val="en-US"/>
          </w:rPr>
          <w:t>Cascading Style Sheets</w:t>
        </w:r>
        <w:r w:rsidRPr="00F942BC">
          <w:rPr>
            <w:rStyle w:val="Hyperlink"/>
            <w:noProof/>
            <w:lang w:val="en-US"/>
          </w:rPr>
          <w:t>)</w:t>
        </w:r>
        <w:r>
          <w:rPr>
            <w:noProof/>
          </w:rPr>
          <w:tab/>
        </w:r>
        <w:r>
          <w:rPr>
            <w:noProof/>
          </w:rPr>
          <w:fldChar w:fldCharType="begin"/>
        </w:r>
        <w:r>
          <w:rPr>
            <w:noProof/>
          </w:rPr>
          <w:instrText xml:space="preserve"> PAGEREF _Toc83471442 \h </w:instrText>
        </w:r>
        <w:r>
          <w:rPr>
            <w:noProof/>
          </w:rPr>
        </w:r>
        <w:r>
          <w:rPr>
            <w:noProof/>
          </w:rPr>
          <w:fldChar w:fldCharType="separate"/>
        </w:r>
        <w:r>
          <w:rPr>
            <w:noProof/>
          </w:rPr>
          <w:t>86</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43" w:history="1">
        <w:r w:rsidRPr="00F942BC">
          <w:rPr>
            <w:rStyle w:val="Hyperlink"/>
            <w:i/>
            <w:noProof/>
            <w:lang w:val="en-US"/>
          </w:rPr>
          <w:t>2.8.3 Javascript</w:t>
        </w:r>
        <w:r>
          <w:rPr>
            <w:noProof/>
          </w:rPr>
          <w:tab/>
        </w:r>
        <w:r>
          <w:rPr>
            <w:noProof/>
          </w:rPr>
          <w:fldChar w:fldCharType="begin"/>
        </w:r>
        <w:r>
          <w:rPr>
            <w:noProof/>
          </w:rPr>
          <w:instrText xml:space="preserve"> PAGEREF _Toc83471443 \h </w:instrText>
        </w:r>
        <w:r>
          <w:rPr>
            <w:noProof/>
          </w:rPr>
        </w:r>
        <w:r>
          <w:rPr>
            <w:noProof/>
          </w:rPr>
          <w:fldChar w:fldCharType="separate"/>
        </w:r>
        <w:r>
          <w:rPr>
            <w:noProof/>
          </w:rPr>
          <w:t>86</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44" w:history="1">
        <w:r w:rsidRPr="00F942BC">
          <w:rPr>
            <w:rStyle w:val="Hyperlink"/>
            <w:noProof/>
            <w:lang w:val="en-US"/>
          </w:rPr>
          <w:t>2.9 CT Scan</w:t>
        </w:r>
        <w:r>
          <w:rPr>
            <w:noProof/>
          </w:rPr>
          <w:tab/>
        </w:r>
        <w:r>
          <w:rPr>
            <w:noProof/>
          </w:rPr>
          <w:fldChar w:fldCharType="begin"/>
        </w:r>
        <w:r>
          <w:rPr>
            <w:noProof/>
          </w:rPr>
          <w:instrText xml:space="preserve"> PAGEREF _Toc83471444 \h </w:instrText>
        </w:r>
        <w:r>
          <w:rPr>
            <w:noProof/>
          </w:rPr>
        </w:r>
        <w:r>
          <w:rPr>
            <w:noProof/>
          </w:rPr>
          <w:fldChar w:fldCharType="separate"/>
        </w:r>
        <w:r>
          <w:rPr>
            <w:noProof/>
          </w:rPr>
          <w:t>87</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45" w:history="1">
        <w:r w:rsidRPr="00F942BC">
          <w:rPr>
            <w:rStyle w:val="Hyperlink"/>
            <w:i/>
            <w:noProof/>
            <w:lang w:val="en-US"/>
          </w:rPr>
          <w:t>2.10 Coronavirus Disease 2019 (Covid-19)</w:t>
        </w:r>
        <w:r>
          <w:rPr>
            <w:noProof/>
          </w:rPr>
          <w:tab/>
        </w:r>
        <w:r>
          <w:rPr>
            <w:noProof/>
          </w:rPr>
          <w:fldChar w:fldCharType="begin"/>
        </w:r>
        <w:r>
          <w:rPr>
            <w:noProof/>
          </w:rPr>
          <w:instrText xml:space="preserve"> PAGEREF _Toc83471445 \h </w:instrText>
        </w:r>
        <w:r>
          <w:rPr>
            <w:noProof/>
          </w:rPr>
        </w:r>
        <w:r>
          <w:rPr>
            <w:noProof/>
          </w:rPr>
          <w:fldChar w:fldCharType="separate"/>
        </w:r>
        <w:r>
          <w:rPr>
            <w:noProof/>
          </w:rPr>
          <w:t>88</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46" w:history="1">
        <w:r w:rsidRPr="00F942BC">
          <w:rPr>
            <w:rStyle w:val="Hyperlink"/>
            <w:noProof/>
          </w:rPr>
          <w:t>BAB 3</w:t>
        </w:r>
        <w:r w:rsidRPr="00F942BC">
          <w:rPr>
            <w:rStyle w:val="Hyperlink"/>
            <w:noProof/>
            <w:lang w:val="en-US"/>
          </w:rPr>
          <w:t xml:space="preserve"> METODE PENELITIAN</w:t>
        </w:r>
        <w:r>
          <w:rPr>
            <w:noProof/>
          </w:rPr>
          <w:tab/>
        </w:r>
        <w:r>
          <w:rPr>
            <w:noProof/>
          </w:rPr>
          <w:fldChar w:fldCharType="begin"/>
        </w:r>
        <w:r>
          <w:rPr>
            <w:noProof/>
          </w:rPr>
          <w:instrText xml:space="preserve"> PAGEREF _Toc83471446 \h </w:instrText>
        </w:r>
        <w:r>
          <w:rPr>
            <w:noProof/>
          </w:rPr>
        </w:r>
        <w:r>
          <w:rPr>
            <w:noProof/>
          </w:rPr>
          <w:fldChar w:fldCharType="separate"/>
        </w:r>
        <w:r>
          <w:rPr>
            <w:noProof/>
          </w:rPr>
          <w:t>90</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47" w:history="1">
        <w:r w:rsidRPr="00F942BC">
          <w:rPr>
            <w:rStyle w:val="Hyperlink"/>
            <w:noProof/>
          </w:rPr>
          <w:t>3.1</w:t>
        </w:r>
        <w:r w:rsidRPr="00F942BC">
          <w:rPr>
            <w:rStyle w:val="Hyperlink"/>
            <w:noProof/>
            <w:lang w:val="en-US"/>
          </w:rPr>
          <w:t xml:space="preserve"> Waktu dan Tempat</w:t>
        </w:r>
        <w:r>
          <w:rPr>
            <w:noProof/>
          </w:rPr>
          <w:tab/>
        </w:r>
        <w:r>
          <w:rPr>
            <w:noProof/>
          </w:rPr>
          <w:fldChar w:fldCharType="begin"/>
        </w:r>
        <w:r>
          <w:rPr>
            <w:noProof/>
          </w:rPr>
          <w:instrText xml:space="preserve"> PAGEREF _Toc83471447 \h </w:instrText>
        </w:r>
        <w:r>
          <w:rPr>
            <w:noProof/>
          </w:rPr>
        </w:r>
        <w:r>
          <w:rPr>
            <w:noProof/>
          </w:rPr>
          <w:fldChar w:fldCharType="separate"/>
        </w:r>
        <w:r>
          <w:rPr>
            <w:noProof/>
          </w:rPr>
          <w:t>90</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48" w:history="1">
        <w:r w:rsidRPr="00F942BC">
          <w:rPr>
            <w:rStyle w:val="Hyperlink"/>
            <w:noProof/>
          </w:rPr>
          <w:t>3.2</w:t>
        </w:r>
        <w:r w:rsidRPr="00F942BC">
          <w:rPr>
            <w:rStyle w:val="Hyperlink"/>
            <w:noProof/>
            <w:lang w:val="en-US"/>
          </w:rPr>
          <w:t xml:space="preserve"> Alat dan Bahan</w:t>
        </w:r>
        <w:r>
          <w:rPr>
            <w:noProof/>
          </w:rPr>
          <w:tab/>
        </w:r>
        <w:r>
          <w:rPr>
            <w:noProof/>
          </w:rPr>
          <w:fldChar w:fldCharType="begin"/>
        </w:r>
        <w:r>
          <w:rPr>
            <w:noProof/>
          </w:rPr>
          <w:instrText xml:space="preserve"> PAGEREF _Toc83471448 \h </w:instrText>
        </w:r>
        <w:r>
          <w:rPr>
            <w:noProof/>
          </w:rPr>
        </w:r>
        <w:r>
          <w:rPr>
            <w:noProof/>
          </w:rPr>
          <w:fldChar w:fldCharType="separate"/>
        </w:r>
        <w:r>
          <w:rPr>
            <w:noProof/>
          </w:rPr>
          <w:t>90</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49" w:history="1">
        <w:r w:rsidRPr="00F942BC">
          <w:rPr>
            <w:rStyle w:val="Hyperlink"/>
            <w:noProof/>
            <w:lang w:val="en-US"/>
          </w:rPr>
          <w:t>3.2.1 Perangkat Keras</w:t>
        </w:r>
        <w:r>
          <w:rPr>
            <w:noProof/>
          </w:rPr>
          <w:tab/>
        </w:r>
        <w:r>
          <w:rPr>
            <w:noProof/>
          </w:rPr>
          <w:fldChar w:fldCharType="begin"/>
        </w:r>
        <w:r>
          <w:rPr>
            <w:noProof/>
          </w:rPr>
          <w:instrText xml:space="preserve"> PAGEREF _Toc83471449 \h </w:instrText>
        </w:r>
        <w:r>
          <w:rPr>
            <w:noProof/>
          </w:rPr>
        </w:r>
        <w:r>
          <w:rPr>
            <w:noProof/>
          </w:rPr>
          <w:fldChar w:fldCharType="separate"/>
        </w:r>
        <w:r>
          <w:rPr>
            <w:noProof/>
          </w:rPr>
          <w:t>90</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50" w:history="1">
        <w:r w:rsidRPr="00F942BC">
          <w:rPr>
            <w:rStyle w:val="Hyperlink"/>
            <w:noProof/>
            <w:lang w:val="en-US"/>
          </w:rPr>
          <w:t>3.2.2 Perangkat Lunak</w:t>
        </w:r>
        <w:r>
          <w:rPr>
            <w:noProof/>
          </w:rPr>
          <w:tab/>
        </w:r>
        <w:r>
          <w:rPr>
            <w:noProof/>
          </w:rPr>
          <w:fldChar w:fldCharType="begin"/>
        </w:r>
        <w:r>
          <w:rPr>
            <w:noProof/>
          </w:rPr>
          <w:instrText xml:space="preserve"> PAGEREF _Toc83471450 \h </w:instrText>
        </w:r>
        <w:r>
          <w:rPr>
            <w:noProof/>
          </w:rPr>
        </w:r>
        <w:r>
          <w:rPr>
            <w:noProof/>
          </w:rPr>
          <w:fldChar w:fldCharType="separate"/>
        </w:r>
        <w:r>
          <w:rPr>
            <w:noProof/>
          </w:rPr>
          <w:t>90</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51" w:history="1">
        <w:r w:rsidRPr="00F942BC">
          <w:rPr>
            <w:rStyle w:val="Hyperlink"/>
            <w:noProof/>
            <w:lang w:val="en-US"/>
          </w:rPr>
          <w:t>3.2.3 DataSet</w:t>
        </w:r>
        <w:r>
          <w:rPr>
            <w:noProof/>
          </w:rPr>
          <w:tab/>
        </w:r>
        <w:r>
          <w:rPr>
            <w:noProof/>
          </w:rPr>
          <w:fldChar w:fldCharType="begin"/>
        </w:r>
        <w:r>
          <w:rPr>
            <w:noProof/>
          </w:rPr>
          <w:instrText xml:space="preserve"> PAGEREF _Toc83471451 \h </w:instrText>
        </w:r>
        <w:r>
          <w:rPr>
            <w:noProof/>
          </w:rPr>
        </w:r>
        <w:r>
          <w:rPr>
            <w:noProof/>
          </w:rPr>
          <w:fldChar w:fldCharType="separate"/>
        </w:r>
        <w:r>
          <w:rPr>
            <w:noProof/>
          </w:rPr>
          <w:t>90</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52" w:history="1">
        <w:r w:rsidRPr="00F942BC">
          <w:rPr>
            <w:rStyle w:val="Hyperlink"/>
            <w:noProof/>
          </w:rPr>
          <w:t>3.3</w:t>
        </w:r>
        <w:r w:rsidRPr="00F942BC">
          <w:rPr>
            <w:rStyle w:val="Hyperlink"/>
            <w:noProof/>
            <w:lang w:val="en-US"/>
          </w:rPr>
          <w:t xml:space="preserve"> Metode Penelitian</w:t>
        </w:r>
        <w:r>
          <w:rPr>
            <w:noProof/>
          </w:rPr>
          <w:tab/>
        </w:r>
        <w:r>
          <w:rPr>
            <w:noProof/>
          </w:rPr>
          <w:fldChar w:fldCharType="begin"/>
        </w:r>
        <w:r>
          <w:rPr>
            <w:noProof/>
          </w:rPr>
          <w:instrText xml:space="preserve"> PAGEREF _Toc83471452 \h </w:instrText>
        </w:r>
        <w:r>
          <w:rPr>
            <w:noProof/>
          </w:rPr>
        </w:r>
        <w:r>
          <w:rPr>
            <w:noProof/>
          </w:rPr>
          <w:fldChar w:fldCharType="separate"/>
        </w:r>
        <w:r>
          <w:rPr>
            <w:noProof/>
          </w:rPr>
          <w:t>91</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53" w:history="1">
        <w:r w:rsidRPr="00F942BC">
          <w:rPr>
            <w:rStyle w:val="Hyperlink"/>
            <w:noProof/>
          </w:rPr>
          <w:t>3.3.1</w:t>
        </w:r>
        <w:r w:rsidRPr="00F942BC">
          <w:rPr>
            <w:rStyle w:val="Hyperlink"/>
            <w:noProof/>
            <w:lang w:val="en-US"/>
          </w:rPr>
          <w:t xml:space="preserve"> Tahap Persiapan dan </w:t>
        </w:r>
        <w:r w:rsidRPr="00F942BC">
          <w:rPr>
            <w:rStyle w:val="Hyperlink"/>
            <w:i/>
            <w:noProof/>
            <w:lang w:val="en-US"/>
          </w:rPr>
          <w:t>Pre-Processing</w:t>
        </w:r>
        <w:r w:rsidRPr="00F942BC">
          <w:rPr>
            <w:rStyle w:val="Hyperlink"/>
            <w:noProof/>
            <w:lang w:val="en-US"/>
          </w:rPr>
          <w:t xml:space="preserve"> Dataset</w:t>
        </w:r>
        <w:r>
          <w:rPr>
            <w:noProof/>
          </w:rPr>
          <w:tab/>
        </w:r>
        <w:r>
          <w:rPr>
            <w:noProof/>
          </w:rPr>
          <w:fldChar w:fldCharType="begin"/>
        </w:r>
        <w:r>
          <w:rPr>
            <w:noProof/>
          </w:rPr>
          <w:instrText xml:space="preserve"> PAGEREF _Toc83471453 \h </w:instrText>
        </w:r>
        <w:r>
          <w:rPr>
            <w:noProof/>
          </w:rPr>
        </w:r>
        <w:r>
          <w:rPr>
            <w:noProof/>
          </w:rPr>
          <w:fldChar w:fldCharType="separate"/>
        </w:r>
        <w:r>
          <w:rPr>
            <w:noProof/>
          </w:rPr>
          <w:t>94</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54" w:history="1">
        <w:r w:rsidRPr="00F942BC">
          <w:rPr>
            <w:rStyle w:val="Hyperlink"/>
            <w:noProof/>
            <w:lang w:val="en-US"/>
          </w:rPr>
          <w:t>3.3.2 Tahap Desain Arsitektur</w:t>
        </w:r>
        <w:r>
          <w:rPr>
            <w:noProof/>
          </w:rPr>
          <w:tab/>
        </w:r>
        <w:r>
          <w:rPr>
            <w:noProof/>
          </w:rPr>
          <w:fldChar w:fldCharType="begin"/>
        </w:r>
        <w:r>
          <w:rPr>
            <w:noProof/>
          </w:rPr>
          <w:instrText xml:space="preserve"> PAGEREF _Toc83471454 \h </w:instrText>
        </w:r>
        <w:r>
          <w:rPr>
            <w:noProof/>
          </w:rPr>
        </w:r>
        <w:r>
          <w:rPr>
            <w:noProof/>
          </w:rPr>
          <w:fldChar w:fldCharType="separate"/>
        </w:r>
        <w:r>
          <w:rPr>
            <w:noProof/>
          </w:rPr>
          <w:t>94</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55" w:history="1">
        <w:r w:rsidRPr="00F942BC">
          <w:rPr>
            <w:rStyle w:val="Hyperlink"/>
            <w:noProof/>
            <w:lang w:val="en-US"/>
          </w:rPr>
          <w:t>3.3.3 Tahap Pengujian</w:t>
        </w:r>
        <w:r>
          <w:rPr>
            <w:noProof/>
          </w:rPr>
          <w:tab/>
        </w:r>
        <w:r>
          <w:rPr>
            <w:noProof/>
          </w:rPr>
          <w:fldChar w:fldCharType="begin"/>
        </w:r>
        <w:r>
          <w:rPr>
            <w:noProof/>
          </w:rPr>
          <w:instrText xml:space="preserve"> PAGEREF _Toc83471455 \h </w:instrText>
        </w:r>
        <w:r>
          <w:rPr>
            <w:noProof/>
          </w:rPr>
        </w:r>
        <w:r>
          <w:rPr>
            <w:noProof/>
          </w:rPr>
          <w:fldChar w:fldCharType="separate"/>
        </w:r>
        <w:r>
          <w:rPr>
            <w:noProof/>
          </w:rPr>
          <w:t>95</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56" w:history="1">
        <w:r w:rsidRPr="00F942BC">
          <w:rPr>
            <w:rStyle w:val="Hyperlink"/>
            <w:noProof/>
            <w:lang w:val="en-US"/>
          </w:rPr>
          <w:t>3.4 Waktu dan Jadwal Penelitian</w:t>
        </w:r>
        <w:r>
          <w:rPr>
            <w:noProof/>
          </w:rPr>
          <w:tab/>
        </w:r>
        <w:r>
          <w:rPr>
            <w:noProof/>
          </w:rPr>
          <w:fldChar w:fldCharType="begin"/>
        </w:r>
        <w:r>
          <w:rPr>
            <w:noProof/>
          </w:rPr>
          <w:instrText xml:space="preserve"> PAGEREF _Toc83471456 \h </w:instrText>
        </w:r>
        <w:r>
          <w:rPr>
            <w:noProof/>
          </w:rPr>
        </w:r>
        <w:r>
          <w:rPr>
            <w:noProof/>
          </w:rPr>
          <w:fldChar w:fldCharType="separate"/>
        </w:r>
        <w:r>
          <w:rPr>
            <w:noProof/>
          </w:rPr>
          <w:t>95</w:t>
        </w:r>
        <w:r>
          <w:rPr>
            <w:noProof/>
          </w:rPr>
          <w:fldChar w:fldCharType="end"/>
        </w:r>
      </w:hyperlink>
    </w:p>
    <w:p w:rsidR="0079668B" w:rsidRDefault="0079668B" w:rsidP="00A82F71">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1457" w:history="1">
        <w:r w:rsidRPr="00F942BC">
          <w:rPr>
            <w:rStyle w:val="Hyperlink"/>
            <w:noProof/>
          </w:rPr>
          <w:t>BAB 4</w:t>
        </w:r>
        <w:r w:rsidRPr="00F942BC">
          <w:rPr>
            <w:rStyle w:val="Hyperlink"/>
            <w:noProof/>
            <w:lang w:val="en-US"/>
          </w:rPr>
          <w:t xml:space="preserve"> HASIL DAN PEMBAHASAN</w:t>
        </w:r>
        <w:r>
          <w:rPr>
            <w:noProof/>
          </w:rPr>
          <w:tab/>
        </w:r>
        <w:r>
          <w:rPr>
            <w:noProof/>
          </w:rPr>
          <w:fldChar w:fldCharType="begin"/>
        </w:r>
        <w:r>
          <w:rPr>
            <w:noProof/>
          </w:rPr>
          <w:instrText xml:space="preserve"> PAGEREF _Toc83471457 \h </w:instrText>
        </w:r>
        <w:r>
          <w:rPr>
            <w:noProof/>
          </w:rPr>
        </w:r>
        <w:r>
          <w:rPr>
            <w:noProof/>
          </w:rPr>
          <w:fldChar w:fldCharType="separate"/>
        </w:r>
        <w:r>
          <w:rPr>
            <w:noProof/>
          </w:rPr>
          <w:t>97</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58" w:history="1">
        <w:r w:rsidRPr="00F942BC">
          <w:rPr>
            <w:rStyle w:val="Hyperlink"/>
            <w:i/>
            <w:noProof/>
            <w:lang w:val="en-US"/>
          </w:rPr>
          <w:t>4.1 Dataset</w:t>
        </w:r>
        <w:r>
          <w:rPr>
            <w:noProof/>
          </w:rPr>
          <w:tab/>
        </w:r>
        <w:r>
          <w:rPr>
            <w:noProof/>
          </w:rPr>
          <w:fldChar w:fldCharType="begin"/>
        </w:r>
        <w:r>
          <w:rPr>
            <w:noProof/>
          </w:rPr>
          <w:instrText xml:space="preserve"> PAGEREF _Toc83471458 \h </w:instrText>
        </w:r>
        <w:r>
          <w:rPr>
            <w:noProof/>
          </w:rPr>
        </w:r>
        <w:r>
          <w:rPr>
            <w:noProof/>
          </w:rPr>
          <w:fldChar w:fldCharType="separate"/>
        </w:r>
        <w:r>
          <w:rPr>
            <w:noProof/>
          </w:rPr>
          <w:t>97</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59" w:history="1">
        <w:r w:rsidRPr="00F942BC">
          <w:rPr>
            <w:rStyle w:val="Hyperlink"/>
            <w:noProof/>
            <w:lang w:val="en-US"/>
          </w:rPr>
          <w:t>4.2 Preprocessing</w:t>
        </w:r>
        <w:r>
          <w:rPr>
            <w:noProof/>
          </w:rPr>
          <w:tab/>
        </w:r>
        <w:r>
          <w:rPr>
            <w:noProof/>
          </w:rPr>
          <w:fldChar w:fldCharType="begin"/>
        </w:r>
        <w:r>
          <w:rPr>
            <w:noProof/>
          </w:rPr>
          <w:instrText xml:space="preserve"> PAGEREF _Toc83471459 \h </w:instrText>
        </w:r>
        <w:r>
          <w:rPr>
            <w:noProof/>
          </w:rPr>
        </w:r>
        <w:r>
          <w:rPr>
            <w:noProof/>
          </w:rPr>
          <w:fldChar w:fldCharType="separate"/>
        </w:r>
        <w:r>
          <w:rPr>
            <w:noProof/>
          </w:rPr>
          <w:t>98</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60" w:history="1">
        <w:r w:rsidRPr="00F942BC">
          <w:rPr>
            <w:rStyle w:val="Hyperlink"/>
            <w:i/>
            <w:noProof/>
            <w:lang w:val="en-US"/>
          </w:rPr>
          <w:t>4.3</w:t>
        </w:r>
        <w:r w:rsidRPr="00F942BC">
          <w:rPr>
            <w:rStyle w:val="Hyperlink"/>
            <w:noProof/>
            <w:lang w:val="en-US"/>
          </w:rPr>
          <w:t xml:space="preserve"> Perancangan Program pada </w:t>
        </w:r>
        <w:r w:rsidRPr="00F942BC">
          <w:rPr>
            <w:rStyle w:val="Hyperlink"/>
            <w:i/>
            <w:noProof/>
            <w:lang w:val="en-US"/>
          </w:rPr>
          <w:t>Google Colaboratory</w:t>
        </w:r>
        <w:r>
          <w:rPr>
            <w:noProof/>
          </w:rPr>
          <w:tab/>
        </w:r>
        <w:r>
          <w:rPr>
            <w:noProof/>
          </w:rPr>
          <w:fldChar w:fldCharType="begin"/>
        </w:r>
        <w:r>
          <w:rPr>
            <w:noProof/>
          </w:rPr>
          <w:instrText xml:space="preserve"> PAGEREF _Toc83471460 \h </w:instrText>
        </w:r>
        <w:r>
          <w:rPr>
            <w:noProof/>
          </w:rPr>
        </w:r>
        <w:r>
          <w:rPr>
            <w:noProof/>
          </w:rPr>
          <w:fldChar w:fldCharType="separate"/>
        </w:r>
        <w:r>
          <w:rPr>
            <w:noProof/>
          </w:rPr>
          <w:t>98</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61" w:history="1">
        <w:r w:rsidRPr="00F942BC">
          <w:rPr>
            <w:rStyle w:val="Hyperlink"/>
            <w:noProof/>
            <w:lang w:val="en-US"/>
          </w:rPr>
          <w:t xml:space="preserve">4.4 Hasil Pelatihan pada </w:t>
        </w:r>
        <w:r w:rsidRPr="00F942BC">
          <w:rPr>
            <w:rStyle w:val="Hyperlink"/>
            <w:i/>
            <w:noProof/>
            <w:lang w:val="en-US"/>
          </w:rPr>
          <w:t>Google Colaboratory</w:t>
        </w:r>
        <w:r>
          <w:rPr>
            <w:noProof/>
          </w:rPr>
          <w:tab/>
        </w:r>
        <w:r>
          <w:rPr>
            <w:noProof/>
          </w:rPr>
          <w:fldChar w:fldCharType="begin"/>
        </w:r>
        <w:r>
          <w:rPr>
            <w:noProof/>
          </w:rPr>
          <w:instrText xml:space="preserve"> PAGEREF _Toc83471461 \h </w:instrText>
        </w:r>
        <w:r>
          <w:rPr>
            <w:noProof/>
          </w:rPr>
        </w:r>
        <w:r>
          <w:rPr>
            <w:noProof/>
          </w:rPr>
          <w:fldChar w:fldCharType="separate"/>
        </w:r>
        <w:r>
          <w:rPr>
            <w:noProof/>
          </w:rPr>
          <w:t>100</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62" w:history="1">
        <w:r w:rsidRPr="00F942BC">
          <w:rPr>
            <w:rStyle w:val="Hyperlink"/>
            <w:noProof/>
            <w:lang w:val="en-US"/>
          </w:rPr>
          <w:t>4.4.1</w:t>
        </w:r>
        <w:r w:rsidRPr="00F942BC">
          <w:rPr>
            <w:rStyle w:val="Hyperlink"/>
            <w:i/>
            <w:noProof/>
            <w:lang w:val="en-US"/>
          </w:rPr>
          <w:t xml:space="preserve"> Lung Parenchyma Classification</w:t>
        </w:r>
        <w:r w:rsidRPr="00F942BC">
          <w:rPr>
            <w:rStyle w:val="Hyperlink"/>
            <w:noProof/>
            <w:lang w:val="en-US"/>
          </w:rPr>
          <w:t xml:space="preserve"> </w:t>
        </w:r>
        <w:r w:rsidRPr="00F942BC">
          <w:rPr>
            <w:rStyle w:val="Hyperlink"/>
            <w:i/>
            <w:noProof/>
            <w:lang w:val="en-US"/>
          </w:rPr>
          <w:t xml:space="preserve">ResNet50 </w:t>
        </w:r>
        <w:r w:rsidRPr="00F942BC">
          <w:rPr>
            <w:rStyle w:val="Hyperlink"/>
            <w:noProof/>
            <w:lang w:val="en-US"/>
          </w:rPr>
          <w:t>(Original Image)</w:t>
        </w:r>
        <w:r>
          <w:rPr>
            <w:noProof/>
          </w:rPr>
          <w:tab/>
        </w:r>
        <w:r>
          <w:rPr>
            <w:noProof/>
          </w:rPr>
          <w:fldChar w:fldCharType="begin"/>
        </w:r>
        <w:r>
          <w:rPr>
            <w:noProof/>
          </w:rPr>
          <w:instrText xml:space="preserve"> PAGEREF _Toc83471462 \h </w:instrText>
        </w:r>
        <w:r>
          <w:rPr>
            <w:noProof/>
          </w:rPr>
        </w:r>
        <w:r>
          <w:rPr>
            <w:noProof/>
          </w:rPr>
          <w:fldChar w:fldCharType="separate"/>
        </w:r>
        <w:r>
          <w:rPr>
            <w:noProof/>
          </w:rPr>
          <w:t>100</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63" w:history="1">
        <w:r w:rsidRPr="00F942BC">
          <w:rPr>
            <w:rStyle w:val="Hyperlink"/>
            <w:noProof/>
            <w:lang w:val="en-US"/>
          </w:rPr>
          <w:t>4.4.2</w:t>
        </w:r>
        <w:r w:rsidRPr="00F942BC">
          <w:rPr>
            <w:rStyle w:val="Hyperlink"/>
            <w:i/>
            <w:noProof/>
            <w:lang w:val="en-US"/>
          </w:rPr>
          <w:t xml:space="preserve"> Lung Parenchyma Classification ResNet50</w:t>
        </w:r>
        <w:r w:rsidRPr="00F942BC">
          <w:rPr>
            <w:rStyle w:val="Hyperlink"/>
            <w:noProof/>
            <w:lang w:val="en-US"/>
          </w:rPr>
          <w:t xml:space="preserve"> (</w:t>
        </w:r>
        <w:r w:rsidRPr="00F942BC">
          <w:rPr>
            <w:rStyle w:val="Hyperlink"/>
            <w:i/>
            <w:noProof/>
            <w:lang w:val="en-US"/>
          </w:rPr>
          <w:t>Preprocessed Image)</w:t>
        </w:r>
        <w:r>
          <w:rPr>
            <w:noProof/>
          </w:rPr>
          <w:tab/>
        </w:r>
        <w:r>
          <w:rPr>
            <w:noProof/>
          </w:rPr>
          <w:fldChar w:fldCharType="begin"/>
        </w:r>
        <w:r>
          <w:rPr>
            <w:noProof/>
          </w:rPr>
          <w:instrText xml:space="preserve"> PAGEREF _Toc83471463 \h </w:instrText>
        </w:r>
        <w:r>
          <w:rPr>
            <w:noProof/>
          </w:rPr>
        </w:r>
        <w:r>
          <w:rPr>
            <w:noProof/>
          </w:rPr>
          <w:fldChar w:fldCharType="separate"/>
        </w:r>
        <w:r>
          <w:rPr>
            <w:noProof/>
          </w:rPr>
          <w:t>107</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64" w:history="1">
        <w:r w:rsidRPr="00F942BC">
          <w:rPr>
            <w:rStyle w:val="Hyperlink"/>
            <w:noProof/>
            <w:lang w:val="en-US"/>
          </w:rPr>
          <w:t>4.4.3 Lung Parenchyma Classification VGG16 (Original Image)</w:t>
        </w:r>
        <w:r>
          <w:rPr>
            <w:noProof/>
          </w:rPr>
          <w:tab/>
        </w:r>
        <w:r>
          <w:rPr>
            <w:noProof/>
          </w:rPr>
          <w:fldChar w:fldCharType="begin"/>
        </w:r>
        <w:r>
          <w:rPr>
            <w:noProof/>
          </w:rPr>
          <w:instrText xml:space="preserve"> PAGEREF _Toc83471464 \h </w:instrText>
        </w:r>
        <w:r>
          <w:rPr>
            <w:noProof/>
          </w:rPr>
        </w:r>
        <w:r>
          <w:rPr>
            <w:noProof/>
          </w:rPr>
          <w:fldChar w:fldCharType="separate"/>
        </w:r>
        <w:r>
          <w:rPr>
            <w:noProof/>
          </w:rPr>
          <w:t>114</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65" w:history="1">
        <w:r w:rsidRPr="00F942BC">
          <w:rPr>
            <w:rStyle w:val="Hyperlink"/>
            <w:noProof/>
            <w:lang w:val="en-US"/>
          </w:rPr>
          <w:t>4.4.4 Lung Parenchyma Classification VGG16 (Preprocessed Image)</w:t>
        </w:r>
        <w:r>
          <w:rPr>
            <w:noProof/>
          </w:rPr>
          <w:tab/>
        </w:r>
        <w:r>
          <w:rPr>
            <w:noProof/>
          </w:rPr>
          <w:fldChar w:fldCharType="begin"/>
        </w:r>
        <w:r>
          <w:rPr>
            <w:noProof/>
          </w:rPr>
          <w:instrText xml:space="preserve"> PAGEREF _Toc83471465 \h </w:instrText>
        </w:r>
        <w:r>
          <w:rPr>
            <w:noProof/>
          </w:rPr>
        </w:r>
        <w:r>
          <w:rPr>
            <w:noProof/>
          </w:rPr>
          <w:fldChar w:fldCharType="separate"/>
        </w:r>
        <w:r>
          <w:rPr>
            <w:noProof/>
          </w:rPr>
          <w:t>120</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66" w:history="1">
        <w:r w:rsidRPr="00F942BC">
          <w:rPr>
            <w:rStyle w:val="Hyperlink"/>
            <w:noProof/>
            <w:lang w:val="en-US"/>
          </w:rPr>
          <w:t>4.4.5 Covid Positivity Classification ResNet50 (Original Image)</w:t>
        </w:r>
        <w:r>
          <w:rPr>
            <w:noProof/>
          </w:rPr>
          <w:tab/>
        </w:r>
        <w:r>
          <w:rPr>
            <w:noProof/>
          </w:rPr>
          <w:fldChar w:fldCharType="begin"/>
        </w:r>
        <w:r>
          <w:rPr>
            <w:noProof/>
          </w:rPr>
          <w:instrText xml:space="preserve"> PAGEREF _Toc83471466 \h </w:instrText>
        </w:r>
        <w:r>
          <w:rPr>
            <w:noProof/>
          </w:rPr>
        </w:r>
        <w:r>
          <w:rPr>
            <w:noProof/>
          </w:rPr>
          <w:fldChar w:fldCharType="separate"/>
        </w:r>
        <w:r>
          <w:rPr>
            <w:noProof/>
          </w:rPr>
          <w:t>127</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67" w:history="1">
        <w:r w:rsidRPr="00F942BC">
          <w:rPr>
            <w:rStyle w:val="Hyperlink"/>
            <w:noProof/>
            <w:lang w:val="en-US"/>
          </w:rPr>
          <w:t>4.4.6 Covid Positivity Classification ResNet50 (Preprocessed Image)</w:t>
        </w:r>
        <w:r>
          <w:rPr>
            <w:noProof/>
          </w:rPr>
          <w:tab/>
        </w:r>
        <w:r>
          <w:rPr>
            <w:noProof/>
          </w:rPr>
          <w:fldChar w:fldCharType="begin"/>
        </w:r>
        <w:r>
          <w:rPr>
            <w:noProof/>
          </w:rPr>
          <w:instrText xml:space="preserve"> PAGEREF _Toc83471467 \h </w:instrText>
        </w:r>
        <w:r>
          <w:rPr>
            <w:noProof/>
          </w:rPr>
        </w:r>
        <w:r>
          <w:rPr>
            <w:noProof/>
          </w:rPr>
          <w:fldChar w:fldCharType="separate"/>
        </w:r>
        <w:r>
          <w:rPr>
            <w:noProof/>
          </w:rPr>
          <w:t>131</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68" w:history="1">
        <w:r w:rsidRPr="00F942BC">
          <w:rPr>
            <w:rStyle w:val="Hyperlink"/>
            <w:noProof/>
            <w:lang w:val="en-US"/>
          </w:rPr>
          <w:t>4.4.7 Covid Positivity Classification VGG16 (Original Image)</w:t>
        </w:r>
        <w:r>
          <w:rPr>
            <w:noProof/>
          </w:rPr>
          <w:tab/>
        </w:r>
        <w:r>
          <w:rPr>
            <w:noProof/>
          </w:rPr>
          <w:fldChar w:fldCharType="begin"/>
        </w:r>
        <w:r>
          <w:rPr>
            <w:noProof/>
          </w:rPr>
          <w:instrText xml:space="preserve"> PAGEREF _Toc83471468 \h </w:instrText>
        </w:r>
        <w:r>
          <w:rPr>
            <w:noProof/>
          </w:rPr>
        </w:r>
        <w:r>
          <w:rPr>
            <w:noProof/>
          </w:rPr>
          <w:fldChar w:fldCharType="separate"/>
        </w:r>
        <w:r>
          <w:rPr>
            <w:noProof/>
          </w:rPr>
          <w:t>135</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69" w:history="1">
        <w:r w:rsidRPr="00F942BC">
          <w:rPr>
            <w:rStyle w:val="Hyperlink"/>
            <w:noProof/>
            <w:lang w:val="en-US"/>
          </w:rPr>
          <w:t>4.4.8 Covid Positivity Classification VGG16 (Preprocessed Image)</w:t>
        </w:r>
        <w:r>
          <w:rPr>
            <w:noProof/>
          </w:rPr>
          <w:tab/>
        </w:r>
        <w:r>
          <w:rPr>
            <w:noProof/>
          </w:rPr>
          <w:fldChar w:fldCharType="begin"/>
        </w:r>
        <w:r>
          <w:rPr>
            <w:noProof/>
          </w:rPr>
          <w:instrText xml:space="preserve"> PAGEREF _Toc83471469 \h </w:instrText>
        </w:r>
        <w:r>
          <w:rPr>
            <w:noProof/>
          </w:rPr>
        </w:r>
        <w:r>
          <w:rPr>
            <w:noProof/>
          </w:rPr>
          <w:fldChar w:fldCharType="separate"/>
        </w:r>
        <w:r>
          <w:rPr>
            <w:noProof/>
          </w:rPr>
          <w:t>140</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70" w:history="1">
        <w:r w:rsidRPr="00F942BC">
          <w:rPr>
            <w:rStyle w:val="Hyperlink"/>
            <w:noProof/>
            <w:lang w:val="en-US"/>
          </w:rPr>
          <w:t>4.4.9 Risk Classification ResNet50 (Original Image)</w:t>
        </w:r>
        <w:r>
          <w:rPr>
            <w:noProof/>
          </w:rPr>
          <w:tab/>
        </w:r>
        <w:r>
          <w:rPr>
            <w:noProof/>
          </w:rPr>
          <w:fldChar w:fldCharType="begin"/>
        </w:r>
        <w:r>
          <w:rPr>
            <w:noProof/>
          </w:rPr>
          <w:instrText xml:space="preserve"> PAGEREF _Toc83471470 \h </w:instrText>
        </w:r>
        <w:r>
          <w:rPr>
            <w:noProof/>
          </w:rPr>
        </w:r>
        <w:r>
          <w:rPr>
            <w:noProof/>
          </w:rPr>
          <w:fldChar w:fldCharType="separate"/>
        </w:r>
        <w:r>
          <w:rPr>
            <w:noProof/>
          </w:rPr>
          <w:t>144</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71" w:history="1">
        <w:r w:rsidRPr="00F942BC">
          <w:rPr>
            <w:rStyle w:val="Hyperlink"/>
            <w:noProof/>
            <w:lang w:val="en-US"/>
          </w:rPr>
          <w:t>4.4.10 Risk Classification ResNet50 (Preprocessed Image)</w:t>
        </w:r>
        <w:r>
          <w:rPr>
            <w:noProof/>
          </w:rPr>
          <w:tab/>
        </w:r>
        <w:r>
          <w:rPr>
            <w:noProof/>
          </w:rPr>
          <w:fldChar w:fldCharType="begin"/>
        </w:r>
        <w:r>
          <w:rPr>
            <w:noProof/>
          </w:rPr>
          <w:instrText xml:space="preserve"> PAGEREF _Toc83471471 \h </w:instrText>
        </w:r>
        <w:r>
          <w:rPr>
            <w:noProof/>
          </w:rPr>
        </w:r>
        <w:r>
          <w:rPr>
            <w:noProof/>
          </w:rPr>
          <w:fldChar w:fldCharType="separate"/>
        </w:r>
        <w:r>
          <w:rPr>
            <w:noProof/>
          </w:rPr>
          <w:t>151</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72" w:history="1">
        <w:r w:rsidRPr="00F942BC">
          <w:rPr>
            <w:rStyle w:val="Hyperlink"/>
            <w:noProof/>
            <w:lang w:val="en-US"/>
          </w:rPr>
          <w:t>4.4.11 Risk Classification VGG16 (Original Image)</w:t>
        </w:r>
        <w:r>
          <w:rPr>
            <w:noProof/>
          </w:rPr>
          <w:tab/>
        </w:r>
        <w:r>
          <w:rPr>
            <w:noProof/>
          </w:rPr>
          <w:fldChar w:fldCharType="begin"/>
        </w:r>
        <w:r>
          <w:rPr>
            <w:noProof/>
          </w:rPr>
          <w:instrText xml:space="preserve"> PAGEREF _Toc83471472 \h </w:instrText>
        </w:r>
        <w:r>
          <w:rPr>
            <w:noProof/>
          </w:rPr>
        </w:r>
        <w:r>
          <w:rPr>
            <w:noProof/>
          </w:rPr>
          <w:fldChar w:fldCharType="separate"/>
        </w:r>
        <w:r>
          <w:rPr>
            <w:noProof/>
          </w:rPr>
          <w:t>157</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73" w:history="1">
        <w:r w:rsidRPr="00F942BC">
          <w:rPr>
            <w:rStyle w:val="Hyperlink"/>
            <w:noProof/>
            <w:lang w:val="en-US"/>
          </w:rPr>
          <w:t>4.4.12 Risk Classification VGG16 (Preprocessed Image)</w:t>
        </w:r>
        <w:r>
          <w:rPr>
            <w:noProof/>
          </w:rPr>
          <w:tab/>
        </w:r>
        <w:r>
          <w:rPr>
            <w:noProof/>
          </w:rPr>
          <w:fldChar w:fldCharType="begin"/>
        </w:r>
        <w:r>
          <w:rPr>
            <w:noProof/>
          </w:rPr>
          <w:instrText xml:space="preserve"> PAGEREF _Toc83471473 \h </w:instrText>
        </w:r>
        <w:r>
          <w:rPr>
            <w:noProof/>
          </w:rPr>
        </w:r>
        <w:r>
          <w:rPr>
            <w:noProof/>
          </w:rPr>
          <w:fldChar w:fldCharType="separate"/>
        </w:r>
        <w:r>
          <w:rPr>
            <w:noProof/>
          </w:rPr>
          <w:t>163</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74" w:history="1">
        <w:r w:rsidRPr="00F942BC">
          <w:rPr>
            <w:rStyle w:val="Hyperlink"/>
            <w:noProof/>
            <w:lang w:val="en-US"/>
          </w:rPr>
          <w:t>4.4.13 Mortality Classification ResNet50 (Original Image)</w:t>
        </w:r>
        <w:r>
          <w:rPr>
            <w:noProof/>
          </w:rPr>
          <w:tab/>
        </w:r>
        <w:r>
          <w:rPr>
            <w:noProof/>
          </w:rPr>
          <w:fldChar w:fldCharType="begin"/>
        </w:r>
        <w:r>
          <w:rPr>
            <w:noProof/>
          </w:rPr>
          <w:instrText xml:space="preserve"> PAGEREF _Toc83471474 \h </w:instrText>
        </w:r>
        <w:r>
          <w:rPr>
            <w:noProof/>
          </w:rPr>
        </w:r>
        <w:r>
          <w:rPr>
            <w:noProof/>
          </w:rPr>
          <w:fldChar w:fldCharType="separate"/>
        </w:r>
        <w:r>
          <w:rPr>
            <w:noProof/>
          </w:rPr>
          <w:t>169</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75" w:history="1">
        <w:r w:rsidRPr="00F942BC">
          <w:rPr>
            <w:rStyle w:val="Hyperlink"/>
            <w:noProof/>
            <w:lang w:val="en-US"/>
          </w:rPr>
          <w:t>4.4.14 Mortality Classification ResNet50 (Preprocessed Image)</w:t>
        </w:r>
        <w:r>
          <w:rPr>
            <w:noProof/>
          </w:rPr>
          <w:tab/>
        </w:r>
        <w:r>
          <w:rPr>
            <w:noProof/>
          </w:rPr>
          <w:fldChar w:fldCharType="begin"/>
        </w:r>
        <w:r>
          <w:rPr>
            <w:noProof/>
          </w:rPr>
          <w:instrText xml:space="preserve"> PAGEREF _Toc83471475 \h </w:instrText>
        </w:r>
        <w:r>
          <w:rPr>
            <w:noProof/>
          </w:rPr>
        </w:r>
        <w:r>
          <w:rPr>
            <w:noProof/>
          </w:rPr>
          <w:fldChar w:fldCharType="separate"/>
        </w:r>
        <w:r>
          <w:rPr>
            <w:noProof/>
          </w:rPr>
          <w:t>176</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76" w:history="1">
        <w:r w:rsidRPr="00F942BC">
          <w:rPr>
            <w:rStyle w:val="Hyperlink"/>
            <w:noProof/>
            <w:lang w:val="en-US"/>
          </w:rPr>
          <w:t>4.4.15 Mortality Classification VGG16 (Original Image)</w:t>
        </w:r>
        <w:r>
          <w:rPr>
            <w:noProof/>
          </w:rPr>
          <w:tab/>
        </w:r>
        <w:r>
          <w:rPr>
            <w:noProof/>
          </w:rPr>
          <w:fldChar w:fldCharType="begin"/>
        </w:r>
        <w:r>
          <w:rPr>
            <w:noProof/>
          </w:rPr>
          <w:instrText xml:space="preserve"> PAGEREF _Toc83471476 \h </w:instrText>
        </w:r>
        <w:r>
          <w:rPr>
            <w:noProof/>
          </w:rPr>
        </w:r>
        <w:r>
          <w:rPr>
            <w:noProof/>
          </w:rPr>
          <w:fldChar w:fldCharType="separate"/>
        </w:r>
        <w:r>
          <w:rPr>
            <w:noProof/>
          </w:rPr>
          <w:t>182</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77" w:history="1">
        <w:r w:rsidRPr="00F942BC">
          <w:rPr>
            <w:rStyle w:val="Hyperlink"/>
            <w:noProof/>
            <w:lang w:val="en-US"/>
          </w:rPr>
          <w:t>4.4.16 Mortality Classification VGG16 (Preprocessed Image)</w:t>
        </w:r>
        <w:r>
          <w:rPr>
            <w:noProof/>
          </w:rPr>
          <w:tab/>
        </w:r>
        <w:r>
          <w:rPr>
            <w:noProof/>
          </w:rPr>
          <w:fldChar w:fldCharType="begin"/>
        </w:r>
        <w:r>
          <w:rPr>
            <w:noProof/>
          </w:rPr>
          <w:instrText xml:space="preserve"> PAGEREF _Toc83471477 \h </w:instrText>
        </w:r>
        <w:r>
          <w:rPr>
            <w:noProof/>
          </w:rPr>
        </w:r>
        <w:r>
          <w:rPr>
            <w:noProof/>
          </w:rPr>
          <w:fldChar w:fldCharType="separate"/>
        </w:r>
        <w:r>
          <w:rPr>
            <w:noProof/>
          </w:rPr>
          <w:t>188</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78" w:history="1">
        <w:r w:rsidRPr="00F942BC">
          <w:rPr>
            <w:rStyle w:val="Hyperlink"/>
            <w:noProof/>
            <w:lang w:val="en-US"/>
          </w:rPr>
          <w:t>4.5 Perbandingan Hasil Pelatihan</w:t>
        </w:r>
        <w:r>
          <w:rPr>
            <w:noProof/>
          </w:rPr>
          <w:tab/>
        </w:r>
        <w:r>
          <w:rPr>
            <w:noProof/>
          </w:rPr>
          <w:fldChar w:fldCharType="begin"/>
        </w:r>
        <w:r>
          <w:rPr>
            <w:noProof/>
          </w:rPr>
          <w:instrText xml:space="preserve"> PAGEREF _Toc83471478 \h </w:instrText>
        </w:r>
        <w:r>
          <w:rPr>
            <w:noProof/>
          </w:rPr>
        </w:r>
        <w:r>
          <w:rPr>
            <w:noProof/>
          </w:rPr>
          <w:fldChar w:fldCharType="separate"/>
        </w:r>
        <w:r>
          <w:rPr>
            <w:noProof/>
          </w:rPr>
          <w:t>195</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79" w:history="1">
        <w:r w:rsidRPr="00F942BC">
          <w:rPr>
            <w:rStyle w:val="Hyperlink"/>
            <w:noProof/>
            <w:lang w:val="en-US"/>
          </w:rPr>
          <w:t>4.5.1 Perbandingan Lung Parenchyma Classification Arsitektur VGG16 dan Arsitektur ResNet50 Original Image</w:t>
        </w:r>
        <w:r>
          <w:rPr>
            <w:noProof/>
          </w:rPr>
          <w:tab/>
        </w:r>
        <w:r>
          <w:rPr>
            <w:noProof/>
          </w:rPr>
          <w:fldChar w:fldCharType="begin"/>
        </w:r>
        <w:r>
          <w:rPr>
            <w:noProof/>
          </w:rPr>
          <w:instrText xml:space="preserve"> PAGEREF _Toc83471479 \h </w:instrText>
        </w:r>
        <w:r>
          <w:rPr>
            <w:noProof/>
          </w:rPr>
        </w:r>
        <w:r>
          <w:rPr>
            <w:noProof/>
          </w:rPr>
          <w:fldChar w:fldCharType="separate"/>
        </w:r>
        <w:r>
          <w:rPr>
            <w:noProof/>
          </w:rPr>
          <w:t>195</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80" w:history="1">
        <w:r w:rsidRPr="00F942BC">
          <w:rPr>
            <w:rStyle w:val="Hyperlink"/>
            <w:noProof/>
            <w:lang w:val="en-US"/>
          </w:rPr>
          <w:t>4.5.2 Perbandingan Covid Positivity Classification Arsitektur VGG16 dan Arsitektur ResNet50</w:t>
        </w:r>
        <w:r>
          <w:rPr>
            <w:noProof/>
          </w:rPr>
          <w:tab/>
        </w:r>
        <w:r>
          <w:rPr>
            <w:noProof/>
          </w:rPr>
          <w:fldChar w:fldCharType="begin"/>
        </w:r>
        <w:r>
          <w:rPr>
            <w:noProof/>
          </w:rPr>
          <w:instrText xml:space="preserve"> PAGEREF _Toc83471480 \h </w:instrText>
        </w:r>
        <w:r>
          <w:rPr>
            <w:noProof/>
          </w:rPr>
        </w:r>
        <w:r>
          <w:rPr>
            <w:noProof/>
          </w:rPr>
          <w:fldChar w:fldCharType="separate"/>
        </w:r>
        <w:r>
          <w:rPr>
            <w:noProof/>
          </w:rPr>
          <w:t>197</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81" w:history="1">
        <w:r w:rsidRPr="00F942BC">
          <w:rPr>
            <w:rStyle w:val="Hyperlink"/>
            <w:noProof/>
            <w:lang w:val="en-US"/>
          </w:rPr>
          <w:t>4.5.3 Perbandingan Risk Classification Arsitektur VGG16 dan Arsitektur ResNet50</w:t>
        </w:r>
        <w:r>
          <w:rPr>
            <w:noProof/>
          </w:rPr>
          <w:tab/>
        </w:r>
        <w:r>
          <w:rPr>
            <w:noProof/>
          </w:rPr>
          <w:fldChar w:fldCharType="begin"/>
        </w:r>
        <w:r>
          <w:rPr>
            <w:noProof/>
          </w:rPr>
          <w:instrText xml:space="preserve"> PAGEREF _Toc83471481 \h </w:instrText>
        </w:r>
        <w:r>
          <w:rPr>
            <w:noProof/>
          </w:rPr>
        </w:r>
        <w:r>
          <w:rPr>
            <w:noProof/>
          </w:rPr>
          <w:fldChar w:fldCharType="separate"/>
        </w:r>
        <w:r>
          <w:rPr>
            <w:noProof/>
          </w:rPr>
          <w:t>199</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82" w:history="1">
        <w:r w:rsidRPr="00F942BC">
          <w:rPr>
            <w:rStyle w:val="Hyperlink"/>
            <w:noProof/>
            <w:lang w:val="en-US"/>
          </w:rPr>
          <w:t>4.5.4 Perbandingan Mortality Classification Arsitektur VGG16 dan Arsitektur ResNet50</w:t>
        </w:r>
        <w:r>
          <w:rPr>
            <w:noProof/>
          </w:rPr>
          <w:tab/>
        </w:r>
        <w:r>
          <w:rPr>
            <w:noProof/>
          </w:rPr>
          <w:fldChar w:fldCharType="begin"/>
        </w:r>
        <w:r>
          <w:rPr>
            <w:noProof/>
          </w:rPr>
          <w:instrText xml:space="preserve"> PAGEREF _Toc83471482 \h </w:instrText>
        </w:r>
        <w:r>
          <w:rPr>
            <w:noProof/>
          </w:rPr>
        </w:r>
        <w:r>
          <w:rPr>
            <w:noProof/>
          </w:rPr>
          <w:fldChar w:fldCharType="separate"/>
        </w:r>
        <w:r>
          <w:rPr>
            <w:noProof/>
          </w:rPr>
          <w:t>201</w:t>
        </w:r>
        <w:r>
          <w:rPr>
            <w:noProof/>
          </w:rPr>
          <w:fldChar w:fldCharType="end"/>
        </w:r>
      </w:hyperlink>
    </w:p>
    <w:p w:rsidR="0079668B" w:rsidRDefault="0079668B" w:rsidP="00A82F71">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1483" w:history="1">
        <w:r w:rsidRPr="00F942BC">
          <w:rPr>
            <w:rStyle w:val="Hyperlink"/>
            <w:noProof/>
            <w:lang w:val="en-US"/>
          </w:rPr>
          <w:t>4.6 Hasil Pengujian pada Google Colaboratory</w:t>
        </w:r>
        <w:r>
          <w:rPr>
            <w:noProof/>
          </w:rPr>
          <w:tab/>
        </w:r>
        <w:r>
          <w:rPr>
            <w:noProof/>
          </w:rPr>
          <w:fldChar w:fldCharType="begin"/>
        </w:r>
        <w:r>
          <w:rPr>
            <w:noProof/>
          </w:rPr>
          <w:instrText xml:space="preserve"> PAGEREF _Toc83471483 \h </w:instrText>
        </w:r>
        <w:r>
          <w:rPr>
            <w:noProof/>
          </w:rPr>
        </w:r>
        <w:r>
          <w:rPr>
            <w:noProof/>
          </w:rPr>
          <w:fldChar w:fldCharType="separate"/>
        </w:r>
        <w:r>
          <w:rPr>
            <w:noProof/>
          </w:rPr>
          <w:t>203</w:t>
        </w:r>
        <w:r>
          <w:rPr>
            <w:noProof/>
          </w:rPr>
          <w:fldChar w:fldCharType="end"/>
        </w:r>
      </w:hyperlink>
    </w:p>
    <w:p w:rsidR="0079668B" w:rsidRPr="00A82F71"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484" w:history="1">
        <w:r w:rsidRPr="00F942BC">
          <w:rPr>
            <w:rStyle w:val="Hyperlink"/>
            <w:i/>
            <w:noProof/>
            <w:lang w:val="en-US"/>
          </w:rPr>
          <w:t>4.6.1</w:t>
        </w:r>
        <w:r w:rsidRPr="00F942BC">
          <w:rPr>
            <w:rStyle w:val="Hyperlink"/>
            <w:noProof/>
            <w:lang w:val="en-US"/>
          </w:rPr>
          <w:t xml:space="preserve"> Pengujian Klasifikasi </w:t>
        </w:r>
        <w:r w:rsidRPr="00F942BC">
          <w:rPr>
            <w:rStyle w:val="Hyperlink"/>
            <w:i/>
            <w:noProof/>
            <w:lang w:val="en-US"/>
          </w:rPr>
          <w:t>Lung Parenchyma</w:t>
        </w:r>
        <w:r w:rsidRPr="00F942BC">
          <w:rPr>
            <w:rStyle w:val="Hyperlink"/>
            <w:noProof/>
            <w:lang w:val="en-US"/>
          </w:rPr>
          <w:t xml:space="preserve"> pada </w:t>
        </w:r>
        <w:r w:rsidRPr="00F942BC">
          <w:rPr>
            <w:rStyle w:val="Hyperlink"/>
            <w:i/>
            <w:noProof/>
            <w:lang w:val="en-US"/>
          </w:rPr>
          <w:t>Google Colaboratory</w:t>
        </w:r>
        <w:r w:rsidRPr="00F942BC">
          <w:rPr>
            <w:rStyle w:val="Hyperlink"/>
            <w:noProof/>
            <w:lang w:val="en-US"/>
          </w:rPr>
          <w:t xml:space="preserve"> Menggunakan </w:t>
        </w:r>
        <w:r w:rsidRPr="00F942BC">
          <w:rPr>
            <w:rStyle w:val="Hyperlink"/>
            <w:i/>
            <w:noProof/>
            <w:lang w:val="en-US"/>
          </w:rPr>
          <w:t>Dataset Original Image</w:t>
        </w:r>
        <w:r>
          <w:rPr>
            <w:noProof/>
          </w:rPr>
          <w:tab/>
        </w:r>
        <w:r>
          <w:rPr>
            <w:noProof/>
          </w:rPr>
          <w:fldChar w:fldCharType="begin"/>
        </w:r>
        <w:r>
          <w:rPr>
            <w:noProof/>
          </w:rPr>
          <w:instrText xml:space="preserve"> PAGEREF _Toc83471484 \h </w:instrText>
        </w:r>
        <w:r>
          <w:rPr>
            <w:noProof/>
          </w:rPr>
        </w:r>
        <w:r>
          <w:rPr>
            <w:noProof/>
          </w:rPr>
          <w:fldChar w:fldCharType="separate"/>
        </w:r>
        <w:r>
          <w:rPr>
            <w:noProof/>
          </w:rPr>
          <w:t>204</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611" w:history="1">
        <w:r w:rsidRPr="00F942BC">
          <w:rPr>
            <w:rStyle w:val="Hyperlink"/>
            <w:noProof/>
            <w:lang w:val="en-US"/>
          </w:rPr>
          <w:t xml:space="preserve">4.6.2 Pengujian pada </w:t>
        </w:r>
        <w:r w:rsidRPr="00F942BC">
          <w:rPr>
            <w:rStyle w:val="Hyperlink"/>
            <w:i/>
            <w:noProof/>
            <w:lang w:val="en-US"/>
          </w:rPr>
          <w:t>Google Colaboratory</w:t>
        </w:r>
        <w:r w:rsidRPr="00F942BC">
          <w:rPr>
            <w:rStyle w:val="Hyperlink"/>
            <w:noProof/>
            <w:lang w:val="en-US"/>
          </w:rPr>
          <w:t xml:space="preserve"> Menggunakan </w:t>
        </w:r>
        <w:r w:rsidRPr="00F942BC">
          <w:rPr>
            <w:rStyle w:val="Hyperlink"/>
            <w:i/>
            <w:noProof/>
            <w:lang w:val="en-US"/>
          </w:rPr>
          <w:t>Dataset Preprocessed Image</w:t>
        </w:r>
        <w:r>
          <w:rPr>
            <w:noProof/>
          </w:rPr>
          <w:tab/>
        </w:r>
        <w:r>
          <w:rPr>
            <w:noProof/>
          </w:rPr>
          <w:fldChar w:fldCharType="begin"/>
        </w:r>
        <w:r>
          <w:rPr>
            <w:noProof/>
          </w:rPr>
          <w:instrText xml:space="preserve"> PAGEREF _Toc83471611 \h </w:instrText>
        </w:r>
        <w:r>
          <w:rPr>
            <w:noProof/>
          </w:rPr>
        </w:r>
        <w:r>
          <w:rPr>
            <w:noProof/>
          </w:rPr>
          <w:fldChar w:fldCharType="separate"/>
        </w:r>
        <w:r>
          <w:rPr>
            <w:noProof/>
          </w:rPr>
          <w:t>207</w:t>
        </w:r>
        <w:r>
          <w:rPr>
            <w:noProof/>
          </w:rPr>
          <w:fldChar w:fldCharType="end"/>
        </w:r>
      </w:hyperlink>
    </w:p>
    <w:p w:rsidR="0079668B" w:rsidRP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738" w:history="1">
        <w:r w:rsidRPr="00F942BC">
          <w:rPr>
            <w:rStyle w:val="Hyperlink"/>
            <w:noProof/>
            <w:lang w:val="en-US"/>
          </w:rPr>
          <w:t xml:space="preserve">4.6.3 Pengujian Klasifikasi </w:t>
        </w:r>
        <w:r w:rsidRPr="00F942BC">
          <w:rPr>
            <w:rStyle w:val="Hyperlink"/>
            <w:i/>
            <w:noProof/>
            <w:lang w:val="en-US"/>
          </w:rPr>
          <w:t>Covid Positivity</w:t>
        </w:r>
        <w:r w:rsidRPr="00F942BC">
          <w:rPr>
            <w:rStyle w:val="Hyperlink"/>
            <w:noProof/>
            <w:lang w:val="en-US"/>
          </w:rPr>
          <w:t xml:space="preserve"> pada </w:t>
        </w:r>
        <w:r w:rsidRPr="00F942BC">
          <w:rPr>
            <w:rStyle w:val="Hyperlink"/>
            <w:i/>
            <w:noProof/>
            <w:lang w:val="en-US"/>
          </w:rPr>
          <w:t>Google Colaboratoty</w:t>
        </w:r>
        <w:r w:rsidRPr="00F942BC">
          <w:rPr>
            <w:rStyle w:val="Hyperlink"/>
            <w:noProof/>
            <w:lang w:val="en-US"/>
          </w:rPr>
          <w:t xml:space="preserve"> Menggunakan </w:t>
        </w:r>
        <w:r w:rsidRPr="00F942BC">
          <w:rPr>
            <w:rStyle w:val="Hyperlink"/>
            <w:i/>
            <w:noProof/>
            <w:lang w:val="en-US"/>
          </w:rPr>
          <w:t>Dataset Original Image</w:t>
        </w:r>
        <w:r>
          <w:rPr>
            <w:noProof/>
          </w:rPr>
          <w:tab/>
        </w:r>
        <w:r>
          <w:rPr>
            <w:noProof/>
          </w:rPr>
          <w:fldChar w:fldCharType="begin"/>
        </w:r>
        <w:r>
          <w:rPr>
            <w:noProof/>
          </w:rPr>
          <w:instrText xml:space="preserve"> PAGEREF _Toc83471738 \h </w:instrText>
        </w:r>
        <w:r>
          <w:rPr>
            <w:noProof/>
          </w:rPr>
        </w:r>
        <w:r>
          <w:rPr>
            <w:noProof/>
          </w:rPr>
          <w:fldChar w:fldCharType="separate"/>
        </w:r>
        <w:r>
          <w:rPr>
            <w:noProof/>
          </w:rPr>
          <w:t>210</w:t>
        </w:r>
        <w:r>
          <w:rPr>
            <w:noProof/>
          </w:rPr>
          <w:fldChar w:fldCharType="end"/>
        </w:r>
      </w:hyperlink>
    </w:p>
    <w:p w:rsidR="0079668B" w:rsidRP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825" w:history="1">
        <w:r w:rsidRPr="00F942BC">
          <w:rPr>
            <w:rStyle w:val="Hyperlink"/>
            <w:noProof/>
            <w:lang w:val="en-US"/>
          </w:rPr>
          <w:t xml:space="preserve">4.6.4 Pengujian Klasifikasi </w:t>
        </w:r>
        <w:r w:rsidRPr="00F942BC">
          <w:rPr>
            <w:rStyle w:val="Hyperlink"/>
            <w:i/>
            <w:noProof/>
            <w:lang w:val="en-US"/>
          </w:rPr>
          <w:t>Covid Positivity</w:t>
        </w:r>
        <w:r w:rsidRPr="00F942BC">
          <w:rPr>
            <w:rStyle w:val="Hyperlink"/>
            <w:noProof/>
            <w:lang w:val="en-US"/>
          </w:rPr>
          <w:t xml:space="preserve"> pada </w:t>
        </w:r>
        <w:r w:rsidRPr="00F942BC">
          <w:rPr>
            <w:rStyle w:val="Hyperlink"/>
            <w:i/>
            <w:noProof/>
            <w:lang w:val="en-US"/>
          </w:rPr>
          <w:t>Google Colaboratoty</w:t>
        </w:r>
        <w:r w:rsidRPr="00F942BC">
          <w:rPr>
            <w:rStyle w:val="Hyperlink"/>
            <w:noProof/>
            <w:lang w:val="en-US"/>
          </w:rPr>
          <w:t xml:space="preserve"> Menggunakan </w:t>
        </w:r>
        <w:r w:rsidRPr="00F942BC">
          <w:rPr>
            <w:rStyle w:val="Hyperlink"/>
            <w:i/>
            <w:noProof/>
            <w:lang w:val="en-US"/>
          </w:rPr>
          <w:t>Dataset Preprocessed Image</w:t>
        </w:r>
        <w:r>
          <w:rPr>
            <w:noProof/>
          </w:rPr>
          <w:tab/>
        </w:r>
        <w:r>
          <w:rPr>
            <w:noProof/>
          </w:rPr>
          <w:fldChar w:fldCharType="begin"/>
        </w:r>
        <w:r>
          <w:rPr>
            <w:noProof/>
          </w:rPr>
          <w:instrText xml:space="preserve"> PAGEREF _Toc83471825 \h </w:instrText>
        </w:r>
        <w:r>
          <w:rPr>
            <w:noProof/>
          </w:rPr>
        </w:r>
        <w:r>
          <w:rPr>
            <w:noProof/>
          </w:rPr>
          <w:fldChar w:fldCharType="separate"/>
        </w:r>
        <w:r>
          <w:rPr>
            <w:noProof/>
          </w:rPr>
          <w:t>212</w:t>
        </w:r>
        <w:r>
          <w:rPr>
            <w:noProof/>
          </w:rPr>
          <w:fldChar w:fldCharType="end"/>
        </w:r>
      </w:hyperlink>
    </w:p>
    <w:p w:rsidR="0079668B" w:rsidRP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1912" w:history="1">
        <w:r w:rsidRPr="00F942BC">
          <w:rPr>
            <w:rStyle w:val="Hyperlink"/>
            <w:noProof/>
            <w:lang w:val="en-US"/>
          </w:rPr>
          <w:t xml:space="preserve">4.6.5 Pengujian Klasifikasi </w:t>
        </w:r>
        <w:r w:rsidRPr="00F942BC">
          <w:rPr>
            <w:rStyle w:val="Hyperlink"/>
            <w:i/>
            <w:noProof/>
            <w:lang w:val="en-US"/>
          </w:rPr>
          <w:t>Risk</w:t>
        </w:r>
        <w:r w:rsidRPr="00F942BC">
          <w:rPr>
            <w:rStyle w:val="Hyperlink"/>
            <w:noProof/>
            <w:lang w:val="en-US"/>
          </w:rPr>
          <w:t xml:space="preserve"> pada </w:t>
        </w:r>
        <w:r w:rsidRPr="00F942BC">
          <w:rPr>
            <w:rStyle w:val="Hyperlink"/>
            <w:i/>
            <w:noProof/>
            <w:lang w:val="en-US"/>
          </w:rPr>
          <w:t>Google Colaboratory</w:t>
        </w:r>
        <w:r w:rsidRPr="00F942BC">
          <w:rPr>
            <w:rStyle w:val="Hyperlink"/>
            <w:noProof/>
            <w:lang w:val="en-US"/>
          </w:rPr>
          <w:t xml:space="preserve"> Menggunakan </w:t>
        </w:r>
        <w:r w:rsidRPr="00F942BC">
          <w:rPr>
            <w:rStyle w:val="Hyperlink"/>
            <w:i/>
            <w:noProof/>
            <w:lang w:val="en-US"/>
          </w:rPr>
          <w:t>Dataset Original Image</w:t>
        </w:r>
        <w:r>
          <w:rPr>
            <w:noProof/>
          </w:rPr>
          <w:tab/>
        </w:r>
        <w:r>
          <w:rPr>
            <w:noProof/>
          </w:rPr>
          <w:fldChar w:fldCharType="begin"/>
        </w:r>
        <w:r>
          <w:rPr>
            <w:noProof/>
          </w:rPr>
          <w:instrText xml:space="preserve"> PAGEREF _Toc83471912 \h </w:instrText>
        </w:r>
        <w:r>
          <w:rPr>
            <w:noProof/>
          </w:rPr>
        </w:r>
        <w:r>
          <w:rPr>
            <w:noProof/>
          </w:rPr>
          <w:fldChar w:fldCharType="separate"/>
        </w:r>
        <w:r>
          <w:rPr>
            <w:noProof/>
          </w:rPr>
          <w:t>214</w:t>
        </w:r>
        <w:r>
          <w:rPr>
            <w:noProof/>
          </w:rPr>
          <w:fldChar w:fldCharType="end"/>
        </w:r>
      </w:hyperlink>
    </w:p>
    <w:p w:rsid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039" w:history="1">
        <w:r w:rsidRPr="00F942BC">
          <w:rPr>
            <w:rStyle w:val="Hyperlink"/>
            <w:noProof/>
            <w:lang w:val="en-US"/>
          </w:rPr>
          <w:t xml:space="preserve">4.6.6 Pengujian Klasifikasi </w:t>
        </w:r>
        <w:r w:rsidRPr="00F942BC">
          <w:rPr>
            <w:rStyle w:val="Hyperlink"/>
            <w:i/>
            <w:noProof/>
            <w:lang w:val="en-US"/>
          </w:rPr>
          <w:t>Risk</w:t>
        </w:r>
        <w:r w:rsidRPr="00F942BC">
          <w:rPr>
            <w:rStyle w:val="Hyperlink"/>
            <w:noProof/>
            <w:lang w:val="en-US"/>
          </w:rPr>
          <w:t xml:space="preserve"> pada </w:t>
        </w:r>
        <w:r w:rsidRPr="00F942BC">
          <w:rPr>
            <w:rStyle w:val="Hyperlink"/>
            <w:i/>
            <w:noProof/>
            <w:lang w:val="en-US"/>
          </w:rPr>
          <w:t>Google Colaboratory</w:t>
        </w:r>
        <w:r w:rsidRPr="00F942BC">
          <w:rPr>
            <w:rStyle w:val="Hyperlink"/>
            <w:noProof/>
            <w:lang w:val="en-US"/>
          </w:rPr>
          <w:t xml:space="preserve"> Menggunakan </w:t>
        </w:r>
        <w:r w:rsidRPr="00F942BC">
          <w:rPr>
            <w:rStyle w:val="Hyperlink"/>
            <w:i/>
            <w:noProof/>
            <w:lang w:val="en-US"/>
          </w:rPr>
          <w:t>Dataset Preprocessed Image</w:t>
        </w:r>
        <w:r>
          <w:rPr>
            <w:noProof/>
          </w:rPr>
          <w:tab/>
        </w:r>
        <w:r>
          <w:rPr>
            <w:noProof/>
          </w:rPr>
          <w:fldChar w:fldCharType="begin"/>
        </w:r>
        <w:r>
          <w:rPr>
            <w:noProof/>
          </w:rPr>
          <w:instrText xml:space="preserve"> PAGEREF _Toc83472039 \h </w:instrText>
        </w:r>
        <w:r>
          <w:rPr>
            <w:noProof/>
          </w:rPr>
        </w:r>
        <w:r>
          <w:rPr>
            <w:noProof/>
          </w:rPr>
          <w:fldChar w:fldCharType="separate"/>
        </w:r>
        <w:r>
          <w:rPr>
            <w:noProof/>
          </w:rPr>
          <w:t>217</w:t>
        </w:r>
        <w:r>
          <w:rPr>
            <w:noProof/>
          </w:rPr>
          <w:fldChar w:fldCharType="end"/>
        </w:r>
      </w:hyperlink>
    </w:p>
    <w:p w:rsidR="0079668B" w:rsidRP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166" w:history="1">
        <w:r w:rsidRPr="00F942BC">
          <w:rPr>
            <w:rStyle w:val="Hyperlink"/>
            <w:noProof/>
            <w:lang w:val="en-US"/>
          </w:rPr>
          <w:t xml:space="preserve">4.6.7 Pengujian Klasifikasi </w:t>
        </w:r>
        <w:r w:rsidRPr="00F942BC">
          <w:rPr>
            <w:rStyle w:val="Hyperlink"/>
            <w:i/>
            <w:noProof/>
            <w:lang w:val="en-US"/>
          </w:rPr>
          <w:t xml:space="preserve">Mortality </w:t>
        </w:r>
        <w:r w:rsidRPr="00F942BC">
          <w:rPr>
            <w:rStyle w:val="Hyperlink"/>
            <w:noProof/>
            <w:lang w:val="en-US"/>
          </w:rPr>
          <w:t xml:space="preserve">pada </w:t>
        </w:r>
        <w:r w:rsidRPr="00F942BC">
          <w:rPr>
            <w:rStyle w:val="Hyperlink"/>
            <w:i/>
            <w:noProof/>
            <w:lang w:val="en-US"/>
          </w:rPr>
          <w:t>Google Colaboratory</w:t>
        </w:r>
        <w:r w:rsidRPr="00F942BC">
          <w:rPr>
            <w:rStyle w:val="Hyperlink"/>
            <w:noProof/>
            <w:lang w:val="en-US"/>
          </w:rPr>
          <w:t xml:space="preserve"> Menggunakan </w:t>
        </w:r>
        <w:r w:rsidRPr="00F942BC">
          <w:rPr>
            <w:rStyle w:val="Hyperlink"/>
            <w:i/>
            <w:noProof/>
            <w:lang w:val="en-US"/>
          </w:rPr>
          <w:t>Dataset Original Image</w:t>
        </w:r>
        <w:r>
          <w:rPr>
            <w:noProof/>
          </w:rPr>
          <w:tab/>
        </w:r>
        <w:r>
          <w:rPr>
            <w:noProof/>
          </w:rPr>
          <w:fldChar w:fldCharType="begin"/>
        </w:r>
        <w:r>
          <w:rPr>
            <w:noProof/>
          </w:rPr>
          <w:instrText xml:space="preserve"> PAGEREF _Toc83472166 \h </w:instrText>
        </w:r>
        <w:r>
          <w:rPr>
            <w:noProof/>
          </w:rPr>
        </w:r>
        <w:r>
          <w:rPr>
            <w:noProof/>
          </w:rPr>
          <w:fldChar w:fldCharType="separate"/>
        </w:r>
        <w:r>
          <w:rPr>
            <w:noProof/>
          </w:rPr>
          <w:t>220</w:t>
        </w:r>
        <w:r>
          <w:rPr>
            <w:noProof/>
          </w:rPr>
          <w:fldChar w:fldCharType="end"/>
        </w:r>
      </w:hyperlink>
    </w:p>
    <w:p w:rsidR="0079668B" w:rsidRPr="0079668B" w:rsidRDefault="0079668B" w:rsidP="00A82F71">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293" w:history="1">
        <w:r w:rsidRPr="00F942BC">
          <w:rPr>
            <w:rStyle w:val="Hyperlink"/>
            <w:noProof/>
            <w:lang w:val="en-US"/>
          </w:rPr>
          <w:t xml:space="preserve">4.6.8 Pengujian Klasifikasi </w:t>
        </w:r>
        <w:r w:rsidRPr="00F942BC">
          <w:rPr>
            <w:rStyle w:val="Hyperlink"/>
            <w:i/>
            <w:noProof/>
            <w:lang w:val="en-US"/>
          </w:rPr>
          <w:t xml:space="preserve">Mortality </w:t>
        </w:r>
        <w:r w:rsidRPr="00F942BC">
          <w:rPr>
            <w:rStyle w:val="Hyperlink"/>
            <w:noProof/>
            <w:lang w:val="en-US"/>
          </w:rPr>
          <w:t xml:space="preserve">pada </w:t>
        </w:r>
        <w:r w:rsidRPr="00F942BC">
          <w:rPr>
            <w:rStyle w:val="Hyperlink"/>
            <w:i/>
            <w:noProof/>
            <w:lang w:val="en-US"/>
          </w:rPr>
          <w:t>Google Colaboratory</w:t>
        </w:r>
        <w:r w:rsidRPr="00F942BC">
          <w:rPr>
            <w:rStyle w:val="Hyperlink"/>
            <w:noProof/>
            <w:lang w:val="en-US"/>
          </w:rPr>
          <w:t xml:space="preserve"> Menggunakan </w:t>
        </w:r>
        <w:r w:rsidRPr="00F942BC">
          <w:rPr>
            <w:rStyle w:val="Hyperlink"/>
            <w:i/>
            <w:noProof/>
            <w:lang w:val="en-US"/>
          </w:rPr>
          <w:t>Dataset Preprocessed Image</w:t>
        </w:r>
        <w:r>
          <w:rPr>
            <w:noProof/>
          </w:rPr>
          <w:tab/>
        </w:r>
        <w:r>
          <w:rPr>
            <w:noProof/>
          </w:rPr>
          <w:fldChar w:fldCharType="begin"/>
        </w:r>
        <w:r>
          <w:rPr>
            <w:noProof/>
          </w:rPr>
          <w:instrText xml:space="preserve"> PAGEREF _Toc83472293 \h </w:instrText>
        </w:r>
        <w:r>
          <w:rPr>
            <w:noProof/>
          </w:rPr>
        </w:r>
        <w:r>
          <w:rPr>
            <w:noProof/>
          </w:rPr>
          <w:fldChar w:fldCharType="separate"/>
        </w:r>
        <w:r>
          <w:rPr>
            <w:noProof/>
          </w:rPr>
          <w:t>223</w:t>
        </w:r>
        <w:r>
          <w:rPr>
            <w:noProof/>
          </w:rPr>
          <w:fldChar w:fldCharType="end"/>
        </w:r>
      </w:hyperlink>
    </w:p>
    <w:p w:rsidR="0079668B" w:rsidRDefault="0079668B" w:rsidP="0079668B">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2420" w:history="1">
        <w:r w:rsidRPr="00F942BC">
          <w:rPr>
            <w:rStyle w:val="Hyperlink"/>
            <w:noProof/>
            <w:lang w:val="en-US"/>
          </w:rPr>
          <w:t xml:space="preserve">4.7 Perbandingan Pengujian pada </w:t>
        </w:r>
        <w:r w:rsidRPr="00F942BC">
          <w:rPr>
            <w:rStyle w:val="Hyperlink"/>
            <w:i/>
            <w:noProof/>
            <w:lang w:val="en-US"/>
          </w:rPr>
          <w:t>Google Colaboratory</w:t>
        </w:r>
        <w:r>
          <w:rPr>
            <w:noProof/>
          </w:rPr>
          <w:tab/>
        </w:r>
        <w:r>
          <w:rPr>
            <w:noProof/>
          </w:rPr>
          <w:fldChar w:fldCharType="begin"/>
        </w:r>
        <w:r>
          <w:rPr>
            <w:noProof/>
          </w:rPr>
          <w:instrText xml:space="preserve"> PAGEREF _Toc83472420 \h </w:instrText>
        </w:r>
        <w:r>
          <w:rPr>
            <w:noProof/>
          </w:rPr>
        </w:r>
        <w:r>
          <w:rPr>
            <w:noProof/>
          </w:rPr>
          <w:fldChar w:fldCharType="separate"/>
        </w:r>
        <w:r>
          <w:rPr>
            <w:noProof/>
          </w:rPr>
          <w:t>226</w:t>
        </w:r>
        <w:r>
          <w:rPr>
            <w:noProof/>
          </w:rPr>
          <w:fldChar w:fldCharType="end"/>
        </w:r>
      </w:hyperlink>
    </w:p>
    <w:p w:rsid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421" w:history="1">
        <w:r w:rsidRPr="00F942BC">
          <w:rPr>
            <w:rStyle w:val="Hyperlink"/>
            <w:noProof/>
            <w:lang w:val="en-US"/>
          </w:rPr>
          <w:t xml:space="preserve">4.7.1 Perbandingan Pengujian Klasifikasi </w:t>
        </w:r>
        <w:r w:rsidRPr="00F942BC">
          <w:rPr>
            <w:rStyle w:val="Hyperlink"/>
            <w:i/>
            <w:noProof/>
            <w:lang w:val="en-US"/>
          </w:rPr>
          <w:t>Lung Parenchyma</w:t>
        </w:r>
        <w:r w:rsidRPr="00F942BC">
          <w:rPr>
            <w:rStyle w:val="Hyperlink"/>
            <w:noProof/>
            <w:lang w:val="en-US"/>
          </w:rPr>
          <w:t xml:space="preserve"> pada </w:t>
        </w:r>
        <w:r w:rsidRPr="00F942BC">
          <w:rPr>
            <w:rStyle w:val="Hyperlink"/>
            <w:i/>
            <w:noProof/>
            <w:lang w:val="en-US"/>
          </w:rPr>
          <w:t>Google Colaboratory</w:t>
        </w:r>
        <w:r>
          <w:rPr>
            <w:noProof/>
          </w:rPr>
          <w:tab/>
        </w:r>
        <w:r>
          <w:rPr>
            <w:noProof/>
          </w:rPr>
          <w:fldChar w:fldCharType="begin"/>
        </w:r>
        <w:r>
          <w:rPr>
            <w:noProof/>
          </w:rPr>
          <w:instrText xml:space="preserve"> PAGEREF _Toc83472421 \h </w:instrText>
        </w:r>
        <w:r>
          <w:rPr>
            <w:noProof/>
          </w:rPr>
        </w:r>
        <w:r>
          <w:rPr>
            <w:noProof/>
          </w:rPr>
          <w:fldChar w:fldCharType="separate"/>
        </w:r>
        <w:r>
          <w:rPr>
            <w:noProof/>
          </w:rPr>
          <w:t>226</w:t>
        </w:r>
        <w:r>
          <w:rPr>
            <w:noProof/>
          </w:rPr>
          <w:fldChar w:fldCharType="end"/>
        </w:r>
      </w:hyperlink>
    </w:p>
    <w:p w:rsid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422" w:history="1">
        <w:r w:rsidRPr="00F942BC">
          <w:rPr>
            <w:rStyle w:val="Hyperlink"/>
            <w:i/>
            <w:noProof/>
            <w:lang w:val="en-US"/>
          </w:rPr>
          <w:t>4.7.2</w:t>
        </w:r>
        <w:r w:rsidRPr="00F942BC">
          <w:rPr>
            <w:rStyle w:val="Hyperlink"/>
            <w:noProof/>
            <w:lang w:val="en-US"/>
          </w:rPr>
          <w:t xml:space="preserve"> Perbandingan Pengujian </w:t>
        </w:r>
        <w:r w:rsidRPr="00F942BC">
          <w:rPr>
            <w:rStyle w:val="Hyperlink"/>
            <w:i/>
            <w:noProof/>
            <w:lang w:val="en-US"/>
          </w:rPr>
          <w:t>Covid Positivity</w:t>
        </w:r>
        <w:r w:rsidRPr="00F942BC">
          <w:rPr>
            <w:rStyle w:val="Hyperlink"/>
            <w:noProof/>
            <w:lang w:val="en-US"/>
          </w:rPr>
          <w:t xml:space="preserve"> pada </w:t>
        </w:r>
        <w:r w:rsidRPr="00F942BC">
          <w:rPr>
            <w:rStyle w:val="Hyperlink"/>
            <w:i/>
            <w:noProof/>
            <w:lang w:val="en-US"/>
          </w:rPr>
          <w:t>Google Colaboratory</w:t>
        </w:r>
        <w:r>
          <w:rPr>
            <w:noProof/>
          </w:rPr>
          <w:tab/>
        </w:r>
        <w:r>
          <w:rPr>
            <w:noProof/>
          </w:rPr>
          <w:fldChar w:fldCharType="begin"/>
        </w:r>
        <w:r>
          <w:rPr>
            <w:noProof/>
          </w:rPr>
          <w:instrText xml:space="preserve"> PAGEREF _Toc83472422 \h </w:instrText>
        </w:r>
        <w:r>
          <w:rPr>
            <w:noProof/>
          </w:rPr>
        </w:r>
        <w:r>
          <w:rPr>
            <w:noProof/>
          </w:rPr>
          <w:fldChar w:fldCharType="separate"/>
        </w:r>
        <w:r>
          <w:rPr>
            <w:noProof/>
          </w:rPr>
          <w:t>227</w:t>
        </w:r>
        <w:r>
          <w:rPr>
            <w:noProof/>
          </w:rPr>
          <w:fldChar w:fldCharType="end"/>
        </w:r>
      </w:hyperlink>
    </w:p>
    <w:p w:rsid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423" w:history="1">
        <w:r w:rsidRPr="00F942BC">
          <w:rPr>
            <w:rStyle w:val="Hyperlink"/>
            <w:i/>
            <w:noProof/>
            <w:lang w:val="en-US"/>
          </w:rPr>
          <w:t>4.7.3</w:t>
        </w:r>
        <w:r w:rsidRPr="00F942BC">
          <w:rPr>
            <w:rStyle w:val="Hyperlink"/>
            <w:noProof/>
            <w:lang w:val="en-US"/>
          </w:rPr>
          <w:t xml:space="preserve"> Perbandingan Pengujian </w:t>
        </w:r>
        <w:r w:rsidRPr="00F942BC">
          <w:rPr>
            <w:rStyle w:val="Hyperlink"/>
            <w:i/>
            <w:noProof/>
            <w:lang w:val="en-US"/>
          </w:rPr>
          <w:t>Risk</w:t>
        </w:r>
        <w:r w:rsidRPr="00F942BC">
          <w:rPr>
            <w:rStyle w:val="Hyperlink"/>
            <w:noProof/>
            <w:lang w:val="en-US"/>
          </w:rPr>
          <w:t xml:space="preserve"> pada </w:t>
        </w:r>
        <w:r w:rsidRPr="00F942BC">
          <w:rPr>
            <w:rStyle w:val="Hyperlink"/>
            <w:i/>
            <w:noProof/>
            <w:lang w:val="en-US"/>
          </w:rPr>
          <w:t>Google Colaboratory</w:t>
        </w:r>
        <w:r>
          <w:rPr>
            <w:noProof/>
          </w:rPr>
          <w:tab/>
        </w:r>
        <w:r>
          <w:rPr>
            <w:noProof/>
          </w:rPr>
          <w:fldChar w:fldCharType="begin"/>
        </w:r>
        <w:r>
          <w:rPr>
            <w:noProof/>
          </w:rPr>
          <w:instrText xml:space="preserve"> PAGEREF _Toc83472423 \h </w:instrText>
        </w:r>
        <w:r>
          <w:rPr>
            <w:noProof/>
          </w:rPr>
        </w:r>
        <w:r>
          <w:rPr>
            <w:noProof/>
          </w:rPr>
          <w:fldChar w:fldCharType="separate"/>
        </w:r>
        <w:r>
          <w:rPr>
            <w:noProof/>
          </w:rPr>
          <w:t>227</w:t>
        </w:r>
        <w:r>
          <w:rPr>
            <w:noProof/>
          </w:rPr>
          <w:fldChar w:fldCharType="end"/>
        </w:r>
      </w:hyperlink>
    </w:p>
    <w:p w:rsid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424" w:history="1">
        <w:r w:rsidRPr="00F942BC">
          <w:rPr>
            <w:rStyle w:val="Hyperlink"/>
            <w:i/>
            <w:noProof/>
            <w:lang w:val="en-US"/>
          </w:rPr>
          <w:t>4.7.4</w:t>
        </w:r>
        <w:r w:rsidRPr="00F942BC">
          <w:rPr>
            <w:rStyle w:val="Hyperlink"/>
            <w:noProof/>
            <w:lang w:val="en-US"/>
          </w:rPr>
          <w:t xml:space="preserve"> Perbandingan Pengujian </w:t>
        </w:r>
        <w:r w:rsidRPr="00F942BC">
          <w:rPr>
            <w:rStyle w:val="Hyperlink"/>
            <w:i/>
            <w:noProof/>
            <w:lang w:val="en-US"/>
          </w:rPr>
          <w:t>Mortality</w:t>
        </w:r>
        <w:r w:rsidRPr="00F942BC">
          <w:rPr>
            <w:rStyle w:val="Hyperlink"/>
            <w:noProof/>
            <w:lang w:val="en-US"/>
          </w:rPr>
          <w:t xml:space="preserve"> pada </w:t>
        </w:r>
        <w:r w:rsidRPr="00F942BC">
          <w:rPr>
            <w:rStyle w:val="Hyperlink"/>
            <w:i/>
            <w:noProof/>
            <w:lang w:val="en-US"/>
          </w:rPr>
          <w:t>Google Colaboratory</w:t>
        </w:r>
        <w:r>
          <w:rPr>
            <w:noProof/>
          </w:rPr>
          <w:tab/>
        </w:r>
        <w:r>
          <w:rPr>
            <w:noProof/>
          </w:rPr>
          <w:fldChar w:fldCharType="begin"/>
        </w:r>
        <w:r>
          <w:rPr>
            <w:noProof/>
          </w:rPr>
          <w:instrText xml:space="preserve"> PAGEREF _Toc83472424 \h </w:instrText>
        </w:r>
        <w:r>
          <w:rPr>
            <w:noProof/>
          </w:rPr>
        </w:r>
        <w:r>
          <w:rPr>
            <w:noProof/>
          </w:rPr>
          <w:fldChar w:fldCharType="separate"/>
        </w:r>
        <w:r>
          <w:rPr>
            <w:noProof/>
          </w:rPr>
          <w:t>228</w:t>
        </w:r>
        <w:r>
          <w:rPr>
            <w:noProof/>
          </w:rPr>
          <w:fldChar w:fldCharType="end"/>
        </w:r>
      </w:hyperlink>
    </w:p>
    <w:p w:rsidR="0079668B" w:rsidRDefault="0079668B" w:rsidP="0079668B">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2425" w:history="1">
        <w:r w:rsidRPr="00F942BC">
          <w:rPr>
            <w:rStyle w:val="Hyperlink"/>
            <w:noProof/>
            <w:lang w:val="en-US"/>
          </w:rPr>
          <w:t>4.8 Perancangan Aplikasi Web</w:t>
        </w:r>
        <w:r>
          <w:rPr>
            <w:noProof/>
          </w:rPr>
          <w:tab/>
        </w:r>
        <w:r>
          <w:rPr>
            <w:noProof/>
          </w:rPr>
          <w:fldChar w:fldCharType="begin"/>
        </w:r>
        <w:r>
          <w:rPr>
            <w:noProof/>
          </w:rPr>
          <w:instrText xml:space="preserve"> PAGEREF _Toc83472425 \h </w:instrText>
        </w:r>
        <w:r>
          <w:rPr>
            <w:noProof/>
          </w:rPr>
        </w:r>
        <w:r>
          <w:rPr>
            <w:noProof/>
          </w:rPr>
          <w:fldChar w:fldCharType="separate"/>
        </w:r>
        <w:r>
          <w:rPr>
            <w:noProof/>
          </w:rPr>
          <w:t>229</w:t>
        </w:r>
        <w:r>
          <w:rPr>
            <w:noProof/>
          </w:rPr>
          <w:fldChar w:fldCharType="end"/>
        </w:r>
      </w:hyperlink>
    </w:p>
    <w:p w:rsidR="0079668B" w:rsidRDefault="0079668B" w:rsidP="0079668B">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2426" w:history="1">
        <w:r w:rsidRPr="00F942BC">
          <w:rPr>
            <w:rStyle w:val="Hyperlink"/>
            <w:noProof/>
            <w:lang w:val="en-US"/>
          </w:rPr>
          <w:t>4.9 Hasil Pengujian pada Aplikasi Web</w:t>
        </w:r>
        <w:r>
          <w:rPr>
            <w:noProof/>
          </w:rPr>
          <w:tab/>
        </w:r>
        <w:r>
          <w:rPr>
            <w:noProof/>
          </w:rPr>
          <w:fldChar w:fldCharType="begin"/>
        </w:r>
        <w:r>
          <w:rPr>
            <w:noProof/>
          </w:rPr>
          <w:instrText xml:space="preserve"> PAGEREF _Toc83472426 \h </w:instrText>
        </w:r>
        <w:r>
          <w:rPr>
            <w:noProof/>
          </w:rPr>
        </w:r>
        <w:r>
          <w:rPr>
            <w:noProof/>
          </w:rPr>
          <w:fldChar w:fldCharType="separate"/>
        </w:r>
        <w:r>
          <w:rPr>
            <w:noProof/>
          </w:rPr>
          <w:t>231</w:t>
        </w:r>
        <w:r>
          <w:rPr>
            <w:noProof/>
          </w:rPr>
          <w:fldChar w:fldCharType="end"/>
        </w:r>
      </w:hyperlink>
    </w:p>
    <w:p w:rsid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427" w:history="1">
        <w:r w:rsidRPr="00F942BC">
          <w:rPr>
            <w:rStyle w:val="Hyperlink"/>
            <w:noProof/>
            <w:lang w:val="en-US"/>
          </w:rPr>
          <w:t xml:space="preserve">4.9.1 Pengujian </w:t>
        </w:r>
        <w:r w:rsidRPr="00F942BC">
          <w:rPr>
            <w:rStyle w:val="Hyperlink"/>
            <w:i/>
            <w:noProof/>
            <w:lang w:val="en-US"/>
          </w:rPr>
          <w:t>Lung Parenchyma</w:t>
        </w:r>
        <w:r w:rsidRPr="00F942BC">
          <w:rPr>
            <w:rStyle w:val="Hyperlink"/>
            <w:noProof/>
            <w:lang w:val="en-US"/>
          </w:rPr>
          <w:t xml:space="preserve"> pada Aplikasi Web menggunakan Citra Original</w:t>
        </w:r>
        <w:r>
          <w:rPr>
            <w:noProof/>
          </w:rPr>
          <w:tab/>
        </w:r>
        <w:r>
          <w:rPr>
            <w:noProof/>
          </w:rPr>
          <w:fldChar w:fldCharType="begin"/>
        </w:r>
        <w:r>
          <w:rPr>
            <w:noProof/>
          </w:rPr>
          <w:instrText xml:space="preserve"> PAGEREF _Toc83472427 \h </w:instrText>
        </w:r>
        <w:r>
          <w:rPr>
            <w:noProof/>
          </w:rPr>
        </w:r>
        <w:r>
          <w:rPr>
            <w:noProof/>
          </w:rPr>
          <w:fldChar w:fldCharType="separate"/>
        </w:r>
        <w:r>
          <w:rPr>
            <w:noProof/>
          </w:rPr>
          <w:t>231</w:t>
        </w:r>
        <w:r>
          <w:rPr>
            <w:noProof/>
          </w:rPr>
          <w:fldChar w:fldCharType="end"/>
        </w:r>
      </w:hyperlink>
    </w:p>
    <w:p w:rsid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554" w:history="1">
        <w:r w:rsidRPr="00F942BC">
          <w:rPr>
            <w:rStyle w:val="Hyperlink"/>
            <w:noProof/>
            <w:lang w:val="en-US"/>
          </w:rPr>
          <w:t xml:space="preserve">4.9.2 Pengujian </w:t>
        </w:r>
        <w:r w:rsidRPr="00F942BC">
          <w:rPr>
            <w:rStyle w:val="Hyperlink"/>
            <w:i/>
            <w:noProof/>
            <w:lang w:val="en-US"/>
          </w:rPr>
          <w:t>Lung Parenchyma</w:t>
        </w:r>
        <w:r w:rsidRPr="00F942BC">
          <w:rPr>
            <w:rStyle w:val="Hyperlink"/>
            <w:noProof/>
            <w:lang w:val="en-US"/>
          </w:rPr>
          <w:t xml:space="preserve"> pada Aplikasi Web Menggunakan </w:t>
        </w:r>
        <w:r w:rsidRPr="00F942BC">
          <w:rPr>
            <w:rStyle w:val="Hyperlink"/>
            <w:i/>
            <w:noProof/>
            <w:lang w:val="en-US"/>
          </w:rPr>
          <w:t>Dataset Preprocessed Image</w:t>
        </w:r>
        <w:r>
          <w:rPr>
            <w:noProof/>
          </w:rPr>
          <w:tab/>
        </w:r>
        <w:r>
          <w:rPr>
            <w:noProof/>
          </w:rPr>
          <w:fldChar w:fldCharType="begin"/>
        </w:r>
        <w:r>
          <w:rPr>
            <w:noProof/>
          </w:rPr>
          <w:instrText xml:space="preserve"> PAGEREF _Toc83472554 \h </w:instrText>
        </w:r>
        <w:r>
          <w:rPr>
            <w:noProof/>
          </w:rPr>
        </w:r>
        <w:r>
          <w:rPr>
            <w:noProof/>
          </w:rPr>
          <w:fldChar w:fldCharType="separate"/>
        </w:r>
        <w:r>
          <w:rPr>
            <w:noProof/>
          </w:rPr>
          <w:t>234</w:t>
        </w:r>
        <w:r>
          <w:rPr>
            <w:noProof/>
          </w:rPr>
          <w:fldChar w:fldCharType="end"/>
        </w:r>
      </w:hyperlink>
    </w:p>
    <w:p w:rsidR="0079668B" w:rsidRP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681" w:history="1">
        <w:r w:rsidRPr="00F942BC">
          <w:rPr>
            <w:rStyle w:val="Hyperlink"/>
            <w:noProof/>
            <w:lang w:val="en-US"/>
          </w:rPr>
          <w:t xml:space="preserve">4.9.3 Pengujian </w:t>
        </w:r>
        <w:r w:rsidRPr="00F942BC">
          <w:rPr>
            <w:rStyle w:val="Hyperlink"/>
            <w:i/>
            <w:noProof/>
            <w:lang w:val="en-US"/>
          </w:rPr>
          <w:t>Covid Positivity</w:t>
        </w:r>
        <w:r w:rsidRPr="00F942BC">
          <w:rPr>
            <w:rStyle w:val="Hyperlink"/>
            <w:noProof/>
            <w:lang w:val="en-US"/>
          </w:rPr>
          <w:t xml:space="preserve"> pada Aplikasi Web Menggunakan </w:t>
        </w:r>
        <w:r w:rsidRPr="00F942BC">
          <w:rPr>
            <w:rStyle w:val="Hyperlink"/>
            <w:i/>
            <w:noProof/>
            <w:lang w:val="en-US"/>
          </w:rPr>
          <w:t xml:space="preserve">Dataset </w:t>
        </w:r>
        <w:bookmarkStart w:id="10" w:name="_GoBack"/>
        <w:bookmarkEnd w:id="10"/>
        <w:r w:rsidRPr="00F942BC">
          <w:rPr>
            <w:rStyle w:val="Hyperlink"/>
            <w:i/>
            <w:noProof/>
            <w:lang w:val="en-US"/>
          </w:rPr>
          <w:t>Original Image</w:t>
        </w:r>
        <w:r>
          <w:rPr>
            <w:noProof/>
          </w:rPr>
          <w:tab/>
        </w:r>
        <w:r>
          <w:rPr>
            <w:noProof/>
          </w:rPr>
          <w:fldChar w:fldCharType="begin"/>
        </w:r>
        <w:r>
          <w:rPr>
            <w:noProof/>
          </w:rPr>
          <w:instrText xml:space="preserve"> PAGEREF _Toc83472681 \h </w:instrText>
        </w:r>
        <w:r>
          <w:rPr>
            <w:noProof/>
          </w:rPr>
        </w:r>
        <w:r>
          <w:rPr>
            <w:noProof/>
          </w:rPr>
          <w:fldChar w:fldCharType="separate"/>
        </w:r>
        <w:r>
          <w:rPr>
            <w:noProof/>
          </w:rPr>
          <w:t>237</w:t>
        </w:r>
        <w:r>
          <w:rPr>
            <w:noProof/>
          </w:rPr>
          <w:fldChar w:fldCharType="end"/>
        </w:r>
      </w:hyperlink>
    </w:p>
    <w:p w:rsidR="0079668B" w:rsidRP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768" w:history="1">
        <w:r w:rsidRPr="00F942BC">
          <w:rPr>
            <w:rStyle w:val="Hyperlink"/>
            <w:noProof/>
            <w:lang w:val="en-US"/>
          </w:rPr>
          <w:t xml:space="preserve">4.9.4 Pengujian </w:t>
        </w:r>
        <w:r w:rsidRPr="00F942BC">
          <w:rPr>
            <w:rStyle w:val="Hyperlink"/>
            <w:i/>
            <w:noProof/>
            <w:lang w:val="en-US"/>
          </w:rPr>
          <w:t>Covid Positivity</w:t>
        </w:r>
        <w:r w:rsidRPr="00F942BC">
          <w:rPr>
            <w:rStyle w:val="Hyperlink"/>
            <w:noProof/>
            <w:lang w:val="en-US"/>
          </w:rPr>
          <w:t xml:space="preserve"> pada Aplikasi Web Menggunakan </w:t>
        </w:r>
        <w:r w:rsidRPr="00F942BC">
          <w:rPr>
            <w:rStyle w:val="Hyperlink"/>
            <w:i/>
            <w:noProof/>
            <w:lang w:val="en-US"/>
          </w:rPr>
          <w:t>Dataset Preprocessed Image</w:t>
        </w:r>
        <w:r>
          <w:rPr>
            <w:noProof/>
          </w:rPr>
          <w:tab/>
        </w:r>
        <w:r>
          <w:rPr>
            <w:noProof/>
          </w:rPr>
          <w:fldChar w:fldCharType="begin"/>
        </w:r>
        <w:r>
          <w:rPr>
            <w:noProof/>
          </w:rPr>
          <w:instrText xml:space="preserve"> PAGEREF _Toc83472768 \h </w:instrText>
        </w:r>
        <w:r>
          <w:rPr>
            <w:noProof/>
          </w:rPr>
        </w:r>
        <w:r>
          <w:rPr>
            <w:noProof/>
          </w:rPr>
          <w:fldChar w:fldCharType="separate"/>
        </w:r>
        <w:r>
          <w:rPr>
            <w:noProof/>
          </w:rPr>
          <w:t>239</w:t>
        </w:r>
        <w:r>
          <w:rPr>
            <w:noProof/>
          </w:rPr>
          <w:fldChar w:fldCharType="end"/>
        </w:r>
      </w:hyperlink>
    </w:p>
    <w:p w:rsid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855" w:history="1">
        <w:r w:rsidRPr="00F942BC">
          <w:rPr>
            <w:rStyle w:val="Hyperlink"/>
            <w:noProof/>
            <w:lang w:val="en-US"/>
          </w:rPr>
          <w:t xml:space="preserve">4.9.5 Pengujian </w:t>
        </w:r>
        <w:r w:rsidRPr="00F942BC">
          <w:rPr>
            <w:rStyle w:val="Hyperlink"/>
            <w:i/>
            <w:noProof/>
            <w:lang w:val="en-US"/>
          </w:rPr>
          <w:t>Risk</w:t>
        </w:r>
        <w:r w:rsidRPr="00F942BC">
          <w:rPr>
            <w:rStyle w:val="Hyperlink"/>
            <w:noProof/>
            <w:lang w:val="en-US"/>
          </w:rPr>
          <w:t xml:space="preserve"> pada Aplikasi Web Menggunakan </w:t>
        </w:r>
        <w:r w:rsidRPr="00F942BC">
          <w:rPr>
            <w:rStyle w:val="Hyperlink"/>
            <w:i/>
            <w:noProof/>
            <w:lang w:val="en-US"/>
          </w:rPr>
          <w:t>Dataset Original Image</w:t>
        </w:r>
        <w:r>
          <w:rPr>
            <w:noProof/>
          </w:rPr>
          <w:tab/>
        </w:r>
        <w:r>
          <w:rPr>
            <w:noProof/>
          </w:rPr>
          <w:fldChar w:fldCharType="begin"/>
        </w:r>
        <w:r>
          <w:rPr>
            <w:noProof/>
          </w:rPr>
          <w:instrText xml:space="preserve"> PAGEREF _Toc83472855 \h </w:instrText>
        </w:r>
        <w:r>
          <w:rPr>
            <w:noProof/>
          </w:rPr>
        </w:r>
        <w:r>
          <w:rPr>
            <w:noProof/>
          </w:rPr>
          <w:fldChar w:fldCharType="separate"/>
        </w:r>
        <w:r>
          <w:rPr>
            <w:noProof/>
          </w:rPr>
          <w:t>241</w:t>
        </w:r>
        <w:r>
          <w:rPr>
            <w:noProof/>
          </w:rPr>
          <w:fldChar w:fldCharType="end"/>
        </w:r>
      </w:hyperlink>
    </w:p>
    <w:p w:rsid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2982" w:history="1">
        <w:r w:rsidRPr="00F942BC">
          <w:rPr>
            <w:rStyle w:val="Hyperlink"/>
            <w:noProof/>
            <w:lang w:val="en-US"/>
          </w:rPr>
          <w:t xml:space="preserve">4.9.6 Pengujian </w:t>
        </w:r>
        <w:r w:rsidRPr="00F942BC">
          <w:rPr>
            <w:rStyle w:val="Hyperlink"/>
            <w:i/>
            <w:noProof/>
            <w:lang w:val="en-US"/>
          </w:rPr>
          <w:t>Risk</w:t>
        </w:r>
        <w:r w:rsidRPr="00F942BC">
          <w:rPr>
            <w:rStyle w:val="Hyperlink"/>
            <w:noProof/>
            <w:lang w:val="en-US"/>
          </w:rPr>
          <w:t xml:space="preserve"> pada Aplikasi Web Menggunakan </w:t>
        </w:r>
        <w:r w:rsidRPr="00F942BC">
          <w:rPr>
            <w:rStyle w:val="Hyperlink"/>
            <w:i/>
            <w:noProof/>
            <w:lang w:val="en-US"/>
          </w:rPr>
          <w:t>Dataset Preprocessed Image</w:t>
        </w:r>
        <w:r>
          <w:rPr>
            <w:noProof/>
          </w:rPr>
          <w:tab/>
        </w:r>
        <w:r>
          <w:rPr>
            <w:noProof/>
          </w:rPr>
          <w:fldChar w:fldCharType="begin"/>
        </w:r>
        <w:r>
          <w:rPr>
            <w:noProof/>
          </w:rPr>
          <w:instrText xml:space="preserve"> PAGEREF _Toc83472982 \h </w:instrText>
        </w:r>
        <w:r>
          <w:rPr>
            <w:noProof/>
          </w:rPr>
        </w:r>
        <w:r>
          <w:rPr>
            <w:noProof/>
          </w:rPr>
          <w:fldChar w:fldCharType="separate"/>
        </w:r>
        <w:r>
          <w:rPr>
            <w:noProof/>
          </w:rPr>
          <w:t>244</w:t>
        </w:r>
        <w:r>
          <w:rPr>
            <w:noProof/>
          </w:rPr>
          <w:fldChar w:fldCharType="end"/>
        </w:r>
      </w:hyperlink>
    </w:p>
    <w:p w:rsid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3109" w:history="1">
        <w:r w:rsidRPr="00F942BC">
          <w:rPr>
            <w:rStyle w:val="Hyperlink"/>
            <w:noProof/>
            <w:lang w:val="en-US"/>
          </w:rPr>
          <w:t xml:space="preserve">4.9.7 Pengujian Klasifikasi </w:t>
        </w:r>
        <w:r w:rsidRPr="00F942BC">
          <w:rPr>
            <w:rStyle w:val="Hyperlink"/>
            <w:i/>
            <w:noProof/>
            <w:lang w:val="en-US"/>
          </w:rPr>
          <w:t xml:space="preserve">Mortality </w:t>
        </w:r>
        <w:r w:rsidRPr="00F942BC">
          <w:rPr>
            <w:rStyle w:val="Hyperlink"/>
            <w:noProof/>
            <w:lang w:val="en-US"/>
          </w:rPr>
          <w:t xml:space="preserve">pada </w:t>
        </w:r>
        <w:r w:rsidRPr="00F942BC">
          <w:rPr>
            <w:rStyle w:val="Hyperlink"/>
            <w:i/>
            <w:noProof/>
            <w:lang w:val="en-US"/>
          </w:rPr>
          <w:t>Google Colaboratory</w:t>
        </w:r>
        <w:r w:rsidRPr="00F942BC">
          <w:rPr>
            <w:rStyle w:val="Hyperlink"/>
            <w:noProof/>
            <w:lang w:val="en-US"/>
          </w:rPr>
          <w:t xml:space="preserve"> Menggunakan </w:t>
        </w:r>
        <w:r w:rsidRPr="00F942BC">
          <w:rPr>
            <w:rStyle w:val="Hyperlink"/>
            <w:i/>
            <w:noProof/>
            <w:lang w:val="en-US"/>
          </w:rPr>
          <w:t>Dataset Original Image</w:t>
        </w:r>
        <w:r>
          <w:rPr>
            <w:noProof/>
          </w:rPr>
          <w:tab/>
        </w:r>
        <w:r>
          <w:rPr>
            <w:noProof/>
          </w:rPr>
          <w:fldChar w:fldCharType="begin"/>
        </w:r>
        <w:r>
          <w:rPr>
            <w:noProof/>
          </w:rPr>
          <w:instrText xml:space="preserve"> PAGEREF _Toc83473109 \h </w:instrText>
        </w:r>
        <w:r>
          <w:rPr>
            <w:noProof/>
          </w:rPr>
        </w:r>
        <w:r>
          <w:rPr>
            <w:noProof/>
          </w:rPr>
          <w:fldChar w:fldCharType="separate"/>
        </w:r>
        <w:r>
          <w:rPr>
            <w:noProof/>
          </w:rPr>
          <w:t>247</w:t>
        </w:r>
        <w:r>
          <w:rPr>
            <w:noProof/>
          </w:rPr>
          <w:fldChar w:fldCharType="end"/>
        </w:r>
      </w:hyperlink>
    </w:p>
    <w:p w:rsidR="0079668B" w:rsidRDefault="0079668B" w:rsidP="0079668B">
      <w:pPr>
        <w:pStyle w:val="TOC3"/>
        <w:tabs>
          <w:tab w:val="clear" w:pos="9072"/>
          <w:tab w:val="right" w:leader="dot" w:pos="7920"/>
        </w:tabs>
        <w:rPr>
          <w:rFonts w:asciiTheme="minorHAnsi" w:eastAsiaTheme="minorEastAsia" w:hAnsiTheme="minorHAnsi" w:cstheme="minorBidi"/>
          <w:noProof/>
          <w:kern w:val="0"/>
          <w:sz w:val="22"/>
          <w:szCs w:val="22"/>
          <w:lang w:val="en-US" w:eastAsia="en-US" w:bidi="ar-SA"/>
        </w:rPr>
      </w:pPr>
      <w:hyperlink w:anchor="_Toc83473236" w:history="1">
        <w:r w:rsidRPr="00F942BC">
          <w:rPr>
            <w:rStyle w:val="Hyperlink"/>
            <w:noProof/>
            <w:lang w:val="en-US"/>
          </w:rPr>
          <w:t xml:space="preserve">4.9.8 Pengujian Klasifikasi </w:t>
        </w:r>
        <w:r w:rsidRPr="00F942BC">
          <w:rPr>
            <w:rStyle w:val="Hyperlink"/>
            <w:i/>
            <w:noProof/>
            <w:lang w:val="en-US"/>
          </w:rPr>
          <w:t xml:space="preserve">Mortality </w:t>
        </w:r>
        <w:r w:rsidRPr="00F942BC">
          <w:rPr>
            <w:rStyle w:val="Hyperlink"/>
            <w:noProof/>
            <w:lang w:val="en-US"/>
          </w:rPr>
          <w:t xml:space="preserve">pada </w:t>
        </w:r>
        <w:r w:rsidRPr="00F942BC">
          <w:rPr>
            <w:rStyle w:val="Hyperlink"/>
            <w:i/>
            <w:noProof/>
            <w:lang w:val="en-US"/>
          </w:rPr>
          <w:t>Google Colaboratory</w:t>
        </w:r>
        <w:r w:rsidRPr="00F942BC">
          <w:rPr>
            <w:rStyle w:val="Hyperlink"/>
            <w:noProof/>
            <w:lang w:val="en-US"/>
          </w:rPr>
          <w:t xml:space="preserve"> Menggunakan </w:t>
        </w:r>
        <w:r w:rsidRPr="00F942BC">
          <w:rPr>
            <w:rStyle w:val="Hyperlink"/>
            <w:i/>
            <w:noProof/>
            <w:lang w:val="en-US"/>
          </w:rPr>
          <w:t>Dataset Preprocessed Image</w:t>
        </w:r>
        <w:r>
          <w:rPr>
            <w:noProof/>
          </w:rPr>
          <w:tab/>
        </w:r>
        <w:r>
          <w:rPr>
            <w:noProof/>
          </w:rPr>
          <w:fldChar w:fldCharType="begin"/>
        </w:r>
        <w:r>
          <w:rPr>
            <w:noProof/>
          </w:rPr>
          <w:instrText xml:space="preserve"> PAGEREF _Toc83473236 \h </w:instrText>
        </w:r>
        <w:r>
          <w:rPr>
            <w:noProof/>
          </w:rPr>
        </w:r>
        <w:r>
          <w:rPr>
            <w:noProof/>
          </w:rPr>
          <w:fldChar w:fldCharType="separate"/>
        </w:r>
        <w:r>
          <w:rPr>
            <w:noProof/>
          </w:rPr>
          <w:t>250</w:t>
        </w:r>
        <w:r>
          <w:rPr>
            <w:noProof/>
          </w:rPr>
          <w:fldChar w:fldCharType="end"/>
        </w:r>
      </w:hyperlink>
    </w:p>
    <w:p w:rsidR="0079668B" w:rsidRDefault="0079668B" w:rsidP="0079668B">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3363" w:history="1">
        <w:r w:rsidRPr="00F942BC">
          <w:rPr>
            <w:rStyle w:val="Hyperlink"/>
            <w:noProof/>
          </w:rPr>
          <w:t>BAB 5</w:t>
        </w:r>
        <w:r w:rsidRPr="00F942BC">
          <w:rPr>
            <w:rStyle w:val="Hyperlink"/>
            <w:noProof/>
            <w:lang w:val="en-US"/>
          </w:rPr>
          <w:t xml:space="preserve"> SARAN DAN KESIMPULAN</w:t>
        </w:r>
        <w:r>
          <w:rPr>
            <w:noProof/>
          </w:rPr>
          <w:tab/>
        </w:r>
        <w:r>
          <w:rPr>
            <w:noProof/>
          </w:rPr>
          <w:fldChar w:fldCharType="begin"/>
        </w:r>
        <w:r>
          <w:rPr>
            <w:noProof/>
          </w:rPr>
          <w:instrText xml:space="preserve"> PAGEREF _Toc83473363 \h </w:instrText>
        </w:r>
        <w:r>
          <w:rPr>
            <w:noProof/>
          </w:rPr>
        </w:r>
        <w:r>
          <w:rPr>
            <w:noProof/>
          </w:rPr>
          <w:fldChar w:fldCharType="separate"/>
        </w:r>
        <w:r>
          <w:rPr>
            <w:noProof/>
          </w:rPr>
          <w:t>253</w:t>
        </w:r>
        <w:r>
          <w:rPr>
            <w:noProof/>
          </w:rPr>
          <w:fldChar w:fldCharType="end"/>
        </w:r>
      </w:hyperlink>
    </w:p>
    <w:p w:rsidR="0079668B" w:rsidRDefault="0079668B" w:rsidP="0079668B">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3364" w:history="1">
        <w:r w:rsidRPr="00F942BC">
          <w:rPr>
            <w:rStyle w:val="Hyperlink"/>
            <w:noProof/>
            <w:lang w:val="en-US"/>
          </w:rPr>
          <w:t>5.1 Kesimpulan</w:t>
        </w:r>
        <w:r>
          <w:rPr>
            <w:noProof/>
          </w:rPr>
          <w:tab/>
        </w:r>
        <w:r>
          <w:rPr>
            <w:noProof/>
          </w:rPr>
          <w:fldChar w:fldCharType="begin"/>
        </w:r>
        <w:r>
          <w:rPr>
            <w:noProof/>
          </w:rPr>
          <w:instrText xml:space="preserve"> PAGEREF _Toc83473364 \h </w:instrText>
        </w:r>
        <w:r>
          <w:rPr>
            <w:noProof/>
          </w:rPr>
        </w:r>
        <w:r>
          <w:rPr>
            <w:noProof/>
          </w:rPr>
          <w:fldChar w:fldCharType="separate"/>
        </w:r>
        <w:r>
          <w:rPr>
            <w:noProof/>
          </w:rPr>
          <w:t>253</w:t>
        </w:r>
        <w:r>
          <w:rPr>
            <w:noProof/>
          </w:rPr>
          <w:fldChar w:fldCharType="end"/>
        </w:r>
      </w:hyperlink>
    </w:p>
    <w:p w:rsidR="0079668B" w:rsidRDefault="0079668B" w:rsidP="0079668B">
      <w:pPr>
        <w:pStyle w:val="TOC2"/>
        <w:tabs>
          <w:tab w:val="clear" w:pos="9355"/>
          <w:tab w:val="right" w:leader="dot" w:pos="7920"/>
        </w:tabs>
        <w:rPr>
          <w:rFonts w:asciiTheme="minorHAnsi" w:eastAsiaTheme="minorEastAsia" w:hAnsiTheme="minorHAnsi" w:cstheme="minorBidi"/>
          <w:noProof/>
          <w:kern w:val="0"/>
          <w:sz w:val="22"/>
          <w:szCs w:val="22"/>
          <w:lang w:val="en-US" w:eastAsia="en-US" w:bidi="ar-SA"/>
        </w:rPr>
      </w:pPr>
      <w:hyperlink w:anchor="_Toc83473365" w:history="1">
        <w:r w:rsidRPr="00F942BC">
          <w:rPr>
            <w:rStyle w:val="Hyperlink"/>
            <w:noProof/>
            <w:lang w:val="en-US"/>
          </w:rPr>
          <w:t>5.2 Saran</w:t>
        </w:r>
        <w:r>
          <w:rPr>
            <w:noProof/>
          </w:rPr>
          <w:tab/>
        </w:r>
        <w:r>
          <w:rPr>
            <w:noProof/>
          </w:rPr>
          <w:fldChar w:fldCharType="begin"/>
        </w:r>
        <w:r>
          <w:rPr>
            <w:noProof/>
          </w:rPr>
          <w:instrText xml:space="preserve"> PAGEREF _Toc83473365 \h </w:instrText>
        </w:r>
        <w:r>
          <w:rPr>
            <w:noProof/>
          </w:rPr>
        </w:r>
        <w:r>
          <w:rPr>
            <w:noProof/>
          </w:rPr>
          <w:fldChar w:fldCharType="separate"/>
        </w:r>
        <w:r>
          <w:rPr>
            <w:noProof/>
          </w:rPr>
          <w:t>255</w:t>
        </w:r>
        <w:r>
          <w:rPr>
            <w:noProof/>
          </w:rPr>
          <w:fldChar w:fldCharType="end"/>
        </w:r>
      </w:hyperlink>
    </w:p>
    <w:p w:rsidR="0079668B" w:rsidRDefault="0079668B" w:rsidP="0079668B">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3366" w:history="1">
        <w:r w:rsidRPr="00F942BC">
          <w:rPr>
            <w:rStyle w:val="Hyperlink"/>
            <w:noProof/>
          </w:rPr>
          <w:t>DAFTAR PUSTAKA</w:t>
        </w:r>
        <w:r>
          <w:rPr>
            <w:noProof/>
          </w:rPr>
          <w:tab/>
        </w:r>
        <w:r>
          <w:rPr>
            <w:noProof/>
          </w:rPr>
          <w:fldChar w:fldCharType="begin"/>
        </w:r>
        <w:r>
          <w:rPr>
            <w:noProof/>
          </w:rPr>
          <w:instrText xml:space="preserve"> PAGEREF _Toc83473366 \h </w:instrText>
        </w:r>
        <w:r>
          <w:rPr>
            <w:noProof/>
          </w:rPr>
        </w:r>
        <w:r>
          <w:rPr>
            <w:noProof/>
          </w:rPr>
          <w:fldChar w:fldCharType="separate"/>
        </w:r>
        <w:r>
          <w:rPr>
            <w:noProof/>
          </w:rPr>
          <w:t>257</w:t>
        </w:r>
        <w:r>
          <w:rPr>
            <w:noProof/>
          </w:rPr>
          <w:fldChar w:fldCharType="end"/>
        </w:r>
      </w:hyperlink>
    </w:p>
    <w:p w:rsidR="0079668B" w:rsidRDefault="0079668B" w:rsidP="0079668B">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3367" w:history="1">
        <w:r w:rsidRPr="00F942BC">
          <w:rPr>
            <w:rStyle w:val="Hyperlink"/>
            <w:noProof/>
          </w:rPr>
          <w:t>LAMPIRAN</w:t>
        </w:r>
        <w:r>
          <w:rPr>
            <w:noProof/>
          </w:rPr>
          <w:tab/>
        </w:r>
        <w:r>
          <w:rPr>
            <w:noProof/>
          </w:rPr>
          <w:fldChar w:fldCharType="begin"/>
        </w:r>
        <w:r>
          <w:rPr>
            <w:noProof/>
          </w:rPr>
          <w:instrText xml:space="preserve"> PAGEREF _Toc83473367 \h </w:instrText>
        </w:r>
        <w:r>
          <w:rPr>
            <w:noProof/>
          </w:rPr>
        </w:r>
        <w:r>
          <w:rPr>
            <w:noProof/>
          </w:rPr>
          <w:fldChar w:fldCharType="separate"/>
        </w:r>
        <w:r>
          <w:rPr>
            <w:noProof/>
          </w:rPr>
          <w:t>261</w:t>
        </w:r>
        <w:r>
          <w:rPr>
            <w:noProof/>
          </w:rPr>
          <w:fldChar w:fldCharType="end"/>
        </w:r>
      </w:hyperlink>
    </w:p>
    <w:p w:rsidR="0079668B" w:rsidRDefault="0079668B" w:rsidP="0079668B">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hyperlink w:anchor="_Toc83473368" w:history="1">
        <w:r w:rsidRPr="00F942BC">
          <w:rPr>
            <w:rStyle w:val="Hyperlink"/>
            <w:i/>
            <w:noProof/>
            <w:lang w:val="en-US"/>
          </w:rPr>
          <w:t>Lampiran 1.</w:t>
        </w:r>
        <w:r>
          <w:rPr>
            <w:rFonts w:asciiTheme="minorHAnsi" w:eastAsiaTheme="minorEastAsia" w:hAnsiTheme="minorHAnsi" w:cstheme="minorBidi"/>
            <w:noProof/>
            <w:kern w:val="0"/>
            <w:sz w:val="22"/>
            <w:szCs w:val="22"/>
            <w:lang w:val="en-US" w:eastAsia="en-US" w:bidi="ar-SA"/>
          </w:rPr>
          <w:tab/>
        </w:r>
        <w:r w:rsidRPr="00F942BC">
          <w:rPr>
            <w:rStyle w:val="Hyperlink"/>
            <w:noProof/>
            <w:lang w:val="en-US"/>
          </w:rPr>
          <w:t xml:space="preserve">Kode Sumber Sistem Klasifikasi pada </w:t>
        </w:r>
        <w:r w:rsidRPr="00F942BC">
          <w:rPr>
            <w:rStyle w:val="Hyperlink"/>
            <w:i/>
            <w:noProof/>
            <w:lang w:val="en-US"/>
          </w:rPr>
          <w:t>Google Colaboratory</w:t>
        </w:r>
        <w:r>
          <w:rPr>
            <w:noProof/>
          </w:rPr>
          <w:tab/>
        </w:r>
        <w:r>
          <w:rPr>
            <w:noProof/>
          </w:rPr>
          <w:fldChar w:fldCharType="begin"/>
        </w:r>
        <w:r>
          <w:rPr>
            <w:noProof/>
          </w:rPr>
          <w:instrText xml:space="preserve"> PAGEREF _Toc83473368 \h </w:instrText>
        </w:r>
        <w:r>
          <w:rPr>
            <w:noProof/>
          </w:rPr>
        </w:r>
        <w:r>
          <w:rPr>
            <w:noProof/>
          </w:rPr>
          <w:fldChar w:fldCharType="separate"/>
        </w:r>
        <w:r>
          <w:rPr>
            <w:noProof/>
          </w:rPr>
          <w:t>261</w:t>
        </w:r>
        <w:r>
          <w:rPr>
            <w:noProof/>
          </w:rPr>
          <w:fldChar w:fldCharType="end"/>
        </w:r>
      </w:hyperlink>
    </w:p>
    <w:p w:rsidR="0079668B" w:rsidRDefault="0079668B" w:rsidP="0079668B">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hyperlink w:anchor="_Toc83473403" w:history="1">
        <w:r w:rsidRPr="00F942BC">
          <w:rPr>
            <w:rStyle w:val="Hyperlink"/>
            <w:i/>
            <w:noProof/>
            <w:lang w:val="en-US"/>
          </w:rPr>
          <w:t>Lampiran 2.</w:t>
        </w:r>
        <w:r>
          <w:rPr>
            <w:rFonts w:asciiTheme="minorHAnsi" w:eastAsiaTheme="minorEastAsia" w:hAnsiTheme="minorHAnsi" w:cstheme="minorBidi"/>
            <w:noProof/>
            <w:kern w:val="0"/>
            <w:sz w:val="22"/>
            <w:szCs w:val="22"/>
            <w:lang w:val="en-US" w:eastAsia="en-US" w:bidi="ar-SA"/>
          </w:rPr>
          <w:tab/>
        </w:r>
        <w:r w:rsidRPr="00F942BC">
          <w:rPr>
            <w:rStyle w:val="Hyperlink"/>
            <w:noProof/>
            <w:lang w:val="en-US"/>
          </w:rPr>
          <w:t xml:space="preserve">Kode Sumber Pengujian Sistem Klasifikasi pada </w:t>
        </w:r>
        <w:r w:rsidRPr="00F942BC">
          <w:rPr>
            <w:rStyle w:val="Hyperlink"/>
            <w:i/>
            <w:noProof/>
            <w:lang w:val="en-US"/>
          </w:rPr>
          <w:t>Google Colaboratory</w:t>
        </w:r>
        <w:r>
          <w:rPr>
            <w:noProof/>
          </w:rPr>
          <w:tab/>
        </w:r>
        <w:r>
          <w:rPr>
            <w:noProof/>
            <w:lang w:val="en-US"/>
          </w:rPr>
          <w:tab/>
        </w:r>
        <w:r>
          <w:rPr>
            <w:noProof/>
          </w:rPr>
          <w:fldChar w:fldCharType="begin"/>
        </w:r>
        <w:r>
          <w:rPr>
            <w:noProof/>
          </w:rPr>
          <w:instrText xml:space="preserve"> PAGEREF _Toc83473403 \h </w:instrText>
        </w:r>
        <w:r>
          <w:rPr>
            <w:noProof/>
          </w:rPr>
        </w:r>
        <w:r>
          <w:rPr>
            <w:noProof/>
          </w:rPr>
          <w:fldChar w:fldCharType="separate"/>
        </w:r>
        <w:r>
          <w:rPr>
            <w:noProof/>
          </w:rPr>
          <w:t>279</w:t>
        </w:r>
        <w:r>
          <w:rPr>
            <w:noProof/>
          </w:rPr>
          <w:fldChar w:fldCharType="end"/>
        </w:r>
      </w:hyperlink>
    </w:p>
    <w:p w:rsidR="0079668B" w:rsidRDefault="0079668B" w:rsidP="0079668B">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hyperlink w:anchor="_Toc83473408" w:history="1">
        <w:r w:rsidRPr="00F942BC">
          <w:rPr>
            <w:rStyle w:val="Hyperlink"/>
            <w:noProof/>
            <w:lang w:val="en-US"/>
          </w:rPr>
          <w:t>Lampiran 3.</w:t>
        </w:r>
        <w:r>
          <w:rPr>
            <w:rFonts w:asciiTheme="minorHAnsi" w:eastAsiaTheme="minorEastAsia" w:hAnsiTheme="minorHAnsi" w:cstheme="minorBidi"/>
            <w:noProof/>
            <w:kern w:val="0"/>
            <w:sz w:val="22"/>
            <w:szCs w:val="22"/>
            <w:lang w:val="en-US" w:eastAsia="en-US" w:bidi="ar-SA"/>
          </w:rPr>
          <w:tab/>
        </w:r>
        <w:r w:rsidRPr="00F942BC">
          <w:rPr>
            <w:rStyle w:val="Hyperlink"/>
            <w:noProof/>
            <w:lang w:val="en-US"/>
          </w:rPr>
          <w:t xml:space="preserve">Kode Sumber Aplikasi Web Deteksi </w:t>
        </w:r>
        <w:r w:rsidRPr="00F942BC">
          <w:rPr>
            <w:rStyle w:val="Hyperlink"/>
            <w:i/>
            <w:noProof/>
            <w:lang w:val="en-US"/>
          </w:rPr>
          <w:t>Covid-19</w:t>
        </w:r>
        <w:r w:rsidRPr="00F942BC">
          <w:rPr>
            <w:rStyle w:val="Hyperlink"/>
            <w:noProof/>
            <w:lang w:val="en-US"/>
          </w:rPr>
          <w:t xml:space="preserve"> menggunakan </w:t>
        </w:r>
        <w:r w:rsidRPr="00F942BC">
          <w:rPr>
            <w:rStyle w:val="Hyperlink"/>
            <w:i/>
            <w:noProof/>
            <w:lang w:val="en-US"/>
          </w:rPr>
          <w:t>CT Scan</w:t>
        </w:r>
        <w:r w:rsidRPr="00F942BC">
          <w:rPr>
            <w:rStyle w:val="Hyperlink"/>
            <w:noProof/>
            <w:lang w:val="en-US"/>
          </w:rPr>
          <w:t xml:space="preserve"> Dada</w:t>
        </w:r>
        <w:r>
          <w:rPr>
            <w:noProof/>
          </w:rPr>
          <w:tab/>
        </w:r>
        <w:r>
          <w:rPr>
            <w:noProof/>
            <w:lang w:val="en-US"/>
          </w:rPr>
          <w:tab/>
        </w:r>
        <w:r>
          <w:rPr>
            <w:noProof/>
          </w:rPr>
          <w:fldChar w:fldCharType="begin"/>
        </w:r>
        <w:r>
          <w:rPr>
            <w:noProof/>
          </w:rPr>
          <w:instrText xml:space="preserve"> PAGEREF _Toc83473408 \h </w:instrText>
        </w:r>
        <w:r>
          <w:rPr>
            <w:noProof/>
          </w:rPr>
        </w:r>
        <w:r>
          <w:rPr>
            <w:noProof/>
          </w:rPr>
          <w:fldChar w:fldCharType="separate"/>
        </w:r>
        <w:r>
          <w:rPr>
            <w:noProof/>
          </w:rPr>
          <w:t>281</w:t>
        </w:r>
        <w:r>
          <w:rPr>
            <w:noProof/>
          </w:rPr>
          <w:fldChar w:fldCharType="end"/>
        </w:r>
      </w:hyperlink>
    </w:p>
    <w:p w:rsidR="0079668B" w:rsidRDefault="0079668B" w:rsidP="0079668B">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hyperlink w:anchor="_Toc83473409" w:history="1">
        <w:r w:rsidRPr="00F942BC">
          <w:rPr>
            <w:rStyle w:val="Hyperlink"/>
            <w:noProof/>
            <w:lang w:val="en-US"/>
          </w:rPr>
          <w:t>Lampiran 4.</w:t>
        </w:r>
        <w:r>
          <w:rPr>
            <w:rFonts w:asciiTheme="minorHAnsi" w:eastAsiaTheme="minorEastAsia" w:hAnsiTheme="minorHAnsi" w:cstheme="minorBidi"/>
            <w:noProof/>
            <w:kern w:val="0"/>
            <w:sz w:val="22"/>
            <w:szCs w:val="22"/>
            <w:lang w:val="en-US" w:eastAsia="en-US" w:bidi="ar-SA"/>
          </w:rPr>
          <w:tab/>
        </w:r>
        <w:r w:rsidRPr="00F942BC">
          <w:rPr>
            <w:rStyle w:val="Hyperlink"/>
            <w:noProof/>
            <w:lang w:val="en-US"/>
          </w:rPr>
          <w:t>Gambar pengujian deteksi</w:t>
        </w:r>
        <w:r>
          <w:rPr>
            <w:noProof/>
          </w:rPr>
          <w:tab/>
        </w:r>
        <w:r>
          <w:rPr>
            <w:noProof/>
          </w:rPr>
          <w:fldChar w:fldCharType="begin"/>
        </w:r>
        <w:r>
          <w:rPr>
            <w:noProof/>
          </w:rPr>
          <w:instrText xml:space="preserve"> PAGEREF _Toc83473409 \h </w:instrText>
        </w:r>
        <w:r>
          <w:rPr>
            <w:noProof/>
          </w:rPr>
        </w:r>
        <w:r>
          <w:rPr>
            <w:noProof/>
          </w:rPr>
          <w:fldChar w:fldCharType="separate"/>
        </w:r>
        <w:r>
          <w:rPr>
            <w:noProof/>
          </w:rPr>
          <w:t>289</w:t>
        </w:r>
        <w:r>
          <w:rPr>
            <w:noProof/>
          </w:rPr>
          <w:fldChar w:fldCharType="end"/>
        </w:r>
      </w:hyperlink>
    </w:p>
    <w:p w:rsidR="0079668B" w:rsidRDefault="0079668B" w:rsidP="0079668B">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hyperlink w:anchor="_Toc83473410" w:history="1">
        <w:r w:rsidRPr="00F942BC">
          <w:rPr>
            <w:rStyle w:val="Hyperlink"/>
            <w:i/>
            <w:noProof/>
            <w:lang w:val="en-US"/>
          </w:rPr>
          <w:t>Lampiran 5.</w:t>
        </w:r>
        <w:r>
          <w:rPr>
            <w:rFonts w:asciiTheme="minorHAnsi" w:eastAsiaTheme="minorEastAsia" w:hAnsiTheme="minorHAnsi" w:cstheme="minorBidi"/>
            <w:noProof/>
            <w:kern w:val="0"/>
            <w:sz w:val="22"/>
            <w:szCs w:val="22"/>
            <w:lang w:val="en-US" w:eastAsia="en-US" w:bidi="ar-SA"/>
          </w:rPr>
          <w:tab/>
        </w:r>
        <w:r w:rsidRPr="00F942BC">
          <w:rPr>
            <w:rStyle w:val="Hyperlink"/>
            <w:noProof/>
            <w:lang w:val="en-US"/>
          </w:rPr>
          <w:t xml:space="preserve">Hasil pengujian deteksi pada infrastruktur </w:t>
        </w:r>
        <w:r w:rsidRPr="00F942BC">
          <w:rPr>
            <w:rStyle w:val="Hyperlink"/>
            <w:i/>
            <w:noProof/>
            <w:lang w:val="en-US"/>
          </w:rPr>
          <w:t>google colaboratory</w:t>
        </w:r>
        <w:r>
          <w:rPr>
            <w:noProof/>
          </w:rPr>
          <w:tab/>
        </w:r>
        <w:r>
          <w:rPr>
            <w:noProof/>
            <w:lang w:val="en-US"/>
          </w:rPr>
          <w:tab/>
        </w:r>
        <w:r>
          <w:rPr>
            <w:noProof/>
            <w:lang w:val="en-US"/>
          </w:rPr>
          <w:tab/>
        </w:r>
        <w:r>
          <w:rPr>
            <w:noProof/>
          </w:rPr>
          <w:fldChar w:fldCharType="begin"/>
        </w:r>
        <w:r>
          <w:rPr>
            <w:noProof/>
          </w:rPr>
          <w:instrText xml:space="preserve"> PAGEREF _Toc83473410 \h </w:instrText>
        </w:r>
        <w:r>
          <w:rPr>
            <w:noProof/>
          </w:rPr>
        </w:r>
        <w:r>
          <w:rPr>
            <w:noProof/>
          </w:rPr>
          <w:fldChar w:fldCharType="separate"/>
        </w:r>
        <w:r>
          <w:rPr>
            <w:noProof/>
          </w:rPr>
          <w:t>289</w:t>
        </w:r>
        <w:r>
          <w:rPr>
            <w:noProof/>
          </w:rPr>
          <w:fldChar w:fldCharType="end"/>
        </w:r>
      </w:hyperlink>
    </w:p>
    <w:p w:rsidR="0079668B" w:rsidRDefault="0079668B" w:rsidP="0079668B">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hyperlink w:anchor="_Toc83473411" w:history="1">
        <w:r w:rsidRPr="00F942BC">
          <w:rPr>
            <w:rStyle w:val="Hyperlink"/>
            <w:i/>
            <w:noProof/>
            <w:lang w:val="en-US"/>
          </w:rPr>
          <w:t>Lampiran 6.</w:t>
        </w:r>
        <w:r>
          <w:rPr>
            <w:rFonts w:asciiTheme="minorHAnsi" w:eastAsiaTheme="minorEastAsia" w:hAnsiTheme="minorHAnsi" w:cstheme="minorBidi"/>
            <w:noProof/>
            <w:kern w:val="0"/>
            <w:sz w:val="22"/>
            <w:szCs w:val="22"/>
            <w:lang w:val="en-US" w:eastAsia="en-US" w:bidi="ar-SA"/>
          </w:rPr>
          <w:tab/>
        </w:r>
        <w:r w:rsidRPr="00F942BC">
          <w:rPr>
            <w:rStyle w:val="Hyperlink"/>
            <w:noProof/>
            <w:lang w:val="en-US"/>
          </w:rPr>
          <w:t>Hasil pengujian deteksi pada infrastruktur aplikasi web</w:t>
        </w:r>
        <w:r>
          <w:rPr>
            <w:noProof/>
          </w:rPr>
          <w:tab/>
        </w:r>
        <w:r>
          <w:rPr>
            <w:noProof/>
          </w:rPr>
          <w:fldChar w:fldCharType="begin"/>
        </w:r>
        <w:r>
          <w:rPr>
            <w:noProof/>
          </w:rPr>
          <w:instrText xml:space="preserve"> PAGEREF _Toc83473411 \h </w:instrText>
        </w:r>
        <w:r>
          <w:rPr>
            <w:noProof/>
          </w:rPr>
        </w:r>
        <w:r>
          <w:rPr>
            <w:noProof/>
          </w:rPr>
          <w:fldChar w:fldCharType="separate"/>
        </w:r>
        <w:r>
          <w:rPr>
            <w:noProof/>
          </w:rPr>
          <w:t>290</w:t>
        </w:r>
        <w:r>
          <w:rPr>
            <w:noProof/>
          </w:rPr>
          <w:fldChar w:fldCharType="end"/>
        </w:r>
      </w:hyperlink>
    </w:p>
    <w:p w:rsidR="0079668B" w:rsidRDefault="0079668B" w:rsidP="0079668B">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hyperlink w:anchor="_Toc83473412" w:history="1">
        <w:r w:rsidRPr="00F942BC">
          <w:rPr>
            <w:rStyle w:val="Hyperlink"/>
            <w:noProof/>
            <w:lang w:val="en-US"/>
          </w:rPr>
          <w:t>Lampiran 7.</w:t>
        </w:r>
        <w:r>
          <w:rPr>
            <w:rFonts w:asciiTheme="minorHAnsi" w:eastAsiaTheme="minorEastAsia" w:hAnsiTheme="minorHAnsi" w:cstheme="minorBidi"/>
            <w:noProof/>
            <w:kern w:val="0"/>
            <w:sz w:val="22"/>
            <w:szCs w:val="22"/>
            <w:lang w:val="en-US" w:eastAsia="en-US" w:bidi="ar-SA"/>
          </w:rPr>
          <w:tab/>
        </w:r>
        <w:r w:rsidRPr="00F942BC">
          <w:rPr>
            <w:rStyle w:val="Hyperlink"/>
            <w:noProof/>
            <w:lang w:val="en-US"/>
          </w:rPr>
          <w:t>Lembar Permohonan TA</w:t>
        </w:r>
        <w:r>
          <w:rPr>
            <w:noProof/>
          </w:rPr>
          <w:tab/>
        </w:r>
        <w:r>
          <w:rPr>
            <w:noProof/>
          </w:rPr>
          <w:fldChar w:fldCharType="begin"/>
        </w:r>
        <w:r>
          <w:rPr>
            <w:noProof/>
          </w:rPr>
          <w:instrText xml:space="preserve"> PAGEREF _Toc83473412 \h </w:instrText>
        </w:r>
        <w:r>
          <w:rPr>
            <w:noProof/>
          </w:rPr>
        </w:r>
        <w:r>
          <w:rPr>
            <w:noProof/>
          </w:rPr>
          <w:fldChar w:fldCharType="separate"/>
        </w:r>
        <w:r>
          <w:rPr>
            <w:noProof/>
          </w:rPr>
          <w:t>292</w:t>
        </w:r>
        <w:r>
          <w:rPr>
            <w:noProof/>
          </w:rPr>
          <w:fldChar w:fldCharType="end"/>
        </w:r>
      </w:hyperlink>
    </w:p>
    <w:p w:rsidR="0079668B" w:rsidRDefault="0079668B" w:rsidP="0079668B">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hyperlink w:anchor="_Toc83473413" w:history="1">
        <w:r w:rsidRPr="00F942BC">
          <w:rPr>
            <w:rStyle w:val="Hyperlink"/>
            <w:noProof/>
          </w:rPr>
          <w:t>Lampiran 8.</w:t>
        </w:r>
        <w:r>
          <w:rPr>
            <w:rFonts w:asciiTheme="minorHAnsi" w:eastAsiaTheme="minorEastAsia" w:hAnsiTheme="minorHAnsi" w:cstheme="minorBidi"/>
            <w:noProof/>
            <w:kern w:val="0"/>
            <w:sz w:val="22"/>
            <w:szCs w:val="22"/>
            <w:lang w:val="en-US" w:eastAsia="en-US" w:bidi="ar-SA"/>
          </w:rPr>
          <w:tab/>
        </w:r>
        <w:r w:rsidRPr="00F942BC">
          <w:rPr>
            <w:rStyle w:val="Hyperlink"/>
            <w:noProof/>
            <w:lang w:val="en-US"/>
          </w:rPr>
          <w:t>Transkrip Nilai Sementara</w:t>
        </w:r>
        <w:r>
          <w:rPr>
            <w:noProof/>
          </w:rPr>
          <w:tab/>
        </w:r>
        <w:r>
          <w:rPr>
            <w:noProof/>
          </w:rPr>
          <w:fldChar w:fldCharType="begin"/>
        </w:r>
        <w:r>
          <w:rPr>
            <w:noProof/>
          </w:rPr>
          <w:instrText xml:space="preserve"> PAGEREF _Toc83473413 \h </w:instrText>
        </w:r>
        <w:r>
          <w:rPr>
            <w:noProof/>
          </w:rPr>
        </w:r>
        <w:r>
          <w:rPr>
            <w:noProof/>
          </w:rPr>
          <w:fldChar w:fldCharType="separate"/>
        </w:r>
        <w:r>
          <w:rPr>
            <w:noProof/>
          </w:rPr>
          <w:t>293</w:t>
        </w:r>
        <w:r>
          <w:rPr>
            <w:noProof/>
          </w:rPr>
          <w:fldChar w:fldCharType="end"/>
        </w:r>
      </w:hyperlink>
    </w:p>
    <w:p w:rsidR="0079668B" w:rsidRDefault="0079668B" w:rsidP="0079668B">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hyperlink w:anchor="_Toc83473414" w:history="1">
        <w:r w:rsidRPr="00F942BC">
          <w:rPr>
            <w:rStyle w:val="Hyperlink"/>
            <w:noProof/>
            <w:lang w:val="en-US"/>
          </w:rPr>
          <w:t>Lampiran 9.</w:t>
        </w:r>
        <w:r>
          <w:rPr>
            <w:rFonts w:asciiTheme="minorHAnsi" w:eastAsiaTheme="minorEastAsia" w:hAnsiTheme="minorHAnsi" w:cstheme="minorBidi"/>
            <w:noProof/>
            <w:kern w:val="0"/>
            <w:sz w:val="22"/>
            <w:szCs w:val="22"/>
            <w:lang w:val="en-US" w:eastAsia="en-US" w:bidi="ar-SA"/>
          </w:rPr>
          <w:tab/>
        </w:r>
        <w:r w:rsidRPr="00F942BC">
          <w:rPr>
            <w:rStyle w:val="Hyperlink"/>
            <w:noProof/>
            <w:lang w:val="en-US"/>
          </w:rPr>
          <w:t>Kartu Studi Mahasiswa</w:t>
        </w:r>
        <w:r>
          <w:rPr>
            <w:noProof/>
          </w:rPr>
          <w:tab/>
        </w:r>
        <w:r>
          <w:rPr>
            <w:noProof/>
          </w:rPr>
          <w:fldChar w:fldCharType="begin"/>
        </w:r>
        <w:r>
          <w:rPr>
            <w:noProof/>
          </w:rPr>
          <w:instrText xml:space="preserve"> PAGEREF _Toc83473414 \h </w:instrText>
        </w:r>
        <w:r>
          <w:rPr>
            <w:noProof/>
          </w:rPr>
        </w:r>
        <w:r>
          <w:rPr>
            <w:noProof/>
          </w:rPr>
          <w:fldChar w:fldCharType="separate"/>
        </w:r>
        <w:r>
          <w:rPr>
            <w:noProof/>
          </w:rPr>
          <w:t>295</w:t>
        </w:r>
        <w:r>
          <w:rPr>
            <w:noProof/>
          </w:rPr>
          <w:fldChar w:fldCharType="end"/>
        </w:r>
      </w:hyperlink>
    </w:p>
    <w:p w:rsidR="0079668B" w:rsidRDefault="0079668B" w:rsidP="0079668B">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hyperlink w:anchor="_Toc83473415" w:history="1">
        <w:r w:rsidRPr="00F942BC">
          <w:rPr>
            <w:rStyle w:val="Hyperlink"/>
            <w:noProof/>
            <w:lang w:val="en-US"/>
          </w:rPr>
          <w:t>Lampiran 10.</w:t>
        </w:r>
        <w:r>
          <w:rPr>
            <w:rFonts w:asciiTheme="minorHAnsi" w:eastAsiaTheme="minorEastAsia" w:hAnsiTheme="minorHAnsi" w:cstheme="minorBidi"/>
            <w:noProof/>
            <w:kern w:val="0"/>
            <w:sz w:val="22"/>
            <w:szCs w:val="22"/>
            <w:lang w:val="en-US" w:eastAsia="en-US" w:bidi="ar-SA"/>
          </w:rPr>
          <w:tab/>
        </w:r>
        <w:r w:rsidRPr="00F942BC">
          <w:rPr>
            <w:rStyle w:val="Hyperlink"/>
            <w:noProof/>
            <w:lang w:val="en-US"/>
          </w:rPr>
          <w:t>Kartu Kendali (Bukti Bimbingan)</w:t>
        </w:r>
        <w:r>
          <w:rPr>
            <w:noProof/>
          </w:rPr>
          <w:tab/>
        </w:r>
        <w:r>
          <w:rPr>
            <w:noProof/>
          </w:rPr>
          <w:fldChar w:fldCharType="begin"/>
        </w:r>
        <w:r>
          <w:rPr>
            <w:noProof/>
          </w:rPr>
          <w:instrText xml:space="preserve"> PAGEREF _Toc83473415 \h </w:instrText>
        </w:r>
        <w:r>
          <w:rPr>
            <w:noProof/>
          </w:rPr>
        </w:r>
        <w:r>
          <w:rPr>
            <w:noProof/>
          </w:rPr>
          <w:fldChar w:fldCharType="separate"/>
        </w:r>
        <w:r>
          <w:rPr>
            <w:noProof/>
          </w:rPr>
          <w:t>296</w:t>
        </w:r>
        <w:r>
          <w:rPr>
            <w:noProof/>
          </w:rPr>
          <w:fldChar w:fldCharType="end"/>
        </w:r>
      </w:hyperlink>
    </w:p>
    <w:p w:rsidR="0079668B" w:rsidRDefault="0079668B" w:rsidP="0079668B">
      <w:pPr>
        <w:pStyle w:val="TOC1"/>
        <w:tabs>
          <w:tab w:val="clear" w:pos="9638"/>
          <w:tab w:val="right" w:leader="dot" w:pos="7920"/>
        </w:tabs>
        <w:rPr>
          <w:rFonts w:asciiTheme="minorHAnsi" w:eastAsiaTheme="minorEastAsia" w:hAnsiTheme="minorHAnsi" w:cstheme="minorBidi"/>
          <w:noProof/>
          <w:kern w:val="0"/>
          <w:sz w:val="22"/>
          <w:szCs w:val="22"/>
          <w:lang w:val="en-US" w:eastAsia="en-US" w:bidi="ar-SA"/>
        </w:rPr>
      </w:pPr>
      <w:hyperlink w:anchor="_Toc83473416" w:history="1">
        <w:r w:rsidRPr="00F942BC">
          <w:rPr>
            <w:rStyle w:val="Hyperlink"/>
            <w:noProof/>
          </w:rPr>
          <w:t>BIODATA  PENULIS</w:t>
        </w:r>
        <w:r>
          <w:rPr>
            <w:noProof/>
          </w:rPr>
          <w:tab/>
        </w:r>
        <w:r>
          <w:rPr>
            <w:noProof/>
          </w:rPr>
          <w:fldChar w:fldCharType="begin"/>
        </w:r>
        <w:r>
          <w:rPr>
            <w:noProof/>
          </w:rPr>
          <w:instrText xml:space="preserve"> PAGEREF _Toc83473416 \h </w:instrText>
        </w:r>
        <w:r>
          <w:rPr>
            <w:noProof/>
          </w:rPr>
        </w:r>
        <w:r>
          <w:rPr>
            <w:noProof/>
          </w:rPr>
          <w:fldChar w:fldCharType="separate"/>
        </w:r>
        <w:r>
          <w:rPr>
            <w:noProof/>
          </w:rPr>
          <w:t>298</w:t>
        </w:r>
        <w:r>
          <w:rPr>
            <w:noProof/>
          </w:rPr>
          <w:fldChar w:fldCharType="end"/>
        </w:r>
      </w:hyperlink>
    </w:p>
    <w:p w:rsidR="002011B9" w:rsidRDefault="00920B8C" w:rsidP="0045662C">
      <w:pPr>
        <w:pStyle w:val="BodyText"/>
        <w:tabs>
          <w:tab w:val="right" w:leader="dot" w:pos="7920"/>
        </w:tabs>
      </w:pPr>
      <w:r>
        <w:fldChar w:fldCharType="end"/>
      </w:r>
    </w:p>
    <w:p w:rsidR="002011B9" w:rsidRDefault="002011B9" w:rsidP="0045662C">
      <w:pPr>
        <w:pStyle w:val="BodyText"/>
        <w:tabs>
          <w:tab w:val="right" w:leader="dot" w:pos="7920"/>
        </w:tabs>
      </w:pPr>
    </w:p>
    <w:p w:rsidR="002011B9" w:rsidRDefault="002011B9" w:rsidP="0045662C">
      <w:pPr>
        <w:tabs>
          <w:tab w:val="right" w:leader="dot" w:pos="7920"/>
        </w:tabs>
        <w:sectPr w:rsidR="002011B9">
          <w:headerReference w:type="default" r:id="rId29"/>
          <w:footerReference w:type="even" r:id="rId30"/>
          <w:footerReference w:type="default" r:id="rId31"/>
          <w:headerReference w:type="first" r:id="rId32"/>
          <w:footerReference w:type="first" r:id="rId33"/>
          <w:pgSz w:w="11906" w:h="16838"/>
          <w:pgMar w:top="2267" w:right="1701" w:bottom="1701" w:left="2268" w:header="1417" w:footer="720" w:gutter="0"/>
          <w:pgNumType w:fmt="lowerRoman"/>
          <w:cols w:space="720"/>
          <w:titlePg/>
          <w:docGrid w:linePitch="312" w:charSpace="-6145"/>
        </w:sectPr>
      </w:pPr>
    </w:p>
    <w:p w:rsidR="002011B9" w:rsidRDefault="00920B8C">
      <w:pPr>
        <w:pStyle w:val="Heading1"/>
        <w:numPr>
          <w:ilvl w:val="0"/>
          <w:numId w:val="0"/>
        </w:numPr>
      </w:pPr>
      <w:bookmarkStart w:id="11" w:name="_Toc83471410"/>
      <w:r>
        <w:t>DAFTAR TABEL</w:t>
      </w:r>
      <w:bookmarkEnd w:id="11"/>
    </w:p>
    <w:p w:rsidR="009410C4" w:rsidRDefault="00920B8C">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fldChar w:fldCharType="begin"/>
      </w:r>
      <w:r>
        <w:instrText xml:space="preserve"> TOC \c "Tabel" </w:instrText>
      </w:r>
      <w:r>
        <w:fldChar w:fldCharType="separate"/>
      </w:r>
      <w:r w:rsidR="009410C4">
        <w:rPr>
          <w:noProof/>
        </w:rPr>
        <w:t>Tabel 2.1</w:t>
      </w:r>
      <w:r w:rsidR="009410C4" w:rsidRPr="00575433">
        <w:rPr>
          <w:noProof/>
          <w:lang w:val="en-US"/>
        </w:rPr>
        <w:t>Arsitektur MobileNet</w:t>
      </w:r>
      <w:r w:rsidR="009410C4">
        <w:rPr>
          <w:noProof/>
        </w:rPr>
        <w:tab/>
      </w:r>
      <w:r w:rsidR="009410C4">
        <w:rPr>
          <w:noProof/>
        </w:rPr>
        <w:fldChar w:fldCharType="begin"/>
      </w:r>
      <w:r w:rsidR="009410C4">
        <w:rPr>
          <w:noProof/>
        </w:rPr>
        <w:instrText xml:space="preserve"> PAGEREF _Toc83471292 \h </w:instrText>
      </w:r>
      <w:r w:rsidR="009410C4">
        <w:rPr>
          <w:noProof/>
        </w:rPr>
      </w:r>
      <w:r w:rsidR="009410C4">
        <w:rPr>
          <w:noProof/>
        </w:rPr>
        <w:fldChar w:fldCharType="separate"/>
      </w:r>
      <w:r w:rsidR="009410C4">
        <w:rPr>
          <w:noProof/>
        </w:rPr>
        <w:t>32</w:t>
      </w:r>
      <w:r w:rsidR="009410C4">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 3.1</w:t>
      </w:r>
      <w:r w:rsidRPr="00575433">
        <w:rPr>
          <w:noProof/>
          <w:lang w:val="en-US"/>
        </w:rPr>
        <w:t>Rincian Jadwal Penelitian</w:t>
      </w:r>
      <w:r>
        <w:rPr>
          <w:noProof/>
        </w:rPr>
        <w:tab/>
      </w:r>
      <w:r>
        <w:rPr>
          <w:noProof/>
        </w:rPr>
        <w:fldChar w:fldCharType="begin"/>
      </w:r>
      <w:r>
        <w:rPr>
          <w:noProof/>
        </w:rPr>
        <w:instrText xml:space="preserve"> PAGEREF _Toc83471293 \h </w:instrText>
      </w:r>
      <w:r>
        <w:rPr>
          <w:noProof/>
        </w:rPr>
      </w:r>
      <w:r>
        <w:rPr>
          <w:noProof/>
        </w:rPr>
        <w:fldChar w:fldCharType="separate"/>
      </w:r>
      <w:r>
        <w:rPr>
          <w:noProof/>
        </w:rPr>
        <w:t>53</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 xml:space="preserve">Tabel 4.1Hasil pengujian deteksi </w:t>
      </w:r>
      <w:r w:rsidRPr="00575433">
        <w:rPr>
          <w:noProof/>
          <w:lang w:val="en-US"/>
        </w:rPr>
        <w:t xml:space="preserve">lung parenchyma </w:t>
      </w:r>
      <w:r>
        <w:rPr>
          <w:noProof/>
        </w:rPr>
        <w:t xml:space="preserve">menggunakan citra </w:t>
      </w:r>
      <w:r w:rsidRPr="00575433">
        <w:rPr>
          <w:noProof/>
          <w:lang w:val="en-US"/>
        </w:rPr>
        <w:t>original</w:t>
      </w:r>
      <w:r>
        <w:rPr>
          <w:noProof/>
        </w:rPr>
        <w:tab/>
      </w:r>
      <w:r>
        <w:rPr>
          <w:noProof/>
        </w:rPr>
        <w:fldChar w:fldCharType="begin"/>
      </w:r>
      <w:r>
        <w:rPr>
          <w:noProof/>
        </w:rPr>
        <w:instrText xml:space="preserve"> PAGEREF _Toc83471294 \h </w:instrText>
      </w:r>
      <w:r>
        <w:rPr>
          <w:noProof/>
        </w:rPr>
      </w:r>
      <w:r>
        <w:rPr>
          <w:noProof/>
        </w:rPr>
        <w:fldChar w:fldCharType="separate"/>
      </w:r>
      <w:r>
        <w:rPr>
          <w:noProof/>
        </w:rPr>
        <w:t>165</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w:t>
      </w:r>
      <w:r w:rsidRPr="00575433">
        <w:rPr>
          <w:noProof/>
          <w:lang w:val="en-US"/>
        </w:rPr>
        <w:t xml:space="preserve"> </w:t>
      </w:r>
      <w:r>
        <w:rPr>
          <w:noProof/>
        </w:rPr>
        <w:t>4.2Hasil pengujian deteksi</w:t>
      </w:r>
      <w:r w:rsidRPr="00575433">
        <w:rPr>
          <w:noProof/>
          <w:lang w:val="en-US"/>
        </w:rPr>
        <w:t xml:space="preserve"> lung parenchyma</w:t>
      </w:r>
      <w:r>
        <w:rPr>
          <w:noProof/>
        </w:rPr>
        <w:t xml:space="preserve"> </w:t>
      </w:r>
      <w:r w:rsidRPr="00575433">
        <w:rPr>
          <w:noProof/>
          <w:lang w:val="en-US"/>
        </w:rPr>
        <w:t>m</w:t>
      </w:r>
      <w:r>
        <w:rPr>
          <w:noProof/>
        </w:rPr>
        <w:t>enggunakan citra preprocessed</w:t>
      </w:r>
      <w:r>
        <w:rPr>
          <w:noProof/>
        </w:rPr>
        <w:tab/>
      </w:r>
      <w:r>
        <w:rPr>
          <w:noProof/>
        </w:rPr>
        <w:fldChar w:fldCharType="begin"/>
      </w:r>
      <w:r>
        <w:rPr>
          <w:noProof/>
        </w:rPr>
        <w:instrText xml:space="preserve"> PAGEREF _Toc83471295 \h </w:instrText>
      </w:r>
      <w:r>
        <w:rPr>
          <w:noProof/>
        </w:rPr>
      </w:r>
      <w:r>
        <w:rPr>
          <w:noProof/>
        </w:rPr>
        <w:fldChar w:fldCharType="separate"/>
      </w:r>
      <w:r>
        <w:rPr>
          <w:noProof/>
        </w:rPr>
        <w:t>168</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Tabel.4.3</w:t>
      </w:r>
      <w:r w:rsidRPr="00575433">
        <w:rPr>
          <w:noProof/>
          <w:lang w:val="en-US"/>
        </w:rPr>
        <w:t>Hasil pengujian covid positivity pada google colaboratory dengan citra original</w:t>
      </w:r>
      <w:r>
        <w:rPr>
          <w:noProof/>
        </w:rPr>
        <w:tab/>
      </w:r>
      <w:r>
        <w:rPr>
          <w:noProof/>
        </w:rPr>
        <w:fldChar w:fldCharType="begin"/>
      </w:r>
      <w:r>
        <w:rPr>
          <w:noProof/>
        </w:rPr>
        <w:instrText xml:space="preserve"> PAGEREF _Toc83471296 \h </w:instrText>
      </w:r>
      <w:r>
        <w:rPr>
          <w:noProof/>
        </w:rPr>
      </w:r>
      <w:r>
        <w:rPr>
          <w:noProof/>
        </w:rPr>
        <w:fldChar w:fldCharType="separate"/>
      </w:r>
      <w:r>
        <w:rPr>
          <w:noProof/>
        </w:rPr>
        <w:t>171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 4.4</w:t>
      </w:r>
      <w:r w:rsidRPr="00575433">
        <w:rPr>
          <w:noProof/>
          <w:lang w:val="en-US"/>
        </w:rPr>
        <w:t>Tabel pengujian covid positivity menggunakan citra preprocessed</w:t>
      </w:r>
      <w:r>
        <w:rPr>
          <w:noProof/>
        </w:rPr>
        <w:tab/>
      </w:r>
      <w:r>
        <w:rPr>
          <w:noProof/>
        </w:rPr>
        <w:fldChar w:fldCharType="begin"/>
      </w:r>
      <w:r>
        <w:rPr>
          <w:noProof/>
        </w:rPr>
        <w:instrText xml:space="preserve"> PAGEREF _Toc83471297 \h </w:instrText>
      </w:r>
      <w:r>
        <w:rPr>
          <w:noProof/>
        </w:rPr>
      </w:r>
      <w:r>
        <w:rPr>
          <w:noProof/>
        </w:rPr>
        <w:fldChar w:fldCharType="separate"/>
      </w:r>
      <w:r>
        <w:rPr>
          <w:noProof/>
        </w:rPr>
        <w:t>173</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w:t>
      </w:r>
      <w:r w:rsidRPr="00575433">
        <w:rPr>
          <w:noProof/>
          <w:lang w:val="en-US"/>
        </w:rPr>
        <w:t xml:space="preserve"> </w:t>
      </w:r>
      <w:r>
        <w:rPr>
          <w:noProof/>
        </w:rPr>
        <w:t>4.5Hasil pengujian deteksi</w:t>
      </w:r>
      <w:r w:rsidRPr="00575433">
        <w:rPr>
          <w:noProof/>
          <w:lang w:val="en-US"/>
        </w:rPr>
        <w:t xml:space="preserve"> risk</w:t>
      </w:r>
      <w:r>
        <w:rPr>
          <w:noProof/>
        </w:rPr>
        <w:t xml:space="preserve"> </w:t>
      </w:r>
      <w:r w:rsidRPr="00575433">
        <w:rPr>
          <w:noProof/>
          <w:lang w:val="en-US"/>
        </w:rPr>
        <w:t>m</w:t>
      </w:r>
      <w:r>
        <w:rPr>
          <w:noProof/>
        </w:rPr>
        <w:t>enggunakan citra preprocessed</w:t>
      </w:r>
      <w:r>
        <w:rPr>
          <w:noProof/>
        </w:rPr>
        <w:tab/>
      </w:r>
      <w:r>
        <w:rPr>
          <w:noProof/>
        </w:rPr>
        <w:fldChar w:fldCharType="begin"/>
      </w:r>
      <w:r>
        <w:rPr>
          <w:noProof/>
        </w:rPr>
        <w:instrText xml:space="preserve"> PAGEREF _Toc83471298 \h </w:instrText>
      </w:r>
      <w:r>
        <w:rPr>
          <w:noProof/>
        </w:rPr>
      </w:r>
      <w:r>
        <w:rPr>
          <w:noProof/>
        </w:rPr>
        <w:fldChar w:fldCharType="separate"/>
      </w:r>
      <w:r>
        <w:rPr>
          <w:noProof/>
        </w:rPr>
        <w:t>175</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w:t>
      </w:r>
      <w:r w:rsidRPr="00575433">
        <w:rPr>
          <w:noProof/>
          <w:lang w:val="en-US"/>
        </w:rPr>
        <w:t xml:space="preserve"> </w:t>
      </w:r>
      <w:r>
        <w:rPr>
          <w:noProof/>
        </w:rPr>
        <w:t>4.6Hasil pengujian deteksi</w:t>
      </w:r>
      <w:r w:rsidRPr="00575433">
        <w:rPr>
          <w:noProof/>
          <w:lang w:val="en-US"/>
        </w:rPr>
        <w:t xml:space="preserve"> risk</w:t>
      </w:r>
      <w:r>
        <w:rPr>
          <w:noProof/>
        </w:rPr>
        <w:t xml:space="preserve"> </w:t>
      </w:r>
      <w:r w:rsidRPr="00575433">
        <w:rPr>
          <w:noProof/>
          <w:lang w:val="en-US"/>
        </w:rPr>
        <w:t>m</w:t>
      </w:r>
      <w:r>
        <w:rPr>
          <w:noProof/>
        </w:rPr>
        <w:t>enggunakan citra preprocessed</w:t>
      </w:r>
      <w:r>
        <w:rPr>
          <w:noProof/>
        </w:rPr>
        <w:tab/>
      </w:r>
      <w:r>
        <w:rPr>
          <w:noProof/>
        </w:rPr>
        <w:fldChar w:fldCharType="begin"/>
      </w:r>
      <w:r>
        <w:rPr>
          <w:noProof/>
        </w:rPr>
        <w:instrText xml:space="preserve"> PAGEREF _Toc83471299 \h </w:instrText>
      </w:r>
      <w:r>
        <w:rPr>
          <w:noProof/>
        </w:rPr>
      </w:r>
      <w:r>
        <w:rPr>
          <w:noProof/>
        </w:rPr>
        <w:fldChar w:fldCharType="separate"/>
      </w:r>
      <w:r>
        <w:rPr>
          <w:noProof/>
        </w:rPr>
        <w:t>178</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w:t>
      </w:r>
      <w:r w:rsidRPr="00575433">
        <w:rPr>
          <w:noProof/>
          <w:lang w:val="en-US"/>
        </w:rPr>
        <w:t xml:space="preserve"> </w:t>
      </w:r>
      <w:r>
        <w:rPr>
          <w:noProof/>
        </w:rPr>
        <w:t>4.7Hasil pengujian deteksi</w:t>
      </w:r>
      <w:r w:rsidRPr="00575433">
        <w:rPr>
          <w:noProof/>
          <w:lang w:val="en-US"/>
        </w:rPr>
        <w:t xml:space="preserve"> mortality</w:t>
      </w:r>
      <w:r>
        <w:rPr>
          <w:noProof/>
        </w:rPr>
        <w:t xml:space="preserve"> </w:t>
      </w:r>
      <w:r w:rsidRPr="00575433">
        <w:rPr>
          <w:noProof/>
          <w:lang w:val="en-US"/>
        </w:rPr>
        <w:t>m</w:t>
      </w:r>
      <w:r>
        <w:rPr>
          <w:noProof/>
        </w:rPr>
        <w:t>enggunakan citra preprocessed</w:t>
      </w:r>
      <w:r>
        <w:rPr>
          <w:noProof/>
        </w:rPr>
        <w:tab/>
      </w:r>
      <w:r>
        <w:rPr>
          <w:noProof/>
        </w:rPr>
        <w:fldChar w:fldCharType="begin"/>
      </w:r>
      <w:r>
        <w:rPr>
          <w:noProof/>
        </w:rPr>
        <w:instrText xml:space="preserve"> PAGEREF _Toc83471300 \h </w:instrText>
      </w:r>
      <w:r>
        <w:rPr>
          <w:noProof/>
        </w:rPr>
      </w:r>
      <w:r>
        <w:rPr>
          <w:noProof/>
        </w:rPr>
        <w:fldChar w:fldCharType="separate"/>
      </w:r>
      <w:r>
        <w:rPr>
          <w:noProof/>
        </w:rPr>
        <w:t>181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w:t>
      </w:r>
      <w:r w:rsidRPr="00575433">
        <w:rPr>
          <w:noProof/>
          <w:lang w:val="en-US"/>
        </w:rPr>
        <w:t xml:space="preserve"> </w:t>
      </w:r>
      <w:r>
        <w:rPr>
          <w:noProof/>
        </w:rPr>
        <w:t xml:space="preserve">4.8Hasil pengujian deteksi </w:t>
      </w:r>
      <w:r w:rsidRPr="00575433">
        <w:rPr>
          <w:noProof/>
          <w:lang w:val="en-US"/>
        </w:rPr>
        <w:t>m</w:t>
      </w:r>
      <w:r>
        <w:rPr>
          <w:noProof/>
        </w:rPr>
        <w:t>enggunakan citra preprocessed</w:t>
      </w:r>
      <w:r>
        <w:rPr>
          <w:noProof/>
        </w:rPr>
        <w:tab/>
      </w:r>
      <w:r>
        <w:rPr>
          <w:noProof/>
        </w:rPr>
        <w:fldChar w:fldCharType="begin"/>
      </w:r>
      <w:r>
        <w:rPr>
          <w:noProof/>
        </w:rPr>
        <w:instrText xml:space="preserve"> PAGEREF _Toc83471301 \h </w:instrText>
      </w:r>
      <w:r>
        <w:rPr>
          <w:noProof/>
        </w:rPr>
      </w:r>
      <w:r>
        <w:rPr>
          <w:noProof/>
        </w:rPr>
        <w:fldChar w:fldCharType="separate"/>
      </w:r>
      <w:r>
        <w:rPr>
          <w:noProof/>
        </w:rPr>
        <w:t>184</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 4.9</w:t>
      </w:r>
      <w:r w:rsidRPr="00575433">
        <w:rPr>
          <w:noProof/>
          <w:lang w:val="en-US"/>
        </w:rPr>
        <w:t xml:space="preserve"> Has</w:t>
      </w:r>
      <w:r>
        <w:rPr>
          <w:noProof/>
        </w:rPr>
        <w:t>il pengujian deteksi lung parenchyma</w:t>
      </w:r>
      <w:r w:rsidRPr="00575433">
        <w:rPr>
          <w:noProof/>
          <w:lang w:val="en-US"/>
        </w:rPr>
        <w:t xml:space="preserve"> pada aplikasi web </w:t>
      </w:r>
      <w:r>
        <w:rPr>
          <w:noProof/>
        </w:rPr>
        <w:t xml:space="preserve"> menggunakan citra original</w:t>
      </w:r>
      <w:r>
        <w:rPr>
          <w:noProof/>
        </w:rPr>
        <w:tab/>
      </w:r>
      <w:r>
        <w:rPr>
          <w:noProof/>
        </w:rPr>
        <w:fldChar w:fldCharType="begin"/>
      </w:r>
      <w:r>
        <w:rPr>
          <w:noProof/>
        </w:rPr>
        <w:instrText xml:space="preserve"> PAGEREF _Toc83471302 \h </w:instrText>
      </w:r>
      <w:r>
        <w:rPr>
          <w:noProof/>
        </w:rPr>
      </w:r>
      <w:r>
        <w:rPr>
          <w:noProof/>
        </w:rPr>
        <w:fldChar w:fldCharType="separate"/>
      </w:r>
      <w:r>
        <w:rPr>
          <w:noProof/>
        </w:rPr>
        <w:t>192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 4.10</w:t>
      </w:r>
      <w:r w:rsidRPr="00575433">
        <w:rPr>
          <w:noProof/>
          <w:lang w:val="en-US"/>
        </w:rPr>
        <w:t>Has</w:t>
      </w:r>
      <w:r>
        <w:rPr>
          <w:noProof/>
        </w:rPr>
        <w:t xml:space="preserve">il pengujian deteksi lung parenchyma </w:t>
      </w:r>
      <w:r w:rsidRPr="00575433">
        <w:rPr>
          <w:noProof/>
          <w:lang w:val="en-US"/>
        </w:rPr>
        <w:t xml:space="preserve">pada aplikasi web </w:t>
      </w:r>
      <w:r>
        <w:rPr>
          <w:noProof/>
        </w:rPr>
        <w:t xml:space="preserve">menggunakan citra </w:t>
      </w:r>
      <w:r w:rsidRPr="00575433">
        <w:rPr>
          <w:noProof/>
          <w:lang w:val="en-US"/>
        </w:rPr>
        <w:t>preprocessed</w:t>
      </w:r>
      <w:r>
        <w:rPr>
          <w:noProof/>
        </w:rPr>
        <w:tab/>
      </w:r>
      <w:r>
        <w:rPr>
          <w:noProof/>
        </w:rPr>
        <w:fldChar w:fldCharType="begin"/>
      </w:r>
      <w:r>
        <w:rPr>
          <w:noProof/>
        </w:rPr>
        <w:instrText xml:space="preserve"> PAGEREF _Toc83471303 \h </w:instrText>
      </w:r>
      <w:r>
        <w:rPr>
          <w:noProof/>
        </w:rPr>
      </w:r>
      <w:r>
        <w:rPr>
          <w:noProof/>
        </w:rPr>
        <w:fldChar w:fldCharType="separate"/>
      </w:r>
      <w:r>
        <w:rPr>
          <w:noProof/>
        </w:rPr>
        <w:t>195</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 xml:space="preserve">Tabel 4.11Hasil pengujian deteksi </w:t>
      </w:r>
      <w:r w:rsidRPr="00575433">
        <w:rPr>
          <w:noProof/>
          <w:lang w:val="en-US"/>
        </w:rPr>
        <w:t>covid positivity</w:t>
      </w:r>
      <w:r>
        <w:rPr>
          <w:noProof/>
        </w:rPr>
        <w:t xml:space="preserve"> pada aplikasi web menggunakan citra </w:t>
      </w:r>
      <w:r w:rsidRPr="00575433">
        <w:rPr>
          <w:noProof/>
          <w:lang w:val="en-US"/>
        </w:rPr>
        <w:t>original</w:t>
      </w:r>
      <w:r>
        <w:rPr>
          <w:noProof/>
        </w:rPr>
        <w:tab/>
      </w:r>
      <w:r>
        <w:rPr>
          <w:noProof/>
        </w:rPr>
        <w:fldChar w:fldCharType="begin"/>
      </w:r>
      <w:r>
        <w:rPr>
          <w:noProof/>
        </w:rPr>
        <w:instrText xml:space="preserve"> PAGEREF _Toc83471304 \h </w:instrText>
      </w:r>
      <w:r>
        <w:rPr>
          <w:noProof/>
        </w:rPr>
      </w:r>
      <w:r>
        <w:rPr>
          <w:noProof/>
        </w:rPr>
        <w:fldChar w:fldCharType="separate"/>
      </w:r>
      <w:r>
        <w:rPr>
          <w:noProof/>
        </w:rPr>
        <w:t>198</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 xml:space="preserve">Tabel 4.12Hasil pengujian deteksi </w:t>
      </w:r>
      <w:r w:rsidRPr="00575433">
        <w:rPr>
          <w:noProof/>
          <w:lang w:val="en-US"/>
        </w:rPr>
        <w:t xml:space="preserve">covid positivity </w:t>
      </w:r>
      <w:r>
        <w:rPr>
          <w:noProof/>
        </w:rPr>
        <w:t>pada aplikasi web menggunakan citra preprocessed</w:t>
      </w:r>
      <w:r>
        <w:rPr>
          <w:noProof/>
        </w:rPr>
        <w:tab/>
      </w:r>
      <w:r>
        <w:rPr>
          <w:noProof/>
        </w:rPr>
        <w:fldChar w:fldCharType="begin"/>
      </w:r>
      <w:r>
        <w:rPr>
          <w:noProof/>
        </w:rPr>
        <w:instrText xml:space="preserve"> PAGEREF _Toc83471305 \h </w:instrText>
      </w:r>
      <w:r>
        <w:rPr>
          <w:noProof/>
        </w:rPr>
      </w:r>
      <w:r>
        <w:rPr>
          <w:noProof/>
        </w:rPr>
        <w:fldChar w:fldCharType="separate"/>
      </w:r>
      <w:r>
        <w:rPr>
          <w:noProof/>
        </w:rPr>
        <w:t>200</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 xml:space="preserve">Tabel 4.13Hasil pengujian deteksi </w:t>
      </w:r>
      <w:r w:rsidRPr="00575433">
        <w:rPr>
          <w:noProof/>
          <w:lang w:val="en-US"/>
        </w:rPr>
        <w:t xml:space="preserve">risk </w:t>
      </w:r>
      <w:r>
        <w:rPr>
          <w:noProof/>
        </w:rPr>
        <w:t xml:space="preserve"> pada aplikasi web menggunakan citra </w:t>
      </w:r>
      <w:r w:rsidRPr="00575433">
        <w:rPr>
          <w:noProof/>
          <w:lang w:val="en-US"/>
        </w:rPr>
        <w:t>original</w:t>
      </w:r>
      <w:r>
        <w:rPr>
          <w:noProof/>
        </w:rPr>
        <w:tab/>
      </w:r>
      <w:r>
        <w:rPr>
          <w:noProof/>
        </w:rPr>
        <w:fldChar w:fldCharType="begin"/>
      </w:r>
      <w:r>
        <w:rPr>
          <w:noProof/>
        </w:rPr>
        <w:instrText xml:space="preserve"> PAGEREF _Toc83471306 \h </w:instrText>
      </w:r>
      <w:r>
        <w:rPr>
          <w:noProof/>
        </w:rPr>
      </w:r>
      <w:r>
        <w:rPr>
          <w:noProof/>
        </w:rPr>
        <w:fldChar w:fldCharType="separate"/>
      </w:r>
      <w:r>
        <w:rPr>
          <w:noProof/>
        </w:rPr>
        <w:t>202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 xml:space="preserve">Tabel 4.14Hasil pengujian deteksi </w:t>
      </w:r>
      <w:r w:rsidRPr="00575433">
        <w:rPr>
          <w:noProof/>
          <w:lang w:val="en-US"/>
        </w:rPr>
        <w:t xml:space="preserve">risk </w:t>
      </w:r>
      <w:r>
        <w:rPr>
          <w:noProof/>
        </w:rPr>
        <w:t xml:space="preserve"> pada aplikasi web menggunakan citra preprocessed</w:t>
      </w:r>
      <w:r>
        <w:rPr>
          <w:noProof/>
        </w:rPr>
        <w:tab/>
      </w:r>
      <w:r>
        <w:rPr>
          <w:noProof/>
        </w:rPr>
        <w:fldChar w:fldCharType="begin"/>
      </w:r>
      <w:r>
        <w:rPr>
          <w:noProof/>
        </w:rPr>
        <w:instrText xml:space="preserve"> PAGEREF _Toc83471307 \h </w:instrText>
      </w:r>
      <w:r>
        <w:rPr>
          <w:noProof/>
        </w:rPr>
      </w:r>
      <w:r>
        <w:rPr>
          <w:noProof/>
        </w:rPr>
        <w:fldChar w:fldCharType="separate"/>
      </w:r>
      <w:r>
        <w:rPr>
          <w:noProof/>
        </w:rPr>
        <w:t>205</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 4.15Hasil pengujian deteksi mortality menggunakan citra preprocessed</w:t>
      </w:r>
      <w:r>
        <w:rPr>
          <w:noProof/>
        </w:rPr>
        <w:tab/>
      </w:r>
      <w:r>
        <w:rPr>
          <w:noProof/>
        </w:rPr>
        <w:fldChar w:fldCharType="begin"/>
      </w:r>
      <w:r>
        <w:rPr>
          <w:noProof/>
        </w:rPr>
        <w:instrText xml:space="preserve"> PAGEREF _Toc83471308 \h </w:instrText>
      </w:r>
      <w:r>
        <w:rPr>
          <w:noProof/>
        </w:rPr>
      </w:r>
      <w:r>
        <w:rPr>
          <w:noProof/>
        </w:rPr>
        <w:fldChar w:fldCharType="separate"/>
      </w:r>
      <w:r>
        <w:rPr>
          <w:noProof/>
        </w:rPr>
        <w:t>208</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Tabel</w:t>
      </w:r>
      <w:r w:rsidRPr="00575433">
        <w:rPr>
          <w:noProof/>
          <w:lang w:val="en-US"/>
        </w:rPr>
        <w:t xml:space="preserve"> </w:t>
      </w:r>
      <w:r>
        <w:rPr>
          <w:noProof/>
        </w:rPr>
        <w:t xml:space="preserve">4.16Hasil pengujian deteksi </w:t>
      </w:r>
      <w:r w:rsidRPr="00575433">
        <w:rPr>
          <w:noProof/>
          <w:lang w:val="en-US"/>
        </w:rPr>
        <w:t>m</w:t>
      </w:r>
      <w:r>
        <w:rPr>
          <w:noProof/>
        </w:rPr>
        <w:t>enggunakan citra preprocessed</w:t>
      </w:r>
      <w:r>
        <w:rPr>
          <w:noProof/>
        </w:rPr>
        <w:tab/>
      </w:r>
      <w:r>
        <w:rPr>
          <w:noProof/>
        </w:rPr>
        <w:fldChar w:fldCharType="begin"/>
      </w:r>
      <w:r>
        <w:rPr>
          <w:noProof/>
        </w:rPr>
        <w:instrText xml:space="preserve"> PAGEREF _Toc83471309 \h </w:instrText>
      </w:r>
      <w:r>
        <w:rPr>
          <w:noProof/>
        </w:rPr>
      </w:r>
      <w:r>
        <w:rPr>
          <w:noProof/>
        </w:rPr>
        <w:fldChar w:fldCharType="separate"/>
      </w:r>
      <w:r>
        <w:rPr>
          <w:noProof/>
        </w:rPr>
        <w:t>211</w:t>
      </w:r>
      <w:r>
        <w:rPr>
          <w:noProof/>
        </w:rPr>
        <w:fldChar w:fldCharType="end"/>
      </w:r>
    </w:p>
    <w:p w:rsidR="002011B9" w:rsidRDefault="00920B8C">
      <w:pPr>
        <w:pStyle w:val="TableIndex1"/>
        <w:tabs>
          <w:tab w:val="clear" w:pos="9638"/>
          <w:tab w:val="right" w:leader="dot" w:pos="7937"/>
        </w:tabs>
      </w:pPr>
      <w:r>
        <w:fldChar w:fldCharType="end"/>
      </w:r>
    </w:p>
    <w:p w:rsidR="002011B9" w:rsidRDefault="002011B9">
      <w:pPr>
        <w:pStyle w:val="BodyText"/>
      </w:pPr>
    </w:p>
    <w:p w:rsidR="002011B9" w:rsidRDefault="002011B9">
      <w:pPr>
        <w:pStyle w:val="BodyText"/>
      </w:pPr>
    </w:p>
    <w:p w:rsidR="002011B9" w:rsidRDefault="002011B9">
      <w:pPr>
        <w:pStyle w:val="BodyText"/>
      </w:pPr>
    </w:p>
    <w:p w:rsidR="002011B9" w:rsidRDefault="002011B9">
      <w:pPr>
        <w:sectPr w:rsidR="002011B9">
          <w:headerReference w:type="even" r:id="rId34"/>
          <w:headerReference w:type="default" r:id="rId35"/>
          <w:footerReference w:type="even" r:id="rId36"/>
          <w:footerReference w:type="default" r:id="rId37"/>
          <w:headerReference w:type="first" r:id="rId38"/>
          <w:footerReference w:type="first" r:id="rId39"/>
          <w:pgSz w:w="11906" w:h="16838"/>
          <w:pgMar w:top="2268" w:right="1701" w:bottom="1700" w:left="2268" w:header="720" w:footer="850" w:gutter="0"/>
          <w:pgNumType w:fmt="lowerRoman"/>
          <w:cols w:space="720"/>
          <w:docGrid w:linePitch="312" w:charSpace="-6145"/>
        </w:sectPr>
      </w:pPr>
    </w:p>
    <w:p w:rsidR="002011B9" w:rsidRDefault="00920B8C">
      <w:pPr>
        <w:pStyle w:val="Heading1"/>
        <w:numPr>
          <w:ilvl w:val="0"/>
          <w:numId w:val="0"/>
        </w:numPr>
      </w:pPr>
      <w:bookmarkStart w:id="12" w:name="_Toc83471411"/>
      <w:r>
        <w:t>DAFTAR GAMBAR</w:t>
      </w:r>
      <w:bookmarkEnd w:id="12"/>
    </w:p>
    <w:p w:rsidR="009410C4" w:rsidRDefault="00920B8C">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fldChar w:fldCharType="begin"/>
      </w:r>
      <w:r>
        <w:instrText xml:space="preserve"> TOC \c "Gambar" </w:instrText>
      </w:r>
      <w:r>
        <w:fldChar w:fldCharType="separate"/>
      </w:r>
      <w:r w:rsidR="009410C4">
        <w:rPr>
          <w:noProof/>
        </w:rPr>
        <w:t>Gambar 2.1Perbedaan antara lapisan layer pada Jaringan Saraf Tiruan dengan</w:t>
      </w:r>
      <w:r w:rsidR="009410C4" w:rsidRPr="00C67A58">
        <w:rPr>
          <w:noProof/>
          <w:lang w:val="en-US"/>
        </w:rPr>
        <w:t xml:space="preserve"> lapisan layer deep learning</w:t>
      </w:r>
      <w:r w:rsidR="009410C4">
        <w:rPr>
          <w:noProof/>
        </w:rPr>
        <w:tab/>
      </w:r>
      <w:r w:rsidR="009410C4">
        <w:rPr>
          <w:noProof/>
        </w:rPr>
        <w:fldChar w:fldCharType="begin"/>
      </w:r>
      <w:r w:rsidR="009410C4">
        <w:rPr>
          <w:noProof/>
        </w:rPr>
        <w:instrText xml:space="preserve"> PAGEREF _Toc83471310 \h </w:instrText>
      </w:r>
      <w:r w:rsidR="009410C4">
        <w:rPr>
          <w:noProof/>
        </w:rPr>
      </w:r>
      <w:r w:rsidR="009410C4">
        <w:rPr>
          <w:noProof/>
        </w:rPr>
        <w:fldChar w:fldCharType="separate"/>
      </w:r>
      <w:r w:rsidR="009410C4">
        <w:rPr>
          <w:noProof/>
        </w:rPr>
        <w:t>25</w:t>
      </w:r>
      <w:r w:rsidR="009410C4">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2.2</w:t>
      </w:r>
      <w:r w:rsidRPr="00C67A58">
        <w:rPr>
          <w:noProof/>
          <w:lang w:val="en-US"/>
        </w:rPr>
        <w:t>Alur Proses CNN</w:t>
      </w:r>
      <w:r>
        <w:rPr>
          <w:noProof/>
        </w:rPr>
        <w:tab/>
      </w:r>
      <w:r>
        <w:rPr>
          <w:noProof/>
        </w:rPr>
        <w:fldChar w:fldCharType="begin"/>
      </w:r>
      <w:r>
        <w:rPr>
          <w:noProof/>
        </w:rPr>
        <w:instrText xml:space="preserve"> PAGEREF _Toc83471311 \h </w:instrText>
      </w:r>
      <w:r>
        <w:rPr>
          <w:noProof/>
        </w:rPr>
      </w:r>
      <w:r>
        <w:rPr>
          <w:noProof/>
        </w:rPr>
        <w:fldChar w:fldCharType="separate"/>
      </w:r>
      <w:r>
        <w:rPr>
          <w:noProof/>
        </w:rPr>
        <w:t>27</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2.3</w:t>
      </w:r>
      <w:r w:rsidRPr="00C67A58">
        <w:rPr>
          <w:noProof/>
          <w:lang w:val="en-US"/>
        </w:rPr>
        <w:t>Proses Input Layer</w:t>
      </w:r>
      <w:r>
        <w:rPr>
          <w:noProof/>
        </w:rPr>
        <w:tab/>
      </w:r>
      <w:r>
        <w:rPr>
          <w:noProof/>
        </w:rPr>
        <w:fldChar w:fldCharType="begin"/>
      </w:r>
      <w:r>
        <w:rPr>
          <w:noProof/>
        </w:rPr>
        <w:instrText xml:space="preserve"> PAGEREF _Toc83471312 \h </w:instrText>
      </w:r>
      <w:r>
        <w:rPr>
          <w:noProof/>
        </w:rPr>
      </w:r>
      <w:r>
        <w:rPr>
          <w:noProof/>
        </w:rPr>
        <w:fldChar w:fldCharType="separate"/>
      </w:r>
      <w:r>
        <w:rPr>
          <w:noProof/>
        </w:rPr>
        <w:t>28</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2.4</w:t>
      </w:r>
      <w:r w:rsidRPr="00C67A58">
        <w:rPr>
          <w:noProof/>
          <w:lang w:val="en-US"/>
        </w:rPr>
        <w:t xml:space="preserve"> Proses Convolutional Layer</w:t>
      </w:r>
      <w:r>
        <w:rPr>
          <w:noProof/>
        </w:rPr>
        <w:tab/>
      </w:r>
      <w:r>
        <w:rPr>
          <w:noProof/>
        </w:rPr>
        <w:fldChar w:fldCharType="begin"/>
      </w:r>
      <w:r>
        <w:rPr>
          <w:noProof/>
        </w:rPr>
        <w:instrText xml:space="preserve"> PAGEREF _Toc83471313 \h </w:instrText>
      </w:r>
      <w:r>
        <w:rPr>
          <w:noProof/>
        </w:rPr>
      </w:r>
      <w:r>
        <w:rPr>
          <w:noProof/>
        </w:rPr>
        <w:fldChar w:fldCharType="separate"/>
      </w:r>
      <w:r>
        <w:rPr>
          <w:noProof/>
        </w:rPr>
        <w:t>29</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2.5</w:t>
      </w:r>
      <w:r w:rsidRPr="00C67A58">
        <w:rPr>
          <w:noProof/>
          <w:lang w:val="en-US"/>
        </w:rPr>
        <w:t>Fungsi Activation Layer</w:t>
      </w:r>
      <w:r>
        <w:rPr>
          <w:noProof/>
        </w:rPr>
        <w:tab/>
      </w:r>
      <w:r>
        <w:rPr>
          <w:noProof/>
        </w:rPr>
        <w:fldChar w:fldCharType="begin"/>
      </w:r>
      <w:r>
        <w:rPr>
          <w:noProof/>
        </w:rPr>
        <w:instrText xml:space="preserve"> PAGEREF _Toc83471314 \h </w:instrText>
      </w:r>
      <w:r>
        <w:rPr>
          <w:noProof/>
        </w:rPr>
      </w:r>
      <w:r>
        <w:rPr>
          <w:noProof/>
        </w:rPr>
        <w:fldChar w:fldCharType="separate"/>
      </w:r>
      <w:r>
        <w:rPr>
          <w:noProof/>
        </w:rPr>
        <w:t>30</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2.6</w:t>
      </w:r>
      <w:r w:rsidRPr="00C67A58">
        <w:rPr>
          <w:noProof/>
          <w:lang w:val="en-US"/>
        </w:rPr>
        <w:t>Feature Map</w:t>
      </w:r>
      <w:r>
        <w:rPr>
          <w:noProof/>
        </w:rPr>
        <w:tab/>
      </w:r>
      <w:r>
        <w:rPr>
          <w:noProof/>
        </w:rPr>
        <w:fldChar w:fldCharType="begin"/>
      </w:r>
      <w:r>
        <w:rPr>
          <w:noProof/>
        </w:rPr>
        <w:instrText xml:space="preserve"> PAGEREF _Toc83471315 \h </w:instrText>
      </w:r>
      <w:r>
        <w:rPr>
          <w:noProof/>
        </w:rPr>
      </w:r>
      <w:r>
        <w:rPr>
          <w:noProof/>
        </w:rPr>
        <w:fldChar w:fldCharType="separate"/>
      </w:r>
      <w:r>
        <w:rPr>
          <w:noProof/>
        </w:rPr>
        <w:t>31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2.7</w:t>
      </w:r>
      <w:r w:rsidRPr="00C67A58">
        <w:rPr>
          <w:noProof/>
          <w:lang w:val="en-US"/>
        </w:rPr>
        <w:t>Proses Pooling</w:t>
      </w:r>
      <w:r>
        <w:rPr>
          <w:noProof/>
        </w:rPr>
        <w:tab/>
      </w:r>
      <w:r>
        <w:rPr>
          <w:noProof/>
        </w:rPr>
        <w:fldChar w:fldCharType="begin"/>
      </w:r>
      <w:r>
        <w:rPr>
          <w:noProof/>
        </w:rPr>
        <w:instrText xml:space="preserve"> PAGEREF _Toc83471316 \h </w:instrText>
      </w:r>
      <w:r>
        <w:rPr>
          <w:noProof/>
        </w:rPr>
      </w:r>
      <w:r>
        <w:rPr>
          <w:noProof/>
        </w:rPr>
        <w:fldChar w:fldCharType="separate"/>
      </w:r>
      <w:r>
        <w:rPr>
          <w:noProof/>
        </w:rPr>
        <w:t>31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2.8</w:t>
      </w:r>
      <w:r w:rsidRPr="00C67A58">
        <w:rPr>
          <w:noProof/>
          <w:lang w:val="en-US"/>
        </w:rPr>
        <w:t xml:space="preserve"> Proses Fully Conected Layer</w:t>
      </w:r>
      <w:r>
        <w:rPr>
          <w:noProof/>
        </w:rPr>
        <w:tab/>
      </w:r>
      <w:r>
        <w:rPr>
          <w:noProof/>
        </w:rPr>
        <w:fldChar w:fldCharType="begin"/>
      </w:r>
      <w:r>
        <w:rPr>
          <w:noProof/>
        </w:rPr>
        <w:instrText xml:space="preserve"> PAGEREF _Toc83471317 \h </w:instrText>
      </w:r>
      <w:r>
        <w:rPr>
          <w:noProof/>
        </w:rPr>
      </w:r>
      <w:r>
        <w:rPr>
          <w:noProof/>
        </w:rPr>
        <w:fldChar w:fldCharType="separate"/>
      </w:r>
      <w:r>
        <w:rPr>
          <w:noProof/>
        </w:rPr>
        <w:t>32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2.9</w:t>
      </w:r>
      <w:r w:rsidRPr="00C67A58">
        <w:rPr>
          <w:noProof/>
          <w:lang w:val="en-US"/>
        </w:rPr>
        <w:t>Arsitektur Depthwise Separable Convolutional</w:t>
      </w:r>
      <w:r>
        <w:rPr>
          <w:noProof/>
        </w:rPr>
        <w:tab/>
      </w:r>
      <w:r>
        <w:rPr>
          <w:noProof/>
        </w:rPr>
        <w:fldChar w:fldCharType="begin"/>
      </w:r>
      <w:r>
        <w:rPr>
          <w:noProof/>
        </w:rPr>
        <w:instrText xml:space="preserve"> PAGEREF _Toc83471318 \h </w:instrText>
      </w:r>
      <w:r>
        <w:rPr>
          <w:noProof/>
        </w:rPr>
      </w:r>
      <w:r>
        <w:rPr>
          <w:noProof/>
        </w:rPr>
        <w:fldChar w:fldCharType="separate"/>
      </w:r>
      <w:r>
        <w:rPr>
          <w:noProof/>
        </w:rPr>
        <w:t>34</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2.10Standard convolution (kiri), Depthwise separable convolution</w:t>
      </w:r>
      <w:r w:rsidRPr="00C67A58">
        <w:rPr>
          <w:noProof/>
          <w:lang w:val="en-US"/>
        </w:rPr>
        <w:t xml:space="preserve"> (kanan)</w:t>
      </w:r>
      <w:r>
        <w:rPr>
          <w:noProof/>
        </w:rPr>
        <w:tab/>
      </w:r>
      <w:r>
        <w:rPr>
          <w:noProof/>
        </w:rPr>
        <w:fldChar w:fldCharType="begin"/>
      </w:r>
      <w:r>
        <w:rPr>
          <w:noProof/>
        </w:rPr>
        <w:instrText xml:space="preserve"> PAGEREF _Toc83471319 \h </w:instrText>
      </w:r>
      <w:r>
        <w:rPr>
          <w:noProof/>
        </w:rPr>
      </w:r>
      <w:r>
        <w:rPr>
          <w:noProof/>
        </w:rPr>
        <w:fldChar w:fldCharType="separate"/>
      </w:r>
      <w:r>
        <w:rPr>
          <w:noProof/>
        </w:rPr>
        <w:t>35</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2.11</w:t>
      </w:r>
      <w:r w:rsidRPr="00C67A58">
        <w:rPr>
          <w:noProof/>
          <w:lang w:val="en-US"/>
        </w:rPr>
        <w:t>Arsitektur VGG16</w:t>
      </w:r>
      <w:r>
        <w:rPr>
          <w:noProof/>
        </w:rPr>
        <w:tab/>
      </w:r>
      <w:r>
        <w:rPr>
          <w:noProof/>
        </w:rPr>
        <w:fldChar w:fldCharType="begin"/>
      </w:r>
      <w:r>
        <w:rPr>
          <w:noProof/>
        </w:rPr>
        <w:instrText xml:space="preserve"> PAGEREF _Toc83471320 \h </w:instrText>
      </w:r>
      <w:r>
        <w:rPr>
          <w:noProof/>
        </w:rPr>
      </w:r>
      <w:r>
        <w:rPr>
          <w:noProof/>
        </w:rPr>
        <w:fldChar w:fldCharType="separate"/>
      </w:r>
      <w:r>
        <w:rPr>
          <w:noProof/>
        </w:rPr>
        <w:t>37</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2.12</w:t>
      </w:r>
      <w:r w:rsidRPr="00C67A58">
        <w:rPr>
          <w:noProof/>
          <w:lang w:val="en-US"/>
        </w:rPr>
        <w:t>Arsitektur ResNet50</w:t>
      </w:r>
      <w:r>
        <w:rPr>
          <w:noProof/>
        </w:rPr>
        <w:tab/>
      </w:r>
      <w:r>
        <w:rPr>
          <w:noProof/>
        </w:rPr>
        <w:fldChar w:fldCharType="begin"/>
      </w:r>
      <w:r>
        <w:rPr>
          <w:noProof/>
        </w:rPr>
        <w:instrText xml:space="preserve"> PAGEREF _Toc83471321 \h </w:instrText>
      </w:r>
      <w:r>
        <w:rPr>
          <w:noProof/>
        </w:rPr>
      </w:r>
      <w:r>
        <w:rPr>
          <w:noProof/>
        </w:rPr>
        <w:fldChar w:fldCharType="separate"/>
      </w:r>
      <w:r>
        <w:rPr>
          <w:noProof/>
        </w:rPr>
        <w:t>39</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2.13</w:t>
      </w:r>
      <w:r w:rsidRPr="00C67A58">
        <w:rPr>
          <w:noProof/>
          <w:lang w:val="en-US"/>
        </w:rPr>
        <w:t>Tampilan Antarmuka Google Colaboratory</w:t>
      </w:r>
      <w:r>
        <w:rPr>
          <w:noProof/>
        </w:rPr>
        <w:tab/>
      </w:r>
      <w:r>
        <w:rPr>
          <w:noProof/>
        </w:rPr>
        <w:fldChar w:fldCharType="begin"/>
      </w:r>
      <w:r>
        <w:rPr>
          <w:noProof/>
        </w:rPr>
        <w:instrText xml:space="preserve"> PAGEREF _Toc83471322 \h </w:instrText>
      </w:r>
      <w:r>
        <w:rPr>
          <w:noProof/>
        </w:rPr>
      </w:r>
      <w:r>
        <w:rPr>
          <w:noProof/>
        </w:rPr>
        <w:fldChar w:fldCharType="separate"/>
      </w:r>
      <w:r>
        <w:rPr>
          <w:noProof/>
        </w:rPr>
        <w:t>40</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2.14</w:t>
      </w:r>
      <w:r w:rsidRPr="00C67A58">
        <w:rPr>
          <w:noProof/>
          <w:lang w:val="en-US"/>
        </w:rPr>
        <w:t xml:space="preserve"> Susunan Perangkat Keras dan Perangkat Lunak Deep Learning</w:t>
      </w:r>
      <w:r>
        <w:rPr>
          <w:noProof/>
        </w:rPr>
        <w:tab/>
      </w:r>
      <w:r>
        <w:rPr>
          <w:noProof/>
        </w:rPr>
        <w:fldChar w:fldCharType="begin"/>
      </w:r>
      <w:r>
        <w:rPr>
          <w:noProof/>
        </w:rPr>
        <w:instrText xml:space="preserve"> PAGEREF _Toc83471323 \h </w:instrText>
      </w:r>
      <w:r>
        <w:rPr>
          <w:noProof/>
        </w:rPr>
      </w:r>
      <w:r>
        <w:rPr>
          <w:noProof/>
        </w:rPr>
        <w:fldChar w:fldCharType="separate"/>
      </w:r>
      <w:r>
        <w:rPr>
          <w:noProof/>
        </w:rPr>
        <w:t>42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2.15</w:t>
      </w:r>
      <w:r w:rsidRPr="00C67A58">
        <w:rPr>
          <w:noProof/>
          <w:lang w:val="en-US"/>
        </w:rPr>
        <w:t>Citra CT Scan</w:t>
      </w:r>
      <w:r>
        <w:rPr>
          <w:noProof/>
        </w:rPr>
        <w:tab/>
      </w:r>
      <w:r>
        <w:rPr>
          <w:noProof/>
        </w:rPr>
        <w:fldChar w:fldCharType="begin"/>
      </w:r>
      <w:r>
        <w:rPr>
          <w:noProof/>
        </w:rPr>
        <w:instrText xml:space="preserve"> PAGEREF _Toc83471324 \h </w:instrText>
      </w:r>
      <w:r>
        <w:rPr>
          <w:noProof/>
        </w:rPr>
      </w:r>
      <w:r>
        <w:rPr>
          <w:noProof/>
        </w:rPr>
        <w:fldChar w:fldCharType="separate"/>
      </w:r>
      <w:r>
        <w:rPr>
          <w:noProof/>
        </w:rPr>
        <w:t>46</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3.1Desain arsitektur sistem</w:t>
      </w:r>
      <w:r>
        <w:rPr>
          <w:noProof/>
        </w:rPr>
        <w:tab/>
      </w:r>
      <w:r>
        <w:rPr>
          <w:noProof/>
        </w:rPr>
        <w:fldChar w:fldCharType="begin"/>
      </w:r>
      <w:r>
        <w:rPr>
          <w:noProof/>
        </w:rPr>
        <w:instrText xml:space="preserve"> PAGEREF _Toc83471325 \h </w:instrText>
      </w:r>
      <w:r>
        <w:rPr>
          <w:noProof/>
        </w:rPr>
      </w:r>
      <w:r>
        <w:rPr>
          <w:noProof/>
        </w:rPr>
        <w:fldChar w:fldCharType="separate"/>
      </w:r>
      <w:r>
        <w:rPr>
          <w:noProof/>
        </w:rPr>
        <w:t>50</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3.2Diagram alir sistem klasifikasi</w:t>
      </w:r>
      <w:r>
        <w:rPr>
          <w:noProof/>
        </w:rPr>
        <w:tab/>
      </w:r>
      <w:r>
        <w:rPr>
          <w:noProof/>
        </w:rPr>
        <w:fldChar w:fldCharType="begin"/>
      </w:r>
      <w:r>
        <w:rPr>
          <w:noProof/>
        </w:rPr>
        <w:instrText xml:space="preserve"> PAGEREF _Toc83471326 \h </w:instrText>
      </w:r>
      <w:r>
        <w:rPr>
          <w:noProof/>
        </w:rPr>
      </w:r>
      <w:r>
        <w:rPr>
          <w:noProof/>
        </w:rPr>
        <w:fldChar w:fldCharType="separate"/>
      </w:r>
      <w:r>
        <w:rPr>
          <w:noProof/>
        </w:rPr>
        <w:t>51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3.3</w:t>
      </w:r>
      <w:r w:rsidRPr="00C67A58">
        <w:rPr>
          <w:noProof/>
          <w:lang w:val="en-US"/>
        </w:rPr>
        <w:t>Diagram alir pengujian</w:t>
      </w:r>
      <w:r>
        <w:rPr>
          <w:noProof/>
        </w:rPr>
        <w:tab/>
      </w:r>
      <w:r>
        <w:rPr>
          <w:noProof/>
        </w:rPr>
        <w:fldChar w:fldCharType="begin"/>
      </w:r>
      <w:r>
        <w:rPr>
          <w:noProof/>
        </w:rPr>
        <w:instrText xml:space="preserve"> PAGEREF _Toc83471327 \h </w:instrText>
      </w:r>
      <w:r>
        <w:rPr>
          <w:noProof/>
        </w:rPr>
      </w:r>
      <w:r>
        <w:rPr>
          <w:noProof/>
        </w:rPr>
        <w:fldChar w:fldCharType="separate"/>
      </w:r>
      <w:r>
        <w:rPr>
          <w:noProof/>
        </w:rPr>
        <w:t>52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3.4</w:t>
      </w:r>
      <w:r w:rsidRPr="00C67A58">
        <w:rPr>
          <w:noProof/>
          <w:lang w:val="en-US"/>
        </w:rPr>
        <w:t>Diagram alir penelitian</w:t>
      </w:r>
      <w:r>
        <w:rPr>
          <w:noProof/>
        </w:rPr>
        <w:tab/>
      </w:r>
      <w:r>
        <w:rPr>
          <w:noProof/>
        </w:rPr>
        <w:fldChar w:fldCharType="begin"/>
      </w:r>
      <w:r>
        <w:rPr>
          <w:noProof/>
        </w:rPr>
        <w:instrText xml:space="preserve"> PAGEREF _Toc83471328 \h </w:instrText>
      </w:r>
      <w:r>
        <w:rPr>
          <w:noProof/>
        </w:rPr>
      </w:r>
      <w:r>
        <w:rPr>
          <w:noProof/>
        </w:rPr>
        <w:fldChar w:fldCharType="separate"/>
      </w:r>
      <w:r>
        <w:rPr>
          <w:noProof/>
        </w:rPr>
        <w:t>53</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4.1Kurva akurasi pelatihan dan validasi</w:t>
      </w:r>
      <w:r>
        <w:rPr>
          <w:noProof/>
        </w:rPr>
        <w:tab/>
      </w:r>
      <w:r>
        <w:rPr>
          <w:noProof/>
        </w:rPr>
        <w:fldChar w:fldCharType="begin"/>
      </w:r>
      <w:r>
        <w:rPr>
          <w:noProof/>
        </w:rPr>
        <w:instrText xml:space="preserve"> PAGEREF _Toc83471329 \h </w:instrText>
      </w:r>
      <w:r>
        <w:rPr>
          <w:noProof/>
        </w:rPr>
      </w:r>
      <w:r>
        <w:rPr>
          <w:noProof/>
        </w:rPr>
        <w:fldChar w:fldCharType="separate"/>
      </w:r>
      <w:r>
        <w:rPr>
          <w:noProof/>
        </w:rPr>
        <w:t>60</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4.2Kurva kesalahan (loss) pelatihan dan validasi LP ResNet50 original image</w:t>
      </w:r>
      <w:r>
        <w:rPr>
          <w:noProof/>
        </w:rPr>
        <w:tab/>
      </w:r>
      <w:r>
        <w:rPr>
          <w:noProof/>
        </w:rPr>
        <w:fldChar w:fldCharType="begin"/>
      </w:r>
      <w:r>
        <w:rPr>
          <w:noProof/>
        </w:rPr>
        <w:instrText xml:space="preserve"> PAGEREF _Toc83471330 \h </w:instrText>
      </w:r>
      <w:r>
        <w:rPr>
          <w:noProof/>
        </w:rPr>
      </w:r>
      <w:r>
        <w:rPr>
          <w:noProof/>
        </w:rPr>
        <w:fldChar w:fldCharType="separate"/>
      </w:r>
      <w:r>
        <w:rPr>
          <w:noProof/>
        </w:rPr>
        <w:t>61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4.3Confusion matrix LP ResNet50 original image</w:t>
      </w:r>
      <w:r>
        <w:rPr>
          <w:noProof/>
        </w:rPr>
        <w:tab/>
      </w:r>
      <w:r>
        <w:rPr>
          <w:noProof/>
        </w:rPr>
        <w:fldChar w:fldCharType="begin"/>
      </w:r>
      <w:r>
        <w:rPr>
          <w:noProof/>
        </w:rPr>
        <w:instrText xml:space="preserve"> PAGEREF _Toc83471331 \h </w:instrText>
      </w:r>
      <w:r>
        <w:rPr>
          <w:noProof/>
        </w:rPr>
      </w:r>
      <w:r>
        <w:rPr>
          <w:noProof/>
        </w:rPr>
        <w:fldChar w:fldCharType="separate"/>
      </w:r>
      <w:r>
        <w:rPr>
          <w:noProof/>
        </w:rPr>
        <w:t>62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4.4Kurva akurasi  pelatihan dan validasi LP ResNet50 preprocessed image</w:t>
      </w:r>
      <w:r>
        <w:rPr>
          <w:noProof/>
        </w:rPr>
        <w:tab/>
      </w:r>
      <w:r>
        <w:rPr>
          <w:noProof/>
        </w:rPr>
        <w:fldChar w:fldCharType="begin"/>
      </w:r>
      <w:r>
        <w:rPr>
          <w:noProof/>
        </w:rPr>
        <w:instrText xml:space="preserve"> PAGEREF _Toc83471332 \h </w:instrText>
      </w:r>
      <w:r>
        <w:rPr>
          <w:noProof/>
        </w:rPr>
      </w:r>
      <w:r>
        <w:rPr>
          <w:noProof/>
        </w:rPr>
        <w:fldChar w:fldCharType="separate"/>
      </w:r>
      <w:r>
        <w:rPr>
          <w:noProof/>
        </w:rPr>
        <w:t>67</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4.5Kurva kesalahan (loss) pelatihan dan validasi LP ResNet50 preprocessed image</w:t>
      </w:r>
      <w:r>
        <w:rPr>
          <w:noProof/>
        </w:rPr>
        <w:tab/>
      </w:r>
      <w:r>
        <w:rPr>
          <w:noProof/>
        </w:rPr>
        <w:fldChar w:fldCharType="begin"/>
      </w:r>
      <w:r>
        <w:rPr>
          <w:noProof/>
        </w:rPr>
        <w:instrText xml:space="preserve"> PAGEREF _Toc83471333 \h </w:instrText>
      </w:r>
      <w:r>
        <w:rPr>
          <w:noProof/>
        </w:rPr>
      </w:r>
      <w:r>
        <w:rPr>
          <w:noProof/>
        </w:rPr>
        <w:fldChar w:fldCharType="separate"/>
      </w:r>
      <w:r>
        <w:rPr>
          <w:noProof/>
        </w:rPr>
        <w:t>68</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4.6Confusion matrix LP Resnet50 preprocessed image</w:t>
      </w:r>
      <w:r>
        <w:rPr>
          <w:noProof/>
        </w:rPr>
        <w:tab/>
      </w:r>
      <w:r>
        <w:rPr>
          <w:noProof/>
        </w:rPr>
        <w:fldChar w:fldCharType="begin"/>
      </w:r>
      <w:r>
        <w:rPr>
          <w:noProof/>
        </w:rPr>
        <w:instrText xml:space="preserve"> PAGEREF _Toc83471334 \h </w:instrText>
      </w:r>
      <w:r>
        <w:rPr>
          <w:noProof/>
        </w:rPr>
      </w:r>
      <w:r>
        <w:rPr>
          <w:noProof/>
        </w:rPr>
        <w:fldChar w:fldCharType="separate"/>
      </w:r>
      <w:r>
        <w:rPr>
          <w:noProof/>
        </w:rPr>
        <w:t>69</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4.7Kurva akurasi  pelatihan dan validasi LP VGG16 original image</w:t>
      </w:r>
      <w:r>
        <w:rPr>
          <w:noProof/>
        </w:rPr>
        <w:tab/>
      </w:r>
      <w:r>
        <w:rPr>
          <w:noProof/>
        </w:rPr>
        <w:fldChar w:fldCharType="begin"/>
      </w:r>
      <w:r>
        <w:rPr>
          <w:noProof/>
        </w:rPr>
        <w:instrText xml:space="preserve"> PAGEREF _Toc83471335 \h </w:instrText>
      </w:r>
      <w:r>
        <w:rPr>
          <w:noProof/>
        </w:rPr>
      </w:r>
      <w:r>
        <w:rPr>
          <w:noProof/>
        </w:rPr>
        <w:fldChar w:fldCharType="separate"/>
      </w:r>
      <w:r>
        <w:rPr>
          <w:noProof/>
        </w:rPr>
        <w:t>73</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4.8Kurva kesalahan pelatihan dan validasi LP VGG16 original image</w:t>
      </w:r>
      <w:r>
        <w:rPr>
          <w:noProof/>
        </w:rPr>
        <w:tab/>
      </w:r>
      <w:r>
        <w:rPr>
          <w:noProof/>
        </w:rPr>
        <w:fldChar w:fldCharType="begin"/>
      </w:r>
      <w:r>
        <w:rPr>
          <w:noProof/>
        </w:rPr>
        <w:instrText xml:space="preserve"> PAGEREF _Toc83471336 \h </w:instrText>
      </w:r>
      <w:r>
        <w:rPr>
          <w:noProof/>
        </w:rPr>
      </w:r>
      <w:r>
        <w:rPr>
          <w:noProof/>
        </w:rPr>
        <w:fldChar w:fldCharType="separate"/>
      </w:r>
      <w:r>
        <w:rPr>
          <w:noProof/>
        </w:rPr>
        <w:t>74</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4.9Confusion Matrix LP VGG16 original image</w:t>
      </w:r>
      <w:r>
        <w:rPr>
          <w:noProof/>
        </w:rPr>
        <w:tab/>
      </w:r>
      <w:r>
        <w:rPr>
          <w:noProof/>
        </w:rPr>
        <w:fldChar w:fldCharType="begin"/>
      </w:r>
      <w:r>
        <w:rPr>
          <w:noProof/>
        </w:rPr>
        <w:instrText xml:space="preserve"> PAGEREF _Toc83471337 \h </w:instrText>
      </w:r>
      <w:r>
        <w:rPr>
          <w:noProof/>
        </w:rPr>
      </w:r>
      <w:r>
        <w:rPr>
          <w:noProof/>
        </w:rPr>
        <w:fldChar w:fldCharType="separate"/>
      </w:r>
      <w:r>
        <w:rPr>
          <w:noProof/>
        </w:rPr>
        <w:t>75</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4.10Kurva akurasi pelatihan dan validasi LP VGG16 preprocessed image</w:t>
      </w:r>
      <w:r>
        <w:rPr>
          <w:noProof/>
        </w:rPr>
        <w:tab/>
      </w:r>
      <w:r>
        <w:rPr>
          <w:noProof/>
        </w:rPr>
        <w:fldChar w:fldCharType="begin"/>
      </w:r>
      <w:r>
        <w:rPr>
          <w:noProof/>
        </w:rPr>
        <w:instrText xml:space="preserve"> PAGEREF _Toc83471338 \h </w:instrText>
      </w:r>
      <w:r>
        <w:rPr>
          <w:noProof/>
        </w:rPr>
      </w:r>
      <w:r>
        <w:rPr>
          <w:noProof/>
        </w:rPr>
        <w:fldChar w:fldCharType="separate"/>
      </w:r>
      <w:r>
        <w:rPr>
          <w:noProof/>
        </w:rPr>
        <w:t>80</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4.11Kurva kesalahan pelatihan dan validasi LP VGG16 preprocessed image</w:t>
      </w:r>
      <w:r>
        <w:rPr>
          <w:noProof/>
        </w:rPr>
        <w:tab/>
      </w:r>
      <w:r>
        <w:rPr>
          <w:noProof/>
        </w:rPr>
        <w:fldChar w:fldCharType="begin"/>
      </w:r>
      <w:r>
        <w:rPr>
          <w:noProof/>
        </w:rPr>
        <w:instrText xml:space="preserve"> PAGEREF _Toc83471339 \h </w:instrText>
      </w:r>
      <w:r>
        <w:rPr>
          <w:noProof/>
        </w:rPr>
      </w:r>
      <w:r>
        <w:rPr>
          <w:noProof/>
        </w:rPr>
        <w:fldChar w:fldCharType="separate"/>
      </w:r>
      <w:r>
        <w:rPr>
          <w:noProof/>
        </w:rPr>
        <w:t>81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4.12</w:t>
      </w:r>
      <w:r w:rsidRPr="00C67A58">
        <w:rPr>
          <w:noProof/>
          <w:lang w:val="en-US"/>
        </w:rPr>
        <w:t xml:space="preserve"> Confusion matrix LP VGG16 preprocessed image</w:t>
      </w:r>
      <w:r>
        <w:rPr>
          <w:noProof/>
        </w:rPr>
        <w:tab/>
      </w:r>
      <w:r>
        <w:rPr>
          <w:noProof/>
        </w:rPr>
        <w:fldChar w:fldCharType="begin"/>
      </w:r>
      <w:r>
        <w:rPr>
          <w:noProof/>
        </w:rPr>
        <w:instrText xml:space="preserve"> PAGEREF _Toc83471340 \h </w:instrText>
      </w:r>
      <w:r>
        <w:rPr>
          <w:noProof/>
        </w:rPr>
      </w:r>
      <w:r>
        <w:rPr>
          <w:noProof/>
        </w:rPr>
        <w:fldChar w:fldCharType="separate"/>
      </w:r>
      <w:r>
        <w:rPr>
          <w:noProof/>
        </w:rPr>
        <w:t>82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4.13Kurva akurasi pelatihan dan validasi CP ResNet50 original image</w:t>
      </w:r>
      <w:r>
        <w:rPr>
          <w:noProof/>
        </w:rPr>
        <w:tab/>
      </w:r>
      <w:r>
        <w:rPr>
          <w:noProof/>
        </w:rPr>
        <w:fldChar w:fldCharType="begin"/>
      </w:r>
      <w:r>
        <w:rPr>
          <w:noProof/>
        </w:rPr>
        <w:instrText xml:space="preserve"> PAGEREF _Toc83471341 \h </w:instrText>
      </w:r>
      <w:r>
        <w:rPr>
          <w:noProof/>
        </w:rPr>
      </w:r>
      <w:r>
        <w:rPr>
          <w:noProof/>
        </w:rPr>
        <w:fldChar w:fldCharType="separate"/>
      </w:r>
      <w:r>
        <w:rPr>
          <w:noProof/>
        </w:rPr>
        <w:t>86</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4.14Kurva akurasi pelatihan dan validasi CP ResNet50 preprocessed</w:t>
      </w:r>
      <w:r w:rsidRPr="00C67A58">
        <w:rPr>
          <w:noProof/>
          <w:lang w:val="en-US"/>
        </w:rPr>
        <w:t xml:space="preserve"> </w:t>
      </w:r>
      <w:r>
        <w:rPr>
          <w:noProof/>
        </w:rPr>
        <w:t>image</w:t>
      </w:r>
      <w:r>
        <w:rPr>
          <w:noProof/>
        </w:rPr>
        <w:tab/>
      </w:r>
      <w:r>
        <w:rPr>
          <w:noProof/>
        </w:rPr>
        <w:fldChar w:fldCharType="begin"/>
      </w:r>
      <w:r>
        <w:rPr>
          <w:noProof/>
        </w:rPr>
        <w:instrText xml:space="preserve"> PAGEREF _Toc83471342 \h </w:instrText>
      </w:r>
      <w:r>
        <w:rPr>
          <w:noProof/>
        </w:rPr>
      </w:r>
      <w:r>
        <w:rPr>
          <w:noProof/>
        </w:rPr>
        <w:fldChar w:fldCharType="separate"/>
      </w:r>
      <w:r>
        <w:rPr>
          <w:noProof/>
        </w:rPr>
        <w:t>87</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4.15Confusion matrix CP ResNet50 preprocessed image</w:t>
      </w:r>
      <w:r>
        <w:rPr>
          <w:noProof/>
        </w:rPr>
        <w:tab/>
      </w:r>
      <w:r>
        <w:rPr>
          <w:noProof/>
        </w:rPr>
        <w:fldChar w:fldCharType="begin"/>
      </w:r>
      <w:r>
        <w:rPr>
          <w:noProof/>
        </w:rPr>
        <w:instrText xml:space="preserve"> PAGEREF _Toc83471343 \h </w:instrText>
      </w:r>
      <w:r>
        <w:rPr>
          <w:noProof/>
        </w:rPr>
      </w:r>
      <w:r>
        <w:rPr>
          <w:noProof/>
        </w:rPr>
        <w:fldChar w:fldCharType="separate"/>
      </w:r>
      <w:r>
        <w:rPr>
          <w:noProof/>
        </w:rPr>
        <w:t>88</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w:t>
      </w:r>
      <w:r w:rsidRPr="00C67A58">
        <w:rPr>
          <w:noProof/>
          <w:lang w:val="en-US"/>
        </w:rPr>
        <w:t xml:space="preserve"> 4.16 Kurva akurasi pelatihan dan validasi CP ResNet50</w:t>
      </w:r>
      <w:r>
        <w:rPr>
          <w:noProof/>
        </w:rPr>
        <w:tab/>
      </w:r>
      <w:r>
        <w:rPr>
          <w:noProof/>
        </w:rPr>
        <w:fldChar w:fldCharType="begin"/>
      </w:r>
      <w:r>
        <w:rPr>
          <w:noProof/>
        </w:rPr>
        <w:instrText xml:space="preserve"> PAGEREF _Toc83471344 \h </w:instrText>
      </w:r>
      <w:r>
        <w:rPr>
          <w:noProof/>
        </w:rPr>
      </w:r>
      <w:r>
        <w:rPr>
          <w:noProof/>
        </w:rPr>
        <w:fldChar w:fldCharType="separate"/>
      </w:r>
      <w:r>
        <w:rPr>
          <w:noProof/>
        </w:rPr>
        <w:t>91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4.17</w:t>
      </w:r>
      <w:r w:rsidRPr="00C67A58">
        <w:rPr>
          <w:noProof/>
          <w:lang w:val="en-US"/>
        </w:rPr>
        <w:t xml:space="preserve"> Kurva kesalahan pelatihan dan validasi CP ResNet50</w:t>
      </w:r>
      <w:r>
        <w:rPr>
          <w:noProof/>
        </w:rPr>
        <w:tab/>
      </w:r>
      <w:r>
        <w:rPr>
          <w:noProof/>
        </w:rPr>
        <w:fldChar w:fldCharType="begin"/>
      </w:r>
      <w:r>
        <w:rPr>
          <w:noProof/>
        </w:rPr>
        <w:instrText xml:space="preserve"> PAGEREF _Toc83471345 \h </w:instrText>
      </w:r>
      <w:r>
        <w:rPr>
          <w:noProof/>
        </w:rPr>
      </w:r>
      <w:r>
        <w:rPr>
          <w:noProof/>
        </w:rPr>
        <w:fldChar w:fldCharType="separate"/>
      </w:r>
      <w:r>
        <w:rPr>
          <w:noProof/>
        </w:rPr>
        <w:t>92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4.18</w:t>
      </w:r>
      <w:r w:rsidRPr="00C67A58">
        <w:rPr>
          <w:noProof/>
          <w:lang w:val="en-US"/>
        </w:rPr>
        <w:t xml:space="preserve"> Confusion matrix CP ResNet50 preprocessed image</w:t>
      </w:r>
      <w:r>
        <w:rPr>
          <w:noProof/>
        </w:rPr>
        <w:tab/>
      </w:r>
      <w:r>
        <w:rPr>
          <w:noProof/>
        </w:rPr>
        <w:fldChar w:fldCharType="begin"/>
      </w:r>
      <w:r>
        <w:rPr>
          <w:noProof/>
        </w:rPr>
        <w:instrText xml:space="preserve"> PAGEREF _Toc83471346 \h </w:instrText>
      </w:r>
      <w:r>
        <w:rPr>
          <w:noProof/>
        </w:rPr>
      </w:r>
      <w:r>
        <w:rPr>
          <w:noProof/>
        </w:rPr>
        <w:fldChar w:fldCharType="separate"/>
      </w:r>
      <w:r>
        <w:rPr>
          <w:noProof/>
        </w:rPr>
        <w:t>93</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4.19</w:t>
      </w:r>
      <w:r w:rsidRPr="00C67A58">
        <w:rPr>
          <w:noProof/>
          <w:lang w:val="en-US"/>
        </w:rPr>
        <w:t xml:space="preserve"> Kurva akurasi pelatihan dan validasi CP VGG16 original image</w:t>
      </w:r>
      <w:r>
        <w:rPr>
          <w:noProof/>
        </w:rPr>
        <w:tab/>
      </w:r>
      <w:r>
        <w:rPr>
          <w:noProof/>
        </w:rPr>
        <w:fldChar w:fldCharType="begin"/>
      </w:r>
      <w:r>
        <w:rPr>
          <w:noProof/>
        </w:rPr>
        <w:instrText xml:space="preserve"> PAGEREF _Toc83471347 \h </w:instrText>
      </w:r>
      <w:r>
        <w:rPr>
          <w:noProof/>
        </w:rPr>
      </w:r>
      <w:r>
        <w:rPr>
          <w:noProof/>
        </w:rPr>
        <w:fldChar w:fldCharType="separate"/>
      </w:r>
      <w:r>
        <w:rPr>
          <w:noProof/>
        </w:rPr>
        <w:t>95</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4.20</w:t>
      </w:r>
      <w:r w:rsidRPr="00C67A58">
        <w:rPr>
          <w:noProof/>
          <w:lang w:val="en-US"/>
        </w:rPr>
        <w:t xml:space="preserve"> Kurva kesalahan pelatihan dan validasi CP VGG16</w:t>
      </w:r>
      <w:r>
        <w:rPr>
          <w:noProof/>
        </w:rPr>
        <w:tab/>
      </w:r>
      <w:r>
        <w:rPr>
          <w:noProof/>
        </w:rPr>
        <w:fldChar w:fldCharType="begin"/>
      </w:r>
      <w:r>
        <w:rPr>
          <w:noProof/>
        </w:rPr>
        <w:instrText xml:space="preserve"> PAGEREF _Toc83471348 \h </w:instrText>
      </w:r>
      <w:r>
        <w:rPr>
          <w:noProof/>
        </w:rPr>
      </w:r>
      <w:r>
        <w:rPr>
          <w:noProof/>
        </w:rPr>
        <w:fldChar w:fldCharType="separate"/>
      </w:r>
      <w:r>
        <w:rPr>
          <w:noProof/>
        </w:rPr>
        <w:t>96</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4.21</w:t>
      </w:r>
      <w:r w:rsidRPr="00C67A58">
        <w:rPr>
          <w:noProof/>
          <w:lang w:val="en-US"/>
        </w:rPr>
        <w:t xml:space="preserve"> Confusion matrix CP VGG16 original image</w:t>
      </w:r>
      <w:r>
        <w:rPr>
          <w:noProof/>
        </w:rPr>
        <w:tab/>
      </w:r>
      <w:r>
        <w:rPr>
          <w:noProof/>
        </w:rPr>
        <w:fldChar w:fldCharType="begin"/>
      </w:r>
      <w:r>
        <w:rPr>
          <w:noProof/>
        </w:rPr>
        <w:instrText xml:space="preserve"> PAGEREF _Toc83471349 \h </w:instrText>
      </w:r>
      <w:r>
        <w:rPr>
          <w:noProof/>
        </w:rPr>
      </w:r>
      <w:r>
        <w:rPr>
          <w:noProof/>
        </w:rPr>
        <w:fldChar w:fldCharType="separate"/>
      </w:r>
      <w:r>
        <w:rPr>
          <w:noProof/>
        </w:rPr>
        <w:t>97</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4.22</w:t>
      </w:r>
      <w:r w:rsidRPr="00C67A58">
        <w:rPr>
          <w:noProof/>
          <w:lang w:val="en-US"/>
        </w:rPr>
        <w:t xml:space="preserve"> Kurva akurasi pelatihan dan validasi CP VGG16</w:t>
      </w:r>
      <w:r>
        <w:rPr>
          <w:noProof/>
        </w:rPr>
        <w:tab/>
      </w:r>
      <w:r>
        <w:rPr>
          <w:noProof/>
        </w:rPr>
        <w:fldChar w:fldCharType="begin"/>
      </w:r>
      <w:r>
        <w:rPr>
          <w:noProof/>
        </w:rPr>
        <w:instrText xml:space="preserve"> PAGEREF _Toc83471350 \h </w:instrText>
      </w:r>
      <w:r>
        <w:rPr>
          <w:noProof/>
        </w:rPr>
      </w:r>
      <w:r>
        <w:rPr>
          <w:noProof/>
        </w:rPr>
        <w:fldChar w:fldCharType="separate"/>
      </w:r>
      <w:r>
        <w:rPr>
          <w:noProof/>
        </w:rPr>
        <w:t>100</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4.23</w:t>
      </w:r>
      <w:r w:rsidRPr="00C67A58">
        <w:rPr>
          <w:noProof/>
          <w:lang w:val="en-US"/>
        </w:rPr>
        <w:t xml:space="preserve"> Kurva kesalahan pelatihan dan validasi CP VGG16</w:t>
      </w:r>
      <w:r>
        <w:rPr>
          <w:noProof/>
        </w:rPr>
        <w:tab/>
      </w:r>
      <w:r>
        <w:rPr>
          <w:noProof/>
        </w:rPr>
        <w:fldChar w:fldCharType="begin"/>
      </w:r>
      <w:r>
        <w:rPr>
          <w:noProof/>
        </w:rPr>
        <w:instrText xml:space="preserve"> PAGEREF _Toc83471351 \h </w:instrText>
      </w:r>
      <w:r>
        <w:rPr>
          <w:noProof/>
        </w:rPr>
      </w:r>
      <w:r>
        <w:rPr>
          <w:noProof/>
        </w:rPr>
        <w:fldChar w:fldCharType="separate"/>
      </w:r>
      <w:r>
        <w:rPr>
          <w:noProof/>
        </w:rPr>
        <w:t>101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4.24</w:t>
      </w:r>
      <w:r w:rsidRPr="00C67A58">
        <w:rPr>
          <w:noProof/>
          <w:lang w:val="en-US"/>
        </w:rPr>
        <w:t xml:space="preserve"> Confusion matrix CP VGG16 preprocessed image</w:t>
      </w:r>
      <w:r>
        <w:rPr>
          <w:noProof/>
        </w:rPr>
        <w:tab/>
      </w:r>
      <w:r>
        <w:rPr>
          <w:noProof/>
        </w:rPr>
        <w:fldChar w:fldCharType="begin"/>
      </w:r>
      <w:r>
        <w:rPr>
          <w:noProof/>
        </w:rPr>
        <w:instrText xml:space="preserve"> PAGEREF _Toc83471352 \h </w:instrText>
      </w:r>
      <w:r>
        <w:rPr>
          <w:noProof/>
        </w:rPr>
      </w:r>
      <w:r>
        <w:rPr>
          <w:noProof/>
        </w:rPr>
        <w:fldChar w:fldCharType="separate"/>
      </w:r>
      <w:r>
        <w:rPr>
          <w:noProof/>
        </w:rPr>
        <w:t>102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4.25</w:t>
      </w:r>
      <w:r w:rsidRPr="00C67A58">
        <w:rPr>
          <w:noProof/>
          <w:lang w:val="en-US"/>
        </w:rPr>
        <w:t xml:space="preserve"> Kurva akurasi pelatihan dan validasi risk ResNet50 original image</w:t>
      </w:r>
      <w:r>
        <w:rPr>
          <w:noProof/>
        </w:rPr>
        <w:tab/>
      </w:r>
      <w:r>
        <w:rPr>
          <w:noProof/>
        </w:rPr>
        <w:fldChar w:fldCharType="begin"/>
      </w:r>
      <w:r>
        <w:rPr>
          <w:noProof/>
        </w:rPr>
        <w:instrText xml:space="preserve"> PAGEREF _Toc83471353 \h </w:instrText>
      </w:r>
      <w:r>
        <w:rPr>
          <w:noProof/>
        </w:rPr>
      </w:r>
      <w:r>
        <w:rPr>
          <w:noProof/>
        </w:rPr>
        <w:fldChar w:fldCharType="separate"/>
      </w:r>
      <w:r>
        <w:rPr>
          <w:noProof/>
        </w:rPr>
        <w:t>104</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4.26</w:t>
      </w:r>
      <w:r w:rsidRPr="00C67A58">
        <w:rPr>
          <w:noProof/>
          <w:lang w:val="en-US"/>
        </w:rPr>
        <w:t xml:space="preserve"> Kurva akurasi pelatihan dan validasi risk ResNet50 original image</w:t>
      </w:r>
      <w:r>
        <w:rPr>
          <w:noProof/>
        </w:rPr>
        <w:tab/>
      </w:r>
      <w:r>
        <w:rPr>
          <w:noProof/>
        </w:rPr>
        <w:fldChar w:fldCharType="begin"/>
      </w:r>
      <w:r>
        <w:rPr>
          <w:noProof/>
        </w:rPr>
        <w:instrText xml:space="preserve"> PAGEREF _Toc83471354 \h </w:instrText>
      </w:r>
      <w:r>
        <w:rPr>
          <w:noProof/>
        </w:rPr>
      </w:r>
      <w:r>
        <w:rPr>
          <w:noProof/>
        </w:rPr>
        <w:fldChar w:fldCharType="separate"/>
      </w:r>
      <w:r>
        <w:rPr>
          <w:noProof/>
        </w:rPr>
        <w:t>105</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4.27</w:t>
      </w:r>
      <w:r w:rsidRPr="00C67A58">
        <w:rPr>
          <w:noProof/>
          <w:lang w:val="en-US"/>
        </w:rPr>
        <w:t xml:space="preserve"> Confusion matrix risk VGG16 original image</w:t>
      </w:r>
      <w:r>
        <w:rPr>
          <w:noProof/>
        </w:rPr>
        <w:tab/>
      </w:r>
      <w:r>
        <w:rPr>
          <w:noProof/>
        </w:rPr>
        <w:fldChar w:fldCharType="begin"/>
      </w:r>
      <w:r>
        <w:rPr>
          <w:noProof/>
        </w:rPr>
        <w:instrText xml:space="preserve"> PAGEREF _Toc83471355 \h </w:instrText>
      </w:r>
      <w:r>
        <w:rPr>
          <w:noProof/>
        </w:rPr>
      </w:r>
      <w:r>
        <w:rPr>
          <w:noProof/>
        </w:rPr>
        <w:fldChar w:fldCharType="separate"/>
      </w:r>
      <w:r>
        <w:rPr>
          <w:noProof/>
        </w:rPr>
        <w:t>106</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4.28</w:t>
      </w:r>
      <w:r w:rsidRPr="00C67A58">
        <w:rPr>
          <w:noProof/>
          <w:lang w:val="en-US"/>
        </w:rPr>
        <w:t xml:space="preserve"> Kurva akurasi pelatihan dan validasi risk ResNet50</w:t>
      </w:r>
      <w:r>
        <w:rPr>
          <w:noProof/>
        </w:rPr>
        <w:tab/>
      </w:r>
      <w:r>
        <w:rPr>
          <w:noProof/>
        </w:rPr>
        <w:fldChar w:fldCharType="begin"/>
      </w:r>
      <w:r>
        <w:rPr>
          <w:noProof/>
        </w:rPr>
        <w:instrText xml:space="preserve"> PAGEREF _Toc83471356 \h </w:instrText>
      </w:r>
      <w:r>
        <w:rPr>
          <w:noProof/>
        </w:rPr>
      </w:r>
      <w:r>
        <w:rPr>
          <w:noProof/>
        </w:rPr>
        <w:fldChar w:fldCharType="separate"/>
      </w:r>
      <w:r>
        <w:rPr>
          <w:noProof/>
        </w:rPr>
        <w:t>111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4.29</w:t>
      </w:r>
      <w:r w:rsidRPr="00C67A58">
        <w:rPr>
          <w:noProof/>
          <w:lang w:val="en-US"/>
        </w:rPr>
        <w:t xml:space="preserve"> Kurva kesalahan pelatihan dan validasi risk ResNet50</w:t>
      </w:r>
      <w:r>
        <w:rPr>
          <w:noProof/>
        </w:rPr>
        <w:tab/>
      </w:r>
      <w:r>
        <w:rPr>
          <w:noProof/>
        </w:rPr>
        <w:fldChar w:fldCharType="begin"/>
      </w:r>
      <w:r>
        <w:rPr>
          <w:noProof/>
        </w:rPr>
        <w:instrText xml:space="preserve"> PAGEREF _Toc83471357 \h </w:instrText>
      </w:r>
      <w:r>
        <w:rPr>
          <w:noProof/>
        </w:rPr>
      </w:r>
      <w:r>
        <w:rPr>
          <w:noProof/>
        </w:rPr>
        <w:fldChar w:fldCharType="separate"/>
      </w:r>
      <w:r>
        <w:rPr>
          <w:noProof/>
        </w:rPr>
        <w:t>112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4.30</w:t>
      </w:r>
      <w:r w:rsidRPr="00C67A58">
        <w:rPr>
          <w:noProof/>
          <w:lang w:val="en-US"/>
        </w:rPr>
        <w:t xml:space="preserve"> Confusion matrix risk ResNet50 preprocessed</w:t>
      </w:r>
      <w:r>
        <w:rPr>
          <w:noProof/>
        </w:rPr>
        <w:tab/>
      </w:r>
      <w:r>
        <w:rPr>
          <w:noProof/>
        </w:rPr>
        <w:fldChar w:fldCharType="begin"/>
      </w:r>
      <w:r>
        <w:rPr>
          <w:noProof/>
        </w:rPr>
        <w:instrText xml:space="preserve"> PAGEREF _Toc83471358 \h </w:instrText>
      </w:r>
      <w:r>
        <w:rPr>
          <w:noProof/>
        </w:rPr>
      </w:r>
      <w:r>
        <w:rPr>
          <w:noProof/>
        </w:rPr>
        <w:fldChar w:fldCharType="separate"/>
      </w:r>
      <w:r>
        <w:rPr>
          <w:noProof/>
        </w:rPr>
        <w:t>113</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4.31</w:t>
      </w:r>
      <w:r w:rsidRPr="00C67A58">
        <w:rPr>
          <w:noProof/>
          <w:lang w:val="en-US"/>
        </w:rPr>
        <w:t xml:space="preserve"> Kurva akurasi pelatihan dan validasi risk VGG16 original image</w:t>
      </w:r>
      <w:r>
        <w:rPr>
          <w:noProof/>
        </w:rPr>
        <w:tab/>
      </w:r>
      <w:r>
        <w:rPr>
          <w:noProof/>
        </w:rPr>
        <w:fldChar w:fldCharType="begin"/>
      </w:r>
      <w:r>
        <w:rPr>
          <w:noProof/>
        </w:rPr>
        <w:instrText xml:space="preserve"> PAGEREF _Toc83471359 \h </w:instrText>
      </w:r>
      <w:r>
        <w:rPr>
          <w:noProof/>
        </w:rPr>
      </w:r>
      <w:r>
        <w:rPr>
          <w:noProof/>
        </w:rPr>
        <w:fldChar w:fldCharType="separate"/>
      </w:r>
      <w:r>
        <w:rPr>
          <w:noProof/>
        </w:rPr>
        <w:t>117</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4.32</w:t>
      </w:r>
      <w:r w:rsidRPr="00C67A58">
        <w:rPr>
          <w:noProof/>
          <w:lang w:val="en-US"/>
        </w:rPr>
        <w:t>Kurva kesalahan pelatihan dan validassi risk VGG16 original image</w:t>
      </w:r>
      <w:r>
        <w:rPr>
          <w:noProof/>
        </w:rPr>
        <w:tab/>
      </w:r>
      <w:r>
        <w:rPr>
          <w:noProof/>
        </w:rPr>
        <w:fldChar w:fldCharType="begin"/>
      </w:r>
      <w:r>
        <w:rPr>
          <w:noProof/>
        </w:rPr>
        <w:instrText xml:space="preserve"> PAGEREF _Toc83471360 \h </w:instrText>
      </w:r>
      <w:r>
        <w:rPr>
          <w:noProof/>
        </w:rPr>
      </w:r>
      <w:r>
        <w:rPr>
          <w:noProof/>
        </w:rPr>
        <w:fldChar w:fldCharType="separate"/>
      </w:r>
      <w:r>
        <w:rPr>
          <w:noProof/>
        </w:rPr>
        <w:t>118</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4.33</w:t>
      </w:r>
      <w:r w:rsidRPr="00C67A58">
        <w:rPr>
          <w:noProof/>
          <w:lang w:val="en-US"/>
        </w:rPr>
        <w:t>Confusion matrix risk VGG16 original image</w:t>
      </w:r>
      <w:r>
        <w:rPr>
          <w:noProof/>
        </w:rPr>
        <w:tab/>
      </w:r>
      <w:r>
        <w:rPr>
          <w:noProof/>
        </w:rPr>
        <w:fldChar w:fldCharType="begin"/>
      </w:r>
      <w:r>
        <w:rPr>
          <w:noProof/>
        </w:rPr>
        <w:instrText xml:space="preserve"> PAGEREF _Toc83471361 \h </w:instrText>
      </w:r>
      <w:r>
        <w:rPr>
          <w:noProof/>
        </w:rPr>
      </w:r>
      <w:r>
        <w:rPr>
          <w:noProof/>
        </w:rPr>
        <w:fldChar w:fldCharType="separate"/>
      </w:r>
      <w:r>
        <w:rPr>
          <w:noProof/>
        </w:rPr>
        <w:t>119</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4.34</w:t>
      </w:r>
      <w:r w:rsidRPr="00C67A58">
        <w:rPr>
          <w:noProof/>
          <w:lang w:val="en-US"/>
        </w:rPr>
        <w:t xml:space="preserve"> Kurva akurasi pelatihan dan validasi risk VGG16</w:t>
      </w:r>
      <w:r>
        <w:rPr>
          <w:noProof/>
        </w:rPr>
        <w:tab/>
      </w:r>
      <w:r>
        <w:rPr>
          <w:noProof/>
        </w:rPr>
        <w:fldChar w:fldCharType="begin"/>
      </w:r>
      <w:r>
        <w:rPr>
          <w:noProof/>
        </w:rPr>
        <w:instrText xml:space="preserve"> PAGEREF _Toc83471362 \h </w:instrText>
      </w:r>
      <w:r>
        <w:rPr>
          <w:noProof/>
        </w:rPr>
      </w:r>
      <w:r>
        <w:rPr>
          <w:noProof/>
        </w:rPr>
        <w:fldChar w:fldCharType="separate"/>
      </w:r>
      <w:r>
        <w:rPr>
          <w:noProof/>
        </w:rPr>
        <w:t>124</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 xml:space="preserve">Gambar 4.35Kurva </w:t>
      </w:r>
      <w:r w:rsidRPr="00C67A58">
        <w:rPr>
          <w:noProof/>
          <w:lang w:val="en-US"/>
        </w:rPr>
        <w:t>kesalahan</w:t>
      </w:r>
      <w:r>
        <w:rPr>
          <w:noProof/>
        </w:rPr>
        <w:t xml:space="preserve"> pelatihan dan validasi risk VGG16</w:t>
      </w:r>
      <w:r>
        <w:rPr>
          <w:noProof/>
        </w:rPr>
        <w:tab/>
      </w:r>
      <w:r>
        <w:rPr>
          <w:noProof/>
        </w:rPr>
        <w:fldChar w:fldCharType="begin"/>
      </w:r>
      <w:r>
        <w:rPr>
          <w:noProof/>
        </w:rPr>
        <w:instrText xml:space="preserve"> PAGEREF _Toc83471363 \h </w:instrText>
      </w:r>
      <w:r>
        <w:rPr>
          <w:noProof/>
        </w:rPr>
      </w:r>
      <w:r>
        <w:rPr>
          <w:noProof/>
        </w:rPr>
        <w:fldChar w:fldCharType="separate"/>
      </w:r>
      <w:r>
        <w:rPr>
          <w:noProof/>
        </w:rPr>
        <w:t>125</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4.36</w:t>
      </w:r>
      <w:r w:rsidRPr="00C67A58">
        <w:rPr>
          <w:noProof/>
          <w:lang w:val="en-US"/>
        </w:rPr>
        <w:t xml:space="preserve"> Confusion matrix risk VGG16 preprocessed image</w:t>
      </w:r>
      <w:r>
        <w:rPr>
          <w:noProof/>
        </w:rPr>
        <w:tab/>
      </w:r>
      <w:r>
        <w:rPr>
          <w:noProof/>
        </w:rPr>
        <w:fldChar w:fldCharType="begin"/>
      </w:r>
      <w:r>
        <w:rPr>
          <w:noProof/>
        </w:rPr>
        <w:instrText xml:space="preserve"> PAGEREF _Toc83471364 \h </w:instrText>
      </w:r>
      <w:r>
        <w:rPr>
          <w:noProof/>
        </w:rPr>
      </w:r>
      <w:r>
        <w:rPr>
          <w:noProof/>
        </w:rPr>
        <w:fldChar w:fldCharType="separate"/>
      </w:r>
      <w:r>
        <w:rPr>
          <w:noProof/>
        </w:rPr>
        <w:t>126</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4.37</w:t>
      </w:r>
      <w:r w:rsidRPr="00C67A58">
        <w:rPr>
          <w:noProof/>
          <w:lang w:val="en-US"/>
        </w:rPr>
        <w:t xml:space="preserve"> Kurva akurasi pelatihan dan validasi mortality ResNet50 original image</w:t>
      </w:r>
      <w:r>
        <w:rPr>
          <w:noProof/>
        </w:rPr>
        <w:tab/>
      </w:r>
      <w:r>
        <w:rPr>
          <w:noProof/>
        </w:rPr>
        <w:fldChar w:fldCharType="begin"/>
      </w:r>
      <w:r>
        <w:rPr>
          <w:noProof/>
        </w:rPr>
        <w:instrText xml:space="preserve"> PAGEREF _Toc83471365 \h </w:instrText>
      </w:r>
      <w:r>
        <w:rPr>
          <w:noProof/>
        </w:rPr>
      </w:r>
      <w:r>
        <w:rPr>
          <w:noProof/>
        </w:rPr>
        <w:fldChar w:fldCharType="separate"/>
      </w:r>
      <w:r>
        <w:rPr>
          <w:noProof/>
        </w:rPr>
        <w:t>130</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4.38</w:t>
      </w:r>
      <w:r w:rsidRPr="00C67A58">
        <w:rPr>
          <w:noProof/>
          <w:lang w:val="en-US"/>
        </w:rPr>
        <w:t xml:space="preserve"> Kurva kesalahan pelatihan dan validasi mortality ResNet50 original image</w:t>
      </w:r>
      <w:r>
        <w:rPr>
          <w:noProof/>
        </w:rPr>
        <w:tab/>
      </w:r>
      <w:r>
        <w:rPr>
          <w:noProof/>
        </w:rPr>
        <w:fldChar w:fldCharType="begin"/>
      </w:r>
      <w:r>
        <w:rPr>
          <w:noProof/>
        </w:rPr>
        <w:instrText xml:space="preserve"> PAGEREF _Toc83471366 \h </w:instrText>
      </w:r>
      <w:r>
        <w:rPr>
          <w:noProof/>
        </w:rPr>
      </w:r>
      <w:r>
        <w:rPr>
          <w:noProof/>
        </w:rPr>
        <w:fldChar w:fldCharType="separate"/>
      </w:r>
      <w:r>
        <w:rPr>
          <w:noProof/>
        </w:rPr>
        <w:t>131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4.39</w:t>
      </w:r>
      <w:r w:rsidRPr="00C67A58">
        <w:rPr>
          <w:noProof/>
          <w:lang w:val="en-US"/>
        </w:rPr>
        <w:t xml:space="preserve"> Confusion matrix mortality ResNet50</w:t>
      </w:r>
      <w:r>
        <w:rPr>
          <w:noProof/>
        </w:rPr>
        <w:t xml:space="preserve"> </w:t>
      </w:r>
      <w:r w:rsidRPr="00C67A58">
        <w:rPr>
          <w:noProof/>
          <w:lang w:val="en-US"/>
        </w:rPr>
        <w:t>preprocessed image</w:t>
      </w:r>
      <w:r>
        <w:rPr>
          <w:noProof/>
        </w:rPr>
        <w:tab/>
      </w:r>
      <w:r>
        <w:rPr>
          <w:noProof/>
        </w:rPr>
        <w:fldChar w:fldCharType="begin"/>
      </w:r>
      <w:r>
        <w:rPr>
          <w:noProof/>
        </w:rPr>
        <w:instrText xml:space="preserve"> PAGEREF _Toc83471367 \h </w:instrText>
      </w:r>
      <w:r>
        <w:rPr>
          <w:noProof/>
        </w:rPr>
      </w:r>
      <w:r>
        <w:rPr>
          <w:noProof/>
        </w:rPr>
        <w:fldChar w:fldCharType="separate"/>
      </w:r>
      <w:r>
        <w:rPr>
          <w:noProof/>
        </w:rPr>
        <w:t>132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4.40</w:t>
      </w:r>
      <w:r w:rsidRPr="00C67A58">
        <w:rPr>
          <w:noProof/>
          <w:lang w:val="en-US"/>
        </w:rPr>
        <w:t xml:space="preserve"> Kurva akurasi pelatihan dan validasi mortality ResNet50</w:t>
      </w:r>
      <w:r>
        <w:rPr>
          <w:noProof/>
        </w:rPr>
        <w:tab/>
      </w:r>
      <w:r>
        <w:rPr>
          <w:noProof/>
        </w:rPr>
        <w:fldChar w:fldCharType="begin"/>
      </w:r>
      <w:r>
        <w:rPr>
          <w:noProof/>
        </w:rPr>
        <w:instrText xml:space="preserve"> PAGEREF _Toc83471368 \h </w:instrText>
      </w:r>
      <w:r>
        <w:rPr>
          <w:noProof/>
        </w:rPr>
      </w:r>
      <w:r>
        <w:rPr>
          <w:noProof/>
        </w:rPr>
        <w:fldChar w:fldCharType="separate"/>
      </w:r>
      <w:r>
        <w:rPr>
          <w:noProof/>
        </w:rPr>
        <w:t>137</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4.41</w:t>
      </w:r>
      <w:r w:rsidRPr="00C67A58">
        <w:rPr>
          <w:noProof/>
          <w:lang w:val="en-US"/>
        </w:rPr>
        <w:t xml:space="preserve"> Kurva kesalahan pelatihan dan validasi mortality ResNet50 preprocessed image</w:t>
      </w:r>
      <w:r>
        <w:rPr>
          <w:noProof/>
        </w:rPr>
        <w:tab/>
      </w:r>
      <w:r>
        <w:rPr>
          <w:noProof/>
        </w:rPr>
        <w:fldChar w:fldCharType="begin"/>
      </w:r>
      <w:r>
        <w:rPr>
          <w:noProof/>
        </w:rPr>
        <w:instrText xml:space="preserve"> PAGEREF _Toc83471369 \h </w:instrText>
      </w:r>
      <w:r>
        <w:rPr>
          <w:noProof/>
        </w:rPr>
      </w:r>
      <w:r>
        <w:rPr>
          <w:noProof/>
        </w:rPr>
        <w:fldChar w:fldCharType="separate"/>
      </w:r>
      <w:r>
        <w:rPr>
          <w:noProof/>
        </w:rPr>
        <w:t>138</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4.42</w:t>
      </w:r>
      <w:r w:rsidRPr="00C67A58">
        <w:rPr>
          <w:noProof/>
          <w:lang w:val="en-US"/>
        </w:rPr>
        <w:t xml:space="preserve"> Confusion matrix mortality ResNet50 preprocessed image</w:t>
      </w:r>
      <w:r>
        <w:rPr>
          <w:noProof/>
        </w:rPr>
        <w:tab/>
      </w:r>
      <w:r>
        <w:rPr>
          <w:noProof/>
        </w:rPr>
        <w:fldChar w:fldCharType="begin"/>
      </w:r>
      <w:r>
        <w:rPr>
          <w:noProof/>
        </w:rPr>
        <w:instrText xml:space="preserve"> PAGEREF _Toc83471370 \h </w:instrText>
      </w:r>
      <w:r>
        <w:rPr>
          <w:noProof/>
        </w:rPr>
      </w:r>
      <w:r>
        <w:rPr>
          <w:noProof/>
        </w:rPr>
        <w:fldChar w:fldCharType="separate"/>
      </w:r>
      <w:r>
        <w:rPr>
          <w:noProof/>
        </w:rPr>
        <w:t>139</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4.43</w:t>
      </w:r>
      <w:r w:rsidRPr="00C67A58">
        <w:rPr>
          <w:noProof/>
          <w:lang w:val="en-US"/>
        </w:rPr>
        <w:t xml:space="preserve"> Kurva akurasi pelatihan dan validasi mortality VGG16</w:t>
      </w:r>
      <w:r>
        <w:rPr>
          <w:noProof/>
        </w:rPr>
        <w:tab/>
      </w:r>
      <w:r>
        <w:rPr>
          <w:noProof/>
        </w:rPr>
        <w:fldChar w:fldCharType="begin"/>
      </w:r>
      <w:r>
        <w:rPr>
          <w:noProof/>
        </w:rPr>
        <w:instrText xml:space="preserve"> PAGEREF _Toc83471371 \h </w:instrText>
      </w:r>
      <w:r>
        <w:rPr>
          <w:noProof/>
        </w:rPr>
      </w:r>
      <w:r>
        <w:rPr>
          <w:noProof/>
        </w:rPr>
        <w:fldChar w:fldCharType="separate"/>
      </w:r>
      <w:r>
        <w:rPr>
          <w:noProof/>
        </w:rPr>
        <w:t>143</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w:t>
      </w:r>
      <w:r w:rsidRPr="00C67A58">
        <w:rPr>
          <w:noProof/>
          <w:lang w:val="en-US"/>
        </w:rPr>
        <w:t xml:space="preserve"> 4.44 Kurva kesalahan pelatihan dan validasi mortality VGG16</w:t>
      </w:r>
      <w:r>
        <w:rPr>
          <w:noProof/>
        </w:rPr>
        <w:tab/>
      </w:r>
      <w:r>
        <w:rPr>
          <w:noProof/>
        </w:rPr>
        <w:fldChar w:fldCharType="begin"/>
      </w:r>
      <w:r>
        <w:rPr>
          <w:noProof/>
        </w:rPr>
        <w:instrText xml:space="preserve"> PAGEREF _Toc83471372 \h </w:instrText>
      </w:r>
      <w:r>
        <w:rPr>
          <w:noProof/>
        </w:rPr>
      </w:r>
      <w:r>
        <w:rPr>
          <w:noProof/>
        </w:rPr>
        <w:fldChar w:fldCharType="separate"/>
      </w:r>
      <w:r>
        <w:rPr>
          <w:noProof/>
        </w:rPr>
        <w:t>144</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4.45</w:t>
      </w:r>
      <w:r w:rsidRPr="00C67A58">
        <w:rPr>
          <w:noProof/>
          <w:lang w:val="en-US"/>
        </w:rPr>
        <w:t xml:space="preserve"> Confusion matrix mortality VGG16 original image</w:t>
      </w:r>
      <w:r>
        <w:rPr>
          <w:noProof/>
        </w:rPr>
        <w:tab/>
      </w:r>
      <w:r>
        <w:rPr>
          <w:noProof/>
        </w:rPr>
        <w:fldChar w:fldCharType="begin"/>
      </w:r>
      <w:r>
        <w:rPr>
          <w:noProof/>
        </w:rPr>
        <w:instrText xml:space="preserve"> PAGEREF _Toc83471373 \h </w:instrText>
      </w:r>
      <w:r>
        <w:rPr>
          <w:noProof/>
        </w:rPr>
      </w:r>
      <w:r>
        <w:rPr>
          <w:noProof/>
        </w:rPr>
        <w:fldChar w:fldCharType="separate"/>
      </w:r>
      <w:r>
        <w:rPr>
          <w:noProof/>
        </w:rPr>
        <w:t>145</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4.46</w:t>
      </w:r>
      <w:r w:rsidRPr="00C67A58">
        <w:rPr>
          <w:noProof/>
          <w:lang w:val="en-US"/>
        </w:rPr>
        <w:t xml:space="preserve"> Kurva akurasi pelatihan dan validasi mortality VGG16</w:t>
      </w:r>
      <w:r>
        <w:rPr>
          <w:noProof/>
        </w:rPr>
        <w:tab/>
      </w:r>
      <w:r>
        <w:rPr>
          <w:noProof/>
        </w:rPr>
        <w:fldChar w:fldCharType="begin"/>
      </w:r>
      <w:r>
        <w:rPr>
          <w:noProof/>
        </w:rPr>
        <w:instrText xml:space="preserve"> PAGEREF _Toc83471374 \h </w:instrText>
      </w:r>
      <w:r>
        <w:rPr>
          <w:noProof/>
        </w:rPr>
      </w:r>
      <w:r>
        <w:rPr>
          <w:noProof/>
        </w:rPr>
        <w:fldChar w:fldCharType="separate"/>
      </w:r>
      <w:r>
        <w:rPr>
          <w:noProof/>
        </w:rPr>
        <w:t>150</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4.47</w:t>
      </w:r>
      <w:r w:rsidRPr="00C67A58">
        <w:rPr>
          <w:noProof/>
          <w:lang w:val="en-US"/>
        </w:rPr>
        <w:t xml:space="preserve"> Kurva kesalahan pelatihan dan validasi mortality VGG16</w:t>
      </w:r>
      <w:r>
        <w:rPr>
          <w:noProof/>
        </w:rPr>
        <w:tab/>
      </w:r>
      <w:r>
        <w:rPr>
          <w:noProof/>
        </w:rPr>
        <w:fldChar w:fldCharType="begin"/>
      </w:r>
      <w:r>
        <w:rPr>
          <w:noProof/>
        </w:rPr>
        <w:instrText xml:space="preserve"> PAGEREF _Toc83471375 \h </w:instrText>
      </w:r>
      <w:r>
        <w:rPr>
          <w:noProof/>
        </w:rPr>
      </w:r>
      <w:r>
        <w:rPr>
          <w:noProof/>
        </w:rPr>
        <w:fldChar w:fldCharType="separate"/>
      </w:r>
      <w:r>
        <w:rPr>
          <w:noProof/>
        </w:rPr>
        <w:t>151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4.48</w:t>
      </w:r>
      <w:r w:rsidRPr="00C67A58">
        <w:rPr>
          <w:noProof/>
          <w:lang w:val="en-US"/>
        </w:rPr>
        <w:t xml:space="preserve"> Confusion matrix mortality VGG16 preprocessed image</w:t>
      </w:r>
      <w:r>
        <w:rPr>
          <w:noProof/>
        </w:rPr>
        <w:tab/>
      </w:r>
      <w:r>
        <w:rPr>
          <w:noProof/>
        </w:rPr>
        <w:fldChar w:fldCharType="begin"/>
      </w:r>
      <w:r>
        <w:rPr>
          <w:noProof/>
        </w:rPr>
        <w:instrText xml:space="preserve"> PAGEREF _Toc83471376 \h </w:instrText>
      </w:r>
      <w:r>
        <w:rPr>
          <w:noProof/>
        </w:rPr>
      </w:r>
      <w:r>
        <w:rPr>
          <w:noProof/>
        </w:rPr>
        <w:fldChar w:fldCharType="separate"/>
      </w:r>
      <w:r>
        <w:rPr>
          <w:noProof/>
        </w:rPr>
        <w:t>152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4.49</w:t>
      </w:r>
      <w:r w:rsidRPr="00C67A58">
        <w:rPr>
          <w:noProof/>
          <w:lang w:val="en-US"/>
        </w:rPr>
        <w:t xml:space="preserve"> Grafik perbandingan akurasi pelatihan dan validasi</w:t>
      </w:r>
      <w:r>
        <w:rPr>
          <w:noProof/>
        </w:rPr>
        <w:tab/>
      </w:r>
      <w:r>
        <w:rPr>
          <w:noProof/>
        </w:rPr>
        <w:fldChar w:fldCharType="begin"/>
      </w:r>
      <w:r>
        <w:rPr>
          <w:noProof/>
        </w:rPr>
        <w:instrText xml:space="preserve"> PAGEREF _Toc83471377 \h </w:instrText>
      </w:r>
      <w:r>
        <w:rPr>
          <w:noProof/>
        </w:rPr>
      </w:r>
      <w:r>
        <w:rPr>
          <w:noProof/>
        </w:rPr>
        <w:fldChar w:fldCharType="separate"/>
      </w:r>
      <w:r>
        <w:rPr>
          <w:noProof/>
        </w:rPr>
        <w:t>157</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4.50</w:t>
      </w:r>
      <w:r w:rsidRPr="00C67A58">
        <w:rPr>
          <w:noProof/>
          <w:lang w:val="en-US"/>
        </w:rPr>
        <w:t xml:space="preserve"> Grafik perbandingan kesalahan  pelatihan dan validasi</w:t>
      </w:r>
      <w:r>
        <w:rPr>
          <w:noProof/>
        </w:rPr>
        <w:tab/>
      </w:r>
      <w:r>
        <w:rPr>
          <w:noProof/>
        </w:rPr>
        <w:fldChar w:fldCharType="begin"/>
      </w:r>
      <w:r>
        <w:rPr>
          <w:noProof/>
        </w:rPr>
        <w:instrText xml:space="preserve"> PAGEREF _Toc83471378 \h </w:instrText>
      </w:r>
      <w:r>
        <w:rPr>
          <w:noProof/>
        </w:rPr>
      </w:r>
      <w:r>
        <w:rPr>
          <w:noProof/>
        </w:rPr>
        <w:fldChar w:fldCharType="separate"/>
      </w:r>
      <w:r>
        <w:rPr>
          <w:noProof/>
        </w:rPr>
        <w:t>158</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4.51</w:t>
      </w:r>
      <w:r w:rsidRPr="00C67A58">
        <w:rPr>
          <w:noProof/>
          <w:lang w:val="en-US"/>
        </w:rPr>
        <w:t xml:space="preserve"> Grafik perbandingan akurasi pelatihan dan validasi klasifikasi covid positivity</w:t>
      </w:r>
      <w:r>
        <w:rPr>
          <w:noProof/>
        </w:rPr>
        <w:tab/>
      </w:r>
      <w:r>
        <w:rPr>
          <w:noProof/>
        </w:rPr>
        <w:fldChar w:fldCharType="begin"/>
      </w:r>
      <w:r>
        <w:rPr>
          <w:noProof/>
        </w:rPr>
        <w:instrText xml:space="preserve"> PAGEREF _Toc83471379 \h </w:instrText>
      </w:r>
      <w:r>
        <w:rPr>
          <w:noProof/>
        </w:rPr>
      </w:r>
      <w:r>
        <w:rPr>
          <w:noProof/>
        </w:rPr>
        <w:fldChar w:fldCharType="separate"/>
      </w:r>
      <w:r>
        <w:rPr>
          <w:noProof/>
        </w:rPr>
        <w:t>159</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4.52</w:t>
      </w:r>
      <w:r w:rsidRPr="00C67A58">
        <w:rPr>
          <w:noProof/>
          <w:lang w:val="en-US"/>
        </w:rPr>
        <w:t xml:space="preserve"> Grafik perbandingan kesalahan pelatihan dan validasi</w:t>
      </w:r>
      <w:r>
        <w:rPr>
          <w:noProof/>
        </w:rPr>
        <w:tab/>
      </w:r>
      <w:r>
        <w:rPr>
          <w:noProof/>
        </w:rPr>
        <w:fldChar w:fldCharType="begin"/>
      </w:r>
      <w:r>
        <w:rPr>
          <w:noProof/>
        </w:rPr>
        <w:instrText xml:space="preserve"> PAGEREF _Toc83471380 \h </w:instrText>
      </w:r>
      <w:r>
        <w:rPr>
          <w:noProof/>
        </w:rPr>
      </w:r>
      <w:r>
        <w:rPr>
          <w:noProof/>
        </w:rPr>
        <w:fldChar w:fldCharType="separate"/>
      </w:r>
      <w:r>
        <w:rPr>
          <w:noProof/>
        </w:rPr>
        <w:t>160</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 xml:space="preserve">Gambar 4.53Grafik perbandingan </w:t>
      </w:r>
      <w:r w:rsidRPr="00C67A58">
        <w:rPr>
          <w:noProof/>
          <w:lang w:val="en-US"/>
        </w:rPr>
        <w:t>akurasi</w:t>
      </w:r>
      <w:r>
        <w:rPr>
          <w:noProof/>
        </w:rPr>
        <w:t xml:space="preserve"> pelatihan dan validasi</w:t>
      </w:r>
      <w:r w:rsidRPr="00C67A58">
        <w:rPr>
          <w:noProof/>
          <w:lang w:val="en-US"/>
        </w:rPr>
        <w:t xml:space="preserve"> risk classification</w:t>
      </w:r>
      <w:r>
        <w:rPr>
          <w:noProof/>
        </w:rPr>
        <w:tab/>
      </w:r>
      <w:r>
        <w:rPr>
          <w:noProof/>
        </w:rPr>
        <w:fldChar w:fldCharType="begin"/>
      </w:r>
      <w:r>
        <w:rPr>
          <w:noProof/>
        </w:rPr>
        <w:instrText xml:space="preserve"> PAGEREF _Toc83471381 \h </w:instrText>
      </w:r>
      <w:r>
        <w:rPr>
          <w:noProof/>
        </w:rPr>
      </w:r>
      <w:r>
        <w:rPr>
          <w:noProof/>
        </w:rPr>
        <w:fldChar w:fldCharType="separate"/>
      </w:r>
      <w:r>
        <w:rPr>
          <w:noProof/>
        </w:rPr>
        <w:t>161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 xml:space="preserve">Gambar 4.54Grafik perbandingan </w:t>
      </w:r>
      <w:r w:rsidRPr="00C67A58">
        <w:rPr>
          <w:noProof/>
          <w:lang w:val="en-US"/>
        </w:rPr>
        <w:t>kesalahan</w:t>
      </w:r>
      <w:r>
        <w:rPr>
          <w:noProof/>
        </w:rPr>
        <w:t xml:space="preserve"> pelatihan dan validasi </w:t>
      </w:r>
      <w:r w:rsidRPr="00C67A58">
        <w:rPr>
          <w:noProof/>
          <w:lang w:val="en-US"/>
        </w:rPr>
        <w:t>risk</w:t>
      </w:r>
      <w:r>
        <w:rPr>
          <w:noProof/>
        </w:rPr>
        <w:t xml:space="preserve"> classification</w:t>
      </w:r>
      <w:r>
        <w:rPr>
          <w:noProof/>
        </w:rPr>
        <w:tab/>
      </w:r>
      <w:r>
        <w:rPr>
          <w:noProof/>
        </w:rPr>
        <w:fldChar w:fldCharType="begin"/>
      </w:r>
      <w:r>
        <w:rPr>
          <w:noProof/>
        </w:rPr>
        <w:instrText xml:space="preserve"> PAGEREF _Toc83471382 \h </w:instrText>
      </w:r>
      <w:r>
        <w:rPr>
          <w:noProof/>
        </w:rPr>
      </w:r>
      <w:r>
        <w:rPr>
          <w:noProof/>
        </w:rPr>
        <w:fldChar w:fldCharType="separate"/>
      </w:r>
      <w:r>
        <w:rPr>
          <w:noProof/>
        </w:rPr>
        <w:t>162</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4.55</w:t>
      </w:r>
      <w:r w:rsidRPr="00C67A58">
        <w:rPr>
          <w:noProof/>
          <w:lang w:val="en-US"/>
        </w:rPr>
        <w:t xml:space="preserve"> </w:t>
      </w:r>
      <w:r>
        <w:rPr>
          <w:noProof/>
        </w:rPr>
        <w:t>Grafik perbandingan akurasi pelatihan dan validasi</w:t>
      </w:r>
      <w:r>
        <w:rPr>
          <w:noProof/>
        </w:rPr>
        <w:tab/>
      </w:r>
      <w:r>
        <w:rPr>
          <w:noProof/>
        </w:rPr>
        <w:fldChar w:fldCharType="begin"/>
      </w:r>
      <w:r>
        <w:rPr>
          <w:noProof/>
        </w:rPr>
        <w:instrText xml:space="preserve"> PAGEREF _Toc83471383 \h </w:instrText>
      </w:r>
      <w:r>
        <w:rPr>
          <w:noProof/>
        </w:rPr>
      </w:r>
      <w:r>
        <w:rPr>
          <w:noProof/>
        </w:rPr>
        <w:fldChar w:fldCharType="separate"/>
      </w:r>
      <w:r>
        <w:rPr>
          <w:noProof/>
        </w:rPr>
        <w:t>163</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4.56</w:t>
      </w:r>
      <w:r w:rsidRPr="00C67A58">
        <w:rPr>
          <w:noProof/>
          <w:lang w:val="en-US"/>
        </w:rPr>
        <w:t xml:space="preserve"> Grafik perbandingan kesalahan pelatihan dan validasi</w:t>
      </w:r>
      <w:r>
        <w:rPr>
          <w:noProof/>
        </w:rPr>
        <w:tab/>
      </w:r>
      <w:r>
        <w:rPr>
          <w:noProof/>
        </w:rPr>
        <w:fldChar w:fldCharType="begin"/>
      </w:r>
      <w:r>
        <w:rPr>
          <w:noProof/>
        </w:rPr>
        <w:instrText xml:space="preserve"> PAGEREF _Toc83471384 \h </w:instrText>
      </w:r>
      <w:r>
        <w:rPr>
          <w:noProof/>
        </w:rPr>
      </w:r>
      <w:r>
        <w:rPr>
          <w:noProof/>
        </w:rPr>
        <w:fldChar w:fldCharType="separate"/>
      </w:r>
      <w:r>
        <w:rPr>
          <w:noProof/>
        </w:rPr>
        <w:t>164</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4.57</w:t>
      </w:r>
      <w:r w:rsidRPr="00C67A58">
        <w:rPr>
          <w:noProof/>
          <w:lang w:val="en-US"/>
        </w:rPr>
        <w:t xml:space="preserve"> Diagram alir pengujian pada google colaboratory</w:t>
      </w:r>
      <w:r>
        <w:rPr>
          <w:noProof/>
        </w:rPr>
        <w:tab/>
      </w:r>
      <w:r>
        <w:rPr>
          <w:noProof/>
        </w:rPr>
        <w:fldChar w:fldCharType="begin"/>
      </w:r>
      <w:r>
        <w:rPr>
          <w:noProof/>
        </w:rPr>
        <w:instrText xml:space="preserve"> PAGEREF _Toc83471385 \h </w:instrText>
      </w:r>
      <w:r>
        <w:rPr>
          <w:noProof/>
        </w:rPr>
      </w:r>
      <w:r>
        <w:rPr>
          <w:noProof/>
        </w:rPr>
        <w:fldChar w:fldCharType="separate"/>
      </w:r>
      <w:r>
        <w:rPr>
          <w:noProof/>
        </w:rPr>
        <w:t>165</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4.58</w:t>
      </w:r>
      <w:r w:rsidRPr="00C67A58">
        <w:rPr>
          <w:noProof/>
          <w:lang w:val="en-US"/>
        </w:rPr>
        <w:t>Grafik perbandingan hasil pengujian lung parenchyma pada google colaboratory</w:t>
      </w:r>
      <w:r>
        <w:rPr>
          <w:noProof/>
        </w:rPr>
        <w:tab/>
      </w:r>
      <w:r>
        <w:rPr>
          <w:noProof/>
        </w:rPr>
        <w:fldChar w:fldCharType="begin"/>
      </w:r>
      <w:r>
        <w:rPr>
          <w:noProof/>
        </w:rPr>
        <w:instrText xml:space="preserve"> PAGEREF _Toc83471386 \h </w:instrText>
      </w:r>
      <w:r>
        <w:rPr>
          <w:noProof/>
        </w:rPr>
      </w:r>
      <w:r>
        <w:rPr>
          <w:noProof/>
        </w:rPr>
        <w:fldChar w:fldCharType="separate"/>
      </w:r>
      <w:r>
        <w:rPr>
          <w:noProof/>
        </w:rPr>
        <w:t>188</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4.59</w:t>
      </w:r>
      <w:r w:rsidRPr="00C67A58">
        <w:rPr>
          <w:noProof/>
          <w:lang w:val="en-US"/>
        </w:rPr>
        <w:t xml:space="preserve"> Grafik perbandingan hasil pengujian covid positivity pada google colaboratory</w:t>
      </w:r>
      <w:r>
        <w:rPr>
          <w:noProof/>
        </w:rPr>
        <w:tab/>
      </w:r>
      <w:r>
        <w:rPr>
          <w:noProof/>
        </w:rPr>
        <w:fldChar w:fldCharType="begin"/>
      </w:r>
      <w:r>
        <w:rPr>
          <w:noProof/>
        </w:rPr>
        <w:instrText xml:space="preserve"> PAGEREF _Toc83471387 \h </w:instrText>
      </w:r>
      <w:r>
        <w:rPr>
          <w:noProof/>
        </w:rPr>
      </w:r>
      <w:r>
        <w:rPr>
          <w:noProof/>
        </w:rPr>
        <w:fldChar w:fldCharType="separate"/>
      </w:r>
      <w:r>
        <w:rPr>
          <w:noProof/>
        </w:rPr>
        <w:t>189</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4.60</w:t>
      </w:r>
      <w:r w:rsidRPr="00C67A58">
        <w:rPr>
          <w:noProof/>
          <w:lang w:val="en-US"/>
        </w:rPr>
        <w:t xml:space="preserve"> Gr</w:t>
      </w:r>
      <w:r>
        <w:rPr>
          <w:noProof/>
        </w:rPr>
        <w:t>afik perbandingan hasil pengujian</w:t>
      </w:r>
      <w:r w:rsidRPr="00C67A58">
        <w:rPr>
          <w:noProof/>
          <w:lang w:val="en-US"/>
        </w:rPr>
        <w:t xml:space="preserve"> risk</w:t>
      </w:r>
      <w:r>
        <w:rPr>
          <w:noProof/>
        </w:rPr>
        <w:t xml:space="preserve"> pada google colaboratory</w:t>
      </w:r>
      <w:r>
        <w:rPr>
          <w:noProof/>
        </w:rPr>
        <w:tab/>
      </w:r>
      <w:r>
        <w:rPr>
          <w:noProof/>
        </w:rPr>
        <w:fldChar w:fldCharType="begin"/>
      </w:r>
      <w:r>
        <w:rPr>
          <w:noProof/>
        </w:rPr>
        <w:instrText xml:space="preserve"> PAGEREF _Toc83471388 \h </w:instrText>
      </w:r>
      <w:r>
        <w:rPr>
          <w:noProof/>
        </w:rPr>
      </w:r>
      <w:r>
        <w:rPr>
          <w:noProof/>
        </w:rPr>
        <w:fldChar w:fldCharType="separate"/>
      </w:r>
      <w:r>
        <w:rPr>
          <w:noProof/>
        </w:rPr>
        <w:t>190</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4.61</w:t>
      </w:r>
      <w:r w:rsidRPr="00C67A58">
        <w:rPr>
          <w:noProof/>
          <w:lang w:val="en-US"/>
        </w:rPr>
        <w:t>Gr</w:t>
      </w:r>
      <w:r>
        <w:rPr>
          <w:noProof/>
        </w:rPr>
        <w:t>afik perbandingan hasil pengujian</w:t>
      </w:r>
      <w:r w:rsidRPr="00C67A58">
        <w:rPr>
          <w:noProof/>
          <w:lang w:val="en-US"/>
        </w:rPr>
        <w:t xml:space="preserve"> mortality</w:t>
      </w:r>
      <w:r>
        <w:rPr>
          <w:noProof/>
        </w:rPr>
        <w:t xml:space="preserve"> pada google colaboratory</w:t>
      </w:r>
      <w:r>
        <w:rPr>
          <w:noProof/>
        </w:rPr>
        <w:tab/>
      </w:r>
      <w:r>
        <w:rPr>
          <w:noProof/>
        </w:rPr>
        <w:fldChar w:fldCharType="begin"/>
      </w:r>
      <w:r>
        <w:rPr>
          <w:noProof/>
        </w:rPr>
        <w:instrText xml:space="preserve"> PAGEREF _Toc83471389 \h </w:instrText>
      </w:r>
      <w:r>
        <w:rPr>
          <w:noProof/>
        </w:rPr>
      </w:r>
      <w:r>
        <w:rPr>
          <w:noProof/>
        </w:rPr>
        <w:fldChar w:fldCharType="separate"/>
      </w:r>
      <w:r>
        <w:rPr>
          <w:noProof/>
        </w:rPr>
        <w:t>191</w:t>
      </w:r>
      <w:r>
        <w:rPr>
          <w:noProof/>
        </w:rPr>
        <w:fldChar w:fldCharType="end"/>
      </w:r>
    </w:p>
    <w:p w:rsidR="009410C4" w:rsidRDefault="009410C4">
      <w:pPr>
        <w:pStyle w:val="TableofFigures"/>
        <w:tabs>
          <w:tab w:val="right" w:leader="dot" w:pos="7927"/>
        </w:tabs>
        <w:rPr>
          <w:rFonts w:asciiTheme="minorHAnsi" w:eastAsiaTheme="minorEastAsia" w:hAnsiTheme="minorHAnsi" w:cstheme="minorBidi"/>
          <w:noProof/>
          <w:kern w:val="0"/>
          <w:sz w:val="22"/>
          <w:szCs w:val="22"/>
          <w:lang w:val="en-US" w:eastAsia="en-US" w:bidi="ar-SA"/>
        </w:rPr>
      </w:pPr>
      <w:r>
        <w:rPr>
          <w:noProof/>
        </w:rPr>
        <w:t>Gambar 4.62</w:t>
      </w:r>
      <w:r w:rsidRPr="00C67A58">
        <w:rPr>
          <w:noProof/>
          <w:lang w:val="en-US"/>
        </w:rPr>
        <w:t>Tampilan antarmuka aplikasi web identifikasi ct scan dada untuk covid-19</w:t>
      </w:r>
      <w:r>
        <w:rPr>
          <w:noProof/>
        </w:rPr>
        <w:tab/>
      </w:r>
      <w:r>
        <w:rPr>
          <w:noProof/>
        </w:rPr>
        <w:fldChar w:fldCharType="begin"/>
      </w:r>
      <w:r>
        <w:rPr>
          <w:noProof/>
        </w:rPr>
        <w:instrText xml:space="preserve"> PAGEREF _Toc83471390 \h </w:instrText>
      </w:r>
      <w:r>
        <w:rPr>
          <w:noProof/>
        </w:rPr>
      </w:r>
      <w:r>
        <w:rPr>
          <w:noProof/>
        </w:rPr>
        <w:fldChar w:fldCharType="separate"/>
      </w:r>
      <w:r>
        <w:rPr>
          <w:noProof/>
        </w:rPr>
        <w:t>192</w:t>
      </w:r>
      <w:r>
        <w:rPr>
          <w:noProof/>
        </w:rPr>
        <w:fldChar w:fldCharType="end"/>
      </w:r>
    </w:p>
    <w:p w:rsidR="002011B9" w:rsidRDefault="00920B8C">
      <w:pPr>
        <w:pStyle w:val="IllustrationIndex1"/>
        <w:tabs>
          <w:tab w:val="clear" w:pos="9638"/>
          <w:tab w:val="right" w:leader="dot" w:pos="7937"/>
        </w:tabs>
      </w:pPr>
      <w:r>
        <w:fldChar w:fldCharType="end"/>
      </w:r>
    </w:p>
    <w:p w:rsidR="002011B9" w:rsidRDefault="002011B9">
      <w:pPr>
        <w:pStyle w:val="BodyText"/>
      </w:pPr>
    </w:p>
    <w:p w:rsidR="002011B9" w:rsidRDefault="002011B9">
      <w:pPr>
        <w:pStyle w:val="BodyText"/>
      </w:pPr>
    </w:p>
    <w:p w:rsidR="002011B9" w:rsidRDefault="002011B9">
      <w:pPr>
        <w:pStyle w:val="BodyText"/>
      </w:pPr>
    </w:p>
    <w:p w:rsidR="002011B9" w:rsidRDefault="002011B9">
      <w:pPr>
        <w:sectPr w:rsidR="002011B9">
          <w:headerReference w:type="even" r:id="rId40"/>
          <w:headerReference w:type="default" r:id="rId41"/>
          <w:footerReference w:type="even" r:id="rId42"/>
          <w:footerReference w:type="default" r:id="rId43"/>
          <w:headerReference w:type="first" r:id="rId44"/>
          <w:footerReference w:type="first" r:id="rId45"/>
          <w:pgSz w:w="11906" w:h="16838"/>
          <w:pgMar w:top="2268" w:right="1701" w:bottom="1700" w:left="2268" w:header="720" w:footer="850" w:gutter="0"/>
          <w:pgNumType w:fmt="lowerRoman"/>
          <w:cols w:space="720"/>
          <w:docGrid w:linePitch="312" w:charSpace="-6145"/>
        </w:sectPr>
      </w:pPr>
    </w:p>
    <w:p w:rsidR="002011B9" w:rsidRDefault="00920B8C">
      <w:pPr>
        <w:pStyle w:val="Heading1"/>
        <w:numPr>
          <w:ilvl w:val="0"/>
          <w:numId w:val="0"/>
        </w:numPr>
      </w:pPr>
      <w:bookmarkStart w:id="13" w:name="_Toc83471412"/>
      <w:r>
        <w:t>DAFTAR LAMPIRAN</w:t>
      </w:r>
      <w:bookmarkEnd w:id="13"/>
    </w:p>
    <w:p w:rsidR="00997A30" w:rsidRDefault="00920B8C" w:rsidP="00997A30">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r>
        <w:fldChar w:fldCharType="begin"/>
      </w:r>
      <w:r>
        <w:instrText xml:space="preserve"> TOC \f "A" \t "Heading Lampiran,1" </w:instrText>
      </w:r>
      <w:r>
        <w:fldChar w:fldCharType="separate"/>
      </w:r>
      <w:r w:rsidR="00997A30" w:rsidRPr="00A54435">
        <w:rPr>
          <w:i/>
          <w:noProof/>
          <w:lang w:val="en-US"/>
        </w:rPr>
        <w:t>Lampiran 1.</w:t>
      </w:r>
      <w:r w:rsidR="00997A30">
        <w:rPr>
          <w:rFonts w:asciiTheme="minorHAnsi" w:eastAsiaTheme="minorEastAsia" w:hAnsiTheme="minorHAnsi" w:cstheme="minorBidi"/>
          <w:noProof/>
          <w:kern w:val="0"/>
          <w:sz w:val="22"/>
          <w:szCs w:val="22"/>
          <w:lang w:val="en-US" w:eastAsia="en-US" w:bidi="ar-SA"/>
        </w:rPr>
        <w:tab/>
      </w:r>
      <w:r w:rsidR="00997A30" w:rsidRPr="00A54435">
        <w:rPr>
          <w:noProof/>
          <w:lang w:val="en-US"/>
        </w:rPr>
        <w:t xml:space="preserve">Kode Sumber Sistem Klasifikasi pada </w:t>
      </w:r>
      <w:r w:rsidR="00997A30" w:rsidRPr="00A54435">
        <w:rPr>
          <w:i/>
          <w:noProof/>
          <w:lang w:val="en-US"/>
        </w:rPr>
        <w:t>Google Colaboratory</w:t>
      </w:r>
      <w:r w:rsidR="00997A30">
        <w:rPr>
          <w:noProof/>
        </w:rPr>
        <w:tab/>
      </w:r>
      <w:r w:rsidR="00997A30">
        <w:rPr>
          <w:noProof/>
        </w:rPr>
        <w:fldChar w:fldCharType="begin"/>
      </w:r>
      <w:r w:rsidR="00997A30">
        <w:rPr>
          <w:noProof/>
        </w:rPr>
        <w:instrText xml:space="preserve"> PAGEREF _Toc83471391 \h </w:instrText>
      </w:r>
      <w:r w:rsidR="00997A30">
        <w:rPr>
          <w:noProof/>
        </w:rPr>
      </w:r>
      <w:r w:rsidR="00997A30">
        <w:rPr>
          <w:noProof/>
        </w:rPr>
        <w:fldChar w:fldCharType="separate"/>
      </w:r>
      <w:r w:rsidR="00997A30">
        <w:rPr>
          <w:noProof/>
        </w:rPr>
        <w:t>224</w:t>
      </w:r>
      <w:r w:rsidR="00997A30">
        <w:rPr>
          <w:noProof/>
        </w:rPr>
        <w:fldChar w:fldCharType="end"/>
      </w:r>
    </w:p>
    <w:p w:rsidR="00997A30" w:rsidRPr="00997A30" w:rsidRDefault="00997A30" w:rsidP="00997A30">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r w:rsidRPr="00A54435">
        <w:rPr>
          <w:i/>
          <w:noProof/>
          <w:lang w:val="en-US"/>
        </w:rPr>
        <w:t>Lampiran 2.</w:t>
      </w:r>
      <w:r>
        <w:rPr>
          <w:rFonts w:asciiTheme="minorHAnsi" w:eastAsiaTheme="minorEastAsia" w:hAnsiTheme="minorHAnsi" w:cstheme="minorBidi"/>
          <w:noProof/>
          <w:kern w:val="0"/>
          <w:sz w:val="22"/>
          <w:szCs w:val="22"/>
          <w:lang w:val="en-US" w:eastAsia="en-US" w:bidi="ar-SA"/>
        </w:rPr>
        <w:tab/>
      </w:r>
      <w:r w:rsidRPr="00A54435">
        <w:rPr>
          <w:noProof/>
          <w:lang w:val="en-US"/>
        </w:rPr>
        <w:t xml:space="preserve">Kode Sumber Pengujian Sistem Klasifikasi pada </w:t>
      </w:r>
      <w:r w:rsidRPr="00A54435">
        <w:rPr>
          <w:i/>
          <w:noProof/>
          <w:lang w:val="en-US"/>
        </w:rPr>
        <w:t>Google Colaboratory</w:t>
      </w:r>
      <w:r>
        <w:rPr>
          <w:noProof/>
        </w:rPr>
        <w:tab/>
      </w:r>
      <w:r>
        <w:rPr>
          <w:noProof/>
          <w:lang w:val="en-US"/>
        </w:rPr>
        <w:tab/>
      </w:r>
      <w:r>
        <w:rPr>
          <w:noProof/>
        </w:rPr>
        <w:fldChar w:fldCharType="begin"/>
      </w:r>
      <w:r>
        <w:rPr>
          <w:noProof/>
        </w:rPr>
        <w:instrText xml:space="preserve"> PAGEREF _Toc83471392 \h </w:instrText>
      </w:r>
      <w:r>
        <w:rPr>
          <w:noProof/>
        </w:rPr>
      </w:r>
      <w:r>
        <w:rPr>
          <w:noProof/>
        </w:rPr>
        <w:fldChar w:fldCharType="separate"/>
      </w:r>
      <w:r>
        <w:rPr>
          <w:noProof/>
        </w:rPr>
        <w:t>242</w:t>
      </w:r>
      <w:r>
        <w:rPr>
          <w:noProof/>
        </w:rPr>
        <w:fldChar w:fldCharType="end"/>
      </w:r>
    </w:p>
    <w:p w:rsidR="00997A30" w:rsidRDefault="00997A30" w:rsidP="00997A30">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r w:rsidRPr="00A54435">
        <w:rPr>
          <w:noProof/>
          <w:lang w:val="en-US"/>
        </w:rPr>
        <w:t>Lampiran 3.</w:t>
      </w:r>
      <w:r>
        <w:rPr>
          <w:rFonts w:asciiTheme="minorHAnsi" w:eastAsiaTheme="minorEastAsia" w:hAnsiTheme="minorHAnsi" w:cstheme="minorBidi"/>
          <w:noProof/>
          <w:kern w:val="0"/>
          <w:sz w:val="22"/>
          <w:szCs w:val="22"/>
          <w:lang w:val="en-US" w:eastAsia="en-US" w:bidi="ar-SA"/>
        </w:rPr>
        <w:tab/>
      </w:r>
      <w:r w:rsidRPr="00A54435">
        <w:rPr>
          <w:noProof/>
          <w:lang w:val="en-US"/>
        </w:rPr>
        <w:t xml:space="preserve">Kode Sumber Aplikasi Web Deteksi </w:t>
      </w:r>
      <w:r w:rsidRPr="00A54435">
        <w:rPr>
          <w:i/>
          <w:noProof/>
          <w:lang w:val="en-US"/>
        </w:rPr>
        <w:t>Covid-19</w:t>
      </w:r>
      <w:r w:rsidRPr="00A54435">
        <w:rPr>
          <w:noProof/>
          <w:lang w:val="en-US"/>
        </w:rPr>
        <w:t xml:space="preserve"> menggunakan </w:t>
      </w:r>
      <w:r w:rsidRPr="00A54435">
        <w:rPr>
          <w:i/>
          <w:noProof/>
          <w:lang w:val="en-US"/>
        </w:rPr>
        <w:t>CT Scan</w:t>
      </w:r>
      <w:r w:rsidRPr="00A54435">
        <w:rPr>
          <w:noProof/>
          <w:lang w:val="en-US"/>
        </w:rPr>
        <w:t xml:space="preserve"> Dada</w:t>
      </w:r>
      <w:r>
        <w:rPr>
          <w:noProof/>
        </w:rPr>
        <w:tab/>
      </w:r>
      <w:r>
        <w:rPr>
          <w:noProof/>
          <w:lang w:val="en-US"/>
        </w:rPr>
        <w:tab/>
      </w:r>
      <w:r>
        <w:rPr>
          <w:noProof/>
        </w:rPr>
        <w:fldChar w:fldCharType="begin"/>
      </w:r>
      <w:r>
        <w:rPr>
          <w:noProof/>
        </w:rPr>
        <w:instrText xml:space="preserve"> PAGEREF _Toc83471393 \h </w:instrText>
      </w:r>
      <w:r>
        <w:rPr>
          <w:noProof/>
        </w:rPr>
      </w:r>
      <w:r>
        <w:rPr>
          <w:noProof/>
        </w:rPr>
        <w:fldChar w:fldCharType="separate"/>
      </w:r>
      <w:r>
        <w:rPr>
          <w:noProof/>
        </w:rPr>
        <w:t>244</w:t>
      </w:r>
      <w:r>
        <w:rPr>
          <w:noProof/>
        </w:rPr>
        <w:fldChar w:fldCharType="end"/>
      </w:r>
    </w:p>
    <w:p w:rsidR="00997A30" w:rsidRDefault="00997A30" w:rsidP="00997A30">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r w:rsidRPr="00A54435">
        <w:rPr>
          <w:noProof/>
          <w:lang w:val="en-US"/>
        </w:rPr>
        <w:t>Lampiran 4.</w:t>
      </w:r>
      <w:r>
        <w:rPr>
          <w:rFonts w:asciiTheme="minorHAnsi" w:eastAsiaTheme="minorEastAsia" w:hAnsiTheme="minorHAnsi" w:cstheme="minorBidi"/>
          <w:noProof/>
          <w:kern w:val="0"/>
          <w:sz w:val="22"/>
          <w:szCs w:val="22"/>
          <w:lang w:val="en-US" w:eastAsia="en-US" w:bidi="ar-SA"/>
        </w:rPr>
        <w:tab/>
      </w:r>
      <w:r w:rsidRPr="00A54435">
        <w:rPr>
          <w:noProof/>
          <w:lang w:val="en-US"/>
        </w:rPr>
        <w:t>Gambar pengujian deteksi</w:t>
      </w:r>
      <w:r>
        <w:rPr>
          <w:noProof/>
        </w:rPr>
        <w:tab/>
      </w:r>
      <w:r>
        <w:rPr>
          <w:noProof/>
        </w:rPr>
        <w:fldChar w:fldCharType="begin"/>
      </w:r>
      <w:r>
        <w:rPr>
          <w:noProof/>
        </w:rPr>
        <w:instrText xml:space="preserve"> PAGEREF _Toc83471394 \h </w:instrText>
      </w:r>
      <w:r>
        <w:rPr>
          <w:noProof/>
        </w:rPr>
      </w:r>
      <w:r>
        <w:rPr>
          <w:noProof/>
        </w:rPr>
        <w:fldChar w:fldCharType="separate"/>
      </w:r>
      <w:r>
        <w:rPr>
          <w:noProof/>
        </w:rPr>
        <w:t>252</w:t>
      </w:r>
      <w:r>
        <w:rPr>
          <w:noProof/>
        </w:rPr>
        <w:fldChar w:fldCharType="end"/>
      </w:r>
    </w:p>
    <w:p w:rsidR="00997A30" w:rsidRDefault="00997A30" w:rsidP="00997A30">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r w:rsidRPr="00A54435">
        <w:rPr>
          <w:i/>
          <w:noProof/>
          <w:lang w:val="en-US"/>
        </w:rPr>
        <w:t>Lampiran 5.</w:t>
      </w:r>
      <w:r>
        <w:rPr>
          <w:rFonts w:asciiTheme="minorHAnsi" w:eastAsiaTheme="minorEastAsia" w:hAnsiTheme="minorHAnsi" w:cstheme="minorBidi"/>
          <w:noProof/>
          <w:kern w:val="0"/>
          <w:sz w:val="22"/>
          <w:szCs w:val="22"/>
          <w:lang w:val="en-US" w:eastAsia="en-US" w:bidi="ar-SA"/>
        </w:rPr>
        <w:tab/>
      </w:r>
      <w:r w:rsidRPr="00A54435">
        <w:rPr>
          <w:noProof/>
          <w:lang w:val="en-US"/>
        </w:rPr>
        <w:t xml:space="preserve">Hasil pengujian deteksi pada infrastruktur </w:t>
      </w:r>
      <w:r w:rsidRPr="00A54435">
        <w:rPr>
          <w:i/>
          <w:noProof/>
          <w:lang w:val="en-US"/>
        </w:rPr>
        <w:t>google colaboratory</w:t>
      </w:r>
      <w:r>
        <w:rPr>
          <w:noProof/>
        </w:rPr>
        <w:tab/>
      </w:r>
      <w:r>
        <w:rPr>
          <w:noProof/>
          <w:lang w:val="en-US"/>
        </w:rPr>
        <w:tab/>
      </w:r>
      <w:r>
        <w:rPr>
          <w:noProof/>
          <w:lang w:val="en-US"/>
        </w:rPr>
        <w:tab/>
      </w:r>
      <w:r>
        <w:rPr>
          <w:noProof/>
        </w:rPr>
        <w:fldChar w:fldCharType="begin"/>
      </w:r>
      <w:r>
        <w:rPr>
          <w:noProof/>
        </w:rPr>
        <w:instrText xml:space="preserve"> PAGEREF _Toc83471395 \h </w:instrText>
      </w:r>
      <w:r>
        <w:rPr>
          <w:noProof/>
        </w:rPr>
      </w:r>
      <w:r>
        <w:rPr>
          <w:noProof/>
        </w:rPr>
        <w:fldChar w:fldCharType="separate"/>
      </w:r>
      <w:r>
        <w:rPr>
          <w:noProof/>
        </w:rPr>
        <w:t>252</w:t>
      </w:r>
      <w:r>
        <w:rPr>
          <w:noProof/>
        </w:rPr>
        <w:fldChar w:fldCharType="end"/>
      </w:r>
    </w:p>
    <w:p w:rsidR="00997A30" w:rsidRDefault="00997A30" w:rsidP="00997A30">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r w:rsidRPr="00A54435">
        <w:rPr>
          <w:i/>
          <w:noProof/>
          <w:lang w:val="en-US"/>
        </w:rPr>
        <w:t>Lampiran 6.</w:t>
      </w:r>
      <w:r>
        <w:rPr>
          <w:rFonts w:asciiTheme="minorHAnsi" w:eastAsiaTheme="minorEastAsia" w:hAnsiTheme="minorHAnsi" w:cstheme="minorBidi"/>
          <w:noProof/>
          <w:kern w:val="0"/>
          <w:sz w:val="22"/>
          <w:szCs w:val="22"/>
          <w:lang w:val="en-US" w:eastAsia="en-US" w:bidi="ar-SA"/>
        </w:rPr>
        <w:tab/>
      </w:r>
      <w:r w:rsidRPr="00A54435">
        <w:rPr>
          <w:noProof/>
          <w:lang w:val="en-US"/>
        </w:rPr>
        <w:t>Hasil pengujian deteksi pada infrastruktur aplikasi web</w:t>
      </w:r>
      <w:r>
        <w:rPr>
          <w:noProof/>
        </w:rPr>
        <w:tab/>
      </w:r>
      <w:r>
        <w:rPr>
          <w:noProof/>
        </w:rPr>
        <w:fldChar w:fldCharType="begin"/>
      </w:r>
      <w:r>
        <w:rPr>
          <w:noProof/>
        </w:rPr>
        <w:instrText xml:space="preserve"> PAGEREF _Toc83471396 \h </w:instrText>
      </w:r>
      <w:r>
        <w:rPr>
          <w:noProof/>
        </w:rPr>
      </w:r>
      <w:r>
        <w:rPr>
          <w:noProof/>
        </w:rPr>
        <w:fldChar w:fldCharType="separate"/>
      </w:r>
      <w:r>
        <w:rPr>
          <w:noProof/>
        </w:rPr>
        <w:t>253</w:t>
      </w:r>
      <w:r>
        <w:rPr>
          <w:noProof/>
        </w:rPr>
        <w:fldChar w:fldCharType="end"/>
      </w:r>
    </w:p>
    <w:p w:rsidR="00997A30" w:rsidRDefault="00997A30" w:rsidP="00997A30">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r w:rsidRPr="00A54435">
        <w:rPr>
          <w:noProof/>
          <w:lang w:val="en-US"/>
        </w:rPr>
        <w:t>Lampiran 7.</w:t>
      </w:r>
      <w:r>
        <w:rPr>
          <w:rFonts w:asciiTheme="minorHAnsi" w:eastAsiaTheme="minorEastAsia" w:hAnsiTheme="minorHAnsi" w:cstheme="minorBidi"/>
          <w:noProof/>
          <w:kern w:val="0"/>
          <w:sz w:val="22"/>
          <w:szCs w:val="22"/>
          <w:lang w:val="en-US" w:eastAsia="en-US" w:bidi="ar-SA"/>
        </w:rPr>
        <w:tab/>
      </w:r>
      <w:r w:rsidRPr="00A54435">
        <w:rPr>
          <w:noProof/>
          <w:lang w:val="en-US"/>
        </w:rPr>
        <w:t>Lembar Permohonan TA</w:t>
      </w:r>
      <w:r>
        <w:rPr>
          <w:noProof/>
        </w:rPr>
        <w:tab/>
      </w:r>
      <w:r>
        <w:rPr>
          <w:noProof/>
        </w:rPr>
        <w:fldChar w:fldCharType="begin"/>
      </w:r>
      <w:r>
        <w:rPr>
          <w:noProof/>
        </w:rPr>
        <w:instrText xml:space="preserve"> PAGEREF _Toc83471397 \h </w:instrText>
      </w:r>
      <w:r>
        <w:rPr>
          <w:noProof/>
        </w:rPr>
      </w:r>
      <w:r>
        <w:rPr>
          <w:noProof/>
        </w:rPr>
        <w:fldChar w:fldCharType="separate"/>
      </w:r>
      <w:r>
        <w:rPr>
          <w:noProof/>
        </w:rPr>
        <w:t>255</w:t>
      </w:r>
      <w:r>
        <w:rPr>
          <w:noProof/>
        </w:rPr>
        <w:fldChar w:fldCharType="end"/>
      </w:r>
    </w:p>
    <w:p w:rsidR="00997A30" w:rsidRDefault="00997A30" w:rsidP="00997A30">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r>
        <w:rPr>
          <w:noProof/>
        </w:rPr>
        <w:t>Lampiran 8.</w:t>
      </w:r>
      <w:r>
        <w:rPr>
          <w:rFonts w:asciiTheme="minorHAnsi" w:eastAsiaTheme="minorEastAsia" w:hAnsiTheme="minorHAnsi" w:cstheme="minorBidi"/>
          <w:noProof/>
          <w:kern w:val="0"/>
          <w:sz w:val="22"/>
          <w:szCs w:val="22"/>
          <w:lang w:val="en-US" w:eastAsia="en-US" w:bidi="ar-SA"/>
        </w:rPr>
        <w:tab/>
      </w:r>
      <w:r w:rsidRPr="00A54435">
        <w:rPr>
          <w:noProof/>
          <w:lang w:val="en-US"/>
        </w:rPr>
        <w:t>Transkrip Nilai Sementara</w:t>
      </w:r>
      <w:r>
        <w:rPr>
          <w:noProof/>
        </w:rPr>
        <w:tab/>
      </w:r>
      <w:r>
        <w:rPr>
          <w:noProof/>
        </w:rPr>
        <w:fldChar w:fldCharType="begin"/>
      </w:r>
      <w:r>
        <w:rPr>
          <w:noProof/>
        </w:rPr>
        <w:instrText xml:space="preserve"> PAGEREF _Toc83471398 \h </w:instrText>
      </w:r>
      <w:r>
        <w:rPr>
          <w:noProof/>
        </w:rPr>
      </w:r>
      <w:r>
        <w:rPr>
          <w:noProof/>
        </w:rPr>
        <w:fldChar w:fldCharType="separate"/>
      </w:r>
      <w:r>
        <w:rPr>
          <w:noProof/>
        </w:rPr>
        <w:t>256</w:t>
      </w:r>
      <w:r>
        <w:rPr>
          <w:noProof/>
        </w:rPr>
        <w:fldChar w:fldCharType="end"/>
      </w:r>
    </w:p>
    <w:p w:rsidR="00997A30" w:rsidRDefault="00997A30" w:rsidP="00997A30">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r w:rsidRPr="00A54435">
        <w:rPr>
          <w:noProof/>
          <w:lang w:val="en-US"/>
        </w:rPr>
        <w:t>Lampiran 9.</w:t>
      </w:r>
      <w:r>
        <w:rPr>
          <w:rFonts w:asciiTheme="minorHAnsi" w:eastAsiaTheme="minorEastAsia" w:hAnsiTheme="minorHAnsi" w:cstheme="minorBidi"/>
          <w:noProof/>
          <w:kern w:val="0"/>
          <w:sz w:val="22"/>
          <w:szCs w:val="22"/>
          <w:lang w:val="en-US" w:eastAsia="en-US" w:bidi="ar-SA"/>
        </w:rPr>
        <w:tab/>
      </w:r>
      <w:r w:rsidRPr="00A54435">
        <w:rPr>
          <w:noProof/>
          <w:lang w:val="en-US"/>
        </w:rPr>
        <w:t>Kartu Studi Mahasiswa</w:t>
      </w:r>
      <w:r>
        <w:rPr>
          <w:noProof/>
        </w:rPr>
        <w:tab/>
      </w:r>
      <w:r>
        <w:rPr>
          <w:noProof/>
        </w:rPr>
        <w:fldChar w:fldCharType="begin"/>
      </w:r>
      <w:r>
        <w:rPr>
          <w:noProof/>
        </w:rPr>
        <w:instrText xml:space="preserve"> PAGEREF _Toc83471399 \h </w:instrText>
      </w:r>
      <w:r>
        <w:rPr>
          <w:noProof/>
        </w:rPr>
      </w:r>
      <w:r>
        <w:rPr>
          <w:noProof/>
        </w:rPr>
        <w:fldChar w:fldCharType="separate"/>
      </w:r>
      <w:r>
        <w:rPr>
          <w:noProof/>
        </w:rPr>
        <w:t>258</w:t>
      </w:r>
      <w:r>
        <w:rPr>
          <w:noProof/>
        </w:rPr>
        <w:fldChar w:fldCharType="end"/>
      </w:r>
    </w:p>
    <w:p w:rsidR="00997A30" w:rsidRDefault="00997A30" w:rsidP="00997A30">
      <w:pPr>
        <w:pStyle w:val="TOC1"/>
        <w:tabs>
          <w:tab w:val="clear" w:pos="9638"/>
          <w:tab w:val="left" w:pos="1540"/>
          <w:tab w:val="right" w:leader="dot" w:pos="7920"/>
        </w:tabs>
        <w:rPr>
          <w:rFonts w:asciiTheme="minorHAnsi" w:eastAsiaTheme="minorEastAsia" w:hAnsiTheme="minorHAnsi" w:cstheme="minorBidi"/>
          <w:noProof/>
          <w:kern w:val="0"/>
          <w:sz w:val="22"/>
          <w:szCs w:val="22"/>
          <w:lang w:val="en-US" w:eastAsia="en-US" w:bidi="ar-SA"/>
        </w:rPr>
      </w:pPr>
      <w:r w:rsidRPr="00A54435">
        <w:rPr>
          <w:noProof/>
          <w:lang w:val="en-US"/>
        </w:rPr>
        <w:t>Lampiran 10.</w:t>
      </w:r>
      <w:r>
        <w:rPr>
          <w:rFonts w:asciiTheme="minorHAnsi" w:eastAsiaTheme="minorEastAsia" w:hAnsiTheme="minorHAnsi" w:cstheme="minorBidi"/>
          <w:noProof/>
          <w:kern w:val="0"/>
          <w:sz w:val="22"/>
          <w:szCs w:val="22"/>
          <w:lang w:val="en-US" w:eastAsia="en-US" w:bidi="ar-SA"/>
        </w:rPr>
        <w:tab/>
      </w:r>
      <w:r w:rsidRPr="00A54435">
        <w:rPr>
          <w:noProof/>
          <w:lang w:val="en-US"/>
        </w:rPr>
        <w:t>Kartu Kendali (Bukti Bimbingan)</w:t>
      </w:r>
      <w:r>
        <w:rPr>
          <w:noProof/>
        </w:rPr>
        <w:tab/>
      </w:r>
      <w:r>
        <w:rPr>
          <w:noProof/>
        </w:rPr>
        <w:fldChar w:fldCharType="begin"/>
      </w:r>
      <w:r>
        <w:rPr>
          <w:noProof/>
        </w:rPr>
        <w:instrText xml:space="preserve"> PAGEREF _Toc83471400 \h </w:instrText>
      </w:r>
      <w:r>
        <w:rPr>
          <w:noProof/>
        </w:rPr>
      </w:r>
      <w:r>
        <w:rPr>
          <w:noProof/>
        </w:rPr>
        <w:fldChar w:fldCharType="separate"/>
      </w:r>
      <w:r>
        <w:rPr>
          <w:noProof/>
        </w:rPr>
        <w:t>259</w:t>
      </w:r>
      <w:r>
        <w:rPr>
          <w:noProof/>
        </w:rPr>
        <w:fldChar w:fldCharType="end"/>
      </w:r>
    </w:p>
    <w:p w:rsidR="002011B9" w:rsidRDefault="00920B8C">
      <w:pPr>
        <w:pStyle w:val="UserIndex1"/>
        <w:tabs>
          <w:tab w:val="right" w:leader="dot" w:pos="7937"/>
        </w:tabs>
      </w:pPr>
      <w:r>
        <w:fldChar w:fldCharType="end"/>
      </w:r>
    </w:p>
    <w:p w:rsidR="002011B9" w:rsidRDefault="002011B9">
      <w:pPr>
        <w:pStyle w:val="BodyText"/>
      </w:pPr>
    </w:p>
    <w:p w:rsidR="002011B9" w:rsidRDefault="002011B9">
      <w:pPr>
        <w:pStyle w:val="BodyText"/>
      </w:pPr>
    </w:p>
    <w:p w:rsidR="002011B9" w:rsidRDefault="002011B9">
      <w:pPr>
        <w:pStyle w:val="BodyText"/>
      </w:pPr>
    </w:p>
    <w:p w:rsidR="002011B9" w:rsidRDefault="002011B9">
      <w:pPr>
        <w:pStyle w:val="BodyText"/>
      </w:pPr>
    </w:p>
    <w:p w:rsidR="002011B9" w:rsidRDefault="002011B9">
      <w:pPr>
        <w:pStyle w:val="BodyText"/>
      </w:pPr>
    </w:p>
    <w:p w:rsidR="002011B9" w:rsidRDefault="002011B9">
      <w:pPr>
        <w:sectPr w:rsidR="002011B9">
          <w:headerReference w:type="even" r:id="rId46"/>
          <w:headerReference w:type="default" r:id="rId47"/>
          <w:footerReference w:type="even" r:id="rId48"/>
          <w:footerReference w:type="default" r:id="rId49"/>
          <w:headerReference w:type="first" r:id="rId50"/>
          <w:footerReference w:type="first" r:id="rId51"/>
          <w:pgSz w:w="11906" w:h="16838"/>
          <w:pgMar w:top="2268" w:right="1701" w:bottom="1700" w:left="2268" w:header="720" w:footer="850" w:gutter="0"/>
          <w:pgNumType w:fmt="lowerRoman"/>
          <w:cols w:space="720"/>
          <w:docGrid w:linePitch="312" w:charSpace="-6145"/>
        </w:sectPr>
      </w:pPr>
    </w:p>
    <w:p w:rsidR="002011B9" w:rsidRDefault="00920B8C">
      <w:pPr>
        <w:pStyle w:val="Heading1"/>
        <w:numPr>
          <w:ilvl w:val="0"/>
          <w:numId w:val="0"/>
        </w:numPr>
      </w:pPr>
      <w:bookmarkStart w:id="14" w:name="_Toc83471413"/>
      <w:r>
        <w:t>DAFTAR ISTILAH DAN SINGKATAN</w:t>
      </w:r>
      <w:bookmarkEnd w:id="14"/>
    </w:p>
    <w:p w:rsidR="002011B9" w:rsidRDefault="002011B9">
      <w:pPr>
        <w:pStyle w:val="TEUnsoed-DaftarIstila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785"/>
      </w:tblGrid>
      <w:tr w:rsidR="00997A30" w:rsidTr="00BE07EA">
        <w:tc>
          <w:tcPr>
            <w:tcW w:w="1368" w:type="dxa"/>
          </w:tcPr>
          <w:p w:rsidR="00997A30" w:rsidRPr="00997A30" w:rsidRDefault="00997A30">
            <w:pPr>
              <w:rPr>
                <w:i/>
                <w:lang w:val="en-US"/>
              </w:rPr>
            </w:pPr>
            <w:r w:rsidRPr="00997A30">
              <w:rPr>
                <w:i/>
                <w:lang w:val="en-US"/>
              </w:rPr>
              <w:t xml:space="preserve">CNN          </w:t>
            </w:r>
          </w:p>
        </w:tc>
        <w:tc>
          <w:tcPr>
            <w:tcW w:w="6785" w:type="dxa"/>
          </w:tcPr>
          <w:p w:rsidR="00997A30" w:rsidRDefault="00997A30">
            <w:pPr>
              <w:rPr>
                <w:lang w:val="en-US"/>
              </w:rPr>
            </w:pPr>
            <w:r>
              <w:rPr>
                <w:lang w:val="en-US"/>
              </w:rPr>
              <w:t xml:space="preserve">: </w:t>
            </w:r>
            <w:r w:rsidRPr="00997A30">
              <w:rPr>
                <w:rFonts w:ascii="TimesNewRomanPS-ItalicMT" w:hAnsi="TimesNewRomanPS-ItalicMT"/>
                <w:i/>
                <w:iCs/>
                <w:color w:val="000000"/>
              </w:rPr>
              <w:t>Convolutional Nerual Network</w:t>
            </w:r>
            <w:r w:rsidRPr="00997A30">
              <w:rPr>
                <w:rFonts w:ascii="TimesNewRomanPSMT" w:hAnsi="TimesNewRomanPSMT"/>
                <w:color w:val="000000"/>
              </w:rPr>
              <w:t>, merupakan salah satu metode</w:t>
            </w:r>
            <w:r w:rsidRPr="00997A30">
              <w:rPr>
                <w:rFonts w:ascii="TimesNewRomanPSMT" w:hAnsi="TimesNewRomanPSMT"/>
                <w:color w:val="000000"/>
              </w:rPr>
              <w:br/>
              <w:t>dari deep learning</w:t>
            </w:r>
          </w:p>
          <w:p w:rsidR="00997A30" w:rsidRPr="00997A30" w:rsidRDefault="00997A30">
            <w:pPr>
              <w:rPr>
                <w:lang w:val="en-US"/>
              </w:rPr>
            </w:pPr>
          </w:p>
        </w:tc>
      </w:tr>
      <w:tr w:rsidR="00997A30" w:rsidTr="00BE07EA">
        <w:tc>
          <w:tcPr>
            <w:tcW w:w="1368" w:type="dxa"/>
          </w:tcPr>
          <w:p w:rsidR="00997A30" w:rsidRPr="00997A30" w:rsidRDefault="00997A30">
            <w:pPr>
              <w:rPr>
                <w:i/>
                <w:lang w:val="en-US"/>
              </w:rPr>
            </w:pPr>
            <w:r w:rsidRPr="00997A30">
              <w:rPr>
                <w:i/>
                <w:lang w:val="en-US"/>
              </w:rPr>
              <w:t xml:space="preserve">DNN          </w:t>
            </w:r>
          </w:p>
        </w:tc>
        <w:tc>
          <w:tcPr>
            <w:tcW w:w="6785" w:type="dxa"/>
          </w:tcPr>
          <w:p w:rsidR="00997A30" w:rsidRDefault="00997A30">
            <w:pPr>
              <w:rPr>
                <w:lang w:val="en-US"/>
              </w:rPr>
            </w:pPr>
            <w:r>
              <w:rPr>
                <w:lang w:val="en-US"/>
              </w:rPr>
              <w:t xml:space="preserve">: </w:t>
            </w:r>
            <w:r w:rsidRPr="00997A30">
              <w:rPr>
                <w:rFonts w:ascii="TimesNewRomanPS-ItalicMT" w:hAnsi="TimesNewRomanPS-ItalicMT"/>
                <w:i/>
                <w:iCs/>
                <w:color w:val="000000"/>
              </w:rPr>
              <w:t>Deep Neural Network</w:t>
            </w:r>
          </w:p>
          <w:p w:rsidR="00997A30" w:rsidRPr="00997A30" w:rsidRDefault="00997A30">
            <w:pPr>
              <w:rPr>
                <w:lang w:val="en-US"/>
              </w:rPr>
            </w:pPr>
          </w:p>
        </w:tc>
      </w:tr>
      <w:tr w:rsidR="00997A30" w:rsidTr="00BE07EA">
        <w:tc>
          <w:tcPr>
            <w:tcW w:w="1368" w:type="dxa"/>
          </w:tcPr>
          <w:p w:rsidR="00997A30" w:rsidRPr="00997A30" w:rsidRDefault="00997A30">
            <w:pPr>
              <w:rPr>
                <w:i/>
                <w:lang w:val="en-US"/>
              </w:rPr>
            </w:pPr>
            <w:r w:rsidRPr="00997A30">
              <w:rPr>
                <w:i/>
                <w:lang w:val="en-US"/>
              </w:rPr>
              <w:t xml:space="preserve">Covid-19   </w:t>
            </w:r>
          </w:p>
        </w:tc>
        <w:tc>
          <w:tcPr>
            <w:tcW w:w="6785" w:type="dxa"/>
          </w:tcPr>
          <w:p w:rsidR="00997A30" w:rsidRDefault="00997A30">
            <w:pPr>
              <w:rPr>
                <w:lang w:val="en-US"/>
              </w:rPr>
            </w:pPr>
            <w:r>
              <w:rPr>
                <w:lang w:val="en-US"/>
              </w:rPr>
              <w:t xml:space="preserve">: </w:t>
            </w:r>
            <w:r w:rsidRPr="00997A30">
              <w:rPr>
                <w:rFonts w:ascii="TimesNewRomanPS-ItalicMT" w:hAnsi="TimesNewRomanPS-ItalicMT"/>
                <w:i/>
                <w:iCs/>
                <w:color w:val="000000"/>
              </w:rPr>
              <w:t xml:space="preserve">Coronavirus Disease </w:t>
            </w:r>
            <w:r w:rsidRPr="00997A30">
              <w:rPr>
                <w:rFonts w:ascii="TimesNewRomanPSMT" w:hAnsi="TimesNewRomanPSMT"/>
                <w:color w:val="000000"/>
              </w:rPr>
              <w:t>2019, merupakan penyakit menular yang</w:t>
            </w:r>
            <w:r w:rsidRPr="00997A30">
              <w:rPr>
                <w:rFonts w:ascii="TimesNewRomanPSMT" w:hAnsi="TimesNewRomanPSMT"/>
                <w:color w:val="000000"/>
              </w:rPr>
              <w:br/>
              <w:t>disebabkan oleh corona virus jenis baru</w:t>
            </w:r>
          </w:p>
          <w:p w:rsidR="00997A30" w:rsidRPr="00997A30" w:rsidRDefault="00997A30">
            <w:pPr>
              <w:rPr>
                <w:lang w:val="en-US"/>
              </w:rPr>
            </w:pPr>
          </w:p>
        </w:tc>
      </w:tr>
      <w:tr w:rsidR="00997A30" w:rsidTr="00BE07EA">
        <w:tc>
          <w:tcPr>
            <w:tcW w:w="1368" w:type="dxa"/>
          </w:tcPr>
          <w:p w:rsidR="00997A30" w:rsidRPr="00997A30" w:rsidRDefault="00997A30">
            <w:pPr>
              <w:rPr>
                <w:i/>
                <w:lang w:val="en-US"/>
              </w:rPr>
            </w:pPr>
            <w:r w:rsidRPr="00997A30">
              <w:rPr>
                <w:i/>
                <w:lang w:val="en-US"/>
              </w:rPr>
              <w:t>Dataset</w:t>
            </w:r>
          </w:p>
        </w:tc>
        <w:tc>
          <w:tcPr>
            <w:tcW w:w="6785" w:type="dxa"/>
          </w:tcPr>
          <w:p w:rsidR="00997A30" w:rsidRDefault="00997A30">
            <w:pPr>
              <w:rPr>
                <w:lang w:val="en-US"/>
              </w:rPr>
            </w:pPr>
            <w:r>
              <w:rPr>
                <w:lang w:val="en-US"/>
              </w:rPr>
              <w:t xml:space="preserve">: </w:t>
            </w:r>
            <w:r w:rsidRPr="00997A30">
              <w:rPr>
                <w:rFonts w:ascii="TimesNewRomanPSMT" w:hAnsi="TimesNewRomanPSMT"/>
                <w:color w:val="000000"/>
              </w:rPr>
              <w:t>Objek yang merepresentasikan data dan relasinya di memori</w:t>
            </w:r>
          </w:p>
          <w:p w:rsidR="00997A30" w:rsidRPr="00997A30" w:rsidRDefault="00997A30">
            <w:pPr>
              <w:rPr>
                <w:lang w:val="en-US"/>
              </w:rPr>
            </w:pPr>
          </w:p>
        </w:tc>
      </w:tr>
      <w:tr w:rsidR="00997A30" w:rsidTr="00BE07EA">
        <w:tc>
          <w:tcPr>
            <w:tcW w:w="1368" w:type="dxa"/>
          </w:tcPr>
          <w:p w:rsidR="00997A30" w:rsidRPr="00997A30" w:rsidRDefault="00997A30">
            <w:pPr>
              <w:rPr>
                <w:i/>
                <w:lang w:val="en-US"/>
              </w:rPr>
            </w:pPr>
            <w:r w:rsidRPr="00997A30">
              <w:rPr>
                <w:i/>
                <w:lang w:val="en-US"/>
              </w:rPr>
              <w:t>Python</w:t>
            </w:r>
          </w:p>
        </w:tc>
        <w:tc>
          <w:tcPr>
            <w:tcW w:w="6785" w:type="dxa"/>
          </w:tcPr>
          <w:p w:rsidR="00997A30" w:rsidRDefault="00997A30">
            <w:pPr>
              <w:rPr>
                <w:lang w:val="en-US"/>
              </w:rPr>
            </w:pPr>
            <w:r>
              <w:rPr>
                <w:lang w:val="en-US"/>
              </w:rPr>
              <w:t xml:space="preserve">: </w:t>
            </w:r>
            <w:r w:rsidRPr="00997A30">
              <w:rPr>
                <w:rFonts w:ascii="TimesNewRomanPSMT" w:hAnsi="TimesNewRomanPSMT"/>
                <w:color w:val="000000"/>
              </w:rPr>
              <w:t xml:space="preserve">Bahasa pemrograman tingkat tinggi yang bersifat </w:t>
            </w:r>
            <w:r w:rsidRPr="00997A30">
              <w:rPr>
                <w:rFonts w:ascii="TimesNewRomanPS-ItalicMT" w:hAnsi="TimesNewRomanPS-ItalicMT"/>
                <w:i/>
                <w:iCs/>
                <w:color w:val="000000"/>
              </w:rPr>
              <w:t>open source</w:t>
            </w:r>
          </w:p>
          <w:p w:rsidR="00997A30" w:rsidRPr="00997A30" w:rsidRDefault="00997A30">
            <w:pPr>
              <w:rPr>
                <w:lang w:val="en-US"/>
              </w:rPr>
            </w:pPr>
          </w:p>
        </w:tc>
      </w:tr>
      <w:tr w:rsidR="00997A30" w:rsidTr="00BE07EA">
        <w:tc>
          <w:tcPr>
            <w:tcW w:w="1368" w:type="dxa"/>
          </w:tcPr>
          <w:p w:rsidR="00997A30" w:rsidRPr="00997A30" w:rsidRDefault="00997A30">
            <w:pPr>
              <w:rPr>
                <w:i/>
                <w:lang w:val="en-US"/>
              </w:rPr>
            </w:pPr>
            <w:r w:rsidRPr="00997A30">
              <w:rPr>
                <w:i/>
                <w:lang w:val="en-US"/>
              </w:rPr>
              <w:t>CPU</w:t>
            </w:r>
          </w:p>
        </w:tc>
        <w:tc>
          <w:tcPr>
            <w:tcW w:w="6785" w:type="dxa"/>
          </w:tcPr>
          <w:p w:rsidR="00997A30" w:rsidRDefault="00997A30">
            <w:pPr>
              <w:rPr>
                <w:lang w:val="en-US"/>
              </w:rPr>
            </w:pPr>
            <w:r>
              <w:rPr>
                <w:lang w:val="en-US"/>
              </w:rPr>
              <w:t xml:space="preserve">: </w:t>
            </w:r>
            <w:r w:rsidR="00BE07EA" w:rsidRPr="00BE07EA">
              <w:rPr>
                <w:rFonts w:ascii="TimesNewRomanPS-ItalicMT" w:hAnsi="TimesNewRomanPS-ItalicMT"/>
                <w:i/>
                <w:iCs/>
                <w:color w:val="000000"/>
              </w:rPr>
              <w:t xml:space="preserve">Central Processing Unit, </w:t>
            </w:r>
            <w:r w:rsidR="00BE07EA" w:rsidRPr="00BE07EA">
              <w:rPr>
                <w:rFonts w:ascii="TimesNewRomanPSMT" w:hAnsi="TimesNewRomanPSMT"/>
                <w:color w:val="000000"/>
              </w:rPr>
              <w:t>pusat kendali</w:t>
            </w:r>
          </w:p>
          <w:p w:rsidR="00997A30" w:rsidRPr="00997A30" w:rsidRDefault="00997A30">
            <w:pPr>
              <w:rPr>
                <w:lang w:val="en-US"/>
              </w:rPr>
            </w:pPr>
          </w:p>
        </w:tc>
      </w:tr>
      <w:tr w:rsidR="00997A30" w:rsidTr="00BE07EA">
        <w:tc>
          <w:tcPr>
            <w:tcW w:w="1368" w:type="dxa"/>
          </w:tcPr>
          <w:p w:rsidR="00997A30" w:rsidRPr="00997A30" w:rsidRDefault="00997A30">
            <w:pPr>
              <w:rPr>
                <w:i/>
                <w:lang w:val="en-US"/>
              </w:rPr>
            </w:pPr>
            <w:r w:rsidRPr="00997A30">
              <w:rPr>
                <w:i/>
                <w:lang w:val="en-US"/>
              </w:rPr>
              <w:t>GPU</w:t>
            </w:r>
          </w:p>
        </w:tc>
        <w:tc>
          <w:tcPr>
            <w:tcW w:w="6785" w:type="dxa"/>
          </w:tcPr>
          <w:p w:rsidR="00997A30" w:rsidRPr="00BE07EA" w:rsidRDefault="00BE07EA">
            <w:pPr>
              <w:rPr>
                <w:lang w:val="en-US"/>
              </w:rPr>
            </w:pPr>
            <w:r>
              <w:rPr>
                <w:lang w:val="en-US"/>
              </w:rPr>
              <w:t xml:space="preserve">: </w:t>
            </w:r>
            <w:r w:rsidRPr="00BE07EA">
              <w:rPr>
                <w:rFonts w:ascii="TimesNewRomanPS-ItalicMT" w:hAnsi="TimesNewRomanPS-ItalicMT"/>
                <w:i/>
                <w:iCs/>
                <w:color w:val="000000"/>
              </w:rPr>
              <w:t xml:space="preserve">Graphical Processing Unit, </w:t>
            </w:r>
            <w:r w:rsidRPr="00BE07EA">
              <w:rPr>
                <w:rFonts w:ascii="TimesNewRomanPSMT" w:hAnsi="TimesNewRomanPSMT"/>
                <w:color w:val="000000"/>
              </w:rPr>
              <w:t>unit pemrosesan grafi</w:t>
            </w:r>
            <w:r>
              <w:rPr>
                <w:rFonts w:ascii="TimesNewRomanPSMT" w:hAnsi="TimesNewRomanPSMT"/>
                <w:color w:val="000000"/>
                <w:lang w:val="en-US"/>
              </w:rPr>
              <w:t>s</w:t>
            </w:r>
          </w:p>
          <w:p w:rsidR="00997A30" w:rsidRPr="00997A30" w:rsidRDefault="00997A30">
            <w:pPr>
              <w:rPr>
                <w:lang w:val="en-US"/>
              </w:rPr>
            </w:pPr>
          </w:p>
        </w:tc>
      </w:tr>
      <w:tr w:rsidR="00997A30" w:rsidTr="00BE07EA">
        <w:tc>
          <w:tcPr>
            <w:tcW w:w="1368" w:type="dxa"/>
          </w:tcPr>
          <w:p w:rsidR="00997A30" w:rsidRPr="00997A30" w:rsidRDefault="00997A30">
            <w:pPr>
              <w:rPr>
                <w:i/>
                <w:lang w:val="en-US"/>
              </w:rPr>
            </w:pPr>
            <w:r w:rsidRPr="00997A30">
              <w:rPr>
                <w:i/>
                <w:lang w:val="en-US"/>
              </w:rPr>
              <w:t>API</w:t>
            </w:r>
          </w:p>
          <w:p w:rsidR="00997A30" w:rsidRPr="00997A30" w:rsidRDefault="00997A30">
            <w:pPr>
              <w:rPr>
                <w:i/>
                <w:lang w:val="en-US"/>
              </w:rPr>
            </w:pPr>
          </w:p>
        </w:tc>
        <w:tc>
          <w:tcPr>
            <w:tcW w:w="6785" w:type="dxa"/>
          </w:tcPr>
          <w:p w:rsidR="00997A30" w:rsidRDefault="00BE07EA" w:rsidP="00BE07EA">
            <w:pPr>
              <w:rPr>
                <w:rFonts w:ascii="TimesNewRomanPSMT" w:hAnsi="TimesNewRomanPSMT"/>
                <w:color w:val="000000"/>
                <w:lang w:val="en-US"/>
              </w:rPr>
            </w:pPr>
            <w:r>
              <w:rPr>
                <w:lang w:val="en-US"/>
              </w:rPr>
              <w:t xml:space="preserve">: </w:t>
            </w:r>
            <w:r>
              <w:rPr>
                <w:rFonts w:ascii="TimesNewRomanPS-ItalicMT" w:hAnsi="TimesNewRomanPS-ItalicMT"/>
                <w:i/>
                <w:iCs/>
                <w:color w:val="000000"/>
                <w:lang w:val="en-US"/>
              </w:rPr>
              <w:t>App</w:t>
            </w:r>
            <w:r w:rsidRPr="00BE07EA">
              <w:rPr>
                <w:rFonts w:ascii="TimesNewRomanPS-ItalicMT" w:hAnsi="TimesNewRomanPS-ItalicMT"/>
                <w:i/>
                <w:iCs/>
                <w:color w:val="000000"/>
              </w:rPr>
              <w:t xml:space="preserve">lication Programming Interface, </w:t>
            </w:r>
            <w:r w:rsidRPr="00BE07EA">
              <w:rPr>
                <w:rFonts w:ascii="TimesNewRomanPSMT" w:hAnsi="TimesNewRomanPSMT"/>
                <w:color w:val="000000"/>
              </w:rPr>
              <w:t>merupakan penjermah</w:t>
            </w:r>
            <w:r w:rsidRPr="00BE07EA">
              <w:rPr>
                <w:rFonts w:ascii="TimesNewRomanPSMT" w:hAnsi="TimesNewRomanPSMT"/>
                <w:color w:val="000000"/>
              </w:rPr>
              <w:br/>
              <w:t>komunikasi antara klien dan server</w:t>
            </w:r>
          </w:p>
          <w:p w:rsidR="00BE07EA" w:rsidRPr="00BE07EA" w:rsidRDefault="00BE07EA" w:rsidP="00BE07EA">
            <w:pPr>
              <w:rPr>
                <w:lang w:val="en-US"/>
              </w:rPr>
            </w:pPr>
          </w:p>
        </w:tc>
      </w:tr>
      <w:tr w:rsidR="00997A30" w:rsidTr="00BE07EA">
        <w:tc>
          <w:tcPr>
            <w:tcW w:w="1368" w:type="dxa"/>
          </w:tcPr>
          <w:p w:rsidR="00997A30" w:rsidRDefault="00997A30">
            <w:pPr>
              <w:rPr>
                <w:i/>
                <w:lang w:val="en-US"/>
              </w:rPr>
            </w:pPr>
            <w:r w:rsidRPr="00997A30">
              <w:rPr>
                <w:i/>
                <w:lang w:val="en-US"/>
              </w:rPr>
              <w:t>Flask</w:t>
            </w:r>
          </w:p>
          <w:p w:rsidR="00997A30" w:rsidRPr="00997A30" w:rsidRDefault="00997A30">
            <w:pPr>
              <w:rPr>
                <w:i/>
                <w:lang w:val="en-US"/>
              </w:rPr>
            </w:pPr>
          </w:p>
        </w:tc>
        <w:tc>
          <w:tcPr>
            <w:tcW w:w="6785" w:type="dxa"/>
          </w:tcPr>
          <w:p w:rsidR="00997A30" w:rsidRPr="00BE07EA" w:rsidRDefault="00BE07EA">
            <w:pPr>
              <w:rPr>
                <w:lang w:val="en-US"/>
              </w:rPr>
            </w:pPr>
            <w:r>
              <w:rPr>
                <w:lang w:val="en-US"/>
              </w:rPr>
              <w:t xml:space="preserve">: </w:t>
            </w:r>
            <w:r w:rsidRPr="00BE07EA">
              <w:rPr>
                <w:rFonts w:ascii="TimesNewRomanPSMT" w:hAnsi="TimesNewRomanPSMT"/>
                <w:i/>
                <w:color w:val="000000"/>
                <w:lang w:val="en-US"/>
              </w:rPr>
              <w:t>Web framework</w:t>
            </w:r>
            <w:r>
              <w:rPr>
                <w:rFonts w:ascii="TimesNewRomanPSMT" w:hAnsi="TimesNewRomanPSMT"/>
                <w:color w:val="000000"/>
                <w:lang w:val="en-US"/>
              </w:rPr>
              <w:t xml:space="preserve"> dari </w:t>
            </w:r>
            <w:r w:rsidRPr="00BE07EA">
              <w:rPr>
                <w:rFonts w:ascii="TimesNewRomanPSMT" w:hAnsi="TimesNewRomanPSMT"/>
                <w:i/>
                <w:color w:val="000000"/>
                <w:lang w:val="en-US"/>
              </w:rPr>
              <w:t>python</w:t>
            </w:r>
          </w:p>
        </w:tc>
      </w:tr>
    </w:tbl>
    <w:p w:rsidR="002011B9" w:rsidRDefault="002011B9">
      <w:pPr>
        <w:sectPr w:rsidR="002011B9">
          <w:headerReference w:type="even" r:id="rId52"/>
          <w:headerReference w:type="default" r:id="rId53"/>
          <w:footerReference w:type="even" r:id="rId54"/>
          <w:footerReference w:type="default" r:id="rId55"/>
          <w:headerReference w:type="first" r:id="rId56"/>
          <w:footerReference w:type="first" r:id="rId57"/>
          <w:pgSz w:w="11906" w:h="16838"/>
          <w:pgMar w:top="2268" w:right="1701" w:bottom="1700" w:left="2268" w:header="720" w:footer="850" w:gutter="0"/>
          <w:pgNumType w:fmt="lowerRoman"/>
          <w:cols w:space="720"/>
          <w:docGrid w:linePitch="312" w:charSpace="-6145"/>
        </w:sectPr>
      </w:pPr>
    </w:p>
    <w:p w:rsidR="002011B9" w:rsidRDefault="00920B8C">
      <w:pPr>
        <w:pStyle w:val="Heading1"/>
        <w:numPr>
          <w:ilvl w:val="0"/>
          <w:numId w:val="0"/>
        </w:numPr>
      </w:pPr>
      <w:bookmarkStart w:id="15" w:name="_Toc83471414"/>
      <w:r>
        <w:t>DAFTAR SIMBOL</w:t>
      </w:r>
      <w:bookmarkEnd w:id="15"/>
    </w:p>
    <w:tbl>
      <w:tblPr>
        <w:tblStyle w:val="TableGrid"/>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8"/>
        <w:gridCol w:w="6245"/>
      </w:tblGrid>
      <w:tr w:rsidR="00997A30" w:rsidTr="00997A30">
        <w:tc>
          <w:tcPr>
            <w:tcW w:w="1058" w:type="dxa"/>
          </w:tcPr>
          <w:p w:rsidR="00997A30" w:rsidRPr="00997A30" w:rsidRDefault="00997A30">
            <w:pPr>
              <w:pStyle w:val="TEUnsoed-DaftarSimbol"/>
              <w:ind w:left="0" w:firstLine="0"/>
              <w:rPr>
                <w:lang w:val="en-US"/>
              </w:rPr>
            </w:pPr>
            <w:r>
              <w:rPr>
                <w:lang w:val="en-US"/>
              </w:rPr>
              <w:t>TP     :</w:t>
            </w:r>
          </w:p>
        </w:tc>
        <w:tc>
          <w:tcPr>
            <w:tcW w:w="6245" w:type="dxa"/>
          </w:tcPr>
          <w:p w:rsidR="00997A30" w:rsidRPr="00997A30" w:rsidRDefault="00997A30">
            <w:pPr>
              <w:pStyle w:val="TEUnsoed-DaftarSimbol"/>
              <w:ind w:left="0" w:firstLine="0"/>
              <w:rPr>
                <w:i/>
                <w:lang w:val="en-US"/>
              </w:rPr>
            </w:pPr>
            <w:r w:rsidRPr="00997A30">
              <w:rPr>
                <w:i/>
                <w:lang w:val="en-US"/>
              </w:rPr>
              <w:t>True Positive</w:t>
            </w:r>
          </w:p>
        </w:tc>
      </w:tr>
      <w:tr w:rsidR="00997A30" w:rsidTr="00997A30">
        <w:tc>
          <w:tcPr>
            <w:tcW w:w="1058" w:type="dxa"/>
          </w:tcPr>
          <w:p w:rsidR="00997A30" w:rsidRPr="00997A30" w:rsidRDefault="00997A30">
            <w:pPr>
              <w:pStyle w:val="TEUnsoed-DaftarSimbol"/>
              <w:ind w:left="0" w:firstLine="0"/>
              <w:rPr>
                <w:lang w:val="en-US"/>
              </w:rPr>
            </w:pPr>
            <w:r>
              <w:rPr>
                <w:lang w:val="en-US"/>
              </w:rPr>
              <w:t>TN    :</w:t>
            </w:r>
          </w:p>
        </w:tc>
        <w:tc>
          <w:tcPr>
            <w:tcW w:w="6245" w:type="dxa"/>
          </w:tcPr>
          <w:p w:rsidR="00997A30" w:rsidRPr="00997A30" w:rsidRDefault="00997A30">
            <w:pPr>
              <w:pStyle w:val="TEUnsoed-DaftarSimbol"/>
              <w:ind w:left="0" w:firstLine="0"/>
              <w:rPr>
                <w:i/>
                <w:lang w:val="en-US"/>
              </w:rPr>
            </w:pPr>
            <w:r w:rsidRPr="00997A30">
              <w:rPr>
                <w:i/>
                <w:lang w:val="en-US"/>
              </w:rPr>
              <w:t>True Negative</w:t>
            </w:r>
          </w:p>
        </w:tc>
      </w:tr>
      <w:tr w:rsidR="00997A30" w:rsidTr="00997A30">
        <w:tc>
          <w:tcPr>
            <w:tcW w:w="1058" w:type="dxa"/>
          </w:tcPr>
          <w:p w:rsidR="00997A30" w:rsidRPr="00997A30" w:rsidRDefault="00997A30">
            <w:pPr>
              <w:pStyle w:val="TEUnsoed-DaftarSimbol"/>
              <w:ind w:left="0" w:firstLine="0"/>
              <w:rPr>
                <w:lang w:val="en-US"/>
              </w:rPr>
            </w:pPr>
            <w:r>
              <w:rPr>
                <w:lang w:val="en-US"/>
              </w:rPr>
              <w:t>FP     :</w:t>
            </w:r>
          </w:p>
        </w:tc>
        <w:tc>
          <w:tcPr>
            <w:tcW w:w="6245" w:type="dxa"/>
          </w:tcPr>
          <w:p w:rsidR="00997A30" w:rsidRPr="00997A30" w:rsidRDefault="00997A30">
            <w:pPr>
              <w:pStyle w:val="TEUnsoed-DaftarSimbol"/>
              <w:ind w:left="0" w:firstLine="0"/>
              <w:rPr>
                <w:i/>
                <w:lang w:val="en-US"/>
              </w:rPr>
            </w:pPr>
            <w:r w:rsidRPr="00997A30">
              <w:rPr>
                <w:i/>
                <w:lang w:val="en-US"/>
              </w:rPr>
              <w:t>False Positive</w:t>
            </w:r>
          </w:p>
        </w:tc>
      </w:tr>
      <w:tr w:rsidR="00997A30" w:rsidTr="00997A30">
        <w:tc>
          <w:tcPr>
            <w:tcW w:w="1058" w:type="dxa"/>
          </w:tcPr>
          <w:p w:rsidR="00997A30" w:rsidRPr="00997A30" w:rsidRDefault="00997A30">
            <w:pPr>
              <w:pStyle w:val="TEUnsoed-DaftarSimbol"/>
              <w:ind w:left="0" w:firstLine="0"/>
              <w:rPr>
                <w:lang w:val="en-US"/>
              </w:rPr>
            </w:pPr>
            <w:r>
              <w:rPr>
                <w:lang w:val="en-US"/>
              </w:rPr>
              <w:t>FN    :</w:t>
            </w:r>
          </w:p>
        </w:tc>
        <w:tc>
          <w:tcPr>
            <w:tcW w:w="6245" w:type="dxa"/>
          </w:tcPr>
          <w:p w:rsidR="00997A30" w:rsidRPr="00997A30" w:rsidRDefault="00997A30">
            <w:pPr>
              <w:pStyle w:val="TEUnsoed-DaftarSimbol"/>
              <w:ind w:left="0" w:firstLine="0"/>
              <w:rPr>
                <w:i/>
                <w:lang w:val="en-US"/>
              </w:rPr>
            </w:pPr>
            <w:r w:rsidRPr="00997A30">
              <w:rPr>
                <w:i/>
                <w:lang w:val="en-US"/>
              </w:rPr>
              <w:t>False Negative</w:t>
            </w:r>
          </w:p>
        </w:tc>
      </w:tr>
    </w:tbl>
    <w:p w:rsidR="002011B9" w:rsidRDefault="002011B9">
      <w:pPr>
        <w:pStyle w:val="TEUnsoed-DaftarSimbol"/>
      </w:pPr>
    </w:p>
    <w:p w:rsidR="002011B9" w:rsidRDefault="002011B9">
      <w:pPr>
        <w:pStyle w:val="BodyText"/>
      </w:pPr>
    </w:p>
    <w:p w:rsidR="002011B9" w:rsidRDefault="002011B9">
      <w:pPr>
        <w:pStyle w:val="BodyText"/>
      </w:pPr>
    </w:p>
    <w:p w:rsidR="002011B9" w:rsidRDefault="002011B9">
      <w:pPr>
        <w:sectPr w:rsidR="002011B9">
          <w:headerReference w:type="even" r:id="rId58"/>
          <w:headerReference w:type="default" r:id="rId59"/>
          <w:footerReference w:type="even" r:id="rId60"/>
          <w:footerReference w:type="default" r:id="rId61"/>
          <w:headerReference w:type="first" r:id="rId62"/>
          <w:footerReference w:type="first" r:id="rId63"/>
          <w:pgSz w:w="11906" w:h="16838"/>
          <w:pgMar w:top="2268" w:right="1701" w:bottom="1700" w:left="2268" w:header="720" w:footer="850" w:gutter="0"/>
          <w:pgNumType w:fmt="lowerRoman"/>
          <w:cols w:space="720"/>
          <w:docGrid w:linePitch="312" w:charSpace="-6145"/>
        </w:sectPr>
      </w:pPr>
    </w:p>
    <w:p w:rsidR="002011B9" w:rsidRPr="00730F92" w:rsidRDefault="00920B8C">
      <w:pPr>
        <w:pStyle w:val="Heading1"/>
      </w:pPr>
      <w:r>
        <w:br/>
      </w:r>
      <w:bookmarkStart w:id="16" w:name="_Toc83471415"/>
      <w:r w:rsidRPr="00730F92">
        <w:t>PENDAHULUAN</w:t>
      </w:r>
      <w:bookmarkEnd w:id="16"/>
    </w:p>
    <w:p w:rsidR="002011B9" w:rsidRDefault="00920B8C">
      <w:pPr>
        <w:pStyle w:val="Heading2"/>
      </w:pPr>
      <w:bookmarkStart w:id="17" w:name="_Toc83471416"/>
      <w:r>
        <w:t>Latar Belakang</w:t>
      </w:r>
      <w:bookmarkEnd w:id="17"/>
    </w:p>
    <w:p w:rsidR="009B77CD" w:rsidRDefault="00DC797D" w:rsidP="009B77CD">
      <w:pPr>
        <w:pStyle w:val="TEUnsoed-TextBodyspasi2"/>
        <w:rPr>
          <w:lang w:val="en-US"/>
        </w:rPr>
      </w:pPr>
      <w:r>
        <w:rPr>
          <w:lang w:val="en-US"/>
        </w:rPr>
        <w:t>Pada bulan Desember 2019 ditemukan wabah pneumonia yang terkait dengan virus korona baru dan disebut dengan sindrom pernafasan aku</w:t>
      </w:r>
      <w:r w:rsidR="00BC6D59">
        <w:rPr>
          <w:lang w:val="en-US"/>
        </w:rPr>
        <w:t>t</w:t>
      </w:r>
      <w:r>
        <w:rPr>
          <w:lang w:val="en-US"/>
        </w:rPr>
        <w:t xml:space="preserve"> parah atau </w:t>
      </w:r>
      <w:r w:rsidRPr="00DC797D">
        <w:rPr>
          <w:i/>
          <w:lang w:val="en-US"/>
        </w:rPr>
        <w:t>Corona virus 2</w:t>
      </w:r>
      <w:r>
        <w:rPr>
          <w:lang w:val="en-US"/>
        </w:rPr>
        <w:t xml:space="preserve"> (</w:t>
      </w:r>
      <w:r w:rsidRPr="00DC797D">
        <w:rPr>
          <w:i/>
          <w:lang w:val="en-US"/>
        </w:rPr>
        <w:t>SARS-Cov-2</w:t>
      </w:r>
      <w:r>
        <w:rPr>
          <w:lang w:val="en-US"/>
        </w:rPr>
        <w:t>) di Wuhan, China</w:t>
      </w:r>
      <w:r w:rsidR="009B77CD" w:rsidRPr="009B77CD">
        <w:rPr>
          <w:lang w:val="en-US"/>
        </w:rPr>
        <w:t>.</w:t>
      </w:r>
      <w:r>
        <w:rPr>
          <w:lang w:val="en-US"/>
        </w:rPr>
        <w:t xml:space="preserve"> V</w:t>
      </w:r>
      <w:r>
        <w:t>irus ini dapat menular begitu cepat</w:t>
      </w:r>
      <w:r>
        <w:rPr>
          <w:lang w:val="en-US"/>
        </w:rPr>
        <w:t>, k</w:t>
      </w:r>
      <w:r>
        <w:t xml:space="preserve">etika seseorang terkena infeksi </w:t>
      </w:r>
      <w:r>
        <w:rPr>
          <w:lang w:val="en-US"/>
        </w:rPr>
        <w:t>virus tersbeut</w:t>
      </w:r>
      <w:r>
        <w:t xml:space="preserve"> maka akan mengalami beberapa gejala umum antara lain gejala gangguan pernapasan akut seperti demam, batuk, dan sesak napas.</w:t>
      </w:r>
      <w:r>
        <w:rPr>
          <w:lang w:val="en-US"/>
        </w:rPr>
        <w:t xml:space="preserve"> Kemudian </w:t>
      </w:r>
      <w:r w:rsidRPr="00F65D9C">
        <w:rPr>
          <w:lang w:val="en-US"/>
        </w:rPr>
        <w:t>WHO</w:t>
      </w:r>
      <w:r>
        <w:rPr>
          <w:lang w:val="en-US"/>
        </w:rPr>
        <w:t xml:space="preserve"> menamai penyakit yang disebabkan oleh </w:t>
      </w:r>
      <w:r w:rsidRPr="00DC797D">
        <w:rPr>
          <w:i/>
          <w:lang w:val="en-US"/>
        </w:rPr>
        <w:t>Novel Coronavirus</w:t>
      </w:r>
      <w:r>
        <w:rPr>
          <w:lang w:val="en-US"/>
        </w:rPr>
        <w:t xml:space="preserve"> sebagai </w:t>
      </w:r>
      <w:r w:rsidRPr="00DC797D">
        <w:rPr>
          <w:i/>
          <w:lang w:val="en-US"/>
        </w:rPr>
        <w:t>Coronavirus Disease 2019</w:t>
      </w:r>
      <w:r>
        <w:rPr>
          <w:lang w:val="en-US"/>
        </w:rPr>
        <w:t xml:space="preserve"> (</w:t>
      </w:r>
      <w:r w:rsidRPr="00DC797D">
        <w:rPr>
          <w:i/>
          <w:lang w:val="en-US"/>
        </w:rPr>
        <w:t>COVID-19</w:t>
      </w:r>
      <w:r>
        <w:rPr>
          <w:lang w:val="en-US"/>
        </w:rPr>
        <w:t>).</w:t>
      </w:r>
      <w:r>
        <w:rPr>
          <w:lang w:val="en-US"/>
        </w:rPr>
        <w:fldChar w:fldCharType="begin" w:fldLock="1"/>
      </w:r>
      <w:r w:rsidR="00015414">
        <w:rPr>
          <w:lang w:val="en-US"/>
        </w:rPr>
        <w:instrText>ADDIN CSL_CITATION {"citationItems":[{"id":"ITEM-1","itemData":{"ISSN":"1527-1315 (Electronic) 0033-8419 (Linking)","PMID":"32083985","abstract":"In December 2019, an outbreak of severe acute respiratory syndrome coronavirus 2 (SARS-CoV-2) infection occurred in Wuhan, Hubei Province, China and spread across China and beyond. On February 12, 2020, WHO officially named the disease caused by the novel coronavirus as Coronavirus Disease 2019 (COVID-19). Since most COVID-19 infected patients were diagnosed with pneumonia and characteristic CT imaging patterns, radiological examinations have become vital in early diagnosis and assessment of disease course. To date, CT findings have been recommended as major evidence for clinical diagnosis of COVID-19 in Hubei, China. This review focuses on the etiology, epidemiology, and clinical symptoms of COVID-19, while highlighting the role of chest CT in prevention and disease control. A full translation of this article in Chinese is available.","author":[{"dropping-particle":"","family":"Zu","given":"Z Y","non-dropping-particle":"","parse-names":false,"suffix":""},{"dropping-particle":"","family":"Jiang","given":"M D","non-dropping-particle":"","parse-names":false,"suffix":""},{"dropping-particle":"","family":"Xu","given":"P P","non-dropping-particle":"","parse-names":false,"suffix":""},{"dropping-particle":"","family":"Chen","given":"W","non-dropping-particle":"","parse-names":false,"suffix":""},{"dropping-particle":"","family":"Ni","given":"Q Q","non-dropping-particle":"","parse-names":false,"suffix":""},{"dropping-particle":"","family":"Lu","given":"G M","non-dropping-particle":"","parse-names":false,"suffix":""},{"dropping-particle":"","family":"Zhang","given":"L J","non-dropping-particle":"","parse-names":false,"suffix":""}],"container-title":"Radiology","id":"ITEM-1","issued":{"date-parts":[["2020"]]},"page":"200490","title":"H13. Coronavirus Disease 2019 (COVID-19): A Perspective from ChinaZu, Z. Y., Jiang, M. D., Xu, P. P., Chen, W., Ni, Q. Q., Lu, G. M., &amp; Zhang, L. J. (2020). H13. Coronavirus Disease 2019 (COVID-19): A Perspective from China. Radiology, 200490. https://doi","type":"article-journal","volume":"2019"},"uris":["http://www.mendeley.com/documents/?uuid=04e1d5d3-a5f4-4e73-aa75-925d712d4825"]}],"mendeley":{"formattedCitation":"[2]","plainTextFormattedCitation":"[2]","previouslyFormattedCitation":"[2]"},"properties":{"noteIndex":0},"schema":"https://github.com/citation-style-language/schema/raw/master/csl-citation.json"}</w:instrText>
      </w:r>
      <w:r>
        <w:rPr>
          <w:lang w:val="en-US"/>
        </w:rPr>
        <w:fldChar w:fldCharType="separate"/>
      </w:r>
      <w:r w:rsidR="00B71A32" w:rsidRPr="00B71A32">
        <w:rPr>
          <w:noProof/>
          <w:lang w:val="en-US"/>
        </w:rPr>
        <w:t>[2]</w:t>
      </w:r>
      <w:r>
        <w:rPr>
          <w:lang w:val="en-US"/>
        </w:rPr>
        <w:fldChar w:fldCharType="end"/>
      </w:r>
    </w:p>
    <w:p w:rsidR="009B77CD" w:rsidRDefault="00DD5ACD" w:rsidP="005D2A0E">
      <w:pPr>
        <w:pStyle w:val="TEUnsoed-TextBodyspasi2"/>
        <w:rPr>
          <w:lang w:val="en-US"/>
        </w:rPr>
      </w:pPr>
      <w:r>
        <w:rPr>
          <w:lang w:val="en-US"/>
        </w:rPr>
        <w:t xml:space="preserve">Hingga saat ini proses untuk mendiagnosa dan konfirmasi </w:t>
      </w:r>
      <w:r w:rsidRPr="00910A0D">
        <w:rPr>
          <w:i/>
        </w:rPr>
        <w:t>COVID-19</w:t>
      </w:r>
      <w:r>
        <w:t xml:space="preserve"> bergantung pada</w:t>
      </w:r>
      <w:r>
        <w:rPr>
          <w:lang w:val="en-US"/>
        </w:rPr>
        <w:t xml:space="preserve"> </w:t>
      </w:r>
      <w:r w:rsidRPr="00910A0D">
        <w:rPr>
          <w:i/>
          <w:lang w:val="en-US"/>
        </w:rPr>
        <w:t>real-time reverse-transcription–polymerase-chain-reaction (RT-PCR)</w:t>
      </w:r>
      <w:r>
        <w:rPr>
          <w:lang w:val="en-US"/>
        </w:rPr>
        <w:t xml:space="preserve"> </w:t>
      </w:r>
      <w:r>
        <w:t xml:space="preserve">yang mendeteksi keberadaan </w:t>
      </w:r>
      <w:r w:rsidRPr="00910A0D">
        <w:rPr>
          <w:i/>
        </w:rPr>
        <w:t>SARS-CoV-2</w:t>
      </w:r>
      <w:r>
        <w:rPr>
          <w:lang w:val="en-US"/>
        </w:rPr>
        <w:t>.</w:t>
      </w:r>
      <w:r>
        <w:rPr>
          <w:lang w:val="en-US"/>
        </w:rPr>
        <w:fldChar w:fldCharType="begin" w:fldLock="1"/>
      </w:r>
      <w:r w:rsidR="00015414">
        <w:rPr>
          <w:lang w:val="en-US"/>
        </w:rPr>
        <w:instrText>ADDIN CSL_CITATION {"citationItems":[{"id":"ITEM-1","itemData":{"DOI":"10.1056/nejmoa2001316","ISSN":"0028-4793","PMID":"31995857","abstract":"BACKGROUND The initial cases of novel coronavirus (2019-nCoV)-infected pneumonia (NCIP) occurred in Wuhan, Hubei Province, China, in December 2019 and January 2020. We analyzed data on the first 425 confirmed cases in Wuhan to determine the epidemiologic characteristics of NCIP. METHODS We collected information on demographic characteristics, exposure history, and illness timelines of laboratory-confirmed cases of NCIP that had been reported by January 22, 2020. We described characteristics of the cases and estimated the key epidemiologic time-delay distributions. In the early period of exponential growth, we estimated the epidemic doubling time and the basic reproductive number. RESULTS Among the first 425 patients with confirmed NCIP, the median age was 59 years and 56% were male. The majority of cases (55%) with onset before January 1, 2020, were linked to the Huanan Seafood Wholesale Market, as compared with 8.6% of the subsequent cases. The mean incubation period was 5.2 days (95% confidence interval [CI], 4.1 to 7.0), with the 95th percentile of the distribution at 12.5 days. In its early stages, the epidemic doubled in size every 7.4 days. With a mean serial interval of 7.5 days (95% CI, 5.3 to 19), the basic reproductive number was estimated to be 2.2 (95% CI, 1.4 to 3.9). CONCLUSIONS On the basis of this information, there is evidence that human-to-human transmission has occurred among close contacts since the middle of December 2019. Considerable efforts to reduce transmission will be required to control outbreaks if similar dynamics apply elsewhere. Measures to prevent or reduce transmission should be implemented in populations at risk. (Funded by the Ministry of Science and Technology of China and others.).","author":[{"dropping-particle":"","family":"Li","given":"Qun","non-dropping-particle":"","parse-names":false,"suffix":""},{"dropping-particle":"","family":"Guan","given":"Xuhua","non-dropping-particle":"","parse-names":false,"suffix":""},{"dropping-particle":"","family":"Wu","given":"Peng","non-dropping-particle":"","parse-names":false,"suffix":""},{"dropping-particle":"","family":"Wang","given":"Xiaoye","non-dropping-particle":"","parse-names":false,"suffix":""},{"dropping-particle":"","family":"Zhou","given":"Lei","non-dropping-particle":"","parse-names":false,"suffix":""},{"dropping-particle":"","family":"Tong","given":"Yeqing","non-dropping-particle":"","parse-names":false,"suffix":""},{"dropping-particle":"","family":"Ren","given":"Ruiqi","non-dropping-particle":"","parse-names":false,"suffix":""},{"dropping-particle":"","family":"Leung","given":"Kathy S.M.","non-dropping-particle":"","parse-names":false,"suffix":""},{"dropping-particle":"","family":"Lau","given":"Eric H.Y.","non-dropping-particle":"","parse-names":false,"suffix":""},{"dropping-particle":"","family":"Wong","given":"Jessica Y.","non-dropping-particle":"","parse-names":false,"suffix":""},{"dropping-particle":"","family":"Xing","given":"Xuesen","non-dropping-particle":"","parse-names":false,"suffix":""},{"dropping-particle":"","family":"Xiang","given":"Nijuan","non-dropping-particle":"","parse-names":false,"suffix":""},{"dropping-particle":"","family":"Wu","given":"Yang","non-dropping-particle":"","parse-names":false,"suffix":""},{"dropping-particle":"","family":"Li","given":"Chao","non-dropping-particle":"","parse-names":false,"suffix":""},{"dropping-particle":"","family":"Chen","given":"Qi","non-dropping-particle":"","parse-names":false,"suffix":""},{"dropping-particle":"","family":"Li","given":"Dan","non-dropping-particle":"","parse-names":false,"suffix":""},{"dropping-particle":"","family":"Liu","given":"Tian","non-dropping-particle":"","parse-names":false,"suffix":""},{"dropping-particle":"","family":"Zhao","given":"Jing","non-dropping-particle":"","parse-names":false,"suffix":""},{"dropping-particle":"","family":"Liu","given":"Man","non-dropping-particle":"","parse-names":false,"suffix":""},{"dropping-particle":"","family":"Tu","given":"Wenxiao","non-dropping-particle":"","parse-names":false,"suffix":""},{"dropping-particle":"","family":"Chen","given":"Chuding","non-dropping-particle":"","parse-names":false,"suffix":""},{"dropping-particle":"","family":"Jin","given":"Lianmei","non-dropping-particle":"","parse-names":false,"suffix":""},{"dropping-particle":"","family":"Yang","given":"Rui","non-dropping-particle":"","parse-names":false,"suffix":""},{"dropping-particle":"","family":"Wang","given":"Qi","non-dropping-particle":"","parse-names":false,"suffix":""},{"dropping-particle":"","family":"Zhou","given":"Suhua","non-dropping-particle":"","parse-names":false,"suffix":""},{"dropping-particle":"","family":"Wang","given":"Rui","non-dropping-particle":"","parse-names":false,"suffix":""},{"dropping-particle":"","family":"Liu","given":"Hui","non-dropping-particle":"","parse-names":false,"suffix":""},{"dropping-particle":"","family":"Luo","given":"Yinbo","non-dropping-particle":"","parse-names":false,"suffix":""},{"dropping-particle":"","family":"Liu","given":"Yuan","non-dropping-particle":"","parse-names":false,"suffix":""},{"dropping-particle":"","family":"Shao","given":"Ge","non-dropping-particle":"","parse-names":false,"suffix":""},{"dropping-particle":"","family":"Li","given":"Huan","non-dropping-particle":"","parse-names":false,"suffix":""},{"dropping-particle":"","family":"Tao","given":"Zhongfa","non-dropping-particle":"","parse-names":false,"suffix":""},{"dropping-particle":"","family":"Yang","given":"Yang","non-dropping-particle":"","parse-names":false,"suffix":""},{"dropping-particle":"","family":"Deng","given":"Zhiqiang","non-dropping-particle":"","parse-names":false,"suffix":""},{"dropping-particle":"","family":"Liu","given":"Boxi","non-dropping-particle":"","parse-names":false,"suffix":""},{"dropping-particle":"","family":"Ma","given":"Zhitao","non-dropping-particle":"","parse-names":false,"suffix":""},{"dropping-particle":"","family":"Zhang","given":"Yanping","non-dropping-particle":"","parse-names":false,"suffix":""},{"dropping-particle":"","family":"Shi","given":"Guoqing","non-dropping-particle":"","parse-names":false,"suffix":""},{"dropping-particle":"","family":"Lam","given":"Tommy T.Y.","non-dropping-particle":"","parse-names":false,"suffix":""},{"dropping-particle":"","family":"Wu","given":"Joseph T.","non-dropping-particle":"","parse-names":false,"suffix":""},{"dropping-particle":"","family":"Gao","given":"George F.","non-dropping-particle":"","parse-names":false,"suffix":""},{"dropping-particle":"","family":"Cowling","given":"Benjamin J.","non-dropping-particle":"","parse-names":false,"suffix":""},{"dropping-particle":"","family":"Yang","given":"Bo","non-dropping-particle":"","parse-names":false,"suffix":""},{"dropping-particle":"","family":"Leung","given":"Gabriel M.","non-dropping-particle":"","parse-names":false,"suffix":""},{"dropping-particle":"","family":"Feng","given":"Zijian","non-dropping-particle":"","parse-names":false,"suffix":""}],"container-title":"New England Journal of Medicine","id":"ITEM-1","issue":"13","issued":{"date-parts":[["2020"]]},"page":"1199-1207","title":"Early Transmission Dynamics in Wuhan, China, of Novel Coronavirus–Infected Pneumonia","type":"article-journal","volume":"382"},"uris":["http://www.mendeley.com/documents/?uuid=055ebddd-1ae7-4e97-af89-9834d7fba88b"]}],"mendeley":{"formattedCitation":"[1]","plainTextFormattedCitation":"[1]","previouslyFormattedCitation":"[1]"},"properties":{"noteIndex":0},"schema":"https://github.com/citation-style-language/schema/raw/master/csl-citation.json"}</w:instrText>
      </w:r>
      <w:r>
        <w:rPr>
          <w:lang w:val="en-US"/>
        </w:rPr>
        <w:fldChar w:fldCharType="separate"/>
      </w:r>
      <w:r w:rsidR="00B71A32" w:rsidRPr="00B71A32">
        <w:rPr>
          <w:noProof/>
          <w:lang w:val="en-US"/>
        </w:rPr>
        <w:t>[1]</w:t>
      </w:r>
      <w:r>
        <w:rPr>
          <w:lang w:val="en-US"/>
        </w:rPr>
        <w:fldChar w:fldCharType="end"/>
      </w:r>
      <w:r>
        <w:rPr>
          <w:lang w:val="en-US"/>
        </w:rPr>
        <w:t xml:space="preserve"> </w:t>
      </w:r>
      <w:r>
        <w:t xml:space="preserve">Selain konfirmasi </w:t>
      </w:r>
      <w:r w:rsidRPr="00910A0D">
        <w:rPr>
          <w:i/>
          <w:lang w:val="en-US"/>
        </w:rPr>
        <w:t>hasil RT-PCR</w:t>
      </w:r>
      <w:r>
        <w:t>, elemen diagnostik utama lainnya yang dapat memf</w:t>
      </w:r>
      <w:r w:rsidR="00910A0D">
        <w:t>asilitasi identifikasi</w:t>
      </w:r>
      <w:r>
        <w:t xml:space="preserve"> </w:t>
      </w:r>
      <w:r w:rsidRPr="00910A0D">
        <w:rPr>
          <w:i/>
        </w:rPr>
        <w:t>COVID-19</w:t>
      </w:r>
      <w:r>
        <w:t xml:space="preserve"> </w:t>
      </w:r>
      <w:r>
        <w:rPr>
          <w:lang w:val="en-US"/>
        </w:rPr>
        <w:t>adalah</w:t>
      </w:r>
      <w:r>
        <w:t xml:space="preserve">  citra tomografi komputasi dada </w:t>
      </w:r>
      <w:r w:rsidRPr="00910A0D">
        <w:rPr>
          <w:i/>
        </w:rPr>
        <w:t>(CT</w:t>
      </w:r>
      <w:r w:rsidRPr="00910A0D">
        <w:rPr>
          <w:i/>
          <w:lang w:val="en-US"/>
        </w:rPr>
        <w:t>-Scan</w:t>
      </w:r>
      <w:r w:rsidRPr="00910A0D">
        <w:rPr>
          <w:i/>
        </w:rPr>
        <w:t>)</w:t>
      </w:r>
      <w:r w:rsidRPr="00910A0D">
        <w:rPr>
          <w:i/>
          <w:lang w:val="en-US"/>
        </w:rPr>
        <w:t>.</w:t>
      </w:r>
      <w:r w:rsidR="005D2A0E">
        <w:rPr>
          <w:lang w:val="en-US"/>
        </w:rPr>
        <w:t xml:space="preserve"> K</w:t>
      </w:r>
      <w:r w:rsidR="005D2A0E">
        <w:t>arakteristik pencitraan dada</w:t>
      </w:r>
      <w:r w:rsidR="005D2A0E">
        <w:rPr>
          <w:lang w:val="en-US"/>
        </w:rPr>
        <w:t xml:space="preserve"> </w:t>
      </w:r>
      <w:r w:rsidR="005D2A0E" w:rsidRPr="00910A0D">
        <w:rPr>
          <w:i/>
          <w:lang w:val="en-US"/>
        </w:rPr>
        <w:t>(CT-Scan)</w:t>
      </w:r>
      <w:r w:rsidR="005D2A0E">
        <w:t xml:space="preserve"> dari paru-paru yang terinfeksi dilaporkan termasuk</w:t>
      </w:r>
      <w:r w:rsidR="005D2A0E">
        <w:rPr>
          <w:lang w:val="en-US"/>
        </w:rPr>
        <w:t xml:space="preserve"> ke dalam</w:t>
      </w:r>
      <w:r w:rsidR="005D2A0E">
        <w:t xml:space="preserve"> </w:t>
      </w:r>
      <w:r w:rsidR="005D2A0E" w:rsidRPr="00910A0D">
        <w:rPr>
          <w:i/>
        </w:rPr>
        <w:t xml:space="preserve">ground </w:t>
      </w:r>
      <w:r w:rsidR="00910A0D" w:rsidRPr="00910A0D">
        <w:rPr>
          <w:i/>
          <w:lang w:val="en-US"/>
        </w:rPr>
        <w:t xml:space="preserve"> </w:t>
      </w:r>
      <w:r w:rsidR="005D2A0E" w:rsidRPr="00910A0D">
        <w:rPr>
          <w:i/>
        </w:rPr>
        <w:t>glass opacity (GGO)</w:t>
      </w:r>
      <w:r w:rsidR="005D2A0E">
        <w:t xml:space="preserve"> dan konsolidasi berkorelasi berat</w:t>
      </w:r>
      <w:r w:rsidR="005D2A0E">
        <w:rPr>
          <w:lang w:val="en-US"/>
        </w:rPr>
        <w:t xml:space="preserve"> yan</w:t>
      </w:r>
      <w:r w:rsidR="00910A0D">
        <w:rPr>
          <w:lang w:val="en-US"/>
        </w:rPr>
        <w:t>g</w:t>
      </w:r>
      <w:r w:rsidR="005D2A0E">
        <w:rPr>
          <w:lang w:val="en-US"/>
        </w:rPr>
        <w:t xml:space="preserve"> dapat mengidentifikasi COVID-19.</w:t>
      </w:r>
      <w:r w:rsidR="005D2A0E">
        <w:rPr>
          <w:lang w:val="en-US"/>
        </w:rPr>
        <w:fldChar w:fldCharType="begin" w:fldLock="1"/>
      </w:r>
      <w:r w:rsidR="00DF1F9A">
        <w:rPr>
          <w:lang w:val="en-US"/>
        </w:rPr>
        <w:instrText>ADDIN CSL_CITATION {"citationItems":[{"id":"ITEM-1","itemData":{"DOI":"10.21203/rs.3.rs-21834/v1","ISBN":"8627877939","abstract":"Abstract The outbreak of coronavirus disease 2019 (COVID-19) caused by severe acute respiratory syndrome coronavirus 2 (SARS-CoV-2) was initially reported in Wuhan, China since December, 2019. Here, we reported a timely and comprehensive resource named iCTCF to archive 256,356 chest computed tomography (CT) images, 127 types of clinical features (CFs), and laboratory-confirmed SARS-CoV-2 clinical status from 1170 patients, reaching a data volume of 38.2 GB. To facilitate COVID-19 diagnosis, we integrated the heterogeneous CT and CF datasets, and developed a novel framework of H ybrid-learning for U nbia S ed predic T ion of COVID -19 patients (HUST-19) to predict negative cases, mild/regular and severe/critically ill patients, respectively. Although both CT images and CFs are informative in predicting patients with or without COVID-19 pneumonia, the integration of CT and CF datasets achieved a striking accuracy with an area under the curve (AUC) value of 0.978, much higher than that when exclusively using either CT (0.919) or CF data (0.882). Together with HUST- 19, iCTCF can serve as a fundamental resource for improving the diagnosis and management of COVID-19 patients.Authors Wanshan Ning, Shijun Lei, Jingjing Yang, and Yukun Cao contributed equally to this work.","author":[{"dropping-particle":"","family":"Ning","given":"Wanshan","non-dropping-particle":"","parse-names":false,"suffix":""},{"dropping-particle":"","family":"Lei","given":"Shijun","non-dropping-particle":"","parse-names":false,"suffix":""},{"dropping-particle":"","family":"Yang","given":"Jingjing","non-dropping-particle":"","parse-names":false,"suffix":""},{"dropping-particle":"","family":"Cao","given":"Yukun","non-dropping-particle":"","parse-names":false,"suffix":""},{"dropping-particle":"","family":"Jiang","given":"Peiran","non-dropping-particle":"","parse-names":false,"suffix":""},{"dropping-particle":"","family":"Yang","given":"Qianqian","non-dropping-particle":"","parse-names":false,"suffix":""},{"dropping-particle":"","family":"Zhang","given":"Jiao","non-dropping-particle":"","parse-names":false,"suffix":""},{"dropping-particle":"","family":"Wang","given":"Xiaobei","non-dropping-particle":"","parse-names":false,"suffix":""},{"dropping-particle":"","family":"Chen","given":"Fenghua","non-dropping-particle":"","parse-names":false,"suffix":""},{"dropping-particle":"","family":"Geng","given":"Zhi","non-dropping-particle":"","parse-names":false,"suffix":""},{"dropping-particle":"","family":"Xiong","given":"Liang","non-dropping-particle":"","parse-names":false,"suffix":""},{"dropping-particle":"","family":"Zhou","given":"Hongmei","non-dropping-particle":"","parse-names":false,"suffix":""},{"dropping-particle":"","family":"Guo","given":"Yaping","non-dropping-particle":"","parse-names":false,"suffix":""},{"dropping-particle":"","family":"Zeng","given":"Yulan","non-dropping-particle":"","parse-names":false,"suffix":""},{"dropping-particle":"","family":"Shi","given":"Heshui","non-dropping-particle":"","parse-names":false,"suffix":""},{"dropping-particle":"","family":"Wang","given":"Lin","non-dropping-particle":"","parse-names":false,"suffix":""},{"dropping-particle":"","family":"Xue","given":"Yu","non-dropping-particle":"","parse-names":false,"suffix":""},{"dropping-particle":"","family":"Wang","given":"Zheng","non-dropping-particle":"","parse-names":false,"suffix":""}],"id":"ITEM-1","issued":{"date-parts":[["2020"]]},"title":"iCTCF: an integrative resource of chest computed tomography images and clinical features of patients with COVID-19 pneumonia","type":"book"},"uris":["http://www.mendeley.com/documents/?uuid=120ffc6a-e955-4990-bca6-0c70d84071c9"]}],"mendeley":{"formattedCitation":"[3]","plainTextFormattedCitation":"[3]","previouslyFormattedCitation":"[3]"},"properties":{"noteIndex":0},"schema":"https://github.com/citation-style-language/schema/raw/master/csl-citation.json"}</w:instrText>
      </w:r>
      <w:r w:rsidR="005D2A0E">
        <w:rPr>
          <w:lang w:val="en-US"/>
        </w:rPr>
        <w:fldChar w:fldCharType="separate"/>
      </w:r>
      <w:r w:rsidR="005D2A0E" w:rsidRPr="005D2A0E">
        <w:rPr>
          <w:noProof/>
          <w:lang w:val="en-US"/>
        </w:rPr>
        <w:t>[3]</w:t>
      </w:r>
      <w:r w:rsidR="005D2A0E">
        <w:rPr>
          <w:lang w:val="en-US"/>
        </w:rPr>
        <w:fldChar w:fldCharType="end"/>
      </w:r>
    </w:p>
    <w:p w:rsidR="005D2A0E" w:rsidRDefault="005D2A0E" w:rsidP="005D2A0E">
      <w:pPr>
        <w:pStyle w:val="TEUnsoed-TextBodyspasi2"/>
        <w:rPr>
          <w:lang w:val="en-US"/>
        </w:rPr>
      </w:pPr>
      <w:r w:rsidRPr="00910A0D">
        <w:rPr>
          <w:i/>
          <w:lang w:val="en-US"/>
        </w:rPr>
        <w:t>Deep learning</w:t>
      </w:r>
      <w:r>
        <w:rPr>
          <w:lang w:val="en-US"/>
        </w:rPr>
        <w:t xml:space="preserve"> adalah sub</w:t>
      </w:r>
      <w:r w:rsidR="00BC6D59">
        <w:rPr>
          <w:lang w:val="en-US"/>
        </w:rPr>
        <w:t xml:space="preserve"> </w:t>
      </w:r>
      <w:r>
        <w:rPr>
          <w:lang w:val="en-US"/>
        </w:rPr>
        <w:t xml:space="preserve">bidang pembelajaran khusus </w:t>
      </w:r>
      <w:r w:rsidRPr="00910A0D">
        <w:rPr>
          <w:i/>
          <w:lang w:val="en-US"/>
        </w:rPr>
        <w:t xml:space="preserve">dari machine learning </w:t>
      </w:r>
      <w:r>
        <w:rPr>
          <w:lang w:val="en-US"/>
        </w:rPr>
        <w:t xml:space="preserve">dan merupakan pandangan baru tentang pembelajaran dari data yang menekankan pada lapisan </w:t>
      </w:r>
      <w:r w:rsidRPr="00910A0D">
        <w:rPr>
          <w:i/>
          <w:lang w:val="en-US"/>
        </w:rPr>
        <w:t xml:space="preserve">(layers) </w:t>
      </w:r>
      <w:r>
        <w:rPr>
          <w:lang w:val="en-US"/>
        </w:rPr>
        <w:t>pembelajaran berturut-turut dari representasi yang semakin bermakna</w:t>
      </w:r>
      <w:r w:rsidR="00DF1F9A">
        <w:rPr>
          <w:lang w:val="en-US"/>
        </w:rPr>
        <w:t>.</w:t>
      </w:r>
      <w:r w:rsidR="00DF1F9A">
        <w:rPr>
          <w:lang w:val="en-US"/>
        </w:rPr>
        <w:fldChar w:fldCharType="begin" w:fldLock="1"/>
      </w:r>
      <w:r w:rsidR="006C6D08">
        <w:rPr>
          <w:lang w:val="en-US"/>
        </w:rPr>
        <w:instrText>ADDIN CSL_CITATION {"citationItems":[{"id":"ITEM-1","itemData":{"author":[{"dropping-particle":"","family":"Chollet","given":"Francois","non-dropping-particle":"","parse-names":false,"suffix":""}],"id":"ITEM-1","issued":{"date-parts":[["2017"]]},"publisher":"Manning Publications Co","publisher-place":"Shelter Island","title":"Deep Learning with Python","type":"book"},"uris":["http://www.mendeley.com/documents/?uuid=9eae3a41-4c0e-45f2-aa52-2e500aa821cd"]}],"mendeley":{"formattedCitation":"[4]","plainTextFormattedCitation":"[4]","previouslyFormattedCitation":"[4]"},"properties":{"noteIndex":0},"schema":"https://github.com/citation-style-language/schema/raw/master/csl-citation.json"}</w:instrText>
      </w:r>
      <w:r w:rsidR="00DF1F9A">
        <w:rPr>
          <w:lang w:val="en-US"/>
        </w:rPr>
        <w:fldChar w:fldCharType="separate"/>
      </w:r>
      <w:r w:rsidR="00DF1F9A" w:rsidRPr="00DF1F9A">
        <w:rPr>
          <w:noProof/>
          <w:lang w:val="en-US"/>
        </w:rPr>
        <w:t>[4]</w:t>
      </w:r>
      <w:r w:rsidR="00DF1F9A">
        <w:rPr>
          <w:lang w:val="en-US"/>
        </w:rPr>
        <w:fldChar w:fldCharType="end"/>
      </w:r>
      <w:r>
        <w:rPr>
          <w:lang w:val="en-US"/>
        </w:rPr>
        <w:t xml:space="preserve"> Model </w:t>
      </w:r>
      <w:r w:rsidRPr="00910A0D">
        <w:rPr>
          <w:i/>
          <w:lang w:val="en-US"/>
        </w:rPr>
        <w:t>deep learning</w:t>
      </w:r>
      <w:r>
        <w:rPr>
          <w:lang w:val="en-US"/>
        </w:rPr>
        <w:t xml:space="preserve"> dapat mempelajari komputasinya sendiri atau </w:t>
      </w:r>
      <w:r w:rsidR="00910A0D">
        <w:rPr>
          <w:lang w:val="en-US"/>
        </w:rPr>
        <w:t>d</w:t>
      </w:r>
      <w:r>
        <w:rPr>
          <w:lang w:val="en-US"/>
        </w:rPr>
        <w:t>apat bekerja dengan otak sendiri</w:t>
      </w:r>
      <w:r w:rsidR="00DF1F9A">
        <w:rPr>
          <w:lang w:val="en-US"/>
        </w:rPr>
        <w:t xml:space="preserve">. Sebuah model </w:t>
      </w:r>
      <w:r w:rsidR="00DF1F9A" w:rsidRPr="00910A0D">
        <w:rPr>
          <w:i/>
          <w:lang w:val="en-US"/>
        </w:rPr>
        <w:t>deep learning</w:t>
      </w:r>
      <w:r w:rsidR="00DF1F9A">
        <w:rPr>
          <w:lang w:val="en-US"/>
        </w:rPr>
        <w:t xml:space="preserve"> dirancang untuk terus menganalisa data dengan struktur logika yang menyerupai</w:t>
      </w:r>
      <w:r w:rsidR="00910A0D">
        <w:rPr>
          <w:lang w:val="en-US"/>
        </w:rPr>
        <w:t xml:space="preserve"> </w:t>
      </w:r>
      <w:r w:rsidR="00DF1F9A">
        <w:rPr>
          <w:lang w:val="en-US"/>
        </w:rPr>
        <w:t xml:space="preserve">cara bagaimana manusia mengambil sebuah keputusan. </w:t>
      </w:r>
      <w:r w:rsidR="00DF1F9A" w:rsidRPr="00910A0D">
        <w:rPr>
          <w:i/>
          <w:lang w:val="en-US"/>
        </w:rPr>
        <w:t>Deep learning</w:t>
      </w:r>
      <w:r w:rsidR="00DF1F9A">
        <w:rPr>
          <w:lang w:val="en-US"/>
        </w:rPr>
        <w:t xml:space="preserve"> banyak diimplementasikan untuk klasifikasi maupun identifikasi suatu objek melalui citra ata</w:t>
      </w:r>
      <w:r w:rsidR="00910A0D">
        <w:rPr>
          <w:lang w:val="en-US"/>
        </w:rPr>
        <w:t>u</w:t>
      </w:r>
      <w:r w:rsidR="00DF1F9A">
        <w:rPr>
          <w:lang w:val="en-US"/>
        </w:rPr>
        <w:t xml:space="preserve"> gambar dengan cara mempelajari fitur dari data tersebut secara otomatis.</w:t>
      </w:r>
    </w:p>
    <w:p w:rsidR="006C6D08" w:rsidRDefault="006C6D08" w:rsidP="005D2A0E">
      <w:pPr>
        <w:pStyle w:val="TEUnsoed-TextBodyspasi2"/>
        <w:rPr>
          <w:lang w:val="en-US"/>
        </w:rPr>
      </w:pPr>
      <w:r w:rsidRPr="00910A0D">
        <w:rPr>
          <w:i/>
        </w:rPr>
        <w:t xml:space="preserve">Convolutional Neural Network </w:t>
      </w:r>
      <w:r w:rsidRPr="009C437B">
        <w:t xml:space="preserve">(CNN) </w:t>
      </w:r>
      <w:r>
        <w:t xml:space="preserve">adalah pengembangan dari </w:t>
      </w:r>
      <w:r w:rsidRPr="00910A0D">
        <w:rPr>
          <w:i/>
        </w:rPr>
        <w:t>Multilayer Perceptron (MLP)</w:t>
      </w:r>
      <w:r>
        <w:t xml:space="preserve"> yang didesain untuk mengolah data dua dimensi</w:t>
      </w:r>
      <w:r>
        <w:rPr>
          <w:lang w:val="en-US"/>
        </w:rPr>
        <w:t>, misalnya pada citra</w:t>
      </w:r>
      <w:r>
        <w:t xml:space="preserve">. </w:t>
      </w:r>
      <w:r w:rsidRPr="009C437B">
        <w:t>CNN</w:t>
      </w:r>
      <w:r w:rsidRPr="00910A0D">
        <w:rPr>
          <w:i/>
        </w:rPr>
        <w:t xml:space="preserve"> </w:t>
      </w:r>
      <w:r>
        <w:t xml:space="preserve">termasuk dalam jenis </w:t>
      </w:r>
      <w:r w:rsidRPr="00910A0D">
        <w:rPr>
          <w:i/>
        </w:rPr>
        <w:t>Deep Neural Network</w:t>
      </w:r>
      <w:r>
        <w:t xml:space="preserve"> karena kedalaman jaringan yang tinggi dan banyak diaplikasikan pada data citra</w:t>
      </w:r>
      <w:r>
        <w:rPr>
          <w:lang w:val="en-US"/>
        </w:rPr>
        <w:t>.</w:t>
      </w:r>
      <w:r>
        <w:rPr>
          <w:lang w:val="en-US"/>
        </w:rPr>
        <w:fldChar w:fldCharType="begin" w:fldLock="1"/>
      </w:r>
      <w:r w:rsidR="000E515B">
        <w:rPr>
          <w:lang w:val="en-US"/>
        </w:rPr>
        <w:instrText>ADDIN CSL_CITATION {"citationItems":[{"id":"ITEM-1","itemData":{"DOI":"10.12962/j23373539.v5i1.15696","ISSN":"2301-9271","abstract":"Deep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baik.","author":[{"dropping-particle":"","family":"Eka Putra","given":"Wayan Suartika","non-dropping-particle":"","parse-names":false,"suffix":""}],"container-title":"Jurnal Teknik ITS","id":"ITEM-1","issue":"1","issued":{"date-parts":[["2016"]]},"title":"Klasifikasi Citra Menggunakan Convolutional Neural Network (CNN) pada Caltech 101","type":"article-journal","volume":"5"},"uris":["http://www.mendeley.com/documents/?uuid=958f6a23-fb6d-4964-8949-a33ddd6ba362"]}],"mendeley":{"formattedCitation":"[5]","plainTextFormattedCitation":"[5]","previouslyFormattedCitation":"[5]"},"properties":{"noteIndex":0},"schema":"https://github.com/citation-style-language/schema/raw/master/csl-citation.json"}</w:instrText>
      </w:r>
      <w:r>
        <w:rPr>
          <w:lang w:val="en-US"/>
        </w:rPr>
        <w:fldChar w:fldCharType="separate"/>
      </w:r>
      <w:r w:rsidRPr="006C6D08">
        <w:rPr>
          <w:noProof/>
          <w:lang w:val="en-US"/>
        </w:rPr>
        <w:t>[5]</w:t>
      </w:r>
      <w:r>
        <w:rPr>
          <w:lang w:val="en-US"/>
        </w:rPr>
        <w:fldChar w:fldCharType="end"/>
      </w:r>
      <w:r>
        <w:rPr>
          <w:lang w:val="en-US"/>
        </w:rPr>
        <w:t xml:space="preserve"> Prinsip dari </w:t>
      </w:r>
      <w:r w:rsidRPr="009C437B">
        <w:rPr>
          <w:lang w:val="en-US"/>
        </w:rPr>
        <w:t>CNN</w:t>
      </w:r>
      <w:r>
        <w:rPr>
          <w:lang w:val="en-US"/>
        </w:rPr>
        <w:t xml:space="preserve"> adalah dapat belajar secara langsung dari data atau citra, sehingga dapat mengurangi beban pada pemrograman.</w:t>
      </w:r>
    </w:p>
    <w:p w:rsidR="006C6D08" w:rsidRPr="00910A0D" w:rsidRDefault="006C6D08" w:rsidP="005D2A0E">
      <w:pPr>
        <w:pStyle w:val="TEUnsoed-TextBodyspasi2"/>
        <w:rPr>
          <w:lang w:val="en-US"/>
        </w:rPr>
      </w:pPr>
      <w:r>
        <w:rPr>
          <w:lang w:val="en-US"/>
        </w:rPr>
        <w:t xml:space="preserve">Oleh karena itu, untuk </w:t>
      </w:r>
      <w:r>
        <w:t>memberikan dasar bagi pemodelan sistemik yang dapat memfasilitasi diagnosis dini</w:t>
      </w:r>
      <w:r>
        <w:rPr>
          <w:lang w:val="en-US"/>
        </w:rPr>
        <w:t xml:space="preserve"> </w:t>
      </w:r>
      <w:r w:rsidRPr="00910A0D">
        <w:rPr>
          <w:i/>
          <w:lang w:val="en-US"/>
        </w:rPr>
        <w:t>COVID-19</w:t>
      </w:r>
      <w:r>
        <w:rPr>
          <w:lang w:val="en-US"/>
        </w:rPr>
        <w:t xml:space="preserve"> dibutuhkan perancangan identifikasi </w:t>
      </w:r>
      <w:r w:rsidRPr="00910A0D">
        <w:rPr>
          <w:i/>
          <w:lang w:val="en-US"/>
        </w:rPr>
        <w:t>COVID-19</w:t>
      </w:r>
      <w:r>
        <w:rPr>
          <w:lang w:val="en-US"/>
        </w:rPr>
        <w:t xml:space="preserve"> berdasarkan citra </w:t>
      </w:r>
      <w:r w:rsidRPr="00910A0D">
        <w:rPr>
          <w:i/>
          <w:lang w:val="en-US"/>
        </w:rPr>
        <w:t>CT-Scan</w:t>
      </w:r>
      <w:r>
        <w:rPr>
          <w:lang w:val="en-US"/>
        </w:rPr>
        <w:t xml:space="preserve"> dengan menggunakan </w:t>
      </w:r>
      <w:r w:rsidRPr="00910A0D">
        <w:rPr>
          <w:i/>
          <w:lang w:val="en-US"/>
        </w:rPr>
        <w:t>deep learning</w:t>
      </w:r>
      <w:r>
        <w:rPr>
          <w:lang w:val="en-US"/>
        </w:rPr>
        <w:t xml:space="preserve">. Sehingga pada tugas akhir ini, penulis memilih bahan kajian tentang identifikasi </w:t>
      </w:r>
      <w:r w:rsidRPr="00910A0D">
        <w:rPr>
          <w:i/>
          <w:lang w:val="en-US"/>
        </w:rPr>
        <w:t>CT</w:t>
      </w:r>
      <w:r w:rsidR="00910A0D" w:rsidRPr="00910A0D">
        <w:rPr>
          <w:i/>
          <w:lang w:val="en-US"/>
        </w:rPr>
        <w:t>-</w:t>
      </w:r>
      <w:r w:rsidRPr="00910A0D">
        <w:rPr>
          <w:i/>
          <w:lang w:val="en-US"/>
        </w:rPr>
        <w:t>Scan COVID-19</w:t>
      </w:r>
      <w:r>
        <w:rPr>
          <w:lang w:val="en-US"/>
        </w:rPr>
        <w:t xml:space="preserve"> dengan judul</w:t>
      </w:r>
      <w:r w:rsidR="00910A0D">
        <w:rPr>
          <w:lang w:val="en-US"/>
        </w:rPr>
        <w:t xml:space="preserve"> </w:t>
      </w:r>
      <w:r w:rsidR="00910A0D" w:rsidRPr="00910A0D">
        <w:rPr>
          <w:b/>
          <w:bCs/>
          <w:iCs/>
        </w:rPr>
        <w:t>“</w:t>
      </w:r>
      <w:r w:rsidR="00730F92">
        <w:rPr>
          <w:b/>
          <w:bCs/>
          <w:iCs/>
          <w:lang w:val="en-US"/>
        </w:rPr>
        <w:t>KLASI</w:t>
      </w:r>
      <w:r w:rsidR="00910A0D" w:rsidRPr="00910A0D">
        <w:rPr>
          <w:b/>
          <w:bCs/>
          <w:iCs/>
          <w:lang w:val="en-US"/>
        </w:rPr>
        <w:t xml:space="preserve">FIKASI </w:t>
      </w:r>
      <w:r w:rsidR="00910A0D" w:rsidRPr="00910A0D">
        <w:rPr>
          <w:b/>
          <w:bCs/>
          <w:i/>
          <w:iCs/>
          <w:lang w:val="en-US"/>
        </w:rPr>
        <w:t xml:space="preserve">CT SCAN </w:t>
      </w:r>
      <w:r w:rsidR="0045662C">
        <w:rPr>
          <w:b/>
          <w:bCs/>
          <w:i/>
          <w:iCs/>
          <w:lang w:val="en-US"/>
        </w:rPr>
        <w:t>DADA</w:t>
      </w:r>
      <w:r w:rsidR="00910A0D" w:rsidRPr="00910A0D">
        <w:rPr>
          <w:b/>
          <w:bCs/>
          <w:iCs/>
          <w:lang w:val="en-US"/>
        </w:rPr>
        <w:t xml:space="preserve"> MENGGUNAKAN METODE </w:t>
      </w:r>
      <w:r w:rsidR="00910A0D" w:rsidRPr="00910A0D">
        <w:rPr>
          <w:b/>
          <w:bCs/>
          <w:i/>
          <w:iCs/>
          <w:lang w:val="en-US"/>
        </w:rPr>
        <w:t>CONVOLUTIONAL NEURAL NETWORK</w:t>
      </w:r>
      <w:r w:rsidR="00A227FB">
        <w:rPr>
          <w:b/>
          <w:bCs/>
          <w:i/>
          <w:iCs/>
          <w:lang w:val="en-US"/>
        </w:rPr>
        <w:t xml:space="preserve"> (CNN)</w:t>
      </w:r>
      <w:r w:rsidR="0045662C">
        <w:rPr>
          <w:b/>
          <w:bCs/>
          <w:i/>
          <w:iCs/>
          <w:lang w:val="en-US"/>
        </w:rPr>
        <w:t xml:space="preserve"> UNTUK IDENTIFIKASI POTENSI COVID-19</w:t>
      </w:r>
      <w:r w:rsidR="00910A0D" w:rsidRPr="00910A0D">
        <w:rPr>
          <w:b/>
          <w:bCs/>
          <w:iCs/>
        </w:rPr>
        <w:t>”</w:t>
      </w:r>
    </w:p>
    <w:p w:rsidR="009E7F2F" w:rsidRDefault="009E7F2F" w:rsidP="009E7F2F">
      <w:pPr>
        <w:pStyle w:val="Heading2"/>
        <w:rPr>
          <w:lang w:val="en-US"/>
        </w:rPr>
      </w:pPr>
      <w:bookmarkStart w:id="18" w:name="_Toc83471417"/>
      <w:r>
        <w:rPr>
          <w:lang w:val="en-US"/>
        </w:rPr>
        <w:t>Rumusan Masalah</w:t>
      </w:r>
      <w:bookmarkEnd w:id="18"/>
    </w:p>
    <w:p w:rsidR="00024121" w:rsidRDefault="00024121" w:rsidP="00CA3648">
      <w:pPr>
        <w:pStyle w:val="List"/>
      </w:pPr>
      <w:r w:rsidRPr="00063928">
        <w:t xml:space="preserve">Bagaimana </w:t>
      </w:r>
      <w:r w:rsidR="00F9098A">
        <w:t xml:space="preserve">perancangan arsitektur </w:t>
      </w:r>
      <w:r w:rsidR="00F9098A" w:rsidRPr="009C437B">
        <w:t>CNN</w:t>
      </w:r>
      <w:r w:rsidR="00462382">
        <w:t xml:space="preserve"> untuk klasifikasi</w:t>
      </w:r>
      <w:r w:rsidR="0012004F">
        <w:t xml:space="preserve"> </w:t>
      </w:r>
      <w:r w:rsidR="005C7DE2">
        <w:rPr>
          <w:i/>
        </w:rPr>
        <w:t xml:space="preserve">lung parenchyma, risk, mortality </w:t>
      </w:r>
      <w:r w:rsidR="005C7DE2" w:rsidRPr="0045662C">
        <w:t>dan</w:t>
      </w:r>
      <w:r w:rsidR="005C7DE2">
        <w:rPr>
          <w:i/>
        </w:rPr>
        <w:t xml:space="preserve"> Covid positivity </w:t>
      </w:r>
      <w:r w:rsidR="005C7DE2" w:rsidRPr="0045662C">
        <w:t>berdas</w:t>
      </w:r>
      <w:r w:rsidR="0045662C" w:rsidRPr="0045662C">
        <w:t>arkan</w:t>
      </w:r>
      <w:r w:rsidR="0045662C">
        <w:rPr>
          <w:i/>
        </w:rPr>
        <w:t xml:space="preserve"> CT Scan </w:t>
      </w:r>
      <w:r w:rsidR="0045662C" w:rsidRPr="0045662C">
        <w:t>dada</w:t>
      </w:r>
      <w:r w:rsidR="00F9098A" w:rsidRPr="0045662C">
        <w:t>?</w:t>
      </w:r>
    </w:p>
    <w:p w:rsidR="00024121" w:rsidRDefault="00024121" w:rsidP="00CA3648">
      <w:pPr>
        <w:pStyle w:val="List"/>
      </w:pPr>
      <w:r>
        <w:t>B</w:t>
      </w:r>
      <w:r w:rsidRPr="001F2C13">
        <w:t xml:space="preserve">agaimana </w:t>
      </w:r>
      <w:r w:rsidR="00F9098A">
        <w:t>pengujian</w:t>
      </w:r>
      <w:r w:rsidR="00462382">
        <w:t xml:space="preserve"> klas</w:t>
      </w:r>
      <w:r w:rsidR="0012004F">
        <w:t>ifikasi</w:t>
      </w:r>
      <w:r w:rsidR="00F9098A">
        <w:t xml:space="preserve"> </w:t>
      </w:r>
      <w:r w:rsidR="005C7DE2">
        <w:t xml:space="preserve">lung parenchyma, risk, mortality </w:t>
      </w:r>
      <w:r w:rsidR="005C7DE2" w:rsidRPr="0045662C">
        <w:t xml:space="preserve">dan </w:t>
      </w:r>
      <w:r w:rsidR="005C7DE2">
        <w:t xml:space="preserve">Covid positivity </w:t>
      </w:r>
      <w:r w:rsidR="0045662C" w:rsidRPr="0045662C">
        <w:t>berdasarkan</w:t>
      </w:r>
      <w:r w:rsidR="005C7DE2">
        <w:t xml:space="preserve"> CT Scan </w:t>
      </w:r>
      <w:r w:rsidR="0045662C" w:rsidRPr="0045662C">
        <w:t>dada</w:t>
      </w:r>
      <w:r w:rsidRPr="008F538B">
        <w:t>?</w:t>
      </w:r>
    </w:p>
    <w:p w:rsidR="0045662C" w:rsidRDefault="0045662C" w:rsidP="00CA3648">
      <w:pPr>
        <w:pStyle w:val="List"/>
      </w:pPr>
      <w:r>
        <w:t xml:space="preserve">Bagaimana perancangan aplikasi </w:t>
      </w:r>
      <w:r>
        <w:rPr>
          <w:i/>
        </w:rPr>
        <w:t xml:space="preserve">in-browser </w:t>
      </w:r>
      <w:r>
        <w:t>sebagai antarmuka klasifikasi</w:t>
      </w:r>
      <w:r>
        <w:rPr>
          <w:spacing w:val="-57"/>
        </w:rPr>
        <w:t xml:space="preserve"> </w:t>
      </w:r>
      <w:r>
        <w:t>citra</w:t>
      </w:r>
      <w:r>
        <w:rPr>
          <w:spacing w:val="-2"/>
        </w:rPr>
        <w:t xml:space="preserve"> </w:t>
      </w:r>
      <w:r>
        <w:rPr>
          <w:i/>
        </w:rPr>
        <w:t>CT</w:t>
      </w:r>
      <w:r>
        <w:rPr>
          <w:i/>
          <w:spacing w:val="-4"/>
        </w:rPr>
        <w:t xml:space="preserve"> </w:t>
      </w:r>
      <w:r>
        <w:rPr>
          <w:i/>
        </w:rPr>
        <w:t xml:space="preserve">Scan </w:t>
      </w:r>
      <w:r>
        <w:t>dada?</w:t>
      </w:r>
    </w:p>
    <w:p w:rsidR="002011B9" w:rsidRDefault="009E7F2F">
      <w:pPr>
        <w:pStyle w:val="Heading2"/>
        <w:rPr>
          <w:lang w:val="en-US"/>
        </w:rPr>
      </w:pPr>
      <w:bookmarkStart w:id="19" w:name="_Toc83471418"/>
      <w:r>
        <w:rPr>
          <w:lang w:val="en-US"/>
        </w:rPr>
        <w:t>Batasan Masalah</w:t>
      </w:r>
      <w:bookmarkEnd w:id="19"/>
    </w:p>
    <w:p w:rsidR="009E7F2F" w:rsidRPr="009E7F2F" w:rsidRDefault="009E7F2F" w:rsidP="009E7F2F">
      <w:pPr>
        <w:pStyle w:val="TEUnsoed-TextBodyspasi2"/>
        <w:rPr>
          <w:lang w:val="en-US"/>
        </w:rPr>
      </w:pPr>
      <w:r>
        <w:rPr>
          <w:lang w:val="en-US"/>
        </w:rPr>
        <w:t>Batasan</w:t>
      </w:r>
      <w:r w:rsidR="008F333D">
        <w:rPr>
          <w:lang w:val="en-US"/>
        </w:rPr>
        <w:t xml:space="preserve"> m</w:t>
      </w:r>
      <w:r w:rsidR="00147392">
        <w:rPr>
          <w:lang w:val="en-US"/>
        </w:rPr>
        <w:t>asalah yang dibuat membatasi fok</w:t>
      </w:r>
      <w:r w:rsidR="008F333D">
        <w:rPr>
          <w:lang w:val="en-US"/>
        </w:rPr>
        <w:t>us penelitian pada tugas akhir ini adalah sebagai berikut.</w:t>
      </w:r>
    </w:p>
    <w:p w:rsidR="009E7F2F" w:rsidRPr="008F333D" w:rsidRDefault="00F9098A" w:rsidP="00CA3648">
      <w:pPr>
        <w:pStyle w:val="List"/>
        <w:numPr>
          <w:ilvl w:val="0"/>
          <w:numId w:val="8"/>
        </w:numPr>
      </w:pPr>
      <w:r>
        <w:t>Metode deep lea</w:t>
      </w:r>
      <w:r w:rsidR="00462382">
        <w:t>rning yang digunakan untuk klas</w:t>
      </w:r>
      <w:r w:rsidR="0012004F">
        <w:t>i</w:t>
      </w:r>
      <w:r>
        <w:t xml:space="preserve">fikasi </w:t>
      </w:r>
      <w:r w:rsidR="0012004F" w:rsidRPr="00147392">
        <w:rPr>
          <w:i/>
        </w:rPr>
        <w:t>CT</w:t>
      </w:r>
      <w:r w:rsidR="00147392">
        <w:rPr>
          <w:i/>
        </w:rPr>
        <w:t>-</w:t>
      </w:r>
      <w:r w:rsidR="0012004F" w:rsidRPr="00147392">
        <w:rPr>
          <w:i/>
        </w:rPr>
        <w:t xml:space="preserve">Scan </w:t>
      </w:r>
      <w:r w:rsidR="0045662C" w:rsidRPr="0045662C">
        <w:t>dada untuk identifikasi potensi</w:t>
      </w:r>
      <w:r w:rsidR="0045662C">
        <w:rPr>
          <w:i/>
        </w:rPr>
        <w:t xml:space="preserve"> Covid-19 </w:t>
      </w:r>
      <w:r>
        <w:t xml:space="preserve">menggunakan </w:t>
      </w:r>
      <w:r w:rsidRPr="00147392">
        <w:rPr>
          <w:i/>
        </w:rPr>
        <w:t xml:space="preserve">Convolutional Neural Network </w:t>
      </w:r>
      <w:r w:rsidRPr="009C437B">
        <w:t>(CNN)</w:t>
      </w:r>
      <w:r w:rsidR="008F333D" w:rsidRPr="00147392">
        <w:rPr>
          <w:i/>
        </w:rPr>
        <w:t>.</w:t>
      </w:r>
    </w:p>
    <w:p w:rsidR="00F9098A" w:rsidRPr="005A2D02" w:rsidRDefault="00462382" w:rsidP="00CA3648">
      <w:pPr>
        <w:pStyle w:val="List"/>
        <w:numPr>
          <w:ilvl w:val="0"/>
          <w:numId w:val="8"/>
        </w:numPr>
        <w:rPr>
          <w:i/>
        </w:rPr>
      </w:pPr>
      <w:r>
        <w:t>Program klas</w:t>
      </w:r>
      <w:r w:rsidR="00855A99">
        <w:t xml:space="preserve">ifikasi </w:t>
      </w:r>
      <w:r w:rsidR="005A2D02">
        <w:rPr>
          <w:i/>
        </w:rPr>
        <w:t>CT-</w:t>
      </w:r>
      <w:r w:rsidR="00147392">
        <w:rPr>
          <w:i/>
        </w:rPr>
        <w:t xml:space="preserve">Scan </w:t>
      </w:r>
      <w:r w:rsidR="00147392" w:rsidRPr="005A2D02">
        <w:rPr>
          <w:i/>
        </w:rPr>
        <w:t>COVID-19</w:t>
      </w:r>
      <w:r w:rsidR="00855A99">
        <w:t xml:space="preserve"> </w:t>
      </w:r>
      <w:r w:rsidR="00F9098A">
        <w:t xml:space="preserve">berdasarkan citra dibuat dengan Bahasa Pemrograman </w:t>
      </w:r>
      <w:r w:rsidR="00F9098A" w:rsidRPr="005A2D02">
        <w:rPr>
          <w:i/>
        </w:rPr>
        <w:t>Python</w:t>
      </w:r>
      <w:r w:rsidR="00F9098A">
        <w:t xml:space="preserve"> dengan antarmuka dan infrastruktur </w:t>
      </w:r>
      <w:r w:rsidR="00F9098A" w:rsidRPr="005A2D02">
        <w:rPr>
          <w:i/>
        </w:rPr>
        <w:t>Google Colaboratory</w:t>
      </w:r>
    </w:p>
    <w:p w:rsidR="009E7F2F" w:rsidRPr="008F333D" w:rsidRDefault="00F9098A" w:rsidP="00CA3648">
      <w:pPr>
        <w:pStyle w:val="List"/>
        <w:numPr>
          <w:ilvl w:val="0"/>
          <w:numId w:val="8"/>
        </w:numPr>
      </w:pPr>
      <w:r>
        <w:t xml:space="preserve">Pembuatan </w:t>
      </w:r>
      <w:r w:rsidR="00855A99">
        <w:t xml:space="preserve"> model </w:t>
      </w:r>
      <w:r w:rsidR="00855A99" w:rsidRPr="005A2D02">
        <w:rPr>
          <w:i/>
        </w:rPr>
        <w:t>deep learning</w:t>
      </w:r>
      <w:r w:rsidR="00462382">
        <w:t xml:space="preserve"> pada klas</w:t>
      </w:r>
      <w:r w:rsidR="00855A99">
        <w:t>if</w:t>
      </w:r>
      <w:r>
        <w:t xml:space="preserve">ikasi </w:t>
      </w:r>
      <w:r w:rsidR="005A2D02">
        <w:rPr>
          <w:i/>
        </w:rPr>
        <w:t>CT-</w:t>
      </w:r>
      <w:r w:rsidR="00147392">
        <w:rPr>
          <w:i/>
        </w:rPr>
        <w:t xml:space="preserve">Scan </w:t>
      </w:r>
      <w:r w:rsidR="00147392" w:rsidRPr="005A2D02">
        <w:rPr>
          <w:i/>
        </w:rPr>
        <w:t>COVID-19</w:t>
      </w:r>
      <w:r w:rsidR="00200A6F">
        <w:rPr>
          <w:i/>
        </w:rPr>
        <w:t xml:space="preserve"> </w:t>
      </w:r>
      <w:r w:rsidR="00855A99">
        <w:t xml:space="preserve">dengan citra menggunakan </w:t>
      </w:r>
      <w:r w:rsidR="00855A99" w:rsidRPr="005A2D02">
        <w:rPr>
          <w:i/>
        </w:rPr>
        <w:t>F</w:t>
      </w:r>
      <w:r w:rsidRPr="005A2D02">
        <w:rPr>
          <w:i/>
        </w:rPr>
        <w:t>ramework Keras</w:t>
      </w:r>
      <w:r>
        <w:t xml:space="preserve"> dan </w:t>
      </w:r>
      <w:r w:rsidRPr="005A2D02">
        <w:rPr>
          <w:i/>
        </w:rPr>
        <w:t>TensorFlow</w:t>
      </w:r>
    </w:p>
    <w:p w:rsidR="00F9098A" w:rsidRPr="009E7F2F" w:rsidRDefault="00F9098A" w:rsidP="00CA3648">
      <w:pPr>
        <w:pStyle w:val="List"/>
        <w:numPr>
          <w:ilvl w:val="0"/>
          <w:numId w:val="8"/>
        </w:numPr>
      </w:pPr>
      <w:r>
        <w:t>Penentuan jumlah dataset pelatihan, validasi dan pengujian tidak dibahas dalam penelitian ini.</w:t>
      </w:r>
    </w:p>
    <w:p w:rsidR="001F2C13" w:rsidRDefault="001F2C13" w:rsidP="001F2C13">
      <w:pPr>
        <w:pStyle w:val="Heading2"/>
        <w:rPr>
          <w:lang w:val="en-US"/>
        </w:rPr>
      </w:pPr>
      <w:bookmarkStart w:id="20" w:name="_Toc83471419"/>
      <w:r>
        <w:rPr>
          <w:lang w:val="en-US"/>
        </w:rPr>
        <w:t>Tujuan Penelitian</w:t>
      </w:r>
      <w:bookmarkEnd w:id="20"/>
    </w:p>
    <w:p w:rsidR="00024121" w:rsidRDefault="00B52260" w:rsidP="000653C2">
      <w:pPr>
        <w:pStyle w:val="TEUnsoed-TextBodyspasi2"/>
        <w:numPr>
          <w:ilvl w:val="1"/>
          <w:numId w:val="8"/>
        </w:numPr>
        <w:tabs>
          <w:tab w:val="clear" w:pos="1080"/>
          <w:tab w:val="num" w:pos="720"/>
        </w:tabs>
        <w:spacing w:before="0" w:after="0"/>
        <w:ind w:left="714" w:hanging="357"/>
        <w:rPr>
          <w:lang w:val="en-US"/>
        </w:rPr>
      </w:pPr>
      <w:r>
        <w:rPr>
          <w:lang w:val="en-US"/>
        </w:rPr>
        <w:t>Mera</w:t>
      </w:r>
      <w:r w:rsidR="00855A99">
        <w:rPr>
          <w:lang w:val="en-US"/>
        </w:rPr>
        <w:t xml:space="preserve">ncang arsitektur </w:t>
      </w:r>
      <w:r w:rsidR="00855A99" w:rsidRPr="009C437B">
        <w:rPr>
          <w:lang w:val="en-US"/>
        </w:rPr>
        <w:t>CNN</w:t>
      </w:r>
      <w:r w:rsidR="00855A99" w:rsidRPr="005A2D02">
        <w:rPr>
          <w:i/>
          <w:lang w:val="en-US"/>
        </w:rPr>
        <w:t xml:space="preserve"> </w:t>
      </w:r>
      <w:r w:rsidR="00462382">
        <w:rPr>
          <w:lang w:val="en-US"/>
        </w:rPr>
        <w:t>untuk klas</w:t>
      </w:r>
      <w:r w:rsidR="00855A99">
        <w:rPr>
          <w:lang w:val="en-US"/>
        </w:rPr>
        <w:t>i</w:t>
      </w:r>
      <w:r>
        <w:rPr>
          <w:lang w:val="en-US"/>
        </w:rPr>
        <w:t xml:space="preserve">fikasi </w:t>
      </w:r>
      <w:r w:rsidR="005C7DE2">
        <w:rPr>
          <w:i/>
          <w:lang w:val="en-US"/>
        </w:rPr>
        <w:t xml:space="preserve">lung parenchyma, risk, mortality </w:t>
      </w:r>
      <w:r w:rsidR="005C7DE2" w:rsidRPr="0045662C">
        <w:rPr>
          <w:lang w:val="en-US"/>
        </w:rPr>
        <w:t>dan</w:t>
      </w:r>
      <w:r w:rsidR="005C7DE2">
        <w:rPr>
          <w:i/>
          <w:lang w:val="en-US"/>
        </w:rPr>
        <w:t xml:space="preserve"> Covid positivity </w:t>
      </w:r>
      <w:r w:rsidR="0045662C" w:rsidRPr="0045662C">
        <w:rPr>
          <w:lang w:val="en-US"/>
        </w:rPr>
        <w:t>berdasarkan</w:t>
      </w:r>
      <w:r w:rsidR="005C7DE2">
        <w:rPr>
          <w:i/>
          <w:lang w:val="en-US"/>
        </w:rPr>
        <w:t xml:space="preserve"> CT Scan </w:t>
      </w:r>
      <w:r w:rsidR="0045662C">
        <w:rPr>
          <w:lang w:val="en-US"/>
        </w:rPr>
        <w:t>dada</w:t>
      </w:r>
      <w:r w:rsidR="005C7DE2">
        <w:rPr>
          <w:i/>
          <w:lang w:val="en-US"/>
        </w:rPr>
        <w:t>.</w:t>
      </w:r>
    </w:p>
    <w:p w:rsidR="005C7DE2" w:rsidRPr="005C7DE2" w:rsidRDefault="00855A99" w:rsidP="000653C2">
      <w:pPr>
        <w:pStyle w:val="TEUnsoed-TextBodyspasi2"/>
        <w:numPr>
          <w:ilvl w:val="1"/>
          <w:numId w:val="8"/>
        </w:numPr>
        <w:tabs>
          <w:tab w:val="clear" w:pos="1080"/>
          <w:tab w:val="num" w:pos="720"/>
        </w:tabs>
        <w:spacing w:before="0" w:after="0"/>
        <w:ind w:left="714" w:hanging="357"/>
        <w:rPr>
          <w:lang w:val="en-US"/>
        </w:rPr>
      </w:pPr>
      <w:r w:rsidRPr="005C7DE2">
        <w:rPr>
          <w:lang w:val="en-US"/>
        </w:rPr>
        <w:t xml:space="preserve">Melatih arsitektur CNN untuk </w:t>
      </w:r>
      <w:r w:rsidR="00462382" w:rsidRPr="005C7DE2">
        <w:rPr>
          <w:lang w:val="en-US"/>
        </w:rPr>
        <w:t xml:space="preserve">klasifikasi </w:t>
      </w:r>
      <w:r w:rsidR="005C7DE2">
        <w:rPr>
          <w:i/>
          <w:lang w:val="en-US"/>
        </w:rPr>
        <w:t xml:space="preserve">lung parenchyma, risk, mortality </w:t>
      </w:r>
      <w:r w:rsidR="005C7DE2" w:rsidRPr="0045662C">
        <w:rPr>
          <w:lang w:val="en-US"/>
        </w:rPr>
        <w:t xml:space="preserve">dan </w:t>
      </w:r>
      <w:r w:rsidR="005C7DE2">
        <w:rPr>
          <w:i/>
          <w:lang w:val="en-US"/>
        </w:rPr>
        <w:t xml:space="preserve">Covid positivity </w:t>
      </w:r>
      <w:r w:rsidR="0045662C" w:rsidRPr="0045662C">
        <w:rPr>
          <w:lang w:val="en-US"/>
        </w:rPr>
        <w:t>berdasarkan</w:t>
      </w:r>
      <w:r w:rsidR="005C7DE2">
        <w:rPr>
          <w:i/>
          <w:lang w:val="en-US"/>
        </w:rPr>
        <w:t xml:space="preserve"> CT Scan </w:t>
      </w:r>
      <w:r w:rsidR="0045662C">
        <w:rPr>
          <w:lang w:val="en-US"/>
        </w:rPr>
        <w:t>dada</w:t>
      </w:r>
      <w:r w:rsidR="005C7DE2">
        <w:rPr>
          <w:i/>
          <w:lang w:val="en-US"/>
        </w:rPr>
        <w:t>.</w:t>
      </w:r>
    </w:p>
    <w:p w:rsidR="005C7DE2" w:rsidRPr="0045662C" w:rsidRDefault="00B52260" w:rsidP="000653C2">
      <w:pPr>
        <w:pStyle w:val="TEUnsoed-TextBodyspasi2"/>
        <w:numPr>
          <w:ilvl w:val="1"/>
          <w:numId w:val="8"/>
        </w:numPr>
        <w:tabs>
          <w:tab w:val="clear" w:pos="1080"/>
          <w:tab w:val="num" w:pos="720"/>
        </w:tabs>
        <w:spacing w:before="0" w:after="0"/>
        <w:ind w:left="714" w:hanging="357"/>
        <w:rPr>
          <w:lang w:val="en-US"/>
        </w:rPr>
      </w:pPr>
      <w:r w:rsidRPr="005C7DE2">
        <w:rPr>
          <w:lang w:val="en-US"/>
        </w:rPr>
        <w:t xml:space="preserve">Menguji arsitektur CNN </w:t>
      </w:r>
      <w:r w:rsidR="00462382" w:rsidRPr="005C7DE2">
        <w:rPr>
          <w:lang w:val="en-US"/>
        </w:rPr>
        <w:t xml:space="preserve">klasifikasi </w:t>
      </w:r>
      <w:r w:rsidR="005C7DE2">
        <w:rPr>
          <w:i/>
          <w:lang w:val="en-US"/>
        </w:rPr>
        <w:t>lung parenchyma, risk, mortal</w:t>
      </w:r>
      <w:r w:rsidR="0045662C">
        <w:rPr>
          <w:i/>
          <w:lang w:val="en-US"/>
        </w:rPr>
        <w:t xml:space="preserve">ity </w:t>
      </w:r>
      <w:r w:rsidR="0045662C" w:rsidRPr="0045662C">
        <w:rPr>
          <w:lang w:val="en-US"/>
        </w:rPr>
        <w:t xml:space="preserve">dan </w:t>
      </w:r>
      <w:r w:rsidR="0045662C">
        <w:rPr>
          <w:i/>
          <w:lang w:val="en-US"/>
        </w:rPr>
        <w:t xml:space="preserve">Covid positivity </w:t>
      </w:r>
      <w:r w:rsidR="0045662C" w:rsidRPr="0045662C">
        <w:rPr>
          <w:lang w:val="en-US"/>
        </w:rPr>
        <w:t>berdas</w:t>
      </w:r>
      <w:r w:rsidR="005C7DE2" w:rsidRPr="0045662C">
        <w:rPr>
          <w:lang w:val="en-US"/>
        </w:rPr>
        <w:t>arkan</w:t>
      </w:r>
      <w:r w:rsidR="0045662C">
        <w:rPr>
          <w:i/>
          <w:lang w:val="en-US"/>
        </w:rPr>
        <w:t xml:space="preserve"> CT Scan </w:t>
      </w:r>
      <w:r w:rsidR="0045662C" w:rsidRPr="0045662C">
        <w:rPr>
          <w:lang w:val="en-US"/>
        </w:rPr>
        <w:t>dada.</w:t>
      </w:r>
    </w:p>
    <w:p w:rsidR="000653C2" w:rsidRDefault="005C7DE2" w:rsidP="000653C2">
      <w:pPr>
        <w:pStyle w:val="TEUnsoed-TextBodyspasi2"/>
        <w:numPr>
          <w:ilvl w:val="1"/>
          <w:numId w:val="8"/>
        </w:numPr>
        <w:tabs>
          <w:tab w:val="clear" w:pos="1080"/>
          <w:tab w:val="num" w:pos="720"/>
        </w:tabs>
        <w:spacing w:before="0" w:after="0"/>
        <w:ind w:left="714" w:hanging="357"/>
        <w:rPr>
          <w:lang w:val="en-US"/>
        </w:rPr>
      </w:pPr>
      <w:r w:rsidRPr="005C7DE2">
        <w:rPr>
          <w:lang w:val="en-US"/>
        </w:rPr>
        <w:t>Menggabungkan dua metode klasifikasi terbaik dan melakukan pengujian terhadap metode tersebut</w:t>
      </w:r>
      <w:r w:rsidR="00855A99" w:rsidRPr="005C7DE2">
        <w:rPr>
          <w:lang w:val="en-US"/>
        </w:rPr>
        <w:t>.</w:t>
      </w:r>
    </w:p>
    <w:p w:rsidR="005C7DE2" w:rsidRPr="005C7DE2" w:rsidRDefault="005C7DE2" w:rsidP="000653C2">
      <w:pPr>
        <w:pStyle w:val="TEUnsoed-TextBodyspasi2"/>
        <w:numPr>
          <w:ilvl w:val="1"/>
          <w:numId w:val="8"/>
        </w:numPr>
        <w:tabs>
          <w:tab w:val="clear" w:pos="1080"/>
          <w:tab w:val="num" w:pos="720"/>
        </w:tabs>
        <w:spacing w:before="0" w:after="0"/>
        <w:ind w:left="714" w:hanging="357"/>
        <w:rPr>
          <w:lang w:val="en-US"/>
        </w:rPr>
      </w:pPr>
      <w:r>
        <w:rPr>
          <w:lang w:val="en-US"/>
        </w:rPr>
        <w:t xml:space="preserve">Menggunakan model klasifikasi </w:t>
      </w:r>
      <w:r w:rsidRPr="0045662C">
        <w:rPr>
          <w:i/>
          <w:lang w:val="en-US"/>
        </w:rPr>
        <w:t>lung parenchyma</w:t>
      </w:r>
      <w:r>
        <w:rPr>
          <w:lang w:val="en-US"/>
        </w:rPr>
        <w:t xml:space="preserve"> dan </w:t>
      </w:r>
      <w:r w:rsidRPr="0045662C">
        <w:rPr>
          <w:i/>
          <w:lang w:val="en-US"/>
        </w:rPr>
        <w:t>risk classifier</w:t>
      </w:r>
      <w:r>
        <w:rPr>
          <w:lang w:val="en-US"/>
        </w:rPr>
        <w:t xml:space="preserve"> sebagai </w:t>
      </w:r>
      <w:r w:rsidRPr="0045662C">
        <w:rPr>
          <w:i/>
          <w:lang w:val="en-US"/>
        </w:rPr>
        <w:t>browser based classifier</w:t>
      </w:r>
      <w:r>
        <w:rPr>
          <w:lang w:val="en-US"/>
        </w:rPr>
        <w:t xml:space="preserve">.  </w:t>
      </w:r>
    </w:p>
    <w:p w:rsidR="001F2C13" w:rsidRDefault="001F2C13" w:rsidP="001F2C13">
      <w:pPr>
        <w:pStyle w:val="Heading2"/>
        <w:rPr>
          <w:lang w:val="en-US"/>
        </w:rPr>
      </w:pPr>
      <w:bookmarkStart w:id="21" w:name="_Toc83471420"/>
      <w:r>
        <w:rPr>
          <w:lang w:val="en-US"/>
        </w:rPr>
        <w:t>Manfaat Penelitian</w:t>
      </w:r>
      <w:bookmarkEnd w:id="21"/>
    </w:p>
    <w:p w:rsidR="000653C2" w:rsidRPr="000653C2" w:rsidRDefault="000653C2" w:rsidP="000653C2">
      <w:pPr>
        <w:pStyle w:val="TEUnsoed-TextBodyspasi2"/>
        <w:rPr>
          <w:lang w:val="en-US"/>
        </w:rPr>
      </w:pPr>
      <w:r>
        <w:rPr>
          <w:lang w:val="en-US"/>
        </w:rPr>
        <w:t>Manfaat yang diharapkan setelah penelitian ini selesai dilaksanakan adalah sebagai berikut.</w:t>
      </w:r>
    </w:p>
    <w:p w:rsidR="001F2C13" w:rsidRPr="001F2C13" w:rsidRDefault="00F405BD" w:rsidP="00CA3648">
      <w:pPr>
        <w:pStyle w:val="List"/>
      </w:pPr>
      <w:r>
        <w:t>Mampu  menerapakan ilmu yang telah didapatkan pada mata kuliah yang bersangkutan untuk menyelesaikan tugas akhir</w:t>
      </w:r>
      <w:r w:rsidR="000653C2">
        <w:t>.</w:t>
      </w:r>
    </w:p>
    <w:p w:rsidR="00200A6F" w:rsidRPr="00E55DAD" w:rsidRDefault="005A2D02" w:rsidP="00CA3648">
      <w:pPr>
        <w:pStyle w:val="List"/>
      </w:pPr>
      <w:r>
        <w:t>Menawarkan solusi yang leb</w:t>
      </w:r>
      <w:r w:rsidR="00462382">
        <w:t>ih murah dan efisien untuk klas</w:t>
      </w:r>
      <w:r>
        <w:t xml:space="preserve">ifikasi </w:t>
      </w:r>
      <w:r w:rsidR="0045662C">
        <w:rPr>
          <w:i/>
        </w:rPr>
        <w:t xml:space="preserve">CT Scan </w:t>
      </w:r>
      <w:r w:rsidR="0045662C" w:rsidRPr="0045662C">
        <w:t>dada untuk identifikasi potensi</w:t>
      </w:r>
      <w:r w:rsidR="0045662C">
        <w:rPr>
          <w:i/>
        </w:rPr>
        <w:t xml:space="preserve"> Covid-19</w:t>
      </w:r>
      <w:r>
        <w:rPr>
          <w:i/>
        </w:rPr>
        <w:t>.</w:t>
      </w:r>
    </w:p>
    <w:p w:rsidR="001F2C13" w:rsidRPr="002D32D9" w:rsidRDefault="00E55DAD" w:rsidP="002D32D9">
      <w:pPr>
        <w:pStyle w:val="Heading2"/>
        <w:rPr>
          <w:lang w:val="en-US"/>
        </w:rPr>
      </w:pPr>
      <w:bookmarkStart w:id="22" w:name="_Toc83471421"/>
      <w:r>
        <w:rPr>
          <w:lang w:val="en-US"/>
        </w:rPr>
        <w:t>Sistematika Penulisan</w:t>
      </w:r>
      <w:bookmarkEnd w:id="22"/>
    </w:p>
    <w:p w:rsidR="002D32D9" w:rsidRDefault="002D32D9" w:rsidP="002D32D9">
      <w:pPr>
        <w:pStyle w:val="TEUnsoed-TextBodyspasi2"/>
        <w:rPr>
          <w:lang w:val="en-US"/>
        </w:rPr>
      </w:pPr>
      <w:r>
        <w:rPr>
          <w:lang w:val="en-US"/>
        </w:rPr>
        <w:t>Dalam penulisan  laporan tugas akhir ini, dibuat sistem</w:t>
      </w:r>
      <w:r w:rsidR="00435786">
        <w:rPr>
          <w:lang w:val="en-US"/>
        </w:rPr>
        <w:t>atika penulisan sebagai berikut :</w:t>
      </w:r>
    </w:p>
    <w:p w:rsidR="00435786" w:rsidRDefault="00435786" w:rsidP="00435786">
      <w:pPr>
        <w:pStyle w:val="TEUnsoed-TextBodyspasi2"/>
        <w:ind w:firstLine="0"/>
        <w:rPr>
          <w:b/>
          <w:lang w:val="en-US"/>
        </w:rPr>
      </w:pPr>
      <w:r>
        <w:rPr>
          <w:b/>
          <w:lang w:val="en-US"/>
        </w:rPr>
        <w:t>BAB I Pendahuluan</w:t>
      </w:r>
    </w:p>
    <w:p w:rsidR="00435786" w:rsidRPr="00435786" w:rsidRDefault="00435786" w:rsidP="00435786">
      <w:pPr>
        <w:pStyle w:val="TEUnsoed-TextBodyspasi2"/>
        <w:ind w:firstLine="0"/>
        <w:rPr>
          <w:lang w:val="en-US"/>
        </w:rPr>
      </w:pPr>
      <w:r>
        <w:rPr>
          <w:lang w:val="en-US"/>
        </w:rPr>
        <w:t>B</w:t>
      </w:r>
      <w:r w:rsidR="00F97DAA">
        <w:rPr>
          <w:lang w:val="en-US"/>
        </w:rPr>
        <w:t>ab P</w:t>
      </w:r>
      <w:r>
        <w:rPr>
          <w:lang w:val="en-US"/>
        </w:rPr>
        <w:t>endahuluan berisi tentang judul penelitian, latar belakang, rumusan masalah, batasan masalah, tujuan penelitian, dan manfaat penelitian.</w:t>
      </w:r>
    </w:p>
    <w:p w:rsidR="00435786" w:rsidRDefault="00435786" w:rsidP="00435786">
      <w:pPr>
        <w:pStyle w:val="TEUnsoed-TextBodyspasi2"/>
        <w:ind w:firstLine="0"/>
        <w:rPr>
          <w:b/>
          <w:lang w:val="en-US"/>
        </w:rPr>
      </w:pPr>
      <w:r w:rsidRPr="00435786">
        <w:rPr>
          <w:b/>
          <w:lang w:val="en-US"/>
        </w:rPr>
        <w:t>BAB I</w:t>
      </w:r>
      <w:r>
        <w:rPr>
          <w:b/>
          <w:lang w:val="en-US"/>
        </w:rPr>
        <w:t>I Tinjauan Pustaka</w:t>
      </w:r>
    </w:p>
    <w:p w:rsidR="00F97DAA" w:rsidRDefault="00435786" w:rsidP="00435786">
      <w:pPr>
        <w:pStyle w:val="TEUnsoed-TextBodyspasi2"/>
        <w:ind w:firstLine="0"/>
        <w:rPr>
          <w:rFonts w:ascii="TimesNewRomanPSMT" w:hAnsi="TimesNewRomanPSMT"/>
          <w:color w:val="000000"/>
          <w:lang w:val="en-US"/>
        </w:rPr>
      </w:pPr>
      <w:r>
        <w:rPr>
          <w:rFonts w:ascii="TimesNewRomanPSMT" w:hAnsi="TimesNewRomanPSMT"/>
          <w:color w:val="000000"/>
          <w:lang w:val="en-US"/>
        </w:rPr>
        <w:t xml:space="preserve">Bab Tinjauan Pustaka berisi tentang dasar kajian pustaka yang mendasari berbagai gagasan tentang penelitian terdahulu serta teori-teori pendukung untuk penelitian seperti penjelasan tentang pengolahan citra, </w:t>
      </w:r>
      <w:r w:rsidRPr="00435786">
        <w:rPr>
          <w:rFonts w:ascii="TimesNewRomanPSMT" w:hAnsi="TimesNewRomanPSMT"/>
          <w:i/>
          <w:color w:val="000000"/>
          <w:lang w:val="en-US"/>
        </w:rPr>
        <w:t>deep learning, convolutional neural network</w:t>
      </w:r>
      <w:r>
        <w:rPr>
          <w:rFonts w:ascii="TimesNewRomanPSMT" w:hAnsi="TimesNewRomanPSMT"/>
          <w:color w:val="000000"/>
          <w:lang w:val="en-US"/>
        </w:rPr>
        <w:t xml:space="preserve"> (CNN), arsitektur CNN, </w:t>
      </w:r>
      <w:r w:rsidRPr="00435786">
        <w:rPr>
          <w:rFonts w:ascii="TimesNewRomanPSMT" w:hAnsi="TimesNewRomanPSMT"/>
          <w:i/>
          <w:color w:val="000000"/>
          <w:lang w:val="en-US"/>
        </w:rPr>
        <w:t>google colaboratory, framework keras</w:t>
      </w:r>
      <w:r>
        <w:rPr>
          <w:rFonts w:ascii="TimesNewRomanPSMT" w:hAnsi="TimesNewRomanPSMT"/>
          <w:color w:val="000000"/>
          <w:lang w:val="en-US"/>
        </w:rPr>
        <w:t xml:space="preserve"> dan </w:t>
      </w:r>
      <w:r w:rsidRPr="00435786">
        <w:rPr>
          <w:rFonts w:ascii="TimesNewRomanPSMT" w:hAnsi="TimesNewRomanPSMT"/>
          <w:i/>
          <w:color w:val="000000"/>
          <w:lang w:val="en-US"/>
        </w:rPr>
        <w:t>tensorflow</w:t>
      </w:r>
      <w:r>
        <w:rPr>
          <w:rFonts w:ascii="TimesNewRomanPSMT" w:hAnsi="TimesNewRomanPSMT"/>
          <w:color w:val="000000"/>
          <w:lang w:val="en-US"/>
        </w:rPr>
        <w:t>,</w:t>
      </w:r>
      <w:r w:rsidR="0045662C">
        <w:rPr>
          <w:rFonts w:ascii="TimesNewRomanPSMT" w:hAnsi="TimesNewRomanPSMT"/>
          <w:color w:val="000000"/>
          <w:lang w:val="en-US"/>
        </w:rPr>
        <w:t xml:space="preserve"> </w:t>
      </w:r>
      <w:r w:rsidR="0045662C" w:rsidRPr="0045662C">
        <w:rPr>
          <w:rFonts w:ascii="TimesNewRomanPSMT" w:hAnsi="TimesNewRomanPSMT"/>
          <w:i/>
          <w:color w:val="000000"/>
          <w:lang w:val="en-US"/>
        </w:rPr>
        <w:t>website,</w:t>
      </w:r>
      <w:r>
        <w:rPr>
          <w:rFonts w:ascii="TimesNewRomanPSMT" w:hAnsi="TimesNewRomanPSMT"/>
          <w:color w:val="000000"/>
          <w:lang w:val="en-US"/>
        </w:rPr>
        <w:t xml:space="preserve"> </w:t>
      </w:r>
      <w:r w:rsidRPr="00435786">
        <w:rPr>
          <w:rFonts w:ascii="TimesNewRomanPSMT" w:hAnsi="TimesNewRomanPSMT"/>
          <w:i/>
          <w:color w:val="000000"/>
          <w:lang w:val="en-US"/>
        </w:rPr>
        <w:t>CT Scan</w:t>
      </w:r>
      <w:r>
        <w:rPr>
          <w:rFonts w:ascii="TimesNewRomanPSMT" w:hAnsi="TimesNewRomanPSMT"/>
          <w:color w:val="000000"/>
          <w:lang w:val="en-US"/>
        </w:rPr>
        <w:t xml:space="preserve"> dan </w:t>
      </w:r>
      <w:r w:rsidRPr="00435786">
        <w:rPr>
          <w:rFonts w:ascii="TimesNewRomanPSMT" w:hAnsi="TimesNewRomanPSMT"/>
          <w:i/>
          <w:color w:val="000000"/>
          <w:lang w:val="en-US"/>
        </w:rPr>
        <w:t>COVID-19</w:t>
      </w:r>
      <w:r>
        <w:rPr>
          <w:rFonts w:ascii="TimesNewRomanPSMT" w:hAnsi="TimesNewRomanPSMT"/>
          <w:color w:val="000000"/>
          <w:lang w:val="en-US"/>
        </w:rPr>
        <w:t>.</w:t>
      </w:r>
    </w:p>
    <w:p w:rsidR="00435786" w:rsidRDefault="00435786" w:rsidP="00435786">
      <w:pPr>
        <w:pStyle w:val="TEUnsoed-TextBodyspasi2"/>
        <w:ind w:firstLine="0"/>
        <w:rPr>
          <w:b/>
          <w:lang w:val="en-US"/>
        </w:rPr>
      </w:pPr>
      <w:r>
        <w:rPr>
          <w:b/>
          <w:lang w:val="en-US"/>
        </w:rPr>
        <w:t>BAB III Metode Penelitian</w:t>
      </w:r>
    </w:p>
    <w:p w:rsidR="00435786" w:rsidRDefault="00435786" w:rsidP="00435786">
      <w:pPr>
        <w:pStyle w:val="TEUnsoed-TextBodyspasi2"/>
        <w:ind w:firstLine="0"/>
        <w:rPr>
          <w:lang w:val="en-US"/>
        </w:rPr>
      </w:pPr>
      <w:r>
        <w:rPr>
          <w:lang w:val="en-US"/>
        </w:rPr>
        <w:t>Bab Metode Penelitian berisi tentang urutan langkah penelitian yang dilakukan, meliputi waktu dan tempat penelitian, alat dan bahan yang digunakan, metode penelitian, sumber data, alur penelitian dan jadwal penelitian.</w:t>
      </w:r>
    </w:p>
    <w:p w:rsidR="00435786" w:rsidRDefault="00435786" w:rsidP="00435786">
      <w:pPr>
        <w:pStyle w:val="TEUnsoed-TextBodyspasi2"/>
        <w:ind w:firstLine="0"/>
        <w:rPr>
          <w:b/>
          <w:lang w:val="en-US"/>
        </w:rPr>
      </w:pPr>
      <w:r>
        <w:rPr>
          <w:b/>
          <w:lang w:val="en-US"/>
        </w:rPr>
        <w:t>BAB IV Pembahasan</w:t>
      </w:r>
    </w:p>
    <w:p w:rsidR="00435786" w:rsidRDefault="00435786" w:rsidP="00435786">
      <w:pPr>
        <w:pStyle w:val="TEUnsoed-TextBodyspasi2"/>
        <w:ind w:firstLine="0"/>
        <w:rPr>
          <w:lang w:val="en-US"/>
        </w:rPr>
      </w:pPr>
      <w:r>
        <w:rPr>
          <w:lang w:val="en-US"/>
        </w:rPr>
        <w:t xml:space="preserve">Bab Pembahasan berisi tentang hasil dan analisa dari penelitian klasifikasi </w:t>
      </w:r>
      <w:r w:rsidRPr="00200A6F">
        <w:rPr>
          <w:i/>
          <w:lang w:val="en-US"/>
        </w:rPr>
        <w:t>CT Scan COVID-19</w:t>
      </w:r>
      <w:r>
        <w:rPr>
          <w:lang w:val="en-US"/>
        </w:rPr>
        <w:t xml:space="preserve"> berdasarkan citra dengan menggunakan metode </w:t>
      </w:r>
      <w:r w:rsidRPr="00200A6F">
        <w:rPr>
          <w:i/>
          <w:lang w:val="en-US"/>
        </w:rPr>
        <w:t>convolutional neural network</w:t>
      </w:r>
      <w:r w:rsidR="00F97DAA">
        <w:rPr>
          <w:lang w:val="en-US"/>
        </w:rPr>
        <w:t>. Pada bab ini juga akan membahas hasil kajian dan analisa yang disesuaikan dengan rumusan masalah yang dibuat.</w:t>
      </w:r>
    </w:p>
    <w:p w:rsidR="00F97DAA" w:rsidRDefault="00F97DAA" w:rsidP="00F97DAA">
      <w:pPr>
        <w:pStyle w:val="TEUnsoed-TextBodyspasi2"/>
        <w:ind w:firstLine="0"/>
        <w:rPr>
          <w:b/>
          <w:lang w:val="en-US"/>
        </w:rPr>
      </w:pPr>
      <w:r>
        <w:rPr>
          <w:b/>
          <w:lang w:val="en-US"/>
        </w:rPr>
        <w:t>BAB V Penutup</w:t>
      </w:r>
    </w:p>
    <w:p w:rsidR="00F97DAA" w:rsidRPr="00435786" w:rsidRDefault="00F97DAA" w:rsidP="00435786">
      <w:pPr>
        <w:pStyle w:val="TEUnsoed-TextBodyspasi2"/>
        <w:ind w:firstLine="0"/>
        <w:rPr>
          <w:lang w:val="en-US"/>
        </w:rPr>
      </w:pPr>
      <w:r>
        <w:rPr>
          <w:lang w:val="en-US"/>
        </w:rPr>
        <w:t>Bab Penutup berisi tentang kesimpulan dan saran atas hasil penelitian yang telah dilaksanakan.</w:t>
      </w:r>
    </w:p>
    <w:p w:rsidR="00435786" w:rsidRDefault="00435786" w:rsidP="00435786">
      <w:pPr>
        <w:pStyle w:val="TEUnsoed-TextBodyspasi2"/>
        <w:ind w:firstLine="0"/>
        <w:rPr>
          <w:lang w:val="en-US"/>
        </w:rPr>
      </w:pPr>
      <w:r w:rsidRPr="00435786">
        <w:rPr>
          <w:rFonts w:ascii="TimesNewRomanPSMT" w:hAnsi="TimesNewRomanPSMT"/>
          <w:color w:val="000000"/>
        </w:rPr>
        <w:br/>
      </w:r>
    </w:p>
    <w:p w:rsidR="00147392" w:rsidRDefault="00147392" w:rsidP="009150CF">
      <w:pPr>
        <w:pStyle w:val="TEUnsoed-TextBodyspasi2"/>
        <w:ind w:firstLine="0"/>
        <w:rPr>
          <w:lang w:val="en-US"/>
        </w:rPr>
      </w:pPr>
    </w:p>
    <w:p w:rsidR="0045662C" w:rsidRDefault="0045662C" w:rsidP="009150CF">
      <w:pPr>
        <w:pStyle w:val="TEUnsoed-TextBodyspasi2"/>
        <w:ind w:firstLine="0"/>
        <w:rPr>
          <w:lang w:val="en-US"/>
        </w:rPr>
      </w:pPr>
    </w:p>
    <w:p w:rsidR="0045662C" w:rsidRDefault="0045662C" w:rsidP="009150CF">
      <w:pPr>
        <w:pStyle w:val="TEUnsoed-TextBodyspasi2"/>
        <w:ind w:firstLine="0"/>
        <w:rPr>
          <w:lang w:val="en-US"/>
        </w:rPr>
      </w:pPr>
    </w:p>
    <w:p w:rsidR="0045662C" w:rsidRDefault="0045662C" w:rsidP="009150CF">
      <w:pPr>
        <w:pStyle w:val="TEUnsoed-TextBodyspasi2"/>
        <w:ind w:firstLine="0"/>
        <w:rPr>
          <w:lang w:val="en-US"/>
        </w:rPr>
      </w:pPr>
    </w:p>
    <w:p w:rsidR="0045662C" w:rsidRDefault="0045662C" w:rsidP="009150CF">
      <w:pPr>
        <w:pStyle w:val="TEUnsoed-TextBodyspasi2"/>
        <w:ind w:firstLine="0"/>
        <w:rPr>
          <w:lang w:val="en-US"/>
        </w:rPr>
      </w:pPr>
    </w:p>
    <w:p w:rsidR="0045662C" w:rsidRDefault="0045662C" w:rsidP="009150CF">
      <w:pPr>
        <w:pStyle w:val="TEUnsoed-TextBodyspasi2"/>
        <w:ind w:firstLine="0"/>
        <w:rPr>
          <w:lang w:val="en-US"/>
        </w:rPr>
      </w:pPr>
    </w:p>
    <w:p w:rsidR="002011B9" w:rsidRPr="00435786" w:rsidRDefault="00920B8C">
      <w:pPr>
        <w:pStyle w:val="Heading1"/>
      </w:pPr>
      <w:r>
        <w:br/>
      </w:r>
      <w:bookmarkStart w:id="23" w:name="_Toc83471422"/>
      <w:r w:rsidR="00E55DAD" w:rsidRPr="00435786">
        <w:rPr>
          <w:lang w:val="en-US"/>
        </w:rPr>
        <w:t>TINJAUAN PUSTAKA</w:t>
      </w:r>
      <w:bookmarkEnd w:id="23"/>
    </w:p>
    <w:p w:rsidR="00AB07C0" w:rsidRDefault="0086682A" w:rsidP="003F5D46">
      <w:pPr>
        <w:pStyle w:val="Heading2"/>
        <w:rPr>
          <w:lang w:val="en-US"/>
        </w:rPr>
      </w:pPr>
      <w:bookmarkStart w:id="24" w:name="_Toc83471423"/>
      <w:r>
        <w:rPr>
          <w:lang w:val="en-US"/>
        </w:rPr>
        <w:t>Penelitian Terdahulu</w:t>
      </w:r>
      <w:bookmarkEnd w:id="24"/>
    </w:p>
    <w:p w:rsidR="00087780" w:rsidRDefault="00087780" w:rsidP="00087780">
      <w:pPr>
        <w:pStyle w:val="TEUnsoed-TextBodyspasi2"/>
        <w:rPr>
          <w:lang w:val="en-US"/>
        </w:rPr>
      </w:pPr>
      <w:r>
        <w:rPr>
          <w:lang w:val="en-US"/>
        </w:rPr>
        <w:t xml:space="preserve">Dalam penyusunan penelitian tugas akhir “Klasifikasi CT Scan </w:t>
      </w:r>
      <w:r w:rsidR="003274DB">
        <w:rPr>
          <w:lang w:val="en-US"/>
        </w:rPr>
        <w:t>Dada</w:t>
      </w:r>
      <w:r>
        <w:rPr>
          <w:lang w:val="en-US"/>
        </w:rPr>
        <w:t xml:space="preserve"> Menggunakan Metode </w:t>
      </w:r>
      <w:r w:rsidRPr="00087780">
        <w:rPr>
          <w:i/>
          <w:lang w:val="en-US"/>
        </w:rPr>
        <w:t>Convolutional Neural</w:t>
      </w:r>
      <w:r w:rsidRPr="003274DB">
        <w:rPr>
          <w:i/>
          <w:lang w:val="en-US"/>
        </w:rPr>
        <w:t xml:space="preserve"> Network</w:t>
      </w:r>
      <w:r w:rsidR="003274DB" w:rsidRPr="003274DB">
        <w:rPr>
          <w:lang w:val="en-US"/>
        </w:rPr>
        <w:t xml:space="preserve"> (CNN) untuk Identifikasi Potensi </w:t>
      </w:r>
      <w:r w:rsidR="003274DB">
        <w:rPr>
          <w:i/>
          <w:lang w:val="en-US"/>
        </w:rPr>
        <w:t>Covid-19</w:t>
      </w:r>
      <w:r>
        <w:rPr>
          <w:lang w:val="en-US"/>
        </w:rPr>
        <w:t xml:space="preserve">” terdapat beberapa penelitian terdahulu yang berhubungan yaitu membahas tantang klasifikasi objek berdasarkan citra </w:t>
      </w:r>
      <w:r w:rsidRPr="00087780">
        <w:rPr>
          <w:lang w:val="en-US"/>
        </w:rPr>
        <w:t>dengan</w:t>
      </w:r>
      <w:r w:rsidRPr="00087780">
        <w:rPr>
          <w:i/>
          <w:lang w:val="en-US"/>
        </w:rPr>
        <w:t xml:space="preserve"> machine learning</w:t>
      </w:r>
      <w:r>
        <w:rPr>
          <w:lang w:val="en-US"/>
        </w:rPr>
        <w:t>. Berikut ini adalah beberapa contoh dari penelitian tersebut :</w:t>
      </w:r>
    </w:p>
    <w:p w:rsidR="00087780" w:rsidRPr="00823791" w:rsidRDefault="00087780" w:rsidP="00087780">
      <w:pPr>
        <w:pStyle w:val="TEUnsoed-TextBodyspasi2"/>
        <w:numPr>
          <w:ilvl w:val="1"/>
          <w:numId w:val="10"/>
        </w:numPr>
        <w:rPr>
          <w:rFonts w:ascii="TimesNewRomanPSMT" w:hAnsi="TimesNewRomanPSMT"/>
          <w:color w:val="000000"/>
          <w:lang w:val="en-US"/>
        </w:rPr>
      </w:pPr>
      <w:r>
        <w:rPr>
          <w:lang w:val="en-US"/>
        </w:rPr>
        <w:t xml:space="preserve">Penelitian Jepri dengan judul “Identifikasi Penyakit pada Daun Tomat dan Daun Singkong Berdasarkan Citra Daun Menggunakan Metode </w:t>
      </w:r>
      <w:r w:rsidRPr="00601727">
        <w:rPr>
          <w:i/>
          <w:lang w:val="en-US"/>
        </w:rPr>
        <w:t>Convolutional Neural Network</w:t>
      </w:r>
      <w:r>
        <w:rPr>
          <w:lang w:val="en-US"/>
        </w:rPr>
        <w:t xml:space="preserve"> (CNN)</w:t>
      </w:r>
      <w:r w:rsidR="00601727">
        <w:rPr>
          <w:lang w:val="en-US"/>
        </w:rPr>
        <w:t xml:space="preserve"> Berbasis Android”</w:t>
      </w:r>
      <w:r w:rsidR="00601727">
        <w:rPr>
          <w:lang w:val="en-US"/>
        </w:rPr>
        <w:fldChar w:fldCharType="begin" w:fldLock="1"/>
      </w:r>
      <w:r w:rsidR="0000764D">
        <w:rPr>
          <w:lang w:val="en-US"/>
        </w:rPr>
        <w:instrText>ADDIN CSL_CITATION {"citationItems":[{"id":"ITEM-1","itemData":{"author":[{"dropping-particle":"","family":"Jepri","given":"","non-dropping-particle":"","parse-names":false,"suffix":""}],"id":"ITEM-1","issued":{"date-parts":[["2019"]]},"title":"IDENTIFIKASI PENYAKIT PADA DAUN TOMAT DAN DAUN SINGKONG BERDASARKAN CITRA DAUN MENGGUNAKAN METODE CONVOLUTIONAL NEURAL NETWORK (CNN) BERBASIS ANDROID","type":"report"},"uris":["http://www.mendeley.com/documents/?uuid=be51dd4f-7571-4b82-84d4-880fa4ac62d6"]}],"mendeley":{"formattedCitation":"[6]","plainTextFormattedCitation":"[6]","previouslyFormattedCitation":"[6]"},"properties":{"noteIndex":0},"schema":"https://github.com/citation-style-language/schema/raw/master/csl-citation.json"}</w:instrText>
      </w:r>
      <w:r w:rsidR="00601727">
        <w:rPr>
          <w:lang w:val="en-US"/>
        </w:rPr>
        <w:fldChar w:fldCharType="separate"/>
      </w:r>
      <w:r w:rsidR="00601727" w:rsidRPr="00601727">
        <w:rPr>
          <w:noProof/>
          <w:lang w:val="en-US"/>
        </w:rPr>
        <w:t>[6]</w:t>
      </w:r>
      <w:r w:rsidR="00601727">
        <w:rPr>
          <w:lang w:val="en-US"/>
        </w:rPr>
        <w:fldChar w:fldCharType="end"/>
      </w:r>
      <w:r w:rsidR="00601727">
        <w:rPr>
          <w:lang w:val="en-US"/>
        </w:rPr>
        <w:t xml:space="preserve">. Penelitian ini membahas tentang rancang bangun sistem berbasis </w:t>
      </w:r>
      <w:r w:rsidR="00601727" w:rsidRPr="00601727">
        <w:rPr>
          <w:i/>
          <w:lang w:val="en-US"/>
        </w:rPr>
        <w:t>android</w:t>
      </w:r>
      <w:r w:rsidR="00601727">
        <w:rPr>
          <w:lang w:val="en-US"/>
        </w:rPr>
        <w:t xml:space="preserve"> yang dapat mengklasifikasi penyakit pada daun tomat dan daun singkong berdasarkan citra dengan menggunakan arsitektur </w:t>
      </w:r>
      <w:r w:rsidR="00601727" w:rsidRPr="00601727">
        <w:rPr>
          <w:i/>
          <w:lang w:val="en-US"/>
        </w:rPr>
        <w:t>VGG16</w:t>
      </w:r>
      <w:r w:rsidR="00601727">
        <w:rPr>
          <w:lang w:val="en-US"/>
        </w:rPr>
        <w:t xml:space="preserve">, </w:t>
      </w:r>
      <w:r w:rsidR="00601727" w:rsidRPr="00601727">
        <w:rPr>
          <w:i/>
          <w:lang w:val="en-US"/>
        </w:rPr>
        <w:t xml:space="preserve">InceptionV3 </w:t>
      </w:r>
      <w:r w:rsidR="00601727">
        <w:rPr>
          <w:lang w:val="en-US"/>
        </w:rPr>
        <w:t xml:space="preserve">dan </w:t>
      </w:r>
      <w:r w:rsidR="00601727" w:rsidRPr="00601727">
        <w:rPr>
          <w:i/>
          <w:lang w:val="en-US"/>
        </w:rPr>
        <w:t>MobileNet</w:t>
      </w:r>
      <w:r w:rsidR="00601727">
        <w:rPr>
          <w:lang w:val="en-US"/>
        </w:rPr>
        <w:t>.</w:t>
      </w:r>
    </w:p>
    <w:p w:rsidR="00823791" w:rsidRPr="0000764D" w:rsidRDefault="00823791" w:rsidP="00087780">
      <w:pPr>
        <w:pStyle w:val="TEUnsoed-TextBodyspasi2"/>
        <w:numPr>
          <w:ilvl w:val="1"/>
          <w:numId w:val="10"/>
        </w:numPr>
        <w:rPr>
          <w:rFonts w:ascii="TimesNewRomanPSMT" w:hAnsi="TimesNewRomanPSMT"/>
          <w:color w:val="000000"/>
          <w:lang w:val="en-US"/>
        </w:rPr>
      </w:pPr>
      <w:r>
        <w:rPr>
          <w:lang w:val="en-US"/>
        </w:rPr>
        <w:t xml:space="preserve">Penelitian Andreas Galang Anugerah yang berjudul “Klasifikasi Tingkat Keganasan  Kanker Paru-Paru pada Citra </w:t>
      </w:r>
      <w:r w:rsidRPr="0000764D">
        <w:rPr>
          <w:i/>
          <w:lang w:val="en-US"/>
        </w:rPr>
        <w:t>Computed Tomography</w:t>
      </w:r>
      <w:r>
        <w:rPr>
          <w:lang w:val="en-US"/>
        </w:rPr>
        <w:t xml:space="preserve"> (CT) </w:t>
      </w:r>
      <w:r w:rsidRPr="0000764D">
        <w:rPr>
          <w:i/>
          <w:lang w:val="en-US"/>
        </w:rPr>
        <w:t>Scan</w:t>
      </w:r>
      <w:r>
        <w:rPr>
          <w:lang w:val="en-US"/>
        </w:rPr>
        <w:t xml:space="preserve"> Menggunakan Metode </w:t>
      </w:r>
      <w:r w:rsidRPr="00601727">
        <w:rPr>
          <w:i/>
          <w:lang w:val="en-US"/>
        </w:rPr>
        <w:t>Convolutional Neural Network</w:t>
      </w:r>
      <w:r>
        <w:rPr>
          <w:lang w:val="en-US"/>
        </w:rPr>
        <w:t xml:space="preserve"> (CNN)”</w:t>
      </w:r>
      <w:r w:rsidR="0000764D">
        <w:rPr>
          <w:lang w:val="en-US"/>
        </w:rPr>
        <w:fldChar w:fldCharType="begin" w:fldLock="1"/>
      </w:r>
      <w:r w:rsidR="00F97DAA">
        <w:rPr>
          <w:lang w:val="en-US"/>
        </w:rPr>
        <w:instrText>ADDIN CSL_CITATION {"citationItems":[{"id":"ITEM-1","itemData":{"author":[{"dropping-particle":"","family":"Anugerah","given":"Andreas Galang","non-dropping-particle":"","parse-names":false,"suffix":""},{"dropping-particle":"","family":"Informatika","given":"Departemen","non-dropping-particle":"","parse-names":false,"suffix":""}],"id":"ITEM-1","issued":{"date-parts":[["2018"]]},"title":"KLASIFIKASI TINGKAT KEGANASAN KANKER PARU-PARU PADA COMPUTED TOMOGRAPHY ( CT ) SCAN MENGGUNAKAN METODE CONVOLUTIONAL NEURAL NETWORK","type":"article-journal"},"uris":["http://www.mendeley.com/documents/?uuid=36ff3cec-b813-44e9-b732-9b38ce86b345"]}],"mendeley":{"formattedCitation":"[7]","plainTextFormattedCitation":"[7]","previouslyFormattedCitation":"[7]"},"properties":{"noteIndex":0},"schema":"https://github.com/citation-style-language/schema/raw/master/csl-citation.json"}</w:instrText>
      </w:r>
      <w:r w:rsidR="0000764D">
        <w:rPr>
          <w:lang w:val="en-US"/>
        </w:rPr>
        <w:fldChar w:fldCharType="separate"/>
      </w:r>
      <w:r w:rsidR="0000764D" w:rsidRPr="0000764D">
        <w:rPr>
          <w:noProof/>
          <w:lang w:val="en-US"/>
        </w:rPr>
        <w:t>[7]</w:t>
      </w:r>
      <w:r w:rsidR="0000764D">
        <w:rPr>
          <w:lang w:val="en-US"/>
        </w:rPr>
        <w:fldChar w:fldCharType="end"/>
      </w:r>
      <w:r>
        <w:rPr>
          <w:lang w:val="en-US"/>
        </w:rPr>
        <w:t xml:space="preserve">. Penelitian ini membahas tentang system klasifikasi tingkat keganasan kanker paru-paru berdasarkan citra </w:t>
      </w:r>
      <w:r w:rsidRPr="0000764D">
        <w:rPr>
          <w:i/>
          <w:lang w:val="en-US"/>
        </w:rPr>
        <w:t>CT Scan</w:t>
      </w:r>
      <w:r>
        <w:rPr>
          <w:lang w:val="en-US"/>
        </w:rPr>
        <w:t xml:space="preserve"> dengan menggunakan </w:t>
      </w:r>
      <w:r w:rsidR="0000764D">
        <w:rPr>
          <w:lang w:val="en-US"/>
        </w:rPr>
        <w:t xml:space="preserve">4 arsitektur CNN yaitu </w:t>
      </w:r>
      <w:r w:rsidR="0000764D" w:rsidRPr="0000764D">
        <w:rPr>
          <w:i/>
          <w:lang w:val="en-US"/>
        </w:rPr>
        <w:t>CanNet, LeNet, VGG16</w:t>
      </w:r>
      <w:r w:rsidR="0000764D">
        <w:rPr>
          <w:lang w:val="en-US"/>
        </w:rPr>
        <w:t xml:space="preserve"> dan </w:t>
      </w:r>
      <w:r w:rsidR="0000764D" w:rsidRPr="0000764D">
        <w:rPr>
          <w:i/>
          <w:lang w:val="en-US"/>
        </w:rPr>
        <w:t>VGG19</w:t>
      </w:r>
      <w:r w:rsidR="0000764D">
        <w:rPr>
          <w:lang w:val="en-US"/>
        </w:rPr>
        <w:t>.</w:t>
      </w:r>
    </w:p>
    <w:p w:rsidR="0000764D" w:rsidRDefault="0000764D" w:rsidP="00087780">
      <w:pPr>
        <w:pStyle w:val="TEUnsoed-TextBodyspasi2"/>
        <w:numPr>
          <w:ilvl w:val="1"/>
          <w:numId w:val="10"/>
        </w:numPr>
        <w:rPr>
          <w:rFonts w:ascii="TimesNewRomanPSMT" w:hAnsi="TimesNewRomanPSMT"/>
          <w:color w:val="000000"/>
          <w:lang w:val="en-US"/>
        </w:rPr>
      </w:pPr>
      <w:r>
        <w:rPr>
          <w:lang w:val="en-US"/>
        </w:rPr>
        <w:t>Penelitian Wanshan Ning, Shijun Lei, Jingjing Yang, Yukun Cao, Peiran Jiang, Qianqian ynag, Jiao Zhang, Xiaobei Wang, Fenghua Chen, Zhi Geng, Liang Xiong, Hongmei Zhou, Yaping Guo, Yulan Zeng, Heshui Shi, Lin Wang, Yu Xue dan Zheng Wang yang berjudul “</w:t>
      </w:r>
      <w:r w:rsidRPr="0000764D">
        <w:rPr>
          <w:i/>
          <w:lang w:val="en-US"/>
        </w:rPr>
        <w:t>iCTCF: an Integrative Resource of Chest Computed Tomography Images and Clinical Features with COVID-19 Pneumonia”</w:t>
      </w:r>
      <w:r w:rsidR="00F97DAA">
        <w:rPr>
          <w:i/>
          <w:lang w:val="en-US"/>
        </w:rPr>
        <w:fldChar w:fldCharType="begin" w:fldLock="1"/>
      </w:r>
      <w:r w:rsidR="00B71A32">
        <w:rPr>
          <w:i/>
          <w:lang w:val="en-US"/>
        </w:rPr>
        <w:instrText>ADDIN CSL_CITATION {"citationItems":[{"id":"ITEM-1","itemData":{"DOI":"10.21203/rs.3.rs-21834/v1","ISBN":"8627877939","abstract":"Abstract The outbreak of coronavirus disease 2019 (COVID-19) caused by severe acute respiratory syndrome coronavirus 2 (SARS-CoV-2) was initially reported in Wuhan, China since December, 2019. Here, we reported a timely and comprehensive resource named iCTCF to archive 256,356 chest computed tomography (CT) images, 127 types of clinical features (CFs), and laboratory-confirmed SARS-CoV-2 clinical status from 1170 patients, reaching a data volume of 38.2 GB. To facilitate COVID-19 diagnosis, we integrated the heterogeneous CT and CF datasets, and developed a novel framework of H ybrid-learning for U nbia S ed predic T ion of COVID -19 patients (HUST-19) to predict negative cases, mild/regular and severe/critically ill patients, respectively. Although both CT images and CFs are informative in predicting patients with or without COVID-19 pneumonia, the integration of CT and CF datasets achieved a striking accuracy with an area under the curve (AUC) value of 0.978, much higher than that when exclusively using either CT (0.919) or CF data (0.882). Together with HUST- 19, iCTCF can serve as a fundamental resource for improving the diagnosis and management of COVID-19 patients.Authors Wanshan Ning, Shijun Lei, Jingjing Yang, and Yukun Cao contributed equally to this work.","author":[{"dropping-particle":"","family":"Ning","given":"Wanshan","non-dropping-particle":"","parse-names":false,"suffix":""},{"dropping-particle":"","family":"Lei","given":"Shijun","non-dropping-particle":"","parse-names":false,"suffix":""},{"dropping-particle":"","family":"Yang","given":"Jingjing","non-dropping-particle":"","parse-names":false,"suffix":""},{"dropping-particle":"","family":"Cao","given":"Yukun","non-dropping-particle":"","parse-names":false,"suffix":""},{"dropping-particle":"","family":"Jiang","given":"Peiran","non-dropping-particle":"","parse-names":false,"suffix":""},{"dropping-particle":"","family":"Yang","given":"Qianqian","non-dropping-particle":"","parse-names":false,"suffix":""},{"dropping-particle":"","family":"Zhang","given":"Jiao","non-dropping-particle":"","parse-names":false,"suffix":""},{"dropping-particle":"","family":"Wang","given":"Xiaobei","non-dropping-particle":"","parse-names":false,"suffix":""},{"dropping-particle":"","family":"Chen","given":"Fenghua","non-dropping-particle":"","parse-names":false,"suffix":""},{"dropping-particle":"","family":"Geng","given":"Zhi","non-dropping-particle":"","parse-names":false,"suffix":""},{"dropping-particle":"","family":"Xiong","given":"Liang","non-dropping-particle":"","parse-names":false,"suffix":""},{"dropping-particle":"","family":"Zhou","given":"Hongmei","non-dropping-particle":"","parse-names":false,"suffix":""},{"dropping-particle":"","family":"Guo","given":"Yaping","non-dropping-particle":"","parse-names":false,"suffix":""},{"dropping-particle":"","family":"Zeng","given":"Yulan","non-dropping-particle":"","parse-names":false,"suffix":""},{"dropping-particle":"","family":"Shi","given":"Heshui","non-dropping-particle":"","parse-names":false,"suffix":""},{"dropping-particle":"","family":"Wang","given":"Lin","non-dropping-particle":"","parse-names":false,"suffix":""},{"dropping-particle":"","family":"Xue","given":"Yu","non-dropping-particle":"","parse-names":false,"suffix":""},{"dropping-particle":"","family":"Wang","given":"Zheng","non-dropping-particle":"","parse-names":false,"suffix":""}],"id":"ITEM-1","issued":{"date-parts":[["2020"]]},"title":"iCTCF: an integrative resource of chest computed tomography images and clinical features of patients with COVID-19 pneumonia","type":"book"},"uris":["http://www.mendeley.com/documents/?uuid=120ffc6a-e955-4990-bca6-0c70d84071c9"]}],"mendeley":{"formattedCitation":"[3]","plainTextFormattedCitation":"[3]","previouslyFormattedCitation":"[3]"},"properties":{"noteIndex":0},"schema":"https://github.com/citation-style-language/schema/raw/master/csl-citation.json"}</w:instrText>
      </w:r>
      <w:r w:rsidR="00F97DAA">
        <w:rPr>
          <w:i/>
          <w:lang w:val="en-US"/>
        </w:rPr>
        <w:fldChar w:fldCharType="separate"/>
      </w:r>
      <w:r w:rsidR="00F97DAA" w:rsidRPr="00F97DAA">
        <w:rPr>
          <w:noProof/>
          <w:lang w:val="en-US"/>
        </w:rPr>
        <w:t>[3]</w:t>
      </w:r>
      <w:r w:rsidR="00F97DAA">
        <w:rPr>
          <w:i/>
          <w:lang w:val="en-US"/>
        </w:rPr>
        <w:fldChar w:fldCharType="end"/>
      </w:r>
      <w:r>
        <w:rPr>
          <w:lang w:val="en-US"/>
        </w:rPr>
        <w:t xml:space="preserve">. Penelitian ini membahass tentang </w:t>
      </w:r>
      <w:r w:rsidR="00435786">
        <w:rPr>
          <w:lang w:val="en-US"/>
        </w:rPr>
        <w:t>si</w:t>
      </w:r>
      <w:r>
        <w:rPr>
          <w:lang w:val="en-US"/>
        </w:rPr>
        <w:t>stem yang dapat memprediksi</w:t>
      </w:r>
      <w:r w:rsidR="00435786">
        <w:rPr>
          <w:lang w:val="en-US"/>
        </w:rPr>
        <w:t xml:space="preserve"> dan mendiagnosa </w:t>
      </w:r>
      <w:r w:rsidR="00435786" w:rsidRPr="00435786">
        <w:rPr>
          <w:i/>
          <w:lang w:val="en-US"/>
        </w:rPr>
        <w:t>COVID-19</w:t>
      </w:r>
      <w:r w:rsidR="00435786">
        <w:rPr>
          <w:lang w:val="en-US"/>
        </w:rPr>
        <w:t xml:space="preserve"> dengan menggabungkan metode CNN untuk citra </w:t>
      </w:r>
      <w:r w:rsidR="00435786" w:rsidRPr="00435786">
        <w:rPr>
          <w:i/>
          <w:lang w:val="en-US"/>
        </w:rPr>
        <w:t>CT Scan</w:t>
      </w:r>
      <w:r w:rsidR="00435786">
        <w:rPr>
          <w:lang w:val="en-US"/>
        </w:rPr>
        <w:t xml:space="preserve"> dan metode DNN untuk </w:t>
      </w:r>
      <w:r w:rsidR="00435786" w:rsidRPr="00435786">
        <w:rPr>
          <w:i/>
          <w:lang w:val="en-US"/>
        </w:rPr>
        <w:t>Clinical Features</w:t>
      </w:r>
      <w:r w:rsidR="00435786">
        <w:rPr>
          <w:lang w:val="en-US"/>
        </w:rPr>
        <w:t xml:space="preserve"> (CF).</w:t>
      </w:r>
    </w:p>
    <w:p w:rsidR="00AB07C0" w:rsidRDefault="003F5D46" w:rsidP="003F5D46">
      <w:pPr>
        <w:pStyle w:val="Heading2"/>
        <w:rPr>
          <w:lang w:val="en-US"/>
        </w:rPr>
      </w:pPr>
      <w:bookmarkStart w:id="25" w:name="__RefHeading__4142_6576258611"/>
      <w:bookmarkStart w:id="26" w:name="_Toc83471424"/>
      <w:bookmarkEnd w:id="25"/>
      <w:r>
        <w:rPr>
          <w:lang w:val="en-US"/>
        </w:rPr>
        <w:t>Pengolahan Citra</w:t>
      </w:r>
      <w:bookmarkEnd w:id="26"/>
    </w:p>
    <w:p w:rsidR="00F74A90" w:rsidRPr="00F74A90" w:rsidRDefault="000E515B" w:rsidP="00F74A90">
      <w:pPr>
        <w:pStyle w:val="TEUnsoed-TextBodyspasi2"/>
        <w:rPr>
          <w:lang w:val="en-US"/>
        </w:rPr>
      </w:pPr>
      <w:r>
        <w:rPr>
          <w:rStyle w:val="fontstyle01"/>
        </w:rPr>
        <w:t xml:space="preserve">Pengolahan </w:t>
      </w:r>
      <w:r>
        <w:rPr>
          <w:rStyle w:val="fontstyle01"/>
          <w:lang w:val="en-US"/>
        </w:rPr>
        <w:t>c</w:t>
      </w:r>
      <w:r w:rsidR="00F74A90">
        <w:rPr>
          <w:rStyle w:val="fontstyle01"/>
        </w:rPr>
        <w:t>itra adalah pemrosesan citra, khususnya dengan</w:t>
      </w:r>
      <w:r w:rsidR="00F74A90">
        <w:rPr>
          <w:rFonts w:ascii="TimesNewRomanPSMT" w:hAnsi="TimesNewRomanPSMT"/>
          <w:color w:val="000000"/>
        </w:rPr>
        <w:br/>
      </w:r>
      <w:r w:rsidR="00F74A90">
        <w:rPr>
          <w:rStyle w:val="fontstyle01"/>
        </w:rPr>
        <w:t xml:space="preserve">menggunakan </w:t>
      </w:r>
      <w:r w:rsidR="00F74A90">
        <w:rPr>
          <w:rStyle w:val="fontstyle01"/>
          <w:lang w:val="en-US"/>
        </w:rPr>
        <w:t xml:space="preserve"> </w:t>
      </w:r>
      <w:r w:rsidR="00F74A90">
        <w:rPr>
          <w:rStyle w:val="fontstyle01"/>
        </w:rPr>
        <w:t>komputer, menjadi citra yang kualitasnya lebih baik. Pengolahan</w:t>
      </w:r>
      <w:r w:rsidR="00F74A90">
        <w:rPr>
          <w:rFonts w:ascii="TimesNewRomanPSMT" w:hAnsi="TimesNewRomanPSMT"/>
          <w:color w:val="000000"/>
        </w:rPr>
        <w:br/>
      </w:r>
      <w:r w:rsidR="00F74A90">
        <w:rPr>
          <w:rStyle w:val="fontstyle01"/>
        </w:rPr>
        <w:t>citra bertujuan memperbaiki kualitas citra agar mudah diinterpretasi oleh manusia</w:t>
      </w:r>
      <w:r w:rsidR="00F74A90">
        <w:br/>
      </w:r>
      <w:r w:rsidR="00F74A90">
        <w:rPr>
          <w:rStyle w:val="fontstyle01"/>
        </w:rPr>
        <w:t>atau mesin (dalam hal ini komputer). Teknik-teknik pengolahan citra</w:t>
      </w:r>
      <w:r w:rsidR="00F74A90">
        <w:rPr>
          <w:rFonts w:ascii="TimesNewRomanPSMT" w:hAnsi="TimesNewRomanPSMT"/>
          <w:color w:val="000000"/>
        </w:rPr>
        <w:br/>
      </w:r>
      <w:r w:rsidR="00F74A90">
        <w:rPr>
          <w:rStyle w:val="fontstyle01"/>
        </w:rPr>
        <w:t>mentransformasikan citra menjadi citra lain. Jadi, masukannya adalah citra dan</w:t>
      </w:r>
      <w:r w:rsidR="00F74A90">
        <w:rPr>
          <w:rFonts w:ascii="TimesNewRomanPSMT" w:hAnsi="TimesNewRomanPSMT"/>
          <w:color w:val="000000"/>
        </w:rPr>
        <w:br/>
      </w:r>
      <w:r w:rsidR="00F74A90">
        <w:rPr>
          <w:rStyle w:val="fontstyle01"/>
        </w:rPr>
        <w:t>keluarannya juga citra yang berkualitas lebih baik daripada citra masukan</w:t>
      </w:r>
      <w:r w:rsidR="00F74A90">
        <w:rPr>
          <w:rStyle w:val="fontstyle01"/>
          <w:lang w:val="en-US"/>
        </w:rPr>
        <w:t>.</w:t>
      </w:r>
      <w:r>
        <w:rPr>
          <w:rStyle w:val="fontstyle01"/>
          <w:lang w:val="en-US"/>
        </w:rPr>
        <w:fldChar w:fldCharType="begin" w:fldLock="1"/>
      </w:r>
      <w:r w:rsidR="00F97DAA">
        <w:rPr>
          <w:rStyle w:val="fontstyle01"/>
          <w:lang w:val="en-US"/>
        </w:rPr>
        <w:instrText>ADDIN CSL_CITATION {"citationItems":[{"id":"ITEM-1","itemData":{"author":[{"dropping-particle":"","family":"Munir","given":"Rinaldi","non-dropping-particle":"","parse-names":false,"suffix":""}],"id":"ITEM-1","issued":{"date-parts":[["2004"]]},"publisher":"Informatika","publisher-place":"Bandung","title":"Pengolahan Citra Digital dengan Pendekatan Algoritmik","type":"book"},"uris":["http://www.mendeley.com/documents/?uuid=ba1735f7-7b2f-474a-9bf4-e3d8127038f7"]}],"mendeley":{"formattedCitation":"[8]","plainTextFormattedCitation":"[8]","previouslyFormattedCitation":"[8]"},"properties":{"noteIndex":0},"schema":"https://github.com/citation-style-language/schema/raw/master/csl-citation.json"}</w:instrText>
      </w:r>
      <w:r>
        <w:rPr>
          <w:rStyle w:val="fontstyle01"/>
          <w:lang w:val="en-US"/>
        </w:rPr>
        <w:fldChar w:fldCharType="separate"/>
      </w:r>
      <w:r w:rsidR="0000764D" w:rsidRPr="0000764D">
        <w:rPr>
          <w:rStyle w:val="fontstyle01"/>
          <w:noProof/>
          <w:lang w:val="en-US"/>
        </w:rPr>
        <w:t>[8]</w:t>
      </w:r>
      <w:r>
        <w:rPr>
          <w:rStyle w:val="fontstyle01"/>
          <w:lang w:val="en-US"/>
        </w:rPr>
        <w:fldChar w:fldCharType="end"/>
      </w:r>
    </w:p>
    <w:p w:rsidR="00AB07C0" w:rsidRPr="00DE1D4F" w:rsidRDefault="003F5D46" w:rsidP="003F5D46">
      <w:pPr>
        <w:pStyle w:val="Heading2"/>
        <w:rPr>
          <w:i/>
          <w:lang w:val="en-US"/>
        </w:rPr>
      </w:pPr>
      <w:bookmarkStart w:id="27" w:name="_Toc83471425"/>
      <w:r w:rsidRPr="00DE1D4F">
        <w:rPr>
          <w:i/>
          <w:lang w:val="en-US"/>
        </w:rPr>
        <w:t>Deep Learning</w:t>
      </w:r>
      <w:bookmarkEnd w:id="27"/>
    </w:p>
    <w:p w:rsidR="00F74A90" w:rsidRDefault="000F3820" w:rsidP="000F3820">
      <w:pPr>
        <w:pStyle w:val="TEUnsoed-TextBodyspasi2"/>
        <w:rPr>
          <w:rFonts w:ascii="TimesNewRomanPSMT" w:hAnsi="TimesNewRomanPSMT"/>
          <w:color w:val="000000"/>
          <w:lang w:val="en-US"/>
        </w:rPr>
      </w:pPr>
      <w:r w:rsidRPr="000F3820">
        <w:rPr>
          <w:rFonts w:ascii="TimesNewRomanPS-ItalicMT" w:hAnsi="TimesNewRomanPS-ItalicMT"/>
          <w:i/>
          <w:iCs/>
          <w:color w:val="000000"/>
        </w:rPr>
        <w:t xml:space="preserve">Deep Learning </w:t>
      </w:r>
      <w:r w:rsidRPr="000F3820">
        <w:rPr>
          <w:rFonts w:ascii="TimesNewRomanPSMT" w:hAnsi="TimesNewRomanPSMT"/>
          <w:color w:val="000000"/>
        </w:rPr>
        <w:t>(Pembelajaran Dalam) atau sering dikenal dengan istilah</w:t>
      </w:r>
      <w:r w:rsidRPr="000F3820">
        <w:rPr>
          <w:rFonts w:ascii="TimesNewRomanPSMT" w:hAnsi="TimesNewRomanPSMT"/>
          <w:color w:val="000000"/>
        </w:rPr>
        <w:br/>
        <w:t>Pembelajaran Struktural Mendalam (</w:t>
      </w:r>
      <w:r w:rsidRPr="000F3820">
        <w:rPr>
          <w:rFonts w:ascii="TimesNewRomanPS-ItalicMT" w:hAnsi="TimesNewRomanPS-ItalicMT"/>
          <w:i/>
          <w:iCs/>
          <w:color w:val="000000"/>
        </w:rPr>
        <w:t>Deep Structured Learning</w:t>
      </w:r>
      <w:r w:rsidRPr="000F3820">
        <w:rPr>
          <w:rFonts w:ascii="TimesNewRomanPSMT" w:hAnsi="TimesNewRomanPSMT"/>
          <w:color w:val="000000"/>
        </w:rPr>
        <w:t>) atau Pembelajaran</w:t>
      </w:r>
      <w:r>
        <w:rPr>
          <w:rFonts w:ascii="TimesNewRomanPSMT" w:hAnsi="TimesNewRomanPSMT"/>
          <w:color w:val="000000"/>
          <w:lang w:val="en-US"/>
        </w:rPr>
        <w:t xml:space="preserve"> </w:t>
      </w:r>
      <w:r w:rsidRPr="000F3820">
        <w:rPr>
          <w:rFonts w:ascii="TimesNewRomanPSMT" w:hAnsi="TimesNewRomanPSMT"/>
          <w:color w:val="000000"/>
        </w:rPr>
        <w:t>Hierarki (</w:t>
      </w:r>
      <w:r w:rsidRPr="000F3820">
        <w:rPr>
          <w:rFonts w:ascii="TimesNewRomanPS-ItalicMT" w:hAnsi="TimesNewRomanPS-ItalicMT"/>
          <w:i/>
          <w:iCs/>
          <w:color w:val="000000"/>
        </w:rPr>
        <w:t>Hierarchical learning</w:t>
      </w:r>
      <w:r w:rsidRPr="000F3820">
        <w:rPr>
          <w:rFonts w:ascii="TimesNewRomanPSMT" w:hAnsi="TimesNewRomanPSMT"/>
          <w:color w:val="000000"/>
        </w:rPr>
        <w:t>) adalah salah satu cabang dari ilmu pembelajaran</w:t>
      </w:r>
      <w:r>
        <w:rPr>
          <w:rFonts w:ascii="TimesNewRomanPSMT" w:hAnsi="TimesNewRomanPSMT"/>
          <w:color w:val="000000"/>
          <w:lang w:val="en-US"/>
        </w:rPr>
        <w:t xml:space="preserve"> </w:t>
      </w:r>
      <w:r w:rsidRPr="000F3820">
        <w:rPr>
          <w:rFonts w:ascii="TimesNewRomanPSMT" w:hAnsi="TimesNewRomanPSMT"/>
          <w:color w:val="000000"/>
        </w:rPr>
        <w:t>mesin (</w:t>
      </w:r>
      <w:r w:rsidRPr="000F3820">
        <w:rPr>
          <w:rFonts w:ascii="TimesNewRomanPS-ItalicMT" w:hAnsi="TimesNewRomanPS-ItalicMT"/>
          <w:i/>
          <w:iCs/>
          <w:color w:val="000000"/>
        </w:rPr>
        <w:t>Machine Learning</w:t>
      </w:r>
      <w:r w:rsidRPr="000F3820">
        <w:rPr>
          <w:rFonts w:ascii="TimesNewRomanPSMT" w:hAnsi="TimesNewRomanPSMT"/>
          <w:color w:val="000000"/>
        </w:rPr>
        <w:t>) yang terdir</w:t>
      </w:r>
      <w:r>
        <w:rPr>
          <w:rFonts w:ascii="TimesNewRomanPSMT" w:hAnsi="TimesNewRomanPSMT"/>
          <w:color w:val="000000"/>
        </w:rPr>
        <w:t>i algoritma pemodelan abstraksi</w:t>
      </w:r>
      <w:r>
        <w:rPr>
          <w:rFonts w:ascii="TimesNewRomanPSMT" w:hAnsi="TimesNewRomanPSMT"/>
          <w:color w:val="000000"/>
          <w:lang w:val="en-US"/>
        </w:rPr>
        <w:t xml:space="preserve"> </w:t>
      </w:r>
      <w:r w:rsidRPr="000F3820">
        <w:rPr>
          <w:rFonts w:ascii="TimesNewRomanPSMT" w:hAnsi="TimesNewRomanPSMT"/>
          <w:color w:val="000000"/>
        </w:rPr>
        <w:t>tingkat</w:t>
      </w:r>
      <w:r>
        <w:rPr>
          <w:rFonts w:ascii="TimesNewRomanPSMT" w:hAnsi="TimesNewRomanPSMT"/>
          <w:color w:val="000000"/>
          <w:lang w:val="en-US"/>
        </w:rPr>
        <w:t xml:space="preserve"> </w:t>
      </w:r>
      <w:r w:rsidRPr="000F3820">
        <w:rPr>
          <w:rFonts w:ascii="TimesNewRomanPSMT" w:hAnsi="TimesNewRomanPSMT"/>
          <w:color w:val="000000"/>
        </w:rPr>
        <w:t>tinggi pada data menggunakan sekumpulan fungsi transformasi non-linear yang</w:t>
      </w:r>
      <w:r>
        <w:rPr>
          <w:rFonts w:ascii="TimesNewRomanPSMT" w:hAnsi="TimesNewRomanPSMT"/>
          <w:color w:val="000000"/>
          <w:lang w:val="en-US"/>
        </w:rPr>
        <w:t xml:space="preserve"> </w:t>
      </w:r>
      <w:r w:rsidRPr="000F3820">
        <w:rPr>
          <w:rFonts w:ascii="TimesNewRomanPSMT" w:hAnsi="TimesNewRomanPSMT"/>
          <w:color w:val="000000"/>
        </w:rPr>
        <w:t>ditata berlapis-lapis dan mendalam. Teknik dan algoritma dalam pembelajaran</w:t>
      </w:r>
      <w:r>
        <w:rPr>
          <w:rFonts w:ascii="TimesNewRomanPSMT" w:hAnsi="TimesNewRomanPSMT"/>
          <w:color w:val="000000"/>
          <w:lang w:val="en-US"/>
        </w:rPr>
        <w:t xml:space="preserve"> </w:t>
      </w:r>
      <w:r w:rsidRPr="000F3820">
        <w:rPr>
          <w:rFonts w:ascii="TimesNewRomanPSMT" w:hAnsi="TimesNewRomanPSMT"/>
          <w:color w:val="000000"/>
        </w:rPr>
        <w:t>dalam dapat digunakan baik untuk kebutuhan pembelajaran terarah (</w:t>
      </w:r>
      <w:r w:rsidRPr="000F3820">
        <w:rPr>
          <w:rFonts w:ascii="TimesNewRomanPS-ItalicMT" w:hAnsi="TimesNewRomanPS-ItalicMT"/>
          <w:i/>
          <w:iCs/>
          <w:color w:val="000000"/>
        </w:rPr>
        <w:t>supervised</w:t>
      </w:r>
      <w:r>
        <w:rPr>
          <w:rFonts w:ascii="TimesNewRomanPS-ItalicMT" w:hAnsi="TimesNewRomanPS-ItalicMT"/>
          <w:i/>
          <w:iCs/>
          <w:color w:val="000000"/>
          <w:lang w:val="en-US"/>
        </w:rPr>
        <w:t xml:space="preserve"> </w:t>
      </w:r>
      <w:r w:rsidRPr="000F3820">
        <w:rPr>
          <w:rFonts w:ascii="TimesNewRomanPS-ItalicMT" w:hAnsi="TimesNewRomanPS-ItalicMT"/>
          <w:i/>
          <w:iCs/>
          <w:color w:val="000000"/>
        </w:rPr>
        <w:t>learning</w:t>
      </w:r>
      <w:r w:rsidRPr="000F3820">
        <w:rPr>
          <w:rFonts w:ascii="TimesNewRomanPSMT" w:hAnsi="TimesNewRomanPSMT"/>
          <w:color w:val="000000"/>
        </w:rPr>
        <w:t>), pembelajaran tak terarah (</w:t>
      </w:r>
      <w:r w:rsidRPr="000F3820">
        <w:rPr>
          <w:rFonts w:ascii="TimesNewRomanPS-ItalicMT" w:hAnsi="TimesNewRomanPS-ItalicMT"/>
          <w:i/>
          <w:iCs/>
          <w:color w:val="000000"/>
        </w:rPr>
        <w:t>unsupervised learning</w:t>
      </w:r>
      <w:r w:rsidRPr="000F3820">
        <w:rPr>
          <w:rFonts w:ascii="TimesNewRomanPSMT" w:hAnsi="TimesNewRomanPSMT"/>
          <w:color w:val="000000"/>
        </w:rPr>
        <w:t>) dan semi-terarah</w:t>
      </w:r>
      <w:r>
        <w:rPr>
          <w:rFonts w:ascii="TimesNewRomanPSMT" w:hAnsi="TimesNewRomanPSMT"/>
          <w:color w:val="000000"/>
          <w:lang w:val="en-US"/>
        </w:rPr>
        <w:t xml:space="preserve"> </w:t>
      </w:r>
      <w:r w:rsidRPr="000F3820">
        <w:rPr>
          <w:rFonts w:ascii="TimesNewRomanPSMT" w:hAnsi="TimesNewRomanPSMT"/>
          <w:color w:val="000000"/>
        </w:rPr>
        <w:t>(</w:t>
      </w:r>
      <w:r w:rsidRPr="000F3820">
        <w:rPr>
          <w:rFonts w:ascii="TimesNewRomanPS-ItalicMT" w:hAnsi="TimesNewRomanPS-ItalicMT"/>
          <w:i/>
          <w:iCs/>
          <w:color w:val="000000"/>
        </w:rPr>
        <w:t>semi-supervised learning</w:t>
      </w:r>
      <w:r w:rsidRPr="000F3820">
        <w:rPr>
          <w:rFonts w:ascii="TimesNewRomanPSMT" w:hAnsi="TimesNewRomanPSMT"/>
          <w:color w:val="000000"/>
        </w:rPr>
        <w:t>) dalam berbagai aplikasi seperti pengenalan citra,</w:t>
      </w:r>
      <w:r>
        <w:rPr>
          <w:rFonts w:ascii="TimesNewRomanPSMT" w:hAnsi="TimesNewRomanPSMT"/>
          <w:color w:val="000000"/>
          <w:lang w:val="en-US"/>
        </w:rPr>
        <w:t xml:space="preserve"> </w:t>
      </w:r>
      <w:r w:rsidRPr="000F3820">
        <w:rPr>
          <w:rFonts w:ascii="TimesNewRomanPSMT" w:hAnsi="TimesNewRomanPSMT"/>
          <w:color w:val="000000"/>
        </w:rPr>
        <w:t>pengenalan suara, klasifikasi teks, dan sebagainya</w:t>
      </w:r>
      <w:r w:rsidR="00941174">
        <w:rPr>
          <w:rFonts w:ascii="TimesNewRomanPSMT" w:hAnsi="TimesNewRomanPSMT"/>
          <w:color w:val="000000"/>
          <w:lang w:val="en-US"/>
        </w:rPr>
        <w:t>.</w:t>
      </w:r>
      <w:r w:rsidR="00435A95">
        <w:rPr>
          <w:rFonts w:ascii="TimesNewRomanPSMT" w:hAnsi="TimesNewRomanPSMT"/>
          <w:color w:val="000000"/>
          <w:lang w:val="en-US"/>
        </w:rPr>
        <w:fldChar w:fldCharType="begin" w:fldLock="1"/>
      </w:r>
      <w:r w:rsidR="00F97DAA">
        <w:rPr>
          <w:rFonts w:ascii="TimesNewRomanPSMT" w:hAnsi="TimesNewRomanPSMT"/>
          <w:color w:val="000000"/>
          <w:lang w:val="en-US"/>
        </w:rPr>
        <w:instrText>ADDIN CSL_CITATION {"citationItems":[{"id":"ITEM-1","itemData":{"URL":"https://medium.com/@xenonstack/loganalytics-with-deep-learning-and-machine-learning-20a1891ff70e","accessed":{"date-parts":[["2020","11","11"]]},"author":[{"dropping-particle":"","family":"Xenonstack","given":"","non-dropping-particle":"","parse-names":false,"suffix":""}],"id":"ITEM-1","issued":{"date-parts":[["2017"]]},"title":"Log Analytics With Deep Learning And Machine Learning","type":"webpage"},"uris":["http://www.mendeley.com/documents/?uuid=a5db2daa-69a3-434e-8ed6-ae85eaeb2694"]}],"mendeley":{"formattedCitation":"[9]","plainTextFormattedCitation":"[9]","previouslyFormattedCitation":"[9]"},"properties":{"noteIndex":0},"schema":"https://github.com/citation-style-language/schema/raw/master/csl-citation.json"}</w:instrText>
      </w:r>
      <w:r w:rsidR="00435A95">
        <w:rPr>
          <w:rFonts w:ascii="TimesNewRomanPSMT" w:hAnsi="TimesNewRomanPSMT"/>
          <w:color w:val="000000"/>
          <w:lang w:val="en-US"/>
        </w:rPr>
        <w:fldChar w:fldCharType="separate"/>
      </w:r>
      <w:r w:rsidR="0000764D" w:rsidRPr="0000764D">
        <w:rPr>
          <w:rFonts w:ascii="TimesNewRomanPSMT" w:hAnsi="TimesNewRomanPSMT"/>
          <w:noProof/>
          <w:color w:val="000000"/>
          <w:lang w:val="en-US"/>
        </w:rPr>
        <w:t>[9]</w:t>
      </w:r>
      <w:r w:rsidR="00435A95">
        <w:rPr>
          <w:rFonts w:ascii="TimesNewRomanPSMT" w:hAnsi="TimesNewRomanPSMT"/>
          <w:color w:val="000000"/>
          <w:lang w:val="en-US"/>
        </w:rPr>
        <w:fldChar w:fldCharType="end"/>
      </w:r>
    </w:p>
    <w:p w:rsidR="00435A95" w:rsidRDefault="00FE498C" w:rsidP="00435A95">
      <w:pPr>
        <w:pStyle w:val="TEUnsoed-TextBodyspasi2"/>
        <w:keepNext/>
        <w:ind w:firstLine="0"/>
        <w:jc w:val="center"/>
      </w:pPr>
      <w:r>
        <w:rPr>
          <w:rFonts w:ascii="TimesNewRomanPSMT" w:hAnsi="TimesNewRomanPSMT"/>
          <w:noProof/>
          <w:color w:val="000000"/>
          <w:lang w:val="en-US" w:eastAsia="en-US" w:bidi="ar-SA"/>
        </w:rPr>
        <w:drawing>
          <wp:inline distT="0" distB="0" distL="0" distR="0" wp14:anchorId="636512F2" wp14:editId="3794AA27">
            <wp:extent cx="5039995" cy="192468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1924685"/>
                    </a:xfrm>
                    <a:prstGeom prst="rect">
                      <a:avLst/>
                    </a:prstGeom>
                    <a:noFill/>
                    <a:ln>
                      <a:noFill/>
                    </a:ln>
                  </pic:spPr>
                </pic:pic>
              </a:graphicData>
            </a:graphic>
          </wp:inline>
        </w:drawing>
      </w:r>
    </w:p>
    <w:p w:rsidR="00435A95" w:rsidRDefault="00435A95" w:rsidP="00435A95">
      <w:pPr>
        <w:pStyle w:val="Caption"/>
        <w:jc w:val="center"/>
        <w:rPr>
          <w:lang w:val="en-US"/>
        </w:rPr>
      </w:pPr>
      <w:bookmarkStart w:id="28" w:name="_Toc83471310"/>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1</w:t>
      </w:r>
      <w:r w:rsidR="00722190">
        <w:fldChar w:fldCharType="end"/>
      </w:r>
      <w:r>
        <w:t>Perbedaan antara lapisan layer pada Jaringan Saraf Tiruan dengan</w:t>
      </w:r>
      <w:r>
        <w:rPr>
          <w:lang w:val="en-US"/>
        </w:rPr>
        <w:t xml:space="preserve"> lapisan layer deep learning</w:t>
      </w:r>
      <w:bookmarkEnd w:id="28"/>
    </w:p>
    <w:p w:rsidR="00435A95" w:rsidRDefault="00435A95" w:rsidP="00435A95">
      <w:pPr>
        <w:pStyle w:val="Caption"/>
        <w:jc w:val="center"/>
        <w:rPr>
          <w:rFonts w:ascii="TimesNewRomanPSMT" w:hAnsi="TimesNewRomanPSMT"/>
          <w:color w:val="000000"/>
          <w:lang w:val="en-US"/>
        </w:rPr>
      </w:pPr>
    </w:p>
    <w:p w:rsidR="000E515B" w:rsidRDefault="000E515B" w:rsidP="000F3820">
      <w:pPr>
        <w:pStyle w:val="TEUnsoed-TextBodyspasi2"/>
        <w:rPr>
          <w:rFonts w:ascii="TimesNewRomanPSMT" w:hAnsi="TimesNewRomanPSMT"/>
          <w:color w:val="000000"/>
          <w:lang w:val="en-US"/>
        </w:rPr>
      </w:pPr>
      <w:r w:rsidRPr="000E515B">
        <w:rPr>
          <w:rFonts w:ascii="TimesNewRomanPS-ItalicMT" w:hAnsi="TimesNewRomanPS-ItalicMT"/>
          <w:i/>
          <w:iCs/>
          <w:color w:val="000000"/>
        </w:rPr>
        <w:t xml:space="preserve">Deep Learning </w:t>
      </w:r>
      <w:r w:rsidRPr="000E515B">
        <w:rPr>
          <w:rFonts w:ascii="TimesNewRomanPSMT" w:hAnsi="TimesNewRomanPSMT"/>
          <w:color w:val="000000"/>
        </w:rPr>
        <w:t>adalah salah satu jenis algoritma jaringan saraf tiruan yang</w:t>
      </w:r>
      <w:r>
        <w:rPr>
          <w:rFonts w:ascii="TimesNewRomanPSMT" w:hAnsi="TimesNewRomanPSMT"/>
          <w:color w:val="000000"/>
          <w:lang w:val="en-US"/>
        </w:rPr>
        <w:t xml:space="preserve"> </w:t>
      </w:r>
      <w:r w:rsidRPr="000E515B">
        <w:rPr>
          <w:rFonts w:ascii="TimesNewRomanPSMT" w:hAnsi="TimesNewRomanPSMT"/>
          <w:color w:val="000000"/>
        </w:rPr>
        <w:t xml:space="preserve">menggunakan meta data sebagai </w:t>
      </w:r>
      <w:r w:rsidRPr="000E515B">
        <w:rPr>
          <w:rFonts w:ascii="TimesNewRomanPS-ItalicMT" w:hAnsi="TimesNewRomanPS-ItalicMT"/>
          <w:i/>
          <w:iCs/>
          <w:color w:val="000000"/>
        </w:rPr>
        <w:t xml:space="preserve">input </w:t>
      </w:r>
      <w:r w:rsidRPr="000E515B">
        <w:rPr>
          <w:rFonts w:ascii="TimesNewRomanPSMT" w:hAnsi="TimesNewRomanPSMT"/>
          <w:color w:val="000000"/>
        </w:rPr>
        <w:t>dan mengolahnya menggunakan sejumlah</w:t>
      </w:r>
      <w:r>
        <w:rPr>
          <w:lang w:val="en-US"/>
        </w:rPr>
        <w:t xml:space="preserve"> </w:t>
      </w:r>
      <w:r w:rsidRPr="000E515B">
        <w:rPr>
          <w:rFonts w:ascii="TimesNewRomanPSMT" w:hAnsi="TimesNewRomanPSMT"/>
          <w:color w:val="000000"/>
        </w:rPr>
        <w:t>lapisan tersembunyi (</w:t>
      </w:r>
      <w:r w:rsidRPr="000E515B">
        <w:rPr>
          <w:rFonts w:ascii="TimesNewRomanPS-ItalicMT" w:hAnsi="TimesNewRomanPS-ItalicMT"/>
          <w:i/>
          <w:iCs/>
          <w:color w:val="000000"/>
        </w:rPr>
        <w:t>hidden layer</w:t>
      </w:r>
      <w:r>
        <w:rPr>
          <w:rFonts w:ascii="TimesNewRomanPSMT" w:hAnsi="TimesNewRomanPSMT"/>
          <w:color w:val="000000"/>
        </w:rPr>
        <w:t>) transformasi non</w:t>
      </w:r>
      <w:r>
        <w:rPr>
          <w:rFonts w:ascii="TimesNewRomanPSMT" w:hAnsi="TimesNewRomanPSMT"/>
          <w:color w:val="000000"/>
          <w:lang w:val="en-US"/>
        </w:rPr>
        <w:t>-</w:t>
      </w:r>
      <w:r w:rsidRPr="000E515B">
        <w:rPr>
          <w:rFonts w:ascii="TimesNewRomanPSMT" w:hAnsi="TimesNewRomanPSMT"/>
          <w:color w:val="000000"/>
        </w:rPr>
        <w:t>linier dari data masukan untuk</w:t>
      </w:r>
      <w:r>
        <w:rPr>
          <w:rFonts w:ascii="TimesNewRomanPSMT" w:hAnsi="TimesNewRomanPSMT"/>
          <w:color w:val="000000"/>
          <w:lang w:val="en-US"/>
        </w:rPr>
        <w:t xml:space="preserve"> </w:t>
      </w:r>
      <w:r w:rsidRPr="000E515B">
        <w:rPr>
          <w:rFonts w:ascii="TimesNewRomanPSMT" w:hAnsi="TimesNewRomanPSMT"/>
          <w:color w:val="000000"/>
        </w:rPr>
        <w:t xml:space="preserve">menghitung nilai </w:t>
      </w:r>
      <w:r w:rsidRPr="000E515B">
        <w:rPr>
          <w:rFonts w:ascii="TimesNewRomanPS-ItalicMT" w:hAnsi="TimesNewRomanPS-ItalicMT"/>
          <w:i/>
          <w:iCs/>
          <w:color w:val="000000"/>
        </w:rPr>
        <w:t>output</w:t>
      </w:r>
      <w:r w:rsidRPr="000E515B">
        <w:rPr>
          <w:rFonts w:ascii="TimesNewRomanPSMT" w:hAnsi="TimesNewRomanPSMT"/>
          <w:color w:val="000000"/>
        </w:rPr>
        <w:t xml:space="preserve">. Algoritma pada </w:t>
      </w:r>
      <w:r w:rsidRPr="000E515B">
        <w:rPr>
          <w:rFonts w:ascii="TimesNewRomanPS-ItalicMT" w:hAnsi="TimesNewRomanPS-ItalicMT"/>
          <w:i/>
          <w:iCs/>
          <w:color w:val="000000"/>
        </w:rPr>
        <w:t xml:space="preserve">Deep Learning </w:t>
      </w:r>
      <w:r w:rsidRPr="000E515B">
        <w:rPr>
          <w:rFonts w:ascii="TimesNewRomanPSMT" w:hAnsi="TimesNewRomanPSMT"/>
          <w:color w:val="000000"/>
        </w:rPr>
        <w:t>memiliki fitur yang unik</w:t>
      </w:r>
      <w:r>
        <w:rPr>
          <w:rFonts w:ascii="TimesNewRomanPSMT" w:hAnsi="TimesNewRomanPSMT"/>
          <w:color w:val="000000"/>
          <w:lang w:val="en-US"/>
        </w:rPr>
        <w:t xml:space="preserve"> </w:t>
      </w:r>
      <w:r w:rsidRPr="000E515B">
        <w:rPr>
          <w:rFonts w:ascii="TimesNewRomanPSMT" w:hAnsi="TimesNewRomanPSMT"/>
          <w:color w:val="000000"/>
        </w:rPr>
        <w:t>yaitu sebuah fitur yang mampu mengeks</w:t>
      </w:r>
      <w:r>
        <w:rPr>
          <w:rFonts w:ascii="TimesNewRomanPSMT" w:hAnsi="TimesNewRomanPSMT"/>
          <w:color w:val="000000"/>
        </w:rPr>
        <w:t>traksi secara otomatis. Hal ini</w:t>
      </w:r>
      <w:r>
        <w:rPr>
          <w:rFonts w:ascii="TimesNewRomanPSMT" w:hAnsi="TimesNewRomanPSMT"/>
          <w:color w:val="000000"/>
          <w:lang w:val="en-US"/>
        </w:rPr>
        <w:t xml:space="preserve"> </w:t>
      </w:r>
      <w:r w:rsidRPr="000E515B">
        <w:rPr>
          <w:rFonts w:ascii="TimesNewRomanPSMT" w:hAnsi="TimesNewRomanPSMT"/>
          <w:color w:val="000000"/>
        </w:rPr>
        <w:t>berarti</w:t>
      </w:r>
      <w:r>
        <w:rPr>
          <w:rFonts w:ascii="TimesNewRomanPSMT" w:hAnsi="TimesNewRomanPSMT"/>
          <w:color w:val="000000"/>
          <w:lang w:val="en-US"/>
        </w:rPr>
        <w:t xml:space="preserve"> </w:t>
      </w:r>
      <w:r w:rsidRPr="000E515B">
        <w:rPr>
          <w:rFonts w:ascii="TimesNewRomanPSMT" w:hAnsi="TimesNewRomanPSMT"/>
          <w:color w:val="000000"/>
        </w:rPr>
        <w:t>algoritma yang dimilikinya secara otomatis dapat menangkap fitur yang relevan</w:t>
      </w:r>
      <w:r>
        <w:rPr>
          <w:rFonts w:ascii="TimesNewRomanPSMT" w:hAnsi="TimesNewRomanPSMT"/>
          <w:color w:val="000000"/>
          <w:lang w:val="en-US"/>
        </w:rPr>
        <w:t xml:space="preserve"> </w:t>
      </w:r>
      <w:r w:rsidRPr="000E515B">
        <w:rPr>
          <w:rFonts w:ascii="TimesNewRomanPSMT" w:hAnsi="TimesNewRomanPSMT"/>
          <w:color w:val="000000"/>
        </w:rPr>
        <w:t xml:space="preserve">sebagai keperluan dalam </w:t>
      </w:r>
      <w:r>
        <w:rPr>
          <w:rFonts w:ascii="TimesNewRomanPSMT" w:hAnsi="TimesNewRomanPSMT"/>
          <w:color w:val="000000"/>
          <w:lang w:val="en-US"/>
        </w:rPr>
        <w:t xml:space="preserve"> </w:t>
      </w:r>
      <w:r w:rsidRPr="000E515B">
        <w:rPr>
          <w:rFonts w:ascii="TimesNewRomanPSMT" w:hAnsi="TimesNewRomanPSMT"/>
          <w:color w:val="000000"/>
        </w:rPr>
        <w:t>pemecahan suatu masalah. Algoritma semacam ini sangat</w:t>
      </w:r>
      <w:r>
        <w:rPr>
          <w:rFonts w:ascii="TimesNewRomanPSMT" w:hAnsi="TimesNewRomanPSMT"/>
          <w:color w:val="000000"/>
          <w:lang w:val="en-US"/>
        </w:rPr>
        <w:t xml:space="preserve"> </w:t>
      </w:r>
      <w:r w:rsidRPr="000E515B">
        <w:rPr>
          <w:rFonts w:ascii="TimesNewRomanPSMT" w:hAnsi="TimesNewRomanPSMT"/>
          <w:color w:val="000000"/>
        </w:rPr>
        <w:t>penting dalam sebuah kecerdasan buatan karena mampu mengurangi beban</w:t>
      </w:r>
      <w:r>
        <w:rPr>
          <w:rFonts w:ascii="TimesNewRomanPSMT" w:hAnsi="TimesNewRomanPSMT"/>
          <w:color w:val="000000"/>
          <w:lang w:val="en-US"/>
        </w:rPr>
        <w:t xml:space="preserve"> </w:t>
      </w:r>
      <w:r w:rsidRPr="000E515B">
        <w:rPr>
          <w:rFonts w:ascii="TimesNewRomanPSMT" w:hAnsi="TimesNewRomanPSMT"/>
          <w:color w:val="000000"/>
        </w:rPr>
        <w:t>pemrograman dalam memilih fitur yang eksplisit.</w:t>
      </w:r>
    </w:p>
    <w:p w:rsidR="000E515B" w:rsidRPr="00941174" w:rsidRDefault="000E515B" w:rsidP="000F3820">
      <w:pPr>
        <w:pStyle w:val="TEUnsoed-TextBodyspasi2"/>
        <w:rPr>
          <w:lang w:val="en-US"/>
        </w:rPr>
      </w:pPr>
      <w:r w:rsidRPr="000E515B">
        <w:rPr>
          <w:rFonts w:ascii="TimesNewRomanPSMT" w:hAnsi="TimesNewRomanPSMT"/>
          <w:color w:val="000000"/>
        </w:rPr>
        <w:t xml:space="preserve">Dalam jaringan saraf tiruan tipe </w:t>
      </w:r>
      <w:r w:rsidRPr="000E515B">
        <w:rPr>
          <w:rFonts w:ascii="TimesNewRomanPS-ItalicMT" w:hAnsi="TimesNewRomanPS-ItalicMT"/>
          <w:i/>
          <w:iCs/>
          <w:color w:val="000000"/>
        </w:rPr>
        <w:t xml:space="preserve">Deep Learning </w:t>
      </w:r>
      <w:r w:rsidRPr="000E515B">
        <w:rPr>
          <w:rFonts w:ascii="TimesNewRomanPSMT" w:hAnsi="TimesNewRomanPSMT"/>
          <w:color w:val="000000"/>
        </w:rPr>
        <w:t>setiap lapisan tersembunyi</w:t>
      </w:r>
      <w:r>
        <w:rPr>
          <w:rFonts w:ascii="TimesNewRomanPSMT" w:hAnsi="TimesNewRomanPSMT"/>
          <w:color w:val="000000"/>
          <w:lang w:val="en-US"/>
        </w:rPr>
        <w:t xml:space="preserve"> </w:t>
      </w:r>
      <w:r w:rsidRPr="000E515B">
        <w:rPr>
          <w:rFonts w:ascii="TimesNewRomanPSMT" w:hAnsi="TimesNewRomanPSMT"/>
          <w:color w:val="000000"/>
        </w:rPr>
        <w:t xml:space="preserve">bertanggung jawab untuk melatih serangkaian fitur unik berdasarkan </w:t>
      </w:r>
      <w:r w:rsidRPr="000E515B">
        <w:rPr>
          <w:rFonts w:ascii="TimesNewRomanPS-ItalicMT" w:hAnsi="TimesNewRomanPS-ItalicMT"/>
          <w:i/>
          <w:iCs/>
          <w:color w:val="000000"/>
        </w:rPr>
        <w:t xml:space="preserve">output </w:t>
      </w:r>
      <w:r w:rsidRPr="000E515B">
        <w:rPr>
          <w:rFonts w:ascii="TimesNewRomanPSMT" w:hAnsi="TimesNewRomanPSMT"/>
          <w:color w:val="000000"/>
        </w:rPr>
        <w:t>dari</w:t>
      </w:r>
      <w:r>
        <w:rPr>
          <w:rFonts w:ascii="TimesNewRomanPSMT" w:hAnsi="TimesNewRomanPSMT"/>
          <w:color w:val="000000"/>
          <w:lang w:val="en-US"/>
        </w:rPr>
        <w:t xml:space="preserve"> </w:t>
      </w:r>
      <w:r w:rsidRPr="000E515B">
        <w:rPr>
          <w:rFonts w:ascii="TimesNewRomanPSMT" w:hAnsi="TimesNewRomanPSMT"/>
          <w:color w:val="000000"/>
        </w:rPr>
        <w:t>jaringan sebelumnya. Algoritma ini akan menjadi semakin kompleks dan bersifat</w:t>
      </w:r>
      <w:r>
        <w:rPr>
          <w:rFonts w:ascii="TimesNewRomanPSMT" w:hAnsi="TimesNewRomanPSMT"/>
          <w:color w:val="000000"/>
          <w:lang w:val="en-US"/>
        </w:rPr>
        <w:t xml:space="preserve"> </w:t>
      </w:r>
      <w:r w:rsidRPr="000E515B">
        <w:rPr>
          <w:rFonts w:ascii="TimesNewRomanPSMT" w:hAnsi="TimesNewRomanPSMT"/>
          <w:color w:val="000000"/>
        </w:rPr>
        <w:t>abstrak ketika jumlah lapisan tersembunyi (</w:t>
      </w:r>
      <w:r w:rsidRPr="000E515B">
        <w:rPr>
          <w:rFonts w:ascii="TimesNewRomanPS-ItalicMT" w:hAnsi="TimesNewRomanPS-ItalicMT"/>
          <w:i/>
          <w:iCs/>
          <w:color w:val="000000"/>
        </w:rPr>
        <w:t>hidden layer</w:t>
      </w:r>
      <w:r w:rsidRPr="000E515B">
        <w:rPr>
          <w:rFonts w:ascii="TimesNewRomanPSMT" w:hAnsi="TimesNewRomanPSMT"/>
          <w:color w:val="000000"/>
        </w:rPr>
        <w:t>) semakin bertambah</w:t>
      </w:r>
      <w:r>
        <w:rPr>
          <w:rFonts w:ascii="TimesNewRomanPSMT" w:hAnsi="TimesNewRomanPSMT"/>
          <w:color w:val="000000"/>
          <w:lang w:val="en-US"/>
        </w:rPr>
        <w:t xml:space="preserve"> </w:t>
      </w:r>
      <w:r w:rsidRPr="000E515B">
        <w:rPr>
          <w:rFonts w:ascii="TimesNewRomanPSMT" w:hAnsi="TimesNewRomanPSMT"/>
          <w:color w:val="000000"/>
        </w:rPr>
        <w:t xml:space="preserve">banyak. Jaringan saraf yang dimiliki oleh </w:t>
      </w:r>
      <w:r w:rsidRPr="000E515B">
        <w:rPr>
          <w:rFonts w:ascii="TimesNewRomanPS-ItalicMT" w:hAnsi="TimesNewRomanPS-ItalicMT"/>
          <w:i/>
          <w:iCs/>
          <w:color w:val="000000"/>
        </w:rPr>
        <w:t xml:space="preserve">Deep Learning </w:t>
      </w:r>
      <w:r w:rsidRPr="000E515B">
        <w:rPr>
          <w:rFonts w:ascii="TimesNewRomanPSMT" w:hAnsi="TimesNewRomanPSMT"/>
          <w:color w:val="000000"/>
        </w:rPr>
        <w:t>terbentuk dari hierarki</w:t>
      </w:r>
      <w:r>
        <w:rPr>
          <w:rFonts w:ascii="TimesNewRomanPSMT" w:hAnsi="TimesNewRomanPSMT"/>
          <w:color w:val="000000"/>
          <w:lang w:val="en-US"/>
        </w:rPr>
        <w:t xml:space="preserve"> </w:t>
      </w:r>
      <w:r w:rsidRPr="000E515B">
        <w:rPr>
          <w:rFonts w:ascii="TimesNewRomanPSMT" w:hAnsi="TimesNewRomanPSMT"/>
          <w:color w:val="000000"/>
        </w:rPr>
        <w:t>sederhana dengan beberapa lapisan hingga tin</w:t>
      </w:r>
      <w:r>
        <w:rPr>
          <w:rFonts w:ascii="TimesNewRomanPSMT" w:hAnsi="TimesNewRomanPSMT"/>
          <w:color w:val="000000"/>
        </w:rPr>
        <w:t>gkat tinggi atau banyak lapisan</w:t>
      </w:r>
      <w:r w:rsidRPr="000E515B">
        <w:rPr>
          <w:rFonts w:ascii="TimesNewRomanPSMT" w:hAnsi="TimesNewRomanPSMT"/>
          <w:color w:val="000000"/>
        </w:rPr>
        <w:t>(</w:t>
      </w:r>
      <w:r>
        <w:rPr>
          <w:rFonts w:ascii="TimesNewRomanPS-ItalicMT" w:hAnsi="TimesNewRomanPS-ItalicMT"/>
          <w:i/>
          <w:iCs/>
          <w:color w:val="000000"/>
        </w:rPr>
        <w:t>mult</w:t>
      </w:r>
      <w:r>
        <w:rPr>
          <w:rFonts w:ascii="TimesNewRomanPS-ItalicMT" w:hAnsi="TimesNewRomanPS-ItalicMT"/>
          <w:i/>
          <w:iCs/>
          <w:color w:val="000000"/>
          <w:lang w:val="en-US"/>
        </w:rPr>
        <w:t>il</w:t>
      </w:r>
      <w:r w:rsidRPr="000E515B">
        <w:rPr>
          <w:rFonts w:ascii="TimesNewRomanPS-ItalicMT" w:hAnsi="TimesNewRomanPS-ItalicMT"/>
          <w:i/>
          <w:iCs/>
          <w:color w:val="000000"/>
        </w:rPr>
        <w:t>ayer</w:t>
      </w:r>
      <w:r w:rsidRPr="000E515B">
        <w:rPr>
          <w:rFonts w:ascii="TimesNewRomanPSMT" w:hAnsi="TimesNewRomanPSMT"/>
          <w:color w:val="000000"/>
        </w:rPr>
        <w:t xml:space="preserve">). Berdasarkan hal itulah </w:t>
      </w:r>
      <w:r w:rsidRPr="000E515B">
        <w:rPr>
          <w:rFonts w:ascii="TimesNewRomanPS-ItalicMT" w:hAnsi="TimesNewRomanPS-ItalicMT"/>
          <w:i/>
          <w:iCs/>
          <w:color w:val="000000"/>
        </w:rPr>
        <w:t xml:space="preserve">Deep Learning </w:t>
      </w:r>
      <w:r w:rsidRPr="000E515B">
        <w:rPr>
          <w:rFonts w:ascii="TimesNewRomanPSMT" w:hAnsi="TimesNewRomanPSMT"/>
          <w:color w:val="000000"/>
        </w:rPr>
        <w:t>dapat digunakan untuk memecahkan</w:t>
      </w:r>
      <w:r>
        <w:rPr>
          <w:rFonts w:ascii="TimesNewRomanPSMT" w:hAnsi="TimesNewRomanPSMT"/>
          <w:color w:val="000000"/>
          <w:lang w:val="en-US"/>
        </w:rPr>
        <w:t xml:space="preserve"> </w:t>
      </w:r>
      <w:r w:rsidRPr="000E515B">
        <w:rPr>
          <w:rFonts w:ascii="TimesNewRomanPSMT" w:hAnsi="TimesNewRomanPSMT"/>
          <w:color w:val="000000"/>
        </w:rPr>
        <w:t>masalah kompleks yang lebih rumit dan terdiri dari sejumlah besar lapisan</w:t>
      </w:r>
      <w:r>
        <w:rPr>
          <w:rFonts w:ascii="TimesNewRomanPSMT" w:hAnsi="TimesNewRomanPSMT"/>
          <w:color w:val="000000"/>
          <w:lang w:val="en-US"/>
        </w:rPr>
        <w:t xml:space="preserve"> </w:t>
      </w:r>
      <w:r w:rsidRPr="000E515B">
        <w:rPr>
          <w:rFonts w:ascii="TimesNewRomanPSMT" w:hAnsi="TimesNewRomanPSMT"/>
          <w:color w:val="000000"/>
        </w:rPr>
        <w:t>transformasi non linier.</w:t>
      </w:r>
    </w:p>
    <w:p w:rsidR="0086682A" w:rsidRPr="00DE1D4F" w:rsidRDefault="003F5D46" w:rsidP="00AB07C0">
      <w:pPr>
        <w:pStyle w:val="Heading2"/>
        <w:rPr>
          <w:i/>
          <w:lang w:val="en-US"/>
        </w:rPr>
      </w:pPr>
      <w:bookmarkStart w:id="29" w:name="_Toc83471426"/>
      <w:r w:rsidRPr="00DE1D4F">
        <w:rPr>
          <w:i/>
          <w:lang w:val="en-US"/>
        </w:rPr>
        <w:t>Convolutional Neural Network</w:t>
      </w:r>
      <w:bookmarkEnd w:id="29"/>
    </w:p>
    <w:p w:rsidR="008A6E0A" w:rsidRDefault="008A6E0A" w:rsidP="008A6E0A">
      <w:pPr>
        <w:pStyle w:val="TEUnsoed-TextBodyspasi2"/>
        <w:rPr>
          <w:lang w:val="en-US"/>
        </w:rPr>
      </w:pPr>
      <w:r w:rsidRPr="00910A0D">
        <w:rPr>
          <w:i/>
        </w:rPr>
        <w:t xml:space="preserve">Convolutional Neural Network </w:t>
      </w:r>
      <w:r w:rsidRPr="00F97DAA">
        <w:t>(CNN)</w:t>
      </w:r>
      <w:r>
        <w:t xml:space="preserve"> adalah pengembangan dari </w:t>
      </w:r>
      <w:r w:rsidRPr="00910A0D">
        <w:rPr>
          <w:i/>
        </w:rPr>
        <w:t xml:space="preserve">Multilayer Perceptron </w:t>
      </w:r>
      <w:r w:rsidRPr="00F97DAA">
        <w:t>(MLP)</w:t>
      </w:r>
      <w:r>
        <w:t xml:space="preserve"> yang didesain untuk mengolah data dua dimensi</w:t>
      </w:r>
      <w:r>
        <w:rPr>
          <w:lang w:val="en-US"/>
        </w:rPr>
        <w:t>, misalnya pada citra</w:t>
      </w:r>
      <w:r>
        <w:t xml:space="preserve">. </w:t>
      </w:r>
      <w:r w:rsidRPr="00F97DAA">
        <w:t>CNN</w:t>
      </w:r>
      <w:r w:rsidRPr="00910A0D">
        <w:rPr>
          <w:i/>
        </w:rPr>
        <w:t xml:space="preserve"> </w:t>
      </w:r>
      <w:r>
        <w:t xml:space="preserve">termasuk dalam jenis </w:t>
      </w:r>
      <w:r w:rsidRPr="00910A0D">
        <w:rPr>
          <w:i/>
        </w:rPr>
        <w:t>Deep Neural Network</w:t>
      </w:r>
      <w:r>
        <w:t xml:space="preserve"> karena kedalaman jaringan yang tinggi dan banyak diaplikasikan pada data citra</w:t>
      </w:r>
      <w:r>
        <w:rPr>
          <w:lang w:val="en-US"/>
        </w:rPr>
        <w:t>.</w:t>
      </w:r>
      <w:r w:rsidR="001D46D7">
        <w:rPr>
          <w:lang w:val="en-US"/>
        </w:rPr>
        <w:fldChar w:fldCharType="begin" w:fldLock="1"/>
      </w:r>
      <w:r w:rsidR="00584308">
        <w:rPr>
          <w:lang w:val="en-US"/>
        </w:rPr>
        <w:instrText>ADDIN CSL_CITATION {"citationItems":[{"id":"ITEM-1","itemData":{"DOI":"10.12962/j23373539.v5i1.15696","ISSN":"2301-9271","abstract":"Deep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baik.","author":[{"dropping-particle":"","family":"Eka Putra","given":"Wayan Suartika","non-dropping-particle":"","parse-names":false,"suffix":""}],"container-title":"Jurnal Teknik ITS","id":"ITEM-1","issue":"1","issued":{"date-parts":[["2016"]]},"title":"Klasifikasi Citra Menggunakan Convolutional Neural Network (CNN) pada Caltech 101","type":"article-journal","volume":"5"},"uris":["http://www.mendeley.com/documents/?uuid=958f6a23-fb6d-4964-8949-a33ddd6ba362"]}],"mendeley":{"formattedCitation":"[5]","plainTextFormattedCitation":"[5]","previouslyFormattedCitation":"[5]"},"properties":{"noteIndex":0},"schema":"https://github.com/citation-style-language/schema/raw/master/csl-citation.json"}</w:instrText>
      </w:r>
      <w:r w:rsidR="001D46D7">
        <w:rPr>
          <w:lang w:val="en-US"/>
        </w:rPr>
        <w:fldChar w:fldCharType="separate"/>
      </w:r>
      <w:r w:rsidR="001D46D7" w:rsidRPr="001D46D7">
        <w:rPr>
          <w:noProof/>
          <w:lang w:val="en-US"/>
        </w:rPr>
        <w:t>[5]</w:t>
      </w:r>
      <w:r w:rsidR="001D46D7">
        <w:rPr>
          <w:lang w:val="en-US"/>
        </w:rPr>
        <w:fldChar w:fldCharType="end"/>
      </w:r>
    </w:p>
    <w:p w:rsidR="001D46D7" w:rsidRDefault="001D46D7" w:rsidP="008A6E0A">
      <w:pPr>
        <w:pStyle w:val="TEUnsoed-TextBodyspasi2"/>
        <w:rPr>
          <w:lang w:val="en-US"/>
        </w:rPr>
      </w:pPr>
      <w:r>
        <w:rPr>
          <w:lang w:val="en-US"/>
        </w:rPr>
        <w:t xml:space="preserve">Alur dari proses </w:t>
      </w:r>
      <w:r w:rsidRPr="00F97DAA">
        <w:rPr>
          <w:lang w:val="en-US"/>
        </w:rPr>
        <w:t>CNN</w:t>
      </w:r>
      <w:r>
        <w:rPr>
          <w:lang w:val="en-US"/>
        </w:rPr>
        <w:t xml:space="preserve"> dalam mengolah citra masukan hingga mengklasifikasikan citra tersbut ke dalam kelas tertentu berdasarkan nilai keluarannya dapat dilihat pada </w:t>
      </w:r>
      <w:r>
        <w:rPr>
          <w:lang w:val="en-US"/>
        </w:rPr>
        <w:fldChar w:fldCharType="begin"/>
      </w:r>
      <w:r>
        <w:rPr>
          <w:lang w:val="en-US"/>
        </w:rPr>
        <w:instrText xml:space="preserve"> REF _Ref55995036 \h </w:instrText>
      </w:r>
      <w:r>
        <w:rPr>
          <w:lang w:val="en-US"/>
        </w:rPr>
      </w:r>
      <w:r>
        <w:rPr>
          <w:lang w:val="en-US"/>
        </w:rPr>
        <w:fldChar w:fldCharType="separate"/>
      </w:r>
      <w:r w:rsidR="003F04E6">
        <w:t xml:space="preserve">Gambar </w:t>
      </w:r>
      <w:r w:rsidR="003F04E6">
        <w:rPr>
          <w:noProof/>
        </w:rPr>
        <w:t>2</w:t>
      </w:r>
      <w:r w:rsidR="003F04E6">
        <w:t>.</w:t>
      </w:r>
      <w:r w:rsidR="003F04E6">
        <w:rPr>
          <w:noProof/>
        </w:rPr>
        <w:t>2</w:t>
      </w:r>
      <w:r>
        <w:rPr>
          <w:lang w:val="en-US"/>
        </w:rPr>
        <w:fldChar w:fldCharType="end"/>
      </w:r>
    </w:p>
    <w:p w:rsidR="001D46D7" w:rsidRDefault="00FE498C" w:rsidP="001D46D7">
      <w:pPr>
        <w:pStyle w:val="TEUnsoed-TextBodyspasi2"/>
        <w:keepNext/>
        <w:ind w:firstLine="0"/>
      </w:pPr>
      <w:r>
        <w:rPr>
          <w:noProof/>
          <w:lang w:val="en-US" w:eastAsia="en-US" w:bidi="ar-SA"/>
        </w:rPr>
        <w:drawing>
          <wp:inline distT="0" distB="0" distL="0" distR="0" wp14:anchorId="5D5064A5" wp14:editId="7031FCE8">
            <wp:extent cx="5039995" cy="174371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b="4849"/>
                    <a:stretch>
                      <a:fillRect/>
                    </a:stretch>
                  </pic:blipFill>
                  <pic:spPr bwMode="auto">
                    <a:xfrm>
                      <a:off x="0" y="0"/>
                      <a:ext cx="5039995" cy="1743710"/>
                    </a:xfrm>
                    <a:prstGeom prst="rect">
                      <a:avLst/>
                    </a:prstGeom>
                    <a:noFill/>
                    <a:ln>
                      <a:noFill/>
                    </a:ln>
                  </pic:spPr>
                </pic:pic>
              </a:graphicData>
            </a:graphic>
          </wp:inline>
        </w:drawing>
      </w:r>
    </w:p>
    <w:p w:rsidR="001D46D7" w:rsidRPr="008A6E0A" w:rsidRDefault="001D46D7" w:rsidP="001D46D7">
      <w:pPr>
        <w:pStyle w:val="Caption"/>
        <w:jc w:val="center"/>
        <w:rPr>
          <w:lang w:val="en-US"/>
        </w:rPr>
      </w:pPr>
      <w:bookmarkStart w:id="30" w:name="_Ref55995036"/>
      <w:bookmarkStart w:id="31" w:name="_Toc83471311"/>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2</w:t>
      </w:r>
      <w:r w:rsidR="00722190">
        <w:fldChar w:fldCharType="end"/>
      </w:r>
      <w:bookmarkEnd w:id="30"/>
      <w:r w:rsidR="00D32E81">
        <w:rPr>
          <w:lang w:val="en-US"/>
        </w:rPr>
        <w:t>Alur P</w:t>
      </w:r>
      <w:r>
        <w:rPr>
          <w:lang w:val="en-US"/>
        </w:rPr>
        <w:t>roses CNN</w:t>
      </w:r>
      <w:bookmarkEnd w:id="31"/>
    </w:p>
    <w:p w:rsidR="00AB07C0" w:rsidRDefault="003F5D46" w:rsidP="00AB07C0">
      <w:pPr>
        <w:pStyle w:val="Heading3"/>
        <w:rPr>
          <w:i/>
          <w:iCs/>
          <w:lang w:val="en-US"/>
        </w:rPr>
      </w:pPr>
      <w:bookmarkStart w:id="32" w:name="_Toc83471427"/>
      <w:r>
        <w:rPr>
          <w:i/>
          <w:iCs/>
          <w:lang w:val="en-US"/>
        </w:rPr>
        <w:t>Input Layer</w:t>
      </w:r>
      <w:bookmarkEnd w:id="32"/>
    </w:p>
    <w:p w:rsidR="00AB07C0" w:rsidRDefault="001D46D7" w:rsidP="001D46D7">
      <w:pPr>
        <w:pStyle w:val="TEUnsoed-TextBodyspasi2"/>
        <w:rPr>
          <w:i/>
          <w:iCs/>
          <w:lang w:val="en-US"/>
        </w:rPr>
      </w:pPr>
      <w:r w:rsidRPr="001D46D7">
        <w:rPr>
          <w:i/>
          <w:lang w:val="en-US"/>
        </w:rPr>
        <w:t>I</w:t>
      </w:r>
      <w:r w:rsidR="00D32E81">
        <w:rPr>
          <w:i/>
          <w:lang w:val="en-US"/>
        </w:rPr>
        <w:t>nput L</w:t>
      </w:r>
      <w:r w:rsidRPr="001D46D7">
        <w:rPr>
          <w:i/>
          <w:lang w:val="en-US"/>
        </w:rPr>
        <w:t>ayer</w:t>
      </w:r>
      <w:r>
        <w:rPr>
          <w:lang w:val="en-US"/>
        </w:rPr>
        <w:t xml:space="preserve"> pada</w:t>
      </w:r>
      <w:r w:rsidRPr="001D46D7">
        <w:rPr>
          <w:i/>
          <w:lang w:val="en-US"/>
        </w:rPr>
        <w:t xml:space="preserve"> </w:t>
      </w:r>
      <w:r w:rsidRPr="00F97DAA">
        <w:rPr>
          <w:lang w:val="en-US"/>
        </w:rPr>
        <w:t>CNN</w:t>
      </w:r>
      <w:r>
        <w:rPr>
          <w:lang w:val="en-US"/>
        </w:rPr>
        <w:t xml:space="preserve"> menampung nilai piksel dari citra masukan. Untuk citra dengan ukuran 64x64 dengan 3 channel warna, yaitu channel warna </w:t>
      </w:r>
      <w:r w:rsidRPr="001D46D7">
        <w:rPr>
          <w:i/>
          <w:lang w:val="en-US"/>
        </w:rPr>
        <w:t>RGB (Red, Green, Blue)</w:t>
      </w:r>
      <w:r>
        <w:rPr>
          <w:lang w:val="en-US"/>
        </w:rPr>
        <w:t>, maka yang menjadi masukan adalah piksel array yang memiliki ukuran 64x64x3.</w:t>
      </w:r>
      <w:r>
        <w:rPr>
          <w:i/>
          <w:iCs/>
          <w:lang w:val="en-US"/>
        </w:rPr>
        <w:t xml:space="preserve"> </w:t>
      </w:r>
      <w:r w:rsidR="00584308">
        <w:rPr>
          <w:i/>
          <w:iCs/>
          <w:lang w:val="en-US"/>
        </w:rPr>
        <w:fldChar w:fldCharType="begin" w:fldLock="1"/>
      </w:r>
      <w:r w:rsidR="00F97DAA">
        <w:rPr>
          <w:i/>
          <w:iCs/>
          <w:lang w:val="en-US"/>
        </w:rPr>
        <w:instrText>ADDIN CSL_CITATION {"citationItems":[{"id":"ITEM-1","itemData":{"URL":"http://sofyantandungan.com/pengenalan-convolutional-neural-network-part-1/","accessed":{"date-parts":[["2020","11","11"]]},"author":[{"dropping-particle":"","family":"Sofyan","given":"","non-dropping-particle":"","parse-names":false,"suffix":""}],"id":"ITEM-1","issued":{"date-parts":[["2019"]]},"title":"Pengenalan Convolutional Neural Network – Part 1","type":"webpage"},"uris":["http://www.mendeley.com/documents/?uuid=70261d9a-5952-4fe6-87b3-f2a0b0e91773"]}],"mendeley":{"formattedCitation":"[10]","plainTextFormattedCitation":"[10]","previouslyFormattedCitation":"[10]"},"properties":{"noteIndex":0},"schema":"https://github.com/citation-style-language/schema/raw/master/csl-citation.json"}</w:instrText>
      </w:r>
      <w:r w:rsidR="00584308">
        <w:rPr>
          <w:i/>
          <w:iCs/>
          <w:lang w:val="en-US"/>
        </w:rPr>
        <w:fldChar w:fldCharType="separate"/>
      </w:r>
      <w:r w:rsidR="0000764D" w:rsidRPr="0000764D">
        <w:rPr>
          <w:iCs/>
          <w:noProof/>
          <w:lang w:val="en-US"/>
        </w:rPr>
        <w:t>[10]</w:t>
      </w:r>
      <w:r w:rsidR="00584308">
        <w:rPr>
          <w:i/>
          <w:iCs/>
          <w:lang w:val="en-US"/>
        </w:rPr>
        <w:fldChar w:fldCharType="end"/>
      </w:r>
    </w:p>
    <w:p w:rsidR="00584308" w:rsidRDefault="00FE498C" w:rsidP="00584308">
      <w:pPr>
        <w:pStyle w:val="TEUnsoed-TextBodyspasi2"/>
        <w:keepNext/>
        <w:ind w:firstLine="0"/>
        <w:jc w:val="center"/>
      </w:pPr>
      <w:r>
        <w:rPr>
          <w:i/>
          <w:noProof/>
          <w:lang w:val="en-US" w:eastAsia="en-US" w:bidi="ar-SA"/>
        </w:rPr>
        <w:drawing>
          <wp:inline distT="0" distB="0" distL="0" distR="0" wp14:anchorId="48C050DC" wp14:editId="14EAD613">
            <wp:extent cx="4370070" cy="239204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0070" cy="2392045"/>
                    </a:xfrm>
                    <a:prstGeom prst="rect">
                      <a:avLst/>
                    </a:prstGeom>
                    <a:noFill/>
                    <a:ln>
                      <a:noFill/>
                    </a:ln>
                  </pic:spPr>
                </pic:pic>
              </a:graphicData>
            </a:graphic>
          </wp:inline>
        </w:drawing>
      </w:r>
    </w:p>
    <w:p w:rsidR="00584308" w:rsidRPr="00AB07C0" w:rsidRDefault="00584308" w:rsidP="00584308">
      <w:pPr>
        <w:pStyle w:val="Caption"/>
        <w:jc w:val="center"/>
        <w:rPr>
          <w:i w:val="0"/>
          <w:iCs w:val="0"/>
          <w:lang w:val="en-US"/>
        </w:rPr>
      </w:pPr>
      <w:bookmarkStart w:id="33" w:name="_Toc83471312"/>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3</w:t>
      </w:r>
      <w:r w:rsidR="00722190">
        <w:fldChar w:fldCharType="end"/>
      </w:r>
      <w:r w:rsidR="00D32E81">
        <w:rPr>
          <w:lang w:val="en-US"/>
        </w:rPr>
        <w:t>Proses Input L</w:t>
      </w:r>
      <w:r>
        <w:rPr>
          <w:lang w:val="en-US"/>
        </w:rPr>
        <w:t>ayer</w:t>
      </w:r>
      <w:bookmarkEnd w:id="33"/>
    </w:p>
    <w:p w:rsidR="00AB07C0" w:rsidRPr="00D32E81" w:rsidRDefault="00D32E81" w:rsidP="00AB07C0">
      <w:pPr>
        <w:pStyle w:val="Heading3"/>
        <w:rPr>
          <w:i/>
          <w:lang w:val="en-US"/>
        </w:rPr>
      </w:pPr>
      <w:bookmarkStart w:id="34" w:name="_Toc83471428"/>
      <w:r>
        <w:rPr>
          <w:i/>
          <w:lang w:val="en-US"/>
        </w:rPr>
        <w:t>Convolutional</w:t>
      </w:r>
      <w:r w:rsidR="003F5D46" w:rsidRPr="00D32E81">
        <w:rPr>
          <w:i/>
          <w:lang w:val="en-US"/>
        </w:rPr>
        <w:t xml:space="preserve"> Layer</w:t>
      </w:r>
      <w:bookmarkEnd w:id="34"/>
    </w:p>
    <w:p w:rsidR="00584308" w:rsidRDefault="00584308" w:rsidP="00584308">
      <w:pPr>
        <w:pStyle w:val="TEUnsoed-TextBodyspasi2"/>
        <w:rPr>
          <w:lang w:val="en-US"/>
        </w:rPr>
      </w:pPr>
      <w:r w:rsidRPr="00D32E81">
        <w:rPr>
          <w:i/>
          <w:lang w:val="en-US"/>
        </w:rPr>
        <w:t>C</w:t>
      </w:r>
      <w:r w:rsidR="00D32E81" w:rsidRPr="00D32E81">
        <w:rPr>
          <w:i/>
          <w:lang w:val="en-US"/>
        </w:rPr>
        <w:t>onvolutional L</w:t>
      </w:r>
      <w:r w:rsidRPr="00D32E81">
        <w:rPr>
          <w:i/>
          <w:lang w:val="en-US"/>
        </w:rPr>
        <w:t>ayer</w:t>
      </w:r>
      <w:r>
        <w:rPr>
          <w:lang w:val="en-US"/>
        </w:rPr>
        <w:t xml:space="preserve"> adalah inti dari </w:t>
      </w:r>
      <w:r w:rsidRPr="00F97DAA">
        <w:rPr>
          <w:lang w:val="en-US"/>
        </w:rPr>
        <w:t>CNN.</w:t>
      </w:r>
      <w:r>
        <w:rPr>
          <w:lang w:val="en-US"/>
        </w:rPr>
        <w:t xml:space="preserve"> </w:t>
      </w:r>
      <w:r w:rsidRPr="00D32E81">
        <w:rPr>
          <w:i/>
          <w:lang w:val="en-US"/>
        </w:rPr>
        <w:t>C</w:t>
      </w:r>
      <w:r w:rsidR="00D32E81">
        <w:rPr>
          <w:i/>
          <w:lang w:val="en-US"/>
        </w:rPr>
        <w:t>onvolutional L</w:t>
      </w:r>
      <w:r w:rsidRPr="00D32E81">
        <w:rPr>
          <w:i/>
          <w:lang w:val="en-US"/>
        </w:rPr>
        <w:t xml:space="preserve">ayer </w:t>
      </w:r>
      <w:r>
        <w:rPr>
          <w:lang w:val="en-US"/>
        </w:rPr>
        <w:t xml:space="preserve">menghasilkan citra baru yang menunjukkan fitur dari citra input. Dalam proses tersebut, </w:t>
      </w:r>
      <w:r w:rsidRPr="00D32E81">
        <w:rPr>
          <w:i/>
          <w:lang w:val="en-US"/>
        </w:rPr>
        <w:t>Convolutional Layer</w:t>
      </w:r>
      <w:r>
        <w:rPr>
          <w:lang w:val="en-US"/>
        </w:rPr>
        <w:t xml:space="preserve"> menggunakan filter pada setiap citra yang menjadi masukan. Filter pada layer ini berupa array 2 dimensi yang memiliki ukuran 5x5, 3x3 atau 1x1. Proses </w:t>
      </w:r>
      <w:r w:rsidRPr="00D32E81">
        <w:rPr>
          <w:i/>
          <w:lang w:val="en-US"/>
        </w:rPr>
        <w:t xml:space="preserve">Convolutional Layer </w:t>
      </w:r>
      <w:r>
        <w:rPr>
          <w:lang w:val="en-US"/>
        </w:rPr>
        <w:t xml:space="preserve">dengan menggunakan filter pada layer ini akan menghasilkan </w:t>
      </w:r>
      <w:r w:rsidRPr="00D32E81">
        <w:rPr>
          <w:i/>
          <w:lang w:val="en-US"/>
        </w:rPr>
        <w:t>feature map</w:t>
      </w:r>
      <w:r>
        <w:rPr>
          <w:lang w:val="en-US"/>
        </w:rPr>
        <w:t xml:space="preserve"> yang akan digunakan</w:t>
      </w:r>
      <w:r w:rsidR="00D32E81">
        <w:rPr>
          <w:lang w:val="en-US"/>
        </w:rPr>
        <w:t xml:space="preserve"> pada </w:t>
      </w:r>
      <w:r w:rsidR="00D32E81" w:rsidRPr="00D32E81">
        <w:rPr>
          <w:i/>
          <w:lang w:val="en-US"/>
        </w:rPr>
        <w:t>Action L</w:t>
      </w:r>
      <w:r w:rsidRPr="00D32E81">
        <w:rPr>
          <w:i/>
          <w:lang w:val="en-US"/>
        </w:rPr>
        <w:t>ayer</w:t>
      </w:r>
      <w:r>
        <w:rPr>
          <w:lang w:val="en-US"/>
        </w:rPr>
        <w:t xml:space="preserve">. </w:t>
      </w:r>
      <w:r>
        <w:rPr>
          <w:lang w:val="en-US"/>
        </w:rPr>
        <w:fldChar w:fldCharType="begin"/>
      </w:r>
      <w:r>
        <w:rPr>
          <w:lang w:val="en-US"/>
        </w:rPr>
        <w:instrText xml:space="preserve"> REF _Ref55995937 \h </w:instrText>
      </w:r>
      <w:r>
        <w:rPr>
          <w:lang w:val="en-US"/>
        </w:rPr>
      </w:r>
      <w:r>
        <w:rPr>
          <w:lang w:val="en-US"/>
        </w:rPr>
        <w:fldChar w:fldCharType="separate"/>
      </w:r>
      <w:r w:rsidR="003F04E6">
        <w:t xml:space="preserve">Gambar </w:t>
      </w:r>
      <w:r w:rsidR="003F04E6">
        <w:rPr>
          <w:noProof/>
        </w:rPr>
        <w:t>2</w:t>
      </w:r>
      <w:r w:rsidR="003F04E6">
        <w:t>.</w:t>
      </w:r>
      <w:r w:rsidR="003F04E6">
        <w:rPr>
          <w:noProof/>
        </w:rPr>
        <w:t>4</w:t>
      </w:r>
      <w:r>
        <w:rPr>
          <w:lang w:val="en-US"/>
        </w:rPr>
        <w:fldChar w:fldCharType="end"/>
      </w:r>
      <w:r>
        <w:rPr>
          <w:lang w:val="en-US"/>
        </w:rPr>
        <w:t xml:space="preserve">  menunjukkan alur proses dari </w:t>
      </w:r>
      <w:r w:rsidRPr="00D32E81">
        <w:rPr>
          <w:i/>
          <w:lang w:val="en-US"/>
        </w:rPr>
        <w:t>Convolutional Layer</w:t>
      </w:r>
    </w:p>
    <w:p w:rsidR="00584308" w:rsidRDefault="00FE498C" w:rsidP="00584308">
      <w:pPr>
        <w:pStyle w:val="TEUnsoed-TextBodyspasi2"/>
        <w:keepNext/>
        <w:ind w:firstLine="0"/>
        <w:jc w:val="center"/>
      </w:pPr>
      <w:r>
        <w:rPr>
          <w:noProof/>
          <w:lang w:val="en-US" w:eastAsia="en-US" w:bidi="ar-SA"/>
        </w:rPr>
        <w:drawing>
          <wp:inline distT="0" distB="0" distL="0" distR="0" wp14:anchorId="10235BB1" wp14:editId="37813F09">
            <wp:extent cx="1924685" cy="3519170"/>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24685" cy="3519170"/>
                    </a:xfrm>
                    <a:prstGeom prst="rect">
                      <a:avLst/>
                    </a:prstGeom>
                    <a:noFill/>
                    <a:ln>
                      <a:noFill/>
                    </a:ln>
                  </pic:spPr>
                </pic:pic>
              </a:graphicData>
            </a:graphic>
          </wp:inline>
        </w:drawing>
      </w:r>
    </w:p>
    <w:p w:rsidR="00584308" w:rsidRDefault="00584308" w:rsidP="00584308">
      <w:pPr>
        <w:pStyle w:val="Caption"/>
        <w:jc w:val="center"/>
        <w:rPr>
          <w:lang w:val="en-US"/>
        </w:rPr>
      </w:pPr>
      <w:bookmarkStart w:id="35" w:name="_Ref55995937"/>
      <w:bookmarkStart w:id="36" w:name="_Toc83471313"/>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4</w:t>
      </w:r>
      <w:r w:rsidR="00722190">
        <w:fldChar w:fldCharType="end"/>
      </w:r>
      <w:bookmarkEnd w:id="35"/>
      <w:r>
        <w:rPr>
          <w:lang w:val="en-US"/>
        </w:rPr>
        <w:t xml:space="preserve"> Proses Convolutional Layer</w:t>
      </w:r>
      <w:bookmarkEnd w:id="36"/>
    </w:p>
    <w:p w:rsidR="00C806B9" w:rsidRPr="00D32E81" w:rsidRDefault="00C806B9" w:rsidP="00D32E81">
      <w:pPr>
        <w:pStyle w:val="Heading3"/>
        <w:tabs>
          <w:tab w:val="left" w:pos="2520"/>
        </w:tabs>
        <w:rPr>
          <w:i/>
          <w:lang w:val="en-US"/>
        </w:rPr>
      </w:pPr>
      <w:bookmarkStart w:id="37" w:name="_Toc83471429"/>
      <w:r w:rsidRPr="00D32E81">
        <w:rPr>
          <w:i/>
          <w:lang w:val="en-US"/>
        </w:rPr>
        <w:t>Activation Layer</w:t>
      </w:r>
      <w:bookmarkEnd w:id="37"/>
    </w:p>
    <w:p w:rsidR="00C806B9" w:rsidRDefault="00C806B9" w:rsidP="00C806B9">
      <w:pPr>
        <w:pStyle w:val="TEUnsoed-TextBodyspasi2"/>
        <w:rPr>
          <w:lang w:val="en-US"/>
        </w:rPr>
      </w:pPr>
      <w:r w:rsidRPr="00D32E81">
        <w:rPr>
          <w:i/>
          <w:lang w:val="en-US"/>
        </w:rPr>
        <w:t>Activation Layer</w:t>
      </w:r>
      <w:r>
        <w:rPr>
          <w:lang w:val="en-US"/>
        </w:rPr>
        <w:t xml:space="preserve"> adalah layer dimana </w:t>
      </w:r>
      <w:r w:rsidRPr="00D32E81">
        <w:rPr>
          <w:i/>
          <w:lang w:val="en-US"/>
        </w:rPr>
        <w:t>feature map</w:t>
      </w:r>
      <w:r>
        <w:rPr>
          <w:lang w:val="en-US"/>
        </w:rPr>
        <w:t xml:space="preserve"> dimasukkan ke dalam fungsi aktivasi. Fungsi aktivasi digunakan untuk mengubah nilai-nilai pada </w:t>
      </w:r>
      <w:r w:rsidRPr="00D32E81">
        <w:rPr>
          <w:i/>
          <w:lang w:val="en-US"/>
        </w:rPr>
        <w:t>feature map</w:t>
      </w:r>
      <w:r>
        <w:rPr>
          <w:lang w:val="en-US"/>
        </w:rPr>
        <w:t xml:space="preserve"> pada </w:t>
      </w:r>
      <w:r w:rsidRPr="00D32E81">
        <w:rPr>
          <w:i/>
          <w:lang w:val="en-US"/>
        </w:rPr>
        <w:t xml:space="preserve">range </w:t>
      </w:r>
      <w:r>
        <w:rPr>
          <w:lang w:val="en-US"/>
        </w:rPr>
        <w:t>tertentu sesuai dengan fungsi aktivasi yang digunakan. Ini bertujuan untuk meneruskan nilai yang menampilkan fitur dominan dari citra yang masuk pada layer berikutnya.</w:t>
      </w:r>
      <w:r w:rsidR="00065E32">
        <w:rPr>
          <w:lang w:val="en-US"/>
        </w:rPr>
        <w:fldChar w:fldCharType="begin" w:fldLock="1"/>
      </w:r>
      <w:r w:rsidR="00F97DAA">
        <w:rPr>
          <w:lang w:val="en-US"/>
        </w:rPr>
        <w:instrText>ADDIN CSL_CITATION {"citationItems":[{"id":"ITEM-1","itemData":{"URL":"http://sofyantandungan.com/pengenalan-convolutional-neural-network-part-1/","accessed":{"date-parts":[["2020","11","11"]]},"author":[{"dropping-particle":"","family":"Sofyan","given":"","non-dropping-particle":"","parse-names":false,"suffix":""}],"id":"ITEM-1","issued":{"date-parts":[["2019"]]},"title":"Pengenalan Convolutional Neural Network – Part 1","type":"webpage"},"uris":["http://www.mendeley.com/documents/?uuid=70261d9a-5952-4fe6-87b3-f2a0b0e91773"]}],"mendeley":{"formattedCitation":"[10]","plainTextFormattedCitation":"[10]","previouslyFormattedCitation":"[10]"},"properties":{"noteIndex":0},"schema":"https://github.com/citation-style-language/schema/raw/master/csl-citation.json"}</w:instrText>
      </w:r>
      <w:r w:rsidR="00065E32">
        <w:rPr>
          <w:lang w:val="en-US"/>
        </w:rPr>
        <w:fldChar w:fldCharType="separate"/>
      </w:r>
      <w:r w:rsidR="0000764D" w:rsidRPr="0000764D">
        <w:rPr>
          <w:noProof/>
          <w:lang w:val="en-US"/>
        </w:rPr>
        <w:t>[10]</w:t>
      </w:r>
      <w:r w:rsidR="00065E32">
        <w:rPr>
          <w:lang w:val="en-US"/>
        </w:rPr>
        <w:fldChar w:fldCharType="end"/>
      </w:r>
      <w:r>
        <w:rPr>
          <w:lang w:val="en-US"/>
        </w:rPr>
        <w:t xml:space="preserve"> Fungsi aktivasi yang umum digunakan dapat dilihat pada</w:t>
      </w:r>
      <w:r w:rsidR="00065E32">
        <w:rPr>
          <w:lang w:val="en-US"/>
        </w:rPr>
        <w:t xml:space="preserve"> </w:t>
      </w:r>
      <w:r w:rsidR="00065E32">
        <w:rPr>
          <w:lang w:val="en-US"/>
        </w:rPr>
        <w:fldChar w:fldCharType="begin"/>
      </w:r>
      <w:r w:rsidR="00065E32">
        <w:rPr>
          <w:lang w:val="en-US"/>
        </w:rPr>
        <w:instrText xml:space="preserve"> REF _Ref55996222 \h </w:instrText>
      </w:r>
      <w:r w:rsidR="00065E32">
        <w:rPr>
          <w:lang w:val="en-US"/>
        </w:rPr>
      </w:r>
      <w:r w:rsidR="00065E32">
        <w:rPr>
          <w:lang w:val="en-US"/>
        </w:rPr>
        <w:fldChar w:fldCharType="separate"/>
      </w:r>
      <w:r w:rsidR="003F04E6">
        <w:t xml:space="preserve">Gambar </w:t>
      </w:r>
      <w:r w:rsidR="003F04E6">
        <w:rPr>
          <w:noProof/>
        </w:rPr>
        <w:t>2</w:t>
      </w:r>
      <w:r w:rsidR="003F04E6">
        <w:t>.</w:t>
      </w:r>
      <w:r w:rsidR="003F04E6">
        <w:rPr>
          <w:noProof/>
        </w:rPr>
        <w:t>5</w:t>
      </w:r>
      <w:r w:rsidR="00065E32">
        <w:rPr>
          <w:lang w:val="en-US"/>
        </w:rPr>
        <w:fldChar w:fldCharType="end"/>
      </w:r>
    </w:p>
    <w:p w:rsidR="00065E32" w:rsidRDefault="00FE498C" w:rsidP="00065E32">
      <w:pPr>
        <w:pStyle w:val="TEUnsoed-TextBodyspasi2"/>
        <w:keepNext/>
        <w:ind w:firstLine="0"/>
        <w:jc w:val="center"/>
      </w:pPr>
      <w:r>
        <w:rPr>
          <w:noProof/>
          <w:lang w:val="en-US" w:eastAsia="en-US" w:bidi="ar-SA"/>
        </w:rPr>
        <w:drawing>
          <wp:inline distT="0" distB="0" distL="0" distR="0" wp14:anchorId="745C1CC6" wp14:editId="0CC8D656">
            <wp:extent cx="5029200" cy="2562225"/>
            <wp:effectExtent l="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2562225"/>
                    </a:xfrm>
                    <a:prstGeom prst="rect">
                      <a:avLst/>
                    </a:prstGeom>
                    <a:noFill/>
                    <a:ln>
                      <a:noFill/>
                    </a:ln>
                  </pic:spPr>
                </pic:pic>
              </a:graphicData>
            </a:graphic>
          </wp:inline>
        </w:drawing>
      </w:r>
    </w:p>
    <w:p w:rsidR="00065E32" w:rsidRDefault="00065E32" w:rsidP="00065E32">
      <w:pPr>
        <w:pStyle w:val="Caption"/>
        <w:jc w:val="center"/>
        <w:rPr>
          <w:lang w:val="en-US"/>
        </w:rPr>
      </w:pPr>
      <w:bookmarkStart w:id="38" w:name="_Ref55996222"/>
      <w:bookmarkStart w:id="39" w:name="_Toc83471314"/>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5</w:t>
      </w:r>
      <w:r w:rsidR="00722190">
        <w:fldChar w:fldCharType="end"/>
      </w:r>
      <w:bookmarkEnd w:id="38"/>
      <w:r>
        <w:rPr>
          <w:lang w:val="en-US"/>
        </w:rPr>
        <w:t>Fungsi Activation Layer</w:t>
      </w:r>
      <w:bookmarkEnd w:id="39"/>
    </w:p>
    <w:p w:rsidR="003F5D46" w:rsidRPr="00D32E81" w:rsidRDefault="003F5D46" w:rsidP="003F5D46">
      <w:pPr>
        <w:pStyle w:val="Heading3"/>
        <w:rPr>
          <w:i/>
          <w:lang w:val="en-US"/>
        </w:rPr>
      </w:pPr>
      <w:bookmarkStart w:id="40" w:name="_Toc83471430"/>
      <w:r w:rsidRPr="00D32E81">
        <w:rPr>
          <w:i/>
          <w:lang w:val="en-US"/>
        </w:rPr>
        <w:t>Pooling Layer</w:t>
      </w:r>
      <w:bookmarkEnd w:id="40"/>
    </w:p>
    <w:p w:rsidR="00065E32" w:rsidRDefault="00065E32" w:rsidP="00570C79">
      <w:pPr>
        <w:pStyle w:val="TEUnsoed-TextBodyspasi2"/>
        <w:rPr>
          <w:lang w:val="en-US"/>
        </w:rPr>
      </w:pPr>
      <w:r w:rsidRPr="00D32E81">
        <w:rPr>
          <w:i/>
          <w:lang w:val="en-US"/>
        </w:rPr>
        <w:t>P</w:t>
      </w:r>
      <w:r w:rsidR="00D32E81">
        <w:rPr>
          <w:i/>
          <w:lang w:val="en-US"/>
        </w:rPr>
        <w:t>ooling L</w:t>
      </w:r>
      <w:r w:rsidRPr="00D32E81">
        <w:rPr>
          <w:i/>
          <w:lang w:val="en-US"/>
        </w:rPr>
        <w:t>ayer</w:t>
      </w:r>
      <w:r>
        <w:rPr>
          <w:lang w:val="en-US"/>
        </w:rPr>
        <w:t xml:space="preserve"> </w:t>
      </w:r>
      <w:r w:rsidR="00FE6712">
        <w:rPr>
          <w:lang w:val="en-US"/>
        </w:rPr>
        <w:t xml:space="preserve">menerima masukan dari </w:t>
      </w:r>
      <w:r w:rsidR="00FE6712" w:rsidRPr="00D32E81">
        <w:rPr>
          <w:i/>
          <w:lang w:val="en-US"/>
        </w:rPr>
        <w:t>activation layer</w:t>
      </w:r>
      <w:r w:rsidR="00FE6712">
        <w:rPr>
          <w:lang w:val="en-US"/>
        </w:rPr>
        <w:t xml:space="preserve"> kemudian mengurangi jumlah parameternya. </w:t>
      </w:r>
      <w:r w:rsidR="00FE6712" w:rsidRPr="00D32E81">
        <w:rPr>
          <w:i/>
          <w:lang w:val="en-US"/>
        </w:rPr>
        <w:t>Po</w:t>
      </w:r>
      <w:r w:rsidR="00D32E81" w:rsidRPr="00D32E81">
        <w:rPr>
          <w:i/>
          <w:lang w:val="en-US"/>
        </w:rPr>
        <w:t>o</w:t>
      </w:r>
      <w:r w:rsidR="00FE6712" w:rsidRPr="00D32E81">
        <w:rPr>
          <w:i/>
          <w:lang w:val="en-US"/>
        </w:rPr>
        <w:t>ling</w:t>
      </w:r>
      <w:r w:rsidR="00FE6712">
        <w:rPr>
          <w:lang w:val="en-US"/>
        </w:rPr>
        <w:t xml:space="preserve"> juga biasa disebut dengan </w:t>
      </w:r>
      <w:r w:rsidR="00FE6712" w:rsidRPr="00D32E81">
        <w:rPr>
          <w:i/>
          <w:lang w:val="en-US"/>
        </w:rPr>
        <w:t xml:space="preserve">subsampling </w:t>
      </w:r>
      <w:r w:rsidR="00FE6712">
        <w:rPr>
          <w:lang w:val="en-US"/>
        </w:rPr>
        <w:t xml:space="preserve">atau </w:t>
      </w:r>
      <w:r w:rsidR="00FE6712" w:rsidRPr="00D32E81">
        <w:rPr>
          <w:i/>
          <w:lang w:val="en-US"/>
        </w:rPr>
        <w:t xml:space="preserve">downsampling </w:t>
      </w:r>
      <w:r w:rsidR="00FE6712">
        <w:rPr>
          <w:lang w:val="en-US"/>
        </w:rPr>
        <w:t xml:space="preserve">yang mengurangi dimensi dari </w:t>
      </w:r>
      <w:r w:rsidR="00FE6712" w:rsidRPr="00D32E81">
        <w:rPr>
          <w:i/>
          <w:lang w:val="en-US"/>
        </w:rPr>
        <w:t>feature map</w:t>
      </w:r>
      <w:r w:rsidR="00FE6712">
        <w:rPr>
          <w:lang w:val="en-US"/>
        </w:rPr>
        <w:t xml:space="preserve"> tanpa menghilangkan informasi penting di dalamnya.</w:t>
      </w:r>
      <w:r w:rsidR="00570C79">
        <w:rPr>
          <w:lang w:val="en-US"/>
        </w:rPr>
        <w:t xml:space="preserve"> Proses dalam </w:t>
      </w:r>
      <w:r w:rsidR="00D32E81">
        <w:rPr>
          <w:i/>
          <w:lang w:val="en-US"/>
        </w:rPr>
        <w:t>Pooling L</w:t>
      </w:r>
      <w:r w:rsidR="00570C79" w:rsidRPr="00D32E81">
        <w:rPr>
          <w:i/>
          <w:lang w:val="en-US"/>
        </w:rPr>
        <w:t>ayer</w:t>
      </w:r>
      <w:r w:rsidR="00570C79">
        <w:rPr>
          <w:lang w:val="en-US"/>
        </w:rPr>
        <w:t xml:space="preserve"> cukup sederhana, pertama proses akan menentukan </w:t>
      </w:r>
      <w:r w:rsidR="00570C79" w:rsidRPr="00D32E81">
        <w:rPr>
          <w:i/>
          <w:lang w:val="en-US"/>
        </w:rPr>
        <w:t>downsampling</w:t>
      </w:r>
      <w:r w:rsidR="00570C79">
        <w:rPr>
          <w:lang w:val="en-US"/>
        </w:rPr>
        <w:t xml:space="preserve"> yang akan digunakan pada </w:t>
      </w:r>
      <w:r w:rsidR="00570C79" w:rsidRPr="00D32E81">
        <w:rPr>
          <w:i/>
          <w:lang w:val="en-US"/>
        </w:rPr>
        <w:t>feature map</w:t>
      </w:r>
      <w:r w:rsidR="00570C79">
        <w:rPr>
          <w:lang w:val="en-US"/>
        </w:rPr>
        <w:t xml:space="preserve">, misalnya 2x2. Setelah itu proses akan melakukan </w:t>
      </w:r>
      <w:r w:rsidR="00570C79" w:rsidRPr="00D32E81">
        <w:rPr>
          <w:i/>
          <w:lang w:val="en-US"/>
        </w:rPr>
        <w:t>pooling</w:t>
      </w:r>
      <w:r w:rsidR="00D32E81">
        <w:rPr>
          <w:i/>
          <w:lang w:val="en-US"/>
        </w:rPr>
        <w:t xml:space="preserve"> </w:t>
      </w:r>
      <w:r w:rsidR="00570C79">
        <w:rPr>
          <w:lang w:val="en-US"/>
        </w:rPr>
        <w:t xml:space="preserve"> pada </w:t>
      </w:r>
      <w:r w:rsidR="00570C79" w:rsidRPr="00D32E81">
        <w:rPr>
          <w:i/>
          <w:lang w:val="en-US"/>
        </w:rPr>
        <w:t>feature map</w:t>
      </w:r>
      <w:r w:rsidR="00570C79">
        <w:rPr>
          <w:lang w:val="en-US"/>
        </w:rPr>
        <w:t xml:space="preserve">, sebagai contoh akan digunakan </w:t>
      </w:r>
      <w:r w:rsidR="00570C79" w:rsidRPr="00D32E81">
        <w:rPr>
          <w:i/>
          <w:lang w:val="en-US"/>
        </w:rPr>
        <w:t>feature map</w:t>
      </w:r>
      <w:r w:rsidR="00570C79">
        <w:rPr>
          <w:lang w:val="en-US"/>
        </w:rPr>
        <w:t xml:space="preserve"> berukuran 4x4 berikut.</w:t>
      </w:r>
    </w:p>
    <w:p w:rsidR="00570C79" w:rsidRDefault="00FE498C" w:rsidP="00570C79">
      <w:pPr>
        <w:pStyle w:val="TEUnsoed-TextBodyspasi2"/>
        <w:keepNext/>
        <w:ind w:firstLine="0"/>
        <w:jc w:val="center"/>
      </w:pPr>
      <w:r>
        <w:rPr>
          <w:noProof/>
          <w:lang w:val="en-US" w:eastAsia="en-US" w:bidi="ar-SA"/>
        </w:rPr>
        <w:drawing>
          <wp:inline distT="0" distB="0" distL="0" distR="0" wp14:anchorId="0FD36535" wp14:editId="3BDE4C11">
            <wp:extent cx="1690370" cy="15951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90370" cy="1595120"/>
                    </a:xfrm>
                    <a:prstGeom prst="rect">
                      <a:avLst/>
                    </a:prstGeom>
                    <a:noFill/>
                    <a:ln>
                      <a:noFill/>
                    </a:ln>
                  </pic:spPr>
                </pic:pic>
              </a:graphicData>
            </a:graphic>
          </wp:inline>
        </w:drawing>
      </w:r>
    </w:p>
    <w:p w:rsidR="00570C79" w:rsidRDefault="00570C79" w:rsidP="00570C79">
      <w:pPr>
        <w:pStyle w:val="Caption"/>
        <w:jc w:val="center"/>
        <w:rPr>
          <w:lang w:val="en-US"/>
        </w:rPr>
      </w:pPr>
      <w:bookmarkStart w:id="41" w:name="_Toc83471315"/>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6</w:t>
      </w:r>
      <w:r w:rsidR="00722190">
        <w:fldChar w:fldCharType="end"/>
      </w:r>
      <w:r w:rsidR="00D32E81">
        <w:rPr>
          <w:lang w:val="en-US"/>
        </w:rPr>
        <w:t>Feature M</w:t>
      </w:r>
      <w:r>
        <w:rPr>
          <w:lang w:val="en-US"/>
        </w:rPr>
        <w:t>ap</w:t>
      </w:r>
      <w:bookmarkEnd w:id="41"/>
    </w:p>
    <w:p w:rsidR="00570C79" w:rsidRDefault="00570C79" w:rsidP="00570C79">
      <w:pPr>
        <w:pStyle w:val="Caption"/>
        <w:jc w:val="center"/>
        <w:rPr>
          <w:lang w:val="en-US"/>
        </w:rPr>
      </w:pPr>
    </w:p>
    <w:p w:rsidR="00570C79" w:rsidRDefault="00570C79" w:rsidP="00570C79">
      <w:pPr>
        <w:spacing w:line="480" w:lineRule="auto"/>
        <w:ind w:firstLine="720"/>
        <w:jc w:val="both"/>
        <w:rPr>
          <w:lang w:val="en-US"/>
        </w:rPr>
      </w:pPr>
      <w:r w:rsidRPr="00570C79">
        <w:t xml:space="preserve">Kemudian selanjutnya proses akan menggunakan matriks 2x2 untuk melakukan </w:t>
      </w:r>
      <w:r w:rsidRPr="00C069A2">
        <w:rPr>
          <w:i/>
        </w:rPr>
        <w:t>pooling</w:t>
      </w:r>
      <w:r w:rsidRPr="00570C79">
        <w:t xml:space="preserve">. Proses </w:t>
      </w:r>
      <w:r w:rsidRPr="00C069A2">
        <w:rPr>
          <w:i/>
        </w:rPr>
        <w:t>pooling</w:t>
      </w:r>
      <w:r w:rsidRPr="00570C79">
        <w:t xml:space="preserve"> sendiri terdiri dari beberapa macam seperti </w:t>
      </w:r>
      <w:r w:rsidRPr="00C069A2">
        <w:rPr>
          <w:i/>
        </w:rPr>
        <w:t>Max Pooling</w:t>
      </w:r>
      <w:r w:rsidRPr="00570C79">
        <w:t xml:space="preserve">, </w:t>
      </w:r>
      <w:r w:rsidRPr="00C069A2">
        <w:rPr>
          <w:i/>
        </w:rPr>
        <w:t>Mean Pooling</w:t>
      </w:r>
      <w:r w:rsidRPr="00570C79">
        <w:t xml:space="preserve"> dan </w:t>
      </w:r>
      <w:r w:rsidRPr="00C069A2">
        <w:rPr>
          <w:i/>
        </w:rPr>
        <w:t>Sum Pooling</w:t>
      </w:r>
      <w:r w:rsidRPr="00570C79">
        <w:t>.</w:t>
      </w:r>
    </w:p>
    <w:p w:rsidR="00570C79" w:rsidRDefault="00FE498C" w:rsidP="00570C79">
      <w:pPr>
        <w:keepNext/>
        <w:spacing w:line="480" w:lineRule="auto"/>
        <w:jc w:val="center"/>
      </w:pPr>
      <w:r>
        <w:rPr>
          <w:noProof/>
          <w:lang w:val="en-US" w:eastAsia="en-US" w:bidi="ar-SA"/>
        </w:rPr>
        <w:drawing>
          <wp:inline distT="0" distB="0" distL="0" distR="0" wp14:anchorId="5A18E94A" wp14:editId="08BA8FCE">
            <wp:extent cx="4220845" cy="2583815"/>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0845" cy="2583815"/>
                    </a:xfrm>
                    <a:prstGeom prst="rect">
                      <a:avLst/>
                    </a:prstGeom>
                    <a:noFill/>
                    <a:ln>
                      <a:noFill/>
                    </a:ln>
                  </pic:spPr>
                </pic:pic>
              </a:graphicData>
            </a:graphic>
          </wp:inline>
        </w:drawing>
      </w:r>
    </w:p>
    <w:p w:rsidR="00570C79" w:rsidRPr="00570C79" w:rsidRDefault="00570C79" w:rsidP="00570C79">
      <w:pPr>
        <w:pStyle w:val="Caption"/>
        <w:jc w:val="center"/>
        <w:rPr>
          <w:lang w:val="en-US"/>
        </w:rPr>
      </w:pPr>
      <w:bookmarkStart w:id="42" w:name="_Toc83471316"/>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7</w:t>
      </w:r>
      <w:r w:rsidR="00722190">
        <w:fldChar w:fldCharType="end"/>
      </w:r>
      <w:r w:rsidR="00C069A2">
        <w:rPr>
          <w:lang w:val="en-US"/>
        </w:rPr>
        <w:t>Proses P</w:t>
      </w:r>
      <w:r>
        <w:rPr>
          <w:lang w:val="en-US"/>
        </w:rPr>
        <w:t>ooling</w:t>
      </w:r>
      <w:bookmarkEnd w:id="42"/>
    </w:p>
    <w:p w:rsidR="00065E32" w:rsidRPr="00584308" w:rsidRDefault="00065E32" w:rsidP="00584308">
      <w:pPr>
        <w:pStyle w:val="TEUnsoed-TextBodyspasi2"/>
        <w:rPr>
          <w:lang w:val="en-US"/>
        </w:rPr>
      </w:pPr>
    </w:p>
    <w:p w:rsidR="003F5D46" w:rsidRPr="00C069A2" w:rsidRDefault="003F5D46" w:rsidP="003F5D46">
      <w:pPr>
        <w:pStyle w:val="Heading3"/>
        <w:rPr>
          <w:i/>
          <w:lang w:val="en-US"/>
        </w:rPr>
      </w:pPr>
      <w:bookmarkStart w:id="43" w:name="_Toc83471431"/>
      <w:r w:rsidRPr="00C069A2">
        <w:rPr>
          <w:i/>
          <w:lang w:val="en-US"/>
        </w:rPr>
        <w:t>Fully Connected Layer</w:t>
      </w:r>
      <w:bookmarkEnd w:id="43"/>
    </w:p>
    <w:p w:rsidR="00AB07C0" w:rsidRDefault="00570C79" w:rsidP="00AB07C0">
      <w:pPr>
        <w:pStyle w:val="TEUnsoed-TextBodyspasi2"/>
        <w:rPr>
          <w:lang w:val="en-US"/>
        </w:rPr>
      </w:pPr>
      <w:r>
        <w:rPr>
          <w:lang w:val="en-US"/>
        </w:rPr>
        <w:t xml:space="preserve">Setelah melalui beberapa proses di atas, kemudian hasil dari </w:t>
      </w:r>
      <w:r w:rsidRPr="00C069A2">
        <w:rPr>
          <w:i/>
          <w:lang w:val="en-US"/>
        </w:rPr>
        <w:t>pooling layer</w:t>
      </w:r>
      <w:r>
        <w:rPr>
          <w:lang w:val="en-US"/>
        </w:rPr>
        <w:t xml:space="preserve"> akan d</w:t>
      </w:r>
      <w:r w:rsidR="00C069A2">
        <w:rPr>
          <w:lang w:val="en-US"/>
        </w:rPr>
        <w:t xml:space="preserve">igunakan sebagai masukan untuk </w:t>
      </w:r>
      <w:r w:rsidR="00C069A2" w:rsidRPr="00C069A2">
        <w:rPr>
          <w:i/>
          <w:lang w:val="en-US"/>
        </w:rPr>
        <w:t>F</w:t>
      </w:r>
      <w:r w:rsidRPr="00C069A2">
        <w:rPr>
          <w:i/>
          <w:lang w:val="en-US"/>
        </w:rPr>
        <w:t xml:space="preserve">ully </w:t>
      </w:r>
      <w:r w:rsidR="00C069A2" w:rsidRPr="00C069A2">
        <w:rPr>
          <w:i/>
          <w:lang w:val="en-US"/>
        </w:rPr>
        <w:t>Connected L</w:t>
      </w:r>
      <w:r w:rsidRPr="00C069A2">
        <w:rPr>
          <w:i/>
          <w:lang w:val="en-US"/>
        </w:rPr>
        <w:t>ayer</w:t>
      </w:r>
      <w:r>
        <w:rPr>
          <w:lang w:val="en-US"/>
        </w:rPr>
        <w:t xml:space="preserve">. Layer ini memiliki kesamaan struktur dengan </w:t>
      </w:r>
      <w:r w:rsidRPr="00C069A2">
        <w:rPr>
          <w:i/>
          <w:lang w:val="en-US"/>
        </w:rPr>
        <w:t>Artificial Neural Network</w:t>
      </w:r>
      <w:r>
        <w:rPr>
          <w:lang w:val="en-US"/>
        </w:rPr>
        <w:t xml:space="preserve"> pada umumnya yaitu memiliki </w:t>
      </w:r>
      <w:r w:rsidRPr="00C069A2">
        <w:rPr>
          <w:i/>
          <w:lang w:val="en-US"/>
        </w:rPr>
        <w:t>input layer</w:t>
      </w:r>
      <w:r>
        <w:rPr>
          <w:lang w:val="en-US"/>
        </w:rPr>
        <w:t xml:space="preserve">, </w:t>
      </w:r>
      <w:r w:rsidRPr="00C069A2">
        <w:rPr>
          <w:i/>
          <w:lang w:val="en-US"/>
        </w:rPr>
        <w:t>hidden layer</w:t>
      </w:r>
      <w:r>
        <w:rPr>
          <w:lang w:val="en-US"/>
        </w:rPr>
        <w:t xml:space="preserve"> dan </w:t>
      </w:r>
      <w:r w:rsidRPr="00C069A2">
        <w:rPr>
          <w:i/>
          <w:lang w:val="en-US"/>
        </w:rPr>
        <w:t>output layer</w:t>
      </w:r>
      <w:r>
        <w:rPr>
          <w:lang w:val="en-US"/>
        </w:rPr>
        <w:t xml:space="preserve"> dimana masing-masing memiliki neuron-neuron yang saling terhubung dengan neuron-neuron pada layer tetangganya. </w:t>
      </w:r>
      <w:r w:rsidR="00D32E81">
        <w:rPr>
          <w:lang w:val="en-US"/>
        </w:rPr>
        <w:fldChar w:fldCharType="begin"/>
      </w:r>
      <w:r w:rsidR="00D32E81">
        <w:rPr>
          <w:lang w:val="en-US"/>
        </w:rPr>
        <w:instrText xml:space="preserve"> REF _Ref55997522 \h </w:instrText>
      </w:r>
      <w:r w:rsidR="00D32E81">
        <w:rPr>
          <w:lang w:val="en-US"/>
        </w:rPr>
      </w:r>
      <w:r w:rsidR="00D32E81">
        <w:rPr>
          <w:lang w:val="en-US"/>
        </w:rPr>
        <w:fldChar w:fldCharType="separate"/>
      </w:r>
      <w:r w:rsidR="003F04E6">
        <w:t xml:space="preserve">Gambar </w:t>
      </w:r>
      <w:r w:rsidR="003F04E6">
        <w:rPr>
          <w:noProof/>
        </w:rPr>
        <w:t>2</w:t>
      </w:r>
      <w:r w:rsidR="003F04E6">
        <w:t>.</w:t>
      </w:r>
      <w:r w:rsidR="003F04E6">
        <w:rPr>
          <w:noProof/>
        </w:rPr>
        <w:t>8</w:t>
      </w:r>
      <w:r w:rsidR="00D32E81">
        <w:rPr>
          <w:lang w:val="en-US"/>
        </w:rPr>
        <w:fldChar w:fldCharType="end"/>
      </w:r>
      <w:r w:rsidR="00D32E81">
        <w:rPr>
          <w:lang w:val="en-US"/>
        </w:rPr>
        <w:t xml:space="preserve"> menunjukkan contoh dari proses </w:t>
      </w:r>
      <w:r w:rsidR="00D32E81" w:rsidRPr="00C069A2">
        <w:rPr>
          <w:i/>
          <w:lang w:val="en-US"/>
        </w:rPr>
        <w:t>Fully Connected Layer</w:t>
      </w:r>
    </w:p>
    <w:p w:rsidR="00570C79" w:rsidRDefault="00FE498C" w:rsidP="00570C79">
      <w:pPr>
        <w:pStyle w:val="TEUnsoed-TextBodyspasi2"/>
        <w:keepNext/>
        <w:ind w:firstLine="0"/>
        <w:jc w:val="center"/>
      </w:pPr>
      <w:r>
        <w:rPr>
          <w:noProof/>
          <w:lang w:val="en-US" w:eastAsia="en-US" w:bidi="ar-SA"/>
        </w:rPr>
        <w:drawing>
          <wp:inline distT="0" distB="0" distL="0" distR="0" wp14:anchorId="782B9618" wp14:editId="3B2A02C4">
            <wp:extent cx="5039995" cy="274320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2743200"/>
                    </a:xfrm>
                    <a:prstGeom prst="rect">
                      <a:avLst/>
                    </a:prstGeom>
                    <a:noFill/>
                    <a:ln>
                      <a:noFill/>
                    </a:ln>
                  </pic:spPr>
                </pic:pic>
              </a:graphicData>
            </a:graphic>
          </wp:inline>
        </w:drawing>
      </w:r>
    </w:p>
    <w:p w:rsidR="00570C79" w:rsidRDefault="00570C79" w:rsidP="00570C79">
      <w:pPr>
        <w:pStyle w:val="Caption"/>
        <w:jc w:val="center"/>
        <w:rPr>
          <w:lang w:val="en-US"/>
        </w:rPr>
      </w:pPr>
      <w:bookmarkStart w:id="44" w:name="_Ref55997522"/>
      <w:bookmarkStart w:id="45" w:name="_Toc83471317"/>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8</w:t>
      </w:r>
      <w:r w:rsidR="00722190">
        <w:fldChar w:fldCharType="end"/>
      </w:r>
      <w:bookmarkEnd w:id="44"/>
      <w:r>
        <w:rPr>
          <w:lang w:val="en-US"/>
        </w:rPr>
        <w:t xml:space="preserve"> Proses Fully Conected Layer</w:t>
      </w:r>
      <w:bookmarkEnd w:id="45"/>
    </w:p>
    <w:p w:rsidR="00D32E81" w:rsidRDefault="00D32E81" w:rsidP="00570C79">
      <w:pPr>
        <w:pStyle w:val="Caption"/>
        <w:jc w:val="center"/>
        <w:rPr>
          <w:lang w:val="en-US"/>
        </w:rPr>
      </w:pPr>
    </w:p>
    <w:p w:rsidR="00D32E81" w:rsidRDefault="00D32E81" w:rsidP="00D32E81">
      <w:pPr>
        <w:spacing w:line="480" w:lineRule="auto"/>
        <w:jc w:val="both"/>
        <w:rPr>
          <w:lang w:val="en-US"/>
        </w:rPr>
      </w:pPr>
      <w:r>
        <w:rPr>
          <w:lang w:val="en-US"/>
        </w:rPr>
        <w:t xml:space="preserve">Pada </w:t>
      </w:r>
      <w:r>
        <w:rPr>
          <w:lang w:val="en-US"/>
        </w:rPr>
        <w:fldChar w:fldCharType="begin"/>
      </w:r>
      <w:r>
        <w:rPr>
          <w:lang w:val="en-US"/>
        </w:rPr>
        <w:instrText xml:space="preserve"> REF _Ref55997522 \h </w:instrText>
      </w:r>
      <w:r>
        <w:rPr>
          <w:lang w:val="en-US"/>
        </w:rPr>
      </w:r>
      <w:r>
        <w:rPr>
          <w:lang w:val="en-US"/>
        </w:rPr>
        <w:fldChar w:fldCharType="separate"/>
      </w:r>
      <w:r w:rsidR="003F04E6">
        <w:t xml:space="preserve">Gambar </w:t>
      </w:r>
      <w:r w:rsidR="003F04E6">
        <w:rPr>
          <w:noProof/>
        </w:rPr>
        <w:t>2</w:t>
      </w:r>
      <w:r w:rsidR="003F04E6">
        <w:t>.</w:t>
      </w:r>
      <w:r w:rsidR="003F04E6">
        <w:rPr>
          <w:noProof/>
        </w:rPr>
        <w:t>8</w:t>
      </w:r>
      <w:r>
        <w:rPr>
          <w:lang w:val="en-US"/>
        </w:rPr>
        <w:fldChar w:fldCharType="end"/>
      </w:r>
      <w:r>
        <w:rPr>
          <w:lang w:val="en-US"/>
        </w:rPr>
        <w:t xml:space="preserve"> dapat diketahui bahwa sebelum hasil </w:t>
      </w:r>
      <w:r w:rsidRPr="00C069A2">
        <w:rPr>
          <w:i/>
          <w:lang w:val="en-US"/>
        </w:rPr>
        <w:t>pooling</w:t>
      </w:r>
      <w:r>
        <w:rPr>
          <w:lang w:val="en-US"/>
        </w:rPr>
        <w:t xml:space="preserve"> digunakan sebagai masukan, terlebih dahulu diubah menjadi vector (x1, x2, x3, dst) kemudian selanjutnya akan diproses ke dalam </w:t>
      </w:r>
      <w:r w:rsidRPr="00C069A2">
        <w:rPr>
          <w:i/>
          <w:lang w:val="en-US"/>
        </w:rPr>
        <w:t>Fully Connected Layer</w:t>
      </w:r>
      <w:r>
        <w:rPr>
          <w:lang w:val="en-US"/>
        </w:rPr>
        <w:t xml:space="preserve">. Pada layer terakhir di dalam </w:t>
      </w:r>
      <w:r w:rsidRPr="00C069A2">
        <w:rPr>
          <w:i/>
          <w:lang w:val="en-US"/>
        </w:rPr>
        <w:t>Fully Connected Layer</w:t>
      </w:r>
      <w:r>
        <w:rPr>
          <w:lang w:val="en-US"/>
        </w:rPr>
        <w:t xml:space="preserve"> akan digunakan fungsi aktivasi </w:t>
      </w:r>
      <w:r w:rsidRPr="00C069A2">
        <w:rPr>
          <w:i/>
          <w:lang w:val="en-US"/>
        </w:rPr>
        <w:t>sigmoid</w:t>
      </w:r>
      <w:r>
        <w:rPr>
          <w:lang w:val="en-US"/>
        </w:rPr>
        <w:t xml:space="preserve"> atau </w:t>
      </w:r>
      <w:r w:rsidRPr="00C069A2">
        <w:rPr>
          <w:i/>
          <w:lang w:val="en-US"/>
        </w:rPr>
        <w:t>softmax</w:t>
      </w:r>
      <w:r>
        <w:rPr>
          <w:lang w:val="en-US"/>
        </w:rPr>
        <w:t xml:space="preserve"> untuk menentukan klasifikasi dari citra masukan dari </w:t>
      </w:r>
      <w:r w:rsidRPr="00C069A2">
        <w:rPr>
          <w:i/>
          <w:lang w:val="en-US"/>
        </w:rPr>
        <w:t>input layer CNN</w:t>
      </w:r>
      <w:r>
        <w:rPr>
          <w:lang w:val="en-US"/>
        </w:rPr>
        <w:t xml:space="preserve">. </w:t>
      </w:r>
    </w:p>
    <w:p w:rsidR="00AB07C0" w:rsidRPr="00F97DAA" w:rsidRDefault="003F5D46" w:rsidP="00485838">
      <w:pPr>
        <w:pStyle w:val="Heading2"/>
        <w:rPr>
          <w:iCs/>
          <w:lang w:val="en-US"/>
        </w:rPr>
      </w:pPr>
      <w:bookmarkStart w:id="46" w:name="_Toc83471432"/>
      <w:r w:rsidRPr="00F97DAA">
        <w:rPr>
          <w:iCs/>
          <w:lang w:val="en-US"/>
        </w:rPr>
        <w:t>Arsitektur CNN</w:t>
      </w:r>
      <w:bookmarkEnd w:id="46"/>
    </w:p>
    <w:p w:rsidR="003F5D46" w:rsidRDefault="00EF67CB" w:rsidP="003F5D46">
      <w:pPr>
        <w:pStyle w:val="Heading3"/>
        <w:rPr>
          <w:lang w:val="en-US"/>
        </w:rPr>
      </w:pPr>
      <w:bookmarkStart w:id="47" w:name="_Toc83471433"/>
      <w:r>
        <w:rPr>
          <w:lang w:val="en-US"/>
        </w:rPr>
        <w:t xml:space="preserve">Arsitektur </w:t>
      </w:r>
      <w:r w:rsidRPr="00F97DAA">
        <w:rPr>
          <w:i/>
          <w:lang w:val="en-US"/>
        </w:rPr>
        <w:t>MobileNet</w:t>
      </w:r>
      <w:bookmarkEnd w:id="47"/>
    </w:p>
    <w:p w:rsidR="00137A7F" w:rsidRDefault="00796373" w:rsidP="001027A3">
      <w:pPr>
        <w:pStyle w:val="TEUnsoed-TextBodyspasi2"/>
        <w:rPr>
          <w:lang w:val="en-US"/>
        </w:rPr>
      </w:pPr>
      <w:r w:rsidRPr="00F97DAA">
        <w:rPr>
          <w:i/>
          <w:lang w:val="en-US"/>
        </w:rPr>
        <w:t xml:space="preserve">MobileNet </w:t>
      </w:r>
      <w:r>
        <w:rPr>
          <w:lang w:val="en-US"/>
        </w:rPr>
        <w:t xml:space="preserve">merupakan salah satu arsitektur </w:t>
      </w:r>
      <w:r w:rsidRPr="00F97DAA">
        <w:rPr>
          <w:i/>
          <w:lang w:val="en-US"/>
        </w:rPr>
        <w:t>Convolutional Neural Network</w:t>
      </w:r>
      <w:r>
        <w:rPr>
          <w:lang w:val="en-US"/>
        </w:rPr>
        <w:t xml:space="preserve"> (CNN) yang dapat digunakan untuk mengatasi kebutuhan akan </w:t>
      </w:r>
      <w:r w:rsidRPr="00F97DAA">
        <w:rPr>
          <w:i/>
          <w:lang w:val="en-US"/>
        </w:rPr>
        <w:t>compu</w:t>
      </w:r>
      <w:r w:rsidR="00F97DAA" w:rsidRPr="00F97DAA">
        <w:rPr>
          <w:i/>
          <w:lang w:val="en-US"/>
        </w:rPr>
        <w:t>ting resource</w:t>
      </w:r>
      <w:r w:rsidR="00F97DAA">
        <w:rPr>
          <w:lang w:val="en-US"/>
        </w:rPr>
        <w:t xml:space="preserve"> berlebih. Sama sep</w:t>
      </w:r>
      <w:r>
        <w:rPr>
          <w:lang w:val="en-US"/>
        </w:rPr>
        <w:t xml:space="preserve">erti namanya, </w:t>
      </w:r>
      <w:r w:rsidRPr="00F97DAA">
        <w:rPr>
          <w:i/>
          <w:lang w:val="en-US"/>
        </w:rPr>
        <w:t>MobileNet</w:t>
      </w:r>
      <w:r>
        <w:rPr>
          <w:lang w:val="en-US"/>
        </w:rPr>
        <w:t xml:space="preserve"> dibuat agar dapat </w:t>
      </w:r>
      <w:r w:rsidR="00F97DAA">
        <w:rPr>
          <w:lang w:val="en-US"/>
        </w:rPr>
        <w:t>digunakan untuk ponsel</w:t>
      </w:r>
      <w:r w:rsidR="00137A7F">
        <w:rPr>
          <w:lang w:val="en-US"/>
        </w:rPr>
        <w:fldChar w:fldCharType="begin" w:fldLock="1"/>
      </w:r>
      <w:r w:rsidR="00F97DAA">
        <w:rPr>
          <w:lang w:val="en-US"/>
        </w:rPr>
        <w:instrText>ADDIN CSL_CITATION {"citationItems":[{"id":"ITEM-1","itemData":{"URL":"https://medium.com/nodeflux/mobilenet-deteksi-objek-pada-platform-mobile-bbbf3806e4b3","accessed":{"date-parts":[["2020","11","15"]]},"author":[{"dropping-particle":"","family":"Okta","given":"Rizqi","non-dropping-particle":"","parse-names":false,"suffix":""}],"id":"ITEM-1","issued":{"date-parts":[["2018"]]},"title":"MobileNet: Deteksi Objek pada Platform Mobile","type":"webpage"},"uris":["http://www.mendeley.com/documents/?uuid=9488a71b-853e-488c-8db3-e2e7052d6dc2"]}],"mendeley":{"formattedCitation":"[11]","plainTextFormattedCitation":"[11]","previouslyFormattedCitation":"[11]"},"properties":{"noteIndex":0},"schema":"https://github.com/citation-style-language/schema/raw/master/csl-citation.json"}</w:instrText>
      </w:r>
      <w:r w:rsidR="00137A7F">
        <w:rPr>
          <w:lang w:val="en-US"/>
        </w:rPr>
        <w:fldChar w:fldCharType="separate"/>
      </w:r>
      <w:r w:rsidR="0000764D" w:rsidRPr="0000764D">
        <w:rPr>
          <w:noProof/>
          <w:lang w:val="en-US"/>
        </w:rPr>
        <w:t>[11]</w:t>
      </w:r>
      <w:r w:rsidR="00137A7F">
        <w:rPr>
          <w:lang w:val="en-US"/>
        </w:rPr>
        <w:fldChar w:fldCharType="end"/>
      </w:r>
      <w:r w:rsidR="00F97DAA">
        <w:rPr>
          <w:lang w:val="en-US"/>
        </w:rPr>
        <w:t>.</w:t>
      </w:r>
      <w:r>
        <w:rPr>
          <w:lang w:val="en-US"/>
        </w:rPr>
        <w:t xml:space="preserve"> </w:t>
      </w:r>
      <w:r w:rsidR="001027A3">
        <w:rPr>
          <w:lang w:val="en-US"/>
        </w:rPr>
        <w:t xml:space="preserve">Perbedaan mendasar antara arsitektur </w:t>
      </w:r>
      <w:r w:rsidR="001027A3" w:rsidRPr="00F97DAA">
        <w:rPr>
          <w:i/>
          <w:lang w:val="en-US"/>
        </w:rPr>
        <w:t>MobileNet</w:t>
      </w:r>
      <w:r w:rsidR="00F97DAA">
        <w:rPr>
          <w:lang w:val="en-US"/>
        </w:rPr>
        <w:t xml:space="preserve"> dan ar</w:t>
      </w:r>
      <w:r w:rsidR="001027A3">
        <w:rPr>
          <w:lang w:val="en-US"/>
        </w:rPr>
        <w:t>s</w:t>
      </w:r>
      <w:r w:rsidR="00F97DAA">
        <w:rPr>
          <w:lang w:val="en-US"/>
        </w:rPr>
        <w:t>i</w:t>
      </w:r>
      <w:r w:rsidR="001027A3">
        <w:rPr>
          <w:lang w:val="en-US"/>
        </w:rPr>
        <w:t xml:space="preserve">tektur CNN pada umumnya adalah penggunaan lapisan atau layer konvolusi dengan ketebalan filter yang sesuai dengan ketebalan citra masukan. </w:t>
      </w:r>
      <w:r w:rsidR="00F97DAA">
        <w:rPr>
          <w:i/>
          <w:lang w:val="en-US"/>
        </w:rPr>
        <w:t xml:space="preserve">MobileNet </w:t>
      </w:r>
      <w:r w:rsidR="001027A3">
        <w:rPr>
          <w:lang w:val="en-US"/>
        </w:rPr>
        <w:t xml:space="preserve">membagi konvolusi menjadi </w:t>
      </w:r>
      <w:r w:rsidR="001027A3" w:rsidRPr="00F97DAA">
        <w:rPr>
          <w:i/>
          <w:lang w:val="en-US"/>
        </w:rPr>
        <w:t>depthwise convolution</w:t>
      </w:r>
      <w:r w:rsidR="001027A3">
        <w:rPr>
          <w:lang w:val="en-US"/>
        </w:rPr>
        <w:t xml:space="preserve"> dan</w:t>
      </w:r>
      <w:r w:rsidR="001027A3" w:rsidRPr="00F97DAA">
        <w:rPr>
          <w:i/>
          <w:lang w:val="en-US"/>
        </w:rPr>
        <w:t xml:space="preserve"> pointwise convolution</w:t>
      </w:r>
      <w:r w:rsidR="001027A3">
        <w:rPr>
          <w:lang w:val="en-US"/>
        </w:rPr>
        <w:t>.</w:t>
      </w:r>
    </w:p>
    <w:p w:rsidR="00137A7F" w:rsidRPr="00F97DAA" w:rsidRDefault="00137A7F" w:rsidP="00F97DAA">
      <w:pPr>
        <w:pStyle w:val="TEUnsoed-TextBodyspasi2"/>
        <w:numPr>
          <w:ilvl w:val="2"/>
          <w:numId w:val="10"/>
        </w:numPr>
        <w:tabs>
          <w:tab w:val="clear" w:pos="1440"/>
          <w:tab w:val="num" w:pos="720"/>
        </w:tabs>
        <w:ind w:left="450" w:hanging="450"/>
        <w:rPr>
          <w:i/>
          <w:lang w:val="en-US"/>
        </w:rPr>
      </w:pPr>
      <w:r w:rsidRPr="00F97DAA">
        <w:rPr>
          <w:i/>
          <w:lang w:val="en-US"/>
        </w:rPr>
        <w:t>Depthwise Separable Convolution</w:t>
      </w:r>
    </w:p>
    <w:p w:rsidR="00796373" w:rsidRPr="00137A7F" w:rsidRDefault="00E650C5" w:rsidP="00E650C5">
      <w:pPr>
        <w:pStyle w:val="TEUnsoed-TextBodyspasi2"/>
        <w:tabs>
          <w:tab w:val="left" w:pos="0"/>
          <w:tab w:val="left" w:pos="540"/>
        </w:tabs>
        <w:ind w:firstLine="0"/>
        <w:rPr>
          <w:rFonts w:ascii="TimesNewRomanPSMT" w:hAnsi="TimesNewRomanPSMT"/>
          <w:color w:val="000000"/>
          <w:lang w:val="en-US"/>
        </w:rPr>
      </w:pPr>
      <w:r>
        <w:rPr>
          <w:rFonts w:ascii="TimesNewRomanPSMT" w:hAnsi="TimesNewRomanPSMT"/>
          <w:color w:val="000000"/>
          <w:lang w:val="en-US"/>
        </w:rPr>
        <w:tab/>
      </w:r>
      <w:r>
        <w:rPr>
          <w:rFonts w:ascii="TimesNewRomanPSMT" w:hAnsi="TimesNewRomanPSMT"/>
          <w:color w:val="000000"/>
          <w:lang w:val="en-US"/>
        </w:rPr>
        <w:tab/>
      </w:r>
      <w:r w:rsidR="00137A7F" w:rsidRPr="00137A7F">
        <w:rPr>
          <w:rFonts w:ascii="TimesNewRomanPSMT" w:hAnsi="TimesNewRomanPSMT"/>
          <w:color w:val="000000"/>
        </w:rPr>
        <w:t xml:space="preserve">Model </w:t>
      </w:r>
      <w:r w:rsidR="00137A7F" w:rsidRPr="00137A7F">
        <w:rPr>
          <w:rFonts w:ascii="TimesNewRomanPS-ItalicMT" w:hAnsi="TimesNewRomanPS-ItalicMT"/>
          <w:i/>
          <w:iCs/>
          <w:color w:val="000000"/>
        </w:rPr>
        <w:t xml:space="preserve">MobileNet </w:t>
      </w:r>
      <w:r w:rsidR="00137A7F" w:rsidRPr="00137A7F">
        <w:rPr>
          <w:rFonts w:ascii="TimesNewRomanPSMT" w:hAnsi="TimesNewRomanPSMT"/>
          <w:color w:val="000000"/>
        </w:rPr>
        <w:t>didasarkan pada konvolusi mendalam yang dapat</w:t>
      </w:r>
      <w:r w:rsidR="00137A7F" w:rsidRPr="00137A7F">
        <w:rPr>
          <w:rFonts w:ascii="TimesNewRomanPSMT" w:hAnsi="TimesNewRomanPSMT"/>
          <w:color w:val="000000"/>
        </w:rPr>
        <w:br/>
        <w:t>dipisahkan (</w:t>
      </w:r>
      <w:r w:rsidR="00137A7F" w:rsidRPr="00137A7F">
        <w:rPr>
          <w:rFonts w:ascii="TimesNewRomanPS-ItalicMT" w:hAnsi="TimesNewRomanPS-ItalicMT"/>
          <w:i/>
          <w:iCs/>
          <w:color w:val="000000"/>
        </w:rPr>
        <w:t>depthwise separable convolution</w:t>
      </w:r>
      <w:r w:rsidR="00137A7F" w:rsidRPr="00137A7F">
        <w:rPr>
          <w:rFonts w:ascii="TimesNewRomanPSMT" w:hAnsi="TimesNewRomanPSMT"/>
          <w:color w:val="000000"/>
        </w:rPr>
        <w:t>), yaitu bentuk konvolusi yang</w:t>
      </w:r>
      <w:r w:rsidR="00137A7F">
        <w:rPr>
          <w:rFonts w:ascii="TimesNewRomanPSMT" w:hAnsi="TimesNewRomanPSMT"/>
          <w:color w:val="000000"/>
          <w:lang w:val="en-US"/>
        </w:rPr>
        <w:t xml:space="preserve"> </w:t>
      </w:r>
      <w:r w:rsidR="00137A7F" w:rsidRPr="00137A7F">
        <w:rPr>
          <w:rFonts w:ascii="TimesNewRomanPSMT" w:hAnsi="TimesNewRomanPSMT"/>
          <w:color w:val="000000"/>
        </w:rPr>
        <w:t>dibentuk dengan menguraikan konvolusi standar (</w:t>
      </w:r>
      <w:r w:rsidR="00137A7F" w:rsidRPr="00137A7F">
        <w:rPr>
          <w:rFonts w:ascii="TimesNewRomanPS-ItalicMT" w:hAnsi="TimesNewRomanPS-ItalicMT"/>
          <w:i/>
          <w:iCs/>
          <w:color w:val="000000"/>
        </w:rPr>
        <w:t>standard convolution</w:t>
      </w:r>
      <w:r w:rsidR="00137A7F" w:rsidRPr="00137A7F">
        <w:rPr>
          <w:rFonts w:ascii="TimesNewRomanPSMT" w:hAnsi="TimesNewRomanPSMT"/>
          <w:color w:val="000000"/>
        </w:rPr>
        <w:t>) menjadi</w:t>
      </w:r>
      <w:r w:rsidR="00137A7F">
        <w:rPr>
          <w:rFonts w:ascii="TimesNewRomanPSMT" w:hAnsi="TimesNewRomanPSMT"/>
          <w:color w:val="000000"/>
          <w:lang w:val="en-US"/>
        </w:rPr>
        <w:t xml:space="preserve"> </w:t>
      </w:r>
      <w:r w:rsidR="00137A7F" w:rsidRPr="00137A7F">
        <w:rPr>
          <w:rFonts w:ascii="TimesNewRomanPSMT" w:hAnsi="TimesNewRomanPSMT"/>
          <w:color w:val="000000"/>
        </w:rPr>
        <w:t>konvolusi mendalam (</w:t>
      </w:r>
      <w:r w:rsidR="00137A7F" w:rsidRPr="00137A7F">
        <w:rPr>
          <w:rFonts w:ascii="TimesNewRomanPS-ItalicMT" w:hAnsi="TimesNewRomanPS-ItalicMT"/>
          <w:i/>
          <w:iCs/>
          <w:color w:val="000000"/>
        </w:rPr>
        <w:t>depthwise convolution</w:t>
      </w:r>
      <w:r w:rsidR="00137A7F" w:rsidRPr="00137A7F">
        <w:rPr>
          <w:rFonts w:ascii="TimesNewRomanPSMT" w:hAnsi="TimesNewRomanPSMT"/>
          <w:color w:val="000000"/>
        </w:rPr>
        <w:t>) dan konvolusi 1×1 yang disebut</w:t>
      </w:r>
      <w:r w:rsidR="00137A7F">
        <w:rPr>
          <w:rFonts w:ascii="TimesNewRomanPSMT" w:hAnsi="TimesNewRomanPSMT"/>
          <w:color w:val="000000"/>
          <w:lang w:val="en-US"/>
        </w:rPr>
        <w:t xml:space="preserve"> </w:t>
      </w:r>
      <w:r w:rsidR="00137A7F" w:rsidRPr="00137A7F">
        <w:rPr>
          <w:rFonts w:ascii="TimesNewRomanPSMT" w:hAnsi="TimesNewRomanPSMT"/>
          <w:color w:val="000000"/>
        </w:rPr>
        <w:t>konvolusi searah (</w:t>
      </w:r>
      <w:r w:rsidR="00137A7F">
        <w:rPr>
          <w:rFonts w:ascii="TimesNewRomanPS-ItalicMT" w:hAnsi="TimesNewRomanPS-ItalicMT"/>
          <w:i/>
          <w:iCs/>
          <w:color w:val="000000"/>
        </w:rPr>
        <w:t>pointwise</w:t>
      </w:r>
      <w:r w:rsidR="00137A7F">
        <w:rPr>
          <w:rFonts w:ascii="TimesNewRomanPS-ItalicMT" w:hAnsi="TimesNewRomanPS-ItalicMT"/>
          <w:i/>
          <w:iCs/>
          <w:color w:val="000000"/>
          <w:lang w:val="en-US"/>
        </w:rPr>
        <w:t xml:space="preserve"> </w:t>
      </w:r>
      <w:r w:rsidR="00137A7F" w:rsidRPr="00137A7F">
        <w:rPr>
          <w:rFonts w:ascii="TimesNewRomanPS-ItalicMT" w:hAnsi="TimesNewRomanPS-ItalicMT"/>
          <w:i/>
          <w:iCs/>
          <w:color w:val="000000"/>
        </w:rPr>
        <w:t>convolution</w:t>
      </w:r>
      <w:r w:rsidR="00137A7F" w:rsidRPr="00137A7F">
        <w:rPr>
          <w:rFonts w:ascii="TimesNewRomanPSMT" w:hAnsi="TimesNewRomanPSMT"/>
          <w:color w:val="000000"/>
        </w:rPr>
        <w:t xml:space="preserve">) [12]. Untuk </w:t>
      </w:r>
      <w:r w:rsidR="00137A7F" w:rsidRPr="00137A7F">
        <w:rPr>
          <w:rFonts w:ascii="TimesNewRomanPS-ItalicMT" w:hAnsi="TimesNewRomanPS-ItalicMT"/>
          <w:i/>
          <w:iCs/>
          <w:color w:val="000000"/>
        </w:rPr>
        <w:t>MobileNets</w:t>
      </w:r>
      <w:r w:rsidR="00137A7F" w:rsidRPr="00137A7F">
        <w:rPr>
          <w:rFonts w:ascii="TimesNewRomanPSMT" w:hAnsi="TimesNewRomanPSMT"/>
          <w:color w:val="000000"/>
        </w:rPr>
        <w:t xml:space="preserve">, </w:t>
      </w:r>
      <w:r w:rsidR="00137A7F" w:rsidRPr="00137A7F">
        <w:rPr>
          <w:rFonts w:ascii="TimesNewRomanPS-ItalicMT" w:hAnsi="TimesNewRomanPS-ItalicMT"/>
          <w:i/>
          <w:iCs/>
          <w:color w:val="000000"/>
        </w:rPr>
        <w:t>depthwise</w:t>
      </w:r>
      <w:r w:rsidR="00137A7F">
        <w:rPr>
          <w:rFonts w:ascii="TimesNewRomanPS-ItalicMT" w:hAnsi="TimesNewRomanPS-ItalicMT"/>
          <w:i/>
          <w:iCs/>
          <w:color w:val="000000"/>
          <w:lang w:val="en-US"/>
        </w:rPr>
        <w:t xml:space="preserve"> </w:t>
      </w:r>
      <w:r w:rsidR="00137A7F" w:rsidRPr="00137A7F">
        <w:rPr>
          <w:rFonts w:ascii="TimesNewRomanPS-ItalicMT" w:hAnsi="TimesNewRomanPS-ItalicMT"/>
          <w:i/>
          <w:iCs/>
          <w:color w:val="000000"/>
        </w:rPr>
        <w:t xml:space="preserve">convolution </w:t>
      </w:r>
      <w:r w:rsidR="00137A7F" w:rsidRPr="00137A7F">
        <w:rPr>
          <w:rFonts w:ascii="TimesNewRomanPSMT" w:hAnsi="TimesNewRomanPSMT"/>
          <w:color w:val="000000"/>
        </w:rPr>
        <w:t xml:space="preserve">menerapkan satu </w:t>
      </w:r>
      <w:r w:rsidR="00137A7F" w:rsidRPr="00137A7F">
        <w:rPr>
          <w:rFonts w:ascii="TimesNewRomanPS-ItalicMT" w:hAnsi="TimesNewRomanPS-ItalicMT"/>
          <w:i/>
          <w:iCs/>
          <w:color w:val="000000"/>
        </w:rPr>
        <w:t xml:space="preserve">filter </w:t>
      </w:r>
      <w:r w:rsidR="00137A7F" w:rsidRPr="00137A7F">
        <w:rPr>
          <w:rFonts w:ascii="TimesNewRomanPSMT" w:hAnsi="TimesNewRomanPSMT"/>
          <w:color w:val="000000"/>
        </w:rPr>
        <w:t xml:space="preserve">ke setiap saluran masukkannya. </w:t>
      </w:r>
      <w:r w:rsidR="00137A7F" w:rsidRPr="00137A7F">
        <w:rPr>
          <w:rFonts w:ascii="TimesNewRomanPS-ItalicMT" w:hAnsi="TimesNewRomanPS-ItalicMT"/>
          <w:i/>
          <w:iCs/>
          <w:color w:val="000000"/>
        </w:rPr>
        <w:t>Pointwise</w:t>
      </w:r>
      <w:r w:rsidR="00137A7F">
        <w:rPr>
          <w:rFonts w:ascii="TimesNewRomanPS-ItalicMT" w:hAnsi="TimesNewRomanPS-ItalicMT"/>
          <w:i/>
          <w:iCs/>
          <w:color w:val="000000"/>
          <w:lang w:val="en-US"/>
        </w:rPr>
        <w:t xml:space="preserve"> </w:t>
      </w:r>
      <w:r w:rsidR="00137A7F" w:rsidRPr="00137A7F">
        <w:rPr>
          <w:rFonts w:ascii="TimesNewRomanPS-ItalicMT" w:hAnsi="TimesNewRomanPS-ItalicMT"/>
          <w:i/>
          <w:iCs/>
          <w:color w:val="000000"/>
        </w:rPr>
        <w:t xml:space="preserve">convolution </w:t>
      </w:r>
      <w:r w:rsidR="00137A7F" w:rsidRPr="00137A7F">
        <w:rPr>
          <w:rFonts w:ascii="TimesNewRomanPSMT" w:hAnsi="TimesNewRomanPSMT"/>
          <w:color w:val="000000"/>
        </w:rPr>
        <w:t>kemudian</w:t>
      </w:r>
      <w:r w:rsidR="00137A7F">
        <w:rPr>
          <w:rFonts w:ascii="TimesNewRomanPSMT" w:hAnsi="TimesNewRomanPSMT"/>
          <w:color w:val="000000"/>
        </w:rPr>
        <w:t xml:space="preserve"> menerapkan konvolusi 1×1 untuk</w:t>
      </w:r>
      <w:r w:rsidR="00137A7F">
        <w:rPr>
          <w:rFonts w:ascii="TimesNewRomanPSMT" w:hAnsi="TimesNewRomanPSMT"/>
          <w:color w:val="000000"/>
          <w:lang w:val="en-US"/>
        </w:rPr>
        <w:t xml:space="preserve"> </w:t>
      </w:r>
      <w:r w:rsidR="00137A7F" w:rsidRPr="00137A7F">
        <w:rPr>
          <w:rFonts w:ascii="TimesNewRomanPSMT" w:hAnsi="TimesNewRomanPSMT"/>
          <w:color w:val="000000"/>
        </w:rPr>
        <w:t>menggabungkan keluaran</w:t>
      </w:r>
      <w:r w:rsidR="00137A7F">
        <w:rPr>
          <w:rFonts w:ascii="TimesNewRomanPSMT" w:hAnsi="TimesNewRomanPSMT"/>
          <w:color w:val="000000"/>
          <w:lang w:val="en-US"/>
        </w:rPr>
        <w:t xml:space="preserve"> </w:t>
      </w:r>
      <w:r w:rsidR="00137A7F" w:rsidRPr="00137A7F">
        <w:rPr>
          <w:rFonts w:ascii="TimesNewRomanPSMT" w:hAnsi="TimesNewRomanPSMT"/>
          <w:color w:val="000000"/>
        </w:rPr>
        <w:t xml:space="preserve">dari </w:t>
      </w:r>
      <w:r w:rsidR="00137A7F" w:rsidRPr="00137A7F">
        <w:rPr>
          <w:rFonts w:ascii="TimesNewRomanPS-ItalicMT" w:hAnsi="TimesNewRomanPS-ItalicMT"/>
          <w:i/>
          <w:iCs/>
          <w:color w:val="000000"/>
        </w:rPr>
        <w:t>depthwise convolution</w:t>
      </w:r>
      <w:r w:rsidR="00137A7F">
        <w:rPr>
          <w:rFonts w:ascii="TimesNewRomanPSMT" w:hAnsi="TimesNewRomanPSMT"/>
          <w:color w:val="000000"/>
        </w:rPr>
        <w:t>. Konvolusi</w:t>
      </w:r>
      <w:r w:rsidR="00137A7F">
        <w:rPr>
          <w:rFonts w:ascii="TimesNewRomanPSMT" w:hAnsi="TimesNewRomanPSMT"/>
          <w:color w:val="000000"/>
          <w:lang w:val="en-US"/>
        </w:rPr>
        <w:t xml:space="preserve"> </w:t>
      </w:r>
      <w:r w:rsidR="00137A7F" w:rsidRPr="00137A7F">
        <w:rPr>
          <w:rFonts w:ascii="TimesNewRomanPSMT" w:hAnsi="TimesNewRomanPSMT"/>
          <w:color w:val="000000"/>
        </w:rPr>
        <w:t xml:space="preserve">standar melakukan </w:t>
      </w:r>
      <w:r w:rsidR="00137A7F" w:rsidRPr="00137A7F">
        <w:rPr>
          <w:rFonts w:ascii="TimesNewRomanPS-ItalicMT" w:hAnsi="TimesNewRomanPS-ItalicMT"/>
          <w:i/>
          <w:iCs/>
          <w:color w:val="000000"/>
        </w:rPr>
        <w:t xml:space="preserve">filter </w:t>
      </w:r>
      <w:r w:rsidR="00137A7F" w:rsidRPr="00137A7F">
        <w:rPr>
          <w:rFonts w:ascii="TimesNewRomanPSMT" w:hAnsi="TimesNewRomanPSMT"/>
          <w:color w:val="000000"/>
        </w:rPr>
        <w:t>dan</w:t>
      </w:r>
      <w:r w:rsidR="00137A7F">
        <w:rPr>
          <w:rFonts w:ascii="TimesNewRomanPSMT" w:hAnsi="TimesNewRomanPSMT"/>
          <w:color w:val="000000"/>
          <w:lang w:val="en-US"/>
        </w:rPr>
        <w:t xml:space="preserve"> </w:t>
      </w:r>
      <w:r w:rsidR="00137A7F" w:rsidRPr="00137A7F">
        <w:rPr>
          <w:rFonts w:ascii="TimesNewRomanPSMT" w:hAnsi="TimesNewRomanPSMT"/>
          <w:color w:val="000000"/>
        </w:rPr>
        <w:t xml:space="preserve">menggabungkan masukan ke dalam </w:t>
      </w:r>
      <w:r w:rsidR="00137A7F">
        <w:rPr>
          <w:rFonts w:ascii="TimesNewRomanPS-ItalicMT" w:hAnsi="TimesNewRomanPS-ItalicMT"/>
          <w:i/>
          <w:iCs/>
          <w:color w:val="000000"/>
        </w:rPr>
        <w:t>set</w:t>
      </w:r>
      <w:r w:rsidR="00137A7F">
        <w:rPr>
          <w:rFonts w:ascii="TimesNewRomanPS-ItalicMT" w:hAnsi="TimesNewRomanPS-ItalicMT"/>
          <w:i/>
          <w:iCs/>
          <w:color w:val="000000"/>
          <w:lang w:val="en-US"/>
        </w:rPr>
        <w:t xml:space="preserve"> </w:t>
      </w:r>
      <w:r w:rsidR="00137A7F" w:rsidRPr="00137A7F">
        <w:rPr>
          <w:rFonts w:ascii="TimesNewRomanPSMT" w:hAnsi="TimesNewRomanPSMT"/>
          <w:color w:val="000000"/>
        </w:rPr>
        <w:t>keluaran baru dalam satu langkah.</w:t>
      </w:r>
      <w:r w:rsidR="00137A7F">
        <w:rPr>
          <w:rFonts w:ascii="TimesNewRomanPSMT" w:hAnsi="TimesNewRomanPSMT"/>
          <w:color w:val="000000"/>
          <w:lang w:val="en-US"/>
        </w:rPr>
        <w:t xml:space="preserve"> </w:t>
      </w:r>
      <w:r w:rsidR="00137A7F" w:rsidRPr="00137A7F">
        <w:rPr>
          <w:rFonts w:ascii="TimesNewRomanPS-ItalicMT" w:hAnsi="TimesNewRomanPS-ItalicMT"/>
          <w:i/>
          <w:iCs/>
          <w:color w:val="000000"/>
        </w:rPr>
        <w:t xml:space="preserve">Depthwise separable convolution </w:t>
      </w:r>
      <w:r w:rsidR="00137A7F" w:rsidRPr="00137A7F">
        <w:rPr>
          <w:rFonts w:ascii="TimesNewRomanPSMT" w:hAnsi="TimesNewRomanPSMT"/>
          <w:color w:val="000000"/>
        </w:rPr>
        <w:t>membaginya menjadi dua lapisan, lapisan</w:t>
      </w:r>
      <w:r w:rsidR="00137A7F">
        <w:rPr>
          <w:rFonts w:ascii="TimesNewRomanPSMT" w:hAnsi="TimesNewRomanPSMT"/>
          <w:color w:val="000000"/>
          <w:lang w:val="en-US"/>
        </w:rPr>
        <w:t xml:space="preserve"> </w:t>
      </w:r>
      <w:r w:rsidR="00137A7F" w:rsidRPr="00137A7F">
        <w:rPr>
          <w:rFonts w:ascii="TimesNewRomanPSMT" w:hAnsi="TimesNewRomanPSMT"/>
          <w:color w:val="000000"/>
        </w:rPr>
        <w:t xml:space="preserve">terpisah untuk </w:t>
      </w:r>
      <w:r w:rsidR="00137A7F" w:rsidRPr="00137A7F">
        <w:rPr>
          <w:rFonts w:ascii="TimesNewRomanPS-ItalicMT" w:hAnsi="TimesNewRomanPS-ItalicMT"/>
          <w:i/>
          <w:iCs/>
          <w:color w:val="000000"/>
        </w:rPr>
        <w:t xml:space="preserve">filter </w:t>
      </w:r>
      <w:r w:rsidR="00137A7F" w:rsidRPr="00137A7F">
        <w:rPr>
          <w:rFonts w:ascii="TimesNewRomanPSMT" w:hAnsi="TimesNewRomanPSMT"/>
          <w:color w:val="000000"/>
        </w:rPr>
        <w:t>dan lapisan terpisah untuk menggabungkannya. Penguraian ini</w:t>
      </w:r>
      <w:r>
        <w:rPr>
          <w:rFonts w:ascii="TimesNewRomanPSMT" w:hAnsi="TimesNewRomanPSMT"/>
          <w:color w:val="000000"/>
          <w:lang w:val="en-US"/>
        </w:rPr>
        <w:t xml:space="preserve"> </w:t>
      </w:r>
      <w:r w:rsidR="00137A7F" w:rsidRPr="00137A7F">
        <w:rPr>
          <w:rFonts w:ascii="TimesNewRomanPSMT" w:hAnsi="TimesNewRomanPSMT"/>
          <w:color w:val="000000"/>
        </w:rPr>
        <w:t>memiliki efek mengurangi komputasi dan ukuran model secara drastis.</w:t>
      </w:r>
      <w:r w:rsidR="00137A7F">
        <w:rPr>
          <w:rFonts w:ascii="TimesNewRomanPSMT" w:hAnsi="TimesNewRomanPSMT"/>
          <w:color w:val="000000"/>
        </w:rPr>
        <w:fldChar w:fldCharType="begin" w:fldLock="1"/>
      </w:r>
      <w:r w:rsidR="00F97DAA">
        <w:rPr>
          <w:rFonts w:ascii="TimesNewRomanPSMT" w:hAnsi="TimesNewRomanPSMT"/>
          <w:color w:val="000000"/>
        </w:rPr>
        <w:instrText>ADDIN CSL_CITATION {"citationItems":[{"id":"ITEM-1","itemData":{"abstract":"We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container-title":"arXiv","id":"ITEM-1","issue":"April 2017","issued":{"date-parts":[["2017"]]},"title":"MobileNets: Efficient convolutional neural networks for mobile vision applications","type":"article-journal"},"uris":["http://www.mendeley.com/documents/?uuid=1dae7e04-b366-43e8-8343-ab9e2912c124"]}],"mendeley":{"formattedCitation":"[12]","plainTextFormattedCitation":"[12]","previouslyFormattedCitation":"[12]"},"properties":{"noteIndex":0},"schema":"https://github.com/citation-style-language/schema/raw/master/csl-citation.json"}</w:instrText>
      </w:r>
      <w:r w:rsidR="00137A7F">
        <w:rPr>
          <w:rFonts w:ascii="TimesNewRomanPSMT" w:hAnsi="TimesNewRomanPSMT"/>
          <w:color w:val="000000"/>
        </w:rPr>
        <w:fldChar w:fldCharType="separate"/>
      </w:r>
      <w:r w:rsidR="0000764D" w:rsidRPr="0000764D">
        <w:rPr>
          <w:rFonts w:ascii="TimesNewRomanPSMT" w:hAnsi="TimesNewRomanPSMT"/>
          <w:noProof/>
          <w:color w:val="000000"/>
        </w:rPr>
        <w:t>[12]</w:t>
      </w:r>
      <w:r w:rsidR="00137A7F">
        <w:rPr>
          <w:rFonts w:ascii="TimesNewRomanPSMT" w:hAnsi="TimesNewRomanPSMT"/>
          <w:color w:val="000000"/>
        </w:rPr>
        <w:fldChar w:fldCharType="end"/>
      </w:r>
      <w:r w:rsidR="00137A7F">
        <w:rPr>
          <w:rFonts w:ascii="TimesNewRomanPSMT" w:hAnsi="TimesNewRomanPSMT"/>
          <w:color w:val="000000"/>
          <w:lang w:val="en-US"/>
        </w:rPr>
        <w:t xml:space="preserve"> Arsitektur dari </w:t>
      </w:r>
      <w:r w:rsidR="00137A7F" w:rsidRPr="00137A7F">
        <w:rPr>
          <w:rFonts w:ascii="TimesNewRomanPS-ItalicMT" w:hAnsi="TimesNewRomanPS-ItalicMT"/>
          <w:i/>
          <w:iCs/>
          <w:color w:val="000000"/>
        </w:rPr>
        <w:t>Depthwise separable convolution</w:t>
      </w:r>
      <w:r w:rsidR="00137A7F">
        <w:rPr>
          <w:rFonts w:ascii="TimesNewRomanPS-ItalicMT" w:hAnsi="TimesNewRomanPS-ItalicMT"/>
          <w:i/>
          <w:iCs/>
          <w:color w:val="000000"/>
          <w:lang w:val="en-US"/>
        </w:rPr>
        <w:t xml:space="preserve"> </w:t>
      </w:r>
      <w:r w:rsidR="00137A7F" w:rsidRPr="00137A7F">
        <w:rPr>
          <w:rFonts w:ascii="TimesNewRomanPS-ItalicMT" w:hAnsi="TimesNewRomanPS-ItalicMT"/>
          <w:iCs/>
          <w:color w:val="000000"/>
          <w:lang w:val="en-US"/>
        </w:rPr>
        <w:t xml:space="preserve">dapat </w:t>
      </w:r>
      <w:r w:rsidR="00137A7F">
        <w:rPr>
          <w:rFonts w:ascii="TimesNewRomanPS-ItalicMT" w:hAnsi="TimesNewRomanPS-ItalicMT"/>
          <w:iCs/>
          <w:color w:val="000000"/>
          <w:lang w:val="en-US"/>
        </w:rPr>
        <w:t xml:space="preserve">dilihat pada </w:t>
      </w:r>
      <w:r w:rsidR="00137A7F">
        <w:rPr>
          <w:rFonts w:ascii="TimesNewRomanPS-ItalicMT" w:hAnsi="TimesNewRomanPS-ItalicMT"/>
          <w:iCs/>
          <w:color w:val="000000"/>
          <w:lang w:val="en-US"/>
        </w:rPr>
        <w:fldChar w:fldCharType="begin"/>
      </w:r>
      <w:r w:rsidR="00137A7F">
        <w:rPr>
          <w:rFonts w:ascii="TimesNewRomanPS-ItalicMT" w:hAnsi="TimesNewRomanPS-ItalicMT"/>
          <w:iCs/>
          <w:color w:val="000000"/>
          <w:lang w:val="en-US"/>
        </w:rPr>
        <w:instrText xml:space="preserve"> REF _Ref56372002 \h </w:instrText>
      </w:r>
      <w:r w:rsidR="00137A7F">
        <w:rPr>
          <w:rFonts w:ascii="TimesNewRomanPS-ItalicMT" w:hAnsi="TimesNewRomanPS-ItalicMT"/>
          <w:iCs/>
          <w:color w:val="000000"/>
          <w:lang w:val="en-US"/>
        </w:rPr>
      </w:r>
      <w:r w:rsidR="00137A7F">
        <w:rPr>
          <w:rFonts w:ascii="TimesNewRomanPS-ItalicMT" w:hAnsi="TimesNewRomanPS-ItalicMT"/>
          <w:iCs/>
          <w:color w:val="000000"/>
          <w:lang w:val="en-US"/>
        </w:rPr>
        <w:fldChar w:fldCharType="separate"/>
      </w:r>
      <w:r w:rsidR="003F04E6">
        <w:t xml:space="preserve">Gambar </w:t>
      </w:r>
      <w:r w:rsidR="003F04E6">
        <w:rPr>
          <w:noProof/>
        </w:rPr>
        <w:t>2</w:t>
      </w:r>
      <w:r w:rsidR="003F04E6">
        <w:t>.</w:t>
      </w:r>
      <w:r w:rsidR="003F04E6">
        <w:rPr>
          <w:noProof/>
        </w:rPr>
        <w:t>9</w:t>
      </w:r>
      <w:r w:rsidR="00137A7F">
        <w:rPr>
          <w:rFonts w:ascii="TimesNewRomanPS-ItalicMT" w:hAnsi="TimesNewRomanPS-ItalicMT"/>
          <w:iCs/>
          <w:color w:val="000000"/>
          <w:lang w:val="en-US"/>
        </w:rPr>
        <w:fldChar w:fldCharType="end"/>
      </w:r>
    </w:p>
    <w:p w:rsidR="00137A7F" w:rsidRDefault="00FE498C" w:rsidP="00E650C5">
      <w:pPr>
        <w:pStyle w:val="TEUnsoed-TextBodyspasi2"/>
        <w:keepNext/>
        <w:tabs>
          <w:tab w:val="left" w:pos="450"/>
        </w:tabs>
        <w:ind w:firstLine="0"/>
        <w:jc w:val="center"/>
      </w:pPr>
      <w:r>
        <w:rPr>
          <w:noProof/>
          <w:lang w:val="en-US" w:eastAsia="en-US" w:bidi="ar-SA"/>
        </w:rPr>
        <w:drawing>
          <wp:inline distT="0" distB="0" distL="0" distR="0" wp14:anchorId="55B8F032" wp14:editId="32E38395">
            <wp:extent cx="4582795" cy="328549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2795" cy="3285490"/>
                    </a:xfrm>
                    <a:prstGeom prst="rect">
                      <a:avLst/>
                    </a:prstGeom>
                    <a:noFill/>
                    <a:ln>
                      <a:noFill/>
                    </a:ln>
                  </pic:spPr>
                </pic:pic>
              </a:graphicData>
            </a:graphic>
          </wp:inline>
        </w:drawing>
      </w:r>
    </w:p>
    <w:p w:rsidR="00137A7F" w:rsidRPr="00137A7F" w:rsidRDefault="00137A7F" w:rsidP="00E650C5">
      <w:pPr>
        <w:pStyle w:val="Caption"/>
        <w:jc w:val="center"/>
        <w:rPr>
          <w:lang w:val="en-US"/>
        </w:rPr>
      </w:pPr>
      <w:bookmarkStart w:id="48" w:name="_Ref56372002"/>
      <w:bookmarkStart w:id="49" w:name="_Toc83471318"/>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9</w:t>
      </w:r>
      <w:r w:rsidR="00722190">
        <w:fldChar w:fldCharType="end"/>
      </w:r>
      <w:bookmarkEnd w:id="48"/>
      <w:r>
        <w:rPr>
          <w:lang w:val="en-US"/>
        </w:rPr>
        <w:t>Arsitektur Depthwise Separable Convolutional</w:t>
      </w:r>
      <w:bookmarkEnd w:id="49"/>
    </w:p>
    <w:p w:rsidR="00564265" w:rsidRDefault="00E650C5" w:rsidP="00F97DAA">
      <w:pPr>
        <w:pStyle w:val="TEUnsoed-TextBodyspasi2"/>
        <w:numPr>
          <w:ilvl w:val="2"/>
          <w:numId w:val="10"/>
        </w:numPr>
        <w:tabs>
          <w:tab w:val="clear" w:pos="1440"/>
          <w:tab w:val="num" w:pos="360"/>
          <w:tab w:val="left" w:pos="990"/>
        </w:tabs>
        <w:ind w:hanging="1440"/>
        <w:rPr>
          <w:lang w:val="en-US"/>
        </w:rPr>
      </w:pPr>
      <w:r>
        <w:rPr>
          <w:lang w:val="en-US"/>
        </w:rPr>
        <w:t>Struktur Jaringan</w:t>
      </w:r>
    </w:p>
    <w:p w:rsidR="00E650C5" w:rsidRPr="00E650C5" w:rsidRDefault="00E650C5" w:rsidP="00D950CA">
      <w:pPr>
        <w:pStyle w:val="TEUnsoed-TextBodyspasi2"/>
        <w:tabs>
          <w:tab w:val="num" w:pos="-90"/>
          <w:tab w:val="left" w:pos="180"/>
        </w:tabs>
        <w:ind w:firstLine="0"/>
        <w:rPr>
          <w:rFonts w:ascii="TimesNewRomanPSMT" w:hAnsi="TimesNewRomanPSMT"/>
          <w:color w:val="000000"/>
          <w:lang w:val="en-US"/>
        </w:rPr>
      </w:pPr>
      <w:r>
        <w:rPr>
          <w:rFonts w:ascii="TimesNewRomanPSMT" w:hAnsi="TimesNewRomanPSMT"/>
          <w:color w:val="000000"/>
          <w:lang w:val="en-US"/>
        </w:rPr>
        <w:tab/>
      </w:r>
      <w:r>
        <w:rPr>
          <w:rFonts w:ascii="TimesNewRomanPSMT" w:hAnsi="TimesNewRomanPSMT"/>
          <w:color w:val="000000"/>
          <w:lang w:val="en-US"/>
        </w:rPr>
        <w:tab/>
      </w:r>
      <w:r w:rsidRPr="00E650C5">
        <w:rPr>
          <w:rFonts w:ascii="TimesNewRomanPSMT" w:hAnsi="TimesNewRomanPSMT"/>
          <w:color w:val="000000"/>
        </w:rPr>
        <w:t xml:space="preserve">Arsitektur </w:t>
      </w:r>
      <w:r w:rsidRPr="00E650C5">
        <w:rPr>
          <w:rFonts w:ascii="TimesNewRomanPS-ItalicMT" w:hAnsi="TimesNewRomanPS-ItalicMT"/>
          <w:i/>
          <w:iCs/>
          <w:color w:val="000000"/>
        </w:rPr>
        <w:t xml:space="preserve">MobileNet </w:t>
      </w:r>
      <w:r>
        <w:rPr>
          <w:rFonts w:ascii="TimesNewRomanPSMT" w:hAnsi="TimesNewRomanPSMT"/>
          <w:color w:val="000000"/>
        </w:rPr>
        <w:t xml:space="preserve">didefinisikan </w:t>
      </w:r>
      <w:r>
        <w:rPr>
          <w:rFonts w:ascii="TimesNewRomanPSMT" w:hAnsi="TimesNewRomanPSMT"/>
          <w:color w:val="000000"/>
          <w:lang w:val="en-US"/>
        </w:rPr>
        <w:t xml:space="preserve">seperti pada </w:t>
      </w:r>
      <w:r>
        <w:rPr>
          <w:rFonts w:ascii="TimesNewRomanPSMT" w:hAnsi="TimesNewRomanPSMT"/>
          <w:color w:val="000000"/>
          <w:lang w:val="en-US"/>
        </w:rPr>
        <w:fldChar w:fldCharType="begin"/>
      </w:r>
      <w:r>
        <w:rPr>
          <w:rFonts w:ascii="TimesNewRomanPSMT" w:hAnsi="TimesNewRomanPSMT"/>
          <w:color w:val="000000"/>
          <w:lang w:val="en-US"/>
        </w:rPr>
        <w:instrText xml:space="preserve"> REF _Ref56372512 \h </w:instrText>
      </w:r>
      <w:r>
        <w:rPr>
          <w:rFonts w:ascii="TimesNewRomanPSMT" w:hAnsi="TimesNewRomanPSMT"/>
          <w:color w:val="000000"/>
          <w:lang w:val="en-US"/>
        </w:rPr>
      </w:r>
      <w:r>
        <w:rPr>
          <w:rFonts w:ascii="TimesNewRomanPSMT" w:hAnsi="TimesNewRomanPSMT"/>
          <w:color w:val="000000"/>
          <w:lang w:val="en-US"/>
        </w:rPr>
        <w:fldChar w:fldCharType="separate"/>
      </w:r>
      <w:r w:rsidR="003F04E6">
        <w:rPr>
          <w:rFonts w:ascii="TimesNewRomanPSMT" w:hAnsi="TimesNewRomanPSMT"/>
          <w:b/>
          <w:bCs/>
          <w:color w:val="000000"/>
          <w:lang w:val="en-US"/>
        </w:rPr>
        <w:t>Error! Reference source not found.</w:t>
      </w:r>
      <w:r>
        <w:rPr>
          <w:rFonts w:ascii="TimesNewRomanPSMT" w:hAnsi="TimesNewRomanPSMT"/>
          <w:color w:val="000000"/>
          <w:lang w:val="en-US"/>
        </w:rPr>
        <w:fldChar w:fldCharType="end"/>
      </w:r>
      <w:r>
        <w:rPr>
          <w:rFonts w:ascii="TimesNewRomanPSMT" w:hAnsi="TimesNewRomanPSMT"/>
          <w:color w:val="000000"/>
        </w:rPr>
        <w:t xml:space="preserve"> </w:t>
      </w:r>
      <w:r w:rsidRPr="00E650C5">
        <w:rPr>
          <w:rFonts w:ascii="TimesNewRomanPSMT" w:hAnsi="TimesNewRomanPSMT"/>
          <w:color w:val="000000"/>
        </w:rPr>
        <w:t>. Semua lapisan diikuti</w:t>
      </w:r>
      <w:r>
        <w:rPr>
          <w:rFonts w:ascii="TimesNewRomanPSMT" w:hAnsi="TimesNewRomanPSMT"/>
          <w:color w:val="000000"/>
          <w:lang w:val="en-US"/>
        </w:rPr>
        <w:t xml:space="preserve"> </w:t>
      </w:r>
      <w:r w:rsidRPr="00E650C5">
        <w:rPr>
          <w:rFonts w:ascii="TimesNewRomanPSMT" w:hAnsi="TimesNewRomanPSMT"/>
          <w:color w:val="000000"/>
        </w:rPr>
        <w:t xml:space="preserve">oleh </w:t>
      </w:r>
      <w:r w:rsidRPr="00E650C5">
        <w:rPr>
          <w:rFonts w:ascii="TimesNewRomanPS-ItalicMT" w:hAnsi="TimesNewRomanPS-ItalicMT"/>
          <w:i/>
          <w:iCs/>
          <w:color w:val="000000"/>
        </w:rPr>
        <w:t xml:space="preserve">batchnorm </w:t>
      </w:r>
      <w:r w:rsidRPr="00E650C5">
        <w:rPr>
          <w:rFonts w:ascii="TimesNewRomanPSMT" w:hAnsi="TimesNewRomanPSMT"/>
          <w:color w:val="000000"/>
        </w:rPr>
        <w:t>(</w:t>
      </w:r>
      <w:r w:rsidRPr="00E650C5">
        <w:rPr>
          <w:rFonts w:ascii="TimesNewRomanPS-ItalicMT" w:hAnsi="TimesNewRomanPS-ItalicMT"/>
          <w:i/>
          <w:iCs/>
          <w:color w:val="000000"/>
        </w:rPr>
        <w:t>backnormalization</w:t>
      </w:r>
      <w:r w:rsidRPr="00E650C5">
        <w:rPr>
          <w:rFonts w:ascii="TimesNewRomanPSMT" w:hAnsi="TimesNewRomanPSMT"/>
          <w:color w:val="000000"/>
        </w:rPr>
        <w:t xml:space="preserve">) dan </w:t>
      </w:r>
      <w:r w:rsidRPr="00F97DAA">
        <w:rPr>
          <w:rFonts w:ascii="TimesNewRomanPSMT" w:hAnsi="TimesNewRomanPSMT"/>
          <w:i/>
          <w:color w:val="000000"/>
        </w:rPr>
        <w:t>ReLU non</w:t>
      </w:r>
      <w:r w:rsidR="00F97DAA">
        <w:rPr>
          <w:rFonts w:ascii="TimesNewRomanPSMT" w:hAnsi="TimesNewRomanPSMT"/>
          <w:i/>
          <w:color w:val="000000"/>
          <w:lang w:val="en-US"/>
        </w:rPr>
        <w:t>-</w:t>
      </w:r>
      <w:r w:rsidRPr="00F97DAA">
        <w:rPr>
          <w:rFonts w:ascii="TimesNewRomanPSMT" w:hAnsi="TimesNewRomanPSMT"/>
          <w:i/>
          <w:color w:val="000000"/>
        </w:rPr>
        <w:t>linier</w:t>
      </w:r>
      <w:r w:rsidRPr="00E650C5">
        <w:rPr>
          <w:rFonts w:ascii="TimesNewRomanPSMT" w:hAnsi="TimesNewRomanPSMT"/>
          <w:color w:val="000000"/>
        </w:rPr>
        <w:t xml:space="preserve"> dengan pengecualian</w:t>
      </w:r>
      <w:r>
        <w:rPr>
          <w:rFonts w:ascii="TimesNewRomanPSMT" w:hAnsi="TimesNewRomanPSMT"/>
          <w:color w:val="000000"/>
          <w:lang w:val="en-US"/>
        </w:rPr>
        <w:t xml:space="preserve"> </w:t>
      </w:r>
      <w:r w:rsidRPr="00E650C5">
        <w:rPr>
          <w:rFonts w:ascii="TimesNewRomanPSMT" w:hAnsi="TimesNewRomanPSMT"/>
          <w:color w:val="000000"/>
        </w:rPr>
        <w:t>lapisan akhir yang terhubung penuh yang tidak memiliki nonlinier dan dimasukkan</w:t>
      </w:r>
      <w:r>
        <w:rPr>
          <w:rFonts w:ascii="TimesNewRomanPSMT" w:hAnsi="TimesNewRomanPSMT"/>
          <w:color w:val="000000"/>
          <w:lang w:val="en-US"/>
        </w:rPr>
        <w:t xml:space="preserve"> </w:t>
      </w:r>
      <w:r w:rsidRPr="00E650C5">
        <w:rPr>
          <w:rFonts w:ascii="TimesNewRomanPSMT" w:hAnsi="TimesNewRomanPSMT"/>
          <w:color w:val="000000"/>
        </w:rPr>
        <w:t xml:space="preserve">ke dalam lapisan </w:t>
      </w:r>
      <w:r w:rsidRPr="00E650C5">
        <w:rPr>
          <w:rFonts w:ascii="TimesNewRomanPS-ItalicMT" w:hAnsi="TimesNewRomanPS-ItalicMT"/>
          <w:i/>
          <w:iCs/>
          <w:color w:val="000000"/>
        </w:rPr>
        <w:t xml:space="preserve">softmax </w:t>
      </w:r>
      <w:r w:rsidRPr="00E650C5">
        <w:rPr>
          <w:rFonts w:ascii="TimesNewRomanPSMT" w:hAnsi="TimesNewRomanPSMT"/>
          <w:color w:val="000000"/>
        </w:rPr>
        <w:t>untuk klasifikasi.</w:t>
      </w:r>
    </w:p>
    <w:p w:rsidR="00E650C5" w:rsidRDefault="00E650C5" w:rsidP="00E650C5">
      <w:pPr>
        <w:pStyle w:val="Caption"/>
        <w:keepNext/>
        <w:tabs>
          <w:tab w:val="num" w:pos="-90"/>
        </w:tabs>
      </w:pPr>
      <w:bookmarkStart w:id="50" w:name="_Toc83471292"/>
      <w:r>
        <w:t xml:space="preserve">Tabel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1</w:t>
      </w:r>
      <w:r w:rsidR="00722190">
        <w:fldChar w:fldCharType="end"/>
      </w:r>
      <w:r>
        <w:rPr>
          <w:lang w:val="en-US"/>
        </w:rPr>
        <w:t>Arsitektur MobileNet</w:t>
      </w:r>
      <w:bookmarkEnd w:id="50"/>
    </w:p>
    <w:tbl>
      <w:tblPr>
        <w:tblW w:w="80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448"/>
        <w:gridCol w:w="2880"/>
        <w:gridCol w:w="2700"/>
      </w:tblGrid>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ItalicMT" w:eastAsia="Times New Roman" w:hAnsi="TimesNewRomanPS-ItalicMT" w:cs="Times New Roman"/>
                <w:i/>
                <w:iCs/>
                <w:color w:val="000000"/>
                <w:kern w:val="0"/>
                <w:lang w:val="en-US" w:eastAsia="en-US" w:bidi="ar-SA"/>
              </w:rPr>
              <w:t>Type/Stride</w:t>
            </w:r>
          </w:p>
        </w:tc>
        <w:tc>
          <w:tcPr>
            <w:tcW w:w="288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ItalicMT" w:eastAsia="Times New Roman" w:hAnsi="TimesNewRomanPS-ItalicMT" w:cs="Times New Roman"/>
                <w:i/>
                <w:iCs/>
                <w:color w:val="000000"/>
                <w:kern w:val="0"/>
                <w:lang w:val="en-US" w:eastAsia="en-US" w:bidi="ar-SA"/>
              </w:rPr>
              <w:t>Filter Shape</w:t>
            </w:r>
          </w:p>
        </w:tc>
        <w:tc>
          <w:tcPr>
            <w:tcW w:w="270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ItalicMT" w:eastAsia="Times New Roman" w:hAnsi="TimesNewRomanPS-ItalicMT" w:cs="Times New Roman"/>
                <w:i/>
                <w:iCs/>
                <w:color w:val="000000"/>
                <w:kern w:val="0"/>
                <w:lang w:val="en-US" w:eastAsia="en-US" w:bidi="ar-SA"/>
              </w:rPr>
              <w:t>Input Size</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Conv / s2</w:t>
            </w:r>
          </w:p>
        </w:tc>
        <w:tc>
          <w:tcPr>
            <w:tcW w:w="288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3 × 3 × 3 × 32</w:t>
            </w:r>
          </w:p>
        </w:tc>
        <w:tc>
          <w:tcPr>
            <w:tcW w:w="270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224 × 224 × 3</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Conv dw / s1</w:t>
            </w:r>
          </w:p>
        </w:tc>
        <w:tc>
          <w:tcPr>
            <w:tcW w:w="288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3 × 3 × 32 dw</w:t>
            </w:r>
          </w:p>
        </w:tc>
        <w:tc>
          <w:tcPr>
            <w:tcW w:w="270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112 × 112 × 32</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Conv / s1</w:t>
            </w:r>
          </w:p>
        </w:tc>
        <w:tc>
          <w:tcPr>
            <w:tcW w:w="288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1 × 1 × 32 × 64</w:t>
            </w:r>
          </w:p>
        </w:tc>
        <w:tc>
          <w:tcPr>
            <w:tcW w:w="270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112 × 112 × 32</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Conv dw / s2</w:t>
            </w:r>
          </w:p>
        </w:tc>
        <w:tc>
          <w:tcPr>
            <w:tcW w:w="288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3 × 3 × 64 dw</w:t>
            </w:r>
          </w:p>
        </w:tc>
        <w:tc>
          <w:tcPr>
            <w:tcW w:w="270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112 × 112 × 64</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Conv / s1</w:t>
            </w:r>
          </w:p>
        </w:tc>
        <w:tc>
          <w:tcPr>
            <w:tcW w:w="288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1 × 1 × 64 × 128</w:t>
            </w:r>
          </w:p>
        </w:tc>
        <w:tc>
          <w:tcPr>
            <w:tcW w:w="270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56 × 56 × 64</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Conv dw / s1</w:t>
            </w:r>
          </w:p>
        </w:tc>
        <w:tc>
          <w:tcPr>
            <w:tcW w:w="288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3 × 3 × 128 dw</w:t>
            </w:r>
          </w:p>
        </w:tc>
        <w:tc>
          <w:tcPr>
            <w:tcW w:w="270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56 × 56 × 128</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Conv / s1</w:t>
            </w:r>
          </w:p>
        </w:tc>
        <w:tc>
          <w:tcPr>
            <w:tcW w:w="288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1 × 1 × 128 × 128</w:t>
            </w:r>
          </w:p>
        </w:tc>
        <w:tc>
          <w:tcPr>
            <w:tcW w:w="270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56 × 56 × 128</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Conv dw / s2</w:t>
            </w:r>
          </w:p>
        </w:tc>
        <w:tc>
          <w:tcPr>
            <w:tcW w:w="288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3 × 3 × 128 dw</w:t>
            </w:r>
          </w:p>
        </w:tc>
        <w:tc>
          <w:tcPr>
            <w:tcW w:w="270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56 × 56 × 128</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Conv / s1</w:t>
            </w:r>
          </w:p>
        </w:tc>
        <w:tc>
          <w:tcPr>
            <w:tcW w:w="288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1 × 1 × 128 × 256</w:t>
            </w:r>
          </w:p>
        </w:tc>
        <w:tc>
          <w:tcPr>
            <w:tcW w:w="2700" w:type="dxa"/>
            <w:tcBorders>
              <w:top w:val="single" w:sz="4" w:space="0" w:color="auto"/>
              <w:left w:val="single" w:sz="4" w:space="0" w:color="auto"/>
              <w:bottom w:val="single" w:sz="4" w:space="0" w:color="auto"/>
              <w:right w:val="single" w:sz="4" w:space="0" w:color="auto"/>
            </w:tcBorders>
            <w:vAlign w:val="center"/>
            <w:hideMark/>
          </w:tcPr>
          <w:p w:rsidR="00E650C5" w:rsidRPr="00E650C5" w:rsidRDefault="00E650C5" w:rsidP="00E650C5">
            <w:pPr>
              <w:tabs>
                <w:tab w:val="num" w:pos="-90"/>
              </w:tabs>
              <w:suppressAutoHyphens w:val="0"/>
              <w:jc w:val="center"/>
              <w:rPr>
                <w:rFonts w:ascii="Times New Roman" w:eastAsia="Times New Roman" w:hAnsi="Times New Roman" w:cs="Times New Roman"/>
                <w:kern w:val="0"/>
                <w:lang w:val="en-US" w:eastAsia="en-US" w:bidi="ar-SA"/>
              </w:rPr>
            </w:pPr>
            <w:r w:rsidRPr="00E650C5">
              <w:rPr>
                <w:rFonts w:ascii="TimesNewRomanPSMT" w:eastAsia="Times New Roman" w:hAnsi="TimesNewRomanPSMT" w:cs="Times New Roman"/>
                <w:color w:val="000000"/>
                <w:kern w:val="0"/>
                <w:lang w:val="en-US" w:eastAsia="en-US" w:bidi="ar-SA"/>
              </w:rPr>
              <w:t>28 × 28 × 128</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Pr>
                <w:rFonts w:ascii="TimesNewRomanPSMT" w:eastAsia="Times New Roman" w:hAnsi="TimesNewRomanPSMT" w:cs="Times New Roman"/>
                <w:color w:val="000000"/>
                <w:kern w:val="0"/>
                <w:lang w:val="en-US" w:eastAsia="en-US" w:bidi="ar-SA"/>
              </w:rPr>
              <w:t>Conv dw / s1</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Pr>
                <w:rFonts w:ascii="TimesNewRomanPSMT" w:eastAsia="Times New Roman" w:hAnsi="TimesNewRomanPSMT" w:cs="Times New Roman"/>
                <w:color w:val="000000"/>
                <w:kern w:val="0"/>
                <w:lang w:val="en-US" w:eastAsia="en-US" w:bidi="ar-SA"/>
              </w:rPr>
              <w:t>3 x 3 x 256 dw</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Pr>
                <w:rFonts w:ascii="TimesNewRomanPSMT" w:eastAsia="Times New Roman" w:hAnsi="TimesNewRomanPSMT" w:cs="Times New Roman"/>
                <w:color w:val="000000"/>
                <w:kern w:val="0"/>
                <w:lang w:val="en-US" w:eastAsia="en-US" w:bidi="ar-SA"/>
              </w:rPr>
              <w:t>28 x 28 x 256</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Pr>
                <w:rFonts w:ascii="TimesNewRomanPSMT" w:eastAsia="Times New Roman" w:hAnsi="TimesNewRomanPSMT" w:cs="Times New Roman"/>
                <w:color w:val="000000"/>
                <w:kern w:val="0"/>
                <w:lang w:val="en-US" w:eastAsia="en-US" w:bidi="ar-SA"/>
              </w:rPr>
              <w:t>Conv / s1</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Pr>
                <w:rFonts w:ascii="TimesNewRomanPSMT" w:eastAsia="Times New Roman" w:hAnsi="TimesNewRomanPSMT" w:cs="Times New Roman"/>
                <w:color w:val="000000"/>
                <w:kern w:val="0"/>
                <w:lang w:val="en-US" w:eastAsia="en-US" w:bidi="ar-SA"/>
              </w:rPr>
              <w:t>1 x 1 x 256 x 256</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Pr>
                <w:rFonts w:ascii="TimesNewRomanPSMT" w:eastAsia="Times New Roman" w:hAnsi="TimesNewRomanPSMT" w:cs="Times New Roman"/>
                <w:color w:val="000000"/>
                <w:kern w:val="0"/>
                <w:lang w:val="en-US" w:eastAsia="en-US" w:bidi="ar-SA"/>
              </w:rPr>
              <w:t>28 x 28 x 256</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Pr>
                <w:rFonts w:ascii="TimesNewRomanPSMT" w:eastAsia="Times New Roman" w:hAnsi="TimesNewRomanPSMT" w:cs="Times New Roman"/>
                <w:color w:val="000000"/>
                <w:kern w:val="0"/>
                <w:lang w:val="en-US" w:eastAsia="en-US" w:bidi="ar-SA"/>
              </w:rPr>
              <w:t>Conv dw / s2</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Pr>
                <w:rFonts w:ascii="TimesNewRomanPSMT" w:eastAsia="Times New Roman" w:hAnsi="TimesNewRomanPSMT" w:cs="Times New Roman"/>
                <w:color w:val="000000"/>
                <w:kern w:val="0"/>
                <w:lang w:val="en-US" w:eastAsia="en-US" w:bidi="ar-SA"/>
              </w:rPr>
              <w:t>3 x 3 x 256 dw</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Pr>
                <w:rFonts w:ascii="TimesNewRomanPSMT" w:eastAsia="Times New Roman" w:hAnsi="TimesNewRomanPSMT" w:cs="Times New Roman"/>
                <w:color w:val="000000"/>
                <w:kern w:val="0"/>
                <w:lang w:val="en-US" w:eastAsia="en-US" w:bidi="ar-SA"/>
              </w:rPr>
              <w:t>28 x 28 x 256</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Conv / s1</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1 × 1 × 256 × 512</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14 × 14 × 256</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5x Conv dw / s1</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3 × 3 × 512 dw</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14 × 14 × 512</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5x Conv / s1</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1 × 1 × 512 × 512</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14 × 14 × 512</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Conv dw / s2</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3 × 3 × 512 dw</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14 × 14 × 512</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Conv / s1</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1 × 1 × 512 × 1024</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7 × 7 × 512</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Conv dw / s2</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3 × 3 × 1024 dw</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7 × 7 × 1024</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Conv / s1</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1 × 1 × 1024 × 1024</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7 × 7 × 1024</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Avg Pool / s1</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Pool 7 × 7</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7 × 7 × 1024</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FC / s1</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1024 × 1000</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1 × 1 × 1024</w:t>
            </w:r>
          </w:p>
        </w:tc>
      </w:tr>
      <w:tr w:rsidR="00E650C5" w:rsidRPr="00E650C5" w:rsidTr="00D950CA">
        <w:tc>
          <w:tcPr>
            <w:tcW w:w="2448"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Softmax / s1</w:t>
            </w:r>
          </w:p>
        </w:tc>
        <w:tc>
          <w:tcPr>
            <w:tcW w:w="288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Classifier</w:t>
            </w:r>
          </w:p>
        </w:tc>
        <w:tc>
          <w:tcPr>
            <w:tcW w:w="2700" w:type="dxa"/>
            <w:tcBorders>
              <w:top w:val="single" w:sz="4" w:space="0" w:color="auto"/>
              <w:left w:val="single" w:sz="4" w:space="0" w:color="auto"/>
              <w:bottom w:val="single" w:sz="4" w:space="0" w:color="auto"/>
              <w:right w:val="single" w:sz="4" w:space="0" w:color="auto"/>
            </w:tcBorders>
            <w:vAlign w:val="center"/>
          </w:tcPr>
          <w:p w:rsidR="00E650C5" w:rsidRPr="00E650C5" w:rsidRDefault="00E650C5" w:rsidP="00E650C5">
            <w:pPr>
              <w:keepNext/>
              <w:tabs>
                <w:tab w:val="num" w:pos="-90"/>
              </w:tabs>
              <w:suppressAutoHyphens w:val="0"/>
              <w:jc w:val="center"/>
              <w:rPr>
                <w:rFonts w:ascii="TimesNewRomanPSMT" w:eastAsia="Times New Roman" w:hAnsi="TimesNewRomanPSMT" w:cs="Times New Roman"/>
                <w:color w:val="000000"/>
                <w:kern w:val="0"/>
                <w:lang w:val="en-US" w:eastAsia="en-US" w:bidi="ar-SA"/>
              </w:rPr>
            </w:pPr>
            <w:r w:rsidRPr="00E650C5">
              <w:rPr>
                <w:rFonts w:ascii="TimesNewRomanPSMT" w:eastAsia="Times New Roman" w:hAnsi="TimesNewRomanPSMT" w:cs="Times New Roman"/>
                <w:color w:val="000000"/>
                <w:kern w:val="0"/>
                <w:lang w:val="en-US" w:eastAsia="en-US" w:bidi="ar-SA"/>
              </w:rPr>
              <w:t>1 × 1 × 1000</w:t>
            </w:r>
          </w:p>
        </w:tc>
      </w:tr>
    </w:tbl>
    <w:p w:rsidR="00E650C5" w:rsidRDefault="00E650C5" w:rsidP="00E650C5">
      <w:pPr>
        <w:pStyle w:val="TEUnsoed-TextBodyspasi2"/>
        <w:tabs>
          <w:tab w:val="num" w:pos="-90"/>
        </w:tabs>
        <w:ind w:firstLine="0"/>
        <w:rPr>
          <w:rFonts w:ascii="TimesNewRomanPSMT" w:hAnsi="TimesNewRomanPSMT"/>
          <w:color w:val="000000"/>
          <w:lang w:val="en-US"/>
        </w:rPr>
      </w:pPr>
      <w:r w:rsidRPr="00E650C5">
        <w:rPr>
          <w:rFonts w:ascii="TimesNewRomanPSMT" w:hAnsi="TimesNewRomanPSMT"/>
          <w:color w:val="000000"/>
        </w:rPr>
        <w:t>Pada sebuah lapisan konvolusi standar hanya menggunakan lapisan</w:t>
      </w:r>
      <w:r w:rsidRPr="00E650C5">
        <w:rPr>
          <w:rFonts w:ascii="TimesNewRomanPSMT" w:hAnsi="TimesNewRomanPSMT"/>
          <w:color w:val="000000"/>
        </w:rPr>
        <w:br/>
        <w:t xml:space="preserve">konvolusi biasa sebesar 3x3. Sedangkan pada sebuah lapisan </w:t>
      </w:r>
      <w:r w:rsidRPr="00E650C5">
        <w:rPr>
          <w:rFonts w:ascii="TimesNewRomanPS-ItalicMT" w:hAnsi="TimesNewRomanPS-ItalicMT"/>
          <w:i/>
          <w:iCs/>
          <w:color w:val="000000"/>
        </w:rPr>
        <w:t>depthwise separable</w:t>
      </w:r>
      <w:r w:rsidRPr="00E650C5">
        <w:rPr>
          <w:rFonts w:ascii="TimesNewRomanPS-ItalicMT" w:hAnsi="TimesNewRomanPS-ItalicMT"/>
          <w:i/>
          <w:iCs/>
          <w:color w:val="000000"/>
        </w:rPr>
        <w:br/>
        <w:t xml:space="preserve">convolution </w:t>
      </w:r>
      <w:r w:rsidRPr="00E650C5">
        <w:rPr>
          <w:rFonts w:ascii="TimesNewRomanPSMT" w:hAnsi="TimesNewRomanPSMT"/>
          <w:color w:val="000000"/>
        </w:rPr>
        <w:t xml:space="preserve">dipisahkan menjadi dua konvolusi yaitu 3x3 </w:t>
      </w:r>
      <w:r w:rsidRPr="00E650C5">
        <w:rPr>
          <w:rFonts w:ascii="TimesNewRomanPS-ItalicMT" w:hAnsi="TimesNewRomanPS-ItalicMT"/>
          <w:i/>
          <w:iCs/>
          <w:color w:val="000000"/>
        </w:rPr>
        <w:t xml:space="preserve">depthwise convolution </w:t>
      </w:r>
      <w:r w:rsidRPr="00E650C5">
        <w:rPr>
          <w:rFonts w:ascii="TimesNewRomanPSMT" w:hAnsi="TimesNewRomanPSMT"/>
          <w:color w:val="000000"/>
        </w:rPr>
        <w:t>dan</w:t>
      </w:r>
      <w:r>
        <w:rPr>
          <w:rFonts w:ascii="TimesNewRomanPSMT" w:hAnsi="TimesNewRomanPSMT"/>
          <w:color w:val="000000"/>
          <w:lang w:val="en-US"/>
        </w:rPr>
        <w:t xml:space="preserve"> </w:t>
      </w:r>
      <w:r w:rsidRPr="00E650C5">
        <w:rPr>
          <w:rFonts w:ascii="TimesNewRomanPSMT" w:hAnsi="TimesNewRomanPSMT"/>
          <w:color w:val="000000"/>
        </w:rPr>
        <w:t xml:space="preserve">1x1 </w:t>
      </w:r>
      <w:r w:rsidRPr="00E650C5">
        <w:rPr>
          <w:rFonts w:ascii="TimesNewRomanPS-ItalicMT" w:hAnsi="TimesNewRomanPS-ItalicMT"/>
          <w:i/>
          <w:iCs/>
          <w:color w:val="000000"/>
        </w:rPr>
        <w:t xml:space="preserve">pointwise convolution </w:t>
      </w:r>
      <w:r w:rsidRPr="00E650C5">
        <w:rPr>
          <w:rFonts w:ascii="TimesNewRomanPSMT" w:hAnsi="TimesNewRomanPSMT"/>
          <w:color w:val="000000"/>
        </w:rPr>
        <w:t xml:space="preserve">serta </w:t>
      </w:r>
      <w:r w:rsidRPr="00E650C5">
        <w:rPr>
          <w:rFonts w:ascii="TimesNewRomanPS-ItalicMT" w:hAnsi="TimesNewRomanPS-ItalicMT"/>
          <w:i/>
          <w:iCs/>
          <w:color w:val="000000"/>
        </w:rPr>
        <w:t xml:space="preserve">batchnorm </w:t>
      </w:r>
      <w:r w:rsidRPr="00E650C5">
        <w:rPr>
          <w:rFonts w:ascii="TimesNewRomanPSMT" w:hAnsi="TimesNewRomanPSMT"/>
          <w:color w:val="000000"/>
        </w:rPr>
        <w:t xml:space="preserve">dan </w:t>
      </w:r>
      <w:r w:rsidRPr="00F97DAA">
        <w:rPr>
          <w:rFonts w:ascii="TimesNewRomanPSMT" w:hAnsi="TimesNewRomanPSMT"/>
          <w:i/>
          <w:color w:val="000000"/>
        </w:rPr>
        <w:t>ReLU non</w:t>
      </w:r>
      <w:r w:rsidR="00F97DAA">
        <w:rPr>
          <w:rFonts w:ascii="TimesNewRomanPSMT" w:hAnsi="TimesNewRomanPSMT"/>
          <w:i/>
          <w:color w:val="000000"/>
          <w:lang w:val="en-US"/>
        </w:rPr>
        <w:t>-</w:t>
      </w:r>
      <w:r w:rsidRPr="00F97DAA">
        <w:rPr>
          <w:rFonts w:ascii="TimesNewRomanPSMT" w:hAnsi="TimesNewRomanPSMT"/>
          <w:i/>
          <w:color w:val="000000"/>
        </w:rPr>
        <w:t>linier</w:t>
      </w:r>
      <w:r w:rsidRPr="00E650C5">
        <w:rPr>
          <w:rFonts w:ascii="TimesNewRomanPSMT" w:hAnsi="TimesNewRomanPSMT"/>
          <w:color w:val="000000"/>
        </w:rPr>
        <w:t xml:space="preserve"> di setiap lapisan</w:t>
      </w:r>
      <w:r>
        <w:rPr>
          <w:rFonts w:ascii="TimesNewRomanPSMT" w:hAnsi="TimesNewRomanPSMT"/>
          <w:color w:val="000000"/>
          <w:lang w:val="en-US"/>
        </w:rPr>
        <w:t xml:space="preserve"> </w:t>
      </w:r>
      <w:r w:rsidRPr="00E650C5">
        <w:rPr>
          <w:rFonts w:ascii="TimesNewRomanPSMT" w:hAnsi="TimesNewRomanPSMT"/>
          <w:color w:val="000000"/>
        </w:rPr>
        <w:t>konvolusinya seperti pada</w:t>
      </w:r>
      <w:r w:rsidR="00F97DAA">
        <w:rPr>
          <w:rFonts w:ascii="TimesNewRomanPSMT" w:hAnsi="TimesNewRomanPSMT"/>
          <w:color w:val="000000"/>
          <w:lang w:val="en-US"/>
        </w:rPr>
        <w:t xml:space="preserve"> </w:t>
      </w:r>
      <w:r w:rsidR="00F97DAA">
        <w:rPr>
          <w:rFonts w:ascii="TimesNewRomanPSMT" w:hAnsi="TimesNewRomanPSMT"/>
          <w:color w:val="000000"/>
          <w:lang w:val="en-US"/>
        </w:rPr>
        <w:fldChar w:fldCharType="begin"/>
      </w:r>
      <w:r w:rsidR="00F97DAA">
        <w:rPr>
          <w:rFonts w:ascii="TimesNewRomanPSMT" w:hAnsi="TimesNewRomanPSMT"/>
          <w:color w:val="000000"/>
          <w:lang w:val="en-US"/>
        </w:rPr>
        <w:instrText xml:space="preserve"> REF _Ref56525150 \h </w:instrText>
      </w:r>
      <w:r w:rsidR="00F97DAA">
        <w:rPr>
          <w:rFonts w:ascii="TimesNewRomanPSMT" w:hAnsi="TimesNewRomanPSMT"/>
          <w:color w:val="000000"/>
          <w:lang w:val="en-US"/>
        </w:rPr>
      </w:r>
      <w:r w:rsidR="00F97DAA">
        <w:rPr>
          <w:rFonts w:ascii="TimesNewRomanPSMT" w:hAnsi="TimesNewRomanPSMT"/>
          <w:color w:val="000000"/>
          <w:lang w:val="en-US"/>
        </w:rPr>
        <w:fldChar w:fldCharType="separate"/>
      </w:r>
      <w:r w:rsidR="003F04E6">
        <w:t xml:space="preserve">Gambar </w:t>
      </w:r>
      <w:r w:rsidR="003F04E6">
        <w:rPr>
          <w:noProof/>
        </w:rPr>
        <w:t>2</w:t>
      </w:r>
      <w:r w:rsidR="003F04E6">
        <w:t>.</w:t>
      </w:r>
      <w:r w:rsidR="003F04E6">
        <w:rPr>
          <w:noProof/>
        </w:rPr>
        <w:t>10</w:t>
      </w:r>
      <w:r w:rsidR="00F97DAA">
        <w:rPr>
          <w:rFonts w:ascii="TimesNewRomanPSMT" w:hAnsi="TimesNewRomanPSMT"/>
          <w:color w:val="000000"/>
          <w:lang w:val="en-US"/>
        </w:rPr>
        <w:fldChar w:fldCharType="end"/>
      </w:r>
      <w:r w:rsidR="00F97DAA">
        <w:rPr>
          <w:rFonts w:ascii="TimesNewRomanPSMT" w:hAnsi="TimesNewRomanPSMT"/>
          <w:color w:val="000000"/>
          <w:lang w:val="en-US"/>
        </w:rPr>
        <w:t xml:space="preserve"> </w:t>
      </w:r>
      <w:r w:rsidRPr="00E650C5">
        <w:rPr>
          <w:rFonts w:ascii="TimesNewRomanPSMT" w:hAnsi="TimesNewRomanPSMT"/>
          <w:color w:val="000000"/>
        </w:rPr>
        <w:t>berikut.</w:t>
      </w:r>
    </w:p>
    <w:p w:rsidR="00D950CA" w:rsidRDefault="00FE498C" w:rsidP="00D950CA">
      <w:pPr>
        <w:pStyle w:val="TEUnsoed-TextBodyspasi2"/>
        <w:keepNext/>
        <w:tabs>
          <w:tab w:val="num" w:pos="-90"/>
        </w:tabs>
        <w:ind w:firstLine="0"/>
        <w:jc w:val="center"/>
      </w:pPr>
      <w:r>
        <w:rPr>
          <w:noProof/>
          <w:lang w:val="en-US" w:eastAsia="en-US" w:bidi="ar-SA"/>
        </w:rPr>
        <w:drawing>
          <wp:inline distT="0" distB="0" distL="0" distR="0" wp14:anchorId="5D3BC7AA" wp14:editId="5967AB1C">
            <wp:extent cx="3189605" cy="1967230"/>
            <wp:effectExtent l="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89605" cy="1967230"/>
                    </a:xfrm>
                    <a:prstGeom prst="rect">
                      <a:avLst/>
                    </a:prstGeom>
                    <a:noFill/>
                    <a:ln>
                      <a:noFill/>
                    </a:ln>
                  </pic:spPr>
                </pic:pic>
              </a:graphicData>
            </a:graphic>
          </wp:inline>
        </w:drawing>
      </w:r>
    </w:p>
    <w:p w:rsidR="00D950CA" w:rsidRPr="00D950CA" w:rsidRDefault="00D950CA" w:rsidP="00D950CA">
      <w:pPr>
        <w:pStyle w:val="Caption"/>
        <w:jc w:val="center"/>
        <w:rPr>
          <w:lang w:val="en-US"/>
        </w:rPr>
      </w:pPr>
      <w:bookmarkStart w:id="51" w:name="_Ref56525150"/>
      <w:bookmarkStart w:id="52" w:name="_Ref56372937"/>
      <w:bookmarkStart w:id="53" w:name="_Toc83471319"/>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10</w:t>
      </w:r>
      <w:r w:rsidR="00722190">
        <w:fldChar w:fldCharType="end"/>
      </w:r>
      <w:bookmarkEnd w:id="51"/>
      <w:r>
        <w:t>Standard convolution (kiri), Depthwise separable convolution</w:t>
      </w:r>
      <w:r>
        <w:rPr>
          <w:lang w:val="en-US"/>
        </w:rPr>
        <w:t xml:space="preserve"> (kanan)</w:t>
      </w:r>
      <w:bookmarkEnd w:id="52"/>
      <w:bookmarkEnd w:id="53"/>
    </w:p>
    <w:p w:rsidR="003F5D46" w:rsidRDefault="00EF67CB" w:rsidP="003F5D46">
      <w:pPr>
        <w:pStyle w:val="Heading3"/>
        <w:rPr>
          <w:lang w:val="en-US"/>
        </w:rPr>
      </w:pPr>
      <w:bookmarkStart w:id="54" w:name="_Toc83471434"/>
      <w:r>
        <w:rPr>
          <w:lang w:val="en-US"/>
        </w:rPr>
        <w:t xml:space="preserve">Arsitektur </w:t>
      </w:r>
      <w:r w:rsidRPr="00F97DAA">
        <w:rPr>
          <w:i/>
          <w:lang w:val="en-US"/>
        </w:rPr>
        <w:t>InceptionV3</w:t>
      </w:r>
      <w:bookmarkEnd w:id="54"/>
    </w:p>
    <w:p w:rsidR="00D46E05" w:rsidRDefault="00F97DAA" w:rsidP="00D950CA">
      <w:pPr>
        <w:pStyle w:val="TEUnsoed-TextBodyspasi2"/>
        <w:rPr>
          <w:rFonts w:ascii="TimesNewRomanPSMT" w:hAnsi="TimesNewRomanPSMT"/>
          <w:color w:val="000000"/>
          <w:lang w:val="en-US"/>
        </w:rPr>
      </w:pPr>
      <w:r>
        <w:rPr>
          <w:rFonts w:ascii="TimesNewRomanPS-ItalicMT" w:hAnsi="TimesNewRomanPS-ItalicMT"/>
          <w:i/>
          <w:iCs/>
          <w:color w:val="000000"/>
        </w:rPr>
        <w:t>Inception</w:t>
      </w:r>
      <w:r w:rsidR="00D950CA" w:rsidRPr="00D950CA">
        <w:rPr>
          <w:rFonts w:ascii="TimesNewRomanPS-ItalicMT" w:hAnsi="TimesNewRomanPS-ItalicMT"/>
          <w:i/>
          <w:iCs/>
          <w:color w:val="000000"/>
        </w:rPr>
        <w:t xml:space="preserve">V3 </w:t>
      </w:r>
      <w:r w:rsidR="00D950CA" w:rsidRPr="00D950CA">
        <w:rPr>
          <w:rFonts w:ascii="TimesNewRomanPSMT" w:hAnsi="TimesNewRomanPSMT"/>
          <w:color w:val="000000"/>
        </w:rPr>
        <w:t xml:space="preserve">adalah sebuah model </w:t>
      </w:r>
      <w:r w:rsidR="00D950CA" w:rsidRPr="00D950CA">
        <w:rPr>
          <w:rFonts w:ascii="TimesNewRomanPS-ItalicMT" w:hAnsi="TimesNewRomanPS-ItalicMT"/>
          <w:i/>
          <w:iCs/>
          <w:color w:val="000000"/>
        </w:rPr>
        <w:t>deep learning convolutional neural</w:t>
      </w:r>
      <w:r w:rsidR="00D950CA" w:rsidRPr="00D950CA">
        <w:rPr>
          <w:rFonts w:ascii="TimesNewRomanPS-ItalicMT" w:hAnsi="TimesNewRomanPS-ItalicMT"/>
          <w:i/>
          <w:iCs/>
          <w:color w:val="000000"/>
        </w:rPr>
        <w:br/>
        <w:t xml:space="preserve">network </w:t>
      </w:r>
      <w:r w:rsidR="00D950CA" w:rsidRPr="006D5CC3">
        <w:rPr>
          <w:rFonts w:ascii="TimesNewRomanPS-ItalicMT" w:hAnsi="TimesNewRomanPS-ItalicMT"/>
          <w:iCs/>
          <w:color w:val="000000"/>
        </w:rPr>
        <w:t>yang</w:t>
      </w:r>
      <w:r w:rsidR="00D950CA" w:rsidRPr="00D950CA">
        <w:rPr>
          <w:rFonts w:ascii="TimesNewRomanPS-ItalicMT" w:hAnsi="TimesNewRomanPS-ItalicMT"/>
          <w:i/>
          <w:iCs/>
          <w:color w:val="000000"/>
        </w:rPr>
        <w:t xml:space="preserve"> </w:t>
      </w:r>
      <w:r w:rsidR="00D950CA" w:rsidRPr="00D950CA">
        <w:rPr>
          <w:rFonts w:ascii="TimesNewRomanPSMT" w:hAnsi="TimesNewRomanPSMT"/>
          <w:color w:val="000000"/>
        </w:rPr>
        <w:t xml:space="preserve">dikembangkan oleh </w:t>
      </w:r>
      <w:r w:rsidR="00D950CA" w:rsidRPr="00D950CA">
        <w:rPr>
          <w:rFonts w:ascii="TimesNewRomanPS-ItalicMT" w:hAnsi="TimesNewRomanPS-ItalicMT"/>
          <w:i/>
          <w:iCs/>
          <w:color w:val="000000"/>
        </w:rPr>
        <w:t>Google</w:t>
      </w:r>
      <w:r w:rsidR="006D5CC3" w:rsidRPr="006D5CC3">
        <w:rPr>
          <w:rFonts w:ascii="TimesNewRomanPS-ItalicMT" w:hAnsi="TimesNewRomanPS-ItalicMT"/>
          <w:iCs/>
          <w:color w:val="000000"/>
          <w:lang w:val="en-US"/>
        </w:rPr>
        <w:t xml:space="preserve"> untuk</w:t>
      </w:r>
      <w:r w:rsidR="006D5CC3">
        <w:rPr>
          <w:rFonts w:ascii="TimesNewRomanPS-ItalicMT" w:hAnsi="TimesNewRomanPS-ItalicMT"/>
          <w:i/>
          <w:iCs/>
          <w:color w:val="000000"/>
          <w:lang w:val="en-US"/>
        </w:rPr>
        <w:t xml:space="preserve"> </w:t>
      </w:r>
      <w:r w:rsidR="00D950CA" w:rsidRPr="00D950CA">
        <w:rPr>
          <w:rFonts w:ascii="TimesNewRomanPS-ItalicMT" w:hAnsi="TimesNewRomanPS-ItalicMT"/>
          <w:i/>
          <w:iCs/>
          <w:color w:val="000000"/>
        </w:rPr>
        <w:t xml:space="preserve"> </w:t>
      </w:r>
      <w:r w:rsidR="00D950CA" w:rsidRPr="00D950CA">
        <w:rPr>
          <w:rFonts w:ascii="TimesNewRomanPSMT" w:hAnsi="TimesNewRomanPSMT"/>
          <w:color w:val="000000"/>
        </w:rPr>
        <w:t xml:space="preserve">memenuhi </w:t>
      </w:r>
      <w:r w:rsidR="00D950CA" w:rsidRPr="00D950CA">
        <w:rPr>
          <w:rFonts w:ascii="TimesNewRomanPS-ItalicMT" w:hAnsi="TimesNewRomanPS-ItalicMT"/>
          <w:i/>
          <w:iCs/>
          <w:color w:val="000000"/>
        </w:rPr>
        <w:t>ImageNet Large Visual</w:t>
      </w:r>
      <w:r w:rsidR="006D5CC3">
        <w:rPr>
          <w:lang w:val="en-US"/>
        </w:rPr>
        <w:t xml:space="preserve"> </w:t>
      </w:r>
      <w:r w:rsidR="00D950CA" w:rsidRPr="00D950CA">
        <w:rPr>
          <w:rFonts w:ascii="TimesNewRomanPS-ItalicMT" w:hAnsi="TimesNewRomanPS-ItalicMT"/>
          <w:i/>
          <w:iCs/>
          <w:color w:val="000000"/>
        </w:rPr>
        <w:t xml:space="preserve">recognition challenge </w:t>
      </w:r>
      <w:r w:rsidR="00D950CA" w:rsidRPr="00D950CA">
        <w:rPr>
          <w:rFonts w:ascii="TimesNewRomanPSMT" w:hAnsi="TimesNewRomanPSMT"/>
          <w:color w:val="000000"/>
        </w:rPr>
        <w:t xml:space="preserve">pada tahun 2012. Model </w:t>
      </w:r>
      <w:r w:rsidR="00D950CA" w:rsidRPr="00D950CA">
        <w:rPr>
          <w:rFonts w:ascii="TimesNewRomanPS-ItalicMT" w:hAnsi="TimesNewRomanPS-ItalicMT"/>
          <w:i/>
          <w:iCs/>
          <w:color w:val="000000"/>
        </w:rPr>
        <w:t xml:space="preserve">Inception </w:t>
      </w:r>
      <w:r w:rsidR="00D950CA" w:rsidRPr="00D950CA">
        <w:rPr>
          <w:rFonts w:ascii="TimesNewRomanPSMT" w:hAnsi="TimesNewRomanPSMT"/>
          <w:color w:val="000000"/>
        </w:rPr>
        <w:t xml:space="preserve">menggunakan </w:t>
      </w:r>
      <w:r w:rsidR="006D5CC3">
        <w:rPr>
          <w:rFonts w:ascii="TimesNewRomanPSMT" w:hAnsi="TimesNewRomanPSMT"/>
          <w:color w:val="000000"/>
        </w:rPr>
        <w:t>filter pada</w:t>
      </w:r>
      <w:r w:rsidR="006D5CC3">
        <w:rPr>
          <w:rFonts w:ascii="TimesNewRomanPSMT" w:hAnsi="TimesNewRomanPSMT"/>
          <w:color w:val="000000"/>
          <w:lang w:val="en-US"/>
        </w:rPr>
        <w:t xml:space="preserve"> </w:t>
      </w:r>
      <w:r w:rsidR="00D950CA" w:rsidRPr="00D950CA">
        <w:rPr>
          <w:rFonts w:ascii="TimesNewRomanPSMT" w:hAnsi="TimesNewRomanPSMT"/>
          <w:color w:val="000000"/>
        </w:rPr>
        <w:t xml:space="preserve">layer </w:t>
      </w:r>
      <w:r w:rsidR="00D950CA" w:rsidRPr="00D950CA">
        <w:rPr>
          <w:rFonts w:ascii="TimesNewRomanPS-ItalicMT" w:hAnsi="TimesNewRomanPS-ItalicMT"/>
          <w:i/>
          <w:iCs/>
          <w:color w:val="000000"/>
        </w:rPr>
        <w:t>convolutiona</w:t>
      </w:r>
      <w:r w:rsidR="006D5CC3">
        <w:rPr>
          <w:rFonts w:ascii="TimesNewRomanPS-ItalicMT" w:hAnsi="TimesNewRomanPS-ItalicMT"/>
          <w:i/>
          <w:iCs/>
          <w:color w:val="000000"/>
          <w:lang w:val="en-US"/>
        </w:rPr>
        <w:t>l</w:t>
      </w:r>
      <w:r w:rsidR="00D950CA" w:rsidRPr="00D950CA">
        <w:rPr>
          <w:rFonts w:ascii="TimesNewRomanPS-ItalicMT" w:hAnsi="TimesNewRomanPS-ItalicMT"/>
          <w:i/>
          <w:iCs/>
          <w:color w:val="000000"/>
        </w:rPr>
        <w:t xml:space="preserve">, </w:t>
      </w:r>
      <w:r w:rsidR="00D950CA" w:rsidRPr="00D950CA">
        <w:rPr>
          <w:rFonts w:ascii="TimesNewRomanPSMT" w:hAnsi="TimesNewRomanPSMT"/>
          <w:color w:val="000000"/>
        </w:rPr>
        <w:t xml:space="preserve">tidak seperti </w:t>
      </w:r>
      <w:r w:rsidR="00D950CA" w:rsidRPr="00D950CA">
        <w:rPr>
          <w:rFonts w:ascii="TimesNewRomanPS-ItalicMT" w:hAnsi="TimesNewRomanPS-ItalicMT"/>
          <w:i/>
          <w:iCs/>
          <w:color w:val="000000"/>
        </w:rPr>
        <w:t xml:space="preserve">convolutional layer </w:t>
      </w:r>
      <w:r w:rsidR="00D950CA" w:rsidRPr="00D950CA">
        <w:rPr>
          <w:rFonts w:ascii="TimesNewRomanPSMT" w:hAnsi="TimesNewRomanPSMT"/>
          <w:color w:val="000000"/>
        </w:rPr>
        <w:t xml:space="preserve">biasa. Hasil dari </w:t>
      </w:r>
      <w:r w:rsidR="006D5CC3">
        <w:rPr>
          <w:rFonts w:ascii="TimesNewRomanPSMT" w:hAnsi="TimesNewRomanPSMT"/>
          <w:color w:val="000000"/>
        </w:rPr>
        <w:t>beberapa</w:t>
      </w:r>
      <w:r w:rsidR="006D5CC3">
        <w:rPr>
          <w:rFonts w:ascii="TimesNewRomanPSMT" w:hAnsi="TimesNewRomanPSMT"/>
          <w:color w:val="000000"/>
          <w:lang w:val="en-US"/>
        </w:rPr>
        <w:t xml:space="preserve"> </w:t>
      </w:r>
      <w:r w:rsidR="00D950CA" w:rsidRPr="00D950CA">
        <w:rPr>
          <w:rFonts w:ascii="TimesNewRomanPSMT" w:hAnsi="TimesNewRomanPSMT"/>
          <w:color w:val="000000"/>
        </w:rPr>
        <w:t xml:space="preserve">filter tersebut dijadikan satu lagi menggunakan </w:t>
      </w:r>
      <w:r w:rsidR="006D5CC3">
        <w:rPr>
          <w:rFonts w:ascii="TimesNewRomanPS-ItalicMT" w:hAnsi="TimesNewRomanPS-ItalicMT"/>
          <w:i/>
          <w:iCs/>
          <w:color w:val="000000"/>
        </w:rPr>
        <w:t xml:space="preserve">channel </w:t>
      </w:r>
      <w:r w:rsidR="006D5CC3">
        <w:rPr>
          <w:rFonts w:ascii="TimesNewRomanPS-ItalicMT" w:hAnsi="TimesNewRomanPS-ItalicMT"/>
          <w:i/>
          <w:iCs/>
          <w:color w:val="000000"/>
          <w:lang w:val="en-US"/>
        </w:rPr>
        <w:t>c</w:t>
      </w:r>
      <w:r w:rsidR="00D950CA" w:rsidRPr="00D950CA">
        <w:rPr>
          <w:rFonts w:ascii="TimesNewRomanPS-ItalicMT" w:hAnsi="TimesNewRomanPS-ItalicMT"/>
          <w:i/>
          <w:iCs/>
          <w:color w:val="000000"/>
        </w:rPr>
        <w:t xml:space="preserve">oncat </w:t>
      </w:r>
      <w:r w:rsidR="006D5CC3">
        <w:rPr>
          <w:rFonts w:ascii="TimesNewRomanPSMT" w:hAnsi="TimesNewRomanPSMT"/>
          <w:color w:val="000000"/>
        </w:rPr>
        <w:t>sebelum masuk</w:t>
      </w:r>
      <w:r w:rsidR="006D5CC3">
        <w:rPr>
          <w:rFonts w:ascii="TimesNewRomanPSMT" w:hAnsi="TimesNewRomanPSMT"/>
          <w:color w:val="000000"/>
          <w:lang w:val="en-US"/>
        </w:rPr>
        <w:t xml:space="preserve"> </w:t>
      </w:r>
      <w:r w:rsidR="00D46E05">
        <w:rPr>
          <w:rFonts w:ascii="TimesNewRomanPSMT" w:hAnsi="TimesNewRomanPSMT"/>
          <w:color w:val="000000"/>
        </w:rPr>
        <w:t>ke</w:t>
      </w:r>
      <w:r w:rsidR="006D5CC3">
        <w:rPr>
          <w:rFonts w:ascii="TimesNewRomanPSMT" w:hAnsi="TimesNewRomanPSMT"/>
          <w:color w:val="000000"/>
          <w:lang w:val="en-US"/>
        </w:rPr>
        <w:t xml:space="preserve"> </w:t>
      </w:r>
      <w:r w:rsidR="00D46E05">
        <w:rPr>
          <w:rFonts w:ascii="TimesNewRomanPSMT" w:hAnsi="TimesNewRomanPSMT"/>
          <w:color w:val="000000"/>
        </w:rPr>
        <w:t>dalam iterasi berikutnya</w:t>
      </w:r>
      <w:r w:rsidR="006D5CC3">
        <w:rPr>
          <w:rFonts w:ascii="TimesNewRomanPSMT" w:hAnsi="TimesNewRomanPSMT"/>
          <w:color w:val="000000"/>
          <w:lang w:val="en-US"/>
        </w:rPr>
        <w:fldChar w:fldCharType="begin" w:fldLock="1"/>
      </w:r>
      <w:r>
        <w:rPr>
          <w:rFonts w:ascii="TimesNewRomanPSMT" w:hAnsi="TimesNewRomanPSMT"/>
          <w:color w:val="000000"/>
          <w:lang w:val="en-US"/>
        </w:rPr>
        <w:instrText>ADDIN CSL_CITATION {"citationItems":[{"id":"ITEM-1","itemData":{"abstract":"In this section we introduce our detection method based on the baseline Faster R-CNN [6] system. The models are initialized by the ImageNet classification models, and then fine-tuned on the object detection data. We have experimented with ResNet-50/101 at the time of the ILSVRC &amp; COCO 2015 detection competitions. Unlike VGG-16 used in [6], our ResNet has no hidden fc layers. We adopt the idea of \"Networks on Conv feature maps\" (NoC) [7] to address this issue. We compute the full-image shared conv feature maps using those layers whose strides on the image are no greater than 16 pix-els (i.e., conv1, conv2 x, conv3 x, and conv4 x, totally 91 conv layers in ResNet-101). We consider these layers as analogous to the 13 conv layers in VGG-16, and by doing so, both ResNet and VGG-16 have conv feature maps of the same total stride (16 pixels). These layers are shared by a region proposal network (RPN, generating 300 proposals) [6] and a Fast R-CNN detection network [2]. RoI pooling [2] is performed before conv5 1. On this RoI-pooled feature, all layers of conv5 x and up are adopted for each region, playing the roles of VGG-16's fc layers. The final classification layer is replaced by two sibling layers (classification and box regression [2]). For the usage of BN layers, after pre-training, we compute the BN statistics (means and variances) for each layer on the ImageNet training set. Then the BN layers are fixed during fine-tuning for object detection. As such, the BN layers become linear activations with constant offsets and scales, and BN statistics are not updated by fine-tuning. We fix the BN layers mainly for reducing memory consumption in Faster R-CNN training. PASCAL VOC Following [2, 6], for the PASCAL VOC 2007 test set, we use the 5k trainval images in VOC 2007 and 16k train-val images in VOC 2012 for training (\"07+12\"). For the PASCAL VOC 2012 test set, we use the 10k trainval+test images in VOC 2007 and 16k trainval images in VOC 2012 training data 07+12 07++12 test data VOC 07 test VOC 12 test VGG-16 73.2 70.4 ResNet-101 76.4 73.8 Table 1. Object detection mAP (%) on the PASCAL VOC 2007/2012 test sets using baseline Faster R-CNN. See also Table 4 and 5 for better results. metric mAP@.5 mAP@[.5, .95] VGG-16 41.5 21.2 ResNet-101 48.4 27.2 Table 2. Object detection mAP (%) on the COCO validation set using baseline Faster R-CNN. See also Table 3 for better results. for training (\"07++12\"). The hyper-parameters for training Faster R-CNN are the same as i…","author":[{"dropping-particle":"","family":"Materials","given":"Supplementary","non-dropping-particle":"","parse-names":false,"suffix":""},{"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2015"]]},"page":"9-12","title":"Deep Residual Learning for Image Recognition A. Object Detection Baselines","type":"article-journal"},"uris":["http://www.mendeley.com/documents/?uuid=e9f20c77-c5a2-4487-a1f2-a2a76e241b3a"]}],"mendeley":{"formattedCitation":"[13]","plainTextFormattedCitation":"[13]","previouslyFormattedCitation":"[13]"},"properties":{"noteIndex":0},"schema":"https://github.com/citation-style-language/schema/raw/master/csl-citation.json"}</w:instrText>
      </w:r>
      <w:r w:rsidR="006D5CC3">
        <w:rPr>
          <w:rFonts w:ascii="TimesNewRomanPSMT" w:hAnsi="TimesNewRomanPSMT"/>
          <w:color w:val="000000"/>
          <w:lang w:val="en-US"/>
        </w:rPr>
        <w:fldChar w:fldCharType="separate"/>
      </w:r>
      <w:r w:rsidR="0000764D" w:rsidRPr="0000764D">
        <w:rPr>
          <w:rFonts w:ascii="TimesNewRomanPSMT" w:hAnsi="TimesNewRomanPSMT"/>
          <w:noProof/>
          <w:color w:val="000000"/>
          <w:lang w:val="en-US"/>
        </w:rPr>
        <w:t>[13]</w:t>
      </w:r>
      <w:r w:rsidR="006D5CC3">
        <w:rPr>
          <w:rFonts w:ascii="TimesNewRomanPSMT" w:hAnsi="TimesNewRomanPSMT"/>
          <w:color w:val="000000"/>
          <w:lang w:val="en-US"/>
        </w:rPr>
        <w:fldChar w:fldCharType="end"/>
      </w:r>
      <w:r w:rsidR="006D5CC3">
        <w:rPr>
          <w:rFonts w:ascii="TimesNewRomanPSMT" w:hAnsi="TimesNewRomanPSMT"/>
          <w:color w:val="000000"/>
          <w:lang w:val="en-US"/>
        </w:rPr>
        <w:t>.</w:t>
      </w:r>
      <w:r w:rsidR="00D950CA">
        <w:rPr>
          <w:rFonts w:ascii="TimesNewRomanPSMT" w:hAnsi="TimesNewRomanPSMT"/>
          <w:color w:val="000000"/>
          <w:lang w:val="en-US"/>
        </w:rPr>
        <w:t xml:space="preserve"> </w:t>
      </w:r>
    </w:p>
    <w:p w:rsidR="00D950CA" w:rsidRPr="00D950CA" w:rsidRDefault="00D950CA" w:rsidP="00D950CA">
      <w:pPr>
        <w:pStyle w:val="TEUnsoed-TextBodyspasi2"/>
        <w:rPr>
          <w:lang w:val="en-US"/>
        </w:rPr>
      </w:pPr>
      <w:r w:rsidRPr="00D950CA">
        <w:rPr>
          <w:rFonts w:ascii="TimesNewRomanPSMT" w:hAnsi="TimesNewRomanPSMT"/>
          <w:color w:val="000000"/>
        </w:rPr>
        <w:t xml:space="preserve">Tujuan dari modul </w:t>
      </w:r>
      <w:r w:rsidRPr="00D950CA">
        <w:rPr>
          <w:rFonts w:ascii="TimesNewRomanPS-ItalicMT" w:hAnsi="TimesNewRomanPS-ItalicMT"/>
          <w:i/>
          <w:iCs/>
          <w:color w:val="000000"/>
        </w:rPr>
        <w:t xml:space="preserve">inception </w:t>
      </w:r>
      <w:r w:rsidRPr="00D950CA">
        <w:rPr>
          <w:rFonts w:ascii="TimesNewRomanPSMT" w:hAnsi="TimesNewRomanPSMT"/>
          <w:color w:val="000000"/>
        </w:rPr>
        <w:t xml:space="preserve">adalah untuk bertindak sebagai </w:t>
      </w:r>
      <w:r w:rsidRPr="00D950CA">
        <w:rPr>
          <w:rFonts w:ascii="TimesNewRomanPS-ItalicMT" w:hAnsi="TimesNewRomanPS-ItalicMT"/>
          <w:i/>
          <w:iCs/>
          <w:color w:val="000000"/>
        </w:rPr>
        <w:t>multilevel</w:t>
      </w:r>
      <w:r w:rsidRPr="00D950CA">
        <w:rPr>
          <w:rFonts w:ascii="TimesNewRomanPS-ItalicMT" w:hAnsi="TimesNewRomanPS-ItalicMT"/>
          <w:i/>
          <w:iCs/>
          <w:color w:val="000000"/>
        </w:rPr>
        <w:br/>
        <w:t xml:space="preserve">feature extractor </w:t>
      </w:r>
      <w:r w:rsidRPr="00D950CA">
        <w:rPr>
          <w:rFonts w:ascii="TimesNewRomanPSMT" w:hAnsi="TimesNewRomanPSMT"/>
          <w:color w:val="000000"/>
        </w:rPr>
        <w:t xml:space="preserve">dengan menghitung filter-filter </w:t>
      </w:r>
      <w:r w:rsidRPr="00D950CA">
        <w:rPr>
          <w:rFonts w:ascii="TimesNewRomanPS-ItalicMT" w:hAnsi="TimesNewRomanPS-ItalicMT"/>
          <w:i/>
          <w:iCs/>
          <w:color w:val="000000"/>
        </w:rPr>
        <w:t xml:space="preserve">convolutional </w:t>
      </w:r>
      <w:r w:rsidRPr="00D950CA">
        <w:rPr>
          <w:rFonts w:ascii="TimesNewRomanPSMT" w:hAnsi="TimesNewRomanPSMT"/>
          <w:color w:val="000000"/>
        </w:rPr>
        <w:t>dalam modul yang</w:t>
      </w:r>
      <w:r w:rsidRPr="00D950CA">
        <w:rPr>
          <w:rFonts w:ascii="TimesNewRomanPSMT" w:hAnsi="TimesNewRomanPSMT"/>
          <w:color w:val="000000"/>
        </w:rPr>
        <w:br/>
        <w:t>sama. Hasil dari filter-filter tersebut kemudian ditumpukan ke</w:t>
      </w:r>
      <w:r w:rsidR="006D5CC3">
        <w:rPr>
          <w:rFonts w:ascii="TimesNewRomanPSMT" w:hAnsi="TimesNewRomanPSMT"/>
          <w:color w:val="000000"/>
          <w:lang w:val="en-US"/>
        </w:rPr>
        <w:t xml:space="preserve"> </w:t>
      </w:r>
      <w:r w:rsidRPr="00D950CA">
        <w:rPr>
          <w:rFonts w:ascii="TimesNewRomanPSMT" w:hAnsi="TimesNewRomanPSMT"/>
          <w:color w:val="000000"/>
        </w:rPr>
        <w:t>dalam dimensi</w:t>
      </w:r>
      <w:r w:rsidRPr="00D950CA">
        <w:rPr>
          <w:rFonts w:ascii="TimesNewRomanPSMT" w:hAnsi="TimesNewRomanPSMT"/>
          <w:color w:val="000000"/>
        </w:rPr>
        <w:br/>
      </w:r>
      <w:r w:rsidRPr="00D950CA">
        <w:rPr>
          <w:rFonts w:ascii="TimesNewRomanPS-ItalicMT" w:hAnsi="TimesNewRomanPS-ItalicMT"/>
          <w:i/>
          <w:iCs/>
          <w:color w:val="000000"/>
        </w:rPr>
        <w:t xml:space="preserve">channel </w:t>
      </w:r>
      <w:r w:rsidRPr="00D950CA">
        <w:rPr>
          <w:rFonts w:ascii="TimesNewRomanPSMT" w:hAnsi="TimesNewRomanPSMT"/>
          <w:color w:val="000000"/>
        </w:rPr>
        <w:t>sebelum dimasukan ke</w:t>
      </w:r>
      <w:r w:rsidR="006D5CC3">
        <w:rPr>
          <w:rFonts w:ascii="TimesNewRomanPSMT" w:hAnsi="TimesNewRomanPSMT"/>
          <w:color w:val="000000"/>
          <w:lang w:val="en-US"/>
        </w:rPr>
        <w:t xml:space="preserve"> </w:t>
      </w:r>
      <w:r w:rsidRPr="00D950CA">
        <w:rPr>
          <w:rFonts w:ascii="TimesNewRomanPSMT" w:hAnsi="TimesNewRomanPSMT"/>
          <w:color w:val="000000"/>
        </w:rPr>
        <w:t>dalam lapisan selanjutnya.</w:t>
      </w:r>
    </w:p>
    <w:p w:rsidR="003F5D46" w:rsidRDefault="00EF67CB" w:rsidP="003F5D46">
      <w:pPr>
        <w:pStyle w:val="Heading3"/>
        <w:rPr>
          <w:lang w:val="en-US"/>
        </w:rPr>
      </w:pPr>
      <w:bookmarkStart w:id="55" w:name="_Toc83471435"/>
      <w:r>
        <w:rPr>
          <w:lang w:val="en-US"/>
        </w:rPr>
        <w:t xml:space="preserve">Arsitektur </w:t>
      </w:r>
      <w:r w:rsidRPr="00F97DAA">
        <w:rPr>
          <w:i/>
          <w:lang w:val="en-US"/>
        </w:rPr>
        <w:t>VGG16</w:t>
      </w:r>
      <w:bookmarkEnd w:id="55"/>
    </w:p>
    <w:p w:rsidR="00EF67CB" w:rsidRDefault="00EF67CB" w:rsidP="00EF67CB">
      <w:pPr>
        <w:pStyle w:val="TEUnsoed-TextBodyspasi2"/>
        <w:rPr>
          <w:lang w:val="en-US"/>
        </w:rPr>
      </w:pPr>
      <w:r w:rsidRPr="00F97DAA">
        <w:rPr>
          <w:i/>
          <w:lang w:val="en-US"/>
        </w:rPr>
        <w:t>VGG16</w:t>
      </w:r>
      <w:r w:rsidRPr="00EF67CB">
        <w:rPr>
          <w:lang w:val="en-US"/>
        </w:rPr>
        <w:t xml:space="preserve"> adalah model jaringan</w:t>
      </w:r>
      <w:r w:rsidR="00564265">
        <w:rPr>
          <w:lang w:val="en-US"/>
        </w:rPr>
        <w:t xml:space="preserve"> </w:t>
      </w:r>
      <w:r w:rsidRPr="00EF67CB">
        <w:rPr>
          <w:lang w:val="en-US"/>
        </w:rPr>
        <w:t xml:space="preserve"> saraf </w:t>
      </w:r>
      <w:r w:rsidR="00564265">
        <w:rPr>
          <w:lang w:val="en-US"/>
        </w:rPr>
        <w:t xml:space="preserve"> </w:t>
      </w:r>
      <w:r w:rsidRPr="00EF67CB">
        <w:rPr>
          <w:lang w:val="en-US"/>
        </w:rPr>
        <w:t xml:space="preserve">konvolusional yang diusulkan oleh K. Simonyan dan A. Zisserman dari </w:t>
      </w:r>
      <w:r w:rsidRPr="00F97DAA">
        <w:rPr>
          <w:i/>
          <w:lang w:val="en-US"/>
        </w:rPr>
        <w:t>Universitas Oxford</w:t>
      </w:r>
      <w:r w:rsidRPr="00EF67CB">
        <w:rPr>
          <w:lang w:val="en-US"/>
        </w:rPr>
        <w:t xml:space="preserve"> dalam makalah</w:t>
      </w:r>
      <w:r>
        <w:rPr>
          <w:lang w:val="en-US"/>
        </w:rPr>
        <w:t xml:space="preserve">nya yang berjudul  </w:t>
      </w:r>
      <w:r w:rsidRPr="00EF67CB">
        <w:rPr>
          <w:lang w:val="en-US"/>
        </w:rPr>
        <w:t xml:space="preserve"> "</w:t>
      </w:r>
      <w:r w:rsidRPr="00EF67CB">
        <w:rPr>
          <w:i/>
          <w:lang w:val="en-US"/>
        </w:rPr>
        <w:t>Very Deep Convolutional Networks for Large-Scale Image Recognition "</w:t>
      </w:r>
      <w:r w:rsidRPr="00EF67CB">
        <w:rPr>
          <w:lang w:val="en-US"/>
        </w:rPr>
        <w:t>.</w:t>
      </w:r>
      <w:r>
        <w:rPr>
          <w:lang w:val="en-US"/>
        </w:rPr>
        <w:fldChar w:fldCharType="begin" w:fldLock="1"/>
      </w:r>
      <w:r w:rsidR="00F97DAA">
        <w:rPr>
          <w:lang w:val="en-US"/>
        </w:rPr>
        <w:instrText>ADDIN CSL_CITATION {"citationItems":[{"id":"ITEM-1","itemData":{"URL":"https://neurohive.io/en/popular-networks/vgg16/","accessed":{"date-parts":[["2020","11","15"]]},"author":[{"dropping-particle":"","family":"Neurohive","given":"","non-dropping-particle":"","parse-names":false,"suffix":""}],"id":"ITEM-1","issued":{"date-parts":[["2018"]]},"title":"VGG16 – Convolutional Network for Classification and Detection","type":"webpage"},"uris":["http://www.mendeley.com/documents/?uuid=d958b707-ad32-43fc-b800-c85e415a6897"]}],"mendeley":{"formattedCitation":"[14]","plainTextFormattedCitation":"[14]","previouslyFormattedCitation":"[14]"},"properties":{"noteIndex":0},"schema":"https://github.com/citation-style-language/schema/raw/master/csl-citation.json"}</w:instrText>
      </w:r>
      <w:r>
        <w:rPr>
          <w:lang w:val="en-US"/>
        </w:rPr>
        <w:fldChar w:fldCharType="separate"/>
      </w:r>
      <w:r w:rsidR="0000764D" w:rsidRPr="0000764D">
        <w:rPr>
          <w:noProof/>
          <w:lang w:val="en-US"/>
        </w:rPr>
        <w:t>[14]</w:t>
      </w:r>
      <w:r>
        <w:rPr>
          <w:lang w:val="en-US"/>
        </w:rPr>
        <w:fldChar w:fldCharType="end"/>
      </w:r>
      <w:r>
        <w:rPr>
          <w:lang w:val="en-US"/>
        </w:rPr>
        <w:t xml:space="preserve"> </w:t>
      </w:r>
      <w:r w:rsidRPr="00EF67CB">
        <w:rPr>
          <w:lang w:val="en-US"/>
        </w:rPr>
        <w:t xml:space="preserve"> Model ini mencapai top-5 </w:t>
      </w:r>
      <w:r>
        <w:rPr>
          <w:lang w:val="en-US"/>
        </w:rPr>
        <w:t xml:space="preserve">dengan </w:t>
      </w:r>
      <w:r w:rsidRPr="00EF67CB">
        <w:rPr>
          <w:lang w:val="en-US"/>
        </w:rPr>
        <w:t xml:space="preserve">akurasi pengujian 92,7% </w:t>
      </w:r>
      <w:r>
        <w:rPr>
          <w:lang w:val="en-US"/>
        </w:rPr>
        <w:t xml:space="preserve">di </w:t>
      </w:r>
      <w:r w:rsidRPr="00374EBE">
        <w:rPr>
          <w:i/>
          <w:lang w:val="en-US"/>
        </w:rPr>
        <w:t>ImageNet</w:t>
      </w:r>
      <w:r>
        <w:rPr>
          <w:lang w:val="en-US"/>
        </w:rPr>
        <w:t>, yang memiliki</w:t>
      </w:r>
      <w:r w:rsidRPr="00EF67CB">
        <w:rPr>
          <w:lang w:val="en-US"/>
        </w:rPr>
        <w:t xml:space="preserve"> kumpulan data lebih dari 14 juta gambar </w:t>
      </w:r>
      <w:r>
        <w:rPr>
          <w:lang w:val="en-US"/>
        </w:rPr>
        <w:t xml:space="preserve">dan 1000 kelas. </w:t>
      </w:r>
      <w:r w:rsidRPr="00F97DAA">
        <w:rPr>
          <w:i/>
          <w:lang w:val="en-US"/>
        </w:rPr>
        <w:t xml:space="preserve">VGG16 </w:t>
      </w:r>
      <w:r w:rsidRPr="00EF67CB">
        <w:rPr>
          <w:lang w:val="en-US"/>
        </w:rPr>
        <w:t xml:space="preserve">adalah </w:t>
      </w:r>
      <w:r>
        <w:rPr>
          <w:lang w:val="en-US"/>
        </w:rPr>
        <w:t xml:space="preserve"> </w:t>
      </w:r>
      <w:r w:rsidRPr="00EF67CB">
        <w:rPr>
          <w:lang w:val="en-US"/>
        </w:rPr>
        <w:t xml:space="preserve">salah satu model terkenal yang dikirim ke </w:t>
      </w:r>
      <w:r w:rsidRPr="00F97DAA">
        <w:rPr>
          <w:i/>
          <w:lang w:val="en-US"/>
        </w:rPr>
        <w:t>ILSVRC-2014</w:t>
      </w:r>
      <w:r w:rsidRPr="00EF67CB">
        <w:rPr>
          <w:lang w:val="en-US"/>
        </w:rPr>
        <w:t>.</w:t>
      </w:r>
      <w:r>
        <w:rPr>
          <w:lang w:val="en-US"/>
        </w:rPr>
        <w:t xml:space="preserve"> </w:t>
      </w:r>
      <w:r>
        <w:rPr>
          <w:lang w:val="en-US"/>
        </w:rPr>
        <w:fldChar w:fldCharType="begin"/>
      </w:r>
      <w:r>
        <w:rPr>
          <w:lang w:val="en-US"/>
        </w:rPr>
        <w:instrText xml:space="preserve"> REF _Ref56366330 \h </w:instrText>
      </w:r>
      <w:r>
        <w:rPr>
          <w:lang w:val="en-US"/>
        </w:rPr>
      </w:r>
      <w:r>
        <w:rPr>
          <w:lang w:val="en-US"/>
        </w:rPr>
        <w:fldChar w:fldCharType="separate"/>
      </w:r>
      <w:r w:rsidR="003F04E6">
        <w:t xml:space="preserve">Gambar </w:t>
      </w:r>
      <w:r w:rsidR="003F04E6">
        <w:rPr>
          <w:noProof/>
        </w:rPr>
        <w:t>2</w:t>
      </w:r>
      <w:r w:rsidR="003F04E6">
        <w:t>.</w:t>
      </w:r>
      <w:r w:rsidR="003F04E6">
        <w:rPr>
          <w:noProof/>
        </w:rPr>
        <w:t>11</w:t>
      </w:r>
      <w:r>
        <w:rPr>
          <w:lang w:val="en-US"/>
        </w:rPr>
        <w:fldChar w:fldCharType="end"/>
      </w:r>
      <w:r>
        <w:rPr>
          <w:lang w:val="en-US"/>
        </w:rPr>
        <w:t xml:space="preserve"> berikut menunjukkan arsitektur</w:t>
      </w:r>
      <w:r w:rsidRPr="00F97DAA">
        <w:rPr>
          <w:i/>
          <w:lang w:val="en-US"/>
        </w:rPr>
        <w:t xml:space="preserve"> VGG16</w:t>
      </w:r>
      <w:r w:rsidR="00374EBE">
        <w:rPr>
          <w:lang w:val="en-US"/>
        </w:rPr>
        <w:t>.</w:t>
      </w:r>
    </w:p>
    <w:p w:rsidR="00EF67CB" w:rsidRDefault="00FE498C" w:rsidP="00EF67CB">
      <w:pPr>
        <w:pStyle w:val="TEUnsoed-TextBodyspasi2"/>
        <w:ind w:firstLine="0"/>
        <w:jc w:val="center"/>
        <w:rPr>
          <w:lang w:val="en-US"/>
        </w:rPr>
      </w:pPr>
      <w:r>
        <w:rPr>
          <w:noProof/>
          <w:lang w:val="en-US" w:eastAsia="en-US" w:bidi="ar-SA"/>
        </w:rPr>
        <w:drawing>
          <wp:inline distT="0" distB="0" distL="0" distR="0" wp14:anchorId="791C2FA7" wp14:editId="495D1BBE">
            <wp:extent cx="5039995" cy="1243965"/>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1243965"/>
                    </a:xfrm>
                    <a:prstGeom prst="rect">
                      <a:avLst/>
                    </a:prstGeom>
                    <a:noFill/>
                    <a:ln>
                      <a:noFill/>
                    </a:ln>
                  </pic:spPr>
                </pic:pic>
              </a:graphicData>
            </a:graphic>
          </wp:inline>
        </w:drawing>
      </w:r>
    </w:p>
    <w:p w:rsidR="00EF67CB" w:rsidRDefault="00FE498C" w:rsidP="00EF67CB">
      <w:pPr>
        <w:pStyle w:val="TEUnsoed-TextBodyspasi2"/>
        <w:keepNext/>
        <w:ind w:firstLine="0"/>
        <w:jc w:val="center"/>
      </w:pPr>
      <w:r>
        <w:rPr>
          <w:noProof/>
          <w:lang w:val="en-US" w:eastAsia="en-US" w:bidi="ar-SA"/>
        </w:rPr>
        <w:drawing>
          <wp:inline distT="0" distB="0" distL="0" distR="0" wp14:anchorId="13FE2E74" wp14:editId="1948D73C">
            <wp:extent cx="5039995" cy="2924175"/>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2924175"/>
                    </a:xfrm>
                    <a:prstGeom prst="rect">
                      <a:avLst/>
                    </a:prstGeom>
                    <a:noFill/>
                    <a:ln>
                      <a:noFill/>
                    </a:ln>
                  </pic:spPr>
                </pic:pic>
              </a:graphicData>
            </a:graphic>
          </wp:inline>
        </w:drawing>
      </w:r>
    </w:p>
    <w:p w:rsidR="00EF67CB" w:rsidRDefault="00EF67CB" w:rsidP="00EF67CB">
      <w:pPr>
        <w:pStyle w:val="Caption"/>
        <w:jc w:val="center"/>
        <w:rPr>
          <w:lang w:val="en-US"/>
        </w:rPr>
      </w:pPr>
      <w:bookmarkStart w:id="56" w:name="_Ref56366330"/>
      <w:bookmarkStart w:id="57" w:name="_Toc83471320"/>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11</w:t>
      </w:r>
      <w:r w:rsidR="00722190">
        <w:fldChar w:fldCharType="end"/>
      </w:r>
      <w:bookmarkEnd w:id="56"/>
      <w:r>
        <w:rPr>
          <w:lang w:val="en-US"/>
        </w:rPr>
        <w:t>Arsitektur VGG16</w:t>
      </w:r>
      <w:bookmarkEnd w:id="57"/>
    </w:p>
    <w:p w:rsidR="009E6B20" w:rsidRDefault="009E6B20" w:rsidP="00EF67CB">
      <w:pPr>
        <w:pStyle w:val="Caption"/>
        <w:jc w:val="center"/>
        <w:rPr>
          <w:lang w:val="en-US"/>
        </w:rPr>
      </w:pPr>
    </w:p>
    <w:p w:rsidR="009E6B20" w:rsidRDefault="009E6B20" w:rsidP="009E6B20">
      <w:pPr>
        <w:pStyle w:val="Caption"/>
        <w:spacing w:line="480" w:lineRule="auto"/>
        <w:ind w:firstLine="900"/>
        <w:jc w:val="both"/>
        <w:rPr>
          <w:i w:val="0"/>
          <w:lang w:val="en-US"/>
        </w:rPr>
      </w:pPr>
      <w:r>
        <w:rPr>
          <w:i w:val="0"/>
          <w:lang w:val="en-US"/>
        </w:rPr>
        <w:t>Input ke layer cov1 berupa citra</w:t>
      </w:r>
      <w:r w:rsidRPr="009E6B20">
        <w:rPr>
          <w:i w:val="0"/>
          <w:lang w:val="en-US"/>
        </w:rPr>
        <w:t xml:space="preserve"> beruk</w:t>
      </w:r>
      <w:r>
        <w:rPr>
          <w:i w:val="0"/>
          <w:lang w:val="en-US"/>
        </w:rPr>
        <w:t>uran tetap 224 x 224 RGB. Citra</w:t>
      </w:r>
      <w:r w:rsidRPr="009E6B20">
        <w:rPr>
          <w:i w:val="0"/>
          <w:lang w:val="en-US"/>
        </w:rPr>
        <w:t xml:space="preserve"> melewati tumpukan lapisan </w:t>
      </w:r>
      <w:r>
        <w:rPr>
          <w:i w:val="0"/>
          <w:lang w:val="en-US"/>
        </w:rPr>
        <w:t xml:space="preserve"> </w:t>
      </w:r>
      <w:r w:rsidRPr="00374EBE">
        <w:rPr>
          <w:lang w:val="en-US"/>
        </w:rPr>
        <w:t>convolusional</w:t>
      </w:r>
      <w:r>
        <w:rPr>
          <w:i w:val="0"/>
          <w:lang w:val="en-US"/>
        </w:rPr>
        <w:t xml:space="preserve"> (</w:t>
      </w:r>
      <w:r w:rsidRPr="00374EBE">
        <w:rPr>
          <w:lang w:val="en-US"/>
        </w:rPr>
        <w:t>conv</w:t>
      </w:r>
      <w:r w:rsidRPr="009E6B20">
        <w:rPr>
          <w:i w:val="0"/>
          <w:lang w:val="en-US"/>
        </w:rPr>
        <w:t xml:space="preserve">.), Di mana filter digunakan dengan bidang </w:t>
      </w:r>
      <w:r>
        <w:rPr>
          <w:i w:val="0"/>
          <w:lang w:val="en-US"/>
        </w:rPr>
        <w:t>penerima yang sangat kecil sebesar 3×</w:t>
      </w:r>
      <w:r w:rsidRPr="009E6B20">
        <w:rPr>
          <w:i w:val="0"/>
          <w:lang w:val="en-US"/>
        </w:rPr>
        <w:t>3. Dalam salah satu konfigurasi</w:t>
      </w:r>
      <w:r>
        <w:rPr>
          <w:i w:val="0"/>
          <w:lang w:val="en-US"/>
        </w:rPr>
        <w:t xml:space="preserve">nya </w:t>
      </w:r>
      <w:r w:rsidRPr="009E6B20">
        <w:rPr>
          <w:i w:val="0"/>
          <w:lang w:val="en-US"/>
        </w:rPr>
        <w:t xml:space="preserve"> juga menggunakan filter konvolusi 1 × 1, yang dapat dilihat sebagai transformasi linier dari saluran input (diikuti oleh non-linieritas). Langkah</w:t>
      </w:r>
      <w:r>
        <w:rPr>
          <w:i w:val="0"/>
          <w:lang w:val="en-US"/>
        </w:rPr>
        <w:t xml:space="preserve"> (</w:t>
      </w:r>
      <w:r w:rsidRPr="00374EBE">
        <w:rPr>
          <w:lang w:val="en-US"/>
        </w:rPr>
        <w:t>Stride</w:t>
      </w:r>
      <w:r>
        <w:rPr>
          <w:i w:val="0"/>
          <w:lang w:val="en-US"/>
        </w:rPr>
        <w:t>)</w:t>
      </w:r>
      <w:r w:rsidRPr="009E6B20">
        <w:rPr>
          <w:i w:val="0"/>
          <w:lang w:val="en-US"/>
        </w:rPr>
        <w:t xml:space="preserve"> konvolusi ditetap</w:t>
      </w:r>
      <w:r w:rsidR="00374EBE">
        <w:rPr>
          <w:i w:val="0"/>
          <w:lang w:val="en-US"/>
        </w:rPr>
        <w:t xml:space="preserve">kan ke 1 piksel; </w:t>
      </w:r>
      <w:r w:rsidR="00374EBE" w:rsidRPr="00374EBE">
        <w:rPr>
          <w:lang w:val="en-US"/>
        </w:rPr>
        <w:t>spasial padding</w:t>
      </w:r>
      <w:r w:rsidRPr="009E6B20">
        <w:rPr>
          <w:i w:val="0"/>
          <w:lang w:val="en-US"/>
        </w:rPr>
        <w:t xml:space="preserve"> konv. input lapisan sedemikian rupa sehingga resolusi spasial dipertahankan setelah konvolusi, yaitu </w:t>
      </w:r>
      <w:r w:rsidRPr="00374EBE">
        <w:rPr>
          <w:lang w:val="en-US"/>
        </w:rPr>
        <w:t>padding</w:t>
      </w:r>
      <w:r w:rsidRPr="009E6B20">
        <w:rPr>
          <w:i w:val="0"/>
          <w:lang w:val="en-US"/>
        </w:rPr>
        <w:t xml:space="preserve"> adalah 1-piksel untuk konv. 3 × 3. lapisan. Penyatuan spasial dilakukan oleh</w:t>
      </w:r>
      <w:r>
        <w:rPr>
          <w:i w:val="0"/>
          <w:lang w:val="en-US"/>
        </w:rPr>
        <w:t xml:space="preserve"> lima lapisan</w:t>
      </w:r>
      <w:r w:rsidRPr="00374EBE">
        <w:rPr>
          <w:lang w:val="en-US"/>
        </w:rPr>
        <w:t xml:space="preserve"> max-pooling</w:t>
      </w:r>
      <w:r w:rsidRPr="009E6B20">
        <w:rPr>
          <w:i w:val="0"/>
          <w:lang w:val="en-US"/>
        </w:rPr>
        <w:t>, yang mengikuti beberapa konv. lapisan (tidak semua lapisan konv. di</w:t>
      </w:r>
      <w:r>
        <w:rPr>
          <w:i w:val="0"/>
          <w:lang w:val="en-US"/>
        </w:rPr>
        <w:t xml:space="preserve">ikuti oleh </w:t>
      </w:r>
      <w:r w:rsidRPr="00374EBE">
        <w:rPr>
          <w:lang w:val="en-US"/>
        </w:rPr>
        <w:t>max pooling</w:t>
      </w:r>
      <w:r w:rsidRPr="009E6B20">
        <w:rPr>
          <w:i w:val="0"/>
          <w:lang w:val="en-US"/>
        </w:rPr>
        <w:t xml:space="preserve">). </w:t>
      </w:r>
      <w:r w:rsidRPr="00374EBE">
        <w:rPr>
          <w:lang w:val="en-US"/>
        </w:rPr>
        <w:t>Max-pooling</w:t>
      </w:r>
      <w:r w:rsidRPr="009E6B20">
        <w:rPr>
          <w:i w:val="0"/>
          <w:lang w:val="en-US"/>
        </w:rPr>
        <w:t xml:space="preserve"> dilakukan melalui jendela 2x2 piksel, </w:t>
      </w:r>
      <w:r>
        <w:rPr>
          <w:i w:val="0"/>
          <w:lang w:val="en-US"/>
        </w:rPr>
        <w:t>dan dengan</w:t>
      </w:r>
      <w:r w:rsidRPr="009E6B20">
        <w:rPr>
          <w:i w:val="0"/>
          <w:lang w:val="en-US"/>
        </w:rPr>
        <w:t xml:space="preserve"> 2</w:t>
      </w:r>
      <w:r>
        <w:rPr>
          <w:i w:val="0"/>
          <w:lang w:val="en-US"/>
        </w:rPr>
        <w:t xml:space="preserve"> </w:t>
      </w:r>
      <w:r w:rsidRPr="00374EBE">
        <w:rPr>
          <w:lang w:val="en-US"/>
        </w:rPr>
        <w:t>stride</w:t>
      </w:r>
      <w:r w:rsidRPr="009E6B20">
        <w:rPr>
          <w:i w:val="0"/>
          <w:lang w:val="en-US"/>
        </w:rPr>
        <w:t>.</w:t>
      </w:r>
    </w:p>
    <w:p w:rsidR="009E6B20" w:rsidRDefault="009E6B20" w:rsidP="009E6B20">
      <w:pPr>
        <w:pStyle w:val="Caption"/>
        <w:spacing w:line="480" w:lineRule="auto"/>
        <w:ind w:firstLine="900"/>
        <w:jc w:val="both"/>
        <w:rPr>
          <w:i w:val="0"/>
          <w:lang w:val="en-US"/>
        </w:rPr>
      </w:pPr>
      <w:r w:rsidRPr="009E6B20">
        <w:rPr>
          <w:i w:val="0"/>
          <w:lang w:val="en-US"/>
        </w:rPr>
        <w:t xml:space="preserve">Tiga lapisan </w:t>
      </w:r>
      <w:r w:rsidRPr="00374EBE">
        <w:rPr>
          <w:lang w:val="en-US"/>
        </w:rPr>
        <w:t>Fully-Connected (</w:t>
      </w:r>
      <w:r w:rsidRPr="00BC479D">
        <w:rPr>
          <w:i w:val="0"/>
          <w:lang w:val="en-US"/>
        </w:rPr>
        <w:t>FC</w:t>
      </w:r>
      <w:r w:rsidRPr="00374EBE">
        <w:rPr>
          <w:lang w:val="en-US"/>
        </w:rPr>
        <w:t>)</w:t>
      </w:r>
      <w:r>
        <w:rPr>
          <w:i w:val="0"/>
          <w:lang w:val="en-US"/>
        </w:rPr>
        <w:t xml:space="preserve"> mengikuti tumpukan lapisan </w:t>
      </w:r>
      <w:r w:rsidRPr="00374EBE">
        <w:rPr>
          <w:lang w:val="en-US"/>
        </w:rPr>
        <w:t xml:space="preserve">convolusional </w:t>
      </w:r>
      <w:r w:rsidRPr="009E6B20">
        <w:rPr>
          <w:i w:val="0"/>
          <w:lang w:val="en-US"/>
        </w:rPr>
        <w:t>(yang memiliki kedalaman be</w:t>
      </w:r>
      <w:r w:rsidR="00BC479D">
        <w:rPr>
          <w:i w:val="0"/>
          <w:lang w:val="en-US"/>
        </w:rPr>
        <w:t>rbeda dalam arsitektur berbeda)</w:t>
      </w:r>
      <w:r w:rsidRPr="009E6B20">
        <w:rPr>
          <w:i w:val="0"/>
          <w:lang w:val="en-US"/>
        </w:rPr>
        <w:t xml:space="preserve"> dua yang pertama </w:t>
      </w:r>
      <w:r w:rsidR="00374EBE">
        <w:rPr>
          <w:i w:val="0"/>
          <w:lang w:val="en-US"/>
        </w:rPr>
        <w:t>memiliki masing-masing 4096 k</w:t>
      </w:r>
      <w:r w:rsidRPr="009E6B20">
        <w:rPr>
          <w:i w:val="0"/>
          <w:lang w:val="en-US"/>
        </w:rPr>
        <w:t>an</w:t>
      </w:r>
      <w:r w:rsidR="00374EBE">
        <w:rPr>
          <w:i w:val="0"/>
          <w:lang w:val="en-US"/>
        </w:rPr>
        <w:t>al</w:t>
      </w:r>
      <w:r w:rsidRPr="009E6B20">
        <w:rPr>
          <w:i w:val="0"/>
          <w:lang w:val="en-US"/>
        </w:rPr>
        <w:t>, yang ketiga melakukan klasifikasi ILSVRC 1000 arah</w:t>
      </w:r>
      <w:r w:rsidR="00374EBE">
        <w:rPr>
          <w:i w:val="0"/>
          <w:lang w:val="en-US"/>
        </w:rPr>
        <w:t xml:space="preserve"> dan karenanya berisi 1000 k</w:t>
      </w:r>
      <w:r w:rsidRPr="009E6B20">
        <w:rPr>
          <w:i w:val="0"/>
          <w:lang w:val="en-US"/>
        </w:rPr>
        <w:t>an</w:t>
      </w:r>
      <w:r w:rsidR="00374EBE">
        <w:rPr>
          <w:i w:val="0"/>
          <w:lang w:val="en-US"/>
        </w:rPr>
        <w:t>al</w:t>
      </w:r>
      <w:r w:rsidRPr="009E6B20">
        <w:rPr>
          <w:i w:val="0"/>
          <w:lang w:val="en-US"/>
        </w:rPr>
        <w:t xml:space="preserve"> </w:t>
      </w:r>
      <w:r w:rsidR="00374EBE">
        <w:rPr>
          <w:i w:val="0"/>
          <w:lang w:val="en-US"/>
        </w:rPr>
        <w:t xml:space="preserve">(satu untuk masing-masing </w:t>
      </w:r>
      <w:r w:rsidRPr="009E6B20">
        <w:rPr>
          <w:i w:val="0"/>
          <w:lang w:val="en-US"/>
        </w:rPr>
        <w:t xml:space="preserve">kelas). Lapisan terakhir adalah lapisan </w:t>
      </w:r>
      <w:r w:rsidRPr="00374EBE">
        <w:rPr>
          <w:lang w:val="en-US"/>
        </w:rPr>
        <w:t>soft-max</w:t>
      </w:r>
      <w:r w:rsidRPr="009E6B20">
        <w:rPr>
          <w:i w:val="0"/>
          <w:lang w:val="en-US"/>
        </w:rPr>
        <w:t xml:space="preserve">. Konfigurasi dari lapisan </w:t>
      </w:r>
      <w:r w:rsidR="00374EBE" w:rsidRPr="00374EBE">
        <w:rPr>
          <w:lang w:val="en-US"/>
        </w:rPr>
        <w:t>Fully-Connected</w:t>
      </w:r>
      <w:r w:rsidR="00374EBE" w:rsidRPr="009E6B20">
        <w:rPr>
          <w:i w:val="0"/>
          <w:lang w:val="en-US"/>
        </w:rPr>
        <w:t xml:space="preserve"> </w:t>
      </w:r>
      <w:r w:rsidRPr="009E6B20">
        <w:rPr>
          <w:i w:val="0"/>
          <w:lang w:val="en-US"/>
        </w:rPr>
        <w:t>sama di semua jaringan.</w:t>
      </w:r>
    </w:p>
    <w:p w:rsidR="00374EBE" w:rsidRDefault="00374EBE" w:rsidP="009E6B20">
      <w:pPr>
        <w:pStyle w:val="Caption"/>
        <w:spacing w:line="480" w:lineRule="auto"/>
        <w:ind w:firstLine="900"/>
        <w:jc w:val="both"/>
        <w:rPr>
          <w:i w:val="0"/>
          <w:lang w:val="en-US"/>
        </w:rPr>
      </w:pPr>
      <w:r>
        <w:rPr>
          <w:i w:val="0"/>
          <w:lang w:val="en-US"/>
        </w:rPr>
        <w:t>Semua hidden  layers</w:t>
      </w:r>
      <w:r w:rsidRPr="00374EBE">
        <w:rPr>
          <w:i w:val="0"/>
          <w:lang w:val="en-US"/>
        </w:rPr>
        <w:t xml:space="preserve"> dilengkapi d</w:t>
      </w:r>
      <w:r>
        <w:rPr>
          <w:i w:val="0"/>
          <w:lang w:val="en-US"/>
        </w:rPr>
        <w:t xml:space="preserve">engan fungsi aktivasi </w:t>
      </w:r>
      <w:r w:rsidRPr="00F97DAA">
        <w:rPr>
          <w:lang w:val="en-US"/>
        </w:rPr>
        <w:t>ReLU</w:t>
      </w:r>
      <w:r w:rsidRPr="00374EBE">
        <w:rPr>
          <w:i w:val="0"/>
          <w:lang w:val="en-US"/>
        </w:rPr>
        <w:t xml:space="preserve">. Juga dicatat bahwa tidak ada jaringan (kecuali satu) yang berisi </w:t>
      </w:r>
      <w:r w:rsidRPr="00F97DAA">
        <w:rPr>
          <w:lang w:val="en-US"/>
        </w:rPr>
        <w:t>Local Response Normalization</w:t>
      </w:r>
      <w:r>
        <w:rPr>
          <w:i w:val="0"/>
          <w:lang w:val="en-US"/>
        </w:rPr>
        <w:t xml:space="preserve"> (LRN), normalisasi tersebut</w:t>
      </w:r>
      <w:r w:rsidRPr="00374EBE">
        <w:rPr>
          <w:i w:val="0"/>
          <w:lang w:val="en-US"/>
        </w:rPr>
        <w:t xml:space="preserve"> tidak meningkatkan kin</w:t>
      </w:r>
      <w:r>
        <w:rPr>
          <w:i w:val="0"/>
          <w:lang w:val="en-US"/>
        </w:rPr>
        <w:t>erja pada dataset ILSVRC, namun</w:t>
      </w:r>
      <w:r w:rsidRPr="00374EBE">
        <w:rPr>
          <w:i w:val="0"/>
          <w:lang w:val="en-US"/>
        </w:rPr>
        <w:t xml:space="preserve"> mengarah pada peningkatan konsumsi memori dan waktu komputasi.</w:t>
      </w:r>
    </w:p>
    <w:p w:rsidR="003274DB" w:rsidRDefault="003274DB" w:rsidP="003274DB">
      <w:pPr>
        <w:pStyle w:val="Heading3"/>
        <w:rPr>
          <w:lang w:val="en-US"/>
        </w:rPr>
      </w:pPr>
      <w:bookmarkStart w:id="58" w:name="_Toc83471436"/>
      <w:r>
        <w:rPr>
          <w:lang w:val="en-US"/>
        </w:rPr>
        <w:t>ResNet50</w:t>
      </w:r>
      <w:bookmarkEnd w:id="58"/>
    </w:p>
    <w:p w:rsidR="003274DB" w:rsidRDefault="003274DB" w:rsidP="003274DB">
      <w:pPr>
        <w:pStyle w:val="TEUnsoed-TextBodyspasi2"/>
        <w:rPr>
          <w:lang w:val="en-US"/>
        </w:rPr>
      </w:pPr>
      <w:r>
        <w:rPr>
          <w:i/>
        </w:rPr>
        <w:t xml:space="preserve">Resnet50 </w:t>
      </w:r>
      <w:r>
        <w:t>merupakan salah satu arsitektur CNN yang memperkenalkan</w:t>
      </w:r>
      <w:r>
        <w:rPr>
          <w:spacing w:val="1"/>
        </w:rPr>
        <w:t xml:space="preserve"> </w:t>
      </w:r>
      <w:r>
        <w:t xml:space="preserve">konsep </w:t>
      </w:r>
      <w:r>
        <w:rPr>
          <w:i/>
        </w:rPr>
        <w:t>shortcut connections</w:t>
      </w:r>
      <w:r>
        <w:t xml:space="preserve">. Konsep ini memiliki keterkaitan dengan </w:t>
      </w:r>
      <w:r>
        <w:rPr>
          <w:i/>
        </w:rPr>
        <w:t>vanishing</w:t>
      </w:r>
      <w:r>
        <w:rPr>
          <w:i/>
          <w:spacing w:val="1"/>
        </w:rPr>
        <w:t xml:space="preserve"> </w:t>
      </w:r>
      <w:r>
        <w:rPr>
          <w:i/>
        </w:rPr>
        <w:t xml:space="preserve">gradient problem </w:t>
      </w:r>
      <w:r>
        <w:t xml:space="preserve">yang terjadi saat usaha memperdalam struktur suatu </w:t>
      </w:r>
      <w:r>
        <w:rPr>
          <w:i/>
        </w:rPr>
        <w:t>network</w:t>
      </w:r>
      <w:r>
        <w:rPr>
          <w:i/>
          <w:spacing w:val="1"/>
        </w:rPr>
        <w:t xml:space="preserve"> </w:t>
      </w:r>
      <w:r>
        <w:t>dilakukan.</w:t>
      </w:r>
      <w:r>
        <w:rPr>
          <w:spacing w:val="1"/>
        </w:rPr>
        <w:t xml:space="preserve"> </w:t>
      </w:r>
      <w:r>
        <w:t>Untuk</w:t>
      </w:r>
      <w:r>
        <w:rPr>
          <w:spacing w:val="1"/>
        </w:rPr>
        <w:t xml:space="preserve"> </w:t>
      </w:r>
      <w:r>
        <w:t>memperdalam</w:t>
      </w:r>
      <w:r>
        <w:rPr>
          <w:spacing w:val="1"/>
        </w:rPr>
        <w:t xml:space="preserve"> </w:t>
      </w:r>
      <w:r>
        <w:t>suatu</w:t>
      </w:r>
      <w:r>
        <w:rPr>
          <w:spacing w:val="1"/>
        </w:rPr>
        <w:t xml:space="preserve"> </w:t>
      </w:r>
      <w:r>
        <w:rPr>
          <w:i/>
        </w:rPr>
        <w:t>network</w:t>
      </w:r>
      <w:r>
        <w:rPr>
          <w:i/>
          <w:spacing w:val="1"/>
        </w:rPr>
        <w:t xml:space="preserve"> </w:t>
      </w:r>
      <w:r>
        <w:t>dengan</w:t>
      </w:r>
      <w:r>
        <w:rPr>
          <w:spacing w:val="1"/>
        </w:rPr>
        <w:t xml:space="preserve"> </w:t>
      </w:r>
      <w:r>
        <w:t>tujuan</w:t>
      </w:r>
      <w:r>
        <w:rPr>
          <w:spacing w:val="1"/>
        </w:rPr>
        <w:t xml:space="preserve"> </w:t>
      </w:r>
      <w:r>
        <w:t>meningkatkan</w:t>
      </w:r>
      <w:r>
        <w:rPr>
          <w:spacing w:val="1"/>
        </w:rPr>
        <w:t xml:space="preserve"> </w:t>
      </w:r>
      <w:r>
        <w:t xml:space="preserve">performansinya tidak bisa dilakukan dengan hanya menumpuk </w:t>
      </w:r>
      <w:r>
        <w:rPr>
          <w:i/>
        </w:rPr>
        <w:t>layer</w:t>
      </w:r>
      <w:r>
        <w:t>. Semakin</w:t>
      </w:r>
      <w:r>
        <w:rPr>
          <w:spacing w:val="1"/>
        </w:rPr>
        <w:t xml:space="preserve"> </w:t>
      </w:r>
      <w:r>
        <w:t xml:space="preserve">dalam suatu </w:t>
      </w:r>
      <w:r>
        <w:rPr>
          <w:i/>
        </w:rPr>
        <w:t xml:space="preserve">network </w:t>
      </w:r>
      <w:r>
        <w:t xml:space="preserve">dapat memunculkan </w:t>
      </w:r>
      <w:r>
        <w:rPr>
          <w:i/>
        </w:rPr>
        <w:t xml:space="preserve">vanishing gradient problem </w:t>
      </w:r>
      <w:r>
        <w:t>yang dapat</w:t>
      </w:r>
      <w:r>
        <w:rPr>
          <w:spacing w:val="1"/>
        </w:rPr>
        <w:t xml:space="preserve"> </w:t>
      </w:r>
      <w:r>
        <w:t>membuat gradient menjadi sangat kecil dan mengakibatkan performansi menjadi</w:t>
      </w:r>
      <w:r>
        <w:rPr>
          <w:spacing w:val="1"/>
        </w:rPr>
        <w:t xml:space="preserve"> </w:t>
      </w:r>
      <w:r>
        <w:t>turun</w:t>
      </w:r>
      <w:r>
        <w:rPr>
          <w:lang w:val="en-US"/>
        </w:rPr>
        <w:t>.</w:t>
      </w:r>
      <w:r>
        <w:rPr>
          <w:lang w:val="en-US"/>
        </w:rPr>
        <w:fldChar w:fldCharType="begin" w:fldLock="1"/>
      </w:r>
      <w:r>
        <w:rPr>
          <w:lang w:val="en-US"/>
        </w:rPr>
        <w:instrText>ADDIN CSL_CITATION {"citationItems":[{"id":"ITEM-1","itemData":{"author":[{"dropping-particle":"","family":"Nashrullah","given":"Faiz","non-dropping-particle":"","parse-names":false,"suffix":""},{"dropping-particle":"","family":"Adhi","given":"Suryo","non-dropping-particle":"","parse-names":false,"suffix":""},{"dropping-particle":"","family":"Budiman","given":"Gelar","non-dropping-particle":"","parse-names":false,"suffix":""}],"container-title":"Journal of Computer, Electronic, and Telecommunication","id":"ITEM-1","issued":{"date-parts":[["2020"]]},"title":"Investigasi Parameter Epoch Pada Arsitektur ResNet- 50 Untuk Klasifikasi Pornografi","type":"article-journal"},"uris":["http://www.mendeley.com/documents/?uuid=21691f93-0d39-48a3-8e0a-c1d5bd84a9ec"]}],"mendeley":{"formattedCitation":"[15]","plainTextFormattedCitation":"[15]"},"properties":{"noteIndex":0},"schema":"https://github.com/citation-style-language/schema/raw/master/csl-citation.json"}</w:instrText>
      </w:r>
      <w:r>
        <w:rPr>
          <w:lang w:val="en-US"/>
        </w:rPr>
        <w:fldChar w:fldCharType="separate"/>
      </w:r>
      <w:r w:rsidRPr="003274DB">
        <w:rPr>
          <w:noProof/>
          <w:lang w:val="en-US"/>
        </w:rPr>
        <w:t>[15]</w:t>
      </w:r>
      <w:r>
        <w:rPr>
          <w:lang w:val="en-US"/>
        </w:rPr>
        <w:fldChar w:fldCharType="end"/>
      </w:r>
    </w:p>
    <w:p w:rsidR="003274DB" w:rsidRDefault="00FE498C" w:rsidP="003274DB">
      <w:pPr>
        <w:pStyle w:val="TEUnsoed-TextBodyspasi2"/>
        <w:keepNext/>
      </w:pPr>
      <w:r>
        <w:rPr>
          <w:noProof/>
          <w:lang w:val="en-US" w:eastAsia="en-US" w:bidi="ar-SA"/>
        </w:rPr>
        <w:drawing>
          <wp:inline distT="0" distB="0" distL="0" distR="0" wp14:anchorId="1A75CA07" wp14:editId="33D42EFB">
            <wp:extent cx="4018915" cy="3742690"/>
            <wp:effectExtent l="0" t="0" r="0"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8915" cy="3742690"/>
                    </a:xfrm>
                    <a:prstGeom prst="rect">
                      <a:avLst/>
                    </a:prstGeom>
                    <a:noFill/>
                    <a:ln>
                      <a:noFill/>
                    </a:ln>
                  </pic:spPr>
                </pic:pic>
              </a:graphicData>
            </a:graphic>
          </wp:inline>
        </w:drawing>
      </w:r>
    </w:p>
    <w:p w:rsidR="003274DB" w:rsidRPr="003274DB" w:rsidRDefault="003274DB" w:rsidP="003274DB">
      <w:pPr>
        <w:pStyle w:val="Caption"/>
        <w:jc w:val="center"/>
        <w:rPr>
          <w:lang w:val="en-US"/>
        </w:rPr>
      </w:pPr>
      <w:bookmarkStart w:id="59" w:name="_Toc83471321"/>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12</w:t>
      </w:r>
      <w:r w:rsidR="00722190">
        <w:fldChar w:fldCharType="end"/>
      </w:r>
      <w:r>
        <w:rPr>
          <w:lang w:val="en-US"/>
        </w:rPr>
        <w:t>Arsitektur ResNet50</w:t>
      </w:r>
      <w:bookmarkEnd w:id="59"/>
    </w:p>
    <w:p w:rsidR="003F5D46" w:rsidRDefault="003F5D46" w:rsidP="003F5D46">
      <w:pPr>
        <w:pStyle w:val="TEUnsoed-TextBodyspasi2"/>
        <w:rPr>
          <w:lang w:val="en-US"/>
        </w:rPr>
      </w:pPr>
    </w:p>
    <w:p w:rsidR="003274DB" w:rsidRPr="003F5D46" w:rsidRDefault="003274DB" w:rsidP="003F5D46">
      <w:pPr>
        <w:pStyle w:val="TEUnsoed-TextBodyspasi2"/>
        <w:rPr>
          <w:lang w:val="en-US"/>
        </w:rPr>
      </w:pPr>
      <w:r>
        <w:t xml:space="preserve">Oleh karena itu </w:t>
      </w:r>
      <w:r>
        <w:rPr>
          <w:i/>
        </w:rPr>
        <w:t xml:space="preserve">ResNet </w:t>
      </w:r>
      <w:r>
        <w:t xml:space="preserve">memperkenalkan konsep </w:t>
      </w:r>
      <w:r>
        <w:rPr>
          <w:i/>
        </w:rPr>
        <w:t>shortcut connections</w:t>
      </w:r>
      <w:r>
        <w:rPr>
          <w:i/>
          <w:spacing w:val="1"/>
        </w:rPr>
        <w:t xml:space="preserve"> </w:t>
      </w:r>
      <w:r>
        <w:t>dimana</w:t>
      </w:r>
      <w:r>
        <w:rPr>
          <w:spacing w:val="1"/>
        </w:rPr>
        <w:t xml:space="preserve"> </w:t>
      </w:r>
      <w:r>
        <w:t>dalam</w:t>
      </w:r>
      <w:r>
        <w:rPr>
          <w:spacing w:val="1"/>
        </w:rPr>
        <w:t xml:space="preserve"> </w:t>
      </w:r>
      <w:r>
        <w:t>konsep</w:t>
      </w:r>
      <w:r>
        <w:rPr>
          <w:spacing w:val="1"/>
        </w:rPr>
        <w:t xml:space="preserve"> </w:t>
      </w:r>
      <w:r>
        <w:t>ini</w:t>
      </w:r>
      <w:r>
        <w:rPr>
          <w:spacing w:val="1"/>
        </w:rPr>
        <w:t xml:space="preserve"> </w:t>
      </w:r>
      <w:r>
        <w:t>fitur</w:t>
      </w:r>
      <w:r>
        <w:rPr>
          <w:spacing w:val="1"/>
        </w:rPr>
        <w:t xml:space="preserve"> </w:t>
      </w:r>
      <w:r>
        <w:t>yang</w:t>
      </w:r>
      <w:r>
        <w:rPr>
          <w:spacing w:val="1"/>
        </w:rPr>
        <w:t xml:space="preserve"> </w:t>
      </w:r>
      <w:r>
        <w:t>merupakan</w:t>
      </w:r>
      <w:r>
        <w:rPr>
          <w:spacing w:val="1"/>
        </w:rPr>
        <w:t xml:space="preserve"> </w:t>
      </w:r>
      <w:r>
        <w:t>input</w:t>
      </w:r>
      <w:r>
        <w:rPr>
          <w:spacing w:val="1"/>
        </w:rPr>
        <w:t xml:space="preserve"> </w:t>
      </w:r>
      <w:r>
        <w:t>dari</w:t>
      </w:r>
      <w:r>
        <w:rPr>
          <w:spacing w:val="1"/>
        </w:rPr>
        <w:t xml:space="preserve"> </w:t>
      </w:r>
      <w:r>
        <w:rPr>
          <w:i/>
        </w:rPr>
        <w:t>layer</w:t>
      </w:r>
      <w:r>
        <w:rPr>
          <w:i/>
          <w:spacing w:val="1"/>
        </w:rPr>
        <w:t xml:space="preserve"> </w:t>
      </w:r>
      <w:r>
        <w:t>sebelumnya</w:t>
      </w:r>
      <w:r>
        <w:rPr>
          <w:spacing w:val="1"/>
        </w:rPr>
        <w:t xml:space="preserve"> </w:t>
      </w:r>
      <w:r>
        <w:t xml:space="preserve">dijadikan sebagai input terhadap output dari </w:t>
      </w:r>
      <w:r>
        <w:rPr>
          <w:i/>
        </w:rPr>
        <w:t xml:space="preserve">layer </w:t>
      </w:r>
      <w:r>
        <w:t>tersebut. Hal ini merupakan</w:t>
      </w:r>
      <w:r>
        <w:rPr>
          <w:spacing w:val="1"/>
        </w:rPr>
        <w:t xml:space="preserve"> </w:t>
      </w:r>
      <w:r>
        <w:t>solusi</w:t>
      </w:r>
      <w:r>
        <w:rPr>
          <w:spacing w:val="1"/>
        </w:rPr>
        <w:t xml:space="preserve"> </w:t>
      </w:r>
      <w:r>
        <w:t>untuk</w:t>
      </w:r>
      <w:r>
        <w:rPr>
          <w:spacing w:val="1"/>
        </w:rPr>
        <w:t xml:space="preserve"> </w:t>
      </w:r>
      <w:r>
        <w:t>meminimalisir</w:t>
      </w:r>
      <w:r>
        <w:rPr>
          <w:spacing w:val="1"/>
        </w:rPr>
        <w:t xml:space="preserve"> </w:t>
      </w:r>
      <w:r>
        <w:t>hilangnya</w:t>
      </w:r>
      <w:r>
        <w:rPr>
          <w:spacing w:val="1"/>
        </w:rPr>
        <w:t xml:space="preserve"> </w:t>
      </w:r>
      <w:r>
        <w:t>fitur-fitur</w:t>
      </w:r>
      <w:r>
        <w:rPr>
          <w:spacing w:val="1"/>
        </w:rPr>
        <w:t xml:space="preserve"> </w:t>
      </w:r>
      <w:r>
        <w:t>penting</w:t>
      </w:r>
      <w:r>
        <w:rPr>
          <w:spacing w:val="1"/>
        </w:rPr>
        <w:t xml:space="preserve"> </w:t>
      </w:r>
      <w:r>
        <w:t>pada</w:t>
      </w:r>
      <w:r>
        <w:rPr>
          <w:spacing w:val="1"/>
        </w:rPr>
        <w:t xml:space="preserve"> </w:t>
      </w:r>
      <w:r>
        <w:t>saat</w:t>
      </w:r>
      <w:r>
        <w:rPr>
          <w:spacing w:val="1"/>
        </w:rPr>
        <w:t xml:space="preserve"> </w:t>
      </w:r>
      <w:r>
        <w:t>proses</w:t>
      </w:r>
      <w:r>
        <w:rPr>
          <w:spacing w:val="1"/>
        </w:rPr>
        <w:t xml:space="preserve"> </w:t>
      </w:r>
      <w:r>
        <w:t xml:space="preserve">konvolusi. Secara keseluruhan </w:t>
      </w:r>
      <w:r>
        <w:rPr>
          <w:i/>
        </w:rPr>
        <w:t xml:space="preserve">ResNet50 </w:t>
      </w:r>
      <w:r>
        <w:t>terdiri dari 5 stage proses konvolusi yang</w:t>
      </w:r>
      <w:r>
        <w:rPr>
          <w:spacing w:val="-57"/>
        </w:rPr>
        <w:t xml:space="preserve"> </w:t>
      </w:r>
      <w:r>
        <w:t xml:space="preserve">kemudian dilanjutkan </w:t>
      </w:r>
      <w:r>
        <w:rPr>
          <w:i/>
        </w:rPr>
        <w:t xml:space="preserve">average pooling </w:t>
      </w:r>
      <w:r>
        <w:t xml:space="preserve">dan diakhiri dengan </w:t>
      </w:r>
      <w:r>
        <w:rPr>
          <w:i/>
        </w:rPr>
        <w:t>fully connected layer</w:t>
      </w:r>
      <w:r>
        <w:rPr>
          <w:i/>
          <w:spacing w:val="1"/>
        </w:rPr>
        <w:t xml:space="preserve"> </w:t>
      </w:r>
      <w:r>
        <w:t>sebagai</w:t>
      </w:r>
      <w:r>
        <w:rPr>
          <w:spacing w:val="-1"/>
        </w:rPr>
        <w:t xml:space="preserve"> </w:t>
      </w:r>
      <w:r>
        <w:t>layer prediksi.</w:t>
      </w:r>
    </w:p>
    <w:p w:rsidR="00485838" w:rsidRPr="00730F92" w:rsidRDefault="003F5D46">
      <w:pPr>
        <w:pStyle w:val="Heading2"/>
        <w:rPr>
          <w:i/>
          <w:lang w:val="en-US"/>
        </w:rPr>
      </w:pPr>
      <w:bookmarkStart w:id="60" w:name="_Toc83471437"/>
      <w:r w:rsidRPr="00730F92">
        <w:rPr>
          <w:i/>
          <w:lang w:val="en-US"/>
        </w:rPr>
        <w:t>Google Colaboratory</w:t>
      </w:r>
      <w:bookmarkEnd w:id="60"/>
    </w:p>
    <w:p w:rsidR="00730F92" w:rsidRDefault="00730F92" w:rsidP="00730F92">
      <w:pPr>
        <w:pStyle w:val="TEUnsoed-TextBodyspasi2"/>
        <w:rPr>
          <w:lang w:val="en-US"/>
        </w:rPr>
      </w:pPr>
      <w:r w:rsidRPr="00730F92">
        <w:rPr>
          <w:i/>
          <w:lang w:val="en-US"/>
        </w:rPr>
        <w:t>Google Colaboratory</w:t>
      </w:r>
      <w:r>
        <w:rPr>
          <w:lang w:val="en-US"/>
        </w:rPr>
        <w:t xml:space="preserve"> </w:t>
      </w:r>
      <w:r w:rsidRPr="00730F92">
        <w:rPr>
          <w:lang w:val="en-US"/>
        </w:rPr>
        <w:t xml:space="preserve">adalah layanan berbasis </w:t>
      </w:r>
      <w:r w:rsidRPr="00730F92">
        <w:rPr>
          <w:i/>
          <w:lang w:val="en-US"/>
        </w:rPr>
        <w:t>cloud Google</w:t>
      </w:r>
      <w:r w:rsidRPr="00730F92">
        <w:rPr>
          <w:lang w:val="en-US"/>
        </w:rPr>
        <w:t xml:space="preserve"> yang mereplikasi </w:t>
      </w:r>
      <w:r w:rsidRPr="00730F92">
        <w:rPr>
          <w:i/>
          <w:lang w:val="en-US"/>
        </w:rPr>
        <w:t>Jupyter Notebook</w:t>
      </w:r>
      <w:r>
        <w:rPr>
          <w:lang w:val="en-US"/>
        </w:rPr>
        <w:t xml:space="preserve"> pada</w:t>
      </w:r>
      <w:r w:rsidRPr="00730F92">
        <w:rPr>
          <w:lang w:val="en-US"/>
        </w:rPr>
        <w:t xml:space="preserve"> </w:t>
      </w:r>
      <w:r w:rsidRPr="00730F92">
        <w:rPr>
          <w:i/>
          <w:lang w:val="en-US"/>
        </w:rPr>
        <w:t>cloud</w:t>
      </w:r>
      <w:r>
        <w:rPr>
          <w:lang w:val="en-US"/>
        </w:rPr>
        <w:t xml:space="preserve">. Dengan </w:t>
      </w:r>
      <w:r w:rsidRPr="00730F92">
        <w:rPr>
          <w:lang w:val="en-US"/>
        </w:rPr>
        <w:t xml:space="preserve"> </w:t>
      </w:r>
      <w:r w:rsidRPr="00730F92">
        <w:rPr>
          <w:i/>
          <w:lang w:val="en-US"/>
        </w:rPr>
        <w:t>Google Colaboratory</w:t>
      </w:r>
      <w:r>
        <w:rPr>
          <w:lang w:val="en-US"/>
        </w:rPr>
        <w:t xml:space="preserve">  tidak perlu menginstal apa</w:t>
      </w:r>
      <w:r w:rsidRPr="00730F92">
        <w:rPr>
          <w:lang w:val="en-US"/>
        </w:rPr>
        <w:t>pun un</w:t>
      </w:r>
      <w:r>
        <w:rPr>
          <w:lang w:val="en-US"/>
        </w:rPr>
        <w:t>tuk menggunakannya. Pada sebagian besar hal, penggunaan</w:t>
      </w:r>
      <w:r w:rsidRPr="00730F92">
        <w:rPr>
          <w:lang w:val="en-US"/>
        </w:rPr>
        <w:t xml:space="preserve"> </w:t>
      </w:r>
      <w:r w:rsidR="00393EE5">
        <w:rPr>
          <w:lang w:val="en-US"/>
        </w:rPr>
        <w:t xml:space="preserve"> </w:t>
      </w:r>
      <w:r w:rsidR="004064A0" w:rsidRPr="00730F92">
        <w:rPr>
          <w:i/>
          <w:lang w:val="en-US"/>
        </w:rPr>
        <w:t>Google Colaboratory</w:t>
      </w:r>
      <w:r w:rsidR="004064A0">
        <w:rPr>
          <w:i/>
          <w:lang w:val="en-US"/>
        </w:rPr>
        <w:t xml:space="preserve">  </w:t>
      </w:r>
      <w:r w:rsidR="004064A0">
        <w:rPr>
          <w:lang w:val="en-US"/>
        </w:rPr>
        <w:t xml:space="preserve">sama seperti </w:t>
      </w:r>
      <w:r w:rsidRPr="00730F92">
        <w:rPr>
          <w:lang w:val="en-US"/>
        </w:rPr>
        <w:t xml:space="preserve"> instalasi</w:t>
      </w:r>
      <w:r w:rsidR="004064A0">
        <w:rPr>
          <w:lang w:val="en-US"/>
        </w:rPr>
        <w:t xml:space="preserve"> </w:t>
      </w:r>
      <w:r w:rsidR="004064A0" w:rsidRPr="004064A0">
        <w:rPr>
          <w:i/>
          <w:lang w:val="en-US"/>
        </w:rPr>
        <w:t>pada Desktop Jupyter Notebook</w:t>
      </w:r>
      <w:r w:rsidRPr="00730F92">
        <w:rPr>
          <w:lang w:val="en-US"/>
        </w:rPr>
        <w:t>.</w:t>
      </w:r>
      <w:r w:rsidR="004064A0">
        <w:rPr>
          <w:lang w:val="en-US"/>
        </w:rPr>
        <w:fldChar w:fldCharType="begin" w:fldLock="1"/>
      </w:r>
      <w:r w:rsidR="003274DB">
        <w:rPr>
          <w:lang w:val="en-US"/>
        </w:rPr>
        <w:instrText>ADDIN CSL_CITATION {"citationItems":[{"id":"ITEM-1","itemData":{"URL":"https://www.dummies.com/programming/python/working-with-google-colaboratory-notebooks/","accessed":{"date-parts":[["2020","11","15"]]},"author":[{"dropping-particle":"","family":"Paul Mueller","given":"John","non-dropping-particle":"","parse-names":false,"suffix":""},{"dropping-particle":"","family":"Massaron","given":"Luca","non-dropping-particle":"","parse-names":false,"suffix":""}],"id":"ITEM-1","issued":{"date-parts":[["0"]]},"title":"What is Google Colaboratory?","type":"webpage"},"uris":["http://www.mendeley.com/documents/?uuid=13b02813-5c57-45e5-a99a-e2d4968c6d48"]}],"mendeley":{"formattedCitation":"[16]","plainTextFormattedCitation":"[16]","previouslyFormattedCitation":"[15]"},"properties":{"noteIndex":0},"schema":"https://github.com/citation-style-language/schema/raw/master/csl-citation.json"}</w:instrText>
      </w:r>
      <w:r w:rsidR="004064A0">
        <w:rPr>
          <w:lang w:val="en-US"/>
        </w:rPr>
        <w:fldChar w:fldCharType="separate"/>
      </w:r>
      <w:r w:rsidR="003274DB" w:rsidRPr="003274DB">
        <w:rPr>
          <w:noProof/>
          <w:lang w:val="en-US"/>
        </w:rPr>
        <w:t>[16]</w:t>
      </w:r>
      <w:r w:rsidR="004064A0">
        <w:rPr>
          <w:lang w:val="en-US"/>
        </w:rPr>
        <w:fldChar w:fldCharType="end"/>
      </w:r>
      <w:r w:rsidRPr="00730F92">
        <w:rPr>
          <w:lang w:val="en-US"/>
        </w:rPr>
        <w:t xml:space="preserve"> </w:t>
      </w:r>
      <w:r w:rsidR="004064A0" w:rsidRPr="00730F92">
        <w:rPr>
          <w:i/>
          <w:lang w:val="en-US"/>
        </w:rPr>
        <w:t>Google Colaboratory</w:t>
      </w:r>
      <w:r w:rsidR="004064A0">
        <w:rPr>
          <w:lang w:val="en-US"/>
        </w:rPr>
        <w:t xml:space="preserve"> ditujukan khusus</w:t>
      </w:r>
      <w:r w:rsidRPr="00730F92">
        <w:rPr>
          <w:lang w:val="en-US"/>
        </w:rPr>
        <w:t xml:space="preserve"> untuk para pembaca yang menggunakan sesuatu selain pengaturan desktop standar untuk mengerjakan contoh</w:t>
      </w:r>
      <w:r w:rsidR="004064A0">
        <w:rPr>
          <w:lang w:val="en-US"/>
        </w:rPr>
        <w:t xml:space="preserve"> - contoh</w:t>
      </w:r>
      <w:r w:rsidRPr="00730F92">
        <w:rPr>
          <w:lang w:val="en-US"/>
        </w:rPr>
        <w:t>.</w:t>
      </w:r>
      <w:r w:rsidR="004064A0">
        <w:rPr>
          <w:lang w:val="en-US"/>
        </w:rPr>
        <w:t xml:space="preserve"> </w:t>
      </w:r>
      <w:r w:rsidR="004064A0">
        <w:rPr>
          <w:lang w:val="en-US"/>
        </w:rPr>
        <w:fldChar w:fldCharType="begin"/>
      </w:r>
      <w:r w:rsidR="004064A0">
        <w:rPr>
          <w:lang w:val="en-US"/>
        </w:rPr>
        <w:instrText xml:space="preserve"> REF _Ref56343272 \h </w:instrText>
      </w:r>
      <w:r w:rsidR="004064A0">
        <w:rPr>
          <w:lang w:val="en-US"/>
        </w:rPr>
      </w:r>
      <w:r w:rsidR="004064A0">
        <w:rPr>
          <w:lang w:val="en-US"/>
        </w:rPr>
        <w:fldChar w:fldCharType="separate"/>
      </w:r>
      <w:r w:rsidR="003F04E6">
        <w:t xml:space="preserve">Gambar </w:t>
      </w:r>
      <w:r w:rsidR="003F04E6">
        <w:rPr>
          <w:noProof/>
        </w:rPr>
        <w:t>2</w:t>
      </w:r>
      <w:r w:rsidR="003F04E6">
        <w:t>.</w:t>
      </w:r>
      <w:r w:rsidR="003F04E6">
        <w:rPr>
          <w:noProof/>
        </w:rPr>
        <w:t>13</w:t>
      </w:r>
      <w:r w:rsidR="004064A0">
        <w:rPr>
          <w:lang w:val="en-US"/>
        </w:rPr>
        <w:fldChar w:fldCharType="end"/>
      </w:r>
      <w:r w:rsidR="004064A0">
        <w:rPr>
          <w:lang w:val="en-US"/>
        </w:rPr>
        <w:t xml:space="preserve"> menunjukkan tampilan antarmuka untuk Google Colaboratory.</w:t>
      </w:r>
    </w:p>
    <w:p w:rsidR="004064A0" w:rsidRDefault="00FE498C" w:rsidP="004064A0">
      <w:pPr>
        <w:pStyle w:val="TEUnsoed-TextBodyspasi2"/>
        <w:keepNext/>
        <w:ind w:firstLine="0"/>
      </w:pPr>
      <w:r>
        <w:rPr>
          <w:noProof/>
          <w:lang w:val="en-US" w:eastAsia="en-US" w:bidi="ar-SA"/>
        </w:rPr>
        <w:drawing>
          <wp:inline distT="0" distB="0" distL="0" distR="0" wp14:anchorId="6E1B351D" wp14:editId="24D182E3">
            <wp:extent cx="5039995" cy="2317750"/>
            <wp:effectExtent l="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2317750"/>
                    </a:xfrm>
                    <a:prstGeom prst="rect">
                      <a:avLst/>
                    </a:prstGeom>
                    <a:noFill/>
                    <a:ln>
                      <a:noFill/>
                    </a:ln>
                  </pic:spPr>
                </pic:pic>
              </a:graphicData>
            </a:graphic>
          </wp:inline>
        </w:drawing>
      </w:r>
    </w:p>
    <w:p w:rsidR="004064A0" w:rsidRDefault="004064A0" w:rsidP="004064A0">
      <w:pPr>
        <w:pStyle w:val="Caption"/>
        <w:jc w:val="center"/>
        <w:rPr>
          <w:lang w:val="en-US"/>
        </w:rPr>
      </w:pPr>
      <w:bookmarkStart w:id="61" w:name="_Ref56343272"/>
      <w:bookmarkStart w:id="62" w:name="_Toc83471322"/>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13</w:t>
      </w:r>
      <w:r w:rsidR="00722190">
        <w:fldChar w:fldCharType="end"/>
      </w:r>
      <w:bookmarkEnd w:id="61"/>
      <w:r>
        <w:rPr>
          <w:lang w:val="en-US"/>
        </w:rPr>
        <w:t>Tampilan Antarmuka Google Colaboratory</w:t>
      </w:r>
      <w:bookmarkEnd w:id="62"/>
    </w:p>
    <w:p w:rsidR="004064A0" w:rsidRDefault="004064A0" w:rsidP="004064A0">
      <w:pPr>
        <w:pStyle w:val="Caption"/>
        <w:jc w:val="center"/>
        <w:rPr>
          <w:lang w:val="en-US"/>
        </w:rPr>
      </w:pPr>
    </w:p>
    <w:p w:rsidR="00BE23EF" w:rsidRPr="00BE23EF" w:rsidRDefault="00BE23EF" w:rsidP="00BE23EF">
      <w:pPr>
        <w:pStyle w:val="Caption"/>
        <w:spacing w:line="480" w:lineRule="auto"/>
        <w:ind w:firstLine="900"/>
        <w:jc w:val="both"/>
        <w:rPr>
          <w:i w:val="0"/>
          <w:lang w:val="en-US"/>
        </w:rPr>
      </w:pPr>
      <w:r>
        <w:rPr>
          <w:i w:val="0"/>
          <w:lang w:val="en-US"/>
        </w:rPr>
        <w:t xml:space="preserve">Untuk menggunakan </w:t>
      </w:r>
      <w:r w:rsidRPr="00BE23EF">
        <w:rPr>
          <w:lang w:val="en-US"/>
        </w:rPr>
        <w:t>Google Colaboratory</w:t>
      </w:r>
      <w:r>
        <w:rPr>
          <w:i w:val="0"/>
          <w:lang w:val="en-US"/>
        </w:rPr>
        <w:t xml:space="preserve">, diwajibkan  harus memiliki akun </w:t>
      </w:r>
      <w:r w:rsidRPr="00BE23EF">
        <w:rPr>
          <w:lang w:val="en-US"/>
        </w:rPr>
        <w:t xml:space="preserve">Google </w:t>
      </w:r>
      <w:r>
        <w:rPr>
          <w:i w:val="0"/>
          <w:lang w:val="en-US"/>
        </w:rPr>
        <w:t xml:space="preserve">untuk dapat mengakses agar </w:t>
      </w:r>
      <w:r w:rsidRPr="00BE23EF">
        <w:rPr>
          <w:i w:val="0"/>
          <w:lang w:val="en-US"/>
        </w:rPr>
        <w:t>sebagian besar fitur</w:t>
      </w:r>
      <w:r>
        <w:rPr>
          <w:i w:val="0"/>
          <w:lang w:val="en-US"/>
        </w:rPr>
        <w:t xml:space="preserve"> pada </w:t>
      </w:r>
      <w:r w:rsidRPr="00BE23EF">
        <w:rPr>
          <w:lang w:val="en-US"/>
        </w:rPr>
        <w:t>Google Colaboratory</w:t>
      </w:r>
      <w:r>
        <w:rPr>
          <w:lang w:val="en-US"/>
        </w:rPr>
        <w:t xml:space="preserve"> </w:t>
      </w:r>
      <w:r w:rsidRPr="00BE23EF">
        <w:rPr>
          <w:i w:val="0"/>
          <w:lang w:val="en-US"/>
        </w:rPr>
        <w:t>d</w:t>
      </w:r>
      <w:r>
        <w:rPr>
          <w:i w:val="0"/>
          <w:lang w:val="en-US"/>
        </w:rPr>
        <w:t>apat berfungsi d</w:t>
      </w:r>
      <w:r w:rsidRPr="00BE23EF">
        <w:rPr>
          <w:i w:val="0"/>
          <w:lang w:val="en-US"/>
        </w:rPr>
        <w:t>engan baik.</w:t>
      </w:r>
    </w:p>
    <w:p w:rsidR="004064A0" w:rsidRPr="004064A0" w:rsidRDefault="00BE23EF" w:rsidP="00BE23EF">
      <w:pPr>
        <w:pStyle w:val="Caption"/>
        <w:spacing w:line="480" w:lineRule="auto"/>
        <w:ind w:firstLine="900"/>
        <w:jc w:val="both"/>
        <w:rPr>
          <w:i w:val="0"/>
          <w:lang w:val="en-US"/>
        </w:rPr>
      </w:pPr>
      <w:r w:rsidRPr="00BE23EF">
        <w:rPr>
          <w:i w:val="0"/>
          <w:lang w:val="en-US"/>
        </w:rPr>
        <w:t xml:space="preserve">Seperti halnya </w:t>
      </w:r>
      <w:r w:rsidRPr="00BE23EF">
        <w:rPr>
          <w:lang w:val="en-US"/>
        </w:rPr>
        <w:t>Jupyter Notebook</w:t>
      </w:r>
      <w:r>
        <w:rPr>
          <w:i w:val="0"/>
          <w:lang w:val="en-US"/>
        </w:rPr>
        <w:t>, pengguna</w:t>
      </w:r>
      <w:r w:rsidRPr="00BE23EF">
        <w:rPr>
          <w:i w:val="0"/>
          <w:lang w:val="en-US"/>
        </w:rPr>
        <w:t xml:space="preserve">an </w:t>
      </w:r>
      <w:r w:rsidRPr="00BE23EF">
        <w:rPr>
          <w:lang w:val="en-US"/>
        </w:rPr>
        <w:t>Google Colaboratory</w:t>
      </w:r>
      <w:r w:rsidRPr="00BE23EF">
        <w:rPr>
          <w:i w:val="0"/>
          <w:lang w:val="en-US"/>
        </w:rPr>
        <w:t xml:space="preserve"> untuk melakukan tugas tertentu dalam paradigma berorientasi sel. </w:t>
      </w:r>
      <w:r>
        <w:rPr>
          <w:i w:val="0"/>
          <w:lang w:val="en-US"/>
        </w:rPr>
        <w:t>Terdapat kemiripan pada antarmuka</w:t>
      </w:r>
      <w:r w:rsidRPr="00BE23EF">
        <w:rPr>
          <w:i w:val="0"/>
          <w:lang w:val="en-US"/>
        </w:rPr>
        <w:t xml:space="preserve"> </w:t>
      </w:r>
      <w:r w:rsidRPr="00BE23EF">
        <w:rPr>
          <w:lang w:val="en-US"/>
        </w:rPr>
        <w:t>Jupyter Notebook</w:t>
      </w:r>
      <w:r w:rsidRPr="00BE23EF">
        <w:rPr>
          <w:i w:val="0"/>
          <w:lang w:val="en-US"/>
        </w:rPr>
        <w:t xml:space="preserve"> dan </w:t>
      </w:r>
      <w:r w:rsidRPr="00BE23EF">
        <w:rPr>
          <w:lang w:val="en-US"/>
        </w:rPr>
        <w:t>Google Colaboratory</w:t>
      </w:r>
      <w:r>
        <w:rPr>
          <w:i w:val="0"/>
          <w:lang w:val="en-US"/>
        </w:rPr>
        <w:t xml:space="preserve">. </w:t>
      </w:r>
      <w:r w:rsidRPr="00BE23EF">
        <w:rPr>
          <w:lang w:val="en-US"/>
        </w:rPr>
        <w:t>Google Colaboratory</w:t>
      </w:r>
      <w:r>
        <w:rPr>
          <w:i w:val="0"/>
          <w:lang w:val="en-US"/>
        </w:rPr>
        <w:t xml:space="preserve"> dapat </w:t>
      </w:r>
      <w:r w:rsidRPr="00BE23EF">
        <w:rPr>
          <w:i w:val="0"/>
          <w:lang w:val="en-US"/>
        </w:rPr>
        <w:t>membuat berbagai tipe sel dan menggunaka</w:t>
      </w:r>
      <w:r>
        <w:rPr>
          <w:i w:val="0"/>
          <w:lang w:val="en-US"/>
        </w:rPr>
        <w:t>nnya untuk membuat buku catatan.</w:t>
      </w:r>
    </w:p>
    <w:p w:rsidR="003F5D46" w:rsidRPr="003D76F2" w:rsidRDefault="003F5D46" w:rsidP="008C1181">
      <w:pPr>
        <w:pStyle w:val="Heading2"/>
        <w:rPr>
          <w:i/>
          <w:lang w:val="en-US"/>
        </w:rPr>
      </w:pPr>
      <w:bookmarkStart w:id="63" w:name="_Toc83471438"/>
      <w:r w:rsidRPr="003D76F2">
        <w:rPr>
          <w:i/>
          <w:lang w:val="en-US"/>
        </w:rPr>
        <w:t>Framework Keras</w:t>
      </w:r>
      <w:r w:rsidR="008C1181" w:rsidRPr="003D76F2">
        <w:rPr>
          <w:i/>
          <w:lang w:val="en-US"/>
        </w:rPr>
        <w:t xml:space="preserve"> dan Tensorflow</w:t>
      </w:r>
      <w:bookmarkEnd w:id="63"/>
    </w:p>
    <w:p w:rsidR="00715226" w:rsidRPr="00F97DAA" w:rsidRDefault="00715226" w:rsidP="00715226">
      <w:pPr>
        <w:pStyle w:val="TEUnsoed-TextBodyspasi2"/>
        <w:rPr>
          <w:lang w:val="en-US"/>
        </w:rPr>
      </w:pPr>
      <w:r w:rsidRPr="003D76F2">
        <w:rPr>
          <w:i/>
          <w:lang w:val="en-US"/>
        </w:rPr>
        <w:t>Keras</w:t>
      </w:r>
      <w:r>
        <w:rPr>
          <w:lang w:val="en-US"/>
        </w:rPr>
        <w:t xml:space="preserve"> adalah salah satu </w:t>
      </w:r>
      <w:r w:rsidRPr="003D76F2">
        <w:rPr>
          <w:i/>
          <w:lang w:val="en-US"/>
        </w:rPr>
        <w:t>framework deep learning</w:t>
      </w:r>
      <w:r>
        <w:rPr>
          <w:lang w:val="en-US"/>
        </w:rPr>
        <w:t xml:space="preserve"> untuk</w:t>
      </w:r>
      <w:r w:rsidRPr="003D76F2">
        <w:rPr>
          <w:i/>
          <w:lang w:val="en-US"/>
        </w:rPr>
        <w:t xml:space="preserve"> Python</w:t>
      </w:r>
      <w:r>
        <w:rPr>
          <w:lang w:val="en-US"/>
        </w:rPr>
        <w:t xml:space="preserve"> yang mampu melatih dan mendefinisikan hampir semua jenis model </w:t>
      </w:r>
      <w:r w:rsidRPr="003D76F2">
        <w:rPr>
          <w:i/>
          <w:lang w:val="en-US"/>
        </w:rPr>
        <w:t>deep learning</w:t>
      </w:r>
      <w:r>
        <w:rPr>
          <w:lang w:val="en-US"/>
        </w:rPr>
        <w:t>.</w:t>
      </w:r>
      <w:r w:rsidR="003D76F2">
        <w:rPr>
          <w:lang w:val="en-US"/>
        </w:rPr>
        <w:fldChar w:fldCharType="begin" w:fldLock="1"/>
      </w:r>
      <w:r w:rsidR="00354AB1">
        <w:rPr>
          <w:lang w:val="en-US"/>
        </w:rPr>
        <w:instrText>ADDIN CSL_CITATION {"citationItems":[{"id":"ITEM-1","itemData":{"author":[{"dropping-particle":"","family":"Chollet","given":"Francois","non-dropping-particle":"","parse-names":false,"suffix":""}],"id":"ITEM-1","issued":{"date-parts":[["2017"]]},"publisher":"Manning Publications Co","publisher-place":"Shelter Island","title":"Deep Learning with Python","type":"book"},"uris":["http://www.mendeley.com/documents/?uuid=9eae3a41-4c0e-45f2-aa52-2e500aa821cd"]}],"mendeley":{"formattedCitation":"[4]","plainTextFormattedCitation":"[4]","previouslyFormattedCitation":"[4]"},"properties":{"noteIndex":0},"schema":"https://github.com/citation-style-language/schema/raw/master/csl-citation.json"}</w:instrText>
      </w:r>
      <w:r w:rsidR="003D76F2">
        <w:rPr>
          <w:lang w:val="en-US"/>
        </w:rPr>
        <w:fldChar w:fldCharType="separate"/>
      </w:r>
      <w:r w:rsidR="003D76F2" w:rsidRPr="003D76F2">
        <w:rPr>
          <w:noProof/>
          <w:lang w:val="en-US"/>
        </w:rPr>
        <w:t>[4]</w:t>
      </w:r>
      <w:r w:rsidR="003D76F2">
        <w:rPr>
          <w:lang w:val="en-US"/>
        </w:rPr>
        <w:fldChar w:fldCharType="end"/>
      </w:r>
      <w:r w:rsidR="003D76F2">
        <w:rPr>
          <w:lang w:val="en-US"/>
        </w:rPr>
        <w:t xml:space="preserve"> </w:t>
      </w:r>
      <w:r w:rsidRPr="003D76F2">
        <w:rPr>
          <w:i/>
          <w:lang w:val="en-US"/>
        </w:rPr>
        <w:t>Keras</w:t>
      </w:r>
      <w:r>
        <w:rPr>
          <w:lang w:val="en-US"/>
        </w:rPr>
        <w:t xml:space="preserve"> menawarkan </w:t>
      </w:r>
      <w:r w:rsidRPr="003D76F2">
        <w:rPr>
          <w:i/>
          <w:lang w:val="en-US"/>
        </w:rPr>
        <w:t xml:space="preserve">Application Programming Interface </w:t>
      </w:r>
      <w:r w:rsidRPr="00F97DAA">
        <w:rPr>
          <w:lang w:val="en-US"/>
        </w:rPr>
        <w:t>(API)</w:t>
      </w:r>
      <w:r>
        <w:rPr>
          <w:lang w:val="en-US"/>
        </w:rPr>
        <w:t xml:space="preserve"> yang konsisten dan mampu berjalan di atas </w:t>
      </w:r>
      <w:r w:rsidRPr="003D76F2">
        <w:rPr>
          <w:i/>
          <w:lang w:val="en-US"/>
        </w:rPr>
        <w:t>Tensorflow, Theano</w:t>
      </w:r>
      <w:r>
        <w:rPr>
          <w:lang w:val="en-US"/>
        </w:rPr>
        <w:t xml:space="preserve"> atau </w:t>
      </w:r>
      <w:r w:rsidRPr="003D76F2">
        <w:rPr>
          <w:i/>
          <w:lang w:val="en-US"/>
        </w:rPr>
        <w:t xml:space="preserve">Microsoft Cognitive Toolkit </w:t>
      </w:r>
      <w:r w:rsidRPr="00F97DAA">
        <w:rPr>
          <w:lang w:val="en-US"/>
        </w:rPr>
        <w:t>(CNTK).</w:t>
      </w:r>
    </w:p>
    <w:p w:rsidR="003D76F2" w:rsidRDefault="003D76F2" w:rsidP="00715226">
      <w:pPr>
        <w:pStyle w:val="TEUnsoed-TextBodyspasi2"/>
        <w:rPr>
          <w:lang w:val="en-US"/>
        </w:rPr>
      </w:pPr>
      <w:r w:rsidRPr="00F97DAA">
        <w:rPr>
          <w:i/>
          <w:lang w:val="en-US"/>
        </w:rPr>
        <w:t xml:space="preserve">Keras </w:t>
      </w:r>
      <w:r>
        <w:rPr>
          <w:lang w:val="en-US"/>
        </w:rPr>
        <w:t>memiliki beberapa fitur utama sebagai berikut :</w:t>
      </w:r>
    </w:p>
    <w:p w:rsidR="003D76F2" w:rsidRDefault="00F97DAA" w:rsidP="003D76F2">
      <w:pPr>
        <w:pStyle w:val="TEUnsoed-TextBodyspasi2"/>
        <w:numPr>
          <w:ilvl w:val="0"/>
          <w:numId w:val="13"/>
        </w:numPr>
        <w:rPr>
          <w:lang w:val="en-US"/>
        </w:rPr>
      </w:pPr>
      <w:r w:rsidRPr="00F97DAA">
        <w:rPr>
          <w:i/>
          <w:lang w:val="en-US"/>
        </w:rPr>
        <w:t xml:space="preserve">Keras </w:t>
      </w:r>
      <w:r>
        <w:rPr>
          <w:lang w:val="en-US"/>
        </w:rPr>
        <w:t>m</w:t>
      </w:r>
      <w:r w:rsidR="003D76F2" w:rsidRPr="003D76F2">
        <w:rPr>
          <w:lang w:val="en-US"/>
        </w:rPr>
        <w:t>emungkinkan kode yang sama untuk</w:t>
      </w:r>
      <w:r w:rsidR="003D76F2">
        <w:rPr>
          <w:lang w:val="en-US"/>
        </w:rPr>
        <w:t xml:space="preserve"> berjalan mulus di </w:t>
      </w:r>
      <w:r w:rsidR="003D76F2" w:rsidRPr="00F97DAA">
        <w:rPr>
          <w:lang w:val="en-US"/>
        </w:rPr>
        <w:t xml:space="preserve">CPU </w:t>
      </w:r>
      <w:r w:rsidR="003D76F2">
        <w:rPr>
          <w:lang w:val="en-US"/>
        </w:rPr>
        <w:t xml:space="preserve">atau </w:t>
      </w:r>
      <w:r w:rsidR="003D76F2" w:rsidRPr="00F97DAA">
        <w:rPr>
          <w:lang w:val="en-US"/>
        </w:rPr>
        <w:t>GPU</w:t>
      </w:r>
    </w:p>
    <w:p w:rsidR="003D76F2" w:rsidRDefault="003D76F2" w:rsidP="003D76F2">
      <w:pPr>
        <w:pStyle w:val="TEUnsoed-TextBodyspasi2"/>
        <w:numPr>
          <w:ilvl w:val="0"/>
          <w:numId w:val="13"/>
        </w:numPr>
        <w:rPr>
          <w:lang w:val="en-US"/>
        </w:rPr>
      </w:pPr>
      <w:r w:rsidRPr="003D76F2">
        <w:rPr>
          <w:lang w:val="en-US"/>
        </w:rPr>
        <w:t>Memil</w:t>
      </w:r>
      <w:r>
        <w:rPr>
          <w:lang w:val="en-US"/>
        </w:rPr>
        <w:t xml:space="preserve">iki </w:t>
      </w:r>
      <w:r w:rsidRPr="00F97DAA">
        <w:rPr>
          <w:lang w:val="en-US"/>
        </w:rPr>
        <w:t xml:space="preserve">API </w:t>
      </w:r>
      <w:r>
        <w:rPr>
          <w:lang w:val="en-US"/>
        </w:rPr>
        <w:t>yang ramah pengguna dan</w:t>
      </w:r>
      <w:r w:rsidRPr="003D76F2">
        <w:rPr>
          <w:lang w:val="en-US"/>
        </w:rPr>
        <w:t xml:space="preserve"> memudahkan pembuatan prototipe model pembelajaran dalam dengan cepat</w:t>
      </w:r>
    </w:p>
    <w:p w:rsidR="003D76F2" w:rsidRDefault="003D76F2" w:rsidP="003D76F2">
      <w:pPr>
        <w:pStyle w:val="TEUnsoed-TextBodyspasi2"/>
        <w:numPr>
          <w:ilvl w:val="0"/>
          <w:numId w:val="13"/>
        </w:numPr>
        <w:rPr>
          <w:lang w:val="en-US"/>
        </w:rPr>
      </w:pPr>
      <w:r w:rsidRPr="003D76F2">
        <w:rPr>
          <w:lang w:val="en-US"/>
        </w:rPr>
        <w:t xml:space="preserve">Memiliki dukungan built-in untuk jaringan konvolusional (untuk </w:t>
      </w:r>
      <w:r w:rsidRPr="003D76F2">
        <w:rPr>
          <w:i/>
          <w:lang w:val="en-US"/>
        </w:rPr>
        <w:t>computer vision</w:t>
      </w:r>
      <w:r w:rsidRPr="003D76F2">
        <w:rPr>
          <w:lang w:val="en-US"/>
        </w:rPr>
        <w:t>), jaringan berulang (untuk pemrosesan urutan), dan kombinasi</w:t>
      </w:r>
      <w:r>
        <w:rPr>
          <w:lang w:val="en-US"/>
        </w:rPr>
        <w:t xml:space="preserve"> antara</w:t>
      </w:r>
      <w:r w:rsidRPr="003D76F2">
        <w:rPr>
          <w:lang w:val="en-US"/>
        </w:rPr>
        <w:t xml:space="preserve"> keduanya</w:t>
      </w:r>
    </w:p>
    <w:p w:rsidR="003D76F2" w:rsidRDefault="003D76F2" w:rsidP="003D76F2">
      <w:pPr>
        <w:pStyle w:val="TEUnsoed-TextBodyspasi2"/>
        <w:numPr>
          <w:ilvl w:val="0"/>
          <w:numId w:val="13"/>
        </w:numPr>
        <w:rPr>
          <w:lang w:val="en-US"/>
        </w:rPr>
      </w:pPr>
      <w:r w:rsidRPr="003D76F2">
        <w:rPr>
          <w:lang w:val="en-US"/>
        </w:rPr>
        <w:t>Mendukung arsitektur jaringan arbitrer: model multi-input atau multi-output, berbagi lapisan, berbagi mod</w:t>
      </w:r>
      <w:r>
        <w:rPr>
          <w:lang w:val="en-US"/>
        </w:rPr>
        <w:t xml:space="preserve">el, dan sebagainya. </w:t>
      </w:r>
      <w:r w:rsidRPr="003D76F2">
        <w:rPr>
          <w:i/>
          <w:lang w:val="en-US"/>
        </w:rPr>
        <w:t>Keras</w:t>
      </w:r>
      <w:r w:rsidRPr="003D76F2">
        <w:rPr>
          <w:lang w:val="en-US"/>
        </w:rPr>
        <w:t xml:space="preserve"> pada dasarnya cocok untuk membuat m</w:t>
      </w:r>
      <w:r>
        <w:rPr>
          <w:lang w:val="en-US"/>
        </w:rPr>
        <w:t>odel pembelajaran dalam apa pun</w:t>
      </w:r>
      <w:r w:rsidRPr="003D76F2">
        <w:rPr>
          <w:lang w:val="en-US"/>
        </w:rPr>
        <w:t>.</w:t>
      </w:r>
    </w:p>
    <w:p w:rsidR="003D76F2" w:rsidRDefault="003D76F2" w:rsidP="003D76F2">
      <w:pPr>
        <w:pStyle w:val="TEUnsoed-TextBodyspasi2"/>
        <w:rPr>
          <w:lang w:val="en-US"/>
        </w:rPr>
      </w:pPr>
      <w:r w:rsidRPr="003D76F2">
        <w:rPr>
          <w:i/>
          <w:lang w:val="en-US"/>
        </w:rPr>
        <w:t>Keras</w:t>
      </w:r>
      <w:r w:rsidRPr="003D76F2">
        <w:rPr>
          <w:lang w:val="en-US"/>
        </w:rPr>
        <w:t xml:space="preserve"> didistribusik</w:t>
      </w:r>
      <w:r>
        <w:rPr>
          <w:lang w:val="en-US"/>
        </w:rPr>
        <w:t xml:space="preserve">an di bawah lisensi </w:t>
      </w:r>
      <w:r w:rsidRPr="00F97DAA">
        <w:rPr>
          <w:lang w:val="en-US"/>
        </w:rPr>
        <w:t>MIT,</w:t>
      </w:r>
      <w:r w:rsidRPr="003D76F2">
        <w:rPr>
          <w:lang w:val="en-US"/>
        </w:rPr>
        <w:t xml:space="preserve"> yang berarti dapat digunakan secara bebas dalam </w:t>
      </w:r>
      <w:r>
        <w:rPr>
          <w:lang w:val="en-US"/>
        </w:rPr>
        <w:t xml:space="preserve"> proyek komersial. </w:t>
      </w:r>
      <w:r w:rsidRPr="003D76F2">
        <w:rPr>
          <w:i/>
          <w:lang w:val="en-US"/>
        </w:rPr>
        <w:t>Keras</w:t>
      </w:r>
      <w:r w:rsidRPr="003D76F2">
        <w:rPr>
          <w:lang w:val="en-US"/>
        </w:rPr>
        <w:t xml:space="preserve"> kompatibel dengan semua versi </w:t>
      </w:r>
      <w:r w:rsidRPr="00E778B0">
        <w:rPr>
          <w:i/>
          <w:lang w:val="en-US"/>
        </w:rPr>
        <w:t>Python</w:t>
      </w:r>
      <w:r w:rsidR="00E778B0">
        <w:rPr>
          <w:lang w:val="en-US"/>
        </w:rPr>
        <w:t xml:space="preserve"> dari 2.7 hingga 3.6.</w:t>
      </w:r>
    </w:p>
    <w:p w:rsidR="00E778B0" w:rsidRDefault="00FE498C" w:rsidP="00E778B0">
      <w:pPr>
        <w:pStyle w:val="TEUnsoed-TextBodyspasi2"/>
        <w:keepNext/>
        <w:ind w:firstLine="0"/>
        <w:jc w:val="center"/>
      </w:pPr>
      <w:r>
        <w:rPr>
          <w:noProof/>
          <w:lang w:val="en-US" w:eastAsia="en-US" w:bidi="ar-SA"/>
        </w:rPr>
        <w:drawing>
          <wp:inline distT="0" distB="0" distL="0" distR="0" wp14:anchorId="149700C8" wp14:editId="0005A29F">
            <wp:extent cx="3072765" cy="1605280"/>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72765" cy="1605280"/>
                    </a:xfrm>
                    <a:prstGeom prst="rect">
                      <a:avLst/>
                    </a:prstGeom>
                    <a:noFill/>
                    <a:ln>
                      <a:noFill/>
                    </a:ln>
                  </pic:spPr>
                </pic:pic>
              </a:graphicData>
            </a:graphic>
          </wp:inline>
        </w:drawing>
      </w:r>
    </w:p>
    <w:p w:rsidR="00E778B0" w:rsidRDefault="00E778B0" w:rsidP="00E778B0">
      <w:pPr>
        <w:pStyle w:val="Caption"/>
        <w:jc w:val="center"/>
        <w:rPr>
          <w:lang w:val="en-US"/>
        </w:rPr>
      </w:pPr>
      <w:bookmarkStart w:id="64" w:name="_Ref56346150"/>
      <w:bookmarkStart w:id="65" w:name="_Toc83471323"/>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14</w:t>
      </w:r>
      <w:r w:rsidR="00722190">
        <w:fldChar w:fldCharType="end"/>
      </w:r>
      <w:bookmarkEnd w:id="64"/>
      <w:r>
        <w:rPr>
          <w:lang w:val="en-US"/>
        </w:rPr>
        <w:t xml:space="preserve"> Susunan Perangkat Keras dan Perangkat Lunak Deep Learning</w:t>
      </w:r>
      <w:bookmarkEnd w:id="65"/>
    </w:p>
    <w:p w:rsidR="00E778B0" w:rsidRDefault="00E778B0" w:rsidP="00E778B0">
      <w:pPr>
        <w:pStyle w:val="Caption"/>
        <w:spacing w:line="480" w:lineRule="auto"/>
        <w:jc w:val="both"/>
        <w:rPr>
          <w:lang w:val="en-US"/>
        </w:rPr>
      </w:pPr>
    </w:p>
    <w:p w:rsidR="00350A67" w:rsidRDefault="00E778B0" w:rsidP="00F7418D">
      <w:pPr>
        <w:pStyle w:val="Caption"/>
        <w:spacing w:line="480" w:lineRule="auto"/>
        <w:ind w:firstLine="900"/>
        <w:jc w:val="both"/>
        <w:rPr>
          <w:i w:val="0"/>
          <w:lang w:val="en-US"/>
        </w:rPr>
      </w:pPr>
      <w:r>
        <w:rPr>
          <w:i w:val="0"/>
          <w:lang w:val="en-US"/>
        </w:rPr>
        <w:fldChar w:fldCharType="begin"/>
      </w:r>
      <w:r>
        <w:rPr>
          <w:i w:val="0"/>
          <w:lang w:val="en-US"/>
        </w:rPr>
        <w:instrText xml:space="preserve"> REF _Ref56346150 \h  \* MERGEFORMAT </w:instrText>
      </w:r>
      <w:r>
        <w:rPr>
          <w:i w:val="0"/>
          <w:lang w:val="en-US"/>
        </w:rPr>
      </w:r>
      <w:r>
        <w:rPr>
          <w:i w:val="0"/>
          <w:lang w:val="en-US"/>
        </w:rPr>
        <w:fldChar w:fldCharType="separate"/>
      </w:r>
      <w:r w:rsidR="003F04E6">
        <w:t xml:space="preserve">Gambar </w:t>
      </w:r>
      <w:r w:rsidR="003F04E6">
        <w:rPr>
          <w:noProof/>
        </w:rPr>
        <w:t>2.14</w:t>
      </w:r>
      <w:r>
        <w:rPr>
          <w:i w:val="0"/>
          <w:lang w:val="en-US"/>
        </w:rPr>
        <w:fldChar w:fldCharType="end"/>
      </w:r>
      <w:r>
        <w:rPr>
          <w:i w:val="0"/>
          <w:lang w:val="en-US"/>
        </w:rPr>
        <w:t xml:space="preserve"> merupakan susunan perangkat keras dan perangkat lunak </w:t>
      </w:r>
      <w:r w:rsidRPr="00E778B0">
        <w:rPr>
          <w:lang w:val="en-US"/>
        </w:rPr>
        <w:t>deep learning</w:t>
      </w:r>
      <w:r>
        <w:rPr>
          <w:i w:val="0"/>
          <w:lang w:val="en-US"/>
        </w:rPr>
        <w:t xml:space="preserve">. </w:t>
      </w:r>
      <w:r w:rsidRPr="00E778B0">
        <w:rPr>
          <w:i w:val="0"/>
          <w:lang w:val="en-US"/>
        </w:rPr>
        <w:t xml:space="preserve">Melalui </w:t>
      </w:r>
      <w:r w:rsidRPr="00E778B0">
        <w:rPr>
          <w:lang w:val="en-US"/>
        </w:rPr>
        <w:t>TensorFlow</w:t>
      </w:r>
      <w:r w:rsidRPr="00E778B0">
        <w:rPr>
          <w:i w:val="0"/>
          <w:lang w:val="en-US"/>
        </w:rPr>
        <w:t xml:space="preserve"> (atau </w:t>
      </w:r>
      <w:r w:rsidRPr="00E778B0">
        <w:rPr>
          <w:lang w:val="en-US"/>
        </w:rPr>
        <w:t>Theano</w:t>
      </w:r>
      <w:r w:rsidRPr="00E778B0">
        <w:rPr>
          <w:i w:val="0"/>
          <w:lang w:val="en-US"/>
        </w:rPr>
        <w:t xml:space="preserve">, atau </w:t>
      </w:r>
      <w:r w:rsidRPr="00E778B0">
        <w:rPr>
          <w:lang w:val="en-US"/>
        </w:rPr>
        <w:t>CNTK</w:t>
      </w:r>
      <w:r w:rsidRPr="00E778B0">
        <w:rPr>
          <w:i w:val="0"/>
          <w:lang w:val="en-US"/>
        </w:rPr>
        <w:t xml:space="preserve">), </w:t>
      </w:r>
      <w:r w:rsidRPr="00E778B0">
        <w:rPr>
          <w:lang w:val="en-US"/>
        </w:rPr>
        <w:t>Keras</w:t>
      </w:r>
      <w:r w:rsidRPr="00E778B0">
        <w:rPr>
          <w:i w:val="0"/>
          <w:lang w:val="en-US"/>
        </w:rPr>
        <w:t xml:space="preserve"> dapat </w:t>
      </w:r>
      <w:r w:rsidRPr="00F97DAA">
        <w:rPr>
          <w:i w:val="0"/>
          <w:lang w:val="en-US"/>
        </w:rPr>
        <w:t>berjalan mulus di CPU dan GPU</w:t>
      </w:r>
      <w:r w:rsidRPr="00E778B0">
        <w:rPr>
          <w:i w:val="0"/>
          <w:lang w:val="en-US"/>
        </w:rPr>
        <w:t xml:space="preserve">. Saat berjalan di </w:t>
      </w:r>
      <w:r w:rsidRPr="00F97DAA">
        <w:rPr>
          <w:i w:val="0"/>
          <w:lang w:val="en-US"/>
        </w:rPr>
        <w:t>CPU,</w:t>
      </w:r>
      <w:r w:rsidRPr="00E778B0">
        <w:rPr>
          <w:i w:val="0"/>
          <w:lang w:val="en-US"/>
        </w:rPr>
        <w:t xml:space="preserve"> </w:t>
      </w:r>
      <w:r w:rsidRPr="00E778B0">
        <w:rPr>
          <w:lang w:val="en-US"/>
        </w:rPr>
        <w:t>TensorFlow</w:t>
      </w:r>
      <w:r w:rsidRPr="00E778B0">
        <w:rPr>
          <w:i w:val="0"/>
          <w:lang w:val="en-US"/>
        </w:rPr>
        <w:t xml:space="preserve"> sendiri menggabungkan </w:t>
      </w:r>
      <w:r w:rsidRPr="00E778B0">
        <w:rPr>
          <w:lang w:val="en-US"/>
        </w:rPr>
        <w:t>library</w:t>
      </w:r>
      <w:r w:rsidRPr="00E778B0">
        <w:rPr>
          <w:i w:val="0"/>
          <w:lang w:val="en-US"/>
        </w:rPr>
        <w:t xml:space="preserve"> level rendah untuk operasi tensor yang disebut </w:t>
      </w:r>
      <w:r>
        <w:rPr>
          <w:lang w:val="en-US"/>
        </w:rPr>
        <w:t>Eigen.</w:t>
      </w:r>
      <w:r w:rsidRPr="00E778B0">
        <w:rPr>
          <w:i w:val="0"/>
          <w:lang w:val="en-US"/>
        </w:rPr>
        <w:t xml:space="preserve"> </w:t>
      </w:r>
      <w:r w:rsidRPr="00F97DAA">
        <w:rPr>
          <w:i w:val="0"/>
          <w:lang w:val="en-US"/>
        </w:rPr>
        <w:t>Pada GPU,</w:t>
      </w:r>
      <w:r w:rsidRPr="00E778B0">
        <w:rPr>
          <w:lang w:val="en-US"/>
        </w:rPr>
        <w:t xml:space="preserve"> TensorFlow</w:t>
      </w:r>
      <w:r w:rsidRPr="00E778B0">
        <w:rPr>
          <w:i w:val="0"/>
          <w:lang w:val="en-US"/>
        </w:rPr>
        <w:t xml:space="preserve"> men</w:t>
      </w:r>
      <w:r>
        <w:rPr>
          <w:i w:val="0"/>
          <w:lang w:val="en-US"/>
        </w:rPr>
        <w:t xml:space="preserve">ggabungkan pustaka operasi </w:t>
      </w:r>
      <w:r w:rsidRPr="00E778B0">
        <w:rPr>
          <w:lang w:val="en-US"/>
        </w:rPr>
        <w:t>deep learning</w:t>
      </w:r>
      <w:r w:rsidRPr="00E778B0">
        <w:rPr>
          <w:i w:val="0"/>
          <w:lang w:val="en-US"/>
        </w:rPr>
        <w:t xml:space="preserve"> yang dioptimalkan dengan baik yang disebut </w:t>
      </w:r>
      <w:r w:rsidR="00F7418D" w:rsidRPr="00F7418D">
        <w:rPr>
          <w:lang w:val="en-US"/>
        </w:rPr>
        <w:t>NVIDIA CUDA Deep Neural Network library (cuDNN)</w:t>
      </w:r>
      <w:r w:rsidR="00F7418D" w:rsidRPr="00F7418D">
        <w:rPr>
          <w:i w:val="0"/>
          <w:lang w:val="en-US"/>
        </w:rPr>
        <w:t xml:space="preserve">. </w:t>
      </w:r>
    </w:p>
    <w:p w:rsidR="003C0763" w:rsidRDefault="003C0763" w:rsidP="003C0763">
      <w:pPr>
        <w:pStyle w:val="Heading3"/>
        <w:rPr>
          <w:i/>
          <w:lang w:val="en-US"/>
        </w:rPr>
      </w:pPr>
      <w:bookmarkStart w:id="66" w:name="_Toc83471439"/>
      <w:r w:rsidRPr="003C0763">
        <w:rPr>
          <w:i/>
          <w:lang w:val="en-US"/>
        </w:rPr>
        <w:t>Tensorflow.js</w:t>
      </w:r>
      <w:bookmarkEnd w:id="66"/>
    </w:p>
    <w:p w:rsidR="003C0763" w:rsidRDefault="003C0763" w:rsidP="003C0763">
      <w:pPr>
        <w:pStyle w:val="TEUnsoed-TextBodyspasi2"/>
        <w:rPr>
          <w:lang w:val="en-US"/>
        </w:rPr>
      </w:pPr>
      <w:r>
        <w:rPr>
          <w:lang w:val="en-US"/>
        </w:rPr>
        <w:t xml:space="preserve">Tensorflow.js merupakan tool Javascript library yang dikembangkan oleh Google dan diperkenalkan sebagai open-source pada tahun 2015, tool ini digunakan untuk training dan penggunaan machine learning model di browser. Tensorflow.js merupakan library tambahan untuk Tensorflow yang merupakan library dari machine learning untuk phyton. </w:t>
      </w:r>
      <w:r>
        <w:rPr>
          <w:lang w:val="en-US"/>
        </w:rPr>
        <w:fldChar w:fldCharType="begin" w:fldLock="1"/>
      </w:r>
      <w:r w:rsidR="003274DB">
        <w:rPr>
          <w:lang w:val="en-US"/>
        </w:rPr>
        <w:instrText>ADDIN CSL_CITATION {"citationItems":[{"id":"ITEM-1","itemData":{"URL":"https://alfian-pesan.medium.com/belajar-tensorflow-js-a9753f1237a1#:~:text=TensorFlowJs ini merupakan tool JavaScript,merupakan ML library untuk phyton.","accessed":{"date-parts":[["2021","2","21"]]},"author":[{"dropping-particle":"","family":"Rahman","given":"Alfian","non-dropping-particle":"","parse-names":false,"suffix":""}],"id":"ITEM-1","issued":{"date-parts":[["2019"]]},"title":"Belajar Tensorflow.js","type":"webpage"},"uris":["http://www.mendeley.com/documents/?uuid=15219b55-aa84-4258-a31a-9101c913bf3d"]}],"mendeley":{"formattedCitation":"[17]","plainTextFormattedCitation":"[17]","previouslyFormattedCitation":"[16]"},"properties":{"noteIndex":0},"schema":"https://github.com/citation-style-language/schema/raw/master/csl-citation.json"}</w:instrText>
      </w:r>
      <w:r>
        <w:rPr>
          <w:lang w:val="en-US"/>
        </w:rPr>
        <w:fldChar w:fldCharType="separate"/>
      </w:r>
      <w:r w:rsidR="003274DB" w:rsidRPr="003274DB">
        <w:rPr>
          <w:noProof/>
          <w:lang w:val="en-US"/>
        </w:rPr>
        <w:t>[17]</w:t>
      </w:r>
      <w:r>
        <w:rPr>
          <w:lang w:val="en-US"/>
        </w:rPr>
        <w:fldChar w:fldCharType="end"/>
      </w:r>
    </w:p>
    <w:p w:rsidR="003C0763" w:rsidRPr="00A66E01" w:rsidRDefault="00A66E01" w:rsidP="00A66E01">
      <w:pPr>
        <w:pStyle w:val="TEUnsoed-TextBodyspasi2"/>
        <w:rPr>
          <w:lang w:val="en-US"/>
        </w:rPr>
      </w:pPr>
      <w:r w:rsidRPr="00A66E01">
        <w:rPr>
          <w:rFonts w:ascii="LiberationSerif-Italic" w:hAnsi="LiberationSerif-Italic"/>
          <w:i/>
          <w:iCs/>
          <w:color w:val="000000"/>
        </w:rPr>
        <w:t xml:space="preserve">TensorFlow.js </w:t>
      </w:r>
      <w:r w:rsidRPr="00A66E01">
        <w:rPr>
          <w:rFonts w:ascii="LiberationSerif" w:hAnsi="LiberationSerif"/>
          <w:color w:val="000000"/>
        </w:rPr>
        <w:t>menyediakan banyak fitur dan model yang akan</w:t>
      </w:r>
      <w:r w:rsidRPr="00A66E01">
        <w:rPr>
          <w:rFonts w:ascii="LiberationSerif" w:hAnsi="LiberationSerif"/>
          <w:color w:val="000000"/>
        </w:rPr>
        <w:br/>
        <w:t>menyederhanakan tugas yang sulit dan menghabiskan waktu untuk dilatih model</w:t>
      </w:r>
      <w:r w:rsidRPr="00A66E01">
        <w:rPr>
          <w:rFonts w:ascii="LiberationSerif" w:hAnsi="LiberationSerif"/>
          <w:color w:val="000000"/>
        </w:rPr>
        <w:br/>
      </w:r>
      <w:r>
        <w:rPr>
          <w:rFonts w:ascii="LiberationSerif-Italic" w:hAnsi="LiberationSerif-Italic"/>
          <w:i/>
          <w:iCs/>
          <w:color w:val="000000"/>
        </w:rPr>
        <w:t>machine learning</w:t>
      </w:r>
      <w:r w:rsidRPr="00A66E01">
        <w:rPr>
          <w:rFonts w:ascii="LiberationSerif" w:hAnsi="LiberationSerif"/>
          <w:color w:val="000000"/>
        </w:rPr>
        <w:t xml:space="preserve">. Di sisi model, </w:t>
      </w:r>
      <w:r w:rsidRPr="00A66E01">
        <w:rPr>
          <w:rFonts w:ascii="LiberationSerif-Italic" w:hAnsi="LiberationSerif-Italic"/>
          <w:i/>
          <w:iCs/>
          <w:color w:val="000000"/>
        </w:rPr>
        <w:t xml:space="preserve">TensorFlow.js </w:t>
      </w:r>
      <w:r w:rsidRPr="00A66E01">
        <w:rPr>
          <w:rFonts w:ascii="LiberationSerif" w:hAnsi="LiberationSerif"/>
          <w:color w:val="000000"/>
        </w:rPr>
        <w:t>hadir dengan beberapa model</w:t>
      </w:r>
      <w:r w:rsidRPr="00A66E01">
        <w:rPr>
          <w:rFonts w:ascii="LiberationSerif" w:hAnsi="LiberationSerif"/>
          <w:color w:val="000000"/>
        </w:rPr>
        <w:br/>
        <w:t xml:space="preserve">pelatihan untuk tujuan yang berbeda, seperti </w:t>
      </w:r>
      <w:r w:rsidRPr="00A66E01">
        <w:rPr>
          <w:rFonts w:ascii="LiberationSerif-Italic" w:hAnsi="LiberationSerif-Italic"/>
          <w:i/>
          <w:iCs/>
          <w:color w:val="000000"/>
        </w:rPr>
        <w:t xml:space="preserve">PoseNet </w:t>
      </w:r>
      <w:r w:rsidRPr="00A66E01">
        <w:rPr>
          <w:rFonts w:ascii="LiberationSerif" w:hAnsi="LiberationSerif"/>
          <w:color w:val="000000"/>
        </w:rPr>
        <w:t>untuk memperkirakan pose</w:t>
      </w:r>
      <w:r w:rsidRPr="00A66E01">
        <w:rPr>
          <w:rFonts w:ascii="LiberationSerif" w:hAnsi="LiberationSerif"/>
          <w:color w:val="000000"/>
        </w:rPr>
        <w:br/>
        <w:t xml:space="preserve">yang dilakukan seseorang secara </w:t>
      </w:r>
      <w:r w:rsidRPr="00A66E01">
        <w:rPr>
          <w:rFonts w:ascii="LiberationSerif-Italic" w:hAnsi="LiberationSerif-Italic"/>
          <w:i/>
          <w:iCs/>
          <w:color w:val="000000"/>
        </w:rPr>
        <w:t>real time</w:t>
      </w:r>
      <w:r w:rsidRPr="00A66E01">
        <w:rPr>
          <w:rFonts w:ascii="LiberationSerif" w:hAnsi="LiberationSerif"/>
          <w:color w:val="000000"/>
        </w:rPr>
        <w:t xml:space="preserve">. </w:t>
      </w:r>
      <w:r w:rsidRPr="00A66E01">
        <w:rPr>
          <w:rFonts w:ascii="LiberationSerif-Italic" w:hAnsi="LiberationSerif-Italic"/>
          <w:i/>
          <w:iCs/>
          <w:color w:val="000000"/>
        </w:rPr>
        <w:t>Toxicity classifier</w:t>
      </w:r>
      <w:r w:rsidRPr="00A66E01">
        <w:rPr>
          <w:rFonts w:ascii="LiberationSerif" w:hAnsi="LiberationSerif"/>
          <w:color w:val="000000"/>
        </w:rPr>
        <w:t>, untuk mendeteksi</w:t>
      </w:r>
      <w:r w:rsidRPr="00A66E01">
        <w:rPr>
          <w:rFonts w:ascii="LiberationSerif" w:hAnsi="LiberationSerif"/>
          <w:color w:val="000000"/>
        </w:rPr>
        <w:br/>
        <w:t xml:space="preserve">apakah suatu teks mengandung konten </w:t>
      </w:r>
      <w:r w:rsidRPr="00A66E01">
        <w:rPr>
          <w:rFonts w:ascii="LiberationSerif-Italic" w:hAnsi="LiberationSerif-Italic"/>
          <w:i/>
          <w:iCs/>
          <w:color w:val="000000"/>
        </w:rPr>
        <w:t>toxic</w:t>
      </w:r>
      <w:r w:rsidRPr="00A66E01">
        <w:rPr>
          <w:rFonts w:ascii="LiberationSerif" w:hAnsi="LiberationSerif"/>
          <w:color w:val="000000"/>
        </w:rPr>
        <w:t xml:space="preserve">, dan yang terakhir model </w:t>
      </w:r>
      <w:r w:rsidRPr="00A66E01">
        <w:rPr>
          <w:rFonts w:ascii="LiberationSerif-Italic" w:hAnsi="LiberationSerif-Italic"/>
          <w:i/>
          <w:iCs/>
          <w:color w:val="000000"/>
        </w:rPr>
        <w:t>Coco SSD</w:t>
      </w:r>
      <w:r w:rsidRPr="00A66E01">
        <w:rPr>
          <w:rFonts w:ascii="LiberationSerif" w:hAnsi="LiberationSerif"/>
          <w:color w:val="000000"/>
        </w:rPr>
        <w:t>,</w:t>
      </w:r>
      <w:r w:rsidRPr="00A66E01">
        <w:rPr>
          <w:rFonts w:ascii="LiberationSerif" w:hAnsi="LiberationSerif"/>
          <w:color w:val="000000"/>
        </w:rPr>
        <w:br/>
        <w:t>model yang digunakan untuk mendeteksi objek yang mengidentifikasi dan</w:t>
      </w:r>
      <w:r w:rsidRPr="00A66E01">
        <w:rPr>
          <w:rFonts w:ascii="LiberationSerif" w:hAnsi="LiberationSerif"/>
          <w:color w:val="000000"/>
        </w:rPr>
        <w:br/>
        <w:t>melokalkan beb</w:t>
      </w:r>
      <w:r>
        <w:rPr>
          <w:rFonts w:ascii="LiberationSerif" w:hAnsi="LiberationSerif"/>
          <w:color w:val="000000"/>
        </w:rPr>
        <w:t>erapa objek dalam sebuah gambar</w:t>
      </w:r>
      <w:r>
        <w:rPr>
          <w:rFonts w:ascii="LiberationSerif" w:hAnsi="LiberationSerif"/>
          <w:color w:val="000000"/>
          <w:lang w:val="en-US"/>
        </w:rPr>
        <w:t>.</w:t>
      </w:r>
    </w:p>
    <w:p w:rsidR="00645C0F" w:rsidRPr="00B71A32" w:rsidRDefault="00645C0F" w:rsidP="00645C0F">
      <w:pPr>
        <w:pStyle w:val="Heading2"/>
        <w:rPr>
          <w:i/>
          <w:lang w:val="en-US"/>
        </w:rPr>
      </w:pPr>
      <w:bookmarkStart w:id="67" w:name="_Toc83471440"/>
      <w:r w:rsidRPr="00B71A32">
        <w:rPr>
          <w:i/>
          <w:lang w:val="en-US"/>
        </w:rPr>
        <w:t>Website</w:t>
      </w:r>
      <w:bookmarkEnd w:id="67"/>
    </w:p>
    <w:p w:rsidR="00645C0F" w:rsidRDefault="00645C0F" w:rsidP="00645C0F">
      <w:pPr>
        <w:pStyle w:val="TEUnsoed-TextBodyspasi2"/>
        <w:rPr>
          <w:lang w:val="en-US"/>
        </w:rPr>
      </w:pPr>
      <w:r w:rsidRPr="00B71A32">
        <w:rPr>
          <w:i/>
          <w:lang w:val="en-US"/>
        </w:rPr>
        <w:t xml:space="preserve">Website </w:t>
      </w:r>
      <w:r>
        <w:rPr>
          <w:lang w:val="en-US"/>
        </w:rPr>
        <w:t xml:space="preserve">adalah halaman informasi yang disediakan melalui jalur internet sehingga bissa diakses selama terkoneksi dengan jaringan internet. </w:t>
      </w:r>
      <w:r w:rsidR="00B71A32">
        <w:rPr>
          <w:lang w:val="en-US"/>
        </w:rPr>
        <w:t>Sebuah situs w</w:t>
      </w:r>
      <w:r>
        <w:rPr>
          <w:lang w:val="en-US"/>
        </w:rPr>
        <w:t>ebs</w:t>
      </w:r>
      <w:r w:rsidR="00B71A32">
        <w:rPr>
          <w:lang w:val="en-US"/>
        </w:rPr>
        <w:t xml:space="preserve">ite umumnya merupakan bagian dari suatu nama domain atau sub domain di </w:t>
      </w:r>
      <w:r w:rsidR="00B71A32" w:rsidRPr="00B71A32">
        <w:rPr>
          <w:i/>
          <w:lang w:val="en-US"/>
        </w:rPr>
        <w:t xml:space="preserve">World Wide Web </w:t>
      </w:r>
      <w:r w:rsidR="00B71A32" w:rsidRPr="00B71A32">
        <w:rPr>
          <w:lang w:val="en-US"/>
        </w:rPr>
        <w:t>(WWW)</w:t>
      </w:r>
      <w:r w:rsidR="00B71A32">
        <w:rPr>
          <w:lang w:val="en-US"/>
        </w:rPr>
        <w:t xml:space="preserve"> di internet. WWW terdiri dari seluruh situs web yang tersedia kepada publik. Halaman – halaman sebuah situs web diakses dari sebuah URL  yang menjadi akar (</w:t>
      </w:r>
      <w:r w:rsidR="00B71A32" w:rsidRPr="00B71A32">
        <w:rPr>
          <w:i/>
          <w:lang w:val="en-US"/>
        </w:rPr>
        <w:t>root</w:t>
      </w:r>
      <w:r w:rsidR="00B71A32">
        <w:rPr>
          <w:lang w:val="en-US"/>
        </w:rPr>
        <w:t xml:space="preserve">) yang disebut dengan </w:t>
      </w:r>
      <w:r w:rsidR="00B71A32" w:rsidRPr="00B71A32">
        <w:rPr>
          <w:i/>
          <w:lang w:val="en-US"/>
        </w:rPr>
        <w:t>homepage</w:t>
      </w:r>
      <w:r w:rsidR="00B71A32">
        <w:rPr>
          <w:lang w:val="en-US"/>
        </w:rPr>
        <w:t xml:space="preserve"> (beranda).</w:t>
      </w:r>
      <w:r w:rsidR="00B71A32">
        <w:rPr>
          <w:lang w:val="en-US"/>
        </w:rPr>
        <w:fldChar w:fldCharType="begin" w:fldLock="1"/>
      </w:r>
      <w:r w:rsidR="003274DB">
        <w:rPr>
          <w:lang w:val="en-US"/>
        </w:rPr>
        <w:instrText>ADDIN CSL_CITATION {"citationItems":[{"id":"ITEM-1","itemData":{"abstract":"Situs web atau web site atau sering disingkat dengan istilah situs adalah sejumlah halaman web yang memiliki topik saling terkait, terkadang disertai pula dengan berkas-berkas gambar, video, atau jenis-jenis berkas lainnya. Penggunaan website sudah menjadi suatu perhatian oleh banyak kalangan, mulai dari pengusaha, akademisi, pemasaran, praktisi media massa, perusahaan, hingga instansi pemerintahan. Sehingga sebuah website akan terlihat menarik dengan adanya sentuhan desain.\n\nTak hanya itu dengan adanya website banyak orang yang berlom-balomba untuk dapat mempromosikan dirinya. Sehingga perusahaan besar seharusnya sudah memiliki website sebagai marketing tools perusahaan. Pembuatan desain website sebagai penunjang company profile CV. Hensindo diharapkan mampu menjadi salah satu media yang efektif dalam memberikan informasi kepada klien.\n\nUntuk membuat desain website ini penulis menggunakan tahapan-tahapan dalam perancangan desain, diawali dengan melihat gambaran umum perusahaan yang didalamnya menjelaskan tentang profile dan visi misi perusahaan, lalu dilanjutkan dengan tahapan-tahapan desain yang akhirnya dilanjutkan dengan proses desain. Sehingga dalam penulisan laporan Kerja Praktik ini, penulis mengambil judul \"Pembuatan Desain Sebagai Penunjang Company Profile CV. Hensindo\".","author":[{"dropping-particle":"","family":"Hidayatullah","given":"RA","non-dropping-particle":"","parse-names":false,"suffix":""}],"id":"ITEM-1","issued":{"date-parts":[["2016"]]},"page":"11-25","title":"Pembuatan Desain Website Sebagai Penunjang Company Profile CV. Hensindo.","type":"article-journal"},"uris":["http://www.mendeley.com/documents/?uuid=ddf2e7ac-74ac-4b86-9f4d-af0435dfed74"]}],"mendeley":{"formattedCitation":"[18]","plainTextFormattedCitation":"[18]","previouslyFormattedCitation":"[17]"},"properties":{"noteIndex":0},"schema":"https://github.com/citation-style-language/schema/raw/master/csl-citation.json"}</w:instrText>
      </w:r>
      <w:r w:rsidR="00B71A32">
        <w:rPr>
          <w:lang w:val="en-US"/>
        </w:rPr>
        <w:fldChar w:fldCharType="separate"/>
      </w:r>
      <w:r w:rsidR="003274DB" w:rsidRPr="003274DB">
        <w:rPr>
          <w:noProof/>
          <w:lang w:val="en-US"/>
        </w:rPr>
        <w:t>[18]</w:t>
      </w:r>
      <w:r w:rsidR="00B71A32">
        <w:rPr>
          <w:lang w:val="en-US"/>
        </w:rPr>
        <w:fldChar w:fldCharType="end"/>
      </w:r>
      <w:r w:rsidR="00B71A32">
        <w:rPr>
          <w:lang w:val="en-US"/>
        </w:rPr>
        <w:t xml:space="preserve">  </w:t>
      </w:r>
      <w:r>
        <w:rPr>
          <w:lang w:val="en-US"/>
        </w:rPr>
        <w:t xml:space="preserve"> </w:t>
      </w:r>
    </w:p>
    <w:p w:rsidR="00B71A32" w:rsidRDefault="00B71A32" w:rsidP="00645C0F">
      <w:pPr>
        <w:pStyle w:val="TEUnsoed-TextBodyspasi2"/>
        <w:rPr>
          <w:lang w:val="en-US"/>
        </w:rPr>
      </w:pPr>
      <w:r>
        <w:rPr>
          <w:lang w:val="en-US"/>
        </w:rPr>
        <w:t>Sebuah halaman web adalah dokumen yang ditulis dalam format  HTML (</w:t>
      </w:r>
      <w:r w:rsidRPr="00B71A32">
        <w:rPr>
          <w:i/>
          <w:lang w:val="en-US"/>
        </w:rPr>
        <w:t>Hyper Text Markup Language</w:t>
      </w:r>
      <w:r>
        <w:rPr>
          <w:lang w:val="en-US"/>
        </w:rPr>
        <w:t xml:space="preserve">) yang hampir selalu bias diakses melalui HTTP. HTTP yaitu protokol yang menyampaikan informasi dari </w:t>
      </w:r>
      <w:r w:rsidRPr="00B71A32">
        <w:rPr>
          <w:i/>
          <w:lang w:val="en-US"/>
        </w:rPr>
        <w:t>server website</w:t>
      </w:r>
      <w:r>
        <w:rPr>
          <w:lang w:val="en-US"/>
        </w:rPr>
        <w:t xml:space="preserve"> untuk ditampilkan kepada</w:t>
      </w:r>
      <w:r w:rsidRPr="00B71A32">
        <w:rPr>
          <w:i/>
          <w:lang w:val="en-US"/>
        </w:rPr>
        <w:t xml:space="preserve"> users</w:t>
      </w:r>
      <w:r>
        <w:rPr>
          <w:lang w:val="en-US"/>
        </w:rPr>
        <w:t xml:space="preserve"> melalui web browser.</w:t>
      </w:r>
    </w:p>
    <w:p w:rsidR="00B71A32" w:rsidRDefault="00B71A32" w:rsidP="00645C0F">
      <w:pPr>
        <w:pStyle w:val="TEUnsoed-TextBodyspasi2"/>
        <w:rPr>
          <w:lang w:val="en-US"/>
        </w:rPr>
      </w:pPr>
      <w:r>
        <w:rPr>
          <w:lang w:val="en-US"/>
        </w:rPr>
        <w:t>Beberapa website membutuhkan subskripsi (data masukan) agar user dpaat mengakses sebagian atau seluruh isi dari website tersebut. Misalnya pada beberapa situs bisnis  yang membutuhkan subskripsi agar user dapat mengaksesnya.</w:t>
      </w:r>
    </w:p>
    <w:p w:rsidR="00B71A32" w:rsidRDefault="00B71A32" w:rsidP="00B71A32">
      <w:pPr>
        <w:pStyle w:val="Heading3"/>
        <w:rPr>
          <w:lang w:val="en-US"/>
        </w:rPr>
      </w:pPr>
      <w:bookmarkStart w:id="68" w:name="_Toc83471441"/>
      <w:r>
        <w:rPr>
          <w:lang w:val="en-US"/>
        </w:rPr>
        <w:t>HTML (</w:t>
      </w:r>
      <w:r w:rsidRPr="00BE611C">
        <w:rPr>
          <w:i/>
          <w:lang w:val="en-US"/>
        </w:rPr>
        <w:t>Hyper Text  Markup Language</w:t>
      </w:r>
      <w:r>
        <w:rPr>
          <w:lang w:val="en-US"/>
        </w:rPr>
        <w:t>)</w:t>
      </w:r>
      <w:bookmarkEnd w:id="68"/>
    </w:p>
    <w:p w:rsidR="00D00593" w:rsidRPr="00D00593" w:rsidRDefault="004F4B8C" w:rsidP="004F4B8C">
      <w:pPr>
        <w:pStyle w:val="TEUnsoed-TextBodyspasi2"/>
        <w:rPr>
          <w:lang w:val="en-US"/>
        </w:rPr>
      </w:pPr>
      <w:r>
        <w:t xml:space="preserve">Hypertext Markup Language (HTML) adalah bahasa markup yang umum digunakan untuk membuat halaman web. Sebenarnya HTML bukanlah sebuah bahasa </w:t>
      </w:r>
      <w:r w:rsidR="00D00593">
        <w:t xml:space="preserve">pemrograman. </w:t>
      </w:r>
      <w:r w:rsidR="00D00593">
        <w:rPr>
          <w:lang w:val="en-US"/>
        </w:rPr>
        <w:t>Jika</w:t>
      </w:r>
      <w:r w:rsidR="00D00593">
        <w:t xml:space="preserve"> di</w:t>
      </w:r>
      <w:r>
        <w:t xml:space="preserve">tinjau dari namanya, HTML merupakan bahasa markup atau penandaan terhadap sebuah dokumen teks. Tanda tersebut di gunakan untuk menentukan format atau style dari teks </w:t>
      </w:r>
      <w:r w:rsidR="00D00593">
        <w:t>yang ditand</w:t>
      </w:r>
      <w:r w:rsidR="001E0769">
        <w:t>ai</w:t>
      </w:r>
      <w:r w:rsidR="001E0769">
        <w:rPr>
          <w:lang w:val="en-US"/>
        </w:rPr>
        <w:t>.</w:t>
      </w:r>
      <w:r w:rsidR="001E0769">
        <w:rPr>
          <w:lang w:val="en-US"/>
        </w:rPr>
        <w:fldChar w:fldCharType="begin" w:fldLock="1"/>
      </w:r>
      <w:r w:rsidR="003274DB">
        <w:rPr>
          <w:lang w:val="en-US"/>
        </w:rPr>
        <w:instrText>ADDIN CSL_CITATION {"citationItems":[{"id":"ITEM-1","itemData":{"author":[{"dropping-particle":"","family":"Lavarino","given":"Dio","non-dropping-particle":"","parse-names":false,"suffix":""},{"dropping-particle":"","family":"Yustanti","given":"Wiyli","non-dropping-particle":"","parse-names":false,"suffix":""}],"container-title":"Jurnal Manajemen Informatika","id":"ITEM-1","issued":{"date-parts":[["2016"]]},"page":"72-81","title":"RANCANG BANGUN E – VOTING BERBASIS WEBSITE DI UNIVERSITAS NEGERI SURABAYA","type":"article-journal","volume":"6"},"uris":["http://www.mendeley.com/documents/?uuid=e5afafeb-1059-441a-a107-17259efd028b"]}],"mendeley":{"formattedCitation":"[19]","plainTextFormattedCitation":"[19]","previouslyFormattedCitation":"[18]"},"properties":{"noteIndex":0},"schema":"https://github.com/citation-style-language/schema/raw/master/csl-citation.json"}</w:instrText>
      </w:r>
      <w:r w:rsidR="001E0769">
        <w:rPr>
          <w:lang w:val="en-US"/>
        </w:rPr>
        <w:fldChar w:fldCharType="separate"/>
      </w:r>
      <w:r w:rsidR="003274DB" w:rsidRPr="003274DB">
        <w:rPr>
          <w:noProof/>
          <w:lang w:val="en-US"/>
        </w:rPr>
        <w:t>[19]</w:t>
      </w:r>
      <w:r w:rsidR="001E0769">
        <w:rPr>
          <w:lang w:val="en-US"/>
        </w:rPr>
        <w:fldChar w:fldCharType="end"/>
      </w:r>
      <w:r w:rsidR="00D00593" w:rsidRPr="00D00593">
        <w:rPr>
          <w:lang w:val="en-US"/>
        </w:rPr>
        <w:t xml:space="preserve"> </w:t>
      </w:r>
    </w:p>
    <w:p w:rsidR="004F4B8C" w:rsidRPr="004F4B8C" w:rsidRDefault="004F4B8C" w:rsidP="00D00593">
      <w:pPr>
        <w:pStyle w:val="TEUnsoed-TextBodyspasi2"/>
        <w:rPr>
          <w:lang w:val="en-US"/>
        </w:rPr>
      </w:pPr>
      <w:r>
        <w:t>HTML dibuat oleh Tim Berners-Lee ketika masih bekerja untuk CERN dan dipopulerkan pertama kali oleh browser Mosaic. Selama awal tahun 1990 HTML mengalami perkembangan yang sangat pesat. Setiap pengembangan HTML pasti akan menambahkan kemampuan dan fasilitas yang lebih baik dari versi sebelumnya. Sebelum suatu HTML disahkan sebagai suatu dokumen HTML standar, ia harus disetujui dulu oleh W3C untuk dievaluasi secara ketat. Setiap terjadi perkembangan suatu versi HTML, maka mau tak mau browser pun harus memperbaiki diri agar bisa mendukung kode-kode HTML yang baru tersebut. Sebab jika tidak, browser tak akan bisa menampilkan HTML tersebut.</w:t>
      </w:r>
    </w:p>
    <w:p w:rsidR="00B71A32" w:rsidRDefault="00B71A32" w:rsidP="00B71A32">
      <w:pPr>
        <w:pStyle w:val="Heading3"/>
        <w:rPr>
          <w:lang w:val="en-US"/>
        </w:rPr>
      </w:pPr>
      <w:bookmarkStart w:id="69" w:name="_Toc83471442"/>
      <w:r>
        <w:rPr>
          <w:lang w:val="en-US"/>
        </w:rPr>
        <w:t>CSS (</w:t>
      </w:r>
      <w:r w:rsidR="00BE611C" w:rsidRPr="00BE611C">
        <w:rPr>
          <w:i/>
          <w:lang w:val="en-US"/>
        </w:rPr>
        <w:t>Cascading Style Sheets</w:t>
      </w:r>
      <w:r w:rsidR="00BE611C">
        <w:rPr>
          <w:lang w:val="en-US"/>
        </w:rPr>
        <w:t>)</w:t>
      </w:r>
      <w:bookmarkEnd w:id="69"/>
    </w:p>
    <w:p w:rsidR="00BE611C" w:rsidRDefault="00BE611C" w:rsidP="00BE611C">
      <w:pPr>
        <w:pStyle w:val="TEUnsoed-TextBodyspasi2"/>
        <w:rPr>
          <w:lang w:val="en-US"/>
        </w:rPr>
      </w:pPr>
      <w:r>
        <w:rPr>
          <w:lang w:val="en-US"/>
        </w:rPr>
        <w:t xml:space="preserve">CSS adalah bahasa penulisan yang digunakan untuk mendeskripsikan penampilan  dari sebuah dokumen </w:t>
      </w:r>
      <w:r w:rsidRPr="00015414">
        <w:rPr>
          <w:i/>
          <w:lang w:val="en-US"/>
        </w:rPr>
        <w:t>markup</w:t>
      </w:r>
      <w:r>
        <w:rPr>
          <w:lang w:val="en-US"/>
        </w:rPr>
        <w:t xml:space="preserve">. Dalam penggunaannya CSS selalu digunakan bersama HTML. CSS biasanya disimpan di dalam sebuah file berekstensi .css dan disematkan di dalam dokumen HTML untuk memberikan </w:t>
      </w:r>
      <w:r w:rsidRPr="00015414">
        <w:rPr>
          <w:i/>
          <w:lang w:val="en-US"/>
        </w:rPr>
        <w:t>style</w:t>
      </w:r>
      <w:r>
        <w:rPr>
          <w:lang w:val="en-US"/>
        </w:rPr>
        <w:t xml:space="preserve"> pada halaman tersebut. Pada dasarnya CSS dibuat  untuk memisahkan </w:t>
      </w:r>
      <w:r w:rsidRPr="00015414">
        <w:rPr>
          <w:i/>
          <w:lang w:val="en-US"/>
        </w:rPr>
        <w:t xml:space="preserve">style </w:t>
      </w:r>
      <w:r>
        <w:rPr>
          <w:lang w:val="en-US"/>
        </w:rPr>
        <w:t>dari halaman web, sehingga antara konten pada HTML dan desain tampilan pada dokumen CSS dapat dikerjakan  di dua tempat berbeda.</w:t>
      </w:r>
      <w:r w:rsidR="00015414">
        <w:rPr>
          <w:lang w:val="en-US"/>
        </w:rPr>
        <w:fldChar w:fldCharType="begin" w:fldLock="1"/>
      </w:r>
      <w:r w:rsidR="003274DB">
        <w:rPr>
          <w:lang w:val="en-US"/>
        </w:rPr>
        <w:instrText>ADDIN CSL_CITATION {"citationItems":[{"id":"ITEM-1","itemData":{"URL":"https://www.codepolitan.com/pengenalan-dan-sintaks-dasar-css","accessed":{"date-parts":[["2021","2","16"]]},"author":[{"dropping-particle":"","family":"Haryanto","given":"Toni","non-dropping-particle":"","parse-names":false,"suffix":""}],"id":"ITEM-1","issued":{"date-parts":[["2016"]]},"title":"Pengenalan dan Sintaks Dasar CSS","type":"webpage"},"uris":["http://www.mendeley.com/documents/?uuid=add3293a-72f3-450f-91db-7ff2fb9febf3"]}],"mendeley":{"formattedCitation":"[20]","plainTextFormattedCitation":"[20]","previouslyFormattedCitation":"[19]"},"properties":{"noteIndex":0},"schema":"https://github.com/citation-style-language/schema/raw/master/csl-citation.json"}</w:instrText>
      </w:r>
      <w:r w:rsidR="00015414">
        <w:rPr>
          <w:lang w:val="en-US"/>
        </w:rPr>
        <w:fldChar w:fldCharType="separate"/>
      </w:r>
      <w:r w:rsidR="003274DB" w:rsidRPr="003274DB">
        <w:rPr>
          <w:noProof/>
          <w:lang w:val="en-US"/>
        </w:rPr>
        <w:t>[20]</w:t>
      </w:r>
      <w:r w:rsidR="00015414">
        <w:rPr>
          <w:lang w:val="en-US"/>
        </w:rPr>
        <w:fldChar w:fldCharType="end"/>
      </w:r>
    </w:p>
    <w:p w:rsidR="00BE611C" w:rsidRDefault="00BE611C" w:rsidP="00BE611C">
      <w:pPr>
        <w:pStyle w:val="Heading3"/>
        <w:rPr>
          <w:i/>
          <w:lang w:val="en-US"/>
        </w:rPr>
      </w:pPr>
      <w:bookmarkStart w:id="70" w:name="_Toc83471443"/>
      <w:r w:rsidRPr="00015414">
        <w:rPr>
          <w:i/>
          <w:lang w:val="en-US"/>
        </w:rPr>
        <w:t>Javascript</w:t>
      </w:r>
      <w:bookmarkEnd w:id="70"/>
    </w:p>
    <w:p w:rsidR="004639DA" w:rsidRDefault="001E0769" w:rsidP="004639DA">
      <w:pPr>
        <w:spacing w:line="480" w:lineRule="auto"/>
        <w:ind w:firstLine="576"/>
        <w:jc w:val="both"/>
        <w:rPr>
          <w:lang w:val="en-US"/>
        </w:rPr>
      </w:pPr>
      <w:r w:rsidRPr="004639DA">
        <w:rPr>
          <w:i/>
        </w:rPr>
        <w:t>JavaScript</w:t>
      </w:r>
      <w:r w:rsidRPr="004639DA">
        <w:t xml:space="preserve"> adalah bahasa pemrograman web yang bersifat </w:t>
      </w:r>
      <w:r w:rsidRPr="004639DA">
        <w:rPr>
          <w:i/>
        </w:rPr>
        <w:t>Client Side Programming Language</w:t>
      </w:r>
      <w:r w:rsidRPr="004639DA">
        <w:t xml:space="preserve">. </w:t>
      </w:r>
      <w:r w:rsidRPr="004639DA">
        <w:rPr>
          <w:i/>
        </w:rPr>
        <w:t>Client Side Programming Language</w:t>
      </w:r>
      <w:r w:rsidRPr="004639DA">
        <w:t xml:space="preserve"> adalah tipe bahasa pemrograman yang pemrosesannya dilakukan oleh </w:t>
      </w:r>
      <w:r w:rsidRPr="004639DA">
        <w:rPr>
          <w:i/>
        </w:rPr>
        <w:t>client</w:t>
      </w:r>
      <w:r w:rsidRPr="004639DA">
        <w:t>. Aplikasi</w:t>
      </w:r>
      <w:r w:rsidRPr="004639DA">
        <w:rPr>
          <w:i/>
        </w:rPr>
        <w:t xml:space="preserve"> client</w:t>
      </w:r>
      <w:r w:rsidRPr="004639DA">
        <w:t xml:space="preserve"> yang dimaksud merujuk kepada </w:t>
      </w:r>
      <w:r w:rsidRPr="004639DA">
        <w:rPr>
          <w:i/>
        </w:rPr>
        <w:t>web browser</w:t>
      </w:r>
      <w:r w:rsidRPr="004639DA">
        <w:t xml:space="preserve"> seperti </w:t>
      </w:r>
      <w:r w:rsidRPr="004639DA">
        <w:rPr>
          <w:i/>
        </w:rPr>
        <w:t>Google Chrome, Mozilla Firefox, Opera Mini</w:t>
      </w:r>
      <w:r w:rsidRPr="004639DA">
        <w:t xml:space="preserve"> dan sebagainya. </w:t>
      </w:r>
      <w:r w:rsidR="004639DA">
        <w:fldChar w:fldCharType="begin" w:fldLock="1"/>
      </w:r>
      <w:r w:rsidR="003274DB">
        <w:instrText>ADDIN CSL_CITATION {"citationItems":[{"id":"ITEM-1","itemData":{"ISSN":"2406-7733","abstract":"PT.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Jurnal PROSISKO","id":"ITEM-1","issue":"1","issued":{"date-parts":[["2018"]]},"title":"Sistem Informasi Inventori Barang Menggunakan Metode Object Oriented Di Pt. Livaza Teknologi Indonesia Jakarta","type":"article-journal","volume":"5"},"uris":["http://www.mendeley.com/documents/?uuid=4319eaae-c3f6-4ac4-9cc8-1ad44d2a801d"]}],"mendeley":{"formattedCitation":"[21]","plainTextFormattedCitation":"[21]","previouslyFormattedCitation":"[20]"},"properties":{"noteIndex":0},"schema":"https://github.com/citation-style-language/schema/raw/master/csl-citation.json"}</w:instrText>
      </w:r>
      <w:r w:rsidR="004639DA">
        <w:fldChar w:fldCharType="separate"/>
      </w:r>
      <w:r w:rsidR="003274DB" w:rsidRPr="003274DB">
        <w:rPr>
          <w:noProof/>
        </w:rPr>
        <w:t>[21]</w:t>
      </w:r>
      <w:r w:rsidR="004639DA">
        <w:fldChar w:fldCharType="end"/>
      </w:r>
    </w:p>
    <w:p w:rsidR="004639DA" w:rsidRPr="004639DA" w:rsidRDefault="001E0769" w:rsidP="004639DA">
      <w:pPr>
        <w:spacing w:line="480" w:lineRule="auto"/>
        <w:ind w:firstLine="576"/>
        <w:jc w:val="both"/>
        <w:rPr>
          <w:lang w:val="en-US"/>
        </w:rPr>
      </w:pPr>
      <w:r w:rsidRPr="004639DA">
        <w:rPr>
          <w:i/>
        </w:rPr>
        <w:t>JavaScript</w:t>
      </w:r>
      <w:r w:rsidRPr="004639DA">
        <w:t xml:space="preserve"> pertama kali dikembangkan pada pertengahan dekade 90</w:t>
      </w:r>
      <w:r w:rsidR="004639DA">
        <w:rPr>
          <w:lang w:val="en-US"/>
        </w:rPr>
        <w:t>-</w:t>
      </w:r>
      <w:r w:rsidRPr="004639DA">
        <w:t xml:space="preserve">an. </w:t>
      </w:r>
      <w:r w:rsidRPr="004639DA">
        <w:rPr>
          <w:i/>
        </w:rPr>
        <w:t xml:space="preserve">JavaScript </w:t>
      </w:r>
      <w:r w:rsidRPr="004639DA">
        <w:t xml:space="preserve">berbeda dengan bahasa pemrograman </w:t>
      </w:r>
      <w:r w:rsidRPr="004639DA">
        <w:rPr>
          <w:i/>
        </w:rPr>
        <w:t>Java</w:t>
      </w:r>
      <w:r w:rsidRPr="004639DA">
        <w:t xml:space="preserve">. Untuk penulisannya, </w:t>
      </w:r>
      <w:r w:rsidRPr="004639DA">
        <w:rPr>
          <w:i/>
        </w:rPr>
        <w:t>JavaScript</w:t>
      </w:r>
      <w:r w:rsidRPr="004639DA">
        <w:t xml:space="preserve"> dapat disisipkan di dalam dokumen HTML ataupun dijadikan dokumen tersendiri yang kemudian diasosiasikan dengan dokumen lain yang dituju. </w:t>
      </w:r>
      <w:r w:rsidRPr="004639DA">
        <w:rPr>
          <w:i/>
        </w:rPr>
        <w:t>JavaScript</w:t>
      </w:r>
      <w:r w:rsidRPr="004639DA">
        <w:t xml:space="preserve"> mengimplementasikan fitur yang dirancang untuk mengendalikan bagaimana sebuah halaman web</w:t>
      </w:r>
      <w:r w:rsidR="004639DA">
        <w:t xml:space="preserve"> berinteraksi dengan </w:t>
      </w:r>
      <w:r w:rsidR="004639DA" w:rsidRPr="004639DA">
        <w:rPr>
          <w:i/>
          <w:lang w:val="en-US"/>
        </w:rPr>
        <w:t>user</w:t>
      </w:r>
      <w:r w:rsidR="004639DA">
        <w:rPr>
          <w:lang w:val="en-US"/>
        </w:rPr>
        <w:t>.</w:t>
      </w:r>
    </w:p>
    <w:p w:rsidR="003F5D46" w:rsidRPr="000905CB" w:rsidRDefault="00855A99" w:rsidP="004639DA">
      <w:pPr>
        <w:pStyle w:val="Heading2"/>
        <w:rPr>
          <w:lang w:val="en-US"/>
        </w:rPr>
      </w:pPr>
      <w:bookmarkStart w:id="71" w:name="_Toc83471444"/>
      <w:r w:rsidRPr="000905CB">
        <w:rPr>
          <w:lang w:val="en-US"/>
        </w:rPr>
        <w:t>CT Scan</w:t>
      </w:r>
      <w:bookmarkEnd w:id="71"/>
    </w:p>
    <w:p w:rsidR="00267ABE" w:rsidRDefault="00267ABE" w:rsidP="00267ABE">
      <w:pPr>
        <w:pStyle w:val="TEUnsoed-TextBodyspasi2"/>
        <w:rPr>
          <w:lang w:val="en-US"/>
        </w:rPr>
      </w:pPr>
      <w:r w:rsidRPr="000905CB">
        <w:rPr>
          <w:i/>
          <w:lang w:val="en-US"/>
        </w:rPr>
        <w:t>CT Scan</w:t>
      </w:r>
      <w:r>
        <w:rPr>
          <w:lang w:val="en-US"/>
        </w:rPr>
        <w:t xml:space="preserve"> adalah </w:t>
      </w:r>
      <w:r w:rsidRPr="00267ABE">
        <w:rPr>
          <w:lang w:val="en-US"/>
        </w:rPr>
        <w:t xml:space="preserve">Pemindaian tomografi </w:t>
      </w:r>
      <w:r w:rsidR="00354AB1">
        <w:rPr>
          <w:lang w:val="en-US"/>
        </w:rPr>
        <w:t xml:space="preserve">yang </w:t>
      </w:r>
      <w:r w:rsidRPr="00267ABE">
        <w:rPr>
          <w:lang w:val="en-US"/>
        </w:rPr>
        <w:t>menggabungkan serangkaian gambar sinar-X yang diambil dari berba</w:t>
      </w:r>
      <w:r w:rsidR="00354AB1">
        <w:rPr>
          <w:lang w:val="en-US"/>
        </w:rPr>
        <w:t xml:space="preserve">gai sudut di sekitar tubuh </w:t>
      </w:r>
      <w:r w:rsidRPr="00267ABE">
        <w:rPr>
          <w:lang w:val="en-US"/>
        </w:rPr>
        <w:t>dan menggunakan</w:t>
      </w:r>
      <w:r w:rsidR="00354AB1">
        <w:rPr>
          <w:lang w:val="en-US"/>
        </w:rPr>
        <w:t xml:space="preserve"> </w:t>
      </w:r>
      <w:r w:rsidRPr="00267ABE">
        <w:rPr>
          <w:lang w:val="en-US"/>
        </w:rPr>
        <w:t xml:space="preserve"> pemrosesan komputer untuk membuat gambar penampang (irisan) tulang, pe</w:t>
      </w:r>
      <w:r w:rsidR="00354AB1">
        <w:rPr>
          <w:lang w:val="en-US"/>
        </w:rPr>
        <w:t>mbuluh darah, dan jaringan di dalam tubuh</w:t>
      </w:r>
      <w:r w:rsidR="00354AB1">
        <w:rPr>
          <w:lang w:val="en-US"/>
        </w:rPr>
        <w:fldChar w:fldCharType="begin" w:fldLock="1"/>
      </w:r>
      <w:r w:rsidR="003274DB">
        <w:rPr>
          <w:lang w:val="en-US"/>
        </w:rPr>
        <w:instrText>ADDIN CSL_CITATION {"citationItems":[{"id":"ITEM-1","itemData":{"URL":"https://www.mayoclinic.org/tests-procedures/ct-scan/about/pac-20393675","accessed":{"date-parts":[["2020","11","15"]]},"author":[{"dropping-particle":"","family":"Clinic","given":"Mayo","non-dropping-particle":"","parse-names":false,"suffix":""}],"id":"ITEM-1","issued":{"date-parts":[["0"]]},"title":"CT Scan","type":"webpage"},"uris":["http://www.mendeley.com/documents/?uuid=6721bbd5-eeec-4e5a-ace9-3818754c148f"]}],"mendeley":{"formattedCitation":"[22]","plainTextFormattedCitation":"[22]","previouslyFormattedCitation":"[21]"},"properties":{"noteIndex":0},"schema":"https://github.com/citation-style-language/schema/raw/master/csl-citation.json"}</w:instrText>
      </w:r>
      <w:r w:rsidR="00354AB1">
        <w:rPr>
          <w:lang w:val="en-US"/>
        </w:rPr>
        <w:fldChar w:fldCharType="separate"/>
      </w:r>
      <w:r w:rsidR="003274DB" w:rsidRPr="003274DB">
        <w:rPr>
          <w:noProof/>
          <w:lang w:val="en-US"/>
        </w:rPr>
        <w:t>[22]</w:t>
      </w:r>
      <w:r w:rsidR="00354AB1">
        <w:rPr>
          <w:lang w:val="en-US"/>
        </w:rPr>
        <w:fldChar w:fldCharType="end"/>
      </w:r>
      <w:r w:rsidR="00F97DAA">
        <w:rPr>
          <w:lang w:val="en-US"/>
        </w:rPr>
        <w:t>.</w:t>
      </w:r>
      <w:r w:rsidRPr="00267ABE">
        <w:rPr>
          <w:lang w:val="en-US"/>
        </w:rPr>
        <w:t xml:space="preserve"> Gambar </w:t>
      </w:r>
      <w:r w:rsidRPr="000905CB">
        <w:rPr>
          <w:i/>
          <w:lang w:val="en-US"/>
        </w:rPr>
        <w:t>CT scan</w:t>
      </w:r>
      <w:r w:rsidRPr="00267ABE">
        <w:rPr>
          <w:lang w:val="en-US"/>
        </w:rPr>
        <w:t xml:space="preserve"> memberikan informasi yang lebih rinci daripada sinar-X biasa.</w:t>
      </w:r>
      <w:r w:rsidR="00354AB1">
        <w:rPr>
          <w:lang w:val="en-US"/>
        </w:rPr>
        <w:t xml:space="preserve"> </w:t>
      </w:r>
    </w:p>
    <w:p w:rsidR="00255EFB" w:rsidRDefault="00FE498C" w:rsidP="00255EFB">
      <w:pPr>
        <w:pStyle w:val="TEUnsoed-TextBodyspasi2"/>
        <w:keepNext/>
        <w:ind w:firstLine="0"/>
        <w:jc w:val="center"/>
      </w:pPr>
      <w:r>
        <w:rPr>
          <w:noProof/>
          <w:lang w:val="en-US" w:eastAsia="en-US" w:bidi="ar-SA"/>
        </w:rPr>
        <w:drawing>
          <wp:inline distT="0" distB="0" distL="0" distR="0" wp14:anchorId="733C5672" wp14:editId="6CCD4574">
            <wp:extent cx="3200400" cy="2169160"/>
            <wp:effectExtent l="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0" cy="2169160"/>
                    </a:xfrm>
                    <a:prstGeom prst="rect">
                      <a:avLst/>
                    </a:prstGeom>
                    <a:noFill/>
                    <a:ln>
                      <a:noFill/>
                    </a:ln>
                  </pic:spPr>
                </pic:pic>
              </a:graphicData>
            </a:graphic>
          </wp:inline>
        </w:drawing>
      </w:r>
    </w:p>
    <w:p w:rsidR="00255EFB" w:rsidRDefault="00255EFB" w:rsidP="00255EFB">
      <w:pPr>
        <w:pStyle w:val="Caption"/>
        <w:jc w:val="center"/>
        <w:rPr>
          <w:lang w:val="en-US"/>
        </w:rPr>
      </w:pPr>
      <w:bookmarkStart w:id="72" w:name="_Toc83471324"/>
      <w:r>
        <w:t xml:space="preserve">Gambar </w:t>
      </w:r>
      <w:r w:rsidR="00722190">
        <w:fldChar w:fldCharType="begin"/>
      </w:r>
      <w:r w:rsidR="00722190">
        <w:instrText xml:space="preserve"> STYLEREF 1 \s </w:instrText>
      </w:r>
      <w:r w:rsidR="00722190">
        <w:fldChar w:fldCharType="separate"/>
      </w:r>
      <w:r w:rsidR="00722190">
        <w:rPr>
          <w:noProof/>
        </w:rPr>
        <w:t>2</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15</w:t>
      </w:r>
      <w:r w:rsidR="00722190">
        <w:fldChar w:fldCharType="end"/>
      </w:r>
      <w:r>
        <w:rPr>
          <w:lang w:val="en-US"/>
        </w:rPr>
        <w:t>Citra CT Scan</w:t>
      </w:r>
      <w:bookmarkEnd w:id="72"/>
    </w:p>
    <w:p w:rsidR="00255EFB" w:rsidRDefault="00255EFB" w:rsidP="00255EFB">
      <w:pPr>
        <w:pStyle w:val="Caption"/>
        <w:jc w:val="center"/>
        <w:rPr>
          <w:lang w:val="en-US"/>
        </w:rPr>
      </w:pPr>
    </w:p>
    <w:p w:rsidR="00354AB1" w:rsidRPr="00267ABE" w:rsidRDefault="00354AB1" w:rsidP="00255EFB">
      <w:pPr>
        <w:pStyle w:val="TEUnsoed-TextBodyspasi2"/>
        <w:rPr>
          <w:lang w:val="en-US"/>
        </w:rPr>
      </w:pPr>
      <w:r w:rsidRPr="000905CB">
        <w:rPr>
          <w:i/>
          <w:lang w:val="en-US"/>
        </w:rPr>
        <w:t>CT scan</w:t>
      </w:r>
      <w:r>
        <w:rPr>
          <w:lang w:val="en-US"/>
        </w:rPr>
        <w:t xml:space="preserve"> memiliki beberapa kegunaan</w:t>
      </w:r>
      <w:r w:rsidRPr="00354AB1">
        <w:rPr>
          <w:lang w:val="en-US"/>
        </w:rPr>
        <w:t xml:space="preserve">. </w:t>
      </w:r>
      <w:r w:rsidRPr="000905CB">
        <w:rPr>
          <w:i/>
          <w:lang w:val="en-US"/>
        </w:rPr>
        <w:t>CT scan</w:t>
      </w:r>
      <w:r w:rsidRPr="00354AB1">
        <w:rPr>
          <w:lang w:val="en-US"/>
        </w:rPr>
        <w:t xml:space="preserve"> dapat digunakan untuk memvisualisasikan hampir semua bagian tubuh dan digunakan untuk mendiagnosis penyakit atau cedera serta untuk merencanakan perawatan medis, bedah atau radiasi.</w:t>
      </w:r>
    </w:p>
    <w:p w:rsidR="00855A99" w:rsidRDefault="000905CB" w:rsidP="00855A99">
      <w:pPr>
        <w:pStyle w:val="Heading2"/>
        <w:rPr>
          <w:i/>
          <w:lang w:val="en-US"/>
        </w:rPr>
      </w:pPr>
      <w:bookmarkStart w:id="73" w:name="_Toc83471445"/>
      <w:r w:rsidRPr="000905CB">
        <w:rPr>
          <w:i/>
          <w:lang w:val="en-US"/>
        </w:rPr>
        <w:t>Coronavirus Disease 2019 (</w:t>
      </w:r>
      <w:r w:rsidR="00855A99" w:rsidRPr="000905CB">
        <w:rPr>
          <w:i/>
          <w:lang w:val="en-US"/>
        </w:rPr>
        <w:t>Covid-19</w:t>
      </w:r>
      <w:r w:rsidRPr="000905CB">
        <w:rPr>
          <w:i/>
          <w:lang w:val="en-US"/>
        </w:rPr>
        <w:t>)</w:t>
      </w:r>
      <w:bookmarkEnd w:id="73"/>
    </w:p>
    <w:p w:rsidR="00A54A18" w:rsidRDefault="00A54A18" w:rsidP="00A54A18">
      <w:pPr>
        <w:pStyle w:val="TEUnsoed-TextBodyspasi2"/>
        <w:rPr>
          <w:lang w:val="en-US"/>
        </w:rPr>
      </w:pPr>
      <w:r w:rsidRPr="00D73ED2">
        <w:rPr>
          <w:i/>
          <w:lang w:val="en-US"/>
        </w:rPr>
        <w:t>Coronavirus Disease 2019 (COVID-19)</w:t>
      </w:r>
      <w:r>
        <w:rPr>
          <w:lang w:val="en-US"/>
        </w:rPr>
        <w:t xml:space="preserve"> adalah penyakit</w:t>
      </w:r>
      <w:r w:rsidR="005922CF">
        <w:rPr>
          <w:lang w:val="en-US"/>
        </w:rPr>
        <w:t xml:space="preserve"> saluran pernafasan akut yang disebabkan oleh </w:t>
      </w:r>
      <w:r w:rsidR="005922CF" w:rsidRPr="00E26D0E">
        <w:rPr>
          <w:i/>
          <w:lang w:val="en-US"/>
        </w:rPr>
        <w:t>Severe Acute Respiratory Syndrome Coronavirus 2 (SARS-COV2)</w:t>
      </w:r>
      <w:r w:rsidR="00E26D0E">
        <w:rPr>
          <w:lang w:val="en-US"/>
        </w:rPr>
        <w:t xml:space="preserve"> dan dapat menular</w:t>
      </w:r>
      <w:r w:rsidR="005922CF">
        <w:rPr>
          <w:lang w:val="en-US"/>
        </w:rPr>
        <w:fldChar w:fldCharType="begin" w:fldLock="1"/>
      </w:r>
      <w:r w:rsidR="003274DB">
        <w:rPr>
          <w:lang w:val="en-US"/>
        </w:rPr>
        <w:instrText>ADDIN CSL_CITATION {"citationItems":[{"id":"ITEM-1","itemData":{"URL":"https://covid19.kemkes.go.id/qna-pertanyaan-dan-jawaban-terkait-covid-19/#Apakah_Coronavirus_dan_COVID-19_itu","accessed":{"date-parts":[["2020","11","15"]]},"author":[{"dropping-particle":"","family":"Kemenkes RI","given":"","non-dropping-particle":"","parse-names":false,"suffix":""}],"id":"ITEM-1","issued":{"date-parts":[["0"]]},"title":"QnA : Pertanyaan dan Jawaban Terkait COVID-19","type":"webpage"},"uris":["http://www.mendeley.com/documents/?uuid=983481c6-770c-4443-8407-25bfa29879a1"]}],"mendeley":{"formattedCitation":"[23]","plainTextFormattedCitation":"[23]","previouslyFormattedCitation":"[22]"},"properties":{"noteIndex":0},"schema":"https://github.com/citation-style-language/schema/raw/master/csl-citation.json"}</w:instrText>
      </w:r>
      <w:r w:rsidR="005922CF">
        <w:rPr>
          <w:lang w:val="en-US"/>
        </w:rPr>
        <w:fldChar w:fldCharType="separate"/>
      </w:r>
      <w:r w:rsidR="003274DB" w:rsidRPr="003274DB">
        <w:rPr>
          <w:noProof/>
          <w:lang w:val="en-US"/>
        </w:rPr>
        <w:t>[23]</w:t>
      </w:r>
      <w:r w:rsidR="005922CF">
        <w:rPr>
          <w:lang w:val="en-US"/>
        </w:rPr>
        <w:fldChar w:fldCharType="end"/>
      </w:r>
      <w:r w:rsidR="00E26D0E">
        <w:rPr>
          <w:lang w:val="en-US"/>
        </w:rPr>
        <w:t>.</w:t>
      </w:r>
      <w:r w:rsidR="005922CF">
        <w:rPr>
          <w:lang w:val="en-US"/>
        </w:rPr>
        <w:t xml:space="preserve"> </w:t>
      </w:r>
      <w:r w:rsidR="005922CF" w:rsidRPr="00E26D0E">
        <w:rPr>
          <w:i/>
          <w:lang w:val="en-US"/>
        </w:rPr>
        <w:t>COVID-19</w:t>
      </w:r>
      <w:r w:rsidR="005922CF">
        <w:rPr>
          <w:lang w:val="en-US"/>
        </w:rPr>
        <w:t xml:space="preserve"> pertama ditemukan</w:t>
      </w:r>
      <w:r w:rsidR="00E26D0E">
        <w:rPr>
          <w:lang w:val="en-US"/>
        </w:rPr>
        <w:t xml:space="preserve"> </w:t>
      </w:r>
      <w:r w:rsidR="005922CF">
        <w:rPr>
          <w:lang w:val="en-US"/>
        </w:rPr>
        <w:t xml:space="preserve"> pada Desember 2019 di Wuhan, China. Selanjutnya tanggal 30 Januari 2020, </w:t>
      </w:r>
      <w:r w:rsidR="005922CF" w:rsidRPr="00E26D0E">
        <w:rPr>
          <w:i/>
          <w:lang w:val="en-US"/>
        </w:rPr>
        <w:t xml:space="preserve">World Health Organization </w:t>
      </w:r>
      <w:r w:rsidR="005922CF" w:rsidRPr="00EC64F4">
        <w:rPr>
          <w:lang w:val="en-US"/>
        </w:rPr>
        <w:t>(WHO)</w:t>
      </w:r>
      <w:r w:rsidR="005922CF">
        <w:rPr>
          <w:lang w:val="en-US"/>
        </w:rPr>
        <w:t xml:space="preserve"> menetapkan kejadian tersebut sebagai Kedaruratan Kesehatan Masyarakat yang Meresahkan Dunia (KKMMD) dan pada </w:t>
      </w:r>
      <w:r w:rsidR="005922CF">
        <w:rPr>
          <w:rFonts w:ascii="TimesNewRomanPSMT" w:hAnsi="TimesNewRomanPSMT"/>
          <w:color w:val="000000"/>
          <w:lang w:val="en-US"/>
        </w:rPr>
        <w:t xml:space="preserve">tanggal 11 Maret 2020 </w:t>
      </w:r>
      <w:r w:rsidR="005922CF" w:rsidRPr="00E26D0E">
        <w:rPr>
          <w:rFonts w:ascii="TimesNewRomanPSMT" w:hAnsi="TimesNewRomanPSMT"/>
          <w:i/>
          <w:color w:val="000000"/>
          <w:lang w:val="en-US"/>
        </w:rPr>
        <w:t>COVID-19</w:t>
      </w:r>
      <w:r w:rsidR="005922CF">
        <w:rPr>
          <w:rFonts w:ascii="TimesNewRomanPSMT" w:hAnsi="TimesNewRomanPSMT"/>
          <w:color w:val="000000"/>
          <w:lang w:val="en-US"/>
        </w:rPr>
        <w:t xml:space="preserve"> ditetapkan sebagai </w:t>
      </w:r>
      <w:r w:rsidR="00E26D0E">
        <w:rPr>
          <w:rFonts w:ascii="TimesNewRomanPSMT" w:hAnsi="TimesNewRomanPSMT"/>
          <w:color w:val="000000"/>
          <w:lang w:val="en-US"/>
        </w:rPr>
        <w:t>pandemi</w:t>
      </w:r>
      <w:r w:rsidR="005922CF">
        <w:rPr>
          <w:rFonts w:ascii="TimesNewRomanPSMT" w:hAnsi="TimesNewRomanPSMT"/>
          <w:color w:val="000000"/>
          <w:lang w:val="en-US"/>
        </w:rPr>
        <w:t>.</w:t>
      </w:r>
    </w:p>
    <w:p w:rsidR="005922CF" w:rsidRDefault="005922CF" w:rsidP="00A54A18">
      <w:pPr>
        <w:pStyle w:val="TEUnsoed-TextBodyspasi2"/>
        <w:rPr>
          <w:lang w:val="en-US"/>
        </w:rPr>
      </w:pPr>
      <w:r>
        <w:rPr>
          <w:lang w:val="en-US"/>
        </w:rPr>
        <w:t xml:space="preserve">Bentuk gejala umum dari </w:t>
      </w:r>
      <w:r w:rsidRPr="00E26D0E">
        <w:rPr>
          <w:i/>
          <w:lang w:val="en-US"/>
        </w:rPr>
        <w:t>COVID-19</w:t>
      </w:r>
      <w:r>
        <w:rPr>
          <w:lang w:val="en-US"/>
        </w:rPr>
        <w:t xml:space="preserve"> berupa</w:t>
      </w:r>
      <w:r w:rsidR="005F4229">
        <w:rPr>
          <w:lang w:val="en-US"/>
        </w:rPr>
        <w:t xml:space="preserve"> gejala pernafasan akut seperti </w:t>
      </w:r>
      <w:r>
        <w:rPr>
          <w:lang w:val="en-US"/>
        </w:rPr>
        <w:t xml:space="preserve"> demam </w:t>
      </w:r>
      <m:oMath>
        <m:r>
          <w:rPr>
            <w:rFonts w:ascii="Cambria Math" w:hAnsi="Cambria Math"/>
            <w:lang w:val="en-US"/>
          </w:rPr>
          <m:t>≥38℃</m:t>
        </m:r>
      </m:oMath>
      <w:r>
        <w:rPr>
          <w:lang w:val="en-US"/>
        </w:rPr>
        <w:t>, batuk kering dan sesak nafas.</w:t>
      </w:r>
      <w:r w:rsidR="005F4229">
        <w:rPr>
          <w:lang w:val="en-US"/>
        </w:rPr>
        <w:t xml:space="preserve"> Dengan kasus yang berat akan  menyebabkan pneumonia, sindrom pernafasan akut, gagal ginjal, hingga kematian.</w:t>
      </w:r>
    </w:p>
    <w:p w:rsidR="00593B94" w:rsidRDefault="005F4229" w:rsidP="00345FEA">
      <w:pPr>
        <w:pStyle w:val="TEUnsoed-TextBodyspasi2"/>
        <w:rPr>
          <w:lang w:val="en-US"/>
        </w:rPr>
      </w:pPr>
      <w:r>
        <w:rPr>
          <w:lang w:val="en-US"/>
        </w:rPr>
        <w:t>Sampai se</w:t>
      </w:r>
      <w:r w:rsidR="00E00FCC">
        <w:rPr>
          <w:lang w:val="en-US"/>
        </w:rPr>
        <w:t xml:space="preserve">karang </w:t>
      </w:r>
      <w:r>
        <w:rPr>
          <w:lang w:val="en-US"/>
        </w:rPr>
        <w:t xml:space="preserve">untuk mendeteksi </w:t>
      </w:r>
      <w:r w:rsidRPr="00E26D0E">
        <w:rPr>
          <w:i/>
          <w:lang w:val="en-US"/>
        </w:rPr>
        <w:t>COVID-19</w:t>
      </w:r>
      <w:r w:rsidR="00E00FCC">
        <w:rPr>
          <w:lang w:val="en-US"/>
        </w:rPr>
        <w:t xml:space="preserve"> menggunakan </w:t>
      </w:r>
      <w:r w:rsidR="00E00FCC">
        <w:t xml:space="preserve">tes amplifikasi </w:t>
      </w:r>
      <w:r w:rsidR="00E00FCC" w:rsidRPr="00BC479D">
        <w:rPr>
          <w:i/>
        </w:rPr>
        <w:t>asam nukleat</w:t>
      </w:r>
      <w:r w:rsidR="00E00FCC">
        <w:t xml:space="preserve"> (NAAT) seperti </w:t>
      </w:r>
      <w:r w:rsidR="00E00FCC" w:rsidRPr="00E26D0E">
        <w:rPr>
          <w:i/>
        </w:rPr>
        <w:t>real time reversetranscription polymerase chain reaction (</w:t>
      </w:r>
      <w:r w:rsidR="00E00FCC" w:rsidRPr="00BC479D">
        <w:t>rRT-PCR</w:t>
      </w:r>
      <w:r w:rsidR="00E00FCC" w:rsidRPr="00E26D0E">
        <w:rPr>
          <w:i/>
        </w:rPr>
        <w:t>)</w:t>
      </w:r>
      <w:r w:rsidR="00E00FCC">
        <w:rPr>
          <w:lang w:val="en-US"/>
        </w:rPr>
        <w:fldChar w:fldCharType="begin" w:fldLock="1"/>
      </w:r>
      <w:r w:rsidR="003274DB">
        <w:rPr>
          <w:lang w:val="en-US"/>
        </w:rPr>
        <w:instrText>ADDIN CSL_CITATION {"citationItems":[{"id":"ITEM-1","itemData":{"author":[{"dropping-particle":"","family":"World Health Organization","given":"","non-dropping-particle":"","parse-names":false,"suffix":""}],"id":"ITEM-1","issue":"September","issued":{"date-parts":[["2020"]]},"title":"Deteksi antigen dalam diagnosis infeksi SARS-CoV-2 menggunakan imunoasai cepat","type":"article-journal"},"uris":["http://www.mendeley.com/documents/?uuid=3ab4ee0c-3f01-43e7-b9b6-cffed565dd65"]}],"mendeley":{"formattedCitation":"[24]","plainTextFormattedCitation":"[24]","previouslyFormattedCitation":"[23]"},"properties":{"noteIndex":0},"schema":"https://github.com/citation-style-language/schema/raw/master/csl-citation.json"}</w:instrText>
      </w:r>
      <w:r w:rsidR="00E00FCC">
        <w:rPr>
          <w:lang w:val="en-US"/>
        </w:rPr>
        <w:fldChar w:fldCharType="separate"/>
      </w:r>
      <w:r w:rsidR="003274DB" w:rsidRPr="003274DB">
        <w:rPr>
          <w:noProof/>
          <w:lang w:val="en-US"/>
        </w:rPr>
        <w:t>[24]</w:t>
      </w:r>
      <w:r w:rsidR="00E00FCC">
        <w:rPr>
          <w:lang w:val="en-US"/>
        </w:rPr>
        <w:fldChar w:fldCharType="end"/>
      </w:r>
      <w:r w:rsidR="00E26D0E">
        <w:rPr>
          <w:lang w:val="en-US"/>
        </w:rPr>
        <w:t>.</w:t>
      </w:r>
      <w:r w:rsidR="00E00FCC">
        <w:rPr>
          <w:lang w:val="en-US"/>
        </w:rPr>
        <w:t xml:space="preserve"> Selain itu, ada beberapa elemen </w:t>
      </w:r>
      <w:r w:rsidR="00E00FCC" w:rsidRPr="00E00FCC">
        <w:rPr>
          <w:lang w:val="en-US"/>
        </w:rPr>
        <w:t>diagnostik utama lainnya yang dapat memfa</w:t>
      </w:r>
      <w:r w:rsidR="00E00FCC">
        <w:rPr>
          <w:lang w:val="en-US"/>
        </w:rPr>
        <w:t xml:space="preserve">silitasi identifikasi </w:t>
      </w:r>
      <w:r w:rsidR="00E00FCC" w:rsidRPr="00E26D0E">
        <w:rPr>
          <w:i/>
          <w:lang w:val="en-US"/>
        </w:rPr>
        <w:t>COVID-19</w:t>
      </w:r>
      <w:r w:rsidR="00E00FCC" w:rsidRPr="00E00FCC">
        <w:rPr>
          <w:lang w:val="en-US"/>
        </w:rPr>
        <w:t xml:space="preserve"> termasuk fitur klinis (</w:t>
      </w:r>
      <w:r w:rsidR="00E00FCC" w:rsidRPr="00BC479D">
        <w:rPr>
          <w:lang w:val="en-US"/>
        </w:rPr>
        <w:t>CF</w:t>
      </w:r>
      <w:r w:rsidR="00E00FCC" w:rsidRPr="00E00FCC">
        <w:rPr>
          <w:lang w:val="en-US"/>
        </w:rPr>
        <w:t>) dan pencitraan tomografi komputasi dada (</w:t>
      </w:r>
      <w:r w:rsidR="00E00FCC" w:rsidRPr="00E26D0E">
        <w:rPr>
          <w:i/>
          <w:lang w:val="en-US"/>
        </w:rPr>
        <w:t>CT Scan</w:t>
      </w:r>
      <w:r w:rsidR="00E00FCC" w:rsidRPr="00E00FCC">
        <w:rPr>
          <w:lang w:val="en-US"/>
        </w:rPr>
        <w:t xml:space="preserve"> )</w:t>
      </w:r>
      <w:r w:rsidR="00E00FCC">
        <w:rPr>
          <w:lang w:val="en-US"/>
        </w:rPr>
        <w:t xml:space="preserve"> .</w:t>
      </w:r>
      <w:r w:rsidR="00E00FCC" w:rsidRPr="00E00FCC">
        <w:t xml:space="preserve"> </w:t>
      </w:r>
      <w:r w:rsidR="00E00FCC">
        <w:rPr>
          <w:lang w:val="en-US"/>
        </w:rPr>
        <w:t xml:space="preserve">Karakteristik pencitraan </w:t>
      </w:r>
      <w:r w:rsidR="00E00FCC" w:rsidRPr="00E26D0E">
        <w:rPr>
          <w:i/>
          <w:lang w:val="en-US"/>
        </w:rPr>
        <w:t>CT</w:t>
      </w:r>
      <w:r w:rsidR="00E00FCC">
        <w:rPr>
          <w:lang w:val="en-US"/>
        </w:rPr>
        <w:t xml:space="preserve"> Scan</w:t>
      </w:r>
      <w:r w:rsidR="00E00FCC" w:rsidRPr="00E00FCC">
        <w:rPr>
          <w:lang w:val="en-US"/>
        </w:rPr>
        <w:t xml:space="preserve"> dari paru-paru yang terinfeksi dilaporkan termasuk </w:t>
      </w:r>
      <w:r w:rsidR="00E00FCC" w:rsidRPr="00E26D0E">
        <w:rPr>
          <w:i/>
          <w:lang w:val="en-US"/>
        </w:rPr>
        <w:t>ground glass opacity (</w:t>
      </w:r>
      <w:r w:rsidR="00E00FCC" w:rsidRPr="00BC479D">
        <w:rPr>
          <w:lang w:val="en-US"/>
        </w:rPr>
        <w:t>GGO</w:t>
      </w:r>
      <w:r w:rsidR="00E00FCC" w:rsidRPr="00E26D0E">
        <w:rPr>
          <w:i/>
          <w:lang w:val="en-US"/>
        </w:rPr>
        <w:t>)</w:t>
      </w:r>
      <w:r w:rsidR="00E00FCC" w:rsidRPr="00E00FCC">
        <w:rPr>
          <w:lang w:val="en-US"/>
        </w:rPr>
        <w:t xml:space="preserve"> dan konsolidasi berkorelasi berat</w:t>
      </w:r>
      <w:r w:rsidR="00E00FCC">
        <w:rPr>
          <w:lang w:val="en-US"/>
        </w:rPr>
        <w:t xml:space="preserve">. </w:t>
      </w:r>
      <w:r w:rsidR="00E00FCC" w:rsidRPr="00E00FCC">
        <w:rPr>
          <w:lang w:val="en-US"/>
        </w:rPr>
        <w:t>Meskipun gambaran lengkap mengenai masing-masing elemen masih menunggu penggambaran penuh, penggabungan fitur elemen diagnostik tersebut di atas secara komprehensif dapat secara kolektif meningkatkan akurasi dan kemanjura</w:t>
      </w:r>
      <w:r w:rsidR="00E00FCC">
        <w:rPr>
          <w:lang w:val="en-US"/>
        </w:rPr>
        <w:t>n diagnosis.</w:t>
      </w:r>
      <w:r w:rsidR="00E00FCC">
        <w:rPr>
          <w:lang w:val="en-US"/>
        </w:rPr>
        <w:fldChar w:fldCharType="begin" w:fldLock="1"/>
      </w:r>
      <w:r w:rsidR="00EF67CB">
        <w:rPr>
          <w:lang w:val="en-US"/>
        </w:rPr>
        <w:instrText>ADDIN CSL_CITATION {"citationItems":[{"id":"ITEM-1","itemData":{"DOI":"10.21203/rs.3.rs-21834/v1","ISBN":"8627877939","abstract":"Abstract The outbreak of coronavirus disease 2019 (COVID-19) caused by severe acute respiratory syndrome coronavirus 2 (SARS-CoV-2) was initially reported in Wuhan, China since December, 2019. Here, we reported a timely and comprehensive resource named iCTCF to archive 256,356 chest computed tomography (CT) images, 127 types of clinical features (CFs), and laboratory-confirmed SARS-CoV-2 clinical status from 1170 patients, reaching a data volume of 38.2 GB. To facilitate COVID-19 diagnosis, we integrated the heterogeneous CT and CF datasets, and developed a novel framework of H ybrid-learning for U nbia S ed predic T ion of COVID -19 patients (HUST-19) to predict negative cases, mild/regular and severe/critically ill patients, respectively. Although both CT images and CFs are informative in predicting patients with or without COVID-19 pneumonia, the integration of CT and CF datasets achieved a striking accuracy with an area under the curve (AUC) value of 0.978, much higher than that when exclusively using either CT (0.919) or CF data (0.882). Together with HUST- 19, iCTCF can serve as a fundamental resource for improving the diagnosis and management of COVID-19 patients.Authors Wanshan Ning, Shijun Lei, Jingjing Yang, and Yukun Cao contributed equally to this work.","author":[{"dropping-particle":"","family":"Ning","given":"Wanshan","non-dropping-particle":"","parse-names":false,"suffix":""},{"dropping-particle":"","family":"Lei","given":"Shijun","non-dropping-particle":"","parse-names":false,"suffix":""},{"dropping-particle":"","family":"Yang","given":"Jingjing","non-dropping-particle":"","parse-names":false,"suffix":""},{"dropping-particle":"","family":"Cao","given":"Yukun","non-dropping-particle":"","parse-names":false,"suffix":""},{"dropping-particle":"","family":"Jiang","given":"Peiran","non-dropping-particle":"","parse-names":false,"suffix":""},{"dropping-particle":"","family":"Yang","given":"Qianqian","non-dropping-particle":"","parse-names":false,"suffix":""},{"dropping-particle":"","family":"Zhang","given":"Jiao","non-dropping-particle":"","parse-names":false,"suffix":""},{"dropping-particle":"","family":"Wang","given":"Xiaobei","non-dropping-particle":"","parse-names":false,"suffix":""},{"dropping-particle":"","family":"Chen","given":"Fenghua","non-dropping-particle":"","parse-names":false,"suffix":""},{"dropping-particle":"","family":"Geng","given":"Zhi","non-dropping-particle":"","parse-names":false,"suffix":""},{"dropping-particle":"","family":"Xiong","given":"Liang","non-dropping-particle":"","parse-names":false,"suffix":""},{"dropping-particle":"","family":"Zhou","given":"Hongmei","non-dropping-particle":"","parse-names":false,"suffix":""},{"dropping-particle":"","family":"Guo","given":"Yaping","non-dropping-particle":"","parse-names":false,"suffix":""},{"dropping-particle":"","family":"Zeng","given":"Yulan","non-dropping-particle":"","parse-names":false,"suffix":""},{"dropping-particle":"","family":"Shi","given":"Heshui","non-dropping-particle":"","parse-names":false,"suffix":""},{"dropping-particle":"","family":"Wang","given":"Lin","non-dropping-particle":"","parse-names":false,"suffix":""},{"dropping-particle":"","family":"Xue","given":"Yu","non-dropping-particle":"","parse-names":false,"suffix":""},{"dropping-particle":"","family":"Wang","given":"Zheng","non-dropping-particle":"","parse-names":false,"suffix":""}],"id":"ITEM-1","issued":{"date-parts":[["2020"]]},"title":"iCTCF: an integrative resource of chest computed tomography images and clinical features of patients with COVID-19 pneumonia","type":"book"},"uris":["http://www.mendeley.com/documents/?uuid=120ffc6a-e955-4990-bca6-0c70d84071c9"]}],"mendeley":{"formattedCitation":"[3]","plainTextFormattedCitation":"[3]","previouslyFormattedCitation":"[3]"},"properties":{"noteIndex":0},"schema":"https://github.com/citation-style-language/schema/raw/master/csl-citation.json"}</w:instrText>
      </w:r>
      <w:r w:rsidR="00E00FCC">
        <w:rPr>
          <w:lang w:val="en-US"/>
        </w:rPr>
        <w:fldChar w:fldCharType="separate"/>
      </w:r>
      <w:r w:rsidR="00E00FCC" w:rsidRPr="00E00FCC">
        <w:rPr>
          <w:noProof/>
          <w:lang w:val="en-US"/>
        </w:rPr>
        <w:t>[3]</w:t>
      </w:r>
      <w:r w:rsidR="00E00FCC">
        <w:rPr>
          <w:lang w:val="en-US"/>
        </w:rPr>
        <w:fldChar w:fldCharType="end"/>
      </w: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Default="003274DB" w:rsidP="00345FEA">
      <w:pPr>
        <w:pStyle w:val="TEUnsoed-TextBodyspasi2"/>
        <w:rPr>
          <w:lang w:val="en-US"/>
        </w:rPr>
      </w:pPr>
    </w:p>
    <w:p w:rsidR="003274DB" w:rsidRPr="00485838" w:rsidRDefault="003274DB" w:rsidP="00345FEA">
      <w:pPr>
        <w:pStyle w:val="TEUnsoed-TextBodyspasi2"/>
        <w:rPr>
          <w:lang w:val="en-US"/>
        </w:rPr>
      </w:pPr>
    </w:p>
    <w:p w:rsidR="002011B9" w:rsidRPr="00F65D9C" w:rsidRDefault="00920B8C">
      <w:pPr>
        <w:pStyle w:val="Heading1"/>
      </w:pPr>
      <w:r>
        <w:br/>
      </w:r>
      <w:bookmarkStart w:id="74" w:name="_Toc83471446"/>
      <w:r w:rsidR="00AB07C0" w:rsidRPr="00F65D9C">
        <w:rPr>
          <w:lang w:val="en-US"/>
        </w:rPr>
        <w:t>METODE PENELITIAN</w:t>
      </w:r>
      <w:bookmarkEnd w:id="74"/>
    </w:p>
    <w:p w:rsidR="002011B9" w:rsidRDefault="00485838">
      <w:pPr>
        <w:pStyle w:val="Heading2"/>
      </w:pPr>
      <w:bookmarkStart w:id="75" w:name="_Toc83471447"/>
      <w:r>
        <w:rPr>
          <w:lang w:val="en-US"/>
        </w:rPr>
        <w:t>Waktu dan Tempat</w:t>
      </w:r>
      <w:bookmarkEnd w:id="75"/>
    </w:p>
    <w:p w:rsidR="002011B9" w:rsidRPr="00485838" w:rsidRDefault="00485838">
      <w:pPr>
        <w:pStyle w:val="TEUnsoed-TextBodyspasi2"/>
        <w:rPr>
          <w:lang w:val="en-US"/>
        </w:rPr>
      </w:pPr>
      <w:r>
        <w:rPr>
          <w:lang w:val="en-US"/>
        </w:rPr>
        <w:t>Penelitian</w:t>
      </w:r>
      <w:r w:rsidR="00345FEA">
        <w:rPr>
          <w:lang w:val="en-US"/>
        </w:rPr>
        <w:t xml:space="preserve"> ini dilakukan pada bulan </w:t>
      </w:r>
      <w:r w:rsidR="00735FD2">
        <w:rPr>
          <w:lang w:val="en-US"/>
        </w:rPr>
        <w:t>Des</w:t>
      </w:r>
      <w:r w:rsidR="00345FEA">
        <w:rPr>
          <w:lang w:val="en-US"/>
        </w:rPr>
        <w:t>ember 2020 sampai bulan Maret</w:t>
      </w:r>
      <w:r w:rsidR="009D273C">
        <w:rPr>
          <w:lang w:val="en-US"/>
        </w:rPr>
        <w:t xml:space="preserve"> 2021</w:t>
      </w:r>
      <w:r>
        <w:rPr>
          <w:lang w:val="en-US"/>
        </w:rPr>
        <w:t xml:space="preserve"> di </w:t>
      </w:r>
      <w:r w:rsidR="009D273C">
        <w:rPr>
          <w:lang w:val="en-US"/>
        </w:rPr>
        <w:t xml:space="preserve">Kampus Fakultas Teknik </w:t>
      </w:r>
      <w:r>
        <w:rPr>
          <w:lang w:val="en-US"/>
        </w:rPr>
        <w:t xml:space="preserve"> Universitas Jenderal Soedirman </w:t>
      </w:r>
      <w:r w:rsidR="00E70D99">
        <w:rPr>
          <w:lang w:val="en-US"/>
        </w:rPr>
        <w:t>yang terletak di Km5. Jl Mayor Jenderal Sungkono, Desa Blater, Kabupaten Purbalingga, Jawa Tengah.</w:t>
      </w:r>
    </w:p>
    <w:p w:rsidR="002011B9" w:rsidRDefault="00E70D99">
      <w:pPr>
        <w:pStyle w:val="Heading2"/>
      </w:pPr>
      <w:bookmarkStart w:id="76" w:name="_Toc83471448"/>
      <w:r>
        <w:rPr>
          <w:lang w:val="en-US"/>
        </w:rPr>
        <w:t>Alat dan Bahan</w:t>
      </w:r>
      <w:bookmarkEnd w:id="76"/>
    </w:p>
    <w:p w:rsidR="002011B9" w:rsidRDefault="00E70D99">
      <w:pPr>
        <w:pStyle w:val="TEUnsoed-TextBodyspasi2"/>
        <w:rPr>
          <w:lang w:val="en-US"/>
        </w:rPr>
      </w:pPr>
      <w:r>
        <w:rPr>
          <w:lang w:val="en-US"/>
        </w:rPr>
        <w:t>Alat dan bahan yang digunakan pada penelitian tugas akhir ini adalah sebagai berikut.</w:t>
      </w:r>
    </w:p>
    <w:p w:rsidR="00640F3A" w:rsidRDefault="00640F3A" w:rsidP="00640F3A">
      <w:pPr>
        <w:pStyle w:val="Heading3"/>
        <w:rPr>
          <w:lang w:val="en-US"/>
        </w:rPr>
      </w:pPr>
      <w:bookmarkStart w:id="77" w:name="_Toc83471449"/>
      <w:r>
        <w:rPr>
          <w:lang w:val="en-US"/>
        </w:rPr>
        <w:t>Perangkat Keras</w:t>
      </w:r>
      <w:bookmarkEnd w:id="77"/>
    </w:p>
    <w:p w:rsidR="00E70D99" w:rsidRPr="009D273C" w:rsidRDefault="00640F3A" w:rsidP="003274DB">
      <w:pPr>
        <w:pStyle w:val="TEUnsoed-TextBodyspasi2"/>
        <w:numPr>
          <w:ilvl w:val="3"/>
          <w:numId w:val="10"/>
        </w:numPr>
        <w:tabs>
          <w:tab w:val="clear" w:pos="1800"/>
          <w:tab w:val="num" w:pos="1170"/>
          <w:tab w:val="left" w:pos="1530"/>
        </w:tabs>
        <w:ind w:left="720"/>
        <w:rPr>
          <w:i/>
          <w:lang w:val="en-US"/>
        </w:rPr>
      </w:pPr>
      <w:r>
        <w:rPr>
          <w:lang w:val="en-US"/>
        </w:rPr>
        <w:t xml:space="preserve">Laptop </w:t>
      </w:r>
      <w:r w:rsidRPr="009D273C">
        <w:rPr>
          <w:i/>
          <w:lang w:val="en-US"/>
        </w:rPr>
        <w:t>ASUS M409DA</w:t>
      </w:r>
      <w:r>
        <w:rPr>
          <w:lang w:val="en-US"/>
        </w:rPr>
        <w:t xml:space="preserve"> dengan spesifikasi </w:t>
      </w:r>
      <w:r w:rsidRPr="009D273C">
        <w:rPr>
          <w:i/>
          <w:lang w:val="en-US"/>
        </w:rPr>
        <w:t>processor AMD Athlon Silver 3050U</w:t>
      </w:r>
      <w:r w:rsidR="009D273C">
        <w:rPr>
          <w:i/>
          <w:lang w:val="en-US"/>
        </w:rPr>
        <w:t>.</w:t>
      </w:r>
    </w:p>
    <w:p w:rsidR="00640F3A" w:rsidRDefault="00640F3A" w:rsidP="00640F3A">
      <w:pPr>
        <w:pStyle w:val="Heading3"/>
        <w:rPr>
          <w:lang w:val="en-US"/>
        </w:rPr>
      </w:pPr>
      <w:bookmarkStart w:id="78" w:name="_Toc83471450"/>
      <w:r>
        <w:rPr>
          <w:lang w:val="en-US"/>
        </w:rPr>
        <w:t>Perangkat Lunak</w:t>
      </w:r>
      <w:bookmarkEnd w:id="78"/>
    </w:p>
    <w:p w:rsidR="00640F3A" w:rsidRPr="009D273C" w:rsidRDefault="00640F3A" w:rsidP="003274DB">
      <w:pPr>
        <w:pStyle w:val="TEUnsoed-TextBodyspasi2"/>
        <w:numPr>
          <w:ilvl w:val="4"/>
          <w:numId w:val="10"/>
        </w:numPr>
        <w:tabs>
          <w:tab w:val="clear" w:pos="2160"/>
          <w:tab w:val="num" w:pos="720"/>
        </w:tabs>
        <w:ind w:left="720"/>
        <w:rPr>
          <w:i/>
          <w:lang w:val="en-US"/>
        </w:rPr>
      </w:pPr>
      <w:r>
        <w:rPr>
          <w:lang w:val="en-US"/>
        </w:rPr>
        <w:t xml:space="preserve">Sistem Operasi </w:t>
      </w:r>
      <w:r w:rsidRPr="009D273C">
        <w:rPr>
          <w:i/>
          <w:lang w:val="en-US"/>
        </w:rPr>
        <w:t>Windows 10 64 bit</w:t>
      </w:r>
    </w:p>
    <w:p w:rsidR="003274DB" w:rsidRPr="00200A6F" w:rsidRDefault="003274DB" w:rsidP="003274DB">
      <w:pPr>
        <w:pStyle w:val="TEUnsoed-TextBodyspasi2"/>
        <w:numPr>
          <w:ilvl w:val="3"/>
          <w:numId w:val="10"/>
        </w:numPr>
        <w:tabs>
          <w:tab w:val="clear" w:pos="1800"/>
          <w:tab w:val="num" w:pos="720"/>
        </w:tabs>
        <w:ind w:left="720"/>
        <w:rPr>
          <w:lang w:val="en-US"/>
        </w:rPr>
      </w:pPr>
      <w:r w:rsidRPr="003274DB">
        <w:rPr>
          <w:i/>
          <w:lang w:val="en-US"/>
        </w:rPr>
        <w:t>Web browser</w:t>
      </w:r>
      <w:r>
        <w:rPr>
          <w:lang w:val="en-US"/>
        </w:rPr>
        <w:t xml:space="preserve"> </w:t>
      </w:r>
      <w:r w:rsidRPr="009D273C">
        <w:rPr>
          <w:i/>
          <w:lang w:val="en-US"/>
        </w:rPr>
        <w:t>Google Chrome</w:t>
      </w:r>
      <w:r>
        <w:rPr>
          <w:i/>
          <w:lang w:val="en-US"/>
        </w:rPr>
        <w:t xml:space="preserve"> Version </w:t>
      </w:r>
      <w:r w:rsidRPr="00200A6F">
        <w:rPr>
          <w:lang w:val="en-US"/>
        </w:rPr>
        <w:t>87.0.4280.88 (64-bit)</w:t>
      </w:r>
    </w:p>
    <w:p w:rsidR="003274DB" w:rsidRDefault="003274DB" w:rsidP="003274DB">
      <w:pPr>
        <w:pStyle w:val="TEUnsoed-TextBodyspasi2"/>
        <w:numPr>
          <w:ilvl w:val="0"/>
          <w:numId w:val="10"/>
        </w:numPr>
        <w:rPr>
          <w:i/>
          <w:lang w:val="en-US"/>
        </w:rPr>
      </w:pPr>
      <w:r w:rsidRPr="00A227FB">
        <w:rPr>
          <w:i/>
          <w:lang w:val="en-US"/>
        </w:rPr>
        <w:t>Google Colaboratory</w:t>
      </w:r>
    </w:p>
    <w:p w:rsidR="003274DB" w:rsidRPr="00A227FB" w:rsidRDefault="003274DB" w:rsidP="003274DB">
      <w:pPr>
        <w:pStyle w:val="TEUnsoed-TextBodyspasi2"/>
        <w:numPr>
          <w:ilvl w:val="0"/>
          <w:numId w:val="10"/>
        </w:numPr>
        <w:rPr>
          <w:i/>
          <w:lang w:val="en-US"/>
        </w:rPr>
      </w:pPr>
      <w:r w:rsidRPr="00A227FB">
        <w:rPr>
          <w:i/>
          <w:lang w:val="en-US"/>
        </w:rPr>
        <w:t>Google Colaboratory</w:t>
      </w:r>
    </w:p>
    <w:p w:rsidR="003274DB" w:rsidRPr="003274DB" w:rsidRDefault="003274DB" w:rsidP="003274DB">
      <w:pPr>
        <w:pStyle w:val="TEUnsoed-TextBodyspasi2"/>
        <w:numPr>
          <w:ilvl w:val="0"/>
          <w:numId w:val="10"/>
        </w:numPr>
        <w:rPr>
          <w:lang w:val="en-US"/>
        </w:rPr>
      </w:pPr>
      <w:r>
        <w:rPr>
          <w:lang w:val="en-US"/>
        </w:rPr>
        <w:t xml:space="preserve">Layanan </w:t>
      </w:r>
      <w:r w:rsidRPr="009D273C">
        <w:rPr>
          <w:i/>
          <w:lang w:val="en-US"/>
        </w:rPr>
        <w:t>Repository Web Development</w:t>
      </w:r>
      <w:r>
        <w:rPr>
          <w:lang w:val="en-US"/>
        </w:rPr>
        <w:t xml:space="preserve"> pada platform </w:t>
      </w:r>
      <w:r w:rsidRPr="009D273C">
        <w:rPr>
          <w:i/>
          <w:lang w:val="en-US"/>
        </w:rPr>
        <w:t>Github</w:t>
      </w:r>
    </w:p>
    <w:p w:rsidR="00640F3A" w:rsidRDefault="003274DB" w:rsidP="00640F3A">
      <w:pPr>
        <w:pStyle w:val="Heading3"/>
        <w:rPr>
          <w:lang w:val="en-US"/>
        </w:rPr>
      </w:pPr>
      <w:bookmarkStart w:id="79" w:name="_Toc83471451"/>
      <w:r>
        <w:rPr>
          <w:lang w:val="en-US"/>
        </w:rPr>
        <w:t>Data</w:t>
      </w:r>
      <w:r w:rsidR="00640F3A">
        <w:rPr>
          <w:lang w:val="en-US"/>
        </w:rPr>
        <w:t>Set</w:t>
      </w:r>
      <w:bookmarkEnd w:id="79"/>
    </w:p>
    <w:p w:rsidR="00640F3A" w:rsidRDefault="00640F3A" w:rsidP="00640F3A">
      <w:pPr>
        <w:pStyle w:val="TEUnsoed-TextBodyspasi2"/>
        <w:rPr>
          <w:lang w:val="en-US"/>
        </w:rPr>
      </w:pPr>
      <w:r>
        <w:rPr>
          <w:lang w:val="en-US"/>
        </w:rPr>
        <w:t>Pad</w:t>
      </w:r>
      <w:r w:rsidR="003274DB">
        <w:rPr>
          <w:lang w:val="en-US"/>
        </w:rPr>
        <w:t>a penelitian ini digunakan data</w:t>
      </w:r>
      <w:r>
        <w:rPr>
          <w:lang w:val="en-US"/>
        </w:rPr>
        <w:t>set untuk melakukan</w:t>
      </w:r>
      <w:r w:rsidRPr="009D273C">
        <w:rPr>
          <w:i/>
          <w:lang w:val="en-US"/>
        </w:rPr>
        <w:t xml:space="preserve"> training</w:t>
      </w:r>
      <w:r>
        <w:rPr>
          <w:lang w:val="en-US"/>
        </w:rPr>
        <w:t xml:space="preserve"> pada proses </w:t>
      </w:r>
      <w:r w:rsidRPr="009D273C">
        <w:rPr>
          <w:i/>
          <w:lang w:val="en-US"/>
        </w:rPr>
        <w:t>Deep Learning</w:t>
      </w:r>
      <w:r>
        <w:rPr>
          <w:lang w:val="en-US"/>
        </w:rPr>
        <w:t xml:space="preserve"> yang diperoleh dari kumpulan data set</w:t>
      </w:r>
      <w:r w:rsidR="00D04FA4">
        <w:rPr>
          <w:lang w:val="en-US"/>
        </w:rPr>
        <w:t xml:space="preserve"> </w:t>
      </w:r>
      <w:r w:rsidR="003274DB">
        <w:rPr>
          <w:i/>
          <w:lang w:val="en-US"/>
        </w:rPr>
        <w:t xml:space="preserve">CT Scan </w:t>
      </w:r>
      <w:r w:rsidR="003274DB" w:rsidRPr="003274DB">
        <w:rPr>
          <w:lang w:val="en-US"/>
        </w:rPr>
        <w:t>dada</w:t>
      </w:r>
      <w:r w:rsidRPr="003274DB">
        <w:rPr>
          <w:lang w:val="en-US"/>
        </w:rPr>
        <w:t xml:space="preserve"> </w:t>
      </w:r>
      <w:r>
        <w:rPr>
          <w:lang w:val="en-US"/>
        </w:rPr>
        <w:t xml:space="preserve">di </w:t>
      </w:r>
      <w:r w:rsidR="00C304EE">
        <w:rPr>
          <w:i/>
          <w:lang w:val="en-US"/>
        </w:rPr>
        <w:t xml:space="preserve"> </w:t>
      </w:r>
      <w:r w:rsidR="00C304EE" w:rsidRPr="00C304EE">
        <w:rPr>
          <w:lang w:val="en-US"/>
        </w:rPr>
        <w:t>web</w:t>
      </w:r>
      <w:r w:rsidR="002F2432">
        <w:rPr>
          <w:lang w:val="en-US"/>
        </w:rPr>
        <w:t>site</w:t>
      </w:r>
      <w:r w:rsidR="00C304EE" w:rsidRPr="00C304EE">
        <w:rPr>
          <w:lang w:val="en-US"/>
        </w:rPr>
        <w:t xml:space="preserve"> iCTCF</w:t>
      </w:r>
      <w:r w:rsidRPr="009D273C">
        <w:rPr>
          <w:i/>
          <w:lang w:val="en-US"/>
        </w:rPr>
        <w:t xml:space="preserve"> </w:t>
      </w:r>
      <w:r>
        <w:rPr>
          <w:lang w:val="en-US"/>
        </w:rPr>
        <w:t>dalam bentuk gambar *.jpg</w:t>
      </w:r>
    </w:p>
    <w:p w:rsidR="00640F3A" w:rsidRPr="00640F3A" w:rsidRDefault="00640F3A" w:rsidP="00640F3A">
      <w:pPr>
        <w:pStyle w:val="TEUnsoed-TextBodyspasi2"/>
        <w:rPr>
          <w:lang w:val="en-US"/>
        </w:rPr>
      </w:pPr>
    </w:p>
    <w:p w:rsidR="002011B9" w:rsidRDefault="00CF4428">
      <w:pPr>
        <w:pStyle w:val="Heading2"/>
      </w:pPr>
      <w:bookmarkStart w:id="80" w:name="_Toc83471452"/>
      <w:r>
        <w:rPr>
          <w:lang w:val="en-US"/>
        </w:rPr>
        <w:t>Meto</w:t>
      </w:r>
      <w:r w:rsidR="00D62AC5">
        <w:rPr>
          <w:lang w:val="en-US"/>
        </w:rPr>
        <w:t>de</w:t>
      </w:r>
      <w:r w:rsidR="00F83092">
        <w:rPr>
          <w:lang w:val="en-US"/>
        </w:rPr>
        <w:t xml:space="preserve"> Penelitian</w:t>
      </w:r>
      <w:bookmarkEnd w:id="80"/>
    </w:p>
    <w:p w:rsidR="002011B9" w:rsidRDefault="00D62AC5">
      <w:pPr>
        <w:pStyle w:val="TEUnsoed-TextBodyspasi2"/>
        <w:rPr>
          <w:lang w:val="en-US"/>
        </w:rPr>
      </w:pPr>
      <w:r>
        <w:rPr>
          <w:lang w:val="en-US"/>
        </w:rPr>
        <w:t>Penelitian ini dilaksanakan</w:t>
      </w:r>
      <w:r w:rsidR="002F2432">
        <w:rPr>
          <w:lang w:val="en-US"/>
        </w:rPr>
        <w:t xml:space="preserve"> untuk melakukan empat</w:t>
      </w:r>
      <w:r w:rsidR="00BC479D">
        <w:rPr>
          <w:lang w:val="en-US"/>
        </w:rPr>
        <w:t xml:space="preserve"> klasifikasi, yaitu </w:t>
      </w:r>
      <w:r w:rsidR="002F2432" w:rsidRPr="002F2432">
        <w:rPr>
          <w:i/>
          <w:lang w:val="en-US"/>
        </w:rPr>
        <w:t>lung parenchyma</w:t>
      </w:r>
      <w:r w:rsidR="002F2432">
        <w:rPr>
          <w:i/>
          <w:lang w:val="en-US"/>
        </w:rPr>
        <w:t xml:space="preserve"> classifier, risk classifier, mortality classifier</w:t>
      </w:r>
      <w:r w:rsidR="00BC479D">
        <w:rPr>
          <w:lang w:val="en-US"/>
        </w:rPr>
        <w:t xml:space="preserve"> dan</w:t>
      </w:r>
      <w:r w:rsidR="002F2432">
        <w:rPr>
          <w:lang w:val="en-US"/>
        </w:rPr>
        <w:t xml:space="preserve"> </w:t>
      </w:r>
      <w:r w:rsidR="002F2432" w:rsidRPr="002F2432">
        <w:rPr>
          <w:i/>
          <w:lang w:val="en-US"/>
        </w:rPr>
        <w:t>Covid positivity classifier</w:t>
      </w:r>
      <w:r w:rsidR="00BC479D">
        <w:rPr>
          <w:lang w:val="en-US"/>
        </w:rPr>
        <w:t xml:space="preserve"> </w:t>
      </w:r>
      <w:r>
        <w:rPr>
          <w:lang w:val="en-US"/>
        </w:rPr>
        <w:t>melalui</w:t>
      </w:r>
      <w:r w:rsidR="00BC479D">
        <w:rPr>
          <w:lang w:val="en-US"/>
        </w:rPr>
        <w:t xml:space="preserve"> </w:t>
      </w:r>
      <w:r w:rsidR="00BC479D" w:rsidRPr="003274DB">
        <w:rPr>
          <w:i/>
          <w:lang w:val="en-US"/>
        </w:rPr>
        <w:t>CT Scan</w:t>
      </w:r>
      <w:r w:rsidR="003274DB">
        <w:rPr>
          <w:lang w:val="en-US"/>
        </w:rPr>
        <w:t xml:space="preserve"> dada</w:t>
      </w:r>
      <w:r w:rsidR="00BC479D">
        <w:rPr>
          <w:lang w:val="en-US"/>
        </w:rPr>
        <w:t>. Penelitian ini dibagi ke dalam</w:t>
      </w:r>
      <w:r>
        <w:rPr>
          <w:lang w:val="en-US"/>
        </w:rPr>
        <w:t xml:space="preserve"> </w:t>
      </w:r>
      <w:r w:rsidR="00092F68">
        <w:rPr>
          <w:lang w:val="en-US"/>
        </w:rPr>
        <w:t xml:space="preserve"> beberapa tahapan yaitu tahap</w:t>
      </w:r>
      <w:r>
        <w:rPr>
          <w:lang w:val="en-US"/>
        </w:rPr>
        <w:t xml:space="preserve"> persiapan dan </w:t>
      </w:r>
      <w:r w:rsidRPr="009D273C">
        <w:rPr>
          <w:i/>
          <w:lang w:val="en-US"/>
        </w:rPr>
        <w:t>pre-processing</w:t>
      </w:r>
      <w:r>
        <w:rPr>
          <w:lang w:val="en-US"/>
        </w:rPr>
        <w:t xml:space="preserve"> dataset, tahap desain ar</w:t>
      </w:r>
      <w:r w:rsidR="00BC479D">
        <w:rPr>
          <w:lang w:val="en-US"/>
        </w:rPr>
        <w:t>s</w:t>
      </w:r>
      <w:r>
        <w:rPr>
          <w:lang w:val="en-US"/>
        </w:rPr>
        <w:t>itektur</w:t>
      </w:r>
      <w:r w:rsidR="00092F68">
        <w:rPr>
          <w:lang w:val="en-US"/>
        </w:rPr>
        <w:t>, dan tahap peng</w:t>
      </w:r>
      <w:r w:rsidR="009D273C">
        <w:rPr>
          <w:lang w:val="en-US"/>
        </w:rPr>
        <w:t>ujian. Desain arsitektur dari si</w:t>
      </w:r>
      <w:r w:rsidR="00092F68">
        <w:rPr>
          <w:lang w:val="en-US"/>
        </w:rPr>
        <w:t>stem yang a</w:t>
      </w:r>
      <w:r w:rsidR="00F65D9C">
        <w:rPr>
          <w:lang w:val="en-US"/>
        </w:rPr>
        <w:t xml:space="preserve">kan dibuat disajikan pada </w:t>
      </w:r>
      <w:r w:rsidR="00F65D9C">
        <w:rPr>
          <w:lang w:val="en-US"/>
        </w:rPr>
        <w:fldChar w:fldCharType="begin"/>
      </w:r>
      <w:r w:rsidR="00F65D9C">
        <w:rPr>
          <w:lang w:val="en-US"/>
        </w:rPr>
        <w:instrText xml:space="preserve"> REF _Ref56436281 \h </w:instrText>
      </w:r>
      <w:r w:rsidR="00F65D9C">
        <w:rPr>
          <w:lang w:val="en-US"/>
        </w:rPr>
      </w:r>
      <w:r w:rsidR="00F65D9C">
        <w:rPr>
          <w:lang w:val="en-US"/>
        </w:rPr>
        <w:fldChar w:fldCharType="separate"/>
      </w:r>
      <w:r w:rsidR="003F04E6">
        <w:rPr>
          <w:b/>
          <w:bCs/>
          <w:lang w:val="en-US"/>
        </w:rPr>
        <w:t>Error! Reference source not found.</w:t>
      </w:r>
      <w:r w:rsidR="00F65D9C">
        <w:rPr>
          <w:lang w:val="en-US"/>
        </w:rPr>
        <w:fldChar w:fldCharType="end"/>
      </w:r>
      <w:r w:rsidR="00092F68">
        <w:rPr>
          <w:lang w:val="en-US"/>
        </w:rPr>
        <w:t xml:space="preserve"> berikut :</w:t>
      </w:r>
    </w:p>
    <w:p w:rsidR="00AF04FE" w:rsidRDefault="00FE498C" w:rsidP="00AF04FE">
      <w:pPr>
        <w:pStyle w:val="TEUnsoed-TextBodyspasi2"/>
        <w:keepNext/>
        <w:ind w:firstLine="0"/>
      </w:pPr>
      <w:r>
        <w:rPr>
          <w:noProof/>
          <w:lang w:val="en-US" w:eastAsia="en-US" w:bidi="ar-SA"/>
        </w:rPr>
        <w:drawing>
          <wp:inline distT="0" distB="0" distL="0" distR="0" wp14:anchorId="19EE6C4D" wp14:editId="6ABD94DF">
            <wp:extent cx="5029200" cy="2955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200" cy="2955925"/>
                    </a:xfrm>
                    <a:prstGeom prst="rect">
                      <a:avLst/>
                    </a:prstGeom>
                    <a:noFill/>
                    <a:ln>
                      <a:noFill/>
                    </a:ln>
                  </pic:spPr>
                </pic:pic>
              </a:graphicData>
            </a:graphic>
          </wp:inline>
        </w:drawing>
      </w:r>
    </w:p>
    <w:p w:rsidR="00825108" w:rsidRPr="00AF04FE" w:rsidRDefault="00AF04FE" w:rsidP="00AF04FE">
      <w:pPr>
        <w:pStyle w:val="Caption"/>
        <w:jc w:val="center"/>
        <w:rPr>
          <w:lang w:val="en-US"/>
        </w:rPr>
      </w:pPr>
      <w:bookmarkStart w:id="81" w:name="_Toc83471325"/>
      <w:r>
        <w:t xml:space="preserve">Gambar </w:t>
      </w:r>
      <w:r w:rsidR="00722190">
        <w:fldChar w:fldCharType="begin"/>
      </w:r>
      <w:r w:rsidR="00722190">
        <w:instrText xml:space="preserve"> STYLEREF 1 \s </w:instrText>
      </w:r>
      <w:r w:rsidR="00722190">
        <w:fldChar w:fldCharType="separate"/>
      </w:r>
      <w:r w:rsidR="00722190">
        <w:rPr>
          <w:noProof/>
        </w:rPr>
        <w:t>3</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1</w:t>
      </w:r>
      <w:r w:rsidR="00722190">
        <w:fldChar w:fldCharType="end"/>
      </w:r>
      <w:r w:rsidRPr="008048C2">
        <w:t>Desain arsitektur sistem</w:t>
      </w:r>
      <w:bookmarkEnd w:id="81"/>
    </w:p>
    <w:p w:rsidR="00345FEA" w:rsidRDefault="00345FEA" w:rsidP="00AF04FE">
      <w:pPr>
        <w:pStyle w:val="Caption"/>
        <w:rPr>
          <w:lang w:val="en-US"/>
        </w:rPr>
      </w:pPr>
    </w:p>
    <w:p w:rsidR="002A3011" w:rsidRDefault="002A3011" w:rsidP="0045662C">
      <w:pPr>
        <w:spacing w:line="480" w:lineRule="auto"/>
        <w:ind w:firstLine="720"/>
        <w:jc w:val="both"/>
        <w:rPr>
          <w:lang w:val="en-US"/>
        </w:rPr>
      </w:pPr>
      <w:r>
        <w:rPr>
          <w:lang w:val="en-US"/>
        </w:rPr>
        <w:t xml:space="preserve">Kemudian untuk diagram alir </w:t>
      </w:r>
      <w:r w:rsidR="00345FEA">
        <w:rPr>
          <w:lang w:val="en-US"/>
        </w:rPr>
        <w:t xml:space="preserve">masing – masing </w:t>
      </w:r>
      <w:r>
        <w:rPr>
          <w:lang w:val="en-US"/>
        </w:rPr>
        <w:t xml:space="preserve">sistem klasifikasi pada penelitian ini dapat dilihat pada </w:t>
      </w:r>
      <w:r w:rsidR="004B2B52">
        <w:rPr>
          <w:lang w:val="en-US"/>
        </w:rPr>
        <w:fldChar w:fldCharType="begin"/>
      </w:r>
      <w:r w:rsidR="004B2B52">
        <w:rPr>
          <w:lang w:val="en-US"/>
        </w:rPr>
        <w:instrText xml:space="preserve"> REF _Ref64898868 \h </w:instrText>
      </w:r>
      <w:r w:rsidR="004B2B52">
        <w:rPr>
          <w:lang w:val="en-US"/>
        </w:rPr>
      </w:r>
      <w:r w:rsidR="004B2B52">
        <w:rPr>
          <w:lang w:val="en-US"/>
        </w:rPr>
        <w:fldChar w:fldCharType="separate"/>
      </w:r>
      <w:r w:rsidR="003F04E6">
        <w:t xml:space="preserve">Gambar </w:t>
      </w:r>
      <w:r w:rsidR="003F04E6">
        <w:rPr>
          <w:noProof/>
        </w:rPr>
        <w:t>3</w:t>
      </w:r>
      <w:r w:rsidR="003F04E6">
        <w:t>.</w:t>
      </w:r>
      <w:r w:rsidR="003F04E6">
        <w:rPr>
          <w:noProof/>
        </w:rPr>
        <w:t>2</w:t>
      </w:r>
      <w:r w:rsidR="004B2B52">
        <w:rPr>
          <w:lang w:val="en-US"/>
        </w:rPr>
        <w:fldChar w:fldCharType="end"/>
      </w:r>
      <w:r w:rsidR="004B2B52">
        <w:rPr>
          <w:lang w:val="en-US"/>
        </w:rPr>
        <w:t xml:space="preserve"> </w:t>
      </w:r>
      <w:r>
        <w:rPr>
          <w:lang w:val="en-US"/>
        </w:rPr>
        <w:t>berikut :</w:t>
      </w:r>
    </w:p>
    <w:p w:rsidR="004B2B52" w:rsidRDefault="00FE498C" w:rsidP="004B2B52">
      <w:pPr>
        <w:pStyle w:val="BodyText"/>
        <w:keepNext/>
        <w:spacing w:before="90"/>
        <w:ind w:right="17" w:firstLine="0"/>
        <w:jc w:val="center"/>
      </w:pPr>
      <w:r>
        <w:rPr>
          <w:noProof/>
          <w:lang w:val="en-US" w:eastAsia="en-US" w:bidi="ar-SA"/>
        </w:rPr>
        <w:drawing>
          <wp:inline distT="0" distB="0" distL="0" distR="0" wp14:anchorId="0605131F" wp14:editId="0BBB3327">
            <wp:extent cx="5029200" cy="6113780"/>
            <wp:effectExtent l="0" t="0" r="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9200" cy="6113780"/>
                    </a:xfrm>
                    <a:prstGeom prst="rect">
                      <a:avLst/>
                    </a:prstGeom>
                    <a:noFill/>
                    <a:ln>
                      <a:noFill/>
                    </a:ln>
                  </pic:spPr>
                </pic:pic>
              </a:graphicData>
            </a:graphic>
          </wp:inline>
        </w:drawing>
      </w:r>
    </w:p>
    <w:p w:rsidR="002A3011" w:rsidRDefault="004B2B52" w:rsidP="004B2B52">
      <w:pPr>
        <w:pStyle w:val="Caption"/>
        <w:jc w:val="center"/>
      </w:pPr>
      <w:bookmarkStart w:id="82" w:name="_Ref64898868"/>
      <w:bookmarkStart w:id="83" w:name="_Toc83471326"/>
      <w:r>
        <w:t xml:space="preserve">Gambar </w:t>
      </w:r>
      <w:r w:rsidR="00722190">
        <w:fldChar w:fldCharType="begin"/>
      </w:r>
      <w:r w:rsidR="00722190">
        <w:instrText xml:space="preserve"> STYLEREF 1 \s </w:instrText>
      </w:r>
      <w:r w:rsidR="00722190">
        <w:fldChar w:fldCharType="separate"/>
      </w:r>
      <w:r w:rsidR="00722190">
        <w:rPr>
          <w:noProof/>
        </w:rPr>
        <w:t>3</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2</w:t>
      </w:r>
      <w:r w:rsidR="00722190">
        <w:fldChar w:fldCharType="end"/>
      </w:r>
      <w:bookmarkEnd w:id="82"/>
      <w:r w:rsidRPr="00CE7866">
        <w:t>Diagram alir sistem klasifikasi</w:t>
      </w:r>
      <w:bookmarkEnd w:id="83"/>
    </w:p>
    <w:p w:rsidR="002A3011" w:rsidRDefault="002A3011" w:rsidP="004B2B52">
      <w:pPr>
        <w:pStyle w:val="Caption"/>
        <w:spacing w:line="480" w:lineRule="auto"/>
        <w:jc w:val="both"/>
        <w:rPr>
          <w:lang w:val="en-US"/>
        </w:rPr>
      </w:pPr>
    </w:p>
    <w:p w:rsidR="004B2B52" w:rsidRDefault="004B2B52" w:rsidP="004B2B52">
      <w:pPr>
        <w:pStyle w:val="Caption"/>
        <w:spacing w:line="480" w:lineRule="auto"/>
        <w:ind w:firstLine="720"/>
        <w:jc w:val="both"/>
        <w:rPr>
          <w:i w:val="0"/>
          <w:lang w:val="en-US"/>
        </w:rPr>
      </w:pPr>
      <w:r>
        <w:rPr>
          <w:i w:val="0"/>
          <w:lang w:val="en-US"/>
        </w:rPr>
        <w:t xml:space="preserve">Untuk diagram alir pengujian sistem yang merupakan gabungan dari dua tahap dapat dilihat seperti pada </w:t>
      </w:r>
      <w:r>
        <w:rPr>
          <w:i w:val="0"/>
          <w:lang w:val="en-US"/>
        </w:rPr>
        <w:fldChar w:fldCharType="begin"/>
      </w:r>
      <w:r>
        <w:rPr>
          <w:i w:val="0"/>
          <w:lang w:val="en-US"/>
        </w:rPr>
        <w:instrText xml:space="preserve"> REF _Ref64898999 \h </w:instrText>
      </w:r>
      <w:r>
        <w:rPr>
          <w:i w:val="0"/>
          <w:lang w:val="en-US"/>
        </w:rPr>
      </w:r>
      <w:r>
        <w:rPr>
          <w:i w:val="0"/>
          <w:lang w:val="en-US"/>
        </w:rPr>
        <w:fldChar w:fldCharType="separate"/>
      </w:r>
      <w:r w:rsidR="003F04E6">
        <w:t xml:space="preserve">Gambar </w:t>
      </w:r>
      <w:r w:rsidR="003F04E6">
        <w:rPr>
          <w:noProof/>
        </w:rPr>
        <w:t>3</w:t>
      </w:r>
      <w:r w:rsidR="003F04E6">
        <w:t>.</w:t>
      </w:r>
      <w:r w:rsidR="003F04E6">
        <w:rPr>
          <w:noProof/>
        </w:rPr>
        <w:t>3</w:t>
      </w:r>
      <w:r>
        <w:rPr>
          <w:i w:val="0"/>
          <w:lang w:val="en-US"/>
        </w:rPr>
        <w:fldChar w:fldCharType="end"/>
      </w:r>
      <w:r>
        <w:rPr>
          <w:i w:val="0"/>
          <w:lang w:val="en-US"/>
        </w:rPr>
        <w:t xml:space="preserve"> berikut :</w:t>
      </w:r>
    </w:p>
    <w:p w:rsidR="004B2B52" w:rsidRDefault="00FE498C" w:rsidP="004B2B52">
      <w:pPr>
        <w:pStyle w:val="Caption"/>
        <w:keepNext/>
        <w:spacing w:line="480" w:lineRule="auto"/>
      </w:pPr>
      <w:r>
        <w:rPr>
          <w:i w:val="0"/>
          <w:noProof/>
          <w:lang w:val="en-US" w:eastAsia="en-US" w:bidi="ar-SA"/>
        </w:rPr>
        <w:drawing>
          <wp:inline distT="0" distB="0" distL="0" distR="0" wp14:anchorId="27A61D10" wp14:editId="2AB5A3A3">
            <wp:extent cx="5029200" cy="5401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5401310"/>
                    </a:xfrm>
                    <a:prstGeom prst="rect">
                      <a:avLst/>
                    </a:prstGeom>
                    <a:noFill/>
                    <a:ln>
                      <a:noFill/>
                    </a:ln>
                  </pic:spPr>
                </pic:pic>
              </a:graphicData>
            </a:graphic>
          </wp:inline>
        </w:drawing>
      </w:r>
    </w:p>
    <w:p w:rsidR="004B2B52" w:rsidRPr="004B2B52" w:rsidRDefault="004B2B52" w:rsidP="004B2B52">
      <w:pPr>
        <w:pStyle w:val="Caption"/>
        <w:jc w:val="center"/>
        <w:rPr>
          <w:i w:val="0"/>
          <w:lang w:val="en-US"/>
        </w:rPr>
      </w:pPr>
      <w:bookmarkStart w:id="84" w:name="_Ref64898999"/>
      <w:bookmarkStart w:id="85" w:name="_Toc83471327"/>
      <w:r>
        <w:t xml:space="preserve">Gambar </w:t>
      </w:r>
      <w:r w:rsidR="00722190">
        <w:fldChar w:fldCharType="begin"/>
      </w:r>
      <w:r w:rsidR="00722190">
        <w:instrText xml:space="preserve"> STYLEREF 1 \s </w:instrText>
      </w:r>
      <w:r w:rsidR="00722190">
        <w:fldChar w:fldCharType="separate"/>
      </w:r>
      <w:r w:rsidR="00722190">
        <w:rPr>
          <w:noProof/>
        </w:rPr>
        <w:t>3</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3</w:t>
      </w:r>
      <w:r w:rsidR="00722190">
        <w:fldChar w:fldCharType="end"/>
      </w:r>
      <w:bookmarkEnd w:id="84"/>
      <w:r>
        <w:rPr>
          <w:lang w:val="en-US"/>
        </w:rPr>
        <w:t>Diagram alir pengujian</w:t>
      </w:r>
      <w:bookmarkEnd w:id="85"/>
    </w:p>
    <w:p w:rsidR="00AF04FE" w:rsidRDefault="00AF04FE" w:rsidP="009E75B1">
      <w:pPr>
        <w:pStyle w:val="BodyText"/>
        <w:tabs>
          <w:tab w:val="left" w:pos="7920"/>
        </w:tabs>
        <w:spacing w:before="1"/>
        <w:ind w:right="17" w:firstLine="990"/>
        <w:rPr>
          <w:lang w:val="en-US"/>
        </w:rPr>
      </w:pPr>
    </w:p>
    <w:p w:rsidR="009E75B1" w:rsidRDefault="009E75B1" w:rsidP="009E75B1">
      <w:pPr>
        <w:pStyle w:val="BodyText"/>
        <w:tabs>
          <w:tab w:val="left" w:pos="7920"/>
        </w:tabs>
        <w:spacing w:before="1"/>
        <w:ind w:right="17" w:firstLine="990"/>
        <w:rPr>
          <w:lang w:val="en-US"/>
        </w:rPr>
      </w:pPr>
      <w:r>
        <w:t>Adapun diagram alir dari tahapan-tahapan penelitian yang dilakukan adalah seperti yang disajik</w:t>
      </w:r>
      <w:r w:rsidR="00F3390E">
        <w:t xml:space="preserve">an pada </w:t>
      </w:r>
      <w:r w:rsidR="00C06856">
        <w:fldChar w:fldCharType="begin"/>
      </w:r>
      <w:r w:rsidR="00C06856">
        <w:instrText xml:space="preserve"> REF _Ref56430371 \h </w:instrText>
      </w:r>
      <w:r w:rsidR="00C06856">
        <w:fldChar w:fldCharType="separate"/>
      </w:r>
      <w:r w:rsidR="003F04E6">
        <w:t xml:space="preserve">Gambar </w:t>
      </w:r>
      <w:r w:rsidR="003F04E6">
        <w:rPr>
          <w:noProof/>
        </w:rPr>
        <w:t>3</w:t>
      </w:r>
      <w:r w:rsidR="003F04E6">
        <w:t>.</w:t>
      </w:r>
      <w:r w:rsidR="003F04E6">
        <w:rPr>
          <w:noProof/>
        </w:rPr>
        <w:t>4</w:t>
      </w:r>
      <w:r w:rsidR="00C06856">
        <w:fldChar w:fldCharType="end"/>
      </w:r>
      <w:r>
        <w:t>berikut.</w:t>
      </w:r>
    </w:p>
    <w:p w:rsidR="00C06856" w:rsidRDefault="00FE498C" w:rsidP="00C06856">
      <w:pPr>
        <w:pStyle w:val="BodyText"/>
        <w:keepNext/>
        <w:tabs>
          <w:tab w:val="left" w:pos="7920"/>
        </w:tabs>
        <w:spacing w:before="1"/>
        <w:ind w:right="17" w:firstLine="0"/>
        <w:jc w:val="center"/>
      </w:pPr>
      <w:r>
        <w:rPr>
          <w:noProof/>
          <w:lang w:val="en-US" w:eastAsia="en-US" w:bidi="ar-SA"/>
        </w:rPr>
        <w:drawing>
          <wp:inline distT="0" distB="0" distL="0" distR="0" wp14:anchorId="1553803B" wp14:editId="3F6B0D02">
            <wp:extent cx="1988185" cy="4199890"/>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8185" cy="4199890"/>
                    </a:xfrm>
                    <a:prstGeom prst="rect">
                      <a:avLst/>
                    </a:prstGeom>
                    <a:noFill/>
                    <a:ln>
                      <a:noFill/>
                    </a:ln>
                  </pic:spPr>
                </pic:pic>
              </a:graphicData>
            </a:graphic>
          </wp:inline>
        </w:drawing>
      </w:r>
    </w:p>
    <w:p w:rsidR="00092493" w:rsidRDefault="00C06856" w:rsidP="00C06856">
      <w:pPr>
        <w:pStyle w:val="Caption"/>
        <w:jc w:val="center"/>
        <w:rPr>
          <w:lang w:val="en-US"/>
        </w:rPr>
      </w:pPr>
      <w:bookmarkStart w:id="86" w:name="_Ref56430371"/>
      <w:bookmarkStart w:id="87" w:name="_Toc83471328"/>
      <w:r>
        <w:t xml:space="preserve">Gambar </w:t>
      </w:r>
      <w:r w:rsidR="00722190">
        <w:fldChar w:fldCharType="begin"/>
      </w:r>
      <w:r w:rsidR="00722190">
        <w:instrText xml:space="preserve"> STYLEREF 1 \s </w:instrText>
      </w:r>
      <w:r w:rsidR="00722190">
        <w:fldChar w:fldCharType="separate"/>
      </w:r>
      <w:r w:rsidR="00722190">
        <w:rPr>
          <w:noProof/>
        </w:rPr>
        <w:t>3</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4</w:t>
      </w:r>
      <w:r w:rsidR="00722190">
        <w:fldChar w:fldCharType="end"/>
      </w:r>
      <w:bookmarkEnd w:id="86"/>
      <w:r>
        <w:rPr>
          <w:lang w:val="en-US"/>
        </w:rPr>
        <w:t>Diagram alir penelitian</w:t>
      </w:r>
      <w:bookmarkEnd w:id="87"/>
    </w:p>
    <w:p w:rsidR="00C06856" w:rsidRPr="00C06856" w:rsidRDefault="00C06856" w:rsidP="00C06856">
      <w:pPr>
        <w:pStyle w:val="Caption"/>
        <w:jc w:val="center"/>
      </w:pPr>
    </w:p>
    <w:p w:rsidR="002011B9" w:rsidRDefault="00B2341F">
      <w:pPr>
        <w:pStyle w:val="Heading3"/>
      </w:pPr>
      <w:bookmarkStart w:id="88" w:name="_Toc83471453"/>
      <w:r>
        <w:rPr>
          <w:lang w:val="en-US"/>
        </w:rPr>
        <w:t>Tahap Persiapan</w:t>
      </w:r>
      <w:r w:rsidR="00BF0FED">
        <w:rPr>
          <w:lang w:val="en-US"/>
        </w:rPr>
        <w:t xml:space="preserve"> dan </w:t>
      </w:r>
      <w:r w:rsidR="00BF0FED" w:rsidRPr="00BF0FED">
        <w:rPr>
          <w:i/>
          <w:lang w:val="en-US"/>
        </w:rPr>
        <w:t>Pre-</w:t>
      </w:r>
      <w:r w:rsidR="009E75B1" w:rsidRPr="00BF0FED">
        <w:rPr>
          <w:i/>
          <w:lang w:val="en-US"/>
        </w:rPr>
        <w:t>Processing</w:t>
      </w:r>
      <w:r w:rsidR="009E75B1">
        <w:rPr>
          <w:lang w:val="en-US"/>
        </w:rPr>
        <w:t xml:space="preserve"> Dataset</w:t>
      </w:r>
      <w:bookmarkEnd w:id="88"/>
    </w:p>
    <w:p w:rsidR="009E75B1" w:rsidRDefault="009E75B1" w:rsidP="009E75B1">
      <w:pPr>
        <w:pStyle w:val="BodyText"/>
        <w:spacing w:before="116"/>
        <w:ind w:right="17" w:firstLine="900"/>
      </w:pPr>
      <w:r>
        <w:t xml:space="preserve">Pada tahap ini penyiapan dan </w:t>
      </w:r>
      <w:r w:rsidRPr="00200A6F">
        <w:rPr>
          <w:i/>
        </w:rPr>
        <w:t>pre</w:t>
      </w:r>
      <w:r w:rsidR="00200A6F" w:rsidRPr="00200A6F">
        <w:rPr>
          <w:i/>
        </w:rPr>
        <w:t>-pro</w:t>
      </w:r>
      <w:r w:rsidR="00200A6F" w:rsidRPr="00200A6F">
        <w:rPr>
          <w:i/>
          <w:lang w:val="en-US"/>
        </w:rPr>
        <w:t>cessing</w:t>
      </w:r>
      <w:r>
        <w:t xml:space="preserve"> </w:t>
      </w:r>
      <w:r>
        <w:rPr>
          <w:i/>
        </w:rPr>
        <w:t xml:space="preserve">dataset </w:t>
      </w:r>
      <w:r>
        <w:t xml:space="preserve">dilakukan dengan mengambil gambar </w:t>
      </w:r>
      <w:r w:rsidR="00F3390E">
        <w:rPr>
          <w:lang w:val="en-US"/>
        </w:rPr>
        <w:t xml:space="preserve">dataset </w:t>
      </w:r>
      <w:r w:rsidR="00AF04FE">
        <w:rPr>
          <w:i/>
          <w:lang w:val="en-US"/>
        </w:rPr>
        <w:t xml:space="preserve"> CT Scan </w:t>
      </w:r>
      <w:r w:rsidRPr="00F3390E">
        <w:rPr>
          <w:i/>
          <w:lang w:val="en-US"/>
        </w:rPr>
        <w:t xml:space="preserve"> </w:t>
      </w:r>
      <w:r>
        <w:t>d</w:t>
      </w:r>
      <w:r w:rsidR="00AF04FE">
        <w:rPr>
          <w:lang w:val="en-US"/>
        </w:rPr>
        <w:t>ada d</w:t>
      </w:r>
      <w:r>
        <w:t xml:space="preserve">engan format gambar “*.jpg” </w:t>
      </w:r>
      <w:r w:rsidR="00AF04FE">
        <w:rPr>
          <w:lang w:val="en-US"/>
        </w:rPr>
        <w:t xml:space="preserve">dari </w:t>
      </w:r>
      <w:r w:rsidR="00200A6F">
        <w:rPr>
          <w:lang w:val="en-US"/>
        </w:rPr>
        <w:t>web iCTCF</w:t>
      </w:r>
      <w:r>
        <w:rPr>
          <w:i/>
        </w:rPr>
        <w:t xml:space="preserve"> </w:t>
      </w:r>
      <w:r>
        <w:t xml:space="preserve">yang selanjutnya akan dimasukkan ke </w:t>
      </w:r>
      <w:r>
        <w:rPr>
          <w:i/>
        </w:rPr>
        <w:t>Google</w:t>
      </w:r>
      <w:r>
        <w:rPr>
          <w:i/>
          <w:spacing w:val="-1"/>
        </w:rPr>
        <w:t xml:space="preserve"> </w:t>
      </w:r>
      <w:r>
        <w:rPr>
          <w:i/>
        </w:rPr>
        <w:t>Colaboratory</w:t>
      </w:r>
      <w:r>
        <w:t>.</w:t>
      </w:r>
    </w:p>
    <w:p w:rsidR="002011B9" w:rsidRDefault="007C36A3">
      <w:pPr>
        <w:pStyle w:val="Heading3"/>
        <w:rPr>
          <w:lang w:val="en-US"/>
        </w:rPr>
      </w:pPr>
      <w:bookmarkStart w:id="89" w:name="_Toc83471454"/>
      <w:r>
        <w:rPr>
          <w:lang w:val="en-US"/>
        </w:rPr>
        <w:t>Tahap Desain Arsitektur</w:t>
      </w:r>
      <w:bookmarkEnd w:id="89"/>
    </w:p>
    <w:p w:rsidR="00E923A3" w:rsidRPr="007C36A3" w:rsidRDefault="007C36A3" w:rsidP="007C36A3">
      <w:pPr>
        <w:spacing w:before="90" w:line="480" w:lineRule="auto"/>
        <w:ind w:right="17" w:firstLine="900"/>
        <w:jc w:val="both"/>
        <w:rPr>
          <w:lang w:val="en-US"/>
        </w:rPr>
      </w:pPr>
      <w:r>
        <w:t xml:space="preserve">Proses awal desain arsitektur dimulai dari membuat kode sumber untuk program CNN dan mengimpor </w:t>
      </w:r>
      <w:r>
        <w:rPr>
          <w:i/>
        </w:rPr>
        <w:t xml:space="preserve">Framework Keras </w:t>
      </w:r>
      <w:r>
        <w:t xml:space="preserve">dan </w:t>
      </w:r>
      <w:r>
        <w:rPr>
          <w:i/>
        </w:rPr>
        <w:t xml:space="preserve">TensorFlow </w:t>
      </w:r>
      <w:r>
        <w:t>yang dibuat</w:t>
      </w:r>
      <w:r>
        <w:rPr>
          <w:lang w:val="en-US"/>
        </w:rPr>
        <w:t xml:space="preserve"> </w:t>
      </w:r>
      <w:r>
        <w:t xml:space="preserve">menggunakan </w:t>
      </w:r>
      <w:r w:rsidR="00F3390E">
        <w:rPr>
          <w:lang w:val="en-US"/>
        </w:rPr>
        <w:t xml:space="preserve"> </w:t>
      </w:r>
      <w:r>
        <w:t xml:space="preserve">infrastruktur </w:t>
      </w:r>
      <w:r>
        <w:rPr>
          <w:i/>
        </w:rPr>
        <w:t xml:space="preserve">Google Colaboratory </w:t>
      </w:r>
      <w:r>
        <w:t xml:space="preserve">dengan bahasa pemrograman </w:t>
      </w:r>
      <w:r>
        <w:rPr>
          <w:i/>
        </w:rPr>
        <w:t xml:space="preserve">Python </w:t>
      </w:r>
      <w:r>
        <w:t xml:space="preserve">dan disimpan dalam bentuk </w:t>
      </w:r>
      <w:r>
        <w:rPr>
          <w:i/>
        </w:rPr>
        <w:t xml:space="preserve">file Jupyter Notebooks </w:t>
      </w:r>
      <w:r>
        <w:t xml:space="preserve">“.ipynb” dan kemudian disimpan ke </w:t>
      </w:r>
      <w:r>
        <w:rPr>
          <w:i/>
        </w:rPr>
        <w:t>Github</w:t>
      </w:r>
      <w:r>
        <w:t xml:space="preserve">. Selanjutnya </w:t>
      </w:r>
      <w:r>
        <w:rPr>
          <w:i/>
        </w:rPr>
        <w:t xml:space="preserve">dataset </w:t>
      </w:r>
      <w:r>
        <w:t xml:space="preserve">pelatihan tersebut diambil dari </w:t>
      </w:r>
      <w:r w:rsidR="00BF0FED">
        <w:rPr>
          <w:i/>
        </w:rPr>
        <w:t>G</w:t>
      </w:r>
      <w:r w:rsidR="00BF0FED">
        <w:rPr>
          <w:i/>
          <w:lang w:val="en-US"/>
        </w:rPr>
        <w:t>oogle Drive</w:t>
      </w:r>
      <w:r>
        <w:rPr>
          <w:i/>
        </w:rPr>
        <w:t xml:space="preserve"> </w:t>
      </w:r>
      <w:r>
        <w:t xml:space="preserve">dan disimpan ke dalam tempat penyimpanan sementara pada </w:t>
      </w:r>
      <w:r>
        <w:rPr>
          <w:i/>
        </w:rPr>
        <w:t>Google Colaboratory</w:t>
      </w:r>
      <w:r>
        <w:t>. Sistem ya</w:t>
      </w:r>
      <w:r w:rsidR="002A3011">
        <w:t xml:space="preserve">ng dirancang ini menggunakan </w:t>
      </w:r>
      <w:r w:rsidR="00735FD2">
        <w:rPr>
          <w:lang w:val="en-US"/>
        </w:rPr>
        <w:t>dua</w:t>
      </w:r>
      <w:r>
        <w:t xml:space="preserve"> macam arsitektur jaringan</w:t>
      </w:r>
      <w:r w:rsidR="00BF0FED">
        <w:t xml:space="preserve"> CNN, yaitu</w:t>
      </w:r>
      <w:r w:rsidR="002A3011">
        <w:rPr>
          <w:i/>
          <w:lang w:val="en-US"/>
        </w:rPr>
        <w:t xml:space="preserve"> ResNet</w:t>
      </w:r>
      <w:r w:rsidR="00735FD2">
        <w:rPr>
          <w:i/>
          <w:lang w:val="en-US"/>
        </w:rPr>
        <w:t>50</w:t>
      </w:r>
      <w:r>
        <w:rPr>
          <w:i/>
        </w:rPr>
        <w:t xml:space="preserve"> </w:t>
      </w:r>
      <w:r>
        <w:t xml:space="preserve">dan </w:t>
      </w:r>
      <w:r w:rsidR="002A3011">
        <w:rPr>
          <w:i/>
          <w:lang w:val="en-US"/>
        </w:rPr>
        <w:t>VGG16</w:t>
      </w:r>
      <w:r w:rsidR="00FC4D32">
        <w:rPr>
          <w:lang w:val="en-US"/>
        </w:rPr>
        <w:t xml:space="preserve"> untuk masing-masing  t</w:t>
      </w:r>
      <w:r w:rsidR="00735FD2">
        <w:rPr>
          <w:lang w:val="en-US"/>
        </w:rPr>
        <w:t xml:space="preserve">ahap klasifikasi </w:t>
      </w:r>
      <w:r w:rsidR="00FC4D32">
        <w:rPr>
          <w:lang w:val="en-US"/>
        </w:rPr>
        <w:t xml:space="preserve">berdasarkan </w:t>
      </w:r>
      <w:r w:rsidR="00FC4D32" w:rsidRPr="00FC4D32">
        <w:rPr>
          <w:i/>
          <w:lang w:val="en-US"/>
        </w:rPr>
        <w:t>CT Scan</w:t>
      </w:r>
      <w:r>
        <w:t xml:space="preserve"> sedangkan untuk metode yang digunakan adalah metode </w:t>
      </w:r>
      <w:r>
        <w:rPr>
          <w:i/>
        </w:rPr>
        <w:t xml:space="preserve">transfer learning </w:t>
      </w:r>
      <w:r>
        <w:t xml:space="preserve">dengan mengambil </w:t>
      </w:r>
      <w:r>
        <w:rPr>
          <w:i/>
        </w:rPr>
        <w:t xml:space="preserve">file Keras </w:t>
      </w:r>
      <w:r>
        <w:t xml:space="preserve">“*.h5” yang sudah dilatih sebelumnya pada kedua arsitektur tersebut dan melakukan </w:t>
      </w:r>
      <w:r>
        <w:rPr>
          <w:i/>
        </w:rPr>
        <w:t xml:space="preserve">feature extraction </w:t>
      </w:r>
      <w:r>
        <w:t xml:space="preserve">terhadap </w:t>
      </w:r>
      <w:r>
        <w:rPr>
          <w:i/>
        </w:rPr>
        <w:t xml:space="preserve">file </w:t>
      </w:r>
      <w:r>
        <w:t xml:space="preserve">tersebut. Selain itu juga ditambah satu </w:t>
      </w:r>
      <w:r>
        <w:rPr>
          <w:i/>
        </w:rPr>
        <w:t>filter</w:t>
      </w:r>
      <w:r>
        <w:t>/</w:t>
      </w:r>
      <w:r>
        <w:rPr>
          <w:i/>
        </w:rPr>
        <w:t xml:space="preserve">feature map </w:t>
      </w:r>
      <w:r>
        <w:t>tambahan sebagai keluaran untuk klasifikasi</w:t>
      </w:r>
      <w:r>
        <w:rPr>
          <w:spacing w:val="-7"/>
        </w:rPr>
        <w:t xml:space="preserve"> </w:t>
      </w:r>
      <w:r>
        <w:t>tersebut.</w:t>
      </w:r>
    </w:p>
    <w:p w:rsidR="002011B9" w:rsidRDefault="007C36A3">
      <w:pPr>
        <w:pStyle w:val="Heading3"/>
        <w:rPr>
          <w:lang w:val="en-US"/>
        </w:rPr>
      </w:pPr>
      <w:bookmarkStart w:id="90" w:name="_Toc83471455"/>
      <w:r>
        <w:rPr>
          <w:lang w:val="en-US"/>
        </w:rPr>
        <w:t>Tahap Pengujian</w:t>
      </w:r>
      <w:bookmarkEnd w:id="90"/>
    </w:p>
    <w:p w:rsidR="002011B9" w:rsidRDefault="007C36A3" w:rsidP="007C36A3">
      <w:pPr>
        <w:pStyle w:val="BodyText"/>
        <w:spacing w:before="90"/>
        <w:ind w:right="17"/>
        <w:rPr>
          <w:lang w:val="en-US"/>
        </w:rPr>
      </w:pPr>
      <w:r>
        <w:t xml:space="preserve">Pada tahap pengujian seluruh </w:t>
      </w:r>
      <w:r w:rsidRPr="00BF0FED">
        <w:t>dataset</w:t>
      </w:r>
      <w:r>
        <w:rPr>
          <w:i/>
        </w:rPr>
        <w:t xml:space="preserve"> </w:t>
      </w:r>
      <w:r>
        <w:t xml:space="preserve">pelatihan dilatih terhadap masing- masing arsitektur jaringan CNN yang digunakan sampai dengan panjangnya </w:t>
      </w:r>
      <w:r>
        <w:rPr>
          <w:i/>
        </w:rPr>
        <w:t xml:space="preserve">epochs </w:t>
      </w:r>
      <w:r>
        <w:t>yang ditentukan. Sesudah itu</w:t>
      </w:r>
      <w:r w:rsidRPr="00BF0FED">
        <w:t xml:space="preserve"> dataset</w:t>
      </w:r>
      <w:r>
        <w:rPr>
          <w:i/>
        </w:rPr>
        <w:t xml:space="preserve"> </w:t>
      </w:r>
      <w:r>
        <w:t>pengujian diekstrak dan dibandingkan hasilnya dengan data pengujian untuk melakukan prediksi</w:t>
      </w:r>
      <w:r w:rsidR="00770AA3">
        <w:t xml:space="preserve"> pada </w:t>
      </w:r>
      <w:r w:rsidR="00735FD2">
        <w:rPr>
          <w:lang w:val="en-US"/>
        </w:rPr>
        <w:t xml:space="preserve">setiap tahap </w:t>
      </w:r>
      <w:r w:rsidR="00770AA3">
        <w:t xml:space="preserve">klasifikasi </w:t>
      </w:r>
      <w:r>
        <w:t>serta membandingka</w:t>
      </w:r>
      <w:r w:rsidR="00770AA3">
        <w:t>n hasilnya dengan ke</w:t>
      </w:r>
      <w:r w:rsidR="00BF0FED">
        <w:rPr>
          <w:lang w:val="en-US"/>
        </w:rPr>
        <w:t xml:space="preserve">dua </w:t>
      </w:r>
      <w:r w:rsidR="00BF0FED">
        <w:t>arsitektur</w:t>
      </w:r>
      <w:r>
        <w:t xml:space="preserve"> yang digunakan. </w:t>
      </w:r>
    </w:p>
    <w:p w:rsidR="00735FD2" w:rsidRPr="00735FD2" w:rsidRDefault="00735FD2" w:rsidP="007C36A3">
      <w:pPr>
        <w:pStyle w:val="BodyText"/>
        <w:spacing w:before="90"/>
        <w:ind w:right="17"/>
        <w:rPr>
          <w:lang w:val="en-US"/>
        </w:rPr>
      </w:pPr>
      <w:r>
        <w:rPr>
          <w:lang w:val="en-US"/>
        </w:rPr>
        <w:t>Selain itu tahap pengujian juga dilakukan dengan menggabungkan dua tahap klasifikasi dengan mengambil unjuk kerja terbaik dari masing-masing tahap klasifikasi. Kemudian dari kedua tahap tersebut akan digabungkan dan dilakukan pengujian.</w:t>
      </w:r>
    </w:p>
    <w:p w:rsidR="007C36A3" w:rsidRPr="007C36A3" w:rsidRDefault="007C36A3" w:rsidP="007C36A3">
      <w:pPr>
        <w:pStyle w:val="Heading2"/>
        <w:rPr>
          <w:lang w:val="en-US"/>
        </w:rPr>
      </w:pPr>
      <w:bookmarkStart w:id="91" w:name="_Toc83471456"/>
      <w:r>
        <w:rPr>
          <w:lang w:val="en-US"/>
        </w:rPr>
        <w:t>Waktu dan Jadwal Penelitian</w:t>
      </w:r>
      <w:bookmarkEnd w:id="91"/>
    </w:p>
    <w:p w:rsidR="00F65D9C" w:rsidRPr="00F65D9C" w:rsidRDefault="007C36A3" w:rsidP="00EC64F4">
      <w:pPr>
        <w:pStyle w:val="BodyText"/>
        <w:spacing w:before="113"/>
        <w:ind w:right="17" w:firstLine="849"/>
        <w:rPr>
          <w:lang w:val="en-US"/>
        </w:rPr>
      </w:pPr>
      <w:r>
        <w:t>Penel</w:t>
      </w:r>
      <w:r w:rsidR="00735FD2">
        <w:t xml:space="preserve">itian dilaksanakan dalam waktu </w:t>
      </w:r>
      <w:r w:rsidR="00735FD2">
        <w:rPr>
          <w:lang w:val="en-US"/>
        </w:rPr>
        <w:t>4</w:t>
      </w:r>
      <w:r>
        <w:t xml:space="preserve"> bulan dimulai </w:t>
      </w:r>
      <w:r w:rsidR="00547F53">
        <w:t xml:space="preserve">dari bulan </w:t>
      </w:r>
      <w:r w:rsidR="00735FD2">
        <w:rPr>
          <w:lang w:val="en-US"/>
        </w:rPr>
        <w:t>Dese</w:t>
      </w:r>
      <w:r w:rsidR="00547F53">
        <w:rPr>
          <w:lang w:val="en-US"/>
        </w:rPr>
        <w:t>m</w:t>
      </w:r>
      <w:r w:rsidR="004C5355">
        <w:t>ber 20</w:t>
      </w:r>
      <w:r w:rsidR="004C5355">
        <w:rPr>
          <w:lang w:val="en-US"/>
        </w:rPr>
        <w:t>20</w:t>
      </w:r>
      <w:r>
        <w:t xml:space="preserve"> </w:t>
      </w:r>
      <w:r w:rsidR="00547F53">
        <w:t xml:space="preserve">sampai dengan bulan </w:t>
      </w:r>
      <w:r w:rsidR="00735FD2">
        <w:rPr>
          <w:lang w:val="en-US"/>
        </w:rPr>
        <w:t>Maret</w:t>
      </w:r>
      <w:r w:rsidR="004C5355">
        <w:t xml:space="preserve"> 202</w:t>
      </w:r>
      <w:r w:rsidR="004C5355">
        <w:rPr>
          <w:lang w:val="en-US"/>
        </w:rPr>
        <w:t>1</w:t>
      </w:r>
      <w:r>
        <w:t xml:space="preserve"> dengan rincian j</w:t>
      </w:r>
      <w:r w:rsidR="004C5355">
        <w:t>adwal kegiatan sebagai berikut.</w:t>
      </w:r>
    </w:p>
    <w:p w:rsidR="004C5355" w:rsidRDefault="004C5355" w:rsidP="004C5355">
      <w:pPr>
        <w:pStyle w:val="Caption"/>
        <w:keepNext/>
      </w:pPr>
      <w:bookmarkStart w:id="92" w:name="_Toc83471293"/>
      <w:r>
        <w:t xml:space="preserve">Tabel </w:t>
      </w:r>
      <w:r w:rsidR="00722190">
        <w:fldChar w:fldCharType="begin"/>
      </w:r>
      <w:r w:rsidR="00722190">
        <w:instrText xml:space="preserve"> STYLEREF 1 \s </w:instrText>
      </w:r>
      <w:r w:rsidR="00722190">
        <w:fldChar w:fldCharType="separate"/>
      </w:r>
      <w:r w:rsidR="00722190">
        <w:rPr>
          <w:noProof/>
        </w:rPr>
        <w:t>3</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1</w:t>
      </w:r>
      <w:r w:rsidR="00722190">
        <w:fldChar w:fldCharType="end"/>
      </w:r>
      <w:r>
        <w:rPr>
          <w:lang w:val="en-US"/>
        </w:rPr>
        <w:t>Rincian Jadwal Penelitian</w:t>
      </w:r>
      <w:bookmarkEnd w:id="92"/>
    </w:p>
    <w:tbl>
      <w:tblPr>
        <w:tblW w:w="8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3"/>
        <w:gridCol w:w="1745"/>
        <w:gridCol w:w="360"/>
        <w:gridCol w:w="360"/>
        <w:gridCol w:w="360"/>
        <w:gridCol w:w="360"/>
        <w:gridCol w:w="360"/>
        <w:gridCol w:w="360"/>
        <w:gridCol w:w="360"/>
        <w:gridCol w:w="360"/>
        <w:gridCol w:w="360"/>
        <w:gridCol w:w="360"/>
        <w:gridCol w:w="360"/>
        <w:gridCol w:w="360"/>
        <w:gridCol w:w="360"/>
        <w:gridCol w:w="360"/>
        <w:gridCol w:w="360"/>
        <w:gridCol w:w="360"/>
      </w:tblGrid>
      <w:tr w:rsidR="001979EA" w:rsidTr="003F04E6">
        <w:tc>
          <w:tcPr>
            <w:tcW w:w="523" w:type="dxa"/>
            <w:vMerge w:val="restart"/>
            <w:shd w:val="clear" w:color="auto" w:fill="auto"/>
            <w:vAlign w:val="center"/>
          </w:tcPr>
          <w:p w:rsidR="00770AA3" w:rsidRPr="003F04E6" w:rsidRDefault="00770AA3" w:rsidP="003F04E6">
            <w:pPr>
              <w:pStyle w:val="TEUnsoed-TextBodyspasi2"/>
              <w:ind w:firstLine="0"/>
              <w:jc w:val="center"/>
              <w:rPr>
                <w:lang w:val="en-US"/>
              </w:rPr>
            </w:pPr>
            <w:r w:rsidRPr="003F04E6">
              <w:rPr>
                <w:lang w:val="en-US"/>
              </w:rPr>
              <w:t>No</w:t>
            </w:r>
          </w:p>
        </w:tc>
        <w:tc>
          <w:tcPr>
            <w:tcW w:w="1745" w:type="dxa"/>
            <w:vMerge w:val="restart"/>
            <w:shd w:val="clear" w:color="auto" w:fill="auto"/>
            <w:vAlign w:val="center"/>
          </w:tcPr>
          <w:p w:rsidR="00770AA3" w:rsidRPr="003F04E6" w:rsidRDefault="00770AA3" w:rsidP="003F04E6">
            <w:pPr>
              <w:pStyle w:val="TEUnsoed-TextBodyspasi2"/>
              <w:ind w:firstLine="0"/>
              <w:jc w:val="center"/>
              <w:rPr>
                <w:lang w:val="en-US"/>
              </w:rPr>
            </w:pPr>
            <w:r w:rsidRPr="003F04E6">
              <w:rPr>
                <w:lang w:val="en-US"/>
              </w:rPr>
              <w:t>Kegiatan</w:t>
            </w:r>
          </w:p>
        </w:tc>
        <w:tc>
          <w:tcPr>
            <w:tcW w:w="1440" w:type="dxa"/>
            <w:gridSpan w:val="4"/>
            <w:shd w:val="clear" w:color="auto" w:fill="auto"/>
          </w:tcPr>
          <w:p w:rsidR="00770AA3" w:rsidRPr="003F04E6" w:rsidRDefault="00AF04FE" w:rsidP="003F04E6">
            <w:pPr>
              <w:pStyle w:val="TEUnsoed-TextBodyspasi2"/>
              <w:ind w:firstLine="0"/>
              <w:jc w:val="center"/>
              <w:rPr>
                <w:lang w:val="en-US"/>
              </w:rPr>
            </w:pPr>
            <w:r w:rsidRPr="003F04E6">
              <w:rPr>
                <w:lang w:val="en-US"/>
              </w:rPr>
              <w:t>Bulan 1</w:t>
            </w:r>
          </w:p>
        </w:tc>
        <w:tc>
          <w:tcPr>
            <w:tcW w:w="1440" w:type="dxa"/>
            <w:gridSpan w:val="4"/>
            <w:shd w:val="clear" w:color="auto" w:fill="auto"/>
          </w:tcPr>
          <w:p w:rsidR="00770AA3" w:rsidRPr="003F04E6" w:rsidRDefault="00AF04FE" w:rsidP="003F04E6">
            <w:pPr>
              <w:pStyle w:val="TEUnsoed-TextBodyspasi2"/>
              <w:ind w:firstLine="0"/>
              <w:jc w:val="center"/>
              <w:rPr>
                <w:lang w:val="en-US"/>
              </w:rPr>
            </w:pPr>
            <w:r w:rsidRPr="003F04E6">
              <w:rPr>
                <w:lang w:val="en-US"/>
              </w:rPr>
              <w:t>Bulan 2</w:t>
            </w:r>
          </w:p>
        </w:tc>
        <w:tc>
          <w:tcPr>
            <w:tcW w:w="1440" w:type="dxa"/>
            <w:gridSpan w:val="4"/>
            <w:shd w:val="clear" w:color="auto" w:fill="auto"/>
          </w:tcPr>
          <w:p w:rsidR="00770AA3" w:rsidRPr="003F04E6" w:rsidRDefault="00AF04FE" w:rsidP="003F04E6">
            <w:pPr>
              <w:pStyle w:val="TEUnsoed-TextBodyspasi2"/>
              <w:ind w:firstLine="0"/>
              <w:jc w:val="center"/>
              <w:rPr>
                <w:lang w:val="en-US"/>
              </w:rPr>
            </w:pPr>
            <w:r w:rsidRPr="003F04E6">
              <w:rPr>
                <w:lang w:val="en-US"/>
              </w:rPr>
              <w:t>Bulan 3</w:t>
            </w:r>
          </w:p>
        </w:tc>
        <w:tc>
          <w:tcPr>
            <w:tcW w:w="1440" w:type="dxa"/>
            <w:gridSpan w:val="4"/>
            <w:shd w:val="clear" w:color="auto" w:fill="auto"/>
          </w:tcPr>
          <w:p w:rsidR="00770AA3" w:rsidRPr="003F04E6" w:rsidRDefault="00AF04FE" w:rsidP="003F04E6">
            <w:pPr>
              <w:pStyle w:val="TEUnsoed-TextBodyspasi2"/>
              <w:ind w:firstLine="0"/>
              <w:jc w:val="center"/>
              <w:rPr>
                <w:lang w:val="en-US"/>
              </w:rPr>
            </w:pPr>
            <w:r w:rsidRPr="003F04E6">
              <w:rPr>
                <w:lang w:val="en-US"/>
              </w:rPr>
              <w:t>Bulan 4</w:t>
            </w:r>
          </w:p>
        </w:tc>
      </w:tr>
      <w:tr w:rsidR="001979EA" w:rsidTr="003F04E6">
        <w:tc>
          <w:tcPr>
            <w:tcW w:w="523" w:type="dxa"/>
            <w:vMerge/>
            <w:shd w:val="clear" w:color="auto" w:fill="auto"/>
          </w:tcPr>
          <w:p w:rsidR="00770AA3" w:rsidRPr="003F04E6" w:rsidRDefault="00770AA3" w:rsidP="003F04E6">
            <w:pPr>
              <w:pStyle w:val="TEUnsoed-TextBodyspasi2"/>
              <w:ind w:firstLine="0"/>
              <w:jc w:val="center"/>
              <w:rPr>
                <w:lang w:val="en-US"/>
              </w:rPr>
            </w:pPr>
          </w:p>
        </w:tc>
        <w:tc>
          <w:tcPr>
            <w:tcW w:w="1745" w:type="dxa"/>
            <w:vMerge/>
            <w:shd w:val="clear" w:color="auto" w:fill="auto"/>
          </w:tcPr>
          <w:p w:rsidR="00770AA3" w:rsidRPr="003F04E6" w:rsidRDefault="00770AA3" w:rsidP="003F04E6">
            <w:pPr>
              <w:pStyle w:val="TEUnsoed-TextBodyspasi2"/>
              <w:ind w:firstLine="0"/>
              <w:jc w:val="center"/>
              <w:rPr>
                <w:lang w:val="en-US"/>
              </w:rPr>
            </w:pP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1</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2</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3</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4</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1</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2</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3</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4</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1</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2</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3</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4</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1</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2</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3</w:t>
            </w:r>
          </w:p>
        </w:tc>
        <w:tc>
          <w:tcPr>
            <w:tcW w:w="360" w:type="dxa"/>
            <w:shd w:val="clear" w:color="auto" w:fill="auto"/>
          </w:tcPr>
          <w:p w:rsidR="00770AA3" w:rsidRPr="003F04E6" w:rsidRDefault="00770AA3" w:rsidP="003F04E6">
            <w:pPr>
              <w:pStyle w:val="TEUnsoed-TextBodyspasi2"/>
              <w:ind w:firstLine="0"/>
              <w:jc w:val="center"/>
              <w:rPr>
                <w:lang w:val="en-US"/>
              </w:rPr>
            </w:pPr>
            <w:r w:rsidRPr="003F04E6">
              <w:rPr>
                <w:lang w:val="en-US"/>
              </w:rPr>
              <w:t>4</w:t>
            </w:r>
          </w:p>
        </w:tc>
      </w:tr>
      <w:tr w:rsidR="001979EA" w:rsidTr="003F04E6">
        <w:tc>
          <w:tcPr>
            <w:tcW w:w="523" w:type="dxa"/>
            <w:shd w:val="clear" w:color="auto" w:fill="auto"/>
          </w:tcPr>
          <w:p w:rsidR="00770AA3" w:rsidRPr="003F04E6" w:rsidRDefault="004C5355" w:rsidP="003F04E6">
            <w:pPr>
              <w:pStyle w:val="TEUnsoed-TextBodyspasi2"/>
              <w:ind w:firstLine="0"/>
              <w:rPr>
                <w:lang w:val="en-US"/>
              </w:rPr>
            </w:pPr>
            <w:r w:rsidRPr="003F04E6">
              <w:rPr>
                <w:lang w:val="en-US"/>
              </w:rPr>
              <w:t>1.</w:t>
            </w:r>
          </w:p>
        </w:tc>
        <w:tc>
          <w:tcPr>
            <w:tcW w:w="1745" w:type="dxa"/>
            <w:shd w:val="clear" w:color="auto" w:fill="auto"/>
          </w:tcPr>
          <w:p w:rsidR="00770AA3" w:rsidRPr="003F04E6" w:rsidRDefault="00AF04FE" w:rsidP="003F04E6">
            <w:pPr>
              <w:pStyle w:val="TEUnsoed-TextBodyspasi2"/>
              <w:ind w:firstLine="0"/>
              <w:rPr>
                <w:lang w:val="en-US"/>
              </w:rPr>
            </w:pPr>
            <w:r w:rsidRPr="003F04E6">
              <w:rPr>
                <w:lang w:val="en-US"/>
              </w:rPr>
              <w:t>Tahap Persiapan</w:t>
            </w: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r>
      <w:tr w:rsidR="001979EA" w:rsidTr="003F04E6">
        <w:tc>
          <w:tcPr>
            <w:tcW w:w="523" w:type="dxa"/>
            <w:shd w:val="clear" w:color="auto" w:fill="auto"/>
          </w:tcPr>
          <w:p w:rsidR="00770AA3" w:rsidRPr="003F04E6" w:rsidRDefault="004C5355" w:rsidP="003F04E6">
            <w:pPr>
              <w:pStyle w:val="TEUnsoed-TextBodyspasi2"/>
              <w:ind w:firstLine="0"/>
              <w:rPr>
                <w:lang w:val="en-US"/>
              </w:rPr>
            </w:pPr>
            <w:r w:rsidRPr="003F04E6">
              <w:rPr>
                <w:lang w:val="en-US"/>
              </w:rPr>
              <w:t>2.</w:t>
            </w:r>
          </w:p>
        </w:tc>
        <w:tc>
          <w:tcPr>
            <w:tcW w:w="1745" w:type="dxa"/>
            <w:shd w:val="clear" w:color="auto" w:fill="auto"/>
          </w:tcPr>
          <w:p w:rsidR="00770AA3" w:rsidRPr="003F04E6" w:rsidRDefault="00AF04FE" w:rsidP="003F04E6">
            <w:pPr>
              <w:pStyle w:val="TEUnsoed-TextBodyspasi2"/>
              <w:ind w:firstLine="0"/>
              <w:rPr>
                <w:lang w:val="en-US"/>
              </w:rPr>
            </w:pPr>
            <w:r w:rsidRPr="003F04E6">
              <w:rPr>
                <w:lang w:val="en-US"/>
              </w:rPr>
              <w:t>Tahap</w:t>
            </w:r>
            <w:r w:rsidR="004C5355" w:rsidRPr="003F04E6">
              <w:rPr>
                <w:lang w:val="en-US"/>
              </w:rPr>
              <w:t xml:space="preserve"> </w:t>
            </w:r>
            <w:r w:rsidR="004C5355" w:rsidRPr="003F04E6">
              <w:rPr>
                <w:i/>
                <w:lang w:val="en-US"/>
              </w:rPr>
              <w:t>pre-processing</w:t>
            </w:r>
            <w:r w:rsidRPr="003F04E6">
              <w:rPr>
                <w:i/>
                <w:lang w:val="en-US"/>
              </w:rPr>
              <w:t xml:space="preserve"> data</w:t>
            </w: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r>
      <w:tr w:rsidR="001979EA" w:rsidTr="003F04E6">
        <w:tc>
          <w:tcPr>
            <w:tcW w:w="523" w:type="dxa"/>
            <w:shd w:val="clear" w:color="auto" w:fill="auto"/>
          </w:tcPr>
          <w:p w:rsidR="00770AA3" w:rsidRPr="003F04E6" w:rsidRDefault="004C5355" w:rsidP="003F04E6">
            <w:pPr>
              <w:pStyle w:val="TEUnsoed-TextBodyspasi2"/>
              <w:ind w:firstLine="0"/>
              <w:rPr>
                <w:lang w:val="en-US"/>
              </w:rPr>
            </w:pPr>
            <w:r w:rsidRPr="003F04E6">
              <w:rPr>
                <w:lang w:val="en-US"/>
              </w:rPr>
              <w:t>3.</w:t>
            </w:r>
          </w:p>
        </w:tc>
        <w:tc>
          <w:tcPr>
            <w:tcW w:w="1745" w:type="dxa"/>
            <w:shd w:val="clear" w:color="auto" w:fill="auto"/>
          </w:tcPr>
          <w:p w:rsidR="00770AA3" w:rsidRPr="003F04E6" w:rsidRDefault="00AF04FE" w:rsidP="003F04E6">
            <w:pPr>
              <w:pStyle w:val="TEUnsoed-TextBodyspasi2"/>
              <w:ind w:firstLine="0"/>
              <w:rPr>
                <w:lang w:val="en-US"/>
              </w:rPr>
            </w:pPr>
            <w:r w:rsidRPr="003F04E6">
              <w:rPr>
                <w:lang w:val="en-US"/>
              </w:rPr>
              <w:t xml:space="preserve">Tahap </w:t>
            </w:r>
            <w:r w:rsidR="004C5355" w:rsidRPr="003F04E6">
              <w:rPr>
                <w:lang w:val="en-US"/>
              </w:rPr>
              <w:t>Desain arsitektur</w:t>
            </w: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r>
      <w:tr w:rsidR="001979EA" w:rsidTr="003F04E6">
        <w:tc>
          <w:tcPr>
            <w:tcW w:w="523" w:type="dxa"/>
            <w:shd w:val="clear" w:color="auto" w:fill="auto"/>
          </w:tcPr>
          <w:p w:rsidR="00770AA3" w:rsidRPr="003F04E6" w:rsidRDefault="004C5355" w:rsidP="003F04E6">
            <w:pPr>
              <w:pStyle w:val="TEUnsoed-TextBodyspasi2"/>
              <w:ind w:firstLine="0"/>
              <w:rPr>
                <w:lang w:val="en-US"/>
              </w:rPr>
            </w:pPr>
            <w:r w:rsidRPr="003F04E6">
              <w:rPr>
                <w:lang w:val="en-US"/>
              </w:rPr>
              <w:t>4.</w:t>
            </w:r>
          </w:p>
        </w:tc>
        <w:tc>
          <w:tcPr>
            <w:tcW w:w="1745" w:type="dxa"/>
            <w:shd w:val="clear" w:color="auto" w:fill="auto"/>
          </w:tcPr>
          <w:p w:rsidR="00770AA3" w:rsidRPr="003F04E6" w:rsidRDefault="00AF04FE" w:rsidP="003F04E6">
            <w:pPr>
              <w:pStyle w:val="TEUnsoed-TextBodyspasi2"/>
              <w:ind w:firstLine="0"/>
              <w:rPr>
                <w:lang w:val="en-US"/>
              </w:rPr>
            </w:pPr>
            <w:r w:rsidRPr="003F04E6">
              <w:rPr>
                <w:lang w:val="en-US"/>
              </w:rPr>
              <w:t>Tahap Pengujian dan Evaluasi</w:t>
            </w: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r>
      <w:tr w:rsidR="001979EA" w:rsidTr="003F04E6">
        <w:trPr>
          <w:trHeight w:val="1332"/>
        </w:trPr>
        <w:tc>
          <w:tcPr>
            <w:tcW w:w="523" w:type="dxa"/>
            <w:shd w:val="clear" w:color="auto" w:fill="auto"/>
          </w:tcPr>
          <w:p w:rsidR="00770AA3" w:rsidRPr="003F04E6" w:rsidRDefault="004C5355" w:rsidP="003F04E6">
            <w:pPr>
              <w:pStyle w:val="TEUnsoed-TextBodyspasi2"/>
              <w:ind w:firstLine="0"/>
              <w:rPr>
                <w:lang w:val="en-US"/>
              </w:rPr>
            </w:pPr>
            <w:r w:rsidRPr="003F04E6">
              <w:rPr>
                <w:lang w:val="en-US"/>
              </w:rPr>
              <w:t>5.</w:t>
            </w:r>
          </w:p>
        </w:tc>
        <w:tc>
          <w:tcPr>
            <w:tcW w:w="1745" w:type="dxa"/>
            <w:shd w:val="clear" w:color="auto" w:fill="auto"/>
          </w:tcPr>
          <w:p w:rsidR="00770AA3" w:rsidRPr="003F04E6" w:rsidRDefault="00AF04FE" w:rsidP="003F04E6">
            <w:pPr>
              <w:pStyle w:val="TEUnsoed-TextBodyspasi2"/>
              <w:ind w:firstLine="0"/>
              <w:rPr>
                <w:lang w:val="en-US"/>
              </w:rPr>
            </w:pPr>
            <w:r w:rsidRPr="003F04E6">
              <w:rPr>
                <w:lang w:val="en-US"/>
              </w:rPr>
              <w:t>Tahap Akhir</w:t>
            </w: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auto"/>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c>
          <w:tcPr>
            <w:tcW w:w="360" w:type="dxa"/>
            <w:shd w:val="clear" w:color="auto" w:fill="8496B0"/>
          </w:tcPr>
          <w:p w:rsidR="00770AA3" w:rsidRPr="003F04E6" w:rsidRDefault="00770AA3" w:rsidP="003F04E6">
            <w:pPr>
              <w:pStyle w:val="TEUnsoed-TextBodyspasi2"/>
              <w:ind w:firstLine="0"/>
              <w:rPr>
                <w:lang w:val="en-US"/>
              </w:rPr>
            </w:pPr>
          </w:p>
        </w:tc>
      </w:tr>
    </w:tbl>
    <w:p w:rsidR="00770AA3" w:rsidRDefault="00770AA3" w:rsidP="00F65D9C">
      <w:pPr>
        <w:pStyle w:val="TEUnsoed-TextBodyspasi2"/>
        <w:ind w:firstLine="0"/>
        <w:rPr>
          <w:lang w:val="en-US"/>
        </w:rPr>
      </w:pPr>
    </w:p>
    <w:p w:rsidR="00036EDE" w:rsidRDefault="00036EDE" w:rsidP="00F65D9C">
      <w:pPr>
        <w:pStyle w:val="TEUnsoed-TextBodyspasi2"/>
        <w:ind w:firstLine="0"/>
        <w:rPr>
          <w:lang w:val="en-US"/>
        </w:rPr>
      </w:pPr>
    </w:p>
    <w:p w:rsidR="00036EDE" w:rsidRDefault="00036EDE" w:rsidP="00F65D9C">
      <w:pPr>
        <w:pStyle w:val="TEUnsoed-TextBodyspasi2"/>
        <w:ind w:firstLine="0"/>
        <w:rPr>
          <w:lang w:val="en-US"/>
        </w:rPr>
      </w:pPr>
    </w:p>
    <w:p w:rsidR="00036EDE" w:rsidRDefault="00036EDE" w:rsidP="00F65D9C">
      <w:pPr>
        <w:pStyle w:val="TEUnsoed-TextBodyspasi2"/>
        <w:ind w:firstLine="0"/>
        <w:rPr>
          <w:lang w:val="en-US"/>
        </w:rPr>
      </w:pPr>
    </w:p>
    <w:p w:rsidR="00036EDE" w:rsidRDefault="00036EDE" w:rsidP="00F65D9C">
      <w:pPr>
        <w:pStyle w:val="TEUnsoed-TextBodyspasi2"/>
        <w:ind w:firstLine="0"/>
        <w:rPr>
          <w:lang w:val="en-US"/>
        </w:rPr>
      </w:pPr>
    </w:p>
    <w:p w:rsidR="00036EDE" w:rsidRDefault="00036EDE" w:rsidP="00F65D9C">
      <w:pPr>
        <w:pStyle w:val="TEUnsoed-TextBodyspasi2"/>
        <w:ind w:firstLine="0"/>
        <w:rPr>
          <w:lang w:val="en-US"/>
        </w:rPr>
      </w:pPr>
    </w:p>
    <w:p w:rsidR="00722190" w:rsidRDefault="00722190" w:rsidP="00F65D9C">
      <w:pPr>
        <w:pStyle w:val="TEUnsoed-TextBodyspasi2"/>
        <w:ind w:firstLine="0"/>
        <w:rPr>
          <w:lang w:val="en-US"/>
        </w:rPr>
      </w:pPr>
    </w:p>
    <w:p w:rsidR="00722190" w:rsidRPr="00722190" w:rsidRDefault="00722190" w:rsidP="00F65D9C">
      <w:pPr>
        <w:pStyle w:val="Heading1"/>
      </w:pPr>
      <w:r>
        <w:br/>
      </w:r>
      <w:bookmarkStart w:id="93" w:name="_Toc83471457"/>
      <w:r>
        <w:rPr>
          <w:lang w:val="en-US"/>
        </w:rPr>
        <w:t>HASIL DAN PEMBAHASAN</w:t>
      </w:r>
      <w:bookmarkEnd w:id="93"/>
    </w:p>
    <w:p w:rsidR="00036EDE" w:rsidRDefault="00036EDE" w:rsidP="00036EDE">
      <w:pPr>
        <w:pStyle w:val="Heading2"/>
        <w:rPr>
          <w:i/>
          <w:lang w:val="en-US"/>
        </w:rPr>
      </w:pPr>
      <w:bookmarkStart w:id="94" w:name="_Toc83471458"/>
      <w:r w:rsidRPr="00036EDE">
        <w:rPr>
          <w:i/>
          <w:lang w:val="en-US"/>
        </w:rPr>
        <w:t>Dataset</w:t>
      </w:r>
      <w:bookmarkEnd w:id="94"/>
    </w:p>
    <w:p w:rsidR="00036EDE" w:rsidRDefault="00036EDE" w:rsidP="00036EDE">
      <w:pPr>
        <w:pStyle w:val="TEUnsoed-TextBodyspasi2"/>
        <w:rPr>
          <w:lang w:val="en-US"/>
        </w:rPr>
      </w:pPr>
      <w:r w:rsidRPr="00A352AD">
        <w:rPr>
          <w:i/>
          <w:lang w:val="en-US"/>
        </w:rPr>
        <w:t>Dataset</w:t>
      </w:r>
      <w:r>
        <w:rPr>
          <w:lang w:val="en-US"/>
        </w:rPr>
        <w:t xml:space="preserve"> yang digunakan dalam proses pelatihan algoritma </w:t>
      </w:r>
      <w:r w:rsidRPr="00A352AD">
        <w:rPr>
          <w:i/>
          <w:lang w:val="en-US"/>
        </w:rPr>
        <w:t>Convolutional Neural Network</w:t>
      </w:r>
      <w:r>
        <w:rPr>
          <w:lang w:val="en-US"/>
        </w:rPr>
        <w:t xml:space="preserve"> (CNN) dan proses pengujian model klasifikasi </w:t>
      </w:r>
      <w:r w:rsidRPr="00A352AD">
        <w:rPr>
          <w:i/>
          <w:lang w:val="en-US"/>
        </w:rPr>
        <w:t>CT scan</w:t>
      </w:r>
      <w:r>
        <w:rPr>
          <w:lang w:val="en-US"/>
        </w:rPr>
        <w:t xml:space="preserve"> dada untuk deteksi dapat diakses melalui link</w:t>
      </w:r>
      <w:r w:rsidR="00520CF2">
        <w:rPr>
          <w:lang w:val="en-US"/>
        </w:rPr>
        <w:t xml:space="preserve"> </w:t>
      </w:r>
      <w:hyperlink r:id="rId84" w:history="1">
        <w:r w:rsidR="00AF5990" w:rsidRPr="006D0D5B">
          <w:rPr>
            <w:rStyle w:val="Hyperlink"/>
            <w:lang w:val="en-US"/>
          </w:rPr>
          <w:t>http://ictcf.biocuckoo.cn</w:t>
        </w:r>
      </w:hyperlink>
      <w:r w:rsidR="00AF5990">
        <w:rPr>
          <w:lang w:val="en-US"/>
        </w:rPr>
        <w:t xml:space="preserve"> </w:t>
      </w:r>
      <w:r>
        <w:rPr>
          <w:lang w:val="en-US"/>
        </w:rPr>
        <w:t xml:space="preserve">. </w:t>
      </w:r>
      <w:r w:rsidRPr="00A352AD">
        <w:rPr>
          <w:i/>
          <w:lang w:val="en-US"/>
        </w:rPr>
        <w:t>Dataset</w:t>
      </w:r>
      <w:r>
        <w:rPr>
          <w:lang w:val="en-US"/>
        </w:rPr>
        <w:t xml:space="preserve"> tersebut berisi </w:t>
      </w:r>
      <w:r w:rsidR="00A352AD">
        <w:rPr>
          <w:lang w:val="en-US"/>
        </w:rPr>
        <w:t xml:space="preserve">citra </w:t>
      </w:r>
      <w:r w:rsidR="00A352AD" w:rsidRPr="00A352AD">
        <w:rPr>
          <w:i/>
          <w:lang w:val="en-US"/>
        </w:rPr>
        <w:t xml:space="preserve">CT scan </w:t>
      </w:r>
      <w:r w:rsidR="00A352AD">
        <w:rPr>
          <w:lang w:val="en-US"/>
        </w:rPr>
        <w:t>dada dari 50</w:t>
      </w:r>
      <w:r>
        <w:rPr>
          <w:lang w:val="en-US"/>
        </w:rPr>
        <w:t xml:space="preserve"> pasien</w:t>
      </w:r>
      <w:r w:rsidR="00A352AD">
        <w:rPr>
          <w:lang w:val="en-US"/>
        </w:rPr>
        <w:t xml:space="preserve"> untuk setiap kelas</w:t>
      </w:r>
      <w:r>
        <w:rPr>
          <w:lang w:val="en-US"/>
        </w:rPr>
        <w:t xml:space="preserve"> yang kemudian </w:t>
      </w:r>
      <w:r w:rsidR="00F82CDB">
        <w:rPr>
          <w:lang w:val="en-US"/>
        </w:rPr>
        <w:t xml:space="preserve">digunakan untuk melakukan empat proses klasifikasi, yaitu meliputi </w:t>
      </w:r>
      <w:r w:rsidR="00F82CDB" w:rsidRPr="00A352AD">
        <w:rPr>
          <w:i/>
          <w:lang w:val="en-US"/>
        </w:rPr>
        <w:t>Lung Parenchyma Classification</w:t>
      </w:r>
      <w:r w:rsidR="00F82CDB">
        <w:rPr>
          <w:lang w:val="en-US"/>
        </w:rPr>
        <w:t xml:space="preserve"> yang terdiri dari 3 kelas (pCT, nCT dan NiCT), </w:t>
      </w:r>
      <w:r w:rsidR="00F82CDB" w:rsidRPr="00A352AD">
        <w:rPr>
          <w:i/>
          <w:lang w:val="en-US"/>
        </w:rPr>
        <w:t>Covid Positivity Classification</w:t>
      </w:r>
      <w:r w:rsidR="00F82CDB">
        <w:rPr>
          <w:lang w:val="en-US"/>
        </w:rPr>
        <w:t xml:space="preserve"> yang terdiri dari 2 kelas (</w:t>
      </w:r>
      <w:r w:rsidR="00F82CDB" w:rsidRPr="00A352AD">
        <w:rPr>
          <w:i/>
          <w:lang w:val="en-US"/>
        </w:rPr>
        <w:t>Positive</w:t>
      </w:r>
      <w:r w:rsidR="00F82CDB">
        <w:rPr>
          <w:lang w:val="en-US"/>
        </w:rPr>
        <w:t xml:space="preserve"> dan </w:t>
      </w:r>
      <w:r w:rsidR="00F82CDB" w:rsidRPr="00A352AD">
        <w:rPr>
          <w:i/>
          <w:lang w:val="en-US"/>
        </w:rPr>
        <w:t>Negative</w:t>
      </w:r>
      <w:r w:rsidR="00F82CDB">
        <w:rPr>
          <w:lang w:val="en-US"/>
        </w:rPr>
        <w:t xml:space="preserve">), </w:t>
      </w:r>
      <w:r w:rsidR="00F82CDB" w:rsidRPr="00A352AD">
        <w:rPr>
          <w:i/>
          <w:lang w:val="en-US"/>
        </w:rPr>
        <w:t>Risk Classification</w:t>
      </w:r>
      <w:r w:rsidR="00F82CDB">
        <w:rPr>
          <w:lang w:val="en-US"/>
        </w:rPr>
        <w:t xml:space="preserve"> yang terdiri dari 3 kelas (</w:t>
      </w:r>
      <w:r w:rsidR="00DC3C8B" w:rsidRPr="00A352AD">
        <w:rPr>
          <w:i/>
          <w:lang w:val="en-US"/>
        </w:rPr>
        <w:t>Control, Type I</w:t>
      </w:r>
      <w:r w:rsidR="00DC3C8B">
        <w:rPr>
          <w:lang w:val="en-US"/>
        </w:rPr>
        <w:t xml:space="preserve">, dan </w:t>
      </w:r>
      <w:r w:rsidR="00DC3C8B" w:rsidRPr="00A352AD">
        <w:rPr>
          <w:i/>
          <w:lang w:val="en-US"/>
        </w:rPr>
        <w:t>Type II</w:t>
      </w:r>
      <w:r w:rsidR="00F82CDB">
        <w:rPr>
          <w:lang w:val="en-US"/>
        </w:rPr>
        <w:t xml:space="preserve">) dan </w:t>
      </w:r>
      <w:r w:rsidR="00F82CDB" w:rsidRPr="00A352AD">
        <w:rPr>
          <w:i/>
          <w:lang w:val="en-US"/>
        </w:rPr>
        <w:t>Mortality Classification</w:t>
      </w:r>
      <w:r w:rsidR="00F82CDB">
        <w:rPr>
          <w:lang w:val="en-US"/>
        </w:rPr>
        <w:t xml:space="preserve"> yang terdiri dari 3 kelas (</w:t>
      </w:r>
      <w:r w:rsidR="00A352AD" w:rsidRPr="00A352AD">
        <w:rPr>
          <w:i/>
          <w:lang w:val="en-US"/>
        </w:rPr>
        <w:t>Cured, Deceased</w:t>
      </w:r>
      <w:r w:rsidR="00A352AD">
        <w:rPr>
          <w:lang w:val="en-US"/>
        </w:rPr>
        <w:t xml:space="preserve"> dan </w:t>
      </w:r>
      <w:r w:rsidR="00A352AD" w:rsidRPr="00A352AD">
        <w:rPr>
          <w:i/>
          <w:lang w:val="en-US"/>
        </w:rPr>
        <w:t>Unknown</w:t>
      </w:r>
      <w:r w:rsidR="00F82CDB">
        <w:rPr>
          <w:lang w:val="en-US"/>
        </w:rPr>
        <w:t>).</w:t>
      </w:r>
    </w:p>
    <w:p w:rsidR="00F82CDB" w:rsidRDefault="00F82CDB" w:rsidP="00036EDE">
      <w:pPr>
        <w:pStyle w:val="TEUnsoed-TextBodyspasi2"/>
        <w:rPr>
          <w:lang w:val="en-US"/>
        </w:rPr>
      </w:pPr>
      <w:r>
        <w:rPr>
          <w:lang w:val="en-US"/>
        </w:rPr>
        <w:t>P</w:t>
      </w:r>
      <w:r w:rsidR="00A352AD">
        <w:rPr>
          <w:lang w:val="en-US"/>
        </w:rPr>
        <w:t>ada proses pelatihan</w:t>
      </w:r>
      <w:r>
        <w:rPr>
          <w:lang w:val="en-US"/>
        </w:rPr>
        <w:t xml:space="preserve"> klasifikasi </w:t>
      </w:r>
      <w:r w:rsidRPr="00A352AD">
        <w:rPr>
          <w:i/>
          <w:lang w:val="en-US"/>
        </w:rPr>
        <w:t>Lung Parenchyma</w:t>
      </w:r>
      <w:r>
        <w:rPr>
          <w:lang w:val="en-US"/>
        </w:rPr>
        <w:t>, jumlah dataset yang digunakan sebanyak 1540 citra</w:t>
      </w:r>
      <w:r w:rsidR="00DC3C8B">
        <w:rPr>
          <w:lang w:val="en-US"/>
        </w:rPr>
        <w:t xml:space="preserve">, yang terdiri dari 512 citra NiCT, 512 citra pCT dan 516 citra nCT. Kemudian dari 1540 citra akan diambil sebanyak 20% untuk </w:t>
      </w:r>
      <w:r w:rsidR="00DC3C8B" w:rsidRPr="00A352AD">
        <w:rPr>
          <w:i/>
          <w:lang w:val="en-US"/>
        </w:rPr>
        <w:t>dataset test</w:t>
      </w:r>
      <w:r w:rsidR="00DC3C8B">
        <w:rPr>
          <w:lang w:val="en-US"/>
        </w:rPr>
        <w:t xml:space="preserve"> dan 20% untuk </w:t>
      </w:r>
      <w:r w:rsidR="00DC3C8B" w:rsidRPr="00A352AD">
        <w:rPr>
          <w:i/>
          <w:lang w:val="en-US"/>
        </w:rPr>
        <w:t xml:space="preserve">dataset </w:t>
      </w:r>
      <w:r w:rsidR="00DC3C8B">
        <w:rPr>
          <w:lang w:val="en-US"/>
        </w:rPr>
        <w:t xml:space="preserve">validasi. Kemudian pada </w:t>
      </w:r>
      <w:r w:rsidR="00A352AD">
        <w:rPr>
          <w:lang w:val="en-US"/>
        </w:rPr>
        <w:t>si</w:t>
      </w:r>
      <w:r w:rsidR="00DC3C8B">
        <w:rPr>
          <w:lang w:val="en-US"/>
        </w:rPr>
        <w:t xml:space="preserve">stem klasifikasi </w:t>
      </w:r>
      <w:r w:rsidR="00DC3C8B" w:rsidRPr="00A352AD">
        <w:rPr>
          <w:i/>
          <w:lang w:val="en-US"/>
        </w:rPr>
        <w:t>Covid Positivity</w:t>
      </w:r>
      <w:r w:rsidR="00DC3C8B">
        <w:rPr>
          <w:lang w:val="en-US"/>
        </w:rPr>
        <w:t xml:space="preserve"> menggunakan 1203 citra yang terdiri dari 603 citra kelas </w:t>
      </w:r>
      <w:r w:rsidR="00DC3C8B" w:rsidRPr="00A352AD">
        <w:rPr>
          <w:i/>
          <w:lang w:val="en-US"/>
        </w:rPr>
        <w:t>Negative</w:t>
      </w:r>
      <w:r w:rsidR="00DC3C8B">
        <w:rPr>
          <w:lang w:val="en-US"/>
        </w:rPr>
        <w:t xml:space="preserve"> dan 600 citra kelas </w:t>
      </w:r>
      <w:r w:rsidR="00DC3C8B" w:rsidRPr="00A352AD">
        <w:rPr>
          <w:i/>
          <w:lang w:val="en-US"/>
        </w:rPr>
        <w:t>Positive</w:t>
      </w:r>
      <w:r w:rsidR="00DC3C8B">
        <w:rPr>
          <w:lang w:val="en-US"/>
        </w:rPr>
        <w:t xml:space="preserve">. Selanjutnya dari 1203 citra akan diambil sebanyak 20% untuk </w:t>
      </w:r>
      <w:r w:rsidR="00DC3C8B" w:rsidRPr="00A352AD">
        <w:rPr>
          <w:i/>
          <w:lang w:val="en-US"/>
        </w:rPr>
        <w:t>dataset test</w:t>
      </w:r>
      <w:r w:rsidR="00DC3C8B">
        <w:rPr>
          <w:lang w:val="en-US"/>
        </w:rPr>
        <w:t xml:space="preserve"> dan 20% untuk</w:t>
      </w:r>
      <w:r w:rsidR="00DC3C8B" w:rsidRPr="00A352AD">
        <w:rPr>
          <w:i/>
          <w:lang w:val="en-US"/>
        </w:rPr>
        <w:t xml:space="preserve"> dataset</w:t>
      </w:r>
      <w:r w:rsidR="00DC3C8B">
        <w:rPr>
          <w:lang w:val="en-US"/>
        </w:rPr>
        <w:t xml:space="preserve"> validasi. Sedangkan pada </w:t>
      </w:r>
      <w:r w:rsidR="00A352AD">
        <w:rPr>
          <w:lang w:val="en-US"/>
        </w:rPr>
        <w:t>si</w:t>
      </w:r>
      <w:r w:rsidR="00DC3C8B">
        <w:rPr>
          <w:lang w:val="en-US"/>
        </w:rPr>
        <w:t xml:space="preserve">stem klasifikasi </w:t>
      </w:r>
      <w:r w:rsidR="00DC3C8B" w:rsidRPr="00A352AD">
        <w:rPr>
          <w:i/>
          <w:lang w:val="en-US"/>
        </w:rPr>
        <w:t xml:space="preserve">Risk </w:t>
      </w:r>
      <w:r w:rsidR="00DC3C8B">
        <w:rPr>
          <w:lang w:val="en-US"/>
        </w:rPr>
        <w:t xml:space="preserve">menggunakan 1552 citra yang terdiri dari 516 citra kelas </w:t>
      </w:r>
      <w:r w:rsidR="00DC3C8B" w:rsidRPr="00A352AD">
        <w:rPr>
          <w:i/>
          <w:lang w:val="en-US"/>
        </w:rPr>
        <w:t>Control</w:t>
      </w:r>
      <w:r w:rsidR="00DC3C8B">
        <w:rPr>
          <w:lang w:val="en-US"/>
        </w:rPr>
        <w:t xml:space="preserve">, 516 citra kelas </w:t>
      </w:r>
      <w:r w:rsidR="00DC3C8B" w:rsidRPr="00A352AD">
        <w:rPr>
          <w:i/>
          <w:lang w:val="en-US"/>
        </w:rPr>
        <w:t>Type I</w:t>
      </w:r>
      <w:r w:rsidR="00DC3C8B">
        <w:rPr>
          <w:lang w:val="en-US"/>
        </w:rPr>
        <w:t xml:space="preserve">, dan 520 citra kelas </w:t>
      </w:r>
      <w:r w:rsidR="00DC3C8B" w:rsidRPr="00A352AD">
        <w:rPr>
          <w:i/>
          <w:lang w:val="en-US"/>
        </w:rPr>
        <w:t>Type II</w:t>
      </w:r>
      <w:r w:rsidR="00DC3C8B">
        <w:rPr>
          <w:lang w:val="en-US"/>
        </w:rPr>
        <w:t xml:space="preserve">. Dari 1552 citra, kemudian akan diambil sebanyak 20% </w:t>
      </w:r>
      <w:r w:rsidR="00DC3C8B" w:rsidRPr="00A352AD">
        <w:rPr>
          <w:i/>
          <w:lang w:val="en-US"/>
        </w:rPr>
        <w:t>sebagai dataset test</w:t>
      </w:r>
      <w:r w:rsidR="00DC3C8B">
        <w:rPr>
          <w:lang w:val="en-US"/>
        </w:rPr>
        <w:t xml:space="preserve"> dan 20% sebagai </w:t>
      </w:r>
      <w:r w:rsidR="00DC3C8B" w:rsidRPr="00A352AD">
        <w:rPr>
          <w:i/>
          <w:lang w:val="en-US"/>
        </w:rPr>
        <w:t>dataset</w:t>
      </w:r>
      <w:r w:rsidR="00DC3C8B">
        <w:rPr>
          <w:lang w:val="en-US"/>
        </w:rPr>
        <w:t xml:space="preserve"> validasi. Dan untuk </w:t>
      </w:r>
      <w:r w:rsidR="00A352AD">
        <w:rPr>
          <w:lang w:val="en-US"/>
        </w:rPr>
        <w:t>si</w:t>
      </w:r>
      <w:r w:rsidR="00DC3C8B">
        <w:rPr>
          <w:lang w:val="en-US"/>
        </w:rPr>
        <w:t xml:space="preserve">stem yang terakhir yaitu klasifikasi </w:t>
      </w:r>
      <w:r w:rsidR="00DC3C8B" w:rsidRPr="00A352AD">
        <w:rPr>
          <w:i/>
          <w:lang w:val="en-US"/>
        </w:rPr>
        <w:t xml:space="preserve">Mortality </w:t>
      </w:r>
      <w:r w:rsidR="00DC3C8B">
        <w:rPr>
          <w:lang w:val="en-US"/>
        </w:rPr>
        <w:t xml:space="preserve">menggunakan </w:t>
      </w:r>
      <w:r w:rsidR="00A352AD">
        <w:rPr>
          <w:lang w:val="en-US"/>
        </w:rPr>
        <w:t xml:space="preserve">1583 citra yang terdiri dari 531 citra kelas </w:t>
      </w:r>
      <w:r w:rsidR="00A352AD" w:rsidRPr="00A352AD">
        <w:rPr>
          <w:i/>
          <w:lang w:val="en-US"/>
        </w:rPr>
        <w:t>Cured</w:t>
      </w:r>
      <w:r w:rsidR="00A352AD">
        <w:rPr>
          <w:lang w:val="en-US"/>
        </w:rPr>
        <w:t xml:space="preserve">, 512 citra kelas </w:t>
      </w:r>
      <w:r w:rsidR="00A352AD" w:rsidRPr="00A352AD">
        <w:rPr>
          <w:i/>
          <w:lang w:val="en-US"/>
        </w:rPr>
        <w:t>Deceased</w:t>
      </w:r>
      <w:r w:rsidR="00A352AD">
        <w:rPr>
          <w:lang w:val="en-US"/>
        </w:rPr>
        <w:t xml:space="preserve"> dan 540 citra kelas </w:t>
      </w:r>
      <w:r w:rsidR="00A352AD" w:rsidRPr="00A352AD">
        <w:rPr>
          <w:i/>
          <w:lang w:val="en-US"/>
        </w:rPr>
        <w:t>Unknown</w:t>
      </w:r>
      <w:r w:rsidR="00A352AD">
        <w:rPr>
          <w:lang w:val="en-US"/>
        </w:rPr>
        <w:t xml:space="preserve">. Dari 1583 citra akan diambil sebanyak 20% sebagai </w:t>
      </w:r>
      <w:r w:rsidR="00A352AD" w:rsidRPr="00A352AD">
        <w:rPr>
          <w:i/>
          <w:lang w:val="en-US"/>
        </w:rPr>
        <w:t>dataset test</w:t>
      </w:r>
      <w:r w:rsidR="00A352AD">
        <w:rPr>
          <w:lang w:val="en-US"/>
        </w:rPr>
        <w:t xml:space="preserve"> dan 20% untuk </w:t>
      </w:r>
      <w:r w:rsidR="00A352AD" w:rsidRPr="00A352AD">
        <w:rPr>
          <w:i/>
          <w:lang w:val="en-US"/>
        </w:rPr>
        <w:t>dataset</w:t>
      </w:r>
      <w:r w:rsidR="00A352AD">
        <w:rPr>
          <w:lang w:val="en-US"/>
        </w:rPr>
        <w:t xml:space="preserve"> validasi.</w:t>
      </w:r>
    </w:p>
    <w:p w:rsidR="00D03484" w:rsidRDefault="00D03484" w:rsidP="00D03484">
      <w:pPr>
        <w:pStyle w:val="Heading2"/>
        <w:rPr>
          <w:lang w:val="en-US"/>
        </w:rPr>
      </w:pPr>
      <w:bookmarkStart w:id="95" w:name="_Toc83471459"/>
      <w:r>
        <w:rPr>
          <w:lang w:val="en-US"/>
        </w:rPr>
        <w:t>Preprocessing</w:t>
      </w:r>
      <w:bookmarkEnd w:id="95"/>
    </w:p>
    <w:p w:rsidR="0089796E" w:rsidRDefault="002D5676" w:rsidP="0089796E">
      <w:pPr>
        <w:pStyle w:val="TEUnsoed-TextBodyspasi2"/>
        <w:rPr>
          <w:rFonts w:ascii="Arial" w:hAnsi="Arial" w:cs="Arial"/>
          <w:color w:val="202124"/>
          <w:shd w:val="clear" w:color="auto" w:fill="FFFFFF"/>
          <w:lang w:val="en-US"/>
        </w:rPr>
      </w:pPr>
      <w:r>
        <w:rPr>
          <w:lang w:val="en-US"/>
        </w:rPr>
        <w:t xml:space="preserve">Dalam proses pelatihan </w:t>
      </w:r>
      <w:r w:rsidRPr="00091D04">
        <w:rPr>
          <w:i/>
          <w:lang w:val="en-US"/>
        </w:rPr>
        <w:t>dataset</w:t>
      </w:r>
      <w:r>
        <w:rPr>
          <w:lang w:val="en-US"/>
        </w:rPr>
        <w:t xml:space="preserve">, menggunakan 2 jenis </w:t>
      </w:r>
      <w:r w:rsidRPr="00091D04">
        <w:rPr>
          <w:i/>
          <w:lang w:val="en-US"/>
        </w:rPr>
        <w:t>dataset</w:t>
      </w:r>
      <w:r>
        <w:rPr>
          <w:lang w:val="en-US"/>
        </w:rPr>
        <w:t xml:space="preserve">, yaitu </w:t>
      </w:r>
      <w:r w:rsidRPr="00091D04">
        <w:rPr>
          <w:i/>
          <w:lang w:val="en-US"/>
        </w:rPr>
        <w:t>dataset original</w:t>
      </w:r>
      <w:r>
        <w:rPr>
          <w:lang w:val="en-US"/>
        </w:rPr>
        <w:t xml:space="preserve"> dan </w:t>
      </w:r>
      <w:r w:rsidRPr="00091D04">
        <w:rPr>
          <w:i/>
          <w:lang w:val="en-US"/>
        </w:rPr>
        <w:t>dataset preprocessed</w:t>
      </w:r>
      <w:r>
        <w:rPr>
          <w:lang w:val="en-US"/>
        </w:rPr>
        <w:t xml:space="preserve">. </w:t>
      </w:r>
      <w:r w:rsidR="0089796E" w:rsidRPr="00091D04">
        <w:rPr>
          <w:i/>
          <w:lang w:val="en-US"/>
        </w:rPr>
        <w:t>Preprocessing</w:t>
      </w:r>
      <w:r w:rsidR="0089796E">
        <w:rPr>
          <w:lang w:val="en-US"/>
        </w:rPr>
        <w:t xml:space="preserve"> adalah proses awal dilakukannya perbaikan suatu citra untuk menghilangkan</w:t>
      </w:r>
      <w:r w:rsidR="0089796E" w:rsidRPr="00091D04">
        <w:rPr>
          <w:i/>
          <w:lang w:val="en-US"/>
        </w:rPr>
        <w:t xml:space="preserve"> noise</w:t>
      </w:r>
      <w:r w:rsidR="0089796E">
        <w:rPr>
          <w:lang w:val="en-US"/>
        </w:rPr>
        <w:t xml:space="preserve">. </w:t>
      </w:r>
    </w:p>
    <w:p w:rsidR="0089796E" w:rsidRPr="0089796E" w:rsidRDefault="0089796E" w:rsidP="0089796E">
      <w:pPr>
        <w:pStyle w:val="TEUnsoed-TextBodyspasi2"/>
        <w:rPr>
          <w:rFonts w:ascii="Arial" w:hAnsi="Arial" w:cs="Arial"/>
          <w:color w:val="202124"/>
          <w:shd w:val="clear" w:color="auto" w:fill="FFFFFF"/>
          <w:lang w:val="en-US"/>
        </w:rPr>
      </w:pPr>
      <w:r>
        <w:rPr>
          <w:lang w:val="en-US"/>
        </w:rPr>
        <w:t xml:space="preserve">Proses </w:t>
      </w:r>
      <w:r w:rsidRPr="00091D04">
        <w:rPr>
          <w:i/>
          <w:lang w:val="en-US"/>
        </w:rPr>
        <w:t>preprocessing</w:t>
      </w:r>
      <w:r>
        <w:rPr>
          <w:lang w:val="en-US"/>
        </w:rPr>
        <w:t xml:space="preserve"> untuk </w:t>
      </w:r>
      <w:r w:rsidRPr="00091D04">
        <w:rPr>
          <w:i/>
          <w:lang w:val="en-US"/>
        </w:rPr>
        <w:t>dataset preprocessed</w:t>
      </w:r>
      <w:r>
        <w:rPr>
          <w:lang w:val="en-US"/>
        </w:rPr>
        <w:t xml:space="preserve"> menerapkan beberapa tahap pemrosesan. Pertama, mengkonversi citra </w:t>
      </w:r>
      <w:r w:rsidRPr="00091D04">
        <w:rPr>
          <w:i/>
          <w:lang w:val="en-US"/>
        </w:rPr>
        <w:t>CT scan</w:t>
      </w:r>
      <w:r>
        <w:rPr>
          <w:lang w:val="en-US"/>
        </w:rPr>
        <w:t xml:space="preserve"> dada skala abu – abu menjadi </w:t>
      </w:r>
      <w:r w:rsidRPr="00091D04">
        <w:rPr>
          <w:i/>
          <w:lang w:val="en-US"/>
        </w:rPr>
        <w:t>CT scan</w:t>
      </w:r>
      <w:r>
        <w:rPr>
          <w:lang w:val="en-US"/>
        </w:rPr>
        <w:t xml:space="preserve"> dada biner. Kemudian menghilangkan </w:t>
      </w:r>
      <w:r w:rsidRPr="00091D04">
        <w:rPr>
          <w:i/>
          <w:lang w:val="en-US"/>
        </w:rPr>
        <w:t>noise</w:t>
      </w:r>
      <w:r>
        <w:rPr>
          <w:lang w:val="en-US"/>
        </w:rPr>
        <w:t xml:space="preserve"> pada citra dengan hanya menyisakan arsitektur citra yang terhubung dengan tubuh manusia, yaitu bagian parenkim paru – paru. Untuk mempertahankan bagian parenkim paru – paru yang berwarna hitam menggunakan algoritma </w:t>
      </w:r>
      <w:r w:rsidRPr="00091D04">
        <w:rPr>
          <w:i/>
          <w:lang w:val="en-US"/>
        </w:rPr>
        <w:t>flood fill</w:t>
      </w:r>
      <w:r>
        <w:rPr>
          <w:lang w:val="en-US"/>
        </w:rPr>
        <w:t xml:space="preserve"> yang bertujuan untuk mengisi latar belakang citra dengan warna putih. Proses yang terakhir adalah mengubah skala citra menjadi 200x200 piksel</w:t>
      </w:r>
      <w:r w:rsidR="00091D04">
        <w:rPr>
          <w:lang w:val="en-US"/>
        </w:rPr>
        <w:t xml:space="preserve"> agar citra lebih cepat diproses dan menghindari distorsi dengan menggunakan </w:t>
      </w:r>
      <w:r w:rsidR="00091D04" w:rsidRPr="00091D04">
        <w:rPr>
          <w:i/>
          <w:lang w:val="en-US"/>
        </w:rPr>
        <w:t>interpolasi bilinear</w:t>
      </w:r>
      <w:r w:rsidR="00091D04">
        <w:rPr>
          <w:lang w:val="en-US"/>
        </w:rPr>
        <w:t>.</w:t>
      </w:r>
      <w:r>
        <w:rPr>
          <w:lang w:val="en-US"/>
        </w:rPr>
        <w:t xml:space="preserve">  </w:t>
      </w:r>
    </w:p>
    <w:p w:rsidR="00A352AD" w:rsidRDefault="00A352AD" w:rsidP="00A352AD">
      <w:pPr>
        <w:pStyle w:val="Heading2"/>
        <w:rPr>
          <w:i/>
          <w:lang w:val="en-US"/>
        </w:rPr>
      </w:pPr>
      <w:bookmarkStart w:id="96" w:name="_Toc83471460"/>
      <w:r>
        <w:rPr>
          <w:lang w:val="en-US"/>
        </w:rPr>
        <w:t xml:space="preserve">Perancangan Program pada </w:t>
      </w:r>
      <w:r w:rsidRPr="00A352AD">
        <w:rPr>
          <w:i/>
          <w:lang w:val="en-US"/>
        </w:rPr>
        <w:t>Google Colaboratory</w:t>
      </w:r>
      <w:bookmarkEnd w:id="96"/>
    </w:p>
    <w:p w:rsidR="00A352AD" w:rsidRDefault="00A352AD" w:rsidP="00A352AD">
      <w:pPr>
        <w:pStyle w:val="TEUnsoed-TextBodyspasi2"/>
        <w:rPr>
          <w:rFonts w:eastAsia="Droid Sans Fallback"/>
          <w:szCs w:val="32"/>
          <w:lang w:val="en-US"/>
        </w:rPr>
      </w:pPr>
      <w:r>
        <w:rPr>
          <w:rFonts w:eastAsia="Droid Sans Fallback"/>
          <w:szCs w:val="32"/>
          <w:lang w:val="en-US"/>
        </w:rPr>
        <w:t>Perancangan program pada Google Colaboratoty menggunakan bahasa pemrograman Python.</w:t>
      </w:r>
      <w:r w:rsidR="00086188">
        <w:rPr>
          <w:rFonts w:eastAsia="Droid Sans Fallback"/>
          <w:szCs w:val="32"/>
          <w:lang w:val="en-US"/>
        </w:rPr>
        <w:t xml:space="preserve"> Perancangan dilakukan dengan menggunakan fungsi library yang disediakan oleh Google Colaboratory dan menggunakan Framework Keras dengan backend Tensorflow untuk mempermudah dan mempercepat proses pelatihan dan pengujian pada program.</w:t>
      </w:r>
    </w:p>
    <w:p w:rsidR="00086188" w:rsidRPr="00A352AD" w:rsidRDefault="00086188" w:rsidP="00A352AD">
      <w:pPr>
        <w:pStyle w:val="TEUnsoed-TextBodyspasi2"/>
        <w:rPr>
          <w:lang w:val="en-US"/>
        </w:rPr>
      </w:pPr>
      <w:r>
        <w:rPr>
          <w:lang w:val="en-US"/>
        </w:rPr>
        <w:t>Untuk merancang system, hal pertama yang dilakukan adalah mengimpor fungsi library yang dibutuhkan untuk menjalankan program. Kemudian tahap selanjutnya adalah mengimpor dataset yang sebelumnya sudah disimpan pada Google Drive. Proses mengimpor dataset ke dalam directory Google Colab bersifat sementara. Kemudian setelah dataset selesai diimpor, proses selanjutnya adalah membuat dataframe untuk dataset pelatihan dan dataset pengujian dengan menggunakan rasio 80% : 20%</w:t>
      </w:r>
      <w:r w:rsidR="00F01770">
        <w:rPr>
          <w:lang w:val="en-US"/>
        </w:rPr>
        <w:t>.</w:t>
      </w:r>
    </w:p>
    <w:p w:rsidR="00036EDE" w:rsidRDefault="00F01770" w:rsidP="00036EDE">
      <w:pPr>
        <w:pStyle w:val="TEUnsoed-TextBodyspasi2"/>
        <w:rPr>
          <w:lang w:val="en-US"/>
        </w:rPr>
      </w:pPr>
      <w:r>
        <w:rPr>
          <w:lang w:val="en-US"/>
        </w:rPr>
        <w:t>Untuk meningkatkan akurasi pada pelatihan, dilakukan proses augmentasi. Proses augmentasi ini meliputi zoom, rotate, flip dan pembagian dataset pelatihan secara acak menjadi dataset pelatihan dan dataset validasi dengan rasio 80% : 20%. Setelah dilakukan augmentasi, dataset yang akan dilatih harus diatur ukurannya menjadi 224x224 piksel agar sesuai dengan masukan untuk arsitektur VGG16 dan ResNet50.</w:t>
      </w:r>
    </w:p>
    <w:p w:rsidR="00F01770" w:rsidRDefault="00F01770" w:rsidP="00036EDE">
      <w:pPr>
        <w:pStyle w:val="TEUnsoed-TextBodyspasi2"/>
        <w:rPr>
          <w:lang w:val="en-US"/>
        </w:rPr>
      </w:pPr>
      <w:r>
        <w:rPr>
          <w:lang w:val="en-US"/>
        </w:rPr>
        <w:t>Tahap selanjutnya adalah pembuatan model atau arsitektur yang akan digunakan untuk pelatihan. Perancangan pada tahap ini dimulai dengan mengambil bagian dasar model untuk melakukan feature extraction pada model yang sudah dilatih sebelumnya yaitu pada arsitektur VGG16 dan arsitektur ResNet50. Selain menggunakan base model, system juga menambahkan lapisan Conv2d sengan aktivasi relu, lapisan dropout sebesar 0.2, lapisan global average pooling 2d, dan lapisan dense</w:t>
      </w:r>
      <w:r w:rsidR="00D03484">
        <w:rPr>
          <w:lang w:val="en-US"/>
        </w:rPr>
        <w:t xml:space="preserve"> dengan aktivasi sigmoid dan softmax, model juga menggunakan optimizer adam. Selanjutnya model akan dilatih dengan nilai epoch sebesar 50. Hasil dari pelatihan tersebut berupa nilai akurasi, kesalahan dan validasi yang ditampilkan dalam bentuk kurva. Selain ditampilkan dalam bentuk kurva, nilai evaluasi juga akan ditampilkan dalam bentuk confusion matrix</w:t>
      </w:r>
      <w:r w:rsidR="000829B0">
        <w:rPr>
          <w:lang w:val="en-US"/>
        </w:rPr>
        <w:t xml:space="preserve"> dan juga menampilkan nilai presisi, recall dan f1 score</w:t>
      </w:r>
      <w:r w:rsidR="00D03484">
        <w:rPr>
          <w:lang w:val="en-US"/>
        </w:rPr>
        <w:t xml:space="preserve">. </w:t>
      </w:r>
    </w:p>
    <w:p w:rsidR="00D03484" w:rsidRPr="00036EDE" w:rsidRDefault="00D03484" w:rsidP="00036EDE">
      <w:pPr>
        <w:pStyle w:val="TEUnsoed-TextBodyspasi2"/>
        <w:rPr>
          <w:lang w:val="en-US"/>
        </w:rPr>
      </w:pPr>
      <w:r>
        <w:rPr>
          <w:lang w:val="en-US"/>
        </w:rPr>
        <w:t>Tahap terakhir yaitu menyimpan model dan mengkonversi ke dalam bentuk .h5. Model yang telah dikonversi ke dalam .h5 kemudian akan digunakan pada aplikasi web app</w:t>
      </w:r>
      <w:r w:rsidR="00520CF2">
        <w:rPr>
          <w:lang w:val="en-US"/>
        </w:rPr>
        <w:t xml:space="preserve"> untuk proses deteksi</w:t>
      </w:r>
      <w:r>
        <w:rPr>
          <w:lang w:val="en-US"/>
        </w:rPr>
        <w:t>.</w:t>
      </w:r>
    </w:p>
    <w:p w:rsidR="00036EDE" w:rsidRDefault="00D03484" w:rsidP="00D03484">
      <w:pPr>
        <w:pStyle w:val="Heading2"/>
        <w:rPr>
          <w:lang w:val="en-US"/>
        </w:rPr>
      </w:pPr>
      <w:bookmarkStart w:id="97" w:name="_Toc83471461"/>
      <w:r>
        <w:rPr>
          <w:lang w:val="en-US"/>
        </w:rPr>
        <w:t xml:space="preserve">Hasil Pelatihan pada </w:t>
      </w:r>
      <w:r w:rsidRPr="00F66E28">
        <w:rPr>
          <w:i/>
          <w:lang w:val="en-US"/>
        </w:rPr>
        <w:t>Google Colaboratory</w:t>
      </w:r>
      <w:bookmarkEnd w:id="97"/>
    </w:p>
    <w:p w:rsidR="000829B0" w:rsidRDefault="00F66E28" w:rsidP="000829B0">
      <w:pPr>
        <w:pStyle w:val="TEUnsoed-TextBodyspasi2"/>
        <w:rPr>
          <w:lang w:val="en-US"/>
        </w:rPr>
      </w:pPr>
      <w:r>
        <w:rPr>
          <w:lang w:val="en-US"/>
        </w:rPr>
        <w:t>Proses pelatihan untuk setiap si</w:t>
      </w:r>
      <w:r w:rsidR="000829B0">
        <w:rPr>
          <w:lang w:val="en-US"/>
        </w:rPr>
        <w:t>stem klasifikasi menggunakan CNN arsitektur VGG16 dan ResNet50, kemudian membandingkan hasil pelatihan dari masing – masing ar</w:t>
      </w:r>
      <w:r>
        <w:rPr>
          <w:lang w:val="en-US"/>
        </w:rPr>
        <w:t>sitektur. Selain arsitektur, fak</w:t>
      </w:r>
      <w:r w:rsidR="000829B0">
        <w:rPr>
          <w:lang w:val="en-US"/>
        </w:rPr>
        <w:t xml:space="preserve">tor lain yang dapat mempengaruhi hasil pelatihan adalah dataset yang digunakan, yaitu dataset </w:t>
      </w:r>
      <w:r w:rsidR="000829B0" w:rsidRPr="00F66E28">
        <w:rPr>
          <w:i/>
          <w:lang w:val="en-US"/>
        </w:rPr>
        <w:t>original</w:t>
      </w:r>
      <w:r w:rsidR="000829B0">
        <w:rPr>
          <w:lang w:val="en-US"/>
        </w:rPr>
        <w:t xml:space="preserve"> dan </w:t>
      </w:r>
      <w:r w:rsidR="000829B0" w:rsidRPr="00F66E28">
        <w:rPr>
          <w:i/>
          <w:lang w:val="en-US"/>
        </w:rPr>
        <w:t>dataset preprocessed</w:t>
      </w:r>
      <w:r w:rsidR="000829B0">
        <w:rPr>
          <w:lang w:val="en-US"/>
        </w:rPr>
        <w:t xml:space="preserve">. </w:t>
      </w:r>
    </w:p>
    <w:p w:rsidR="0003789A" w:rsidRDefault="0003789A" w:rsidP="0003789A">
      <w:pPr>
        <w:pStyle w:val="Heading3"/>
        <w:rPr>
          <w:lang w:val="en-US"/>
        </w:rPr>
      </w:pPr>
      <w:bookmarkStart w:id="98" w:name="_Toc83471462"/>
      <w:r w:rsidRPr="00BE7488">
        <w:rPr>
          <w:i/>
          <w:lang w:val="en-US"/>
        </w:rPr>
        <w:t>Lung Parenchyma Classification</w:t>
      </w:r>
      <w:r>
        <w:rPr>
          <w:lang w:val="en-US"/>
        </w:rPr>
        <w:t xml:space="preserve"> </w:t>
      </w:r>
      <w:r w:rsidRPr="00BE7488">
        <w:rPr>
          <w:i/>
          <w:lang w:val="en-US"/>
        </w:rPr>
        <w:t xml:space="preserve">ResNet50 </w:t>
      </w:r>
      <w:r>
        <w:rPr>
          <w:lang w:val="en-US"/>
        </w:rPr>
        <w:t>(Original Image)</w:t>
      </w:r>
      <w:bookmarkEnd w:id="98"/>
    </w:p>
    <w:p w:rsidR="0003789A" w:rsidRDefault="008025EB" w:rsidP="0003789A">
      <w:pPr>
        <w:pStyle w:val="TEUnsoed-TextBodyspasi2"/>
        <w:rPr>
          <w:lang w:val="en-US"/>
        </w:rPr>
      </w:pPr>
      <w:r>
        <w:rPr>
          <w:lang w:val="en-US"/>
        </w:rPr>
        <w:t xml:space="preserve">Proses pelatihan dan validasi pada klasifikasi </w:t>
      </w:r>
      <w:r w:rsidRPr="00BE7488">
        <w:rPr>
          <w:i/>
          <w:lang w:val="en-US"/>
        </w:rPr>
        <w:t>lung parenchyma</w:t>
      </w:r>
      <w:r>
        <w:rPr>
          <w:lang w:val="en-US"/>
        </w:rPr>
        <w:t xml:space="preserve"> arsitektur </w:t>
      </w:r>
      <w:r w:rsidRPr="00BE7488">
        <w:rPr>
          <w:i/>
          <w:lang w:val="en-US"/>
        </w:rPr>
        <w:t>ResNet50</w:t>
      </w:r>
      <w:r>
        <w:rPr>
          <w:lang w:val="en-US"/>
        </w:rPr>
        <w:t xml:space="preserve"> dengan </w:t>
      </w:r>
      <w:r w:rsidRPr="00BE7488">
        <w:rPr>
          <w:i/>
          <w:lang w:val="en-US"/>
        </w:rPr>
        <w:t>dataset original image</w:t>
      </w:r>
      <w:r>
        <w:rPr>
          <w:lang w:val="en-US"/>
        </w:rPr>
        <w:t xml:space="preserve"> menggunakan nilai </w:t>
      </w:r>
      <w:r w:rsidRPr="00BE7488">
        <w:rPr>
          <w:i/>
          <w:lang w:val="en-US"/>
        </w:rPr>
        <w:t>epoch</w:t>
      </w:r>
      <w:r>
        <w:rPr>
          <w:lang w:val="en-US"/>
        </w:rPr>
        <w:t xml:space="preserve"> sebesar 50. Hasil pelatihan berupa akurasi pelatihan dan akurasi validasi</w:t>
      </w:r>
      <w:r w:rsidR="00031CD5">
        <w:rPr>
          <w:lang w:val="en-US"/>
        </w:rPr>
        <w:t xml:space="preserve"> seperti ditampilkan pada </w:t>
      </w:r>
      <w:r w:rsidR="00722190">
        <w:rPr>
          <w:lang w:val="en-US"/>
        </w:rPr>
        <w:fldChar w:fldCharType="begin"/>
      </w:r>
      <w:r w:rsidR="00722190">
        <w:rPr>
          <w:lang w:val="en-US"/>
        </w:rPr>
        <w:instrText xml:space="preserve"> REF _Ref83388927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1</w:t>
      </w:r>
      <w:r w:rsidR="00722190">
        <w:rPr>
          <w:lang w:val="en-US"/>
        </w:rPr>
        <w:fldChar w:fldCharType="end"/>
      </w:r>
    </w:p>
    <w:p w:rsidR="00722190" w:rsidRDefault="00FE498C" w:rsidP="00722190">
      <w:pPr>
        <w:pStyle w:val="TEUnsoed-TextBodyspasi2"/>
        <w:keepNext/>
        <w:ind w:firstLine="0"/>
        <w:jc w:val="center"/>
      </w:pPr>
      <w:r>
        <w:rPr>
          <w:noProof/>
          <w:lang w:val="en-US" w:eastAsia="en-US" w:bidi="ar-SA"/>
        </w:rPr>
        <w:drawing>
          <wp:inline distT="0" distB="0" distL="0" distR="0" wp14:anchorId="08DEDAB3" wp14:editId="6878B7C0">
            <wp:extent cx="3859530" cy="2945130"/>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9530" cy="2945130"/>
                    </a:xfrm>
                    <a:prstGeom prst="rect">
                      <a:avLst/>
                    </a:prstGeom>
                    <a:noFill/>
                    <a:ln>
                      <a:noFill/>
                    </a:ln>
                  </pic:spPr>
                </pic:pic>
              </a:graphicData>
            </a:graphic>
          </wp:inline>
        </w:drawing>
      </w:r>
    </w:p>
    <w:p w:rsidR="00A240CA" w:rsidRDefault="00722190" w:rsidP="00722190">
      <w:pPr>
        <w:pStyle w:val="Caption"/>
        <w:jc w:val="center"/>
      </w:pPr>
      <w:bookmarkStart w:id="99" w:name="_Ref83388927"/>
      <w:bookmarkStart w:id="100" w:name="_Toc83471329"/>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bookmarkEnd w:id="99"/>
      <w:r>
        <w:t>Kurva akurasi pelatihan dan validasi</w:t>
      </w:r>
      <w:bookmarkEnd w:id="100"/>
    </w:p>
    <w:p w:rsidR="00A240CA" w:rsidRDefault="00A240CA" w:rsidP="00A240CA">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dan garis berwarna oranye yang menunjukkan nilai akurasi validasi mendekati nilai 1.0. Nilai akurasi pelatihan yang diperoleh pada </w:t>
      </w:r>
      <w:r w:rsidRPr="00BE7488">
        <w:rPr>
          <w:i/>
          <w:lang w:val="en-US"/>
        </w:rPr>
        <w:t>epoch</w:t>
      </w:r>
      <w:r>
        <w:rPr>
          <w:lang w:val="en-US"/>
        </w:rPr>
        <w:t xml:space="preserve"> ke-50 sebesar 0.9696, sedangkan nilai akurasi validasi yang diperoleh pada </w:t>
      </w:r>
      <w:r w:rsidRPr="00BE7488">
        <w:rPr>
          <w:i/>
          <w:lang w:val="en-US"/>
        </w:rPr>
        <w:t xml:space="preserve">epoch </w:t>
      </w:r>
      <w:r>
        <w:rPr>
          <w:lang w:val="en-US"/>
        </w:rPr>
        <w:t xml:space="preserve">ke-50 sebesar 0.9755. Oleh karena nilai akurasi pelatihan dan nilai akurasi validasi mendekati 1.00 dan berada saling beriringan, maka dapat disimpulkan bahwa akurasi pelatihan dan akurasi validasi </w:t>
      </w:r>
      <w:r w:rsidR="00AA7691">
        <w:rPr>
          <w:lang w:val="en-US"/>
        </w:rPr>
        <w:t xml:space="preserve">pada klasifikasi </w:t>
      </w:r>
      <w:r w:rsidR="00AA7691" w:rsidRPr="00BE7488">
        <w:rPr>
          <w:i/>
          <w:lang w:val="en-US"/>
        </w:rPr>
        <w:t>lung parenchyma</w:t>
      </w:r>
      <w:r w:rsidR="00AA7691">
        <w:rPr>
          <w:lang w:val="en-US"/>
        </w:rPr>
        <w:t xml:space="preserve"> dengan arsitektur </w:t>
      </w:r>
      <w:r w:rsidR="00AA7691" w:rsidRPr="00BE7488">
        <w:rPr>
          <w:i/>
          <w:lang w:val="en-US"/>
        </w:rPr>
        <w:t>ResNet50</w:t>
      </w:r>
      <w:r w:rsidR="00AA7691">
        <w:rPr>
          <w:lang w:val="en-US"/>
        </w:rPr>
        <w:t xml:space="preserve"> dan dataset citra original memiliki kondisi yang baik atau disebut dengan kondisi goodfit.</w:t>
      </w:r>
    </w:p>
    <w:p w:rsidR="00AA7691" w:rsidRDefault="00AA7691" w:rsidP="00A240CA">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xml:space="preserve">) validasi dapat dilihat pada </w:t>
      </w:r>
      <w:r w:rsidR="00722190">
        <w:rPr>
          <w:lang w:val="en-US"/>
        </w:rPr>
        <w:fldChar w:fldCharType="begin"/>
      </w:r>
      <w:r w:rsidR="00722190">
        <w:rPr>
          <w:lang w:val="en-US"/>
        </w:rPr>
        <w:instrText xml:space="preserve"> REF _Ref83389197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2</w:t>
      </w:r>
      <w:r w:rsidR="00722190">
        <w:rPr>
          <w:lang w:val="en-US"/>
        </w:rPr>
        <w:fldChar w:fldCharType="end"/>
      </w:r>
    </w:p>
    <w:p w:rsidR="00722190" w:rsidRDefault="00FE498C" w:rsidP="00722190">
      <w:pPr>
        <w:pStyle w:val="TEUnsoed-TextBodyspasi2"/>
        <w:keepNext/>
      </w:pPr>
      <w:r>
        <w:rPr>
          <w:noProof/>
          <w:lang w:val="en-US" w:eastAsia="en-US" w:bidi="ar-SA"/>
        </w:rPr>
        <w:drawing>
          <wp:inline distT="0" distB="0" distL="0" distR="0" wp14:anchorId="7A2E3FD3" wp14:editId="5B538440">
            <wp:extent cx="3902075" cy="2924175"/>
            <wp:effectExtent l="0" t="0" r="0" b="0"/>
            <wp:docPr id="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2075" cy="2924175"/>
                    </a:xfrm>
                    <a:prstGeom prst="rect">
                      <a:avLst/>
                    </a:prstGeom>
                    <a:noFill/>
                    <a:ln>
                      <a:noFill/>
                    </a:ln>
                  </pic:spPr>
                </pic:pic>
              </a:graphicData>
            </a:graphic>
          </wp:inline>
        </w:drawing>
      </w:r>
    </w:p>
    <w:p w:rsidR="00AA7691" w:rsidRPr="00722190" w:rsidRDefault="00722190" w:rsidP="00722190">
      <w:pPr>
        <w:pStyle w:val="Caption"/>
        <w:jc w:val="center"/>
      </w:pPr>
      <w:bookmarkStart w:id="101" w:name="_Ref83389197"/>
      <w:bookmarkStart w:id="102" w:name="_Toc83471330"/>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bookmarkEnd w:id="101"/>
      <w:r w:rsidRPr="00433CDA">
        <w:t>Kurva kesalahan (loss) pelatihan dan validasi LP ResNet50 original image</w:t>
      </w:r>
      <w:bookmarkEnd w:id="102"/>
      <w:r w:rsidRPr="00722190">
        <w:rPr>
          <w:lang w:val="en-US"/>
        </w:rPr>
        <w:t xml:space="preserve"> </w:t>
      </w:r>
    </w:p>
    <w:p w:rsidR="00211405" w:rsidRDefault="00AA7691" w:rsidP="00211405">
      <w:pPr>
        <w:pStyle w:val="TEUnsoed-TextBodyspasi2"/>
        <w:rPr>
          <w:lang w:val="en-US"/>
        </w:rPr>
      </w:pPr>
      <w:r>
        <w:rPr>
          <w:lang w:val="en-US"/>
        </w:rPr>
        <w:t>Kurva kesalahan (</w:t>
      </w:r>
      <w:r w:rsidRPr="00BE7488">
        <w:rPr>
          <w:i/>
          <w:lang w:val="en-US"/>
        </w:rPr>
        <w:t>loss</w:t>
      </w:r>
      <w:r>
        <w:rPr>
          <w:lang w:val="en-US"/>
        </w:rPr>
        <w:t>) diatas menunjukkan bahwa nilai kesalahan pelatihan (garis biru) dan nilai kesalahan validasi mendekati 0.0 seiring bertambahnya</w:t>
      </w:r>
      <w:r w:rsidRPr="00BE7488">
        <w:rPr>
          <w:i/>
          <w:lang w:val="en-US"/>
        </w:rPr>
        <w:t xml:space="preserve"> epoch</w:t>
      </w:r>
      <w:r>
        <w:rPr>
          <w:lang w:val="en-US"/>
        </w:rPr>
        <w:t xml:space="preserve">. Nilai kesalahan pelatihan yang diperoleh pada </w:t>
      </w:r>
      <w:r w:rsidRPr="00BE7488">
        <w:rPr>
          <w:i/>
          <w:lang w:val="en-US"/>
        </w:rPr>
        <w:t>epoch</w:t>
      </w:r>
      <w:r>
        <w:rPr>
          <w:lang w:val="en-US"/>
        </w:rPr>
        <w:t xml:space="preserve"> ke-50 sebesar 0.0802 dan nilai kesalahan akurasi yang diperoleh pada</w:t>
      </w:r>
      <w:r w:rsidRPr="00BE7488">
        <w:rPr>
          <w:i/>
          <w:lang w:val="en-US"/>
        </w:rPr>
        <w:t xml:space="preserve"> epoch</w:t>
      </w:r>
      <w:r>
        <w:rPr>
          <w:lang w:val="en-US"/>
        </w:rPr>
        <w:t xml:space="preserve"> ke-50 sebesar 0.0907. Oleh karena nilai kesalahan pelatihan dan nilai kesalahan validasi mendekati 0.0 secara stabil dan berada sa</w:t>
      </w:r>
      <w:r w:rsidR="00211405">
        <w:rPr>
          <w:lang w:val="en-US"/>
        </w:rPr>
        <w:t xml:space="preserve">ling beriringan maka dapat disimpulkan bahwa akurasi pelatihan dan akurasi validasi pada klasifikasi lung parenchyma dengan arsitektur </w:t>
      </w:r>
      <w:r w:rsidR="00211405" w:rsidRPr="00BE7488">
        <w:rPr>
          <w:i/>
          <w:lang w:val="en-US"/>
        </w:rPr>
        <w:t>ResNet50</w:t>
      </w:r>
      <w:r w:rsidR="00211405">
        <w:rPr>
          <w:lang w:val="en-US"/>
        </w:rPr>
        <w:t xml:space="preserve"> dan dataset citra original memiliki kondisi yang baik atau disebut dengan kondisi </w:t>
      </w:r>
      <w:r w:rsidR="00211405" w:rsidRPr="00BE7488">
        <w:rPr>
          <w:i/>
          <w:lang w:val="en-US"/>
        </w:rPr>
        <w:t>goodfit</w:t>
      </w:r>
      <w:r w:rsidR="00211405">
        <w:rPr>
          <w:lang w:val="en-US"/>
        </w:rPr>
        <w:t>.</w:t>
      </w:r>
    </w:p>
    <w:p w:rsidR="00AA7691" w:rsidRDefault="00211405" w:rsidP="00AA7691">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_Ref83389268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3</w:t>
      </w:r>
      <w:r w:rsidR="00722190">
        <w:rPr>
          <w:lang w:val="en-US"/>
        </w:rPr>
        <w:fldChar w:fldCharType="end"/>
      </w:r>
    </w:p>
    <w:p w:rsidR="00722190" w:rsidRDefault="00FE498C" w:rsidP="00722190">
      <w:pPr>
        <w:pStyle w:val="TEUnsoed-TextBodyspasi2"/>
        <w:keepNext/>
      </w:pPr>
      <w:r>
        <w:rPr>
          <w:noProof/>
          <w:lang w:val="en-US" w:eastAsia="en-US" w:bidi="ar-SA"/>
        </w:rPr>
        <w:drawing>
          <wp:inline distT="0" distB="0" distL="0" distR="0" wp14:anchorId="2E057C2B" wp14:editId="23794D32">
            <wp:extent cx="4029710" cy="3466465"/>
            <wp:effectExtent l="0" t="0" r="0"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9710" cy="3466465"/>
                    </a:xfrm>
                    <a:prstGeom prst="rect">
                      <a:avLst/>
                    </a:prstGeom>
                    <a:noFill/>
                    <a:ln>
                      <a:noFill/>
                    </a:ln>
                  </pic:spPr>
                </pic:pic>
              </a:graphicData>
            </a:graphic>
          </wp:inline>
        </w:drawing>
      </w:r>
    </w:p>
    <w:p w:rsidR="00500516" w:rsidRDefault="00722190" w:rsidP="00722190">
      <w:pPr>
        <w:pStyle w:val="Caption"/>
        <w:jc w:val="center"/>
      </w:pPr>
      <w:bookmarkStart w:id="103" w:name="_Ref83389268"/>
      <w:bookmarkStart w:id="104" w:name="_Toc83471331"/>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bookmarkEnd w:id="103"/>
      <w:r w:rsidRPr="00F660D8">
        <w:t>Confusion matrix LP ResNet50 original image</w:t>
      </w:r>
      <w:bookmarkEnd w:id="104"/>
    </w:p>
    <w:p w:rsidR="00500516" w:rsidRPr="00722190" w:rsidRDefault="00722190" w:rsidP="00500516">
      <w:pPr>
        <w:pStyle w:val="Caption"/>
        <w:jc w:val="center"/>
        <w:rPr>
          <w:lang w:val="en-US"/>
        </w:rPr>
      </w:pPr>
      <w:r w:rsidRPr="00722190">
        <w:rPr>
          <w:lang w:val="en-US"/>
        </w:rPr>
        <w:t xml:space="preserve"> </w:t>
      </w:r>
    </w:p>
    <w:p w:rsidR="00211405" w:rsidRDefault="00211405" w:rsidP="00AA7691">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_Ref83389268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3</w:t>
      </w:r>
      <w:r w:rsidR="00722190">
        <w:rPr>
          <w:lang w:val="en-US"/>
        </w:rPr>
        <w:fldChar w:fldCharType="end"/>
      </w:r>
      <w:r w:rsidR="005C40A7">
        <w:rPr>
          <w:lang w:val="en-US"/>
        </w:rPr>
        <w:t xml:space="preserve"> dapat diketahui garis y</w:t>
      </w:r>
      <w:r>
        <w:rPr>
          <w:lang w:val="en-US"/>
        </w:rPr>
        <w:t xml:space="preserve"> menunjukkan label sesungguhnya sedangkan garis </w:t>
      </w:r>
      <w:r w:rsidR="005C40A7">
        <w:rPr>
          <w:lang w:val="en-US"/>
        </w:rPr>
        <w:t>x menunjukkan label prediksi. Pada label NiCT terdapat 105 citra yang diprediksi benar untuk label NiCT, 0 citra diprediksi benar untuk label nCT, dan 0 citra diprediksi benar untuk label pCT. Artinya tingkat kebenaran pada label NiCT sebesar 105 dari 105 citra pengujian dan tingkat kesalahannya yaitu sebanyak 0 dari 105 citra pengujian. Kemudian untuk label nCT terdapat 0 citra yang diprediksi benar untuk label NiCT, 100 citra diprediksi benar untuk label nCT, dan 3 citra diprediksi benar untuk label pCT. Artinya tingkat kebenaran pada label NiCT sebesar 100 dari 103 citra pengujian dan tingkat kesalahannya yaitu sebanyak 3 dari 105 citra pengujian. Sedangkan untuk label pCT terdapat 0 citra yang diprediksi benar untuk label NiCT, 10 citra diprediksi benar untuk label nCT, dan 90 citra diprediksi benar untuk label pCT. Artinya tingkat kebenaran pada label NiCT sebesar 90 dari 100 citra pengujian dan tingkat kesalahannya yaitu sebanyak 10 dari 100 citra pengujian.</w:t>
      </w:r>
    </w:p>
    <w:p w:rsidR="005C40A7" w:rsidRDefault="005C40A7" w:rsidP="00AA7691">
      <w:pPr>
        <w:pStyle w:val="TEUnsoed-TextBodyspasi2"/>
        <w:rPr>
          <w:lang w:val="en-US"/>
        </w:rPr>
      </w:pPr>
      <w:r>
        <w:rPr>
          <w:lang w:val="en-US"/>
        </w:rPr>
        <w:t xml:space="preserve">Dari </w:t>
      </w:r>
      <w:r w:rsidR="00500516">
        <w:rPr>
          <w:lang w:val="en-US"/>
        </w:rPr>
        <w:t xml:space="preserve">nilai kebenaran dan nilai prediksi tersebut, maka dapat digunakan untuk menghitung performa </w:t>
      </w:r>
      <w:r w:rsidR="00BE7488">
        <w:rPr>
          <w:lang w:val="en-US"/>
        </w:rPr>
        <w:t>metrik</w:t>
      </w:r>
      <w:r w:rsidR="00500516">
        <w:rPr>
          <w:lang w:val="en-US"/>
        </w:rPr>
        <w:t xml:space="preserve"> berupa nilai akurasi, presisi, </w:t>
      </w:r>
      <w:r w:rsidR="00500516" w:rsidRPr="00BE7488">
        <w:rPr>
          <w:i/>
          <w:lang w:val="en-US"/>
        </w:rPr>
        <w:t>recall</w:t>
      </w:r>
      <w:r w:rsidR="00500516">
        <w:rPr>
          <w:lang w:val="en-US"/>
        </w:rPr>
        <w:t xml:space="preserve"> dan </w:t>
      </w:r>
      <w:r w:rsidR="00500516" w:rsidRPr="00BE7488">
        <w:rPr>
          <w:i/>
          <w:lang w:val="en-US"/>
        </w:rPr>
        <w:t xml:space="preserve">F1 </w:t>
      </w:r>
      <w:r w:rsidR="00BE7488" w:rsidRPr="00BE7488">
        <w:rPr>
          <w:i/>
          <w:lang w:val="en-US"/>
        </w:rPr>
        <w:t xml:space="preserve">score </w:t>
      </w:r>
      <w:r w:rsidR="00500516">
        <w:rPr>
          <w:lang w:val="en-US"/>
        </w:rPr>
        <w:t>sebagai berikut.</w:t>
      </w:r>
    </w:p>
    <w:p w:rsidR="00271A18" w:rsidRDefault="00271A18" w:rsidP="00271A18">
      <w:pPr>
        <w:pStyle w:val="TEUnsoed-TextBodyspasi2"/>
        <w:numPr>
          <w:ilvl w:val="1"/>
          <w:numId w:val="10"/>
        </w:numPr>
        <w:rPr>
          <w:lang w:val="en-US"/>
        </w:rPr>
      </w:pPr>
      <w:r>
        <w:rPr>
          <w:lang w:val="en-US"/>
        </w:rPr>
        <w:t>Akurasi</w:t>
      </w:r>
    </w:p>
    <w:p w:rsidR="00C51BAC" w:rsidRDefault="00C51BAC" w:rsidP="00C51BAC">
      <w:pPr>
        <w:pStyle w:val="TEUnsoed-TextBodyspasi2"/>
        <w:numPr>
          <w:ilvl w:val="0"/>
          <w:numId w:val="16"/>
        </w:numPr>
        <w:rPr>
          <w:lang w:val="en-US"/>
        </w:rPr>
      </w:pPr>
      <w:r>
        <w:rPr>
          <w:lang w:val="en-US"/>
        </w:rPr>
        <w:t>Akurasi NiCT</w:t>
      </w:r>
    </w:p>
    <w:tbl>
      <w:tblPr>
        <w:tblStyle w:val="TableGrid"/>
        <w:tblW w:w="7560" w:type="dxa"/>
        <w:tblInd w:w="918" w:type="dxa"/>
        <w:tblLook w:val="04A0" w:firstRow="1" w:lastRow="0" w:firstColumn="1" w:lastColumn="0" w:noHBand="0" w:noVBand="1"/>
      </w:tblPr>
      <w:tblGrid>
        <w:gridCol w:w="6570"/>
        <w:gridCol w:w="990"/>
      </w:tblGrid>
      <w:tr w:rsidR="00722190" w:rsidTr="00722190">
        <w:trPr>
          <w:trHeight w:val="738"/>
        </w:trPr>
        <w:tc>
          <w:tcPr>
            <w:tcW w:w="6570" w:type="dxa"/>
            <w:tcBorders>
              <w:top w:val="nil"/>
              <w:left w:val="nil"/>
              <w:bottom w:val="nil"/>
              <w:right w:val="nil"/>
            </w:tcBorders>
          </w:tcPr>
          <w:p w:rsidR="00722190" w:rsidRPr="00722190" w:rsidRDefault="00722190" w:rsidP="00722190">
            <w:pPr>
              <w:pStyle w:val="TEUnsoed-TextBodyspasi2"/>
              <w:ind w:left="1800" w:firstLine="0"/>
              <w:jc w:val="center"/>
              <w:rPr>
                <w:lang w:val="en-US"/>
              </w:rPr>
            </w:pPr>
            <m:oMathPara>
              <m:oMathParaPr>
                <m:jc m:val="center"/>
              </m:oMathParaPr>
              <m:oMath>
                <m:r>
                  <w:rPr>
                    <w:rFonts w:ascii="Cambria Math" w:hAnsi="Cambria Math"/>
                    <w:lang w:val="en-US"/>
                  </w:rPr>
                  <m:t xml:space="preserve">Akurasi NiCT=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tc>
        <w:tc>
          <w:tcPr>
            <w:tcW w:w="990" w:type="dxa"/>
            <w:tcBorders>
              <w:top w:val="nil"/>
              <w:left w:val="nil"/>
              <w:bottom w:val="nil"/>
              <w:right w:val="nil"/>
            </w:tcBorders>
          </w:tcPr>
          <w:p w:rsidR="00722190" w:rsidRDefault="00722190" w:rsidP="00722190">
            <w:pPr>
              <w:pStyle w:val="TEUnsoed-TextBodyspasi2"/>
              <w:keepNext/>
              <w:ind w:firstLine="0"/>
              <w:rPr>
                <w:lang w:val="en-US"/>
              </w:rPr>
            </w:pPr>
            <w:r>
              <w:rPr>
                <w:lang w:val="en-US"/>
              </w:rPr>
              <w:t>(4.1)</w:t>
            </w:r>
          </w:p>
        </w:tc>
      </w:tr>
    </w:tbl>
    <w:p w:rsidR="00722190" w:rsidRDefault="00722190" w:rsidP="00722190">
      <w:pPr>
        <w:pStyle w:val="Caption"/>
        <w:rPr>
          <w:lang w:val="en-US"/>
        </w:rPr>
      </w:pPr>
    </w:p>
    <w:p w:rsidR="00C51BAC" w:rsidRPr="00722190" w:rsidRDefault="00FE498C" w:rsidP="00426BDA">
      <w:pPr>
        <w:pStyle w:val="TEUnsoed-TextBodyspasi2"/>
        <w:ind w:left="1800" w:firstLine="0"/>
        <w:jc w:val="center"/>
        <w:rPr>
          <w:lang w:val="en-US"/>
        </w:rPr>
      </w:pPr>
      <m:oMathPara>
        <m:oMathParaPr>
          <m:jc m:val="center"/>
        </m:oMathParaPr>
        <m:oMath>
          <m:r>
            <w:rPr>
              <w:rFonts w:ascii="Cambria Math" w:hAnsi="Cambria Math"/>
              <w:lang w:val="en-US"/>
            </w:rPr>
            <m:t xml:space="preserve">Akurasi NiCT= </m:t>
          </m:r>
          <m:f>
            <m:fPr>
              <m:ctrlPr>
                <w:rPr>
                  <w:rFonts w:ascii="Cambria Math" w:hAnsi="Cambria Math"/>
                  <w:i/>
                  <w:lang w:val="en-US"/>
                </w:rPr>
              </m:ctrlPr>
            </m:fPr>
            <m:num>
              <m:r>
                <w:rPr>
                  <w:rFonts w:ascii="Cambria Math" w:hAnsi="Cambria Math"/>
                  <w:lang w:val="en-US"/>
                </w:rPr>
                <m:t>308</m:t>
              </m:r>
            </m:num>
            <m:den>
              <m:r>
                <w:rPr>
                  <w:rFonts w:ascii="Cambria Math" w:hAnsi="Cambria Math"/>
                  <w:lang w:val="en-US"/>
                </w:rPr>
                <m:t>308</m:t>
              </m:r>
            </m:den>
          </m:f>
        </m:oMath>
      </m:oMathPara>
    </w:p>
    <w:p w:rsidR="00C51BAC" w:rsidRPr="00722190" w:rsidRDefault="00FE498C" w:rsidP="00426BDA">
      <w:pPr>
        <w:pStyle w:val="TEUnsoed-TextBodyspasi2"/>
        <w:ind w:left="1800" w:firstLine="0"/>
        <w:jc w:val="center"/>
        <w:rPr>
          <w:lang w:val="en-US"/>
        </w:rPr>
      </w:pPr>
      <m:oMathPara>
        <m:oMathParaPr>
          <m:jc m:val="center"/>
        </m:oMathParaPr>
        <m:oMath>
          <m:r>
            <w:rPr>
              <w:rFonts w:ascii="Cambria Math" w:hAnsi="Cambria Math"/>
              <w:lang w:val="en-US"/>
            </w:rPr>
            <m:t>Akurasi NiCT= 1.00</m:t>
          </m:r>
        </m:oMath>
      </m:oMathPara>
    </w:p>
    <w:p w:rsidR="00C51BAC" w:rsidRDefault="00C51BAC" w:rsidP="00C51BAC">
      <w:pPr>
        <w:pStyle w:val="TEUnsoed-TextBodyspasi2"/>
        <w:numPr>
          <w:ilvl w:val="0"/>
          <w:numId w:val="16"/>
        </w:numPr>
        <w:rPr>
          <w:lang w:val="en-US"/>
        </w:rPr>
      </w:pPr>
      <w:r>
        <w:rPr>
          <w:lang w:val="en-US"/>
        </w:rPr>
        <w:t>Akurasi nCT</w:t>
      </w:r>
    </w:p>
    <w:p w:rsidR="00C51BAC" w:rsidRPr="00722190" w:rsidRDefault="00FE498C" w:rsidP="00426BDA">
      <w:pPr>
        <w:pStyle w:val="TEUnsoed-TextBodyspasi2"/>
        <w:ind w:left="1800" w:firstLine="0"/>
        <w:jc w:val="center"/>
        <w:rPr>
          <w:lang w:val="en-US"/>
        </w:rPr>
      </w:pPr>
      <m:oMathPara>
        <m:oMathParaPr>
          <m:jc m:val="center"/>
        </m:oMathParaPr>
        <m:oMath>
          <m:r>
            <w:rPr>
              <w:rFonts w:ascii="Cambria Math" w:hAnsi="Cambria Math"/>
              <w:lang w:val="en-US"/>
            </w:rPr>
            <m:t xml:space="preserve">Akurasi nCT= </m:t>
          </m:r>
          <m:f>
            <m:fPr>
              <m:ctrlPr>
                <w:rPr>
                  <w:rFonts w:ascii="Cambria Math" w:hAnsi="Cambria Math"/>
                  <w:i/>
                  <w:lang w:val="en-US"/>
                </w:rPr>
              </m:ctrlPr>
            </m:fPr>
            <m:num>
              <m:r>
                <w:rPr>
                  <w:rFonts w:ascii="Cambria Math" w:hAnsi="Cambria Math"/>
                  <w:lang w:val="en-US"/>
                </w:rPr>
                <m:t>295</m:t>
              </m:r>
            </m:num>
            <m:den>
              <m:r>
                <w:rPr>
                  <w:rFonts w:ascii="Cambria Math" w:hAnsi="Cambria Math"/>
                  <w:lang w:val="en-US"/>
                </w:rPr>
                <m:t>308</m:t>
              </m:r>
            </m:den>
          </m:f>
        </m:oMath>
      </m:oMathPara>
    </w:p>
    <w:p w:rsidR="00C51BAC" w:rsidRPr="00722190" w:rsidRDefault="00FE498C" w:rsidP="00426BDA">
      <w:pPr>
        <w:pStyle w:val="TEUnsoed-TextBodyspasi2"/>
        <w:ind w:left="1800" w:firstLine="0"/>
        <w:jc w:val="center"/>
        <w:rPr>
          <w:lang w:val="en-US"/>
        </w:rPr>
      </w:pPr>
      <m:oMathPara>
        <m:oMathParaPr>
          <m:jc m:val="center"/>
        </m:oMathParaPr>
        <m:oMath>
          <m:r>
            <w:rPr>
              <w:rFonts w:ascii="Cambria Math" w:hAnsi="Cambria Math"/>
              <w:lang w:val="en-US"/>
            </w:rPr>
            <m:t>Akurasi nCT= 0.96</m:t>
          </m:r>
        </m:oMath>
      </m:oMathPara>
    </w:p>
    <w:p w:rsidR="00C51BAC" w:rsidRDefault="00C51BAC" w:rsidP="00C51BAC">
      <w:pPr>
        <w:pStyle w:val="TEUnsoed-TextBodyspasi2"/>
        <w:numPr>
          <w:ilvl w:val="0"/>
          <w:numId w:val="16"/>
        </w:numPr>
        <w:rPr>
          <w:lang w:val="en-US"/>
        </w:rPr>
      </w:pPr>
      <w:r>
        <w:rPr>
          <w:lang w:val="en-US"/>
        </w:rPr>
        <w:t>Akurasi pCT</w:t>
      </w:r>
    </w:p>
    <w:p w:rsidR="00C51BAC" w:rsidRPr="00FE498C" w:rsidRDefault="00FE498C" w:rsidP="00426BDA">
      <w:pPr>
        <w:pStyle w:val="TEUnsoed-TextBodyspasi2"/>
        <w:ind w:left="1800" w:firstLine="0"/>
        <w:jc w:val="center"/>
        <w:rPr>
          <w:lang w:val="en-US"/>
        </w:rPr>
      </w:pPr>
      <m:oMathPara>
        <m:oMath>
          <m:r>
            <w:rPr>
              <w:rFonts w:ascii="Cambria Math" w:hAnsi="Cambria Math"/>
              <w:lang w:val="en-US"/>
            </w:rPr>
            <m:t xml:space="preserve">Akurasi pCT= </m:t>
          </m:r>
          <m:f>
            <m:fPr>
              <m:ctrlPr>
                <w:rPr>
                  <w:rFonts w:ascii="Cambria Math" w:hAnsi="Cambria Math"/>
                  <w:i/>
                  <w:lang w:val="en-US"/>
                </w:rPr>
              </m:ctrlPr>
            </m:fPr>
            <m:num>
              <m:r>
                <w:rPr>
                  <w:rFonts w:ascii="Cambria Math" w:hAnsi="Cambria Math"/>
                  <w:lang w:val="en-US"/>
                </w:rPr>
                <m:t>295</m:t>
              </m:r>
            </m:num>
            <m:den>
              <m:r>
                <w:rPr>
                  <w:rFonts w:ascii="Cambria Math" w:hAnsi="Cambria Math"/>
                  <w:lang w:val="en-US"/>
                </w:rPr>
                <m:t>308</m:t>
              </m:r>
            </m:den>
          </m:f>
        </m:oMath>
      </m:oMathPara>
    </w:p>
    <w:p w:rsidR="00C51BAC" w:rsidRPr="00FE498C" w:rsidRDefault="00FE498C" w:rsidP="00426BDA">
      <w:pPr>
        <w:pStyle w:val="TEUnsoed-TextBodyspasi2"/>
        <w:ind w:left="1800" w:firstLine="0"/>
        <w:jc w:val="center"/>
        <w:rPr>
          <w:lang w:val="en-US"/>
        </w:rPr>
      </w:pPr>
      <m:oMathPara>
        <m:oMath>
          <m:r>
            <w:rPr>
              <w:rFonts w:ascii="Cambria Math" w:hAnsi="Cambria Math"/>
              <w:lang w:val="en-US"/>
            </w:rPr>
            <m:t>Akurasi pCT=0.96</m:t>
          </m:r>
        </m:oMath>
      </m:oMathPara>
    </w:p>
    <w:p w:rsidR="00C51BAC" w:rsidRDefault="00C51BAC" w:rsidP="00C51BAC">
      <w:pPr>
        <w:pStyle w:val="TEUnsoed-TextBodyspasi2"/>
        <w:numPr>
          <w:ilvl w:val="0"/>
          <w:numId w:val="16"/>
        </w:numPr>
        <w:rPr>
          <w:lang w:val="en-US"/>
        </w:rPr>
      </w:pPr>
      <w:r>
        <w:rPr>
          <w:lang w:val="en-US"/>
        </w:rPr>
        <w:t>Makro akurasi</w:t>
      </w:r>
    </w:p>
    <w:p w:rsidR="00C51BAC" w:rsidRPr="00FE498C" w:rsidRDefault="00FE498C" w:rsidP="00426BDA">
      <w:pPr>
        <w:pStyle w:val="TEUnsoed-TextBodyspasi2"/>
        <w:ind w:left="1800" w:firstLine="0"/>
        <w:jc w:val="center"/>
        <w:rPr>
          <w:lang w:val="en-US"/>
        </w:rPr>
      </w:pPr>
      <m:oMathPara>
        <m:oMath>
          <m:r>
            <w:rPr>
              <w:rFonts w:ascii="Cambria Math" w:hAnsi="Cambria Math"/>
              <w:lang w:val="en-US"/>
            </w:rPr>
            <m:t xml:space="preserve">Makro akurasi= </m:t>
          </m:r>
          <m:f>
            <m:fPr>
              <m:ctrlPr>
                <w:rPr>
                  <w:rFonts w:ascii="Cambria Math" w:hAnsi="Cambria Math"/>
                  <w:i/>
                  <w:lang w:val="en-US"/>
                </w:rPr>
              </m:ctrlPr>
            </m:fPr>
            <m:num>
              <m:r>
                <w:rPr>
                  <w:rFonts w:ascii="Cambria Math" w:hAnsi="Cambria Math"/>
                  <w:lang w:val="en-US"/>
                </w:rPr>
                <m:t>1.00+0.96+0.96</m:t>
              </m:r>
            </m:num>
            <m:den>
              <m:r>
                <w:rPr>
                  <w:rFonts w:ascii="Cambria Math" w:hAnsi="Cambria Math"/>
                  <w:lang w:val="en-US"/>
                </w:rPr>
                <m:t>3</m:t>
              </m:r>
            </m:den>
          </m:f>
        </m:oMath>
      </m:oMathPara>
    </w:p>
    <w:p w:rsidR="00C51BAC" w:rsidRPr="00FE498C" w:rsidRDefault="00FE498C" w:rsidP="00426BDA">
      <w:pPr>
        <w:pStyle w:val="TEUnsoed-TextBodyspasi2"/>
        <w:ind w:left="1800" w:firstLine="0"/>
        <w:jc w:val="center"/>
        <w:rPr>
          <w:lang w:val="en-US"/>
        </w:rPr>
      </w:pPr>
      <m:oMathPara>
        <m:oMath>
          <m:r>
            <w:rPr>
              <w:rFonts w:ascii="Cambria Math" w:hAnsi="Cambria Math"/>
              <w:lang w:val="en-US"/>
            </w:rPr>
            <m:t>Makro akurasi= 0.97</m:t>
          </m:r>
        </m:oMath>
      </m:oMathPara>
    </w:p>
    <w:p w:rsidR="00271A18" w:rsidRDefault="00271A18" w:rsidP="00271A18">
      <w:pPr>
        <w:pStyle w:val="TEUnsoed-TextBodyspasi2"/>
        <w:numPr>
          <w:ilvl w:val="1"/>
          <w:numId w:val="10"/>
        </w:numPr>
        <w:rPr>
          <w:lang w:val="en-US"/>
        </w:rPr>
      </w:pPr>
      <w:r>
        <w:rPr>
          <w:lang w:val="en-US"/>
        </w:rPr>
        <w:t>Presisi</w:t>
      </w:r>
    </w:p>
    <w:p w:rsidR="008300BE" w:rsidRDefault="008300BE" w:rsidP="008300BE">
      <w:pPr>
        <w:pStyle w:val="TEUnsoed-TextBodyspasi2"/>
        <w:numPr>
          <w:ilvl w:val="0"/>
          <w:numId w:val="15"/>
        </w:numPr>
        <w:rPr>
          <w:lang w:val="en-US"/>
        </w:rPr>
      </w:pPr>
      <w:r>
        <w:rPr>
          <w:lang w:val="en-US"/>
        </w:rPr>
        <w:t>Presisi NiCT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722190">
            <w:pPr>
              <w:pStyle w:val="TEUnsoed-TextBodyspasi2"/>
              <w:ind w:left="1800" w:firstLine="0"/>
              <w:jc w:val="center"/>
              <w:rPr>
                <w:lang w:val="en-US"/>
              </w:rPr>
            </w:pPr>
            <m:oMathPara>
              <m:oMath>
                <m:r>
                  <w:rPr>
                    <w:rFonts w:ascii="Cambria Math" w:hAnsi="Cambria Math"/>
                    <w:lang w:val="en-US"/>
                  </w:rPr>
                  <m:t xml:space="preserve">Presisi NiCT=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(4.2)</w:t>
            </w:r>
          </w:p>
        </w:tc>
      </w:tr>
    </w:tbl>
    <w:p w:rsidR="00722190" w:rsidRPr="00722190" w:rsidRDefault="00722190" w:rsidP="00722190">
      <w:pPr>
        <w:pStyle w:val="TEUnsoed-TextBodyspasi2"/>
        <w:ind w:firstLine="0"/>
        <w:rPr>
          <w:b/>
          <w:lang w:val="en-US"/>
        </w:rPr>
      </w:pPr>
    </w:p>
    <w:p w:rsidR="00271A18"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NiCT= </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m:t>
              </m:r>
            </m:den>
          </m:f>
        </m:oMath>
      </m:oMathPara>
    </w:p>
    <w:p w:rsidR="00271A18" w:rsidRPr="00FE498C" w:rsidRDefault="00FE498C" w:rsidP="00426BDA">
      <w:pPr>
        <w:pStyle w:val="TEUnsoed-TextBodyspasi2"/>
        <w:ind w:left="1080" w:firstLine="0"/>
        <w:jc w:val="center"/>
        <w:rPr>
          <w:lang w:val="en-US"/>
        </w:rPr>
      </w:pPr>
      <m:oMathPara>
        <m:oMath>
          <m:r>
            <w:rPr>
              <w:rFonts w:ascii="Cambria Math" w:hAnsi="Cambria Math"/>
              <w:lang w:val="en-US"/>
            </w:rPr>
            <m:t>Presisi NiCT= 1.00</m:t>
          </m:r>
        </m:oMath>
      </m:oMathPara>
    </w:p>
    <w:p w:rsidR="008300BE" w:rsidRPr="008300BE" w:rsidRDefault="008300BE" w:rsidP="008300BE">
      <w:pPr>
        <w:pStyle w:val="TEUnsoed-TextBodyspasi2"/>
        <w:numPr>
          <w:ilvl w:val="0"/>
          <w:numId w:val="15"/>
        </w:numPr>
        <w:rPr>
          <w:lang w:val="en-US"/>
        </w:rPr>
      </w:pPr>
      <w:r>
        <w:rPr>
          <w:lang w:val="en-US"/>
        </w:rPr>
        <w:t>Presisi nCT</w:t>
      </w:r>
    </w:p>
    <w:p w:rsidR="00271A18"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nCT= </m:t>
          </m:r>
          <m:f>
            <m:fPr>
              <m:ctrlPr>
                <w:rPr>
                  <w:rFonts w:ascii="Cambria Math" w:hAnsi="Cambria Math"/>
                  <w:i/>
                  <w:lang w:val="en-US"/>
                </w:rPr>
              </m:ctrlPr>
            </m:fPr>
            <m:num>
              <m:r>
                <w:rPr>
                  <w:rFonts w:ascii="Cambria Math" w:hAnsi="Cambria Math"/>
                  <w:lang w:val="en-US"/>
                </w:rPr>
                <m:t>100</m:t>
              </m:r>
            </m:num>
            <m:den>
              <m:r>
                <w:rPr>
                  <w:rFonts w:ascii="Cambria Math" w:hAnsi="Cambria Math"/>
                  <w:lang w:val="en-US"/>
                </w:rPr>
                <m:t>103</m:t>
              </m:r>
            </m:den>
          </m:f>
        </m:oMath>
      </m:oMathPara>
    </w:p>
    <w:p w:rsidR="008300BE" w:rsidRPr="00FE498C" w:rsidRDefault="00FE498C" w:rsidP="00426BDA">
      <w:pPr>
        <w:pStyle w:val="TEUnsoed-TextBodyspasi2"/>
        <w:ind w:left="1080" w:firstLine="0"/>
        <w:jc w:val="center"/>
        <w:rPr>
          <w:lang w:val="en-US"/>
        </w:rPr>
      </w:pPr>
      <m:oMathPara>
        <m:oMath>
          <m:r>
            <w:rPr>
              <w:rFonts w:ascii="Cambria Math" w:hAnsi="Cambria Math"/>
              <w:lang w:val="en-US"/>
            </w:rPr>
            <m:t>Presisi nCT= 0.97</m:t>
          </m:r>
        </m:oMath>
      </m:oMathPara>
    </w:p>
    <w:p w:rsidR="008300BE" w:rsidRPr="008300BE" w:rsidRDefault="008300BE" w:rsidP="008300BE">
      <w:pPr>
        <w:pStyle w:val="TEUnsoed-TextBodyspasi2"/>
        <w:numPr>
          <w:ilvl w:val="0"/>
          <w:numId w:val="15"/>
        </w:numPr>
        <w:rPr>
          <w:lang w:val="en-US"/>
        </w:rPr>
      </w:pPr>
      <w:r>
        <w:rPr>
          <w:lang w:val="en-US"/>
        </w:rPr>
        <w:t>Presisi pCT</w:t>
      </w:r>
    </w:p>
    <w:p w:rsidR="008300BE"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pCT= </m:t>
          </m:r>
          <m:f>
            <m:fPr>
              <m:ctrlPr>
                <w:rPr>
                  <w:rFonts w:ascii="Cambria Math" w:hAnsi="Cambria Math"/>
                  <w:i/>
                  <w:lang w:val="en-US"/>
                </w:rPr>
              </m:ctrlPr>
            </m:fPr>
            <m:num>
              <m:r>
                <w:rPr>
                  <w:rFonts w:ascii="Cambria Math" w:hAnsi="Cambria Math"/>
                  <w:lang w:val="en-US"/>
                </w:rPr>
                <m:t>90</m:t>
              </m:r>
            </m:num>
            <m:den>
              <m:r>
                <w:rPr>
                  <w:rFonts w:ascii="Cambria Math" w:hAnsi="Cambria Math"/>
                  <w:lang w:val="en-US"/>
                </w:rPr>
                <m:t>100</m:t>
              </m:r>
            </m:den>
          </m:f>
        </m:oMath>
      </m:oMathPara>
    </w:p>
    <w:p w:rsidR="008300BE" w:rsidRPr="00FE498C" w:rsidRDefault="00FE498C" w:rsidP="00426BDA">
      <w:pPr>
        <w:pStyle w:val="TEUnsoed-TextBodyspasi2"/>
        <w:ind w:left="1080" w:firstLine="0"/>
        <w:jc w:val="center"/>
        <w:rPr>
          <w:lang w:val="en-US"/>
        </w:rPr>
      </w:pPr>
      <m:oMathPara>
        <m:oMath>
          <m:r>
            <w:rPr>
              <w:rFonts w:ascii="Cambria Math" w:hAnsi="Cambria Math"/>
              <w:lang w:val="en-US"/>
            </w:rPr>
            <m:t>Presisi pCT= 0.90</m:t>
          </m:r>
        </m:oMath>
      </m:oMathPara>
    </w:p>
    <w:p w:rsidR="008300BE" w:rsidRDefault="008300BE" w:rsidP="008300BE">
      <w:pPr>
        <w:pStyle w:val="TEUnsoed-TextBodyspasi2"/>
        <w:numPr>
          <w:ilvl w:val="0"/>
          <w:numId w:val="15"/>
        </w:numPr>
        <w:rPr>
          <w:lang w:val="en-US"/>
        </w:rPr>
      </w:pPr>
      <w:r>
        <w:rPr>
          <w:lang w:val="en-US"/>
        </w:rPr>
        <w:t>Makro presisi</w:t>
      </w:r>
    </w:p>
    <w:p w:rsidR="008300BE" w:rsidRPr="008300BE" w:rsidRDefault="008300BE" w:rsidP="00426BDA">
      <w:pPr>
        <w:pStyle w:val="TEUnsoed-TextBodyspasi2"/>
        <w:ind w:left="1800" w:firstLine="0"/>
        <w:jc w:val="center"/>
        <w:rPr>
          <w:lang w:val="en-US"/>
        </w:rPr>
      </w:pPr>
      <w:r>
        <w:rPr>
          <w:lang w:val="en-US"/>
        </w:rPr>
        <w:t xml:space="preserve">Makro </w:t>
      </w:r>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(1.00+0.97+0.90)</m:t>
            </m:r>
          </m:num>
          <m:den>
            <m:r>
              <w:rPr>
                <w:rFonts w:ascii="Cambria Math" w:hAnsi="Cambria Math"/>
                <w:lang w:val="en-US"/>
              </w:rPr>
              <m:t>3</m:t>
            </m:r>
          </m:den>
        </m:f>
      </m:oMath>
    </w:p>
    <w:p w:rsidR="00271A18" w:rsidRPr="00FE498C" w:rsidRDefault="00FE498C" w:rsidP="00426BDA">
      <w:pPr>
        <w:pStyle w:val="TEUnsoed-TextBodyspasi2"/>
        <w:ind w:left="1080" w:firstLine="0"/>
        <w:jc w:val="center"/>
        <w:rPr>
          <w:lang w:val="en-US"/>
        </w:rPr>
      </w:pPr>
      <m:oMathPara>
        <m:oMath>
          <m:r>
            <w:rPr>
              <w:rFonts w:ascii="Cambria Math" w:hAnsi="Cambria Math"/>
              <w:lang w:val="en-US"/>
            </w:rPr>
            <m:t>Makro presisi = 0.96</m:t>
          </m:r>
        </m:oMath>
      </m:oMathPara>
    </w:p>
    <w:p w:rsidR="00271A18" w:rsidRDefault="00271A18" w:rsidP="00271A18">
      <w:pPr>
        <w:pStyle w:val="TEUnsoed-TextBodyspasi2"/>
        <w:numPr>
          <w:ilvl w:val="1"/>
          <w:numId w:val="10"/>
        </w:numPr>
        <w:rPr>
          <w:lang w:val="en-US"/>
        </w:rPr>
      </w:pPr>
      <w:r>
        <w:rPr>
          <w:lang w:val="en-US"/>
        </w:rPr>
        <w:t>Recall</w:t>
      </w:r>
    </w:p>
    <w:p w:rsidR="008300BE" w:rsidRDefault="008300BE" w:rsidP="008300BE">
      <w:pPr>
        <w:pStyle w:val="TEUnsoed-TextBodyspasi2"/>
        <w:numPr>
          <w:ilvl w:val="0"/>
          <w:numId w:val="15"/>
        </w:numPr>
        <w:rPr>
          <w:lang w:val="en-US"/>
        </w:rPr>
      </w:pPr>
      <w:r>
        <w:rPr>
          <w:lang w:val="en-US"/>
        </w:rPr>
        <w:t>Recall NiCT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722190">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722190" w:rsidRDefault="00722190" w:rsidP="00722190">
      <w:pPr>
        <w:pStyle w:val="TEUnsoed-TextBodyspasi2"/>
        <w:ind w:firstLine="0"/>
        <w:rPr>
          <w:lang w:val="en-US"/>
        </w:rPr>
      </w:pPr>
    </w:p>
    <w:p w:rsidR="008300BE"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NiCT= </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m:t>
              </m:r>
            </m:den>
          </m:f>
        </m:oMath>
      </m:oMathPara>
    </w:p>
    <w:p w:rsidR="008300BE" w:rsidRPr="00FE498C" w:rsidRDefault="00FE498C" w:rsidP="00426BDA">
      <w:pPr>
        <w:pStyle w:val="TEUnsoed-TextBodyspasi2"/>
        <w:ind w:left="1080" w:firstLine="0"/>
        <w:jc w:val="center"/>
        <w:rPr>
          <w:lang w:val="en-US"/>
        </w:rPr>
      </w:pPr>
      <m:oMathPara>
        <m:oMath>
          <m:r>
            <w:rPr>
              <w:rFonts w:ascii="Cambria Math" w:hAnsi="Cambria Math"/>
              <w:lang w:val="en-US"/>
            </w:rPr>
            <m:t>Recall NiCT= 1.00</m:t>
          </m:r>
        </m:oMath>
      </m:oMathPara>
    </w:p>
    <w:p w:rsidR="008300BE" w:rsidRPr="008300BE" w:rsidRDefault="00A91AD5" w:rsidP="00A91AD5">
      <w:pPr>
        <w:pStyle w:val="TEUnsoed-TextBodyspasi2"/>
        <w:numPr>
          <w:ilvl w:val="0"/>
          <w:numId w:val="15"/>
        </w:numPr>
        <w:rPr>
          <w:lang w:val="en-US"/>
        </w:rPr>
      </w:pPr>
      <w:r>
        <w:rPr>
          <w:lang w:val="en-US"/>
        </w:rPr>
        <w:t>Recall</w:t>
      </w:r>
      <w:r w:rsidR="008300BE">
        <w:rPr>
          <w:lang w:val="en-US"/>
        </w:rPr>
        <w:t xml:space="preserve"> nCT</w:t>
      </w:r>
    </w:p>
    <w:p w:rsidR="008300BE"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nCT= </m:t>
          </m:r>
          <m:f>
            <m:fPr>
              <m:ctrlPr>
                <w:rPr>
                  <w:rFonts w:ascii="Cambria Math" w:hAnsi="Cambria Math"/>
                  <w:i/>
                  <w:lang w:val="en-US"/>
                </w:rPr>
              </m:ctrlPr>
            </m:fPr>
            <m:num>
              <m:r>
                <w:rPr>
                  <w:rFonts w:ascii="Cambria Math" w:hAnsi="Cambria Math"/>
                  <w:lang w:val="en-US"/>
                </w:rPr>
                <m:t>100</m:t>
              </m:r>
            </m:num>
            <m:den>
              <m:r>
                <w:rPr>
                  <w:rFonts w:ascii="Cambria Math" w:hAnsi="Cambria Math"/>
                  <w:lang w:val="en-US"/>
                </w:rPr>
                <m:t>110</m:t>
              </m:r>
            </m:den>
          </m:f>
        </m:oMath>
      </m:oMathPara>
    </w:p>
    <w:p w:rsidR="008300BE" w:rsidRPr="00FE498C" w:rsidRDefault="00FE498C" w:rsidP="00426BDA">
      <w:pPr>
        <w:pStyle w:val="TEUnsoed-TextBodyspasi2"/>
        <w:ind w:left="1080" w:firstLine="0"/>
        <w:jc w:val="center"/>
        <w:rPr>
          <w:lang w:val="en-US"/>
        </w:rPr>
      </w:pPr>
      <m:oMathPara>
        <m:oMath>
          <m:r>
            <w:rPr>
              <w:rFonts w:ascii="Cambria Math" w:hAnsi="Cambria Math"/>
              <w:lang w:val="en-US"/>
            </w:rPr>
            <m:t>Recall nCT= 0.91</m:t>
          </m:r>
        </m:oMath>
      </m:oMathPara>
    </w:p>
    <w:p w:rsidR="008300BE" w:rsidRPr="008300BE" w:rsidRDefault="00A91AD5" w:rsidP="00A91AD5">
      <w:pPr>
        <w:pStyle w:val="TEUnsoed-TextBodyspasi2"/>
        <w:numPr>
          <w:ilvl w:val="0"/>
          <w:numId w:val="15"/>
        </w:numPr>
        <w:rPr>
          <w:lang w:val="en-US"/>
        </w:rPr>
      </w:pPr>
      <w:r>
        <w:rPr>
          <w:lang w:val="en-US"/>
        </w:rPr>
        <w:t>Recall</w:t>
      </w:r>
      <w:r w:rsidR="008300BE">
        <w:rPr>
          <w:lang w:val="en-US"/>
        </w:rPr>
        <w:t xml:space="preserve"> pCT</w:t>
      </w:r>
    </w:p>
    <w:p w:rsidR="008300BE"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pCT= </m:t>
          </m:r>
          <m:f>
            <m:fPr>
              <m:ctrlPr>
                <w:rPr>
                  <w:rFonts w:ascii="Cambria Math" w:hAnsi="Cambria Math"/>
                  <w:i/>
                  <w:lang w:val="en-US"/>
                </w:rPr>
              </m:ctrlPr>
            </m:fPr>
            <m:num>
              <m:r>
                <w:rPr>
                  <w:rFonts w:ascii="Cambria Math" w:hAnsi="Cambria Math"/>
                  <w:lang w:val="en-US"/>
                </w:rPr>
                <m:t>90</m:t>
              </m:r>
            </m:num>
            <m:den>
              <m:r>
                <w:rPr>
                  <w:rFonts w:ascii="Cambria Math" w:hAnsi="Cambria Math"/>
                  <w:lang w:val="en-US"/>
                </w:rPr>
                <m:t>93</m:t>
              </m:r>
            </m:den>
          </m:f>
        </m:oMath>
      </m:oMathPara>
    </w:p>
    <w:p w:rsidR="008300BE" w:rsidRPr="00FE498C" w:rsidRDefault="00FE498C" w:rsidP="00426BDA">
      <w:pPr>
        <w:pStyle w:val="TEUnsoed-TextBodyspasi2"/>
        <w:ind w:left="1080" w:firstLine="0"/>
        <w:jc w:val="center"/>
        <w:rPr>
          <w:lang w:val="en-US"/>
        </w:rPr>
      </w:pPr>
      <m:oMathPara>
        <m:oMath>
          <m:r>
            <w:rPr>
              <w:rFonts w:ascii="Cambria Math" w:hAnsi="Cambria Math"/>
              <w:lang w:val="en-US"/>
            </w:rPr>
            <m:t>Recall pCT= 0.97</m:t>
          </m:r>
        </m:oMath>
      </m:oMathPara>
    </w:p>
    <w:p w:rsidR="008300BE" w:rsidRDefault="00A91AD5" w:rsidP="00A91AD5">
      <w:pPr>
        <w:pStyle w:val="TEUnsoed-TextBodyspasi2"/>
        <w:numPr>
          <w:ilvl w:val="0"/>
          <w:numId w:val="15"/>
        </w:numPr>
        <w:rPr>
          <w:lang w:val="en-US"/>
        </w:rPr>
      </w:pPr>
      <w:r>
        <w:rPr>
          <w:lang w:val="en-US"/>
        </w:rPr>
        <w:t>Makro recall</w:t>
      </w:r>
    </w:p>
    <w:p w:rsidR="008300BE" w:rsidRPr="00FE498C" w:rsidRDefault="00FE498C" w:rsidP="00426BDA">
      <w:pPr>
        <w:pStyle w:val="TEUnsoed-TextBodyspasi2"/>
        <w:ind w:left="3240" w:firstLine="0"/>
        <w:jc w:val="center"/>
        <w:rPr>
          <w:lang w:val="en-US"/>
        </w:rPr>
      </w:pPr>
      <m:oMathPara>
        <m:oMath>
          <m:r>
            <w:rPr>
              <w:rFonts w:ascii="Cambria Math" w:hAnsi="Cambria Math"/>
              <w:lang w:val="en-US"/>
            </w:rPr>
            <m:t xml:space="preserve">Makro recall = </m:t>
          </m:r>
          <m:f>
            <m:fPr>
              <m:ctrlPr>
                <w:rPr>
                  <w:rFonts w:ascii="Cambria Math" w:hAnsi="Cambria Math"/>
                  <w:i/>
                  <w:lang w:val="en-US"/>
                </w:rPr>
              </m:ctrlPr>
            </m:fPr>
            <m:num>
              <m:r>
                <w:rPr>
                  <w:rFonts w:ascii="Cambria Math" w:hAnsi="Cambria Math"/>
                  <w:lang w:val="en-US"/>
                </w:rPr>
                <m:t>(1.00+0.91+0.97)</m:t>
              </m:r>
            </m:num>
            <m:den>
              <m:r>
                <w:rPr>
                  <w:rFonts w:ascii="Cambria Math" w:hAnsi="Cambria Math"/>
                  <w:lang w:val="en-US"/>
                </w:rPr>
                <m:t>3</m:t>
              </m:r>
            </m:den>
          </m:f>
        </m:oMath>
      </m:oMathPara>
    </w:p>
    <w:p w:rsidR="008300BE" w:rsidRPr="00FE498C" w:rsidRDefault="00FE498C" w:rsidP="00426BDA">
      <w:pPr>
        <w:pStyle w:val="TEUnsoed-TextBodyspasi2"/>
        <w:ind w:left="1080" w:firstLine="0"/>
        <w:jc w:val="center"/>
        <w:rPr>
          <w:lang w:val="en-US"/>
        </w:rPr>
      </w:pPr>
      <m:oMathPara>
        <m:oMath>
          <m:r>
            <w:rPr>
              <w:rFonts w:ascii="Cambria Math" w:hAnsi="Cambria Math"/>
              <w:lang w:val="en-US"/>
            </w:rPr>
            <m:t>Makro recall = 0.96</m:t>
          </m:r>
        </m:oMath>
      </m:oMathPara>
    </w:p>
    <w:p w:rsidR="00271A18" w:rsidRDefault="00271A18" w:rsidP="00271A18">
      <w:pPr>
        <w:pStyle w:val="TEUnsoed-TextBodyspasi2"/>
        <w:numPr>
          <w:ilvl w:val="1"/>
          <w:numId w:val="10"/>
        </w:numPr>
        <w:rPr>
          <w:lang w:val="en-US"/>
        </w:rPr>
      </w:pPr>
      <w:r>
        <w:rPr>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722190">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722190">
            <w:pPr>
              <w:pStyle w:val="TEUnsoed-TextBodyspasi2"/>
              <w:keepNext/>
              <w:ind w:firstLine="0"/>
              <w:jc w:val="center"/>
              <w:rPr>
                <w:lang w:val="en-US"/>
              </w:rPr>
            </w:pPr>
            <w:r>
              <w:rPr>
                <w:lang w:val="en-US"/>
              </w:rPr>
              <w:t>(4.4)</w:t>
            </w:r>
          </w:p>
        </w:tc>
      </w:tr>
    </w:tbl>
    <w:p w:rsidR="00722190" w:rsidRDefault="00722190" w:rsidP="00722190">
      <w:pPr>
        <w:pStyle w:val="TEUnsoed-TextBodyspasi2"/>
        <w:rPr>
          <w:lang w:val="en-US"/>
        </w:rPr>
      </w:pPr>
    </w:p>
    <w:p w:rsidR="00A91AD5" w:rsidRPr="00FE498C" w:rsidRDefault="00FE498C" w:rsidP="00426BDA">
      <w:pPr>
        <w:pStyle w:val="TEUnsoed-TextBodyspasi2"/>
        <w:ind w:left="2160" w:firstLine="720"/>
        <w:jc w:val="center"/>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0.9216 </m:t>
              </m:r>
            </m:num>
            <m:den>
              <m:r>
                <w:rPr>
                  <w:rFonts w:ascii="Cambria Math" w:hAnsi="Cambria Math"/>
                  <w:lang w:val="en-US"/>
                </w:rPr>
                <m:t>1.92</m:t>
              </m:r>
            </m:den>
          </m:f>
        </m:oMath>
      </m:oMathPara>
    </w:p>
    <w:p w:rsidR="00A240CA" w:rsidRPr="00FE498C" w:rsidRDefault="00FE498C" w:rsidP="00426BDA">
      <w:pPr>
        <w:pStyle w:val="TEUnsoed-TextBodyspasi2"/>
        <w:ind w:left="1080" w:firstLine="0"/>
        <w:jc w:val="center"/>
        <w:rPr>
          <w:lang w:val="en-US"/>
        </w:rPr>
      </w:pPr>
      <m:oMathPara>
        <m:oMath>
          <m:r>
            <w:rPr>
              <w:rFonts w:ascii="Cambria Math" w:hAnsi="Cambria Math"/>
              <w:lang w:val="en-US"/>
            </w:rPr>
            <m:t>F1 score = 0.96</m:t>
          </m:r>
        </m:oMath>
      </m:oMathPara>
    </w:p>
    <w:p w:rsidR="00426BDA" w:rsidRPr="00426BDA" w:rsidRDefault="00426BDA" w:rsidP="00426BDA">
      <w:pPr>
        <w:pStyle w:val="TEUnsoed-TextBodyspasi2"/>
        <w:ind w:firstLine="720"/>
        <w:rPr>
          <w:lang w:val="en-US"/>
        </w:rPr>
      </w:pPr>
      <w:r>
        <w:rPr>
          <w:lang w:val="en-US"/>
        </w:rPr>
        <w:t xml:space="preserve">Berdasarkan perhitungan akurasi, presisi, recall dan F1 dapat disimpulkan bahwa klasifikasi </w:t>
      </w:r>
      <w:r w:rsidRPr="00426BDA">
        <w:rPr>
          <w:i/>
          <w:lang w:val="en-US"/>
        </w:rPr>
        <w:t>lung parenchyma</w:t>
      </w:r>
      <w:r>
        <w:rPr>
          <w:lang w:val="en-US"/>
        </w:rPr>
        <w:t xml:space="preserve"> dengan model ResNet50 dan citra </w:t>
      </w:r>
      <w:r w:rsidRPr="00426BDA">
        <w:rPr>
          <w:i/>
          <w:lang w:val="en-US"/>
        </w:rPr>
        <w:t xml:space="preserve">original </w:t>
      </w:r>
      <w:r>
        <w:rPr>
          <w:lang w:val="en-US"/>
        </w:rPr>
        <w:t xml:space="preserve">memiliki nilai mendekati 1.00, sehingga model mampu melakukan klasifikasi </w:t>
      </w:r>
      <w:r w:rsidRPr="00426BDA">
        <w:rPr>
          <w:i/>
          <w:lang w:val="en-US"/>
        </w:rPr>
        <w:t>CT scan</w:t>
      </w:r>
      <w:r>
        <w:rPr>
          <w:lang w:val="en-US"/>
        </w:rPr>
        <w:t xml:space="preserve"> dada secara akurat.</w:t>
      </w:r>
    </w:p>
    <w:p w:rsidR="008025EB" w:rsidRDefault="008025EB" w:rsidP="008025EB">
      <w:pPr>
        <w:pStyle w:val="Heading3"/>
        <w:rPr>
          <w:lang w:val="en-US"/>
        </w:rPr>
      </w:pPr>
      <w:bookmarkStart w:id="105" w:name="_Toc83471463"/>
      <w:r w:rsidRPr="00BE7488">
        <w:rPr>
          <w:i/>
          <w:lang w:val="en-US"/>
        </w:rPr>
        <w:t>Lung Parenchyma Classification ResNet50</w:t>
      </w:r>
      <w:r>
        <w:rPr>
          <w:lang w:val="en-US"/>
        </w:rPr>
        <w:t xml:space="preserve"> (</w:t>
      </w:r>
      <w:r w:rsidRPr="00BE7488">
        <w:rPr>
          <w:i/>
          <w:lang w:val="en-US"/>
        </w:rPr>
        <w:t>Preprocessed Image)</w:t>
      </w:r>
      <w:bookmarkEnd w:id="105"/>
    </w:p>
    <w:p w:rsidR="008025EB" w:rsidRDefault="008025EB" w:rsidP="008025EB">
      <w:pPr>
        <w:pStyle w:val="TEUnsoed-TextBodyspasi2"/>
        <w:rPr>
          <w:lang w:val="en-US"/>
        </w:rPr>
      </w:pPr>
      <w:r>
        <w:rPr>
          <w:lang w:val="en-US"/>
        </w:rPr>
        <w:t xml:space="preserve">Proses pelatihan dan validasi pada klasifikasi </w:t>
      </w:r>
      <w:r w:rsidRPr="00BE7488">
        <w:rPr>
          <w:i/>
          <w:lang w:val="en-US"/>
        </w:rPr>
        <w:t>lung parenchyma</w:t>
      </w:r>
      <w:r>
        <w:rPr>
          <w:lang w:val="en-US"/>
        </w:rPr>
        <w:t xml:space="preserve"> arsitektur </w:t>
      </w:r>
      <w:r w:rsidRPr="00BE7488">
        <w:rPr>
          <w:i/>
          <w:lang w:val="en-US"/>
        </w:rPr>
        <w:t>ResNet50</w:t>
      </w:r>
      <w:r>
        <w:rPr>
          <w:lang w:val="en-US"/>
        </w:rPr>
        <w:t xml:space="preserve"> dengan dataset </w:t>
      </w:r>
      <w:r w:rsidRPr="00BE7488">
        <w:rPr>
          <w:i/>
          <w:lang w:val="en-US"/>
        </w:rPr>
        <w:t>preprocessed image</w:t>
      </w:r>
      <w:r>
        <w:rPr>
          <w:lang w:val="en-US"/>
        </w:rPr>
        <w:t xml:space="preserve"> menggunakan nilai </w:t>
      </w:r>
      <w:r w:rsidRPr="00BE7488">
        <w:rPr>
          <w:i/>
          <w:lang w:val="en-US"/>
        </w:rPr>
        <w:t>epoch</w:t>
      </w:r>
      <w:r>
        <w:rPr>
          <w:lang w:val="en-US"/>
        </w:rPr>
        <w:t xml:space="preserve"> sebesar 50. Hasil pelatihan berupa akurasi pelatihan dan akurasi validasi se</w:t>
      </w:r>
      <w:r w:rsidR="00F66E28">
        <w:rPr>
          <w:lang w:val="en-US"/>
        </w:rPr>
        <w:t xml:space="preserve">perti ditampilkan pada </w:t>
      </w:r>
      <w:r w:rsidR="00722190">
        <w:rPr>
          <w:lang w:val="en-US"/>
        </w:rPr>
        <w:fldChar w:fldCharType="begin"/>
      </w:r>
      <w:r w:rsidR="00722190">
        <w:rPr>
          <w:lang w:val="en-US"/>
        </w:rPr>
        <w:instrText xml:space="preserve"> REF _Ref83389375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4</w:t>
      </w:r>
      <w:r w:rsidR="00722190" w:rsidRPr="00F53223">
        <w:t>Kurva akurasi  pelatihan dan validasi LP ResNet50 preprocessed image</w:t>
      </w:r>
      <w:r w:rsidR="00722190">
        <w:rPr>
          <w:lang w:val="en-US"/>
        </w:rPr>
        <w:fldChar w:fldCharType="end"/>
      </w:r>
    </w:p>
    <w:p w:rsidR="00722190" w:rsidRDefault="00FE498C" w:rsidP="00722190">
      <w:pPr>
        <w:pStyle w:val="TEUnsoed-TextBodyspasi2"/>
        <w:keepNext/>
      </w:pPr>
      <w:r>
        <w:rPr>
          <w:noProof/>
          <w:lang w:val="en-US" w:eastAsia="en-US" w:bidi="ar-SA"/>
        </w:rPr>
        <w:drawing>
          <wp:inline distT="0" distB="0" distL="0" distR="0" wp14:anchorId="7F934D41" wp14:editId="5107AB80">
            <wp:extent cx="3859530" cy="2945130"/>
            <wp:effectExtent l="0" t="0" r="0"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9530" cy="2945130"/>
                    </a:xfrm>
                    <a:prstGeom prst="rect">
                      <a:avLst/>
                    </a:prstGeom>
                    <a:noFill/>
                    <a:ln>
                      <a:noFill/>
                    </a:ln>
                  </pic:spPr>
                </pic:pic>
              </a:graphicData>
            </a:graphic>
          </wp:inline>
        </w:drawing>
      </w:r>
    </w:p>
    <w:p w:rsidR="00722190" w:rsidRDefault="00722190" w:rsidP="00722190">
      <w:pPr>
        <w:pStyle w:val="Caption"/>
        <w:jc w:val="center"/>
      </w:pPr>
      <w:bookmarkStart w:id="106" w:name="_Ref83389375"/>
      <w:bookmarkStart w:id="107" w:name="_Toc83471332"/>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w:t>
      </w:r>
      <w:r>
        <w:fldChar w:fldCharType="end"/>
      </w:r>
      <w:r w:rsidRPr="00F53223">
        <w:t>Kurva akurasi  pelatihan dan validasi LP ResNet50 preprocessed image</w:t>
      </w:r>
      <w:bookmarkEnd w:id="106"/>
      <w:bookmarkEnd w:id="107"/>
    </w:p>
    <w:p w:rsidR="00C51BAC" w:rsidRPr="00722190" w:rsidRDefault="00722190" w:rsidP="00722190">
      <w:pPr>
        <w:pStyle w:val="TEUnsoed-TextBodyspasi2"/>
        <w:keepNext/>
      </w:pPr>
      <w:r w:rsidRPr="00722190">
        <w:rPr>
          <w:lang w:val="en-US"/>
        </w:rPr>
        <w:t xml:space="preserve"> </w:t>
      </w:r>
    </w:p>
    <w:p w:rsidR="00FE1876" w:rsidRDefault="00FE1876" w:rsidP="00FE1876">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dan garis berwarna oranye yang menunjukkan nilai akurasi validasi mendekati nilai 1.0. Nilai akurasi pelatihan yang diperoleh pada </w:t>
      </w:r>
      <w:r w:rsidRPr="00BE7488">
        <w:rPr>
          <w:i/>
          <w:lang w:val="en-US"/>
        </w:rPr>
        <w:t>epoch</w:t>
      </w:r>
      <w:r>
        <w:rPr>
          <w:lang w:val="en-US"/>
        </w:rPr>
        <w:t xml:space="preserve"> ke-50 sebesar 0.7611, sedangkan nilai akurasi validasi yang diperoleh pada </w:t>
      </w:r>
      <w:r w:rsidRPr="00BE7488">
        <w:rPr>
          <w:i/>
          <w:lang w:val="en-US"/>
        </w:rPr>
        <w:t xml:space="preserve">epoch </w:t>
      </w:r>
      <w:r>
        <w:rPr>
          <w:lang w:val="en-US"/>
        </w:rPr>
        <w:t xml:space="preserve">ke-50 sebesar 0.8577. Oleh karena nilai akurasi pelatihan dan nilai akurasi validasi mendekati 1.00 meskipun tidak sebaik pada </w:t>
      </w:r>
      <w:r w:rsidRPr="00FE1876">
        <w:rPr>
          <w:i/>
          <w:lang w:val="en-US"/>
        </w:rPr>
        <w:t>original dataset</w:t>
      </w:r>
      <w:r>
        <w:rPr>
          <w:lang w:val="en-US"/>
        </w:rPr>
        <w:t xml:space="preserve">, maka dapat disimpulkan bahwa akurasi pelatihan dan akurasi validasi pada klasifikasi </w:t>
      </w:r>
      <w:r w:rsidRPr="00BE7488">
        <w:rPr>
          <w:i/>
          <w:lang w:val="en-US"/>
        </w:rPr>
        <w:t>lung parenchyma</w:t>
      </w:r>
      <w:r>
        <w:rPr>
          <w:lang w:val="en-US"/>
        </w:rPr>
        <w:t xml:space="preserve"> dengan arsitektur </w:t>
      </w:r>
      <w:r w:rsidRPr="00BE7488">
        <w:rPr>
          <w:i/>
          <w:lang w:val="en-US"/>
        </w:rPr>
        <w:t>ResNet50</w:t>
      </w:r>
      <w:r>
        <w:rPr>
          <w:lang w:val="en-US"/>
        </w:rPr>
        <w:t xml:space="preserve"> dan dataset citra </w:t>
      </w:r>
      <w:r w:rsidRPr="00FE1876">
        <w:rPr>
          <w:i/>
          <w:lang w:val="en-US"/>
        </w:rPr>
        <w:t>preprocessed</w:t>
      </w:r>
      <w:r>
        <w:rPr>
          <w:lang w:val="en-US"/>
        </w:rPr>
        <w:t xml:space="preserve"> memiliki kondisi yang baik atau disebut dengan kondisi goodfit.</w:t>
      </w:r>
    </w:p>
    <w:p w:rsidR="00FE1876" w:rsidRDefault="00FE1876" w:rsidP="00FE1876">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va</w:t>
      </w:r>
      <w:r w:rsidR="00031CD5">
        <w:rPr>
          <w:lang w:val="en-US"/>
        </w:rPr>
        <w:t xml:space="preserve">lidasi dapat dilihat pada </w:t>
      </w:r>
      <w:r w:rsidR="00722190">
        <w:rPr>
          <w:lang w:val="en-US"/>
        </w:rPr>
        <w:fldChar w:fldCharType="begin"/>
      </w:r>
      <w:r w:rsidR="00722190">
        <w:rPr>
          <w:lang w:val="en-US"/>
        </w:rPr>
        <w:instrText xml:space="preserve"> REF _Ref83389449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5</w:t>
      </w:r>
      <w:r w:rsidR="00722190">
        <w:rPr>
          <w:lang w:val="en-US"/>
        </w:rPr>
        <w:fldChar w:fldCharType="end"/>
      </w:r>
    </w:p>
    <w:p w:rsidR="00722190" w:rsidRDefault="00FE498C" w:rsidP="00722190">
      <w:pPr>
        <w:pStyle w:val="TEUnsoed-TextBodyspasi2"/>
        <w:keepNext/>
      </w:pPr>
      <w:r>
        <w:rPr>
          <w:noProof/>
          <w:lang w:val="en-US" w:eastAsia="en-US" w:bidi="ar-SA"/>
        </w:rPr>
        <w:drawing>
          <wp:inline distT="0" distB="0" distL="0" distR="0" wp14:anchorId="2E4B3521" wp14:editId="1641EE7C">
            <wp:extent cx="3796030" cy="2891790"/>
            <wp:effectExtent l="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96030" cy="2891790"/>
                    </a:xfrm>
                    <a:prstGeom prst="rect">
                      <a:avLst/>
                    </a:prstGeom>
                    <a:noFill/>
                    <a:ln>
                      <a:noFill/>
                    </a:ln>
                  </pic:spPr>
                </pic:pic>
              </a:graphicData>
            </a:graphic>
          </wp:inline>
        </w:drawing>
      </w:r>
    </w:p>
    <w:p w:rsidR="00722190" w:rsidRDefault="00722190" w:rsidP="00722190">
      <w:pPr>
        <w:pStyle w:val="Caption"/>
        <w:jc w:val="center"/>
      </w:pPr>
      <w:bookmarkStart w:id="108" w:name="_Ref83389449"/>
      <w:bookmarkStart w:id="109" w:name="_Toc8347133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5</w:t>
      </w:r>
      <w:r>
        <w:fldChar w:fldCharType="end"/>
      </w:r>
      <w:r w:rsidRPr="00087DAB">
        <w:t>Kurva kesalahan (loss) pelatihan dan validasi LP ResNet50 preprocessed image</w:t>
      </w:r>
      <w:bookmarkEnd w:id="108"/>
      <w:bookmarkEnd w:id="109"/>
    </w:p>
    <w:p w:rsidR="00FE1876" w:rsidRPr="00722190" w:rsidRDefault="00722190" w:rsidP="00722190">
      <w:pPr>
        <w:pStyle w:val="TEUnsoed-TextBodyspasi2"/>
        <w:keepNext/>
      </w:pPr>
      <w:r w:rsidRPr="00722190">
        <w:rPr>
          <w:lang w:val="en-US"/>
        </w:rPr>
        <w:t xml:space="preserve"> </w:t>
      </w:r>
    </w:p>
    <w:p w:rsidR="00FE1876" w:rsidRDefault="00FE1876" w:rsidP="00FE1876">
      <w:pPr>
        <w:pStyle w:val="TEUnsoed-TextBodyspasi2"/>
        <w:rPr>
          <w:lang w:val="en-US"/>
        </w:rPr>
      </w:pPr>
      <w:r>
        <w:rPr>
          <w:lang w:val="en-US"/>
        </w:rPr>
        <w:t>Kurva kesalahan (</w:t>
      </w:r>
      <w:r w:rsidRPr="00BE7488">
        <w:rPr>
          <w:i/>
          <w:lang w:val="en-US"/>
        </w:rPr>
        <w:t>loss</w:t>
      </w:r>
      <w:r>
        <w:rPr>
          <w:lang w:val="en-US"/>
        </w:rPr>
        <w:t>) diatas menunjukkan bahwa nilai kesalahan pelatihan (garis biru) dan nilai kesalahan validasi mendekati 0.0 seiring bertambahnya</w:t>
      </w:r>
      <w:r w:rsidRPr="00BE7488">
        <w:rPr>
          <w:i/>
          <w:lang w:val="en-US"/>
        </w:rPr>
        <w:t xml:space="preserve"> epoch</w:t>
      </w:r>
      <w:r>
        <w:rPr>
          <w:lang w:val="en-US"/>
        </w:rPr>
        <w:t xml:space="preserve">. Nilai kesalahan pelatihan yang diperoleh pada </w:t>
      </w:r>
      <w:r w:rsidRPr="00BE7488">
        <w:rPr>
          <w:i/>
          <w:lang w:val="en-US"/>
        </w:rPr>
        <w:t>epoch</w:t>
      </w:r>
      <w:r>
        <w:rPr>
          <w:lang w:val="en-US"/>
        </w:rPr>
        <w:t xml:space="preserve"> ke-50 sebesar 0.5170 dan nilai kesalahan akurasi yang diperoleh pada</w:t>
      </w:r>
      <w:r w:rsidRPr="00BE7488">
        <w:rPr>
          <w:i/>
          <w:lang w:val="en-US"/>
        </w:rPr>
        <w:t xml:space="preserve"> epoch</w:t>
      </w:r>
      <w:r>
        <w:rPr>
          <w:lang w:val="en-US"/>
        </w:rPr>
        <w:t xml:space="preserve"> ke-50 sebesar 0.3269. Oleh karena nilai kesalahan pelatihan dan nilai kesalahan validasi mendekati 0.0 secara stabil dan berada saling beriringan meskipun tidak sebaik pada pelatihan menggunakan citra original, namun dapat disimpulkan bahwa akurasi pelatihan dan akurasi validasi pada klasifikasi lung parenchyma dengan arsitektur </w:t>
      </w:r>
      <w:r w:rsidRPr="00BE7488">
        <w:rPr>
          <w:i/>
          <w:lang w:val="en-US"/>
        </w:rPr>
        <w:t>ResNet50</w:t>
      </w:r>
      <w:r>
        <w:rPr>
          <w:lang w:val="en-US"/>
        </w:rPr>
        <w:t xml:space="preserve"> dan dataset citra </w:t>
      </w:r>
      <w:r w:rsidRPr="00FE1876">
        <w:rPr>
          <w:i/>
          <w:lang w:val="en-US"/>
        </w:rPr>
        <w:t>preprocessed</w:t>
      </w:r>
      <w:r>
        <w:rPr>
          <w:lang w:val="en-US"/>
        </w:rPr>
        <w:t xml:space="preserve"> memiliki kondisi yang baik atau disebut dengan kondisi </w:t>
      </w:r>
      <w:r w:rsidRPr="00BE7488">
        <w:rPr>
          <w:i/>
          <w:lang w:val="en-US"/>
        </w:rPr>
        <w:t>goodfit</w:t>
      </w:r>
      <w:r>
        <w:rPr>
          <w:lang w:val="en-US"/>
        </w:rPr>
        <w:t>.</w:t>
      </w:r>
    </w:p>
    <w:p w:rsidR="00FE1876" w:rsidRDefault="00FE1876" w:rsidP="00FE1876">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_Ref83389524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6</w:t>
      </w:r>
      <w:r w:rsidR="00722190">
        <w:rPr>
          <w:lang w:val="en-US"/>
        </w:rPr>
        <w:fldChar w:fldCharType="end"/>
      </w:r>
    </w:p>
    <w:p w:rsidR="00722190" w:rsidRDefault="00FE498C" w:rsidP="00722190">
      <w:pPr>
        <w:pStyle w:val="TEUnsoed-TextBodyspasi2"/>
        <w:keepNext/>
      </w:pPr>
      <w:r>
        <w:rPr>
          <w:noProof/>
          <w:lang w:val="en-US" w:eastAsia="en-US" w:bidi="ar-SA"/>
        </w:rPr>
        <w:drawing>
          <wp:inline distT="0" distB="0" distL="0" distR="0" wp14:anchorId="7A66C710" wp14:editId="53EF9D9C">
            <wp:extent cx="3976370" cy="3455670"/>
            <wp:effectExtent l="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76370" cy="3455670"/>
                    </a:xfrm>
                    <a:prstGeom prst="rect">
                      <a:avLst/>
                    </a:prstGeom>
                    <a:noFill/>
                    <a:ln>
                      <a:noFill/>
                    </a:ln>
                  </pic:spPr>
                </pic:pic>
              </a:graphicData>
            </a:graphic>
          </wp:inline>
        </w:drawing>
      </w:r>
    </w:p>
    <w:p w:rsidR="00031CD5" w:rsidRDefault="00722190" w:rsidP="00722190">
      <w:pPr>
        <w:pStyle w:val="Caption"/>
        <w:jc w:val="center"/>
      </w:pPr>
      <w:bookmarkStart w:id="110" w:name="_Ref83389524"/>
      <w:bookmarkStart w:id="111" w:name="_Toc8347133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6</w:t>
      </w:r>
      <w:r>
        <w:fldChar w:fldCharType="end"/>
      </w:r>
      <w:bookmarkEnd w:id="110"/>
      <w:r w:rsidRPr="0032028B">
        <w:t>Confusion matrix LP Resnet50 preprocessed image</w:t>
      </w:r>
      <w:bookmarkEnd w:id="111"/>
    </w:p>
    <w:p w:rsidR="00FE1876" w:rsidRDefault="00FE1876" w:rsidP="00FE1876">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_Ref83389524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6</w:t>
      </w:r>
      <w:r w:rsidR="00722190">
        <w:rPr>
          <w:lang w:val="en-US"/>
        </w:rPr>
        <w:fldChar w:fldCharType="end"/>
      </w:r>
      <w:r>
        <w:rPr>
          <w:lang w:val="en-US"/>
        </w:rPr>
        <w:t xml:space="preserve"> dapat diketahui garis y menunjukkan label sesungguhnya sedangkan garis x menunjukkan label prediksi. Pada label NiCT terdapat 95 citra yang diprediksi benar untuk label NiCT, 5 citra diprediksi benar untuk label nCT, dan 4 citra diprediksi benar untuk label pCT. Artinya tingkat kebenaran pada label NiCT sebesar 95 dari 104 citra pengujian dan tingkat kesalahannya yaitu sebanyak 9 dari 104 citra pengujian. Kemudian untuk label nCT terdapat 0 citra yang diprediksi benar untuk label NiCT, 72 citra diprediksi benar untuk label nCT, dan 34 citra diprediksi benar untuk label pCT. Artinya tingkat kebenaran pada label NiCT sebesar 72 dari 106 citra pengujian dan tingkat kesalahannya yaitu sebanyak 34 dari 106 citra pengujian. Sedangkan untuk label pCT terdapat 0 citra yang diprediksi benar untuk label NiCT, 26 citra diprediksi benar untuk label nCT, dan 74 citra diprediksi benar untuk label pCT. Artinya tingkat kebenaran pada label NiCT sebesar 74 dari 100 citra pengujian dan tingkat kesalahannya yaitu sebanyak 26 dari 100 citra pengujian.</w:t>
      </w:r>
    </w:p>
    <w:p w:rsidR="00F66E28" w:rsidRDefault="00FE1876" w:rsidP="004D5672">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4D5672" w:rsidRDefault="004D5672" w:rsidP="004D5672">
      <w:pPr>
        <w:pStyle w:val="TEUnsoed-TextBodyspasi2"/>
        <w:numPr>
          <w:ilvl w:val="2"/>
          <w:numId w:val="10"/>
        </w:numPr>
        <w:rPr>
          <w:lang w:val="en-US"/>
        </w:rPr>
      </w:pPr>
      <w:r>
        <w:rPr>
          <w:lang w:val="en-US"/>
        </w:rPr>
        <w:t>Akurasi</w:t>
      </w:r>
    </w:p>
    <w:p w:rsidR="004D5672" w:rsidRDefault="004D5672" w:rsidP="004D5672">
      <w:pPr>
        <w:pStyle w:val="TEUnsoed-TextBodyspasi2"/>
        <w:numPr>
          <w:ilvl w:val="0"/>
          <w:numId w:val="16"/>
        </w:numPr>
        <w:rPr>
          <w:lang w:val="en-US"/>
        </w:rPr>
      </w:pPr>
      <w:r>
        <w:rPr>
          <w:lang w:val="en-US"/>
        </w:rPr>
        <w:t>Akurasi NiCT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722190">
            <w:pPr>
              <w:pStyle w:val="TEUnsoed-TextBodyspasi2"/>
              <w:numPr>
                <w:ilvl w:val="0"/>
                <w:numId w:val="16"/>
              </w:numPr>
              <w:jc w:val="center"/>
              <w:rPr>
                <w:lang w:val="en-US"/>
              </w:rPr>
            </w:pPr>
            <m:oMath>
              <m:r>
                <w:rPr>
                  <w:rFonts w:ascii="Cambria Math" w:hAnsi="Cambria Math"/>
                  <w:lang w:val="en-US"/>
                </w:rPr>
                <m:t xml:space="preserve">Akurasi NiCT=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722190" w:rsidRDefault="00722190" w:rsidP="00722190">
      <w:pPr>
        <w:pStyle w:val="TEUnsoed-TextBodyspasi2"/>
        <w:ind w:firstLine="0"/>
        <w:rPr>
          <w:lang w:val="en-US"/>
        </w:rPr>
      </w:pPr>
    </w:p>
    <w:p w:rsidR="004D5672" w:rsidRPr="00FE498C" w:rsidRDefault="00FE498C" w:rsidP="00426BDA">
      <w:pPr>
        <w:pStyle w:val="TEUnsoed-TextBodyspasi2"/>
        <w:ind w:left="1800" w:firstLine="0"/>
        <w:jc w:val="center"/>
        <w:rPr>
          <w:lang w:val="en-US"/>
        </w:rPr>
      </w:pPr>
      <m:oMathPara>
        <m:oMath>
          <m:r>
            <w:rPr>
              <w:rFonts w:ascii="Cambria Math" w:hAnsi="Cambria Math"/>
              <w:lang w:val="en-US"/>
            </w:rPr>
            <m:t xml:space="preserve">Akurasi NiCT= </m:t>
          </m:r>
          <m:f>
            <m:fPr>
              <m:ctrlPr>
                <w:rPr>
                  <w:rFonts w:ascii="Cambria Math" w:hAnsi="Cambria Math"/>
                  <w:i/>
                  <w:lang w:val="en-US"/>
                </w:rPr>
              </m:ctrlPr>
            </m:fPr>
            <m:num>
              <m:r>
                <w:rPr>
                  <w:rFonts w:ascii="Cambria Math" w:hAnsi="Cambria Math"/>
                  <w:lang w:val="en-US"/>
                </w:rPr>
                <m:t>301</m:t>
              </m:r>
            </m:num>
            <m:den>
              <m:r>
                <w:rPr>
                  <w:rFonts w:ascii="Cambria Math" w:hAnsi="Cambria Math"/>
                  <w:lang w:val="en-US"/>
                </w:rPr>
                <m:t>310</m:t>
              </m:r>
            </m:den>
          </m:f>
        </m:oMath>
      </m:oMathPara>
    </w:p>
    <w:p w:rsidR="004D5672" w:rsidRPr="00FE498C" w:rsidRDefault="00FE498C" w:rsidP="00426BDA">
      <w:pPr>
        <w:pStyle w:val="TEUnsoed-TextBodyspasi2"/>
        <w:ind w:left="1800" w:firstLine="0"/>
        <w:jc w:val="center"/>
        <w:rPr>
          <w:lang w:val="en-US"/>
        </w:rPr>
      </w:pPr>
      <m:oMathPara>
        <m:oMath>
          <m:r>
            <w:rPr>
              <w:rFonts w:ascii="Cambria Math" w:hAnsi="Cambria Math"/>
              <w:lang w:val="en-US"/>
            </w:rPr>
            <m:t>Akurasi NiCT= 0.97</m:t>
          </m:r>
        </m:oMath>
      </m:oMathPara>
    </w:p>
    <w:p w:rsidR="004D5672" w:rsidRDefault="004D5672" w:rsidP="004D5672">
      <w:pPr>
        <w:pStyle w:val="TEUnsoed-TextBodyspasi2"/>
        <w:numPr>
          <w:ilvl w:val="0"/>
          <w:numId w:val="16"/>
        </w:numPr>
        <w:rPr>
          <w:lang w:val="en-US"/>
        </w:rPr>
      </w:pPr>
      <w:r>
        <w:rPr>
          <w:lang w:val="en-US"/>
        </w:rPr>
        <w:t>Akurasi nCT</w:t>
      </w:r>
    </w:p>
    <w:p w:rsidR="004D5672" w:rsidRPr="00FE498C" w:rsidRDefault="00FE498C" w:rsidP="00426BDA">
      <w:pPr>
        <w:pStyle w:val="TEUnsoed-TextBodyspasi2"/>
        <w:ind w:left="1800" w:firstLine="0"/>
        <w:jc w:val="center"/>
        <w:rPr>
          <w:lang w:val="en-US"/>
        </w:rPr>
      </w:pPr>
      <m:oMathPara>
        <m:oMath>
          <m:r>
            <w:rPr>
              <w:rFonts w:ascii="Cambria Math" w:hAnsi="Cambria Math"/>
              <w:lang w:val="en-US"/>
            </w:rPr>
            <m:t xml:space="preserve">Akurasi nCT= </m:t>
          </m:r>
          <m:f>
            <m:fPr>
              <m:ctrlPr>
                <w:rPr>
                  <w:rFonts w:ascii="Cambria Math" w:hAnsi="Cambria Math"/>
                  <w:i/>
                  <w:lang w:val="en-US"/>
                </w:rPr>
              </m:ctrlPr>
            </m:fPr>
            <m:num>
              <m:r>
                <w:rPr>
                  <w:rFonts w:ascii="Cambria Math" w:hAnsi="Cambria Math"/>
                  <w:lang w:val="en-US"/>
                </w:rPr>
                <m:t>245</m:t>
              </m:r>
            </m:num>
            <m:den>
              <m:r>
                <w:rPr>
                  <w:rFonts w:ascii="Cambria Math" w:hAnsi="Cambria Math"/>
                  <w:lang w:val="en-US"/>
                </w:rPr>
                <m:t>310</m:t>
              </m:r>
            </m:den>
          </m:f>
        </m:oMath>
      </m:oMathPara>
    </w:p>
    <w:p w:rsidR="004D5672" w:rsidRPr="00FE498C" w:rsidRDefault="00FE498C" w:rsidP="00426BDA">
      <w:pPr>
        <w:pStyle w:val="TEUnsoed-TextBodyspasi2"/>
        <w:ind w:left="1800" w:firstLine="0"/>
        <w:jc w:val="center"/>
        <w:rPr>
          <w:lang w:val="en-US"/>
        </w:rPr>
      </w:pPr>
      <m:oMathPara>
        <m:oMath>
          <m:r>
            <w:rPr>
              <w:rFonts w:ascii="Cambria Math" w:hAnsi="Cambria Math"/>
              <w:lang w:val="en-US"/>
            </w:rPr>
            <m:t>Akurasi nCT= 0.79</m:t>
          </m:r>
        </m:oMath>
      </m:oMathPara>
    </w:p>
    <w:p w:rsidR="004D5672" w:rsidRDefault="004D5672" w:rsidP="004D5672">
      <w:pPr>
        <w:pStyle w:val="TEUnsoed-TextBodyspasi2"/>
        <w:numPr>
          <w:ilvl w:val="0"/>
          <w:numId w:val="16"/>
        </w:numPr>
        <w:rPr>
          <w:lang w:val="en-US"/>
        </w:rPr>
      </w:pPr>
      <w:r>
        <w:rPr>
          <w:lang w:val="en-US"/>
        </w:rPr>
        <w:t>Akurasi pCT</w:t>
      </w:r>
    </w:p>
    <w:p w:rsidR="004D5672" w:rsidRPr="00FE498C" w:rsidRDefault="00FE498C" w:rsidP="00426BDA">
      <w:pPr>
        <w:pStyle w:val="TEUnsoed-TextBodyspasi2"/>
        <w:ind w:left="1800" w:firstLine="0"/>
        <w:jc w:val="center"/>
        <w:rPr>
          <w:lang w:val="en-US"/>
        </w:rPr>
      </w:pPr>
      <m:oMathPara>
        <m:oMath>
          <m:r>
            <w:rPr>
              <w:rFonts w:ascii="Cambria Math" w:hAnsi="Cambria Math"/>
              <w:lang w:val="en-US"/>
            </w:rPr>
            <m:t xml:space="preserve">Akurasi pCT= </m:t>
          </m:r>
          <m:f>
            <m:fPr>
              <m:ctrlPr>
                <w:rPr>
                  <w:rFonts w:ascii="Cambria Math" w:hAnsi="Cambria Math"/>
                  <w:i/>
                  <w:lang w:val="en-US"/>
                </w:rPr>
              </m:ctrlPr>
            </m:fPr>
            <m:num>
              <m:r>
                <w:rPr>
                  <w:rFonts w:ascii="Cambria Math" w:hAnsi="Cambria Math"/>
                  <w:lang w:val="en-US"/>
                </w:rPr>
                <m:t>246</m:t>
              </m:r>
            </m:num>
            <m:den>
              <m:r>
                <w:rPr>
                  <w:rFonts w:ascii="Cambria Math" w:hAnsi="Cambria Math"/>
                  <w:lang w:val="en-US"/>
                </w:rPr>
                <m:t>310</m:t>
              </m:r>
            </m:den>
          </m:f>
        </m:oMath>
      </m:oMathPara>
    </w:p>
    <w:p w:rsidR="004D5672" w:rsidRPr="00FE498C" w:rsidRDefault="00FE498C" w:rsidP="00426BDA">
      <w:pPr>
        <w:pStyle w:val="TEUnsoed-TextBodyspasi2"/>
        <w:ind w:left="1800" w:firstLine="0"/>
        <w:jc w:val="center"/>
        <w:rPr>
          <w:lang w:val="en-US"/>
        </w:rPr>
      </w:pPr>
      <m:oMathPara>
        <m:oMath>
          <m:r>
            <w:rPr>
              <w:rFonts w:ascii="Cambria Math" w:hAnsi="Cambria Math"/>
              <w:lang w:val="en-US"/>
            </w:rPr>
            <m:t>Akurasi pCT=0.79</m:t>
          </m:r>
        </m:oMath>
      </m:oMathPara>
    </w:p>
    <w:p w:rsidR="004D5672" w:rsidRDefault="004D5672" w:rsidP="004D5672">
      <w:pPr>
        <w:pStyle w:val="TEUnsoed-TextBodyspasi2"/>
        <w:numPr>
          <w:ilvl w:val="0"/>
          <w:numId w:val="16"/>
        </w:numPr>
        <w:rPr>
          <w:lang w:val="en-US"/>
        </w:rPr>
      </w:pPr>
      <w:r>
        <w:rPr>
          <w:lang w:val="en-US"/>
        </w:rPr>
        <w:t>Makro akurasi</w:t>
      </w:r>
    </w:p>
    <w:p w:rsidR="004D5672" w:rsidRPr="00FE498C" w:rsidRDefault="00FE498C" w:rsidP="00426BDA">
      <w:pPr>
        <w:pStyle w:val="TEUnsoed-TextBodyspasi2"/>
        <w:ind w:left="1800" w:firstLine="0"/>
        <w:jc w:val="center"/>
        <w:rPr>
          <w:lang w:val="en-US"/>
        </w:rPr>
      </w:pPr>
      <m:oMathPara>
        <m:oMath>
          <m:r>
            <w:rPr>
              <w:rFonts w:ascii="Cambria Math" w:hAnsi="Cambria Math"/>
              <w:lang w:val="en-US"/>
            </w:rPr>
            <m:t xml:space="preserve">Makro akurasi= </m:t>
          </m:r>
          <m:f>
            <m:fPr>
              <m:ctrlPr>
                <w:rPr>
                  <w:rFonts w:ascii="Cambria Math" w:hAnsi="Cambria Math"/>
                  <w:i/>
                  <w:lang w:val="en-US"/>
                </w:rPr>
              </m:ctrlPr>
            </m:fPr>
            <m:num>
              <m:r>
                <w:rPr>
                  <w:rFonts w:ascii="Cambria Math" w:hAnsi="Cambria Math"/>
                  <w:lang w:val="en-US"/>
                </w:rPr>
                <m:t>0.97+0.79+0.79</m:t>
              </m:r>
            </m:num>
            <m:den>
              <m:r>
                <w:rPr>
                  <w:rFonts w:ascii="Cambria Math" w:hAnsi="Cambria Math"/>
                  <w:lang w:val="en-US"/>
                </w:rPr>
                <m:t>3</m:t>
              </m:r>
            </m:den>
          </m:f>
        </m:oMath>
      </m:oMathPara>
    </w:p>
    <w:p w:rsidR="004D5672" w:rsidRPr="00FE498C" w:rsidRDefault="00FE498C" w:rsidP="00426BDA">
      <w:pPr>
        <w:pStyle w:val="TEUnsoed-TextBodyspasi2"/>
        <w:ind w:left="1800" w:firstLine="0"/>
        <w:jc w:val="center"/>
        <w:rPr>
          <w:lang w:val="en-US"/>
        </w:rPr>
      </w:pPr>
      <m:oMathPara>
        <m:oMath>
          <m:r>
            <w:rPr>
              <w:rFonts w:ascii="Cambria Math" w:hAnsi="Cambria Math"/>
              <w:lang w:val="en-US"/>
            </w:rPr>
            <m:t>Makro akurasi= 0.85</m:t>
          </m:r>
        </m:oMath>
      </m:oMathPara>
    </w:p>
    <w:p w:rsidR="004D5672" w:rsidRDefault="004D5672" w:rsidP="004D5672">
      <w:pPr>
        <w:pStyle w:val="TEUnsoed-TextBodyspasi2"/>
        <w:numPr>
          <w:ilvl w:val="2"/>
          <w:numId w:val="10"/>
        </w:numPr>
        <w:rPr>
          <w:lang w:val="en-US"/>
        </w:rPr>
      </w:pPr>
      <w:r>
        <w:rPr>
          <w:lang w:val="en-US"/>
        </w:rPr>
        <w:t>Presisi</w:t>
      </w:r>
    </w:p>
    <w:p w:rsidR="004D5672" w:rsidRDefault="004D5672" w:rsidP="004D5672">
      <w:pPr>
        <w:pStyle w:val="TEUnsoed-TextBodyspasi2"/>
        <w:numPr>
          <w:ilvl w:val="0"/>
          <w:numId w:val="15"/>
        </w:numPr>
        <w:rPr>
          <w:lang w:val="en-US"/>
        </w:rPr>
      </w:pPr>
      <w:r>
        <w:rPr>
          <w:lang w:val="en-US"/>
        </w:rPr>
        <w:t>Presisi NiCT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4D5672"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NiCT= </m:t>
          </m:r>
          <m:f>
            <m:fPr>
              <m:ctrlPr>
                <w:rPr>
                  <w:rFonts w:ascii="Cambria Math" w:hAnsi="Cambria Math"/>
                  <w:i/>
                  <w:lang w:val="en-US"/>
                </w:rPr>
              </m:ctrlPr>
            </m:fPr>
            <m:num>
              <m:r>
                <w:rPr>
                  <w:rFonts w:ascii="Cambria Math" w:hAnsi="Cambria Math"/>
                  <w:lang w:val="en-US"/>
                </w:rPr>
                <m:t>95</m:t>
              </m:r>
            </m:num>
            <m:den>
              <m:r>
                <w:rPr>
                  <w:rFonts w:ascii="Cambria Math" w:hAnsi="Cambria Math"/>
                  <w:lang w:val="en-US"/>
                </w:rPr>
                <m:t>104</m:t>
              </m:r>
            </m:den>
          </m:f>
        </m:oMath>
      </m:oMathPara>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Presisi NiCT= 0.91</m:t>
          </m:r>
        </m:oMath>
      </m:oMathPara>
    </w:p>
    <w:p w:rsidR="004D5672" w:rsidRPr="008300BE" w:rsidRDefault="004D5672" w:rsidP="004D5672">
      <w:pPr>
        <w:pStyle w:val="TEUnsoed-TextBodyspasi2"/>
        <w:numPr>
          <w:ilvl w:val="0"/>
          <w:numId w:val="15"/>
        </w:numPr>
        <w:rPr>
          <w:lang w:val="en-US"/>
        </w:rPr>
      </w:pPr>
      <w:r>
        <w:rPr>
          <w:lang w:val="en-US"/>
        </w:rPr>
        <w:t>Presisi nCT</w:t>
      </w:r>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Pre</m:t>
          </m:r>
          <m:r>
            <w:rPr>
              <w:rFonts w:ascii="Cambria Math" w:hAnsi="Cambria Math"/>
              <w:lang w:val="en-US"/>
            </w:rPr>
            <m:t xml:space="preserve">sisi nCT= </m:t>
          </m:r>
          <m:f>
            <m:fPr>
              <m:ctrlPr>
                <w:rPr>
                  <w:rFonts w:ascii="Cambria Math" w:hAnsi="Cambria Math"/>
                  <w:i/>
                  <w:lang w:val="en-US"/>
                </w:rPr>
              </m:ctrlPr>
            </m:fPr>
            <m:num>
              <m:r>
                <w:rPr>
                  <w:rFonts w:ascii="Cambria Math" w:hAnsi="Cambria Math"/>
                  <w:lang w:val="en-US"/>
                </w:rPr>
                <m:t>72</m:t>
              </m:r>
            </m:num>
            <m:den>
              <m:r>
                <w:rPr>
                  <w:rFonts w:ascii="Cambria Math" w:hAnsi="Cambria Math"/>
                  <w:lang w:val="en-US"/>
                </w:rPr>
                <m:t>106</m:t>
              </m:r>
            </m:den>
          </m:f>
        </m:oMath>
      </m:oMathPara>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Presisi nCT= 0.68</m:t>
          </m:r>
        </m:oMath>
      </m:oMathPara>
    </w:p>
    <w:p w:rsidR="004D5672" w:rsidRPr="008300BE" w:rsidRDefault="004D5672" w:rsidP="004D5672">
      <w:pPr>
        <w:pStyle w:val="TEUnsoed-TextBodyspasi2"/>
        <w:numPr>
          <w:ilvl w:val="0"/>
          <w:numId w:val="15"/>
        </w:numPr>
        <w:rPr>
          <w:lang w:val="en-US"/>
        </w:rPr>
      </w:pPr>
      <w:r>
        <w:rPr>
          <w:lang w:val="en-US"/>
        </w:rPr>
        <w:t>Presisi pCT</w:t>
      </w:r>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pCT= </m:t>
          </m:r>
          <m:f>
            <m:fPr>
              <m:ctrlPr>
                <w:rPr>
                  <w:rFonts w:ascii="Cambria Math" w:hAnsi="Cambria Math"/>
                  <w:i/>
                  <w:lang w:val="en-US"/>
                </w:rPr>
              </m:ctrlPr>
            </m:fPr>
            <m:num>
              <m:r>
                <w:rPr>
                  <w:rFonts w:ascii="Cambria Math" w:hAnsi="Cambria Math"/>
                  <w:lang w:val="en-US"/>
                </w:rPr>
                <m:t>74</m:t>
              </m:r>
            </m:num>
            <m:den>
              <m:r>
                <w:rPr>
                  <w:rFonts w:ascii="Cambria Math" w:hAnsi="Cambria Math"/>
                  <w:lang w:val="en-US"/>
                </w:rPr>
                <m:t>100</m:t>
              </m:r>
            </m:den>
          </m:f>
        </m:oMath>
      </m:oMathPara>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Presisi pCT= 0.74</m:t>
          </m:r>
        </m:oMath>
      </m:oMathPara>
    </w:p>
    <w:p w:rsidR="004D5672" w:rsidRDefault="004D5672" w:rsidP="004D5672">
      <w:pPr>
        <w:pStyle w:val="TEUnsoed-TextBodyspasi2"/>
        <w:numPr>
          <w:ilvl w:val="0"/>
          <w:numId w:val="15"/>
        </w:numPr>
        <w:rPr>
          <w:lang w:val="en-US"/>
        </w:rPr>
      </w:pPr>
      <w:r>
        <w:rPr>
          <w:lang w:val="en-US"/>
        </w:rPr>
        <w:t>Makro presisi</w:t>
      </w:r>
    </w:p>
    <w:p w:rsidR="004D5672" w:rsidRPr="008300BE" w:rsidRDefault="004D5672" w:rsidP="00426BDA">
      <w:pPr>
        <w:pStyle w:val="TEUnsoed-TextBodyspasi2"/>
        <w:ind w:left="1800" w:firstLine="0"/>
        <w:jc w:val="center"/>
        <w:rPr>
          <w:lang w:val="en-US"/>
        </w:rPr>
      </w:pPr>
      <w:r>
        <w:rPr>
          <w:lang w:val="en-US"/>
        </w:rPr>
        <w:t xml:space="preserve">Makro </w:t>
      </w:r>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(0.91+0.68+0.74)</m:t>
            </m:r>
          </m:num>
          <m:den>
            <m:r>
              <w:rPr>
                <w:rFonts w:ascii="Cambria Math" w:hAnsi="Cambria Math"/>
                <w:lang w:val="en-US"/>
              </w:rPr>
              <m:t>3</m:t>
            </m:r>
          </m:den>
        </m:f>
      </m:oMath>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Makro presisi = 0.78</m:t>
          </m:r>
        </m:oMath>
      </m:oMathPara>
    </w:p>
    <w:p w:rsidR="004D5672" w:rsidRDefault="004D5672" w:rsidP="004D5672">
      <w:pPr>
        <w:pStyle w:val="TEUnsoed-TextBodyspasi2"/>
        <w:numPr>
          <w:ilvl w:val="2"/>
          <w:numId w:val="10"/>
        </w:numPr>
        <w:rPr>
          <w:lang w:val="en-US"/>
        </w:rPr>
      </w:pPr>
      <w:r>
        <w:rPr>
          <w:lang w:val="en-US"/>
        </w:rPr>
        <w:t>Recall</w:t>
      </w:r>
    </w:p>
    <w:p w:rsidR="004D5672" w:rsidRDefault="004D5672" w:rsidP="004D5672">
      <w:pPr>
        <w:pStyle w:val="TEUnsoed-TextBodyspasi2"/>
        <w:numPr>
          <w:ilvl w:val="0"/>
          <w:numId w:val="15"/>
        </w:numPr>
        <w:rPr>
          <w:lang w:val="en-US"/>
        </w:rPr>
      </w:pPr>
      <w:r>
        <w:rPr>
          <w:lang w:val="en-US"/>
        </w:rPr>
        <w:t>Recall NiCT</w:t>
      </w:r>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NiCT=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NiCT= </m:t>
          </m:r>
          <m:f>
            <m:fPr>
              <m:ctrlPr>
                <w:rPr>
                  <w:rFonts w:ascii="Cambria Math" w:hAnsi="Cambria Math"/>
                  <w:i/>
                  <w:lang w:val="en-US"/>
                </w:rPr>
              </m:ctrlPr>
            </m:fPr>
            <m:num>
              <m:r>
                <w:rPr>
                  <w:rFonts w:ascii="Cambria Math" w:hAnsi="Cambria Math"/>
                  <w:lang w:val="en-US"/>
                </w:rPr>
                <m:t>95</m:t>
              </m:r>
            </m:num>
            <m:den>
              <m:r>
                <w:rPr>
                  <w:rFonts w:ascii="Cambria Math" w:hAnsi="Cambria Math"/>
                  <w:lang w:val="en-US"/>
                </w:rPr>
                <m:t>95</m:t>
              </m:r>
            </m:den>
          </m:f>
        </m:oMath>
      </m:oMathPara>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Recall NiCT= 1.00</m:t>
          </m:r>
        </m:oMath>
      </m:oMathPara>
    </w:p>
    <w:p w:rsidR="004D5672" w:rsidRPr="008300BE" w:rsidRDefault="004D5672" w:rsidP="004D5672">
      <w:pPr>
        <w:pStyle w:val="TEUnsoed-TextBodyspasi2"/>
        <w:numPr>
          <w:ilvl w:val="0"/>
          <w:numId w:val="15"/>
        </w:numPr>
        <w:rPr>
          <w:lang w:val="en-US"/>
        </w:rPr>
      </w:pPr>
      <w:r>
        <w:rPr>
          <w:lang w:val="en-US"/>
        </w:rPr>
        <w:t>Recall nCT</w:t>
      </w:r>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nCT= </m:t>
          </m:r>
          <m:f>
            <m:fPr>
              <m:ctrlPr>
                <w:rPr>
                  <w:rFonts w:ascii="Cambria Math" w:hAnsi="Cambria Math"/>
                  <w:i/>
                  <w:lang w:val="en-US"/>
                </w:rPr>
              </m:ctrlPr>
            </m:fPr>
            <m:num>
              <m:r>
                <w:rPr>
                  <w:rFonts w:ascii="Cambria Math" w:hAnsi="Cambria Math"/>
                  <w:lang w:val="en-US"/>
                </w:rPr>
                <m:t>72</m:t>
              </m:r>
            </m:num>
            <m:den>
              <m:r>
                <w:rPr>
                  <w:rFonts w:ascii="Cambria Math" w:hAnsi="Cambria Math"/>
                  <w:lang w:val="en-US"/>
                </w:rPr>
                <m:t>103</m:t>
              </m:r>
            </m:den>
          </m:f>
        </m:oMath>
      </m:oMathPara>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Recall nCT= 0.70</m:t>
          </m:r>
        </m:oMath>
      </m:oMathPara>
    </w:p>
    <w:p w:rsidR="004D5672" w:rsidRPr="008300BE" w:rsidRDefault="004D5672" w:rsidP="004D5672">
      <w:pPr>
        <w:pStyle w:val="TEUnsoed-TextBodyspasi2"/>
        <w:numPr>
          <w:ilvl w:val="0"/>
          <w:numId w:val="15"/>
        </w:numPr>
        <w:rPr>
          <w:lang w:val="en-US"/>
        </w:rPr>
      </w:pPr>
      <w:r>
        <w:rPr>
          <w:lang w:val="en-US"/>
        </w:rPr>
        <w:t>Recall pCT</w:t>
      </w:r>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pCT= </m:t>
          </m:r>
          <m:f>
            <m:fPr>
              <m:ctrlPr>
                <w:rPr>
                  <w:rFonts w:ascii="Cambria Math" w:hAnsi="Cambria Math"/>
                  <w:i/>
                  <w:lang w:val="en-US"/>
                </w:rPr>
              </m:ctrlPr>
            </m:fPr>
            <m:num>
              <m:r>
                <w:rPr>
                  <w:rFonts w:ascii="Cambria Math" w:hAnsi="Cambria Math"/>
                  <w:lang w:val="en-US"/>
                </w:rPr>
                <m:t>74</m:t>
              </m:r>
            </m:num>
            <m:den>
              <m:r>
                <w:rPr>
                  <w:rFonts w:ascii="Cambria Math" w:hAnsi="Cambria Math"/>
                  <w:lang w:val="en-US"/>
                </w:rPr>
                <m:t>112</m:t>
              </m:r>
            </m:den>
          </m:f>
        </m:oMath>
      </m:oMathPara>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Recall pCT= 0.66</m:t>
          </m:r>
        </m:oMath>
      </m:oMathPara>
    </w:p>
    <w:p w:rsidR="004D5672" w:rsidRDefault="004D5672" w:rsidP="004D5672">
      <w:pPr>
        <w:pStyle w:val="TEUnsoed-TextBodyspasi2"/>
        <w:numPr>
          <w:ilvl w:val="0"/>
          <w:numId w:val="15"/>
        </w:numPr>
        <w:rPr>
          <w:lang w:val="en-US"/>
        </w:rPr>
      </w:pPr>
      <w:r>
        <w:rPr>
          <w:lang w:val="en-US"/>
        </w:rPr>
        <w:t>Makro recall</w:t>
      </w:r>
    </w:p>
    <w:p w:rsidR="004D5672" w:rsidRPr="008300BE" w:rsidRDefault="004D5672" w:rsidP="004D5672">
      <w:pPr>
        <w:pStyle w:val="TEUnsoed-TextBodyspasi2"/>
        <w:ind w:left="3240" w:firstLine="0"/>
        <w:rPr>
          <w:lang w:val="en-US"/>
        </w:rPr>
      </w:pPr>
      <w:r>
        <w:rPr>
          <w:lang w:val="en-US"/>
        </w:rPr>
        <w:t xml:space="preserve"> </w:t>
      </w:r>
      <m:oMath>
        <m:r>
          <w:rPr>
            <w:rFonts w:ascii="Cambria Math" w:hAnsi="Cambria Math"/>
            <w:lang w:val="en-US"/>
          </w:rPr>
          <m:t xml:space="preserve">Makro recall = </m:t>
        </m:r>
        <m:f>
          <m:fPr>
            <m:ctrlPr>
              <w:rPr>
                <w:rFonts w:ascii="Cambria Math" w:hAnsi="Cambria Math"/>
                <w:i/>
                <w:lang w:val="en-US"/>
              </w:rPr>
            </m:ctrlPr>
          </m:fPr>
          <m:num>
            <m:r>
              <w:rPr>
                <w:rFonts w:ascii="Cambria Math" w:hAnsi="Cambria Math"/>
                <w:lang w:val="en-US"/>
              </w:rPr>
              <m:t>(1.00+0.70+0.66)</m:t>
            </m:r>
          </m:num>
          <m:den>
            <m:r>
              <w:rPr>
                <w:rFonts w:ascii="Cambria Math" w:hAnsi="Cambria Math"/>
                <w:lang w:val="en-US"/>
              </w:rPr>
              <m:t>3</m:t>
            </m:r>
          </m:den>
        </m:f>
      </m:oMath>
    </w:p>
    <w:p w:rsidR="004D5672" w:rsidRPr="00FE498C" w:rsidRDefault="00FE498C" w:rsidP="00426BDA">
      <w:pPr>
        <w:pStyle w:val="TEUnsoed-TextBodyspasi2"/>
        <w:ind w:left="1080" w:firstLine="0"/>
        <w:jc w:val="center"/>
        <w:rPr>
          <w:lang w:val="en-US"/>
        </w:rPr>
      </w:pPr>
      <m:oMathPara>
        <m:oMath>
          <m:r>
            <w:rPr>
              <w:rFonts w:ascii="Cambria Math" w:hAnsi="Cambria Math"/>
              <w:lang w:val="en-US"/>
            </w:rPr>
            <m:t>Makro recall = 0.79</m:t>
          </m:r>
        </m:oMath>
      </m:oMathPara>
    </w:p>
    <w:p w:rsidR="004D5672" w:rsidRDefault="004D5672" w:rsidP="004D5672">
      <w:pPr>
        <w:pStyle w:val="TEUnsoed-TextBodyspasi2"/>
        <w:numPr>
          <w:ilvl w:val="1"/>
          <w:numId w:val="10"/>
        </w:numPr>
        <w:rPr>
          <w:lang w:val="en-US"/>
        </w:rPr>
      </w:pPr>
      <w:r>
        <w:rPr>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722190" w:rsidRDefault="00722190" w:rsidP="00722190">
      <w:pPr>
        <w:pStyle w:val="TEUnsoed-TextBodyspasi2"/>
        <w:ind w:firstLine="0"/>
        <w:rPr>
          <w:lang w:val="en-US"/>
        </w:rPr>
      </w:pPr>
    </w:p>
    <w:p w:rsidR="004D5672" w:rsidRPr="00FE498C" w:rsidRDefault="00FE498C" w:rsidP="004D5672">
      <w:pPr>
        <w:pStyle w:val="TEUnsoed-TextBodyspasi2"/>
        <w:ind w:left="2520" w:firstLine="36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0.78 x 0.79 </m:t>
              </m:r>
            </m:num>
            <m:den>
              <m:r>
                <w:rPr>
                  <w:rFonts w:ascii="Cambria Math" w:hAnsi="Cambria Math"/>
                  <w:lang w:val="en-US"/>
                </w:rPr>
                <m:t>0.78+0.79</m:t>
              </m:r>
            </m:den>
          </m:f>
        </m:oMath>
      </m:oMathPara>
    </w:p>
    <w:p w:rsidR="004D5672" w:rsidRPr="00FE498C" w:rsidRDefault="00FE498C" w:rsidP="004D5672">
      <w:pPr>
        <w:pStyle w:val="TEUnsoed-TextBodyspasi2"/>
        <w:ind w:left="2160" w:firstLine="72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0.6162 </m:t>
              </m:r>
            </m:num>
            <m:den>
              <m:r>
                <w:rPr>
                  <w:rFonts w:ascii="Cambria Math" w:hAnsi="Cambria Math"/>
                  <w:lang w:val="en-US"/>
                </w:rPr>
                <m:t>1.57</m:t>
              </m:r>
            </m:den>
          </m:f>
        </m:oMath>
      </m:oMathPara>
    </w:p>
    <w:p w:rsidR="004D5672" w:rsidRPr="00FE498C" w:rsidRDefault="00FE498C" w:rsidP="00426BDA">
      <w:pPr>
        <w:pStyle w:val="TEUnsoed-TextBodyspasi2"/>
        <w:ind w:firstLine="0"/>
        <w:jc w:val="center"/>
        <w:rPr>
          <w:lang w:val="en-US"/>
        </w:rPr>
      </w:pPr>
      <m:oMathPara>
        <m:oMath>
          <m:r>
            <w:rPr>
              <w:rFonts w:ascii="Cambria Math" w:hAnsi="Cambria Math"/>
              <w:lang w:val="en-US"/>
            </w:rPr>
            <m:t>F1 score = 0.78</m:t>
          </m:r>
        </m:oMath>
      </m:oMathPara>
    </w:p>
    <w:p w:rsidR="00426BDA" w:rsidRPr="00426BDA" w:rsidRDefault="00426BDA" w:rsidP="00426BDA">
      <w:pPr>
        <w:pStyle w:val="TEUnsoed-TextBodyspasi2"/>
        <w:ind w:firstLine="720"/>
        <w:rPr>
          <w:lang w:val="en-US"/>
        </w:rPr>
      </w:pPr>
      <w:r>
        <w:rPr>
          <w:lang w:val="en-US"/>
        </w:rPr>
        <w:t xml:space="preserve">Berdasarkan perhitungan akurasi, presisi, recall dan F1 dapat disimpulkan bahwa klasifikasi </w:t>
      </w:r>
      <w:r w:rsidRPr="00426BDA">
        <w:rPr>
          <w:i/>
          <w:lang w:val="en-US"/>
        </w:rPr>
        <w:t>lung parenchyma</w:t>
      </w:r>
      <w:r>
        <w:rPr>
          <w:lang w:val="en-US"/>
        </w:rPr>
        <w:t xml:space="preserve"> dengan model ResNet50 dan citra </w:t>
      </w:r>
      <w:r>
        <w:rPr>
          <w:i/>
          <w:lang w:val="en-US"/>
        </w:rPr>
        <w:t xml:space="preserve">preprocessed </w:t>
      </w:r>
      <w:r>
        <w:rPr>
          <w:lang w:val="en-US"/>
        </w:rPr>
        <w:t xml:space="preserve">memiliki nilai mendekati 1.00, sehingga model mampu melakukan klasifikasi </w:t>
      </w:r>
      <w:r w:rsidRPr="00426BDA">
        <w:rPr>
          <w:i/>
          <w:lang w:val="en-US"/>
        </w:rPr>
        <w:t>CT scan</w:t>
      </w:r>
      <w:r>
        <w:rPr>
          <w:lang w:val="en-US"/>
        </w:rPr>
        <w:t xml:space="preserve"> dada secara akurat.</w:t>
      </w:r>
    </w:p>
    <w:p w:rsidR="008025EB" w:rsidRDefault="008025EB" w:rsidP="008025EB">
      <w:pPr>
        <w:pStyle w:val="Heading3"/>
        <w:rPr>
          <w:lang w:val="en-US"/>
        </w:rPr>
      </w:pPr>
      <w:bookmarkStart w:id="112" w:name="_Toc83471464"/>
      <w:r>
        <w:rPr>
          <w:lang w:val="en-US"/>
        </w:rPr>
        <w:t>Lung Parenchyma Classification VGG16 (Original Image)</w:t>
      </w:r>
      <w:bookmarkEnd w:id="112"/>
    </w:p>
    <w:p w:rsidR="008025EB" w:rsidRDefault="008025EB" w:rsidP="008025EB">
      <w:pPr>
        <w:pStyle w:val="TEUnsoed-TextBodyspasi2"/>
        <w:rPr>
          <w:lang w:val="en-US"/>
        </w:rPr>
      </w:pPr>
      <w:r>
        <w:rPr>
          <w:lang w:val="en-US"/>
        </w:rPr>
        <w:t xml:space="preserve">Proses pelatihan dan validasi pada klasifikasi </w:t>
      </w:r>
      <w:r w:rsidRPr="00F66E28">
        <w:rPr>
          <w:i/>
          <w:lang w:val="en-US"/>
        </w:rPr>
        <w:t>lung parenchyma</w:t>
      </w:r>
      <w:r>
        <w:rPr>
          <w:lang w:val="en-US"/>
        </w:rPr>
        <w:t xml:space="preserve"> arsitektur VGG16 dengan dataset </w:t>
      </w:r>
      <w:r w:rsidRPr="00F66E28">
        <w:rPr>
          <w:i/>
          <w:lang w:val="en-US"/>
        </w:rPr>
        <w:t>original image</w:t>
      </w:r>
      <w:r>
        <w:rPr>
          <w:lang w:val="en-US"/>
        </w:rPr>
        <w:t xml:space="preserve"> menggunakan nilai </w:t>
      </w:r>
      <w:r w:rsidRPr="00F66E28">
        <w:rPr>
          <w:i/>
          <w:lang w:val="en-US"/>
        </w:rPr>
        <w:t>epoch</w:t>
      </w:r>
      <w:r>
        <w:rPr>
          <w:lang w:val="en-US"/>
        </w:rPr>
        <w:t xml:space="preserve"> sebesar 50. Hasil pelatihan berupa akurasi pelatihan dan akurasi validasi seperti ditampilkan pada </w:t>
      </w:r>
      <w:r w:rsidR="0065256E">
        <w:rPr>
          <w:lang w:val="en-US"/>
        </w:rPr>
        <w:fldChar w:fldCharType="begin"/>
      </w:r>
      <w:r w:rsidR="0065256E">
        <w:rPr>
          <w:lang w:val="en-US"/>
        </w:rPr>
        <w:instrText xml:space="preserve"> REF _Ref80902555 \h </w:instrText>
      </w:r>
      <w:r w:rsidR="0065256E">
        <w:rPr>
          <w:lang w:val="en-US"/>
        </w:rPr>
      </w:r>
      <w:r w:rsidR="0065256E">
        <w:rPr>
          <w:lang w:val="en-US"/>
        </w:rPr>
        <w:fldChar w:fldCharType="separate"/>
      </w:r>
      <w:r w:rsidR="003F04E6">
        <w:t xml:space="preserve">Gambar </w:t>
      </w:r>
      <w:r w:rsidR="003F04E6">
        <w:rPr>
          <w:lang w:val="en-US"/>
        </w:rPr>
        <w:t>4</w:t>
      </w:r>
      <w:r w:rsidR="003F04E6">
        <w:t>..</w:t>
      </w:r>
      <w:r w:rsidR="003F04E6">
        <w:rPr>
          <w:noProof/>
        </w:rPr>
        <w:t>0</w:t>
      </w:r>
      <w:r w:rsidR="003F04E6">
        <w:t>.</w:t>
      </w:r>
      <w:r w:rsidR="003F04E6">
        <w:rPr>
          <w:noProof/>
        </w:rPr>
        <w:t>7</w:t>
      </w:r>
      <w:r w:rsidR="0065256E">
        <w:rPr>
          <w:lang w:val="en-US"/>
        </w:rPr>
        <w:fldChar w:fldCharType="end"/>
      </w:r>
    </w:p>
    <w:p w:rsidR="00722190" w:rsidRDefault="00FE498C" w:rsidP="00722190">
      <w:pPr>
        <w:pStyle w:val="TEUnsoed-TextBodyspasi2"/>
        <w:keepNext/>
        <w:ind w:firstLine="0"/>
        <w:jc w:val="center"/>
      </w:pPr>
      <w:r>
        <w:rPr>
          <w:noProof/>
          <w:lang w:val="en-US" w:eastAsia="en-US" w:bidi="ar-SA"/>
        </w:rPr>
        <w:drawing>
          <wp:inline distT="0" distB="0" distL="0" distR="0" wp14:anchorId="2A7E399F" wp14:editId="47755B55">
            <wp:extent cx="3944620" cy="2934335"/>
            <wp:effectExtent l="0" t="0" r="0" b="0"/>
            <wp:docPr id="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44620" cy="2934335"/>
                    </a:xfrm>
                    <a:prstGeom prst="rect">
                      <a:avLst/>
                    </a:prstGeom>
                    <a:noFill/>
                    <a:ln>
                      <a:noFill/>
                    </a:ln>
                  </pic:spPr>
                </pic:pic>
              </a:graphicData>
            </a:graphic>
          </wp:inline>
        </w:drawing>
      </w:r>
    </w:p>
    <w:p w:rsidR="0065256E" w:rsidRDefault="00722190" w:rsidP="00722190">
      <w:pPr>
        <w:pStyle w:val="Caption"/>
        <w:jc w:val="center"/>
      </w:pPr>
      <w:bookmarkStart w:id="113" w:name="_Toc8347133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7</w:t>
      </w:r>
      <w:r>
        <w:fldChar w:fldCharType="end"/>
      </w:r>
      <w:r w:rsidRPr="005345B5">
        <w:t>Kurva akurasi  pelatihan dan validasi LP VGG16 original image</w:t>
      </w:r>
      <w:bookmarkEnd w:id="113"/>
    </w:p>
    <w:p w:rsidR="00F66E28" w:rsidRDefault="00F66E28" w:rsidP="00F66E28">
      <w:pPr>
        <w:pStyle w:val="TEUnsoed-TextBodyspasi2"/>
        <w:rPr>
          <w:lang w:val="en-US"/>
        </w:rPr>
      </w:pPr>
      <w:r>
        <w:rPr>
          <w:lang w:val="en-US"/>
        </w:rPr>
        <w:t>Berdasarkan</w:t>
      </w:r>
      <w:r w:rsidR="0041629A">
        <w:rPr>
          <w:lang w:val="en-US"/>
        </w:rPr>
        <w:t xml:space="preserve"> </w:t>
      </w:r>
      <w:r>
        <w:rPr>
          <w:lang w:val="en-US"/>
        </w:rPr>
        <w:t xml:space="preserve"> kurva akurasi pelatihan di atas menunjukkan bahwa pada </w:t>
      </w:r>
      <w:r w:rsidRPr="00BE7488">
        <w:rPr>
          <w:i/>
          <w:lang w:val="en-US"/>
        </w:rPr>
        <w:t>epoch</w:t>
      </w:r>
      <w:r>
        <w:rPr>
          <w:lang w:val="en-US"/>
        </w:rPr>
        <w:t xml:space="preserve"> ke-50, garis berwarna biru yang menunjukkan nilai akurasi pelatihan dan garis berwarna oranye yang menunjukkan nilai akurasi validasi mendekati nilai 1.0</w:t>
      </w:r>
      <w:r w:rsidR="0041629A">
        <w:rPr>
          <w:lang w:val="en-US"/>
        </w:rPr>
        <w:t>0</w:t>
      </w:r>
      <w:r>
        <w:rPr>
          <w:lang w:val="en-US"/>
        </w:rPr>
        <w:t xml:space="preserve">. Nilai akurasi pelatihan yang diperoleh pada </w:t>
      </w:r>
      <w:r w:rsidRPr="00BE7488">
        <w:rPr>
          <w:i/>
          <w:lang w:val="en-US"/>
        </w:rPr>
        <w:t>epoch</w:t>
      </w:r>
      <w:r w:rsidR="00136534">
        <w:rPr>
          <w:lang w:val="en-US"/>
        </w:rPr>
        <w:t xml:space="preserve"> ke-50 sebesar 0.9990</w:t>
      </w:r>
      <w:r>
        <w:rPr>
          <w:lang w:val="en-US"/>
        </w:rPr>
        <w:t xml:space="preserve">, sedangkan nilai akurasi validasi yang diperoleh pada </w:t>
      </w:r>
      <w:r w:rsidRPr="00BE7488">
        <w:rPr>
          <w:i/>
          <w:lang w:val="en-US"/>
        </w:rPr>
        <w:t xml:space="preserve">epoch </w:t>
      </w:r>
      <w:r w:rsidR="00136534">
        <w:rPr>
          <w:lang w:val="en-US"/>
        </w:rPr>
        <w:t>ke-50 sebesar 0.9918</w:t>
      </w:r>
      <w:r>
        <w:rPr>
          <w:lang w:val="en-US"/>
        </w:rPr>
        <w:t xml:space="preserve">. Oleh karena nilai akurasi pelatihan dan nilai akurasi validasi mendekati 1.00 dan berada saling beriringan, maka dapat disimpulkan bahwa akurasi pelatihan dan akurasi validasi pada klasifikasi </w:t>
      </w:r>
      <w:r w:rsidRPr="00BE7488">
        <w:rPr>
          <w:i/>
          <w:lang w:val="en-US"/>
        </w:rPr>
        <w:t>lung parenchyma</w:t>
      </w:r>
      <w:r>
        <w:rPr>
          <w:lang w:val="en-US"/>
        </w:rPr>
        <w:t xml:space="preserve"> dengan arsitektur </w:t>
      </w:r>
      <w:r w:rsidR="004D5672">
        <w:rPr>
          <w:i/>
          <w:lang w:val="en-US"/>
        </w:rPr>
        <w:t>VGG16</w:t>
      </w:r>
      <w:r>
        <w:rPr>
          <w:lang w:val="en-US"/>
        </w:rPr>
        <w:t xml:space="preserve"> dan dataset citra original memiliki kondisi yang baik atau disebut dengan kondisi </w:t>
      </w:r>
      <w:r w:rsidRPr="0041629A">
        <w:rPr>
          <w:i/>
          <w:lang w:val="en-US"/>
        </w:rPr>
        <w:t>goodfit.</w:t>
      </w:r>
    </w:p>
    <w:p w:rsidR="00F66E28" w:rsidRDefault="00F66E28" w:rsidP="00F66E28">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xml:space="preserve">) validasi dapat dilihat pada </w:t>
      </w:r>
      <w:r w:rsidR="00722190">
        <w:rPr>
          <w:lang w:val="en-US"/>
        </w:rPr>
        <w:fldChar w:fldCharType="begin"/>
      </w:r>
      <w:r w:rsidR="00722190">
        <w:rPr>
          <w:lang w:val="en-US"/>
        </w:rPr>
        <w:instrText xml:space="preserve"> REF _Ref83389728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8</w:t>
      </w:r>
      <w:r w:rsidR="00722190">
        <w:rPr>
          <w:lang w:val="en-US"/>
        </w:rPr>
        <w:fldChar w:fldCharType="end"/>
      </w:r>
    </w:p>
    <w:p w:rsidR="00722190" w:rsidRDefault="00FE498C" w:rsidP="00722190">
      <w:pPr>
        <w:pStyle w:val="TEUnsoed-TextBodyspasi2"/>
        <w:keepNext/>
        <w:ind w:firstLine="0"/>
        <w:jc w:val="center"/>
      </w:pPr>
      <w:r>
        <w:rPr>
          <w:noProof/>
          <w:lang w:val="en-US" w:eastAsia="en-US" w:bidi="ar-SA"/>
        </w:rPr>
        <w:drawing>
          <wp:inline distT="0" distB="0" distL="0" distR="0" wp14:anchorId="7C3DAC29" wp14:editId="65028A64">
            <wp:extent cx="3848735" cy="2891790"/>
            <wp:effectExtent l="0" t="0" r="0" b="0"/>
            <wp:docPr id="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48735" cy="2891790"/>
                    </a:xfrm>
                    <a:prstGeom prst="rect">
                      <a:avLst/>
                    </a:prstGeom>
                    <a:noFill/>
                    <a:ln>
                      <a:noFill/>
                    </a:ln>
                  </pic:spPr>
                </pic:pic>
              </a:graphicData>
            </a:graphic>
          </wp:inline>
        </w:drawing>
      </w:r>
    </w:p>
    <w:p w:rsidR="0065256E" w:rsidRDefault="00722190" w:rsidP="00722190">
      <w:pPr>
        <w:pStyle w:val="Caption"/>
        <w:jc w:val="center"/>
      </w:pPr>
      <w:bookmarkStart w:id="114" w:name="_Ref83389728"/>
      <w:bookmarkStart w:id="115" w:name="_Toc83471336"/>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8</w:t>
      </w:r>
      <w:r>
        <w:fldChar w:fldCharType="end"/>
      </w:r>
      <w:bookmarkEnd w:id="114"/>
      <w:r w:rsidRPr="005836FE">
        <w:t>Kurva kesalahan pelatihan dan validasi LP VGG16 original image</w:t>
      </w:r>
      <w:bookmarkEnd w:id="115"/>
    </w:p>
    <w:p w:rsidR="00F66E28" w:rsidRDefault="00F66E28" w:rsidP="00F66E28">
      <w:pPr>
        <w:pStyle w:val="TEUnsoed-TextBodyspasi2"/>
        <w:rPr>
          <w:lang w:val="en-US"/>
        </w:rPr>
      </w:pPr>
      <w:r>
        <w:rPr>
          <w:lang w:val="en-US"/>
        </w:rPr>
        <w:t>Kurva kesalahan (</w:t>
      </w:r>
      <w:r w:rsidRPr="00BE7488">
        <w:rPr>
          <w:i/>
          <w:lang w:val="en-US"/>
        </w:rPr>
        <w:t>loss</w:t>
      </w:r>
      <w:r>
        <w:rPr>
          <w:lang w:val="en-US"/>
        </w:rPr>
        <w:t>) di</w:t>
      </w:r>
      <w:r w:rsidR="0065256E">
        <w:rPr>
          <w:lang w:val="en-US"/>
        </w:rPr>
        <w:t xml:space="preserve"> </w:t>
      </w:r>
      <w:r>
        <w:rPr>
          <w:lang w:val="en-US"/>
        </w:rPr>
        <w:t>atas menunjukkan bahwa nilai kesalahan pelatihan (garis biru) dan nilai kesalahan validasi mendekati 0.0 seiring bertambahnya</w:t>
      </w:r>
      <w:r w:rsidRPr="00BE7488">
        <w:rPr>
          <w:i/>
          <w:lang w:val="en-US"/>
        </w:rPr>
        <w:t xml:space="preserve"> epoch</w:t>
      </w:r>
      <w:r>
        <w:rPr>
          <w:lang w:val="en-US"/>
        </w:rPr>
        <w:t xml:space="preserve">. Nilai kesalahan pelatihan yang diperoleh pada </w:t>
      </w:r>
      <w:r w:rsidRPr="00BE7488">
        <w:rPr>
          <w:i/>
          <w:lang w:val="en-US"/>
        </w:rPr>
        <w:t>epoch</w:t>
      </w:r>
      <w:r w:rsidR="00136534">
        <w:rPr>
          <w:lang w:val="en-US"/>
        </w:rPr>
        <w:t xml:space="preserve"> ke-50 sebesar 0.0121</w:t>
      </w:r>
      <w:r>
        <w:rPr>
          <w:lang w:val="en-US"/>
        </w:rPr>
        <w:t xml:space="preserve"> dan nilai kesalahan akurasi yang diperoleh pada</w:t>
      </w:r>
      <w:r w:rsidRPr="00BE7488">
        <w:rPr>
          <w:i/>
          <w:lang w:val="en-US"/>
        </w:rPr>
        <w:t xml:space="preserve"> epoch</w:t>
      </w:r>
      <w:r w:rsidR="00136534">
        <w:rPr>
          <w:lang w:val="en-US"/>
        </w:rPr>
        <w:t xml:space="preserve"> ke-50 sebesar 0.0180</w:t>
      </w:r>
      <w:r>
        <w:rPr>
          <w:lang w:val="en-US"/>
        </w:rPr>
        <w:t xml:space="preserve">. Oleh karena nilai kesalahan pelatihan dan nilai kesalahan validasi mendekati 0.0 secara stabil dan berada saling beriringan maka dapat disimpulkan bahwa akurasi pelatihan dan akurasi validasi pada klasifikasi </w:t>
      </w:r>
      <w:r w:rsidRPr="0041629A">
        <w:rPr>
          <w:i/>
          <w:lang w:val="en-US"/>
        </w:rPr>
        <w:t>lung parenchyma</w:t>
      </w:r>
      <w:r>
        <w:rPr>
          <w:lang w:val="en-US"/>
        </w:rPr>
        <w:t xml:space="preserve"> dengan arsitektur </w:t>
      </w:r>
      <w:r w:rsidR="004D5672">
        <w:rPr>
          <w:i/>
          <w:lang w:val="en-US"/>
        </w:rPr>
        <w:t>VGG16</w:t>
      </w:r>
      <w:r>
        <w:rPr>
          <w:lang w:val="en-US"/>
        </w:rPr>
        <w:t xml:space="preserve"> dan dataset citra </w:t>
      </w:r>
      <w:r w:rsidRPr="0041629A">
        <w:rPr>
          <w:i/>
          <w:lang w:val="en-US"/>
        </w:rPr>
        <w:t>original</w:t>
      </w:r>
      <w:r>
        <w:rPr>
          <w:lang w:val="en-US"/>
        </w:rPr>
        <w:t xml:space="preserve"> memiliki kondisi yang baik atau disebut dengan kondisi </w:t>
      </w:r>
      <w:r w:rsidRPr="00BE7488">
        <w:rPr>
          <w:i/>
          <w:lang w:val="en-US"/>
        </w:rPr>
        <w:t>goodfit</w:t>
      </w:r>
      <w:r>
        <w:rPr>
          <w:lang w:val="en-US"/>
        </w:rPr>
        <w:t>.</w:t>
      </w:r>
    </w:p>
    <w:p w:rsidR="00F66E28" w:rsidRDefault="00F66E28" w:rsidP="00F66E28">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_Ref83389790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9</w:t>
      </w:r>
      <w:r w:rsidR="00722190">
        <w:rPr>
          <w:lang w:val="en-US"/>
        </w:rPr>
        <w:fldChar w:fldCharType="end"/>
      </w:r>
    </w:p>
    <w:p w:rsidR="00722190" w:rsidRDefault="00FE498C" w:rsidP="00722190">
      <w:pPr>
        <w:pStyle w:val="TEUnsoed-TextBodyspasi2"/>
        <w:keepNext/>
        <w:ind w:firstLine="0"/>
        <w:jc w:val="center"/>
      </w:pPr>
      <w:r>
        <w:rPr>
          <w:noProof/>
          <w:lang w:val="en-US" w:eastAsia="en-US" w:bidi="ar-SA"/>
        </w:rPr>
        <w:drawing>
          <wp:inline distT="0" distB="0" distL="0" distR="0" wp14:anchorId="2D8414F1" wp14:editId="3F2429A2">
            <wp:extent cx="4051300" cy="3455670"/>
            <wp:effectExtent l="0" t="0" r="0" b="0"/>
            <wp:docPr id="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1300" cy="3455670"/>
                    </a:xfrm>
                    <a:prstGeom prst="rect">
                      <a:avLst/>
                    </a:prstGeom>
                    <a:noFill/>
                    <a:ln>
                      <a:noFill/>
                    </a:ln>
                  </pic:spPr>
                </pic:pic>
              </a:graphicData>
            </a:graphic>
          </wp:inline>
        </w:drawing>
      </w:r>
    </w:p>
    <w:p w:rsidR="0065256E" w:rsidRDefault="00722190" w:rsidP="00722190">
      <w:pPr>
        <w:pStyle w:val="Caption"/>
        <w:jc w:val="center"/>
      </w:pPr>
      <w:bookmarkStart w:id="116" w:name="_Ref83389790"/>
      <w:bookmarkStart w:id="117" w:name="_Toc8347133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9</w:t>
      </w:r>
      <w:r>
        <w:fldChar w:fldCharType="end"/>
      </w:r>
      <w:bookmarkEnd w:id="116"/>
      <w:r w:rsidRPr="006C7E37">
        <w:t>Confusion Matrix LP VGG16 original image</w:t>
      </w:r>
      <w:bookmarkEnd w:id="117"/>
    </w:p>
    <w:p w:rsidR="00F66E28" w:rsidRDefault="00F66E28" w:rsidP="00F66E28">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_Ref83389790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9</w:t>
      </w:r>
      <w:r w:rsidR="00722190">
        <w:rPr>
          <w:lang w:val="en-US"/>
        </w:rPr>
        <w:fldChar w:fldCharType="end"/>
      </w:r>
      <w:r>
        <w:rPr>
          <w:lang w:val="en-US"/>
        </w:rPr>
        <w:t xml:space="preserve"> dapat diketahui garis y menunjukkan label sesungguhnya sedangkan garis x menunjukkan label prediksi. Pada label NiCT terdapat 105 citra yang diprediksi benar untuk label NiCT, 0 citra diprediksi benar untuk label nCT, dan 0 citra diprediksi benar untuk label pCT. Artinya tingkat kebenaran pada label NiCT sebesar 105 dari 105 citra pengujian dan tingkat kesalahannya yaitu sebanyak 0 dari 105 citra pengujian. Kemudian untuk label nCT terdapat 0 citra yang diprediksi benar untuk label NiCT, 103 citra diprediksi benar untuk label nCT, dan 0 citra diprediksi benar untuk label pCT. Artinya tingkat kebenaran pada label NiCT sebesar 103 dari 103 citra pengujian dan tingkat kesalahannya yaitu sebanyak 0 dari 103 citra pengujian. Sedangkan untuk label pCT terdapat 0 citra yang diprediksi benar untuk label NiCT, 1 citra diprediksi benar untuk label nCT, dan 99 citra diprediksi benar untuk label pCT. Artinya tingkat kebenaran pada label NiCT sebesar 99 dari 100 citra pengujian dan tingkat kesalahannya yaitu sebanyak 1 dari 100 citra pengujian.</w:t>
      </w:r>
    </w:p>
    <w:p w:rsidR="00F66E28" w:rsidRDefault="00F66E28" w:rsidP="00F66E28">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136534" w:rsidRDefault="00136534" w:rsidP="00136534">
      <w:pPr>
        <w:pStyle w:val="TEUnsoed-TextBodyspasi2"/>
        <w:numPr>
          <w:ilvl w:val="2"/>
          <w:numId w:val="10"/>
        </w:numPr>
        <w:rPr>
          <w:lang w:val="en-US"/>
        </w:rPr>
      </w:pPr>
      <w:r>
        <w:rPr>
          <w:lang w:val="en-US"/>
        </w:rPr>
        <w:t>Akurasi</w:t>
      </w:r>
    </w:p>
    <w:p w:rsidR="00136534" w:rsidRDefault="00136534" w:rsidP="00136534">
      <w:pPr>
        <w:pStyle w:val="TEUnsoed-TextBodyspasi2"/>
        <w:numPr>
          <w:ilvl w:val="0"/>
          <w:numId w:val="16"/>
        </w:numPr>
        <w:rPr>
          <w:lang w:val="en-US"/>
        </w:rPr>
      </w:pPr>
      <w:r>
        <w:rPr>
          <w:lang w:val="en-US"/>
        </w:rPr>
        <w:t>Akurasi NiCT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numPr>
                <w:ilvl w:val="0"/>
                <w:numId w:val="16"/>
              </w:numPr>
              <w:jc w:val="center"/>
              <w:rPr>
                <w:lang w:val="en-US"/>
              </w:rPr>
            </w:pPr>
            <m:oMath>
              <m:r>
                <w:rPr>
                  <w:rFonts w:ascii="Cambria Math" w:hAnsi="Cambria Math"/>
                  <w:lang w:val="en-US"/>
                </w:rPr>
                <m:t xml:space="preserve">Akurasi NiCT=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136534" w:rsidRPr="00FE498C" w:rsidRDefault="00FE498C" w:rsidP="00426BDA">
      <w:pPr>
        <w:pStyle w:val="TEUnsoed-TextBodyspasi2"/>
        <w:ind w:left="1800" w:firstLine="0"/>
        <w:jc w:val="center"/>
        <w:rPr>
          <w:lang w:val="en-US"/>
        </w:rPr>
      </w:pPr>
      <m:oMathPara>
        <m:oMath>
          <m:r>
            <w:rPr>
              <w:rFonts w:ascii="Cambria Math" w:hAnsi="Cambria Math"/>
              <w:lang w:val="en-US"/>
            </w:rPr>
            <m:t xml:space="preserve">Akurasi NiCT= </m:t>
          </m:r>
          <m:f>
            <m:fPr>
              <m:ctrlPr>
                <w:rPr>
                  <w:rFonts w:ascii="Cambria Math" w:hAnsi="Cambria Math"/>
                  <w:i/>
                  <w:lang w:val="en-US"/>
                </w:rPr>
              </m:ctrlPr>
            </m:fPr>
            <m:num>
              <m:r>
                <w:rPr>
                  <w:rFonts w:ascii="Cambria Math" w:hAnsi="Cambria Math"/>
                  <w:lang w:val="en-US"/>
                </w:rPr>
                <m:t>308</m:t>
              </m:r>
            </m:num>
            <m:den>
              <m:r>
                <w:rPr>
                  <w:rFonts w:ascii="Cambria Math" w:hAnsi="Cambria Math"/>
                  <w:lang w:val="en-US"/>
                </w:rPr>
                <m:t>308</m:t>
              </m:r>
            </m:den>
          </m:f>
        </m:oMath>
      </m:oMathPara>
    </w:p>
    <w:p w:rsidR="00136534" w:rsidRPr="00FE498C" w:rsidRDefault="00FE498C" w:rsidP="00426BDA">
      <w:pPr>
        <w:pStyle w:val="TEUnsoed-TextBodyspasi2"/>
        <w:ind w:left="1800" w:firstLine="0"/>
        <w:jc w:val="center"/>
        <w:rPr>
          <w:lang w:val="en-US"/>
        </w:rPr>
      </w:pPr>
      <m:oMathPara>
        <m:oMath>
          <m:r>
            <w:rPr>
              <w:rFonts w:ascii="Cambria Math" w:hAnsi="Cambria Math"/>
              <w:lang w:val="en-US"/>
            </w:rPr>
            <m:t>Akurasi NiCT= 1.00</m:t>
          </m:r>
        </m:oMath>
      </m:oMathPara>
    </w:p>
    <w:p w:rsidR="00136534" w:rsidRDefault="00136534" w:rsidP="00136534">
      <w:pPr>
        <w:pStyle w:val="TEUnsoed-TextBodyspasi2"/>
        <w:numPr>
          <w:ilvl w:val="0"/>
          <w:numId w:val="16"/>
        </w:numPr>
        <w:rPr>
          <w:lang w:val="en-US"/>
        </w:rPr>
      </w:pPr>
      <w:r>
        <w:rPr>
          <w:lang w:val="en-US"/>
        </w:rPr>
        <w:t>Akurasi nCT</w:t>
      </w:r>
    </w:p>
    <w:p w:rsidR="00136534" w:rsidRPr="00FE498C" w:rsidRDefault="00FE498C" w:rsidP="00426BDA">
      <w:pPr>
        <w:pStyle w:val="TEUnsoed-TextBodyspasi2"/>
        <w:ind w:left="1800" w:firstLine="0"/>
        <w:jc w:val="center"/>
        <w:rPr>
          <w:lang w:val="en-US"/>
        </w:rPr>
      </w:pPr>
      <m:oMathPara>
        <m:oMath>
          <m:r>
            <w:rPr>
              <w:rFonts w:ascii="Cambria Math" w:hAnsi="Cambria Math"/>
              <w:lang w:val="en-US"/>
            </w:rPr>
            <m:t xml:space="preserve">Akurasi nCT= </m:t>
          </m:r>
          <m:f>
            <m:fPr>
              <m:ctrlPr>
                <w:rPr>
                  <w:rFonts w:ascii="Cambria Math" w:hAnsi="Cambria Math"/>
                  <w:i/>
                  <w:lang w:val="en-US"/>
                </w:rPr>
              </m:ctrlPr>
            </m:fPr>
            <m:num>
              <m:r>
                <w:rPr>
                  <w:rFonts w:ascii="Cambria Math" w:hAnsi="Cambria Math"/>
                  <w:lang w:val="en-US"/>
                </w:rPr>
                <m:t>307</m:t>
              </m:r>
            </m:num>
            <m:den>
              <m:r>
                <w:rPr>
                  <w:rFonts w:ascii="Cambria Math" w:hAnsi="Cambria Math"/>
                  <w:lang w:val="en-US"/>
                </w:rPr>
                <m:t>308</m:t>
              </m:r>
            </m:den>
          </m:f>
        </m:oMath>
      </m:oMathPara>
    </w:p>
    <w:p w:rsidR="00136534" w:rsidRPr="00FE498C" w:rsidRDefault="00FE498C" w:rsidP="00426BDA">
      <w:pPr>
        <w:pStyle w:val="TEUnsoed-TextBodyspasi2"/>
        <w:ind w:left="1800" w:firstLine="0"/>
        <w:jc w:val="center"/>
        <w:rPr>
          <w:lang w:val="en-US"/>
        </w:rPr>
      </w:pPr>
      <m:oMathPara>
        <m:oMath>
          <m:r>
            <w:rPr>
              <w:rFonts w:ascii="Cambria Math" w:hAnsi="Cambria Math"/>
              <w:lang w:val="en-US"/>
            </w:rPr>
            <m:t>Akurasi nCT= 0.99</m:t>
          </m:r>
        </m:oMath>
      </m:oMathPara>
    </w:p>
    <w:p w:rsidR="00136534" w:rsidRDefault="00136534" w:rsidP="00136534">
      <w:pPr>
        <w:pStyle w:val="TEUnsoed-TextBodyspasi2"/>
        <w:numPr>
          <w:ilvl w:val="0"/>
          <w:numId w:val="16"/>
        </w:numPr>
        <w:rPr>
          <w:lang w:val="en-US"/>
        </w:rPr>
      </w:pPr>
      <w:r>
        <w:rPr>
          <w:lang w:val="en-US"/>
        </w:rPr>
        <w:t>Akurasi pCT</w:t>
      </w:r>
    </w:p>
    <w:p w:rsidR="00136534" w:rsidRPr="00FE498C" w:rsidRDefault="00FE498C" w:rsidP="00426BDA">
      <w:pPr>
        <w:pStyle w:val="TEUnsoed-TextBodyspasi2"/>
        <w:ind w:left="1800" w:firstLine="0"/>
        <w:jc w:val="center"/>
        <w:rPr>
          <w:lang w:val="en-US"/>
        </w:rPr>
      </w:pPr>
      <m:oMathPara>
        <m:oMath>
          <m:r>
            <w:rPr>
              <w:rFonts w:ascii="Cambria Math" w:hAnsi="Cambria Math"/>
              <w:lang w:val="en-US"/>
            </w:rPr>
            <m:t xml:space="preserve">Akurasi pCT= </m:t>
          </m:r>
          <m:f>
            <m:fPr>
              <m:ctrlPr>
                <w:rPr>
                  <w:rFonts w:ascii="Cambria Math" w:hAnsi="Cambria Math"/>
                  <w:i/>
                  <w:lang w:val="en-US"/>
                </w:rPr>
              </m:ctrlPr>
            </m:fPr>
            <m:num>
              <m:r>
                <w:rPr>
                  <w:rFonts w:ascii="Cambria Math" w:hAnsi="Cambria Math"/>
                  <w:lang w:val="en-US"/>
                </w:rPr>
                <m:t>307</m:t>
              </m:r>
            </m:num>
            <m:den>
              <m:r>
                <w:rPr>
                  <w:rFonts w:ascii="Cambria Math" w:hAnsi="Cambria Math"/>
                  <w:lang w:val="en-US"/>
                </w:rPr>
                <m:t>308</m:t>
              </m:r>
            </m:den>
          </m:f>
        </m:oMath>
      </m:oMathPara>
    </w:p>
    <w:p w:rsidR="00136534" w:rsidRPr="00FE498C" w:rsidRDefault="00FE498C" w:rsidP="00426BDA">
      <w:pPr>
        <w:pStyle w:val="TEUnsoed-TextBodyspasi2"/>
        <w:ind w:left="1800" w:firstLine="0"/>
        <w:jc w:val="center"/>
        <w:rPr>
          <w:lang w:val="en-US"/>
        </w:rPr>
      </w:pPr>
      <m:oMathPara>
        <m:oMath>
          <m:r>
            <w:rPr>
              <w:rFonts w:ascii="Cambria Math" w:hAnsi="Cambria Math"/>
              <w:lang w:val="en-US"/>
            </w:rPr>
            <m:t>Akurasi pCT=0.99</m:t>
          </m:r>
        </m:oMath>
      </m:oMathPara>
    </w:p>
    <w:p w:rsidR="00136534" w:rsidRDefault="00136534" w:rsidP="00136534">
      <w:pPr>
        <w:pStyle w:val="TEUnsoed-TextBodyspasi2"/>
        <w:numPr>
          <w:ilvl w:val="0"/>
          <w:numId w:val="16"/>
        </w:numPr>
        <w:rPr>
          <w:lang w:val="en-US"/>
        </w:rPr>
      </w:pPr>
      <w:r>
        <w:rPr>
          <w:lang w:val="en-US"/>
        </w:rPr>
        <w:t>Makro akurasi</w:t>
      </w:r>
    </w:p>
    <w:p w:rsidR="00136534" w:rsidRPr="00FE498C" w:rsidRDefault="00FE498C" w:rsidP="00426BDA">
      <w:pPr>
        <w:pStyle w:val="TEUnsoed-TextBodyspasi2"/>
        <w:ind w:left="1800" w:firstLine="0"/>
        <w:jc w:val="center"/>
        <w:rPr>
          <w:lang w:val="en-US"/>
        </w:rPr>
      </w:pPr>
      <m:oMathPara>
        <m:oMath>
          <m:r>
            <w:rPr>
              <w:rFonts w:ascii="Cambria Math" w:hAnsi="Cambria Math"/>
              <w:lang w:val="en-US"/>
            </w:rPr>
            <m:t xml:space="preserve">Makro akurasi= </m:t>
          </m:r>
          <m:f>
            <m:fPr>
              <m:ctrlPr>
                <w:rPr>
                  <w:rFonts w:ascii="Cambria Math" w:hAnsi="Cambria Math"/>
                  <w:i/>
                  <w:lang w:val="en-US"/>
                </w:rPr>
              </m:ctrlPr>
            </m:fPr>
            <m:num>
              <m:r>
                <w:rPr>
                  <w:rFonts w:ascii="Cambria Math" w:hAnsi="Cambria Math"/>
                  <w:lang w:val="en-US"/>
                </w:rPr>
                <m:t>1.00+0.99+0.99</m:t>
              </m:r>
            </m:num>
            <m:den>
              <m:r>
                <w:rPr>
                  <w:rFonts w:ascii="Cambria Math" w:hAnsi="Cambria Math"/>
                  <w:lang w:val="en-US"/>
                </w:rPr>
                <m:t>3</m:t>
              </m:r>
            </m:den>
          </m:f>
        </m:oMath>
      </m:oMathPara>
    </w:p>
    <w:p w:rsidR="00136534" w:rsidRPr="00FE498C" w:rsidRDefault="00FE498C" w:rsidP="00426BDA">
      <w:pPr>
        <w:pStyle w:val="TEUnsoed-TextBodyspasi2"/>
        <w:ind w:left="1800" w:firstLine="0"/>
        <w:jc w:val="center"/>
        <w:rPr>
          <w:lang w:val="en-US"/>
        </w:rPr>
      </w:pPr>
      <m:oMathPara>
        <m:oMath>
          <m:r>
            <w:rPr>
              <w:rFonts w:ascii="Cambria Math" w:hAnsi="Cambria Math"/>
              <w:lang w:val="en-US"/>
            </w:rPr>
            <m:t>Makro akurasi= 0.99</m:t>
          </m:r>
        </m:oMath>
      </m:oMathPara>
    </w:p>
    <w:p w:rsidR="00136534" w:rsidRDefault="00136534" w:rsidP="00136534">
      <w:pPr>
        <w:pStyle w:val="TEUnsoed-TextBodyspasi2"/>
        <w:numPr>
          <w:ilvl w:val="2"/>
          <w:numId w:val="10"/>
        </w:numPr>
        <w:rPr>
          <w:lang w:val="en-US"/>
        </w:rPr>
      </w:pPr>
      <w:r>
        <w:rPr>
          <w:lang w:val="en-US"/>
        </w:rPr>
        <w:t>Presisi</w:t>
      </w:r>
    </w:p>
    <w:p w:rsidR="00136534" w:rsidRDefault="00136534" w:rsidP="00136534">
      <w:pPr>
        <w:pStyle w:val="TEUnsoed-TextBodyspasi2"/>
        <w:numPr>
          <w:ilvl w:val="0"/>
          <w:numId w:val="15"/>
        </w:numPr>
        <w:rPr>
          <w:lang w:val="en-US"/>
        </w:rPr>
      </w:pPr>
      <w:r>
        <w:rPr>
          <w:lang w:val="en-US"/>
        </w:rPr>
        <w:t>Presisi NiCT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136534"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NiCT= </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m:t>
              </m:r>
            </m:den>
          </m:f>
        </m:oMath>
      </m:oMathPara>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Presisi NiCT= 1.00</m:t>
          </m:r>
        </m:oMath>
      </m:oMathPara>
    </w:p>
    <w:p w:rsidR="00136534" w:rsidRPr="008300BE" w:rsidRDefault="00136534" w:rsidP="00136534">
      <w:pPr>
        <w:pStyle w:val="TEUnsoed-TextBodyspasi2"/>
        <w:numPr>
          <w:ilvl w:val="0"/>
          <w:numId w:val="15"/>
        </w:numPr>
        <w:rPr>
          <w:lang w:val="en-US"/>
        </w:rPr>
      </w:pPr>
      <w:r>
        <w:rPr>
          <w:lang w:val="en-US"/>
        </w:rPr>
        <w:t>Presisi nCT</w:t>
      </w:r>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nCT= </m:t>
          </m:r>
          <m:f>
            <m:fPr>
              <m:ctrlPr>
                <w:rPr>
                  <w:rFonts w:ascii="Cambria Math" w:hAnsi="Cambria Math"/>
                  <w:i/>
                  <w:lang w:val="en-US"/>
                </w:rPr>
              </m:ctrlPr>
            </m:fPr>
            <m:num>
              <m:r>
                <w:rPr>
                  <w:rFonts w:ascii="Cambria Math" w:hAnsi="Cambria Math"/>
                  <w:lang w:val="en-US"/>
                </w:rPr>
                <m:t>103</m:t>
              </m:r>
            </m:num>
            <m:den>
              <m:r>
                <w:rPr>
                  <w:rFonts w:ascii="Cambria Math" w:hAnsi="Cambria Math"/>
                  <w:lang w:val="en-US"/>
                </w:rPr>
                <m:t>103</m:t>
              </m:r>
            </m:den>
          </m:f>
        </m:oMath>
      </m:oMathPara>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Presisi nCT= 1.00</m:t>
          </m:r>
        </m:oMath>
      </m:oMathPara>
    </w:p>
    <w:p w:rsidR="00136534" w:rsidRPr="008300BE" w:rsidRDefault="00136534" w:rsidP="00136534">
      <w:pPr>
        <w:pStyle w:val="TEUnsoed-TextBodyspasi2"/>
        <w:numPr>
          <w:ilvl w:val="0"/>
          <w:numId w:val="15"/>
        </w:numPr>
        <w:rPr>
          <w:lang w:val="en-US"/>
        </w:rPr>
      </w:pPr>
      <w:r>
        <w:rPr>
          <w:lang w:val="en-US"/>
        </w:rPr>
        <w:t>Presisi pCT</w:t>
      </w:r>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pCT= </m:t>
          </m:r>
          <m:f>
            <m:fPr>
              <m:ctrlPr>
                <w:rPr>
                  <w:rFonts w:ascii="Cambria Math" w:hAnsi="Cambria Math"/>
                  <w:i/>
                  <w:lang w:val="en-US"/>
                </w:rPr>
              </m:ctrlPr>
            </m:fPr>
            <m:num>
              <m:r>
                <w:rPr>
                  <w:rFonts w:ascii="Cambria Math" w:hAnsi="Cambria Math"/>
                  <w:lang w:val="en-US"/>
                </w:rPr>
                <m:t>99</m:t>
              </m:r>
            </m:num>
            <m:den>
              <m:r>
                <w:rPr>
                  <w:rFonts w:ascii="Cambria Math" w:hAnsi="Cambria Math"/>
                  <w:lang w:val="en-US"/>
                </w:rPr>
                <m:t>100</m:t>
              </m:r>
            </m:den>
          </m:f>
        </m:oMath>
      </m:oMathPara>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Presisi pCT= 0.99</m:t>
          </m:r>
        </m:oMath>
      </m:oMathPara>
    </w:p>
    <w:p w:rsidR="00136534" w:rsidRDefault="00136534" w:rsidP="00136534">
      <w:pPr>
        <w:pStyle w:val="TEUnsoed-TextBodyspasi2"/>
        <w:numPr>
          <w:ilvl w:val="0"/>
          <w:numId w:val="15"/>
        </w:numPr>
        <w:rPr>
          <w:lang w:val="en-US"/>
        </w:rPr>
      </w:pPr>
      <w:r>
        <w:rPr>
          <w:lang w:val="en-US"/>
        </w:rPr>
        <w:t>Makro presisi</w:t>
      </w:r>
    </w:p>
    <w:p w:rsidR="00136534" w:rsidRPr="008300BE" w:rsidRDefault="00136534" w:rsidP="00426BDA">
      <w:pPr>
        <w:pStyle w:val="TEUnsoed-TextBodyspasi2"/>
        <w:ind w:left="1800" w:firstLine="0"/>
        <w:jc w:val="center"/>
        <w:rPr>
          <w:lang w:val="en-US"/>
        </w:rPr>
      </w:pPr>
      <w:r>
        <w:rPr>
          <w:lang w:val="en-US"/>
        </w:rPr>
        <w:t xml:space="preserve">Makro </w:t>
      </w:r>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(1.00+1.00+0.99)</m:t>
            </m:r>
          </m:num>
          <m:den>
            <m:r>
              <w:rPr>
                <w:rFonts w:ascii="Cambria Math" w:hAnsi="Cambria Math"/>
                <w:lang w:val="en-US"/>
              </w:rPr>
              <m:t>3</m:t>
            </m:r>
          </m:den>
        </m:f>
      </m:oMath>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Makro presisi = 1.00</m:t>
          </m:r>
        </m:oMath>
      </m:oMathPara>
    </w:p>
    <w:p w:rsidR="00136534" w:rsidRDefault="00136534" w:rsidP="00136534">
      <w:pPr>
        <w:pStyle w:val="TEUnsoed-TextBodyspasi2"/>
        <w:numPr>
          <w:ilvl w:val="2"/>
          <w:numId w:val="10"/>
        </w:numPr>
        <w:rPr>
          <w:lang w:val="en-US"/>
        </w:rPr>
      </w:pPr>
      <w:r>
        <w:rPr>
          <w:lang w:val="en-US"/>
        </w:rPr>
        <w:t>Recall</w:t>
      </w:r>
    </w:p>
    <w:p w:rsidR="00136534" w:rsidRDefault="00136534" w:rsidP="00136534">
      <w:pPr>
        <w:pStyle w:val="TEUnsoed-TextBodyspasi2"/>
        <w:numPr>
          <w:ilvl w:val="0"/>
          <w:numId w:val="15"/>
        </w:numPr>
        <w:rPr>
          <w:lang w:val="en-US"/>
        </w:rPr>
      </w:pPr>
      <w:r>
        <w:rPr>
          <w:lang w:val="en-US"/>
        </w:rPr>
        <w:t>Recall NiCT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136534"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NiCT= </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m:t>
              </m:r>
            </m:den>
          </m:f>
        </m:oMath>
      </m:oMathPara>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Recall NiCT= 1.00</m:t>
          </m:r>
        </m:oMath>
      </m:oMathPara>
    </w:p>
    <w:p w:rsidR="00136534" w:rsidRPr="008300BE" w:rsidRDefault="00136534" w:rsidP="00136534">
      <w:pPr>
        <w:pStyle w:val="TEUnsoed-TextBodyspasi2"/>
        <w:numPr>
          <w:ilvl w:val="0"/>
          <w:numId w:val="15"/>
        </w:numPr>
        <w:rPr>
          <w:lang w:val="en-US"/>
        </w:rPr>
      </w:pPr>
      <w:r>
        <w:rPr>
          <w:lang w:val="en-US"/>
        </w:rPr>
        <w:t>Recall nCT</w:t>
      </w:r>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nCT= </m:t>
          </m:r>
          <m:f>
            <m:fPr>
              <m:ctrlPr>
                <w:rPr>
                  <w:rFonts w:ascii="Cambria Math" w:hAnsi="Cambria Math"/>
                  <w:i/>
                  <w:lang w:val="en-US"/>
                </w:rPr>
              </m:ctrlPr>
            </m:fPr>
            <m:num>
              <m:r>
                <w:rPr>
                  <w:rFonts w:ascii="Cambria Math" w:hAnsi="Cambria Math"/>
                  <w:lang w:val="en-US"/>
                </w:rPr>
                <m:t>103</m:t>
              </m:r>
            </m:num>
            <m:den>
              <m:r>
                <w:rPr>
                  <w:rFonts w:ascii="Cambria Math" w:hAnsi="Cambria Math"/>
                  <w:lang w:val="en-US"/>
                </w:rPr>
                <m:t>104</m:t>
              </m:r>
            </m:den>
          </m:f>
        </m:oMath>
      </m:oMathPara>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Recall nCT= 0.99</m:t>
          </m:r>
        </m:oMath>
      </m:oMathPara>
    </w:p>
    <w:p w:rsidR="00136534" w:rsidRPr="008300BE" w:rsidRDefault="00136534" w:rsidP="00136534">
      <w:pPr>
        <w:pStyle w:val="TEUnsoed-TextBodyspasi2"/>
        <w:numPr>
          <w:ilvl w:val="0"/>
          <w:numId w:val="15"/>
        </w:numPr>
        <w:rPr>
          <w:lang w:val="en-US"/>
        </w:rPr>
      </w:pPr>
      <w:r>
        <w:rPr>
          <w:lang w:val="en-US"/>
        </w:rPr>
        <w:t>Recall pCT</w:t>
      </w:r>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pCT= </m:t>
          </m:r>
          <m:f>
            <m:fPr>
              <m:ctrlPr>
                <w:rPr>
                  <w:rFonts w:ascii="Cambria Math" w:hAnsi="Cambria Math"/>
                  <w:i/>
                  <w:lang w:val="en-US"/>
                </w:rPr>
              </m:ctrlPr>
            </m:fPr>
            <m:num>
              <m:r>
                <w:rPr>
                  <w:rFonts w:ascii="Cambria Math" w:hAnsi="Cambria Math"/>
                  <w:lang w:val="en-US"/>
                </w:rPr>
                <m:t>99</m:t>
              </m:r>
            </m:num>
            <m:den>
              <m:r>
                <w:rPr>
                  <w:rFonts w:ascii="Cambria Math" w:hAnsi="Cambria Math"/>
                  <w:lang w:val="en-US"/>
                </w:rPr>
                <m:t>99</m:t>
              </m:r>
            </m:den>
          </m:f>
        </m:oMath>
      </m:oMathPara>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Recall pCT= 1.00</m:t>
          </m:r>
        </m:oMath>
      </m:oMathPara>
    </w:p>
    <w:p w:rsidR="00136534" w:rsidRDefault="00136534" w:rsidP="00136534">
      <w:pPr>
        <w:pStyle w:val="TEUnsoed-TextBodyspasi2"/>
        <w:numPr>
          <w:ilvl w:val="0"/>
          <w:numId w:val="15"/>
        </w:numPr>
        <w:rPr>
          <w:lang w:val="en-US"/>
        </w:rPr>
      </w:pPr>
      <w:r>
        <w:rPr>
          <w:lang w:val="en-US"/>
        </w:rPr>
        <w:t>Makro recall</w:t>
      </w:r>
    </w:p>
    <w:p w:rsidR="00136534" w:rsidRPr="00FE498C" w:rsidRDefault="00FE498C" w:rsidP="00426BDA">
      <w:pPr>
        <w:pStyle w:val="TEUnsoed-TextBodyspasi2"/>
        <w:ind w:left="3240" w:firstLine="0"/>
        <w:jc w:val="center"/>
        <w:rPr>
          <w:lang w:val="en-US"/>
        </w:rPr>
      </w:pPr>
      <m:oMathPara>
        <m:oMath>
          <m:r>
            <w:rPr>
              <w:rFonts w:ascii="Cambria Math" w:hAnsi="Cambria Math"/>
              <w:lang w:val="en-US"/>
            </w:rPr>
            <m:t xml:space="preserve">Makro recall = </m:t>
          </m:r>
          <m:f>
            <m:fPr>
              <m:ctrlPr>
                <w:rPr>
                  <w:rFonts w:ascii="Cambria Math" w:hAnsi="Cambria Math"/>
                  <w:i/>
                  <w:lang w:val="en-US"/>
                </w:rPr>
              </m:ctrlPr>
            </m:fPr>
            <m:num>
              <m:r>
                <w:rPr>
                  <w:rFonts w:ascii="Cambria Math" w:hAnsi="Cambria Math"/>
                  <w:lang w:val="en-US"/>
                </w:rPr>
                <m:t>(1.00+0.99+1.00)</m:t>
              </m:r>
            </m:num>
            <m:den>
              <m:r>
                <w:rPr>
                  <w:rFonts w:ascii="Cambria Math" w:hAnsi="Cambria Math"/>
                  <w:lang w:val="en-US"/>
                </w:rPr>
                <m:t>3</m:t>
              </m:r>
            </m:den>
          </m:f>
        </m:oMath>
      </m:oMathPara>
    </w:p>
    <w:p w:rsidR="00136534" w:rsidRPr="00FE498C" w:rsidRDefault="00FE498C" w:rsidP="00426BDA">
      <w:pPr>
        <w:pStyle w:val="TEUnsoed-TextBodyspasi2"/>
        <w:ind w:left="1080" w:firstLine="0"/>
        <w:jc w:val="center"/>
        <w:rPr>
          <w:lang w:val="en-US"/>
        </w:rPr>
      </w:pPr>
      <m:oMathPara>
        <m:oMath>
          <m:r>
            <w:rPr>
              <w:rFonts w:ascii="Cambria Math" w:hAnsi="Cambria Math"/>
              <w:lang w:val="en-US"/>
            </w:rPr>
            <m:t>Makro recall = 1.00</m:t>
          </m:r>
        </m:oMath>
      </m:oMathPara>
    </w:p>
    <w:p w:rsidR="00136534" w:rsidRDefault="00136534" w:rsidP="00136534">
      <w:pPr>
        <w:pStyle w:val="TEUnsoed-TextBodyspasi2"/>
        <w:numPr>
          <w:ilvl w:val="1"/>
          <w:numId w:val="10"/>
        </w:numPr>
        <w:rPr>
          <w:lang w:val="en-US"/>
        </w:rPr>
      </w:pPr>
      <w:r>
        <w:rPr>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722190" w:rsidRDefault="00722190" w:rsidP="00722190">
      <w:pPr>
        <w:pStyle w:val="TEUnsoed-TextBodyspasi2"/>
        <w:ind w:firstLine="0"/>
        <w:rPr>
          <w:lang w:val="en-US"/>
        </w:rPr>
      </w:pPr>
    </w:p>
    <w:p w:rsidR="00136534" w:rsidRPr="00FE498C" w:rsidRDefault="00FE498C" w:rsidP="00426BDA">
      <w:pPr>
        <w:pStyle w:val="TEUnsoed-TextBodyspasi2"/>
        <w:ind w:left="2520" w:firstLine="360"/>
        <w:jc w:val="center"/>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1.00 x 1.00 </m:t>
              </m:r>
            </m:num>
            <m:den>
              <m:r>
                <w:rPr>
                  <w:rFonts w:ascii="Cambria Math" w:hAnsi="Cambria Math"/>
                  <w:lang w:val="en-US"/>
                </w:rPr>
                <m:t>1.00+1.00</m:t>
              </m:r>
            </m:den>
          </m:f>
        </m:oMath>
      </m:oMathPara>
    </w:p>
    <w:p w:rsidR="00136534" w:rsidRPr="00FE498C" w:rsidRDefault="00FE498C" w:rsidP="00426BDA">
      <w:pPr>
        <w:pStyle w:val="TEUnsoed-TextBodyspasi2"/>
        <w:ind w:left="2160" w:firstLine="720"/>
        <w:jc w:val="center"/>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1.00 </m:t>
              </m:r>
            </m:num>
            <m:den>
              <m:r>
                <w:rPr>
                  <w:rFonts w:ascii="Cambria Math" w:hAnsi="Cambria Math"/>
                  <w:lang w:val="en-US"/>
                </w:rPr>
                <m:t>1.00</m:t>
              </m:r>
            </m:den>
          </m:f>
        </m:oMath>
      </m:oMathPara>
    </w:p>
    <w:p w:rsidR="00F66E28" w:rsidRPr="00FE498C" w:rsidRDefault="00FE498C" w:rsidP="00426BDA">
      <w:pPr>
        <w:pStyle w:val="TEUnsoed-TextBodyspasi2"/>
        <w:ind w:left="1080" w:firstLine="0"/>
        <w:jc w:val="center"/>
        <w:rPr>
          <w:lang w:val="en-US"/>
        </w:rPr>
      </w:pPr>
      <m:oMathPara>
        <m:oMath>
          <m:r>
            <w:rPr>
              <w:rFonts w:ascii="Cambria Math" w:hAnsi="Cambria Math"/>
              <w:lang w:val="en-US"/>
            </w:rPr>
            <m:t>F1 score = 1.00</m:t>
          </m:r>
        </m:oMath>
      </m:oMathPara>
    </w:p>
    <w:p w:rsidR="00426BDA" w:rsidRPr="00426BDA" w:rsidRDefault="00426BDA" w:rsidP="00426BDA">
      <w:pPr>
        <w:pStyle w:val="TEUnsoed-TextBodyspasi2"/>
        <w:ind w:firstLine="720"/>
        <w:rPr>
          <w:lang w:val="en-US"/>
        </w:rPr>
      </w:pPr>
      <w:r>
        <w:rPr>
          <w:lang w:val="en-US"/>
        </w:rPr>
        <w:t xml:space="preserve">Berdasarkan perhitungan akurasi, presisi, recall dan F1 dapat disimpulkan bahwa klasifikasi </w:t>
      </w:r>
      <w:r w:rsidRPr="00426BDA">
        <w:rPr>
          <w:i/>
          <w:lang w:val="en-US"/>
        </w:rPr>
        <w:t>lung parenchyma</w:t>
      </w:r>
      <w:r>
        <w:rPr>
          <w:lang w:val="en-US"/>
        </w:rPr>
        <w:t xml:space="preserve"> dengan model VGG16 dan citra </w:t>
      </w:r>
      <w:r w:rsidRPr="00426BDA">
        <w:rPr>
          <w:i/>
          <w:lang w:val="en-US"/>
        </w:rPr>
        <w:t xml:space="preserve">original </w:t>
      </w:r>
      <w:r>
        <w:rPr>
          <w:lang w:val="en-US"/>
        </w:rPr>
        <w:t xml:space="preserve">memiliki nilai mendekati 1.00, sehingga model mampu melakukan klasifikasi </w:t>
      </w:r>
      <w:r w:rsidRPr="00426BDA">
        <w:rPr>
          <w:i/>
          <w:lang w:val="en-US"/>
        </w:rPr>
        <w:t>CT scan</w:t>
      </w:r>
      <w:r>
        <w:rPr>
          <w:lang w:val="en-US"/>
        </w:rPr>
        <w:t xml:space="preserve"> dada secara akurat.</w:t>
      </w:r>
    </w:p>
    <w:p w:rsidR="008025EB" w:rsidRDefault="008025EB" w:rsidP="008025EB">
      <w:pPr>
        <w:pStyle w:val="Heading3"/>
        <w:rPr>
          <w:lang w:val="en-US"/>
        </w:rPr>
      </w:pPr>
      <w:bookmarkStart w:id="118" w:name="_Toc83471465"/>
      <w:r>
        <w:rPr>
          <w:lang w:val="en-US"/>
        </w:rPr>
        <w:t>Lung Parenchyma Classification VGG16 (Preprocessed Image)</w:t>
      </w:r>
      <w:bookmarkEnd w:id="118"/>
    </w:p>
    <w:p w:rsidR="008025EB" w:rsidRDefault="008025EB" w:rsidP="008025EB">
      <w:pPr>
        <w:pStyle w:val="TEUnsoed-TextBodyspasi2"/>
        <w:rPr>
          <w:lang w:val="en-US"/>
        </w:rPr>
      </w:pPr>
      <w:r>
        <w:rPr>
          <w:lang w:val="en-US"/>
        </w:rPr>
        <w:t xml:space="preserve">Proses pelatihan dan validasi pada klasifikasi </w:t>
      </w:r>
      <w:r w:rsidRPr="00BC0463">
        <w:rPr>
          <w:i/>
          <w:lang w:val="en-US"/>
        </w:rPr>
        <w:t>lung parenchyma</w:t>
      </w:r>
      <w:r>
        <w:rPr>
          <w:lang w:val="en-US"/>
        </w:rPr>
        <w:t xml:space="preserve"> arsitektur VGG16 dengan </w:t>
      </w:r>
      <w:r w:rsidRPr="00BC0463">
        <w:rPr>
          <w:i/>
          <w:lang w:val="en-US"/>
        </w:rPr>
        <w:t>dataset</w:t>
      </w:r>
      <w:r>
        <w:rPr>
          <w:lang w:val="en-US"/>
        </w:rPr>
        <w:t xml:space="preserve"> </w:t>
      </w:r>
      <w:r w:rsidRPr="00BC0463">
        <w:rPr>
          <w:i/>
          <w:lang w:val="en-US"/>
        </w:rPr>
        <w:t>preprocessed image</w:t>
      </w:r>
      <w:r>
        <w:rPr>
          <w:lang w:val="en-US"/>
        </w:rPr>
        <w:t xml:space="preserve"> menggunakan nilai</w:t>
      </w:r>
      <w:r w:rsidRPr="00BC0463">
        <w:rPr>
          <w:i/>
          <w:lang w:val="en-US"/>
        </w:rPr>
        <w:t xml:space="preserve"> epoch</w:t>
      </w:r>
      <w:r>
        <w:rPr>
          <w:lang w:val="en-US"/>
        </w:rPr>
        <w:t xml:space="preserve"> sebesar 50. Hasil pelatihan berupa akurasi pelatihan dan akurasi validasi seperti ditampilkan pada </w:t>
      </w:r>
      <w:r w:rsidR="00722190">
        <w:rPr>
          <w:lang w:val="en-US"/>
        </w:rPr>
        <w:fldChar w:fldCharType="begin"/>
      </w:r>
      <w:r w:rsidR="00722190">
        <w:rPr>
          <w:lang w:val="en-US"/>
        </w:rPr>
        <w:instrText xml:space="preserve"> REF _Ref83431485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10</w:t>
      </w:r>
      <w:r w:rsidR="00722190">
        <w:rPr>
          <w:lang w:val="en-US"/>
        </w:rPr>
        <w:fldChar w:fldCharType="end"/>
      </w:r>
    </w:p>
    <w:p w:rsidR="00722190" w:rsidRDefault="00FE498C" w:rsidP="00722190">
      <w:pPr>
        <w:pStyle w:val="TEUnsoed-TextBodyspasi2"/>
        <w:keepNext/>
      </w:pPr>
      <w:r>
        <w:rPr>
          <w:noProof/>
          <w:lang w:val="en-US" w:eastAsia="en-US" w:bidi="ar-SA"/>
        </w:rPr>
        <w:drawing>
          <wp:inline distT="0" distB="0" distL="0" distR="0" wp14:anchorId="695DFBA6" wp14:editId="558BFA4D">
            <wp:extent cx="3976370" cy="2945130"/>
            <wp:effectExtent l="0" t="0" r="0" b="0"/>
            <wp:docPr id="1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76370" cy="2945130"/>
                    </a:xfrm>
                    <a:prstGeom prst="rect">
                      <a:avLst/>
                    </a:prstGeom>
                    <a:noFill/>
                    <a:ln>
                      <a:noFill/>
                    </a:ln>
                  </pic:spPr>
                </pic:pic>
              </a:graphicData>
            </a:graphic>
          </wp:inline>
        </w:drawing>
      </w:r>
    </w:p>
    <w:p w:rsidR="0041629A" w:rsidRDefault="00722190" w:rsidP="00722190">
      <w:pPr>
        <w:pStyle w:val="Caption"/>
        <w:jc w:val="center"/>
      </w:pPr>
      <w:bookmarkStart w:id="119" w:name="_Ref83431485"/>
      <w:bookmarkStart w:id="120" w:name="_Toc8347133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10</w:t>
      </w:r>
      <w:r>
        <w:fldChar w:fldCharType="end"/>
      </w:r>
      <w:bookmarkEnd w:id="119"/>
      <w:r w:rsidRPr="009104A5">
        <w:t>Kurva akurasi pelatihan dan validasi LP VGG16 preprocessed image</w:t>
      </w:r>
      <w:bookmarkEnd w:id="120"/>
    </w:p>
    <w:p w:rsidR="00BC0463" w:rsidRDefault="00BC0463" w:rsidP="00BC0463">
      <w:pPr>
        <w:pStyle w:val="TEUnsoed-TextBodyspasi2"/>
        <w:rPr>
          <w:lang w:val="en-US"/>
        </w:rPr>
      </w:pPr>
      <w:r>
        <w:rPr>
          <w:lang w:val="en-US"/>
        </w:rPr>
        <w:t>Berdasarkan</w:t>
      </w:r>
      <w:r w:rsidR="0041629A">
        <w:rPr>
          <w:lang w:val="en-US"/>
        </w:rPr>
        <w:t xml:space="preserve"> </w:t>
      </w:r>
      <w:r>
        <w:rPr>
          <w:lang w:val="en-US"/>
        </w:rPr>
        <w:t xml:space="preserve"> kurva akurasi pelatihan di atas menunjukkan bahwa pada </w:t>
      </w:r>
      <w:r w:rsidRPr="00BE7488">
        <w:rPr>
          <w:i/>
          <w:lang w:val="en-US"/>
        </w:rPr>
        <w:t>epoch</w:t>
      </w:r>
      <w:r>
        <w:rPr>
          <w:lang w:val="en-US"/>
        </w:rPr>
        <w:t xml:space="preserve"> ke-50, garis berwarna biru yang menunjukkan nilai akurasi pelatihan dan garis berwarna oranye yang menunjukkan nilai akurasi validasi mendekati nilai 1.0. Nilai akurasi pelatihan yang diperoleh pada </w:t>
      </w:r>
      <w:r w:rsidRPr="00BE7488">
        <w:rPr>
          <w:i/>
          <w:lang w:val="en-US"/>
        </w:rPr>
        <w:t>epoch</w:t>
      </w:r>
      <w:r>
        <w:rPr>
          <w:lang w:val="en-US"/>
        </w:rPr>
        <w:t xml:space="preserve"> ke-50 sebesar 0.9899, sedangkan nilai akurasi validasi yang diperoleh pada </w:t>
      </w:r>
      <w:r w:rsidRPr="00BE7488">
        <w:rPr>
          <w:i/>
          <w:lang w:val="en-US"/>
        </w:rPr>
        <w:t xml:space="preserve">epoch </w:t>
      </w:r>
      <w:r>
        <w:rPr>
          <w:lang w:val="en-US"/>
        </w:rPr>
        <w:t xml:space="preserve">ke-50 sebesar 0.9878. Oleh karena nilai akurasi pelatihan dan nilai akurasi validasi mendekati 1.00 dan berada saling beriringan, maka dapat disimpulkan bahwa akurasi pelatihan dan akurasi validasi pada klasifikasi </w:t>
      </w:r>
      <w:r w:rsidRPr="00BE7488">
        <w:rPr>
          <w:i/>
          <w:lang w:val="en-US"/>
        </w:rPr>
        <w:t>lung parenchyma</w:t>
      </w:r>
      <w:r>
        <w:rPr>
          <w:lang w:val="en-US"/>
        </w:rPr>
        <w:t xml:space="preserve"> dengan arsitektur </w:t>
      </w:r>
      <w:r>
        <w:rPr>
          <w:i/>
          <w:lang w:val="en-US"/>
        </w:rPr>
        <w:t>VGG16</w:t>
      </w:r>
      <w:r>
        <w:rPr>
          <w:lang w:val="en-US"/>
        </w:rPr>
        <w:t xml:space="preserve"> dan </w:t>
      </w:r>
      <w:r w:rsidRPr="00BC0463">
        <w:rPr>
          <w:i/>
          <w:lang w:val="en-US"/>
        </w:rPr>
        <w:t>dataset preprocessed image</w:t>
      </w:r>
      <w:r>
        <w:rPr>
          <w:lang w:val="en-US"/>
        </w:rPr>
        <w:t xml:space="preserve"> memiliki kondisi yang baik atau disebut dengan kondisi </w:t>
      </w:r>
      <w:r w:rsidRPr="00BC0463">
        <w:rPr>
          <w:i/>
          <w:lang w:val="en-US"/>
        </w:rPr>
        <w:t>goodfit</w:t>
      </w:r>
      <w:r>
        <w:rPr>
          <w:lang w:val="en-US"/>
        </w:rPr>
        <w:t>.</w:t>
      </w:r>
    </w:p>
    <w:p w:rsidR="00BC0463" w:rsidRDefault="00BC0463" w:rsidP="00BC0463">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xml:space="preserve">) validasi dapat dilihat pada </w:t>
      </w:r>
      <w:r w:rsidR="00722190">
        <w:rPr>
          <w:lang w:val="en-US"/>
        </w:rPr>
        <w:fldChar w:fldCharType="begin"/>
      </w:r>
      <w:r w:rsidR="00722190">
        <w:rPr>
          <w:lang w:val="en-US"/>
        </w:rPr>
        <w:instrText xml:space="preserve"> REF _Ref83431576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11</w:t>
      </w:r>
      <w:r w:rsidR="00722190">
        <w:rPr>
          <w:lang w:val="en-US"/>
        </w:rPr>
        <w:fldChar w:fldCharType="end"/>
      </w:r>
    </w:p>
    <w:p w:rsidR="00722190" w:rsidRDefault="00FE498C" w:rsidP="00722190">
      <w:pPr>
        <w:pStyle w:val="TEUnsoed-TextBodyspasi2"/>
        <w:keepNext/>
      </w:pPr>
      <w:r>
        <w:rPr>
          <w:noProof/>
          <w:lang w:val="en-US" w:eastAsia="en-US" w:bidi="ar-SA"/>
        </w:rPr>
        <w:drawing>
          <wp:inline distT="0" distB="0" distL="0" distR="0" wp14:anchorId="760E447F" wp14:editId="1C66A4E4">
            <wp:extent cx="3891280" cy="2924175"/>
            <wp:effectExtent l="0" t="0" r="0" b="0"/>
            <wp:docPr id="1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91280" cy="2924175"/>
                    </a:xfrm>
                    <a:prstGeom prst="rect">
                      <a:avLst/>
                    </a:prstGeom>
                    <a:noFill/>
                    <a:ln>
                      <a:noFill/>
                    </a:ln>
                  </pic:spPr>
                </pic:pic>
              </a:graphicData>
            </a:graphic>
          </wp:inline>
        </w:drawing>
      </w:r>
    </w:p>
    <w:p w:rsidR="000316C0" w:rsidRDefault="00722190" w:rsidP="00722190">
      <w:pPr>
        <w:pStyle w:val="Caption"/>
        <w:jc w:val="center"/>
      </w:pPr>
      <w:bookmarkStart w:id="121" w:name="_Ref83431576"/>
      <w:bookmarkStart w:id="122" w:name="_Toc83471339"/>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11</w:t>
      </w:r>
      <w:r>
        <w:fldChar w:fldCharType="end"/>
      </w:r>
      <w:bookmarkEnd w:id="121"/>
      <w:r w:rsidRPr="002611C1">
        <w:t>Kurva kesalahan pelatihan dan</w:t>
      </w:r>
      <w:r>
        <w:t xml:space="preserve"> validasi LP VGG16 preprocessed</w:t>
      </w:r>
      <w:r w:rsidRPr="002611C1">
        <w:t xml:space="preserve"> image</w:t>
      </w:r>
      <w:bookmarkEnd w:id="122"/>
    </w:p>
    <w:p w:rsidR="00BC0463" w:rsidRDefault="00BC0463" w:rsidP="00BC0463">
      <w:pPr>
        <w:pStyle w:val="TEUnsoed-TextBodyspasi2"/>
        <w:rPr>
          <w:lang w:val="en-US"/>
        </w:rPr>
      </w:pPr>
      <w:r>
        <w:rPr>
          <w:lang w:val="en-US"/>
        </w:rPr>
        <w:t>Kurva kesalahan (</w:t>
      </w:r>
      <w:r w:rsidRPr="00BE7488">
        <w:rPr>
          <w:i/>
          <w:lang w:val="en-US"/>
        </w:rPr>
        <w:t>loss</w:t>
      </w:r>
      <w:r>
        <w:rPr>
          <w:lang w:val="en-US"/>
        </w:rPr>
        <w:t>) diatas menunjukkan bahwa nilai kesalahan pelatihan (garis biru) dan nilai kesalahan validasi mendekati 0.0 seiring bertambahnya</w:t>
      </w:r>
      <w:r w:rsidRPr="00BE7488">
        <w:rPr>
          <w:i/>
          <w:lang w:val="en-US"/>
        </w:rPr>
        <w:t xml:space="preserve"> epoch</w:t>
      </w:r>
      <w:r>
        <w:rPr>
          <w:lang w:val="en-US"/>
        </w:rPr>
        <w:t xml:space="preserve">. Nilai kesalahan pelatihan yang diperoleh pada </w:t>
      </w:r>
      <w:r w:rsidRPr="00BE7488">
        <w:rPr>
          <w:i/>
          <w:lang w:val="en-US"/>
        </w:rPr>
        <w:t>epoch</w:t>
      </w:r>
      <w:r>
        <w:rPr>
          <w:lang w:val="en-US"/>
        </w:rPr>
        <w:t xml:space="preserve"> ke-50 sebesar 0.0359 dan nilai kesalahan akurasi yang diperoleh pada</w:t>
      </w:r>
      <w:r w:rsidRPr="00BE7488">
        <w:rPr>
          <w:i/>
          <w:lang w:val="en-US"/>
        </w:rPr>
        <w:t xml:space="preserve"> epoch</w:t>
      </w:r>
      <w:r>
        <w:rPr>
          <w:lang w:val="en-US"/>
        </w:rPr>
        <w:t xml:space="preserve"> ke-50 sebesar 0.0588. Oleh karena nilai kesalahan pelatihan dan nilai kesalahan validasi mendekati 0.0 secara stabil dan berada saling beriringan maka dapat disimpulkan bahwa akurasi pelatihan dan akurasi validasi pada klasifikasi lung parenchyma dengan arsitektur </w:t>
      </w:r>
      <w:r>
        <w:rPr>
          <w:i/>
          <w:lang w:val="en-US"/>
        </w:rPr>
        <w:t>VGG16</w:t>
      </w:r>
      <w:r>
        <w:rPr>
          <w:lang w:val="en-US"/>
        </w:rPr>
        <w:t xml:space="preserve"> dan dataset </w:t>
      </w:r>
      <w:r w:rsidRPr="00BC0463">
        <w:rPr>
          <w:i/>
          <w:lang w:val="en-US"/>
        </w:rPr>
        <w:t>preprocessed image</w:t>
      </w:r>
      <w:r>
        <w:rPr>
          <w:lang w:val="en-US"/>
        </w:rPr>
        <w:t xml:space="preserve"> memiliki kondisi yang baik atau disebut dengan kondisi </w:t>
      </w:r>
      <w:r w:rsidRPr="00BE7488">
        <w:rPr>
          <w:i/>
          <w:lang w:val="en-US"/>
        </w:rPr>
        <w:t>goodfit</w:t>
      </w:r>
      <w:r>
        <w:rPr>
          <w:lang w:val="en-US"/>
        </w:rPr>
        <w:t>.</w:t>
      </w:r>
    </w:p>
    <w:p w:rsidR="00BC0463" w:rsidRDefault="00BC0463" w:rsidP="00BC0463">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_Ref83431599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12</w:t>
      </w:r>
      <w:r w:rsidR="00722190">
        <w:rPr>
          <w:lang w:val="en-US"/>
        </w:rPr>
        <w:fldChar w:fldCharType="end"/>
      </w:r>
    </w:p>
    <w:p w:rsidR="000316C0" w:rsidRDefault="00FE498C" w:rsidP="000316C0">
      <w:pPr>
        <w:pStyle w:val="TEUnsoed-TextBodyspasi2"/>
        <w:keepNext/>
        <w:ind w:firstLine="0"/>
        <w:jc w:val="center"/>
      </w:pPr>
      <w:r>
        <w:rPr>
          <w:noProof/>
          <w:lang w:val="en-US" w:eastAsia="en-US" w:bidi="ar-SA"/>
        </w:rPr>
        <w:drawing>
          <wp:inline distT="0" distB="0" distL="0" distR="0" wp14:anchorId="28D06FC2" wp14:editId="5F5C3067">
            <wp:extent cx="4029710" cy="3423920"/>
            <wp:effectExtent l="0" t="0" r="0" b="0"/>
            <wp:docPr id="1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29710" cy="3423920"/>
                    </a:xfrm>
                    <a:prstGeom prst="rect">
                      <a:avLst/>
                    </a:prstGeom>
                    <a:noFill/>
                    <a:ln>
                      <a:noFill/>
                    </a:ln>
                  </pic:spPr>
                </pic:pic>
              </a:graphicData>
            </a:graphic>
          </wp:inline>
        </w:drawing>
      </w:r>
    </w:p>
    <w:p w:rsidR="00BC0463" w:rsidRDefault="000316C0" w:rsidP="000316C0">
      <w:pPr>
        <w:pStyle w:val="Caption"/>
        <w:jc w:val="center"/>
        <w:rPr>
          <w:lang w:val="en-US"/>
        </w:rPr>
      </w:pPr>
      <w:bookmarkStart w:id="123" w:name="_Ref83431599"/>
      <w:bookmarkStart w:id="124" w:name="_Toc83471340"/>
      <w:r>
        <w:t xml:space="preserve">Gambar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12</w:t>
      </w:r>
      <w:r w:rsidR="00722190">
        <w:fldChar w:fldCharType="end"/>
      </w:r>
      <w:bookmarkEnd w:id="123"/>
      <w:r>
        <w:rPr>
          <w:lang w:val="en-US"/>
        </w:rPr>
        <w:t xml:space="preserve"> Confusion matrix LP VGG16 preprocessed image</w:t>
      </w:r>
      <w:bookmarkEnd w:id="124"/>
    </w:p>
    <w:p w:rsidR="00BC0463" w:rsidRDefault="00BC0463" w:rsidP="00BC0463">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_Ref83431599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12</w:t>
      </w:r>
      <w:r w:rsidR="00722190">
        <w:rPr>
          <w:lang w:val="en-US"/>
        </w:rPr>
        <w:fldChar w:fldCharType="end"/>
      </w:r>
      <w:r>
        <w:rPr>
          <w:lang w:val="en-US"/>
        </w:rPr>
        <w:t xml:space="preserve"> dapat diketahui garis y menunjukkan label sesungguhnya sedangkan garis x menunjukkan label prediksi. Pada label NiCT terdapat 104 citra yang diprediksi benar untuk label NiCT, 0 citra diprediksi benar untuk label nCT, dan 0 citra diprediksi benar untuk label pCT. Artinya tingkat kebenaran pada label NiCT sebesar 104 dari 104 citra pengujian dan tingkat kesalahannya yaitu sebanyak 0 dari 104 citra pengujian. Kemudian untuk label nCT terdapat 0 citra yang diprediksi benar untuk label NiCT, 106 citra diprediksi benar untuk label nCT, dan 0 citra diprediksi benar untuk label pCT. Artinya tingkat kebenaran pada label NiCT sebesar</w:t>
      </w:r>
      <w:r w:rsidR="00B47412">
        <w:rPr>
          <w:lang w:val="en-US"/>
        </w:rPr>
        <w:t xml:space="preserve"> 106 dari 106</w:t>
      </w:r>
      <w:r>
        <w:rPr>
          <w:lang w:val="en-US"/>
        </w:rPr>
        <w:t xml:space="preserve"> citra pengujian dan tingkat kesala</w:t>
      </w:r>
      <w:r w:rsidR="00B47412">
        <w:rPr>
          <w:lang w:val="en-US"/>
        </w:rPr>
        <w:t>hannya yaitu sebanyak 0 dari 106</w:t>
      </w:r>
      <w:r>
        <w:rPr>
          <w:lang w:val="en-US"/>
        </w:rPr>
        <w:t xml:space="preserve"> citra pengujian. Sedangkan untuk label pCT terdapat 0 citra yang dipr</w:t>
      </w:r>
      <w:r w:rsidR="00B47412">
        <w:rPr>
          <w:lang w:val="en-US"/>
        </w:rPr>
        <w:t>ediksi benar untuk label NiCT, 5</w:t>
      </w:r>
      <w:r>
        <w:rPr>
          <w:lang w:val="en-US"/>
        </w:rPr>
        <w:t xml:space="preserve"> citra dipredik</w:t>
      </w:r>
      <w:r w:rsidR="00B47412">
        <w:rPr>
          <w:lang w:val="en-US"/>
        </w:rPr>
        <w:t>si benar untuk label nCT, dan 95</w:t>
      </w:r>
      <w:r>
        <w:rPr>
          <w:lang w:val="en-US"/>
        </w:rPr>
        <w:t xml:space="preserve"> citra diprediksi benar untuk label pCT. Artinya tingkat kebe</w:t>
      </w:r>
      <w:r w:rsidR="00B47412">
        <w:rPr>
          <w:lang w:val="en-US"/>
        </w:rPr>
        <w:t>naran pada label NiCT sebesar 95</w:t>
      </w:r>
      <w:r>
        <w:rPr>
          <w:lang w:val="en-US"/>
        </w:rPr>
        <w:t xml:space="preserve"> dari 100 citra pengujian dan tingk</w:t>
      </w:r>
      <w:r w:rsidR="00B47412">
        <w:rPr>
          <w:lang w:val="en-US"/>
        </w:rPr>
        <w:t>at kesalahannya yaitu sebanyak 5</w:t>
      </w:r>
      <w:r>
        <w:rPr>
          <w:lang w:val="en-US"/>
        </w:rPr>
        <w:t xml:space="preserve"> dari 100 citra pengujian.</w:t>
      </w:r>
    </w:p>
    <w:p w:rsidR="00BC0463" w:rsidRDefault="00BC0463" w:rsidP="00BC0463">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BC0463" w:rsidRDefault="00BC0463" w:rsidP="00BC0463">
      <w:pPr>
        <w:pStyle w:val="TEUnsoed-TextBodyspasi2"/>
        <w:numPr>
          <w:ilvl w:val="2"/>
          <w:numId w:val="10"/>
        </w:numPr>
        <w:rPr>
          <w:lang w:val="en-US"/>
        </w:rPr>
      </w:pPr>
      <w:r>
        <w:rPr>
          <w:lang w:val="en-US"/>
        </w:rPr>
        <w:t>Akurasi</w:t>
      </w:r>
    </w:p>
    <w:p w:rsidR="00BC0463" w:rsidRDefault="00BC0463" w:rsidP="00BC0463">
      <w:pPr>
        <w:pStyle w:val="TEUnsoed-TextBodyspasi2"/>
        <w:numPr>
          <w:ilvl w:val="0"/>
          <w:numId w:val="16"/>
        </w:numPr>
        <w:rPr>
          <w:lang w:val="en-US"/>
        </w:rPr>
      </w:pPr>
      <w:r>
        <w:rPr>
          <w:lang w:val="en-US"/>
        </w:rPr>
        <w:t>Akurasi NiCT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numPr>
                <w:ilvl w:val="0"/>
                <w:numId w:val="16"/>
              </w:numPr>
              <w:jc w:val="center"/>
              <w:rPr>
                <w:lang w:val="en-US"/>
              </w:rPr>
            </w:pPr>
            <m:oMath>
              <m:r>
                <w:rPr>
                  <w:rFonts w:ascii="Cambria Math" w:hAnsi="Cambria Math"/>
                  <w:lang w:val="en-US"/>
                </w:rPr>
                <m:t xml:space="preserve">Akurasi NiCT=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BC0463" w:rsidRPr="00FE498C" w:rsidRDefault="00FE498C" w:rsidP="00426BDA">
      <w:pPr>
        <w:pStyle w:val="TEUnsoed-TextBodyspasi2"/>
        <w:ind w:left="1800" w:firstLine="0"/>
        <w:jc w:val="center"/>
        <w:rPr>
          <w:lang w:val="en-US"/>
        </w:rPr>
      </w:pPr>
      <m:oMathPara>
        <m:oMath>
          <m:r>
            <w:rPr>
              <w:rFonts w:ascii="Cambria Math" w:hAnsi="Cambria Math"/>
              <w:lang w:val="en-US"/>
            </w:rPr>
            <m:t xml:space="preserve">Akurasi NiCT= </m:t>
          </m:r>
          <m:f>
            <m:fPr>
              <m:ctrlPr>
                <w:rPr>
                  <w:rFonts w:ascii="Cambria Math" w:hAnsi="Cambria Math"/>
                  <w:i/>
                  <w:lang w:val="en-US"/>
                </w:rPr>
              </m:ctrlPr>
            </m:fPr>
            <m:num>
              <m:r>
                <w:rPr>
                  <w:rFonts w:ascii="Cambria Math" w:hAnsi="Cambria Math"/>
                  <w:lang w:val="en-US"/>
                </w:rPr>
                <m:t>310</m:t>
              </m:r>
            </m:num>
            <m:den>
              <m:r>
                <w:rPr>
                  <w:rFonts w:ascii="Cambria Math" w:hAnsi="Cambria Math"/>
                  <w:lang w:val="en-US"/>
                </w:rPr>
                <m:t>310</m:t>
              </m:r>
            </m:den>
          </m:f>
        </m:oMath>
      </m:oMathPara>
    </w:p>
    <w:p w:rsidR="00BC0463" w:rsidRPr="00FE498C" w:rsidRDefault="00FE498C" w:rsidP="00426BDA">
      <w:pPr>
        <w:pStyle w:val="TEUnsoed-TextBodyspasi2"/>
        <w:ind w:left="1800" w:firstLine="0"/>
        <w:jc w:val="center"/>
        <w:rPr>
          <w:lang w:val="en-US"/>
        </w:rPr>
      </w:pPr>
      <m:oMathPara>
        <m:oMath>
          <m:r>
            <w:rPr>
              <w:rFonts w:ascii="Cambria Math" w:hAnsi="Cambria Math"/>
              <w:lang w:val="en-US"/>
            </w:rPr>
            <m:t>Akurasi NiCT= 1.00</m:t>
          </m:r>
        </m:oMath>
      </m:oMathPara>
    </w:p>
    <w:p w:rsidR="00BC0463" w:rsidRDefault="00BC0463" w:rsidP="00BC0463">
      <w:pPr>
        <w:pStyle w:val="TEUnsoed-TextBodyspasi2"/>
        <w:numPr>
          <w:ilvl w:val="0"/>
          <w:numId w:val="16"/>
        </w:numPr>
        <w:rPr>
          <w:lang w:val="en-US"/>
        </w:rPr>
      </w:pPr>
      <w:r>
        <w:rPr>
          <w:lang w:val="en-US"/>
        </w:rPr>
        <w:t>Akurasi nCT</w:t>
      </w:r>
    </w:p>
    <w:p w:rsidR="00BC0463" w:rsidRPr="00FE498C" w:rsidRDefault="00FE498C" w:rsidP="00426BDA">
      <w:pPr>
        <w:pStyle w:val="TEUnsoed-TextBodyspasi2"/>
        <w:ind w:left="1800" w:firstLine="0"/>
        <w:jc w:val="center"/>
        <w:rPr>
          <w:lang w:val="en-US"/>
        </w:rPr>
      </w:pPr>
      <m:oMathPara>
        <m:oMath>
          <m:r>
            <w:rPr>
              <w:rFonts w:ascii="Cambria Math" w:hAnsi="Cambria Math"/>
              <w:lang w:val="en-US"/>
            </w:rPr>
            <m:t xml:space="preserve">Akurasi nCT= </m:t>
          </m:r>
          <m:f>
            <m:fPr>
              <m:ctrlPr>
                <w:rPr>
                  <w:rFonts w:ascii="Cambria Math" w:hAnsi="Cambria Math"/>
                  <w:i/>
                  <w:lang w:val="en-US"/>
                </w:rPr>
              </m:ctrlPr>
            </m:fPr>
            <m:num>
              <m:r>
                <w:rPr>
                  <w:rFonts w:ascii="Cambria Math" w:hAnsi="Cambria Math"/>
                  <w:lang w:val="en-US"/>
                </w:rPr>
                <m:t>305</m:t>
              </m:r>
            </m:num>
            <m:den>
              <m:r>
                <w:rPr>
                  <w:rFonts w:ascii="Cambria Math" w:hAnsi="Cambria Math"/>
                  <w:lang w:val="en-US"/>
                </w:rPr>
                <m:t>310</m:t>
              </m:r>
            </m:den>
          </m:f>
        </m:oMath>
      </m:oMathPara>
    </w:p>
    <w:p w:rsidR="00BC0463" w:rsidRPr="00FE498C" w:rsidRDefault="00FE498C" w:rsidP="00426BDA">
      <w:pPr>
        <w:pStyle w:val="TEUnsoed-TextBodyspasi2"/>
        <w:ind w:left="1800" w:firstLine="0"/>
        <w:jc w:val="center"/>
        <w:rPr>
          <w:lang w:val="en-US"/>
        </w:rPr>
      </w:pPr>
      <m:oMathPara>
        <m:oMath>
          <m:r>
            <w:rPr>
              <w:rFonts w:ascii="Cambria Math" w:hAnsi="Cambria Math"/>
              <w:lang w:val="en-US"/>
            </w:rPr>
            <m:t>Akurasi nCT= 0.98</m:t>
          </m:r>
        </m:oMath>
      </m:oMathPara>
    </w:p>
    <w:p w:rsidR="00BC0463" w:rsidRDefault="00BC0463" w:rsidP="00BC0463">
      <w:pPr>
        <w:pStyle w:val="TEUnsoed-TextBodyspasi2"/>
        <w:numPr>
          <w:ilvl w:val="0"/>
          <w:numId w:val="16"/>
        </w:numPr>
        <w:rPr>
          <w:lang w:val="en-US"/>
        </w:rPr>
      </w:pPr>
      <w:r>
        <w:rPr>
          <w:lang w:val="en-US"/>
        </w:rPr>
        <w:t>Akurasi pCT</w:t>
      </w:r>
    </w:p>
    <w:p w:rsidR="00BC0463" w:rsidRPr="00FE498C" w:rsidRDefault="00FE498C" w:rsidP="00426BDA">
      <w:pPr>
        <w:pStyle w:val="TEUnsoed-TextBodyspasi2"/>
        <w:ind w:left="1800" w:firstLine="0"/>
        <w:jc w:val="center"/>
        <w:rPr>
          <w:lang w:val="en-US"/>
        </w:rPr>
      </w:pPr>
      <m:oMathPara>
        <m:oMath>
          <m:r>
            <w:rPr>
              <w:rFonts w:ascii="Cambria Math" w:hAnsi="Cambria Math"/>
              <w:lang w:val="en-US"/>
            </w:rPr>
            <m:t xml:space="preserve">Akurasi pCT= </m:t>
          </m:r>
          <m:f>
            <m:fPr>
              <m:ctrlPr>
                <w:rPr>
                  <w:rFonts w:ascii="Cambria Math" w:hAnsi="Cambria Math"/>
                  <w:i/>
                  <w:lang w:val="en-US"/>
                </w:rPr>
              </m:ctrlPr>
            </m:fPr>
            <m:num>
              <m:r>
                <w:rPr>
                  <w:rFonts w:ascii="Cambria Math" w:hAnsi="Cambria Math"/>
                  <w:lang w:val="en-US"/>
                </w:rPr>
                <m:t>305</m:t>
              </m:r>
            </m:num>
            <m:den>
              <m:r>
                <w:rPr>
                  <w:rFonts w:ascii="Cambria Math" w:hAnsi="Cambria Math"/>
                  <w:lang w:val="en-US"/>
                </w:rPr>
                <m:t>310</m:t>
              </m:r>
            </m:den>
          </m:f>
        </m:oMath>
      </m:oMathPara>
    </w:p>
    <w:p w:rsidR="00BC0463" w:rsidRPr="00FE498C" w:rsidRDefault="00FE498C" w:rsidP="00426BDA">
      <w:pPr>
        <w:pStyle w:val="TEUnsoed-TextBodyspasi2"/>
        <w:ind w:left="1800" w:firstLine="0"/>
        <w:jc w:val="center"/>
        <w:rPr>
          <w:lang w:val="en-US"/>
        </w:rPr>
      </w:pPr>
      <m:oMathPara>
        <m:oMath>
          <m:r>
            <w:rPr>
              <w:rFonts w:ascii="Cambria Math" w:hAnsi="Cambria Math"/>
              <w:lang w:val="en-US"/>
            </w:rPr>
            <m:t>Akurasi pCT=0.98</m:t>
          </m:r>
        </m:oMath>
      </m:oMathPara>
    </w:p>
    <w:p w:rsidR="00BC0463" w:rsidRDefault="00BC0463" w:rsidP="00BC0463">
      <w:pPr>
        <w:pStyle w:val="TEUnsoed-TextBodyspasi2"/>
        <w:numPr>
          <w:ilvl w:val="0"/>
          <w:numId w:val="16"/>
        </w:numPr>
        <w:rPr>
          <w:lang w:val="en-US"/>
        </w:rPr>
      </w:pPr>
      <w:r>
        <w:rPr>
          <w:lang w:val="en-US"/>
        </w:rPr>
        <w:t>Makro akurasi</w:t>
      </w:r>
    </w:p>
    <w:p w:rsidR="00BC0463" w:rsidRPr="00FE498C" w:rsidRDefault="00FE498C" w:rsidP="00426BDA">
      <w:pPr>
        <w:pStyle w:val="TEUnsoed-TextBodyspasi2"/>
        <w:ind w:left="1800" w:firstLine="0"/>
        <w:jc w:val="center"/>
        <w:rPr>
          <w:lang w:val="en-US"/>
        </w:rPr>
      </w:pPr>
      <m:oMathPara>
        <m:oMath>
          <m:r>
            <w:rPr>
              <w:rFonts w:ascii="Cambria Math" w:hAnsi="Cambria Math"/>
              <w:lang w:val="en-US"/>
            </w:rPr>
            <m:t xml:space="preserve">Makro akurasi= </m:t>
          </m:r>
          <m:f>
            <m:fPr>
              <m:ctrlPr>
                <w:rPr>
                  <w:rFonts w:ascii="Cambria Math" w:hAnsi="Cambria Math"/>
                  <w:i/>
                  <w:lang w:val="en-US"/>
                </w:rPr>
              </m:ctrlPr>
            </m:fPr>
            <m:num>
              <m:r>
                <w:rPr>
                  <w:rFonts w:ascii="Cambria Math" w:hAnsi="Cambria Math"/>
                  <w:lang w:val="en-US"/>
                </w:rPr>
                <m:t>1.00+0.98+0.98</m:t>
              </m:r>
            </m:num>
            <m:den>
              <m:r>
                <w:rPr>
                  <w:rFonts w:ascii="Cambria Math" w:hAnsi="Cambria Math"/>
                  <w:lang w:val="en-US"/>
                </w:rPr>
                <m:t>3</m:t>
              </m:r>
            </m:den>
          </m:f>
        </m:oMath>
      </m:oMathPara>
    </w:p>
    <w:p w:rsidR="00BC0463" w:rsidRPr="00FE498C" w:rsidRDefault="00FE498C" w:rsidP="00426BDA">
      <w:pPr>
        <w:pStyle w:val="TEUnsoed-TextBodyspasi2"/>
        <w:ind w:left="1800" w:firstLine="0"/>
        <w:jc w:val="center"/>
        <w:rPr>
          <w:lang w:val="en-US"/>
        </w:rPr>
      </w:pPr>
      <m:oMathPara>
        <m:oMath>
          <m:r>
            <w:rPr>
              <w:rFonts w:ascii="Cambria Math" w:hAnsi="Cambria Math"/>
              <w:lang w:val="en-US"/>
            </w:rPr>
            <m:t>Makro akurasi= 0.99</m:t>
          </m:r>
        </m:oMath>
      </m:oMathPara>
    </w:p>
    <w:p w:rsidR="00BC0463" w:rsidRDefault="00BC0463" w:rsidP="00BC0463">
      <w:pPr>
        <w:pStyle w:val="TEUnsoed-TextBodyspasi2"/>
        <w:numPr>
          <w:ilvl w:val="2"/>
          <w:numId w:val="10"/>
        </w:numPr>
        <w:rPr>
          <w:lang w:val="en-US"/>
        </w:rPr>
      </w:pPr>
      <w:r>
        <w:rPr>
          <w:lang w:val="en-US"/>
        </w:rPr>
        <w:t>Presisi</w:t>
      </w:r>
    </w:p>
    <w:p w:rsidR="00BC0463" w:rsidRDefault="00BC0463" w:rsidP="00BC0463">
      <w:pPr>
        <w:pStyle w:val="TEUnsoed-TextBodyspasi2"/>
        <w:numPr>
          <w:ilvl w:val="0"/>
          <w:numId w:val="15"/>
        </w:numPr>
        <w:rPr>
          <w:lang w:val="en-US"/>
        </w:rPr>
      </w:pPr>
      <w:r>
        <w:rPr>
          <w:lang w:val="en-US"/>
        </w:rPr>
        <w:t>Presisi NiCT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BC0463"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NiCT= </m:t>
          </m:r>
          <m:f>
            <m:fPr>
              <m:ctrlPr>
                <w:rPr>
                  <w:rFonts w:ascii="Cambria Math" w:hAnsi="Cambria Math"/>
                  <w:i/>
                  <w:lang w:val="en-US"/>
                </w:rPr>
              </m:ctrlPr>
            </m:fPr>
            <m:num>
              <m:r>
                <w:rPr>
                  <w:rFonts w:ascii="Cambria Math" w:hAnsi="Cambria Math"/>
                  <w:lang w:val="en-US"/>
                </w:rPr>
                <m:t>104</m:t>
              </m:r>
            </m:num>
            <m:den>
              <m:r>
                <w:rPr>
                  <w:rFonts w:ascii="Cambria Math" w:hAnsi="Cambria Math"/>
                  <w:lang w:val="en-US"/>
                </w:rPr>
                <m:t>104</m:t>
              </m:r>
            </m:den>
          </m:f>
        </m:oMath>
      </m:oMathPara>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Presisi NiCT= 1.00</m:t>
          </m:r>
        </m:oMath>
      </m:oMathPara>
    </w:p>
    <w:p w:rsidR="00BC0463" w:rsidRPr="008300BE" w:rsidRDefault="00BC0463" w:rsidP="00BC0463">
      <w:pPr>
        <w:pStyle w:val="TEUnsoed-TextBodyspasi2"/>
        <w:numPr>
          <w:ilvl w:val="0"/>
          <w:numId w:val="15"/>
        </w:numPr>
        <w:rPr>
          <w:lang w:val="en-US"/>
        </w:rPr>
      </w:pPr>
      <w:r>
        <w:rPr>
          <w:lang w:val="en-US"/>
        </w:rPr>
        <w:t>Presisi nCT</w:t>
      </w:r>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nCT= </m:t>
          </m:r>
          <m:f>
            <m:fPr>
              <m:ctrlPr>
                <w:rPr>
                  <w:rFonts w:ascii="Cambria Math" w:hAnsi="Cambria Math"/>
                  <w:i/>
                  <w:lang w:val="en-US"/>
                </w:rPr>
              </m:ctrlPr>
            </m:fPr>
            <m:num>
              <m:r>
                <w:rPr>
                  <w:rFonts w:ascii="Cambria Math" w:hAnsi="Cambria Math"/>
                  <w:lang w:val="en-US"/>
                </w:rPr>
                <m:t>106</m:t>
              </m:r>
            </m:num>
            <m:den>
              <m:r>
                <w:rPr>
                  <w:rFonts w:ascii="Cambria Math" w:hAnsi="Cambria Math"/>
                  <w:lang w:val="en-US"/>
                </w:rPr>
                <m:t>106</m:t>
              </m:r>
            </m:den>
          </m:f>
        </m:oMath>
      </m:oMathPara>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Presisi nCT= 1.00</m:t>
          </m:r>
        </m:oMath>
      </m:oMathPara>
    </w:p>
    <w:p w:rsidR="00BC0463" w:rsidRPr="008300BE" w:rsidRDefault="00BC0463" w:rsidP="00BC0463">
      <w:pPr>
        <w:pStyle w:val="TEUnsoed-TextBodyspasi2"/>
        <w:numPr>
          <w:ilvl w:val="0"/>
          <w:numId w:val="15"/>
        </w:numPr>
        <w:rPr>
          <w:lang w:val="en-US"/>
        </w:rPr>
      </w:pPr>
      <w:r>
        <w:rPr>
          <w:lang w:val="en-US"/>
        </w:rPr>
        <w:t>Presisi pCT</w:t>
      </w:r>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pCT= </m:t>
          </m:r>
          <m:f>
            <m:fPr>
              <m:ctrlPr>
                <w:rPr>
                  <w:rFonts w:ascii="Cambria Math" w:hAnsi="Cambria Math"/>
                  <w:i/>
                  <w:lang w:val="en-US"/>
                </w:rPr>
              </m:ctrlPr>
            </m:fPr>
            <m:num>
              <m:r>
                <w:rPr>
                  <w:rFonts w:ascii="Cambria Math" w:hAnsi="Cambria Math"/>
                  <w:lang w:val="en-US"/>
                </w:rPr>
                <m:t>95</m:t>
              </m:r>
            </m:num>
            <m:den>
              <m:r>
                <w:rPr>
                  <w:rFonts w:ascii="Cambria Math" w:hAnsi="Cambria Math"/>
                  <w:lang w:val="en-US"/>
                </w:rPr>
                <m:t>100</m:t>
              </m:r>
            </m:den>
          </m:f>
        </m:oMath>
      </m:oMathPara>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Presisi pCT= 0.95</m:t>
          </m:r>
        </m:oMath>
      </m:oMathPara>
    </w:p>
    <w:p w:rsidR="00BC0463" w:rsidRDefault="00BC0463" w:rsidP="00BC0463">
      <w:pPr>
        <w:pStyle w:val="TEUnsoed-TextBodyspasi2"/>
        <w:numPr>
          <w:ilvl w:val="0"/>
          <w:numId w:val="15"/>
        </w:numPr>
        <w:rPr>
          <w:lang w:val="en-US"/>
        </w:rPr>
      </w:pPr>
      <w:r>
        <w:rPr>
          <w:lang w:val="en-US"/>
        </w:rPr>
        <w:t>Makro presisi</w:t>
      </w:r>
    </w:p>
    <w:p w:rsidR="00BC0463" w:rsidRPr="008300BE" w:rsidRDefault="00BC0463" w:rsidP="00426BDA">
      <w:pPr>
        <w:pStyle w:val="TEUnsoed-TextBodyspasi2"/>
        <w:ind w:left="1800" w:firstLine="0"/>
        <w:jc w:val="center"/>
        <w:rPr>
          <w:lang w:val="en-US"/>
        </w:rPr>
      </w:pPr>
      <w:r>
        <w:rPr>
          <w:lang w:val="en-US"/>
        </w:rPr>
        <w:t xml:space="preserve">Makro </w:t>
      </w:r>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(1.00+1.00+0.95)</m:t>
            </m:r>
          </m:num>
          <m:den>
            <m:r>
              <w:rPr>
                <w:rFonts w:ascii="Cambria Math" w:hAnsi="Cambria Math"/>
                <w:lang w:val="en-US"/>
              </w:rPr>
              <m:t>3</m:t>
            </m:r>
          </m:den>
        </m:f>
      </m:oMath>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Makro presisi = 0.98</m:t>
          </m:r>
        </m:oMath>
      </m:oMathPara>
    </w:p>
    <w:p w:rsidR="00BC0463" w:rsidRPr="000316C0" w:rsidRDefault="00BC0463" w:rsidP="00BC0463">
      <w:pPr>
        <w:pStyle w:val="TEUnsoed-TextBodyspasi2"/>
        <w:numPr>
          <w:ilvl w:val="2"/>
          <w:numId w:val="10"/>
        </w:numPr>
        <w:rPr>
          <w:i/>
          <w:lang w:val="en-US"/>
        </w:rPr>
      </w:pPr>
      <w:r w:rsidRPr="000316C0">
        <w:rPr>
          <w:i/>
          <w:lang w:val="en-US"/>
        </w:rPr>
        <w:t>Recall</w:t>
      </w:r>
    </w:p>
    <w:p w:rsidR="00BC0463" w:rsidRPr="000316C0" w:rsidRDefault="00BC0463" w:rsidP="00BC0463">
      <w:pPr>
        <w:pStyle w:val="TEUnsoed-TextBodyspasi2"/>
        <w:numPr>
          <w:ilvl w:val="0"/>
          <w:numId w:val="15"/>
        </w:numPr>
        <w:rPr>
          <w:i/>
          <w:lang w:val="en-US"/>
        </w:rPr>
      </w:pPr>
      <w:r w:rsidRPr="000316C0">
        <w:rPr>
          <w:i/>
          <w:lang w:val="en-US"/>
        </w:rPr>
        <w:t xml:space="preserve">Recall </w:t>
      </w:r>
      <w:r w:rsidRPr="000316C0">
        <w:rPr>
          <w:lang w:val="en-US"/>
        </w:rPr>
        <w:t>NiCT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BC0463"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NiCT= </m:t>
          </m:r>
          <m:f>
            <m:fPr>
              <m:ctrlPr>
                <w:rPr>
                  <w:rFonts w:ascii="Cambria Math" w:hAnsi="Cambria Math"/>
                  <w:i/>
                  <w:lang w:val="en-US"/>
                </w:rPr>
              </m:ctrlPr>
            </m:fPr>
            <m:num>
              <m:r>
                <w:rPr>
                  <w:rFonts w:ascii="Cambria Math" w:hAnsi="Cambria Math"/>
                  <w:lang w:val="en-US"/>
                </w:rPr>
                <m:t>104</m:t>
              </m:r>
            </m:num>
            <m:den>
              <m:r>
                <w:rPr>
                  <w:rFonts w:ascii="Cambria Math" w:hAnsi="Cambria Math"/>
                  <w:lang w:val="en-US"/>
                </w:rPr>
                <m:t>104</m:t>
              </m:r>
            </m:den>
          </m:f>
        </m:oMath>
      </m:oMathPara>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Recall NiCT= 1.00</m:t>
          </m:r>
        </m:oMath>
      </m:oMathPara>
    </w:p>
    <w:p w:rsidR="00BC0463" w:rsidRPr="008300BE" w:rsidRDefault="00BC0463" w:rsidP="00BC0463">
      <w:pPr>
        <w:pStyle w:val="TEUnsoed-TextBodyspasi2"/>
        <w:numPr>
          <w:ilvl w:val="0"/>
          <w:numId w:val="15"/>
        </w:numPr>
        <w:rPr>
          <w:lang w:val="en-US"/>
        </w:rPr>
      </w:pPr>
      <w:r w:rsidRPr="000316C0">
        <w:rPr>
          <w:i/>
          <w:lang w:val="en-US"/>
        </w:rPr>
        <w:t>Recall</w:t>
      </w:r>
      <w:r>
        <w:rPr>
          <w:lang w:val="en-US"/>
        </w:rPr>
        <w:t xml:space="preserve"> nCT</w:t>
      </w:r>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nCT= </m:t>
          </m:r>
          <m:f>
            <m:fPr>
              <m:ctrlPr>
                <w:rPr>
                  <w:rFonts w:ascii="Cambria Math" w:hAnsi="Cambria Math"/>
                  <w:i/>
                  <w:lang w:val="en-US"/>
                </w:rPr>
              </m:ctrlPr>
            </m:fPr>
            <m:num>
              <m:r>
                <w:rPr>
                  <w:rFonts w:ascii="Cambria Math" w:hAnsi="Cambria Math"/>
                  <w:lang w:val="en-US"/>
                </w:rPr>
                <m:t>106</m:t>
              </m:r>
            </m:num>
            <m:den>
              <m:r>
                <w:rPr>
                  <w:rFonts w:ascii="Cambria Math" w:hAnsi="Cambria Math"/>
                  <w:lang w:val="en-US"/>
                </w:rPr>
                <m:t>111</m:t>
              </m:r>
            </m:den>
          </m:f>
        </m:oMath>
      </m:oMathPara>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Recall nCT= 0.95</m:t>
          </m:r>
        </m:oMath>
      </m:oMathPara>
    </w:p>
    <w:p w:rsidR="00BC0463" w:rsidRPr="008300BE" w:rsidRDefault="00BC0463" w:rsidP="00BC0463">
      <w:pPr>
        <w:pStyle w:val="TEUnsoed-TextBodyspasi2"/>
        <w:numPr>
          <w:ilvl w:val="0"/>
          <w:numId w:val="15"/>
        </w:numPr>
        <w:rPr>
          <w:lang w:val="en-US"/>
        </w:rPr>
      </w:pPr>
      <w:r w:rsidRPr="000316C0">
        <w:rPr>
          <w:i/>
          <w:lang w:val="en-US"/>
        </w:rPr>
        <w:t xml:space="preserve">Recall </w:t>
      </w:r>
      <w:r>
        <w:rPr>
          <w:lang w:val="en-US"/>
        </w:rPr>
        <w:t>pCT</w:t>
      </w:r>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pCT= </m:t>
          </m:r>
          <m:f>
            <m:fPr>
              <m:ctrlPr>
                <w:rPr>
                  <w:rFonts w:ascii="Cambria Math" w:hAnsi="Cambria Math"/>
                  <w:i/>
                  <w:lang w:val="en-US"/>
                </w:rPr>
              </m:ctrlPr>
            </m:fPr>
            <m:num>
              <m:r>
                <w:rPr>
                  <w:rFonts w:ascii="Cambria Math" w:hAnsi="Cambria Math"/>
                  <w:lang w:val="en-US"/>
                </w:rPr>
                <m:t>95</m:t>
              </m:r>
            </m:num>
            <m:den>
              <m:r>
                <w:rPr>
                  <w:rFonts w:ascii="Cambria Math" w:hAnsi="Cambria Math"/>
                  <w:lang w:val="en-US"/>
                </w:rPr>
                <m:t>95</m:t>
              </m:r>
            </m:den>
          </m:f>
        </m:oMath>
      </m:oMathPara>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Recall pCT= 1.00</m:t>
          </m:r>
        </m:oMath>
      </m:oMathPara>
    </w:p>
    <w:p w:rsidR="00BC0463" w:rsidRDefault="00BC0463" w:rsidP="00BC0463">
      <w:pPr>
        <w:pStyle w:val="TEUnsoed-TextBodyspasi2"/>
        <w:numPr>
          <w:ilvl w:val="0"/>
          <w:numId w:val="15"/>
        </w:numPr>
        <w:rPr>
          <w:lang w:val="en-US"/>
        </w:rPr>
      </w:pPr>
      <w:r>
        <w:rPr>
          <w:lang w:val="en-US"/>
        </w:rPr>
        <w:t>Makro</w:t>
      </w:r>
      <w:r w:rsidRPr="000316C0">
        <w:rPr>
          <w:i/>
          <w:lang w:val="en-US"/>
        </w:rPr>
        <w:t xml:space="preserve"> recall</w:t>
      </w:r>
    </w:p>
    <w:p w:rsidR="00BC0463" w:rsidRPr="008300BE" w:rsidRDefault="00BC0463" w:rsidP="00BC0463">
      <w:pPr>
        <w:pStyle w:val="TEUnsoed-TextBodyspasi2"/>
        <w:ind w:left="3240" w:firstLine="0"/>
        <w:rPr>
          <w:lang w:val="en-US"/>
        </w:rPr>
      </w:pPr>
      <w:r>
        <w:rPr>
          <w:lang w:val="en-US"/>
        </w:rPr>
        <w:t xml:space="preserve"> </w:t>
      </w:r>
      <m:oMath>
        <m:r>
          <w:rPr>
            <w:rFonts w:ascii="Cambria Math" w:hAnsi="Cambria Math"/>
            <w:lang w:val="en-US"/>
          </w:rPr>
          <m:t xml:space="preserve">Makro recall = </m:t>
        </m:r>
        <m:f>
          <m:fPr>
            <m:ctrlPr>
              <w:rPr>
                <w:rFonts w:ascii="Cambria Math" w:hAnsi="Cambria Math"/>
                <w:i/>
                <w:lang w:val="en-US"/>
              </w:rPr>
            </m:ctrlPr>
          </m:fPr>
          <m:num>
            <m:r>
              <w:rPr>
                <w:rFonts w:ascii="Cambria Math" w:hAnsi="Cambria Math"/>
                <w:lang w:val="en-US"/>
              </w:rPr>
              <m:t>(1.00+0.95+1.00)</m:t>
            </m:r>
          </m:num>
          <m:den>
            <m:r>
              <w:rPr>
                <w:rFonts w:ascii="Cambria Math" w:hAnsi="Cambria Math"/>
                <w:lang w:val="en-US"/>
              </w:rPr>
              <m:t>3</m:t>
            </m:r>
          </m:den>
        </m:f>
      </m:oMath>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Makro recall = 0.98</m:t>
          </m:r>
        </m:oMath>
      </m:oMathPara>
    </w:p>
    <w:p w:rsidR="00BC0463" w:rsidRDefault="00BC0463" w:rsidP="00BC0463">
      <w:pPr>
        <w:pStyle w:val="TEUnsoed-TextBodyspasi2"/>
        <w:numPr>
          <w:ilvl w:val="1"/>
          <w:numId w:val="10"/>
        </w:numPr>
        <w:rPr>
          <w:i/>
          <w:lang w:val="en-US"/>
        </w:rPr>
      </w:pPr>
      <w:r w:rsidRPr="000316C0">
        <w:rPr>
          <w:i/>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722190" w:rsidRPr="000316C0" w:rsidRDefault="00722190" w:rsidP="00722190">
      <w:pPr>
        <w:pStyle w:val="TEUnsoed-TextBodyspasi2"/>
        <w:ind w:firstLine="0"/>
        <w:rPr>
          <w:i/>
          <w:lang w:val="en-US"/>
        </w:rPr>
      </w:pPr>
    </w:p>
    <w:p w:rsidR="00BC0463" w:rsidRPr="00FE498C" w:rsidRDefault="00FE498C" w:rsidP="00BC0463">
      <w:pPr>
        <w:pStyle w:val="TEUnsoed-TextBodyspasi2"/>
        <w:ind w:left="2520" w:firstLine="360"/>
        <w:rPr>
          <w:lang w:val="en-US"/>
        </w:rPr>
      </w:pPr>
      <m:oMathPara>
        <m:oMath>
          <m:r>
            <w:rPr>
              <w:rFonts w:ascii="Cambria Math" w:hAnsi="Cambria Math"/>
              <w:lang w:val="en-US"/>
            </w:rPr>
            <m:t xml:space="preserve"> F1 score = 2 x</m:t>
          </m:r>
          <m:f>
            <m:fPr>
              <m:ctrlPr>
                <w:rPr>
                  <w:rFonts w:ascii="Cambria Math" w:hAnsi="Cambria Math"/>
                  <w:i/>
                  <w:lang w:val="en-US"/>
                </w:rPr>
              </m:ctrlPr>
            </m:fPr>
            <m:num>
              <m:r>
                <w:rPr>
                  <w:rFonts w:ascii="Cambria Math" w:hAnsi="Cambria Math"/>
                  <w:lang w:val="en-US"/>
                </w:rPr>
                <m:t xml:space="preserve">0.98 x 0.98 </m:t>
              </m:r>
            </m:num>
            <m:den>
              <m:r>
                <w:rPr>
                  <w:rFonts w:ascii="Cambria Math" w:hAnsi="Cambria Math"/>
                  <w:lang w:val="en-US"/>
                </w:rPr>
                <m:t>0.98+0.98</m:t>
              </m:r>
            </m:den>
          </m:f>
        </m:oMath>
      </m:oMathPara>
    </w:p>
    <w:p w:rsidR="00BC0463" w:rsidRPr="00FE498C" w:rsidRDefault="00FE498C" w:rsidP="00BC0463">
      <w:pPr>
        <w:pStyle w:val="TEUnsoed-TextBodyspasi2"/>
        <w:ind w:left="2160" w:firstLine="72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0.9604 </m:t>
              </m:r>
            </m:num>
            <m:den>
              <m:r>
                <w:rPr>
                  <w:rFonts w:ascii="Cambria Math" w:hAnsi="Cambria Math"/>
                  <w:lang w:val="en-US"/>
                </w:rPr>
                <m:t>1.96</m:t>
              </m:r>
            </m:den>
          </m:f>
        </m:oMath>
      </m:oMathPara>
    </w:p>
    <w:p w:rsidR="00BC0463" w:rsidRPr="00FE498C" w:rsidRDefault="00FE498C" w:rsidP="00426BDA">
      <w:pPr>
        <w:pStyle w:val="TEUnsoed-TextBodyspasi2"/>
        <w:ind w:left="1080" w:firstLine="0"/>
        <w:jc w:val="center"/>
        <w:rPr>
          <w:lang w:val="en-US"/>
        </w:rPr>
      </w:pPr>
      <m:oMathPara>
        <m:oMath>
          <m:r>
            <w:rPr>
              <w:rFonts w:ascii="Cambria Math" w:hAnsi="Cambria Math"/>
              <w:lang w:val="en-US"/>
            </w:rPr>
            <m:t>F1 score = 0.98</m:t>
          </m:r>
        </m:oMath>
      </m:oMathPara>
    </w:p>
    <w:p w:rsidR="00426BDA" w:rsidRPr="00426BDA" w:rsidRDefault="00426BDA" w:rsidP="00426BDA">
      <w:pPr>
        <w:pStyle w:val="TEUnsoed-TextBodyspasi2"/>
        <w:ind w:firstLine="0"/>
        <w:rPr>
          <w:lang w:val="en-US"/>
        </w:rPr>
      </w:pPr>
      <w:r>
        <w:rPr>
          <w:lang w:val="en-US"/>
        </w:rPr>
        <w:t xml:space="preserve">Berdasarkan perhitungan akurasi, presisi, recall dan F1 dapat disimpulkan bahwa klasifikasi </w:t>
      </w:r>
      <w:r w:rsidRPr="00426BDA">
        <w:rPr>
          <w:i/>
          <w:lang w:val="en-US"/>
        </w:rPr>
        <w:t>lung parenchyma</w:t>
      </w:r>
      <w:r>
        <w:rPr>
          <w:lang w:val="en-US"/>
        </w:rPr>
        <w:t xml:space="preserve"> dengan model VGG16 dan citra </w:t>
      </w:r>
      <w:r>
        <w:rPr>
          <w:i/>
          <w:lang w:val="en-US"/>
        </w:rPr>
        <w:t>preprocessed</w:t>
      </w:r>
      <w:r w:rsidRPr="00426BDA">
        <w:rPr>
          <w:i/>
          <w:lang w:val="en-US"/>
        </w:rPr>
        <w:t xml:space="preserve"> </w:t>
      </w:r>
      <w:r>
        <w:rPr>
          <w:lang w:val="en-US"/>
        </w:rPr>
        <w:t xml:space="preserve">memiliki nilai mendekati 1.00, sehingga model mampu melakukan klasifikasi </w:t>
      </w:r>
      <w:r w:rsidRPr="00426BDA">
        <w:rPr>
          <w:i/>
          <w:lang w:val="en-US"/>
        </w:rPr>
        <w:t>CT scan</w:t>
      </w:r>
      <w:r>
        <w:rPr>
          <w:lang w:val="en-US"/>
        </w:rPr>
        <w:t xml:space="preserve"> dada secara akurat.</w:t>
      </w:r>
    </w:p>
    <w:p w:rsidR="008025EB" w:rsidRDefault="008025EB" w:rsidP="008025EB">
      <w:pPr>
        <w:pStyle w:val="Heading3"/>
        <w:rPr>
          <w:lang w:val="en-US"/>
        </w:rPr>
      </w:pPr>
      <w:bookmarkStart w:id="125" w:name="_Toc83471466"/>
      <w:r>
        <w:rPr>
          <w:lang w:val="en-US"/>
        </w:rPr>
        <w:t>Covid Positivity Classification ResNet50 (Original Image)</w:t>
      </w:r>
      <w:bookmarkEnd w:id="125"/>
    </w:p>
    <w:p w:rsidR="008025EB" w:rsidRDefault="008025EB" w:rsidP="008025EB">
      <w:pPr>
        <w:pStyle w:val="TEUnsoed-TextBodyspasi2"/>
        <w:rPr>
          <w:lang w:val="en-US"/>
        </w:rPr>
      </w:pPr>
      <w:r>
        <w:rPr>
          <w:lang w:val="en-US"/>
        </w:rPr>
        <w:t xml:space="preserve">Proses pelatihan dan validasi pada klasifikasi </w:t>
      </w:r>
      <w:r w:rsidRPr="000316C0">
        <w:rPr>
          <w:i/>
          <w:lang w:val="en-US"/>
        </w:rPr>
        <w:t>covid positivity</w:t>
      </w:r>
      <w:r>
        <w:rPr>
          <w:lang w:val="en-US"/>
        </w:rPr>
        <w:t xml:space="preserve"> arsitektur ResNet50 dengan </w:t>
      </w:r>
      <w:r w:rsidRPr="000316C0">
        <w:rPr>
          <w:i/>
          <w:lang w:val="en-US"/>
        </w:rPr>
        <w:t>dataset original image</w:t>
      </w:r>
      <w:r>
        <w:rPr>
          <w:lang w:val="en-US"/>
        </w:rPr>
        <w:t xml:space="preserve"> menggunakan nilai epoch sebesar 50. Hasil pelatihan berupa akurasi pelatihan dan akurasi validasi seperti ditampilkan pada </w:t>
      </w:r>
      <w:r w:rsidR="00722190">
        <w:rPr>
          <w:lang w:val="en-US"/>
        </w:rPr>
        <w:fldChar w:fldCharType="begin"/>
      </w:r>
      <w:r w:rsidR="00722190">
        <w:rPr>
          <w:lang w:val="en-US"/>
        </w:rPr>
        <w:instrText xml:space="preserve"> REF _Ref83431718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13</w:t>
      </w:r>
      <w:r w:rsidR="00722190">
        <w:rPr>
          <w:lang w:val="en-US"/>
        </w:rPr>
        <w:fldChar w:fldCharType="end"/>
      </w:r>
    </w:p>
    <w:p w:rsidR="00722190" w:rsidRDefault="00FE498C" w:rsidP="00722190">
      <w:pPr>
        <w:pStyle w:val="TEUnsoed-TextBodyspasi2"/>
        <w:keepNext/>
        <w:ind w:firstLine="0"/>
        <w:jc w:val="center"/>
      </w:pPr>
      <w:r>
        <w:rPr>
          <w:noProof/>
          <w:lang w:val="en-US" w:eastAsia="en-US" w:bidi="ar-SA"/>
        </w:rPr>
        <w:drawing>
          <wp:inline distT="0" distB="0" distL="0" distR="0" wp14:anchorId="6EB9D1D5" wp14:editId="69B3C03A">
            <wp:extent cx="3997960" cy="2934335"/>
            <wp:effectExtent l="0" t="0" r="0" b="0"/>
            <wp:docPr id="1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97960" cy="2934335"/>
                    </a:xfrm>
                    <a:prstGeom prst="rect">
                      <a:avLst/>
                    </a:prstGeom>
                    <a:noFill/>
                    <a:ln>
                      <a:noFill/>
                    </a:ln>
                  </pic:spPr>
                </pic:pic>
              </a:graphicData>
            </a:graphic>
          </wp:inline>
        </w:drawing>
      </w:r>
    </w:p>
    <w:p w:rsidR="000316C0" w:rsidRDefault="00722190" w:rsidP="00722190">
      <w:pPr>
        <w:pStyle w:val="Caption"/>
        <w:jc w:val="center"/>
      </w:pPr>
      <w:bookmarkStart w:id="126" w:name="_Ref83431718"/>
      <w:bookmarkStart w:id="127" w:name="_Toc83471341"/>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13</w:t>
      </w:r>
      <w:r>
        <w:fldChar w:fldCharType="end"/>
      </w:r>
      <w:bookmarkEnd w:id="126"/>
      <w:r w:rsidRPr="00841C12">
        <w:t>Kurva akurasi pelatihan dan validasi CP ResNet50 original image</w:t>
      </w:r>
      <w:bookmarkEnd w:id="127"/>
    </w:p>
    <w:p w:rsidR="00913FCE" w:rsidRDefault="00913FCE" w:rsidP="00913FCE">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dan garis berwarna oranye yang menunjukkan nilai akurasi validasi masih jauh dari nilai 1.0. Nilai akurasi pelatihan yang diperoleh pada </w:t>
      </w:r>
      <w:r w:rsidRPr="00BE7488">
        <w:rPr>
          <w:i/>
          <w:lang w:val="en-US"/>
        </w:rPr>
        <w:t>epoch</w:t>
      </w:r>
      <w:r>
        <w:rPr>
          <w:lang w:val="en-US"/>
        </w:rPr>
        <w:t xml:space="preserve"> ke-50 sebesar 0.4864, sedangkan nilai akurasi validasi yang diperoleh pada </w:t>
      </w:r>
      <w:r w:rsidRPr="00BE7488">
        <w:rPr>
          <w:i/>
          <w:lang w:val="en-US"/>
        </w:rPr>
        <w:t xml:space="preserve">epoch </w:t>
      </w:r>
      <w:r>
        <w:rPr>
          <w:lang w:val="en-US"/>
        </w:rPr>
        <w:t xml:space="preserve">ke-50 sebesar 0.5026. Oleh karena nilai akurasi pelatihan dan nilai akurasi validasi masih jauh dari angka 1.00, maka dapat disimpulkan bahwa akurasi pelatihan dan akurasi validasi pada klasifikasi </w:t>
      </w:r>
      <w:r>
        <w:rPr>
          <w:i/>
          <w:lang w:val="en-US"/>
        </w:rPr>
        <w:t>covid positivity</w:t>
      </w:r>
      <w:r>
        <w:rPr>
          <w:lang w:val="en-US"/>
        </w:rPr>
        <w:t xml:space="preserve"> dengan arsitektur </w:t>
      </w:r>
      <w:r>
        <w:rPr>
          <w:i/>
          <w:lang w:val="en-US"/>
        </w:rPr>
        <w:t>ResNet50</w:t>
      </w:r>
      <w:r>
        <w:rPr>
          <w:lang w:val="en-US"/>
        </w:rPr>
        <w:t xml:space="preserve"> dan </w:t>
      </w:r>
      <w:r w:rsidRPr="00BC0463">
        <w:rPr>
          <w:i/>
          <w:lang w:val="en-US"/>
        </w:rPr>
        <w:t xml:space="preserve">dataset </w:t>
      </w:r>
      <w:r>
        <w:rPr>
          <w:i/>
          <w:lang w:val="en-US"/>
        </w:rPr>
        <w:t>original</w:t>
      </w:r>
      <w:r w:rsidRPr="00BC0463">
        <w:rPr>
          <w:i/>
          <w:lang w:val="en-US"/>
        </w:rPr>
        <w:t xml:space="preserve"> image</w:t>
      </w:r>
      <w:r>
        <w:rPr>
          <w:lang w:val="en-US"/>
        </w:rPr>
        <w:t xml:space="preserve"> memiliki kondisi yang kurang baik.</w:t>
      </w:r>
    </w:p>
    <w:p w:rsidR="00913FCE" w:rsidRDefault="00913FCE" w:rsidP="00913FCE">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xml:space="preserve">) validasi dapat dilihat pada </w:t>
      </w:r>
      <w:r w:rsidR="00722190">
        <w:rPr>
          <w:lang w:val="en-US"/>
        </w:rPr>
        <w:fldChar w:fldCharType="begin"/>
      </w:r>
      <w:r w:rsidR="00722190">
        <w:rPr>
          <w:lang w:val="en-US"/>
        </w:rPr>
        <w:instrText xml:space="preserve"> REF _Ref83431792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14</w:t>
      </w:r>
      <w:r w:rsidR="00722190">
        <w:rPr>
          <w:lang w:val="en-US"/>
        </w:rPr>
        <w:fldChar w:fldCharType="end"/>
      </w:r>
    </w:p>
    <w:p w:rsidR="00722190" w:rsidRDefault="00FE498C" w:rsidP="00722190">
      <w:pPr>
        <w:pStyle w:val="TEUnsoed-TextBodyspasi2"/>
        <w:keepNext/>
        <w:ind w:firstLine="0"/>
        <w:jc w:val="center"/>
      </w:pPr>
      <w:r>
        <w:rPr>
          <w:noProof/>
          <w:lang w:val="en-US" w:eastAsia="en-US" w:bidi="ar-SA"/>
        </w:rPr>
        <w:drawing>
          <wp:inline distT="0" distB="0" distL="0" distR="0" wp14:anchorId="2FE267D5" wp14:editId="1BB62C66">
            <wp:extent cx="3848735" cy="2902585"/>
            <wp:effectExtent l="0" t="0" r="0" b="0"/>
            <wp:docPr id="1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8735" cy="2902585"/>
                    </a:xfrm>
                    <a:prstGeom prst="rect">
                      <a:avLst/>
                    </a:prstGeom>
                    <a:noFill/>
                    <a:ln>
                      <a:noFill/>
                    </a:ln>
                  </pic:spPr>
                </pic:pic>
              </a:graphicData>
            </a:graphic>
          </wp:inline>
        </w:drawing>
      </w:r>
    </w:p>
    <w:p w:rsidR="000316C0" w:rsidRDefault="00722190" w:rsidP="00722190">
      <w:pPr>
        <w:pStyle w:val="Caption"/>
        <w:jc w:val="center"/>
      </w:pPr>
      <w:bookmarkStart w:id="128" w:name="_Ref83431792"/>
      <w:bookmarkStart w:id="129" w:name="_Toc83471342"/>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14</w:t>
      </w:r>
      <w:r>
        <w:fldChar w:fldCharType="end"/>
      </w:r>
      <w:bookmarkEnd w:id="128"/>
      <w:r w:rsidRPr="00C06946">
        <w:t>Kurva akurasi pelatihan dan validasi CP ResNet50 preprocessed</w:t>
      </w:r>
      <w:r>
        <w:rPr>
          <w:lang w:val="en-US"/>
        </w:rPr>
        <w:t xml:space="preserve"> </w:t>
      </w:r>
      <w:r w:rsidRPr="00C06946">
        <w:t>image</w:t>
      </w:r>
      <w:bookmarkEnd w:id="129"/>
    </w:p>
    <w:p w:rsidR="00913FCE" w:rsidRDefault="00913FCE" w:rsidP="00913FCE">
      <w:pPr>
        <w:pStyle w:val="TEUnsoed-TextBodyspasi2"/>
        <w:rPr>
          <w:lang w:val="en-US"/>
        </w:rPr>
      </w:pPr>
      <w:r>
        <w:rPr>
          <w:lang w:val="en-US"/>
        </w:rPr>
        <w:t>Kurva kesalahan (</w:t>
      </w:r>
      <w:r w:rsidRPr="00BE7488">
        <w:rPr>
          <w:i/>
          <w:lang w:val="en-US"/>
        </w:rPr>
        <w:t>loss</w:t>
      </w:r>
      <w:r>
        <w:rPr>
          <w:lang w:val="en-US"/>
        </w:rPr>
        <w:t xml:space="preserve">) diatas menunjukkan bahwa nilai kesalahan pelatihan (garis biru) dan nilai kesalahan validasi masih jauh di atas nilai 0.0. Nilai kesalahan pelatihan yang diperoleh pada </w:t>
      </w:r>
      <w:r w:rsidRPr="00BE7488">
        <w:rPr>
          <w:i/>
          <w:lang w:val="en-US"/>
        </w:rPr>
        <w:t>epoch</w:t>
      </w:r>
      <w:r>
        <w:rPr>
          <w:lang w:val="en-US"/>
        </w:rPr>
        <w:t xml:space="preserve"> ke-50 sebesar 0.6934 dan nilai kesalahan akurasi yang diperoleh pada</w:t>
      </w:r>
      <w:r w:rsidRPr="00BE7488">
        <w:rPr>
          <w:i/>
          <w:lang w:val="en-US"/>
        </w:rPr>
        <w:t xml:space="preserve"> epoch</w:t>
      </w:r>
      <w:r>
        <w:rPr>
          <w:lang w:val="en-US"/>
        </w:rPr>
        <w:t xml:space="preserve"> ke-50 sebesar 0.6931. Oleh karena nilai kesalahan  pelatihan dan nilai kesalahan validasi masih jauh dari angka 0.0, maka dapat disimpulkan bahwa akurasi pelatihan dan akurasi validasi pada klasifikasi </w:t>
      </w:r>
      <w:r w:rsidRPr="00913FCE">
        <w:rPr>
          <w:i/>
          <w:lang w:val="en-US"/>
        </w:rPr>
        <w:t>risk</w:t>
      </w:r>
      <w:r>
        <w:rPr>
          <w:lang w:val="en-US"/>
        </w:rPr>
        <w:t xml:space="preserve"> dengan arsitektur </w:t>
      </w:r>
      <w:r>
        <w:rPr>
          <w:i/>
          <w:lang w:val="en-US"/>
        </w:rPr>
        <w:t>ResNet50</w:t>
      </w:r>
      <w:r>
        <w:rPr>
          <w:lang w:val="en-US"/>
        </w:rPr>
        <w:t xml:space="preserve"> yang menggunakan </w:t>
      </w:r>
      <w:r w:rsidRPr="00913FCE">
        <w:rPr>
          <w:i/>
          <w:lang w:val="en-US"/>
        </w:rPr>
        <w:t xml:space="preserve">dataset </w:t>
      </w:r>
      <w:r>
        <w:rPr>
          <w:i/>
          <w:lang w:val="en-US"/>
        </w:rPr>
        <w:t>original</w:t>
      </w:r>
      <w:r w:rsidRPr="00BC0463">
        <w:rPr>
          <w:i/>
          <w:lang w:val="en-US"/>
        </w:rPr>
        <w:t xml:space="preserve"> image</w:t>
      </w:r>
      <w:r>
        <w:rPr>
          <w:lang w:val="en-US"/>
        </w:rPr>
        <w:t xml:space="preserve"> memiliki kondisi yang kurang baik.</w:t>
      </w:r>
    </w:p>
    <w:p w:rsidR="00913FCE" w:rsidRDefault="00913FCE" w:rsidP="00913FCE">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_Ref83431859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15</w:t>
      </w:r>
      <w:r w:rsidR="00722190">
        <w:rPr>
          <w:lang w:val="en-US"/>
        </w:rPr>
        <w:fldChar w:fldCharType="end"/>
      </w:r>
    </w:p>
    <w:p w:rsidR="00722190" w:rsidRDefault="00FE498C" w:rsidP="00722190">
      <w:pPr>
        <w:pStyle w:val="TEUnsoed-TextBodyspasi2"/>
        <w:keepNext/>
        <w:ind w:firstLine="0"/>
        <w:jc w:val="center"/>
      </w:pPr>
      <w:r>
        <w:rPr>
          <w:noProof/>
          <w:lang w:val="en-US" w:eastAsia="en-US" w:bidi="ar-SA"/>
        </w:rPr>
        <w:drawing>
          <wp:inline distT="0" distB="0" distL="0" distR="0" wp14:anchorId="36D20C9D" wp14:editId="333AA86B">
            <wp:extent cx="4242435" cy="3455670"/>
            <wp:effectExtent l="0" t="0" r="0" b="0"/>
            <wp:docPr id="1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42435" cy="3455670"/>
                    </a:xfrm>
                    <a:prstGeom prst="rect">
                      <a:avLst/>
                    </a:prstGeom>
                    <a:noFill/>
                    <a:ln>
                      <a:noFill/>
                    </a:ln>
                  </pic:spPr>
                </pic:pic>
              </a:graphicData>
            </a:graphic>
          </wp:inline>
        </w:drawing>
      </w:r>
    </w:p>
    <w:p w:rsidR="000316C0" w:rsidRDefault="00722190" w:rsidP="00722190">
      <w:pPr>
        <w:pStyle w:val="Caption"/>
        <w:jc w:val="center"/>
      </w:pPr>
      <w:bookmarkStart w:id="130" w:name="_Ref83431859"/>
      <w:bookmarkStart w:id="131" w:name="_Toc8347134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15</w:t>
      </w:r>
      <w:r>
        <w:fldChar w:fldCharType="end"/>
      </w:r>
      <w:bookmarkEnd w:id="130"/>
      <w:r w:rsidRPr="008A5510">
        <w:t>Confusion matrix CP ResNet50 preprocessed image</w:t>
      </w:r>
      <w:bookmarkEnd w:id="131"/>
    </w:p>
    <w:p w:rsidR="00DA6927" w:rsidRDefault="00913FCE" w:rsidP="00913FCE">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_Ref83431859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15</w:t>
      </w:r>
      <w:r w:rsidR="00722190">
        <w:rPr>
          <w:lang w:val="en-US"/>
        </w:rPr>
        <w:fldChar w:fldCharType="end"/>
      </w:r>
      <w:r>
        <w:rPr>
          <w:lang w:val="en-US"/>
        </w:rPr>
        <w:t xml:space="preserve"> dapat diketahui garis y menunjukkan label sesungguhnya sedangkan garis x menunjukkan label prediksi. Pada label </w:t>
      </w:r>
      <w:r w:rsidRPr="00913FCE">
        <w:rPr>
          <w:i/>
          <w:lang w:val="en-US"/>
        </w:rPr>
        <w:t xml:space="preserve">Positive </w:t>
      </w:r>
      <w:r>
        <w:rPr>
          <w:lang w:val="en-US"/>
        </w:rPr>
        <w:t xml:space="preserve">terdapat 0 citra yang diprediksi benar untuk label </w:t>
      </w:r>
      <w:r w:rsidRPr="00913FCE">
        <w:rPr>
          <w:i/>
          <w:lang w:val="en-US"/>
        </w:rPr>
        <w:t>Positive</w:t>
      </w:r>
      <w:r>
        <w:rPr>
          <w:lang w:val="en-US"/>
        </w:rPr>
        <w:t xml:space="preserve">, 117 citra diprediksi benar untuk label </w:t>
      </w:r>
      <w:r w:rsidRPr="00913FCE">
        <w:rPr>
          <w:i/>
          <w:lang w:val="en-US"/>
        </w:rPr>
        <w:t>Negative</w:t>
      </w:r>
      <w:r>
        <w:rPr>
          <w:lang w:val="en-US"/>
        </w:rPr>
        <w:t xml:space="preserve">. Artinya tingkat kebenaran pada label </w:t>
      </w:r>
      <w:r w:rsidRPr="00913FCE">
        <w:rPr>
          <w:i/>
          <w:lang w:val="en-US"/>
        </w:rPr>
        <w:t>Positive</w:t>
      </w:r>
      <w:r w:rsidR="00DA6927">
        <w:rPr>
          <w:lang w:val="en-US"/>
        </w:rPr>
        <w:t xml:space="preserve"> sebesar 0 dari 117</w:t>
      </w:r>
      <w:r>
        <w:rPr>
          <w:lang w:val="en-US"/>
        </w:rPr>
        <w:t xml:space="preserve"> citra pengujian dan tingk</w:t>
      </w:r>
      <w:r w:rsidR="00DA6927">
        <w:rPr>
          <w:lang w:val="en-US"/>
        </w:rPr>
        <w:t>at kesalahannya yaitu sebanyak 117 dari 117</w:t>
      </w:r>
      <w:r>
        <w:rPr>
          <w:lang w:val="en-US"/>
        </w:rPr>
        <w:t xml:space="preserve"> citra pen</w:t>
      </w:r>
      <w:r w:rsidR="00DA6927">
        <w:rPr>
          <w:lang w:val="en-US"/>
        </w:rPr>
        <w:t xml:space="preserve">gujian. Kemudian untuk label </w:t>
      </w:r>
      <w:r w:rsidR="00DA6927" w:rsidRPr="00DA6927">
        <w:rPr>
          <w:i/>
          <w:lang w:val="en-US"/>
        </w:rPr>
        <w:t>Negative</w:t>
      </w:r>
      <w:r w:rsidRPr="00DA6927">
        <w:rPr>
          <w:i/>
          <w:lang w:val="en-US"/>
        </w:rPr>
        <w:t xml:space="preserve"> </w:t>
      </w:r>
      <w:r>
        <w:rPr>
          <w:lang w:val="en-US"/>
        </w:rPr>
        <w:t xml:space="preserve">terdapat 0 citra yang diprediksi benar untuk label </w:t>
      </w:r>
      <w:r w:rsidR="00DA6927">
        <w:rPr>
          <w:i/>
          <w:lang w:val="en-US"/>
        </w:rPr>
        <w:t>Posi</w:t>
      </w:r>
      <w:r w:rsidR="00DA6927" w:rsidRPr="00DA6927">
        <w:rPr>
          <w:i/>
          <w:lang w:val="en-US"/>
        </w:rPr>
        <w:t>tive</w:t>
      </w:r>
      <w:r w:rsidR="00DA6927">
        <w:rPr>
          <w:lang w:val="en-US"/>
        </w:rPr>
        <w:t>, 124</w:t>
      </w:r>
      <w:r>
        <w:rPr>
          <w:lang w:val="en-US"/>
        </w:rPr>
        <w:t xml:space="preserve"> citra diprediksi benar untuk label</w:t>
      </w:r>
      <w:r w:rsidR="00DA6927" w:rsidRPr="00DA6927">
        <w:rPr>
          <w:i/>
          <w:lang w:val="en-US"/>
        </w:rPr>
        <w:t xml:space="preserve"> Negative</w:t>
      </w:r>
      <w:r>
        <w:rPr>
          <w:lang w:val="en-US"/>
        </w:rPr>
        <w:t xml:space="preserve">. Artinya tingkat kebenaran pada label </w:t>
      </w:r>
      <w:r w:rsidR="00DA6927" w:rsidRPr="00DA6927">
        <w:rPr>
          <w:i/>
          <w:lang w:val="en-US"/>
        </w:rPr>
        <w:t>Negative</w:t>
      </w:r>
      <w:r>
        <w:rPr>
          <w:lang w:val="en-US"/>
        </w:rPr>
        <w:t xml:space="preserve"> sebesar</w:t>
      </w:r>
      <w:r w:rsidR="00DA6927">
        <w:rPr>
          <w:lang w:val="en-US"/>
        </w:rPr>
        <w:t xml:space="preserve"> 124 dari 124</w:t>
      </w:r>
      <w:r>
        <w:rPr>
          <w:lang w:val="en-US"/>
        </w:rPr>
        <w:t xml:space="preserve"> citra pengujian dan tingkat kesala</w:t>
      </w:r>
      <w:r w:rsidR="00DA6927">
        <w:rPr>
          <w:lang w:val="en-US"/>
        </w:rPr>
        <w:t>hannya yaitu sebanyak 0 dari 124</w:t>
      </w:r>
      <w:r>
        <w:rPr>
          <w:lang w:val="en-US"/>
        </w:rPr>
        <w:t xml:space="preserve"> citra pengujian. </w:t>
      </w:r>
    </w:p>
    <w:p w:rsidR="00913FCE" w:rsidRDefault="00913FCE" w:rsidP="00913FCE">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913FCE" w:rsidRPr="00DA6927" w:rsidRDefault="00913FCE" w:rsidP="00DA6927">
      <w:pPr>
        <w:pStyle w:val="TEUnsoed-TextBodyspasi2"/>
        <w:numPr>
          <w:ilvl w:val="2"/>
          <w:numId w:val="10"/>
        </w:numPr>
        <w:rPr>
          <w:lang w:val="en-US"/>
        </w:rPr>
      </w:pPr>
      <w:r>
        <w:rPr>
          <w:lang w:val="en-US"/>
        </w:rPr>
        <w:t>Akurasi</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numPr>
                <w:ilvl w:val="0"/>
                <w:numId w:val="16"/>
              </w:numPr>
              <w:jc w:val="center"/>
              <w:rPr>
                <w:lang w:val="en-US"/>
              </w:rPr>
            </w:pPr>
            <m:oMath>
              <m:r>
                <w:rPr>
                  <w:rFonts w:ascii="Cambria Math" w:hAnsi="Cambria Math"/>
                  <w:lang w:val="en-US"/>
                </w:rPr>
                <m:t xml:space="preserve">Akurasi NiCT= </m:t>
              </m:r>
              <m:f>
                <m:fPr>
                  <m:ctrlPr>
                    <w:rPr>
                      <w:rFonts w:ascii="Cambria Math" w:hAnsi="Cambria Math"/>
                      <w:i/>
                      <w:lang w:val="en-US"/>
                    </w:rPr>
                  </m:ctrlPr>
                </m:fPr>
                <m:num>
                  <m:r>
                    <w:rPr>
                      <w:rFonts w:ascii="Cambria Math" w:hAnsi="Cambria Math"/>
                      <w:lang w:val="en-US"/>
                    </w:rPr>
                    <m:t>T</m:t>
                  </m:r>
                  <m:r>
                    <w:rPr>
                      <w:rFonts w:ascii="Cambria Math" w:hAnsi="Cambria Math"/>
                      <w:lang w:val="en-US"/>
                    </w:rPr>
                    <m:t>P+TN</m:t>
                  </m:r>
                </m:num>
                <m:den>
                  <m:r>
                    <w:rPr>
                      <w:rFonts w:ascii="Cambria Math" w:hAnsi="Cambria Math"/>
                      <w:lang w:val="en-US"/>
                    </w:rPr>
                    <m:t>TP+TN+FP+FN</m:t>
                  </m:r>
                </m:den>
              </m:f>
            </m:oMath>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913FCE" w:rsidRPr="00FE498C" w:rsidRDefault="00FE498C" w:rsidP="00426BDA">
      <w:pPr>
        <w:pStyle w:val="TEUnsoed-TextBodyspasi2"/>
        <w:ind w:left="1800" w:firstLine="0"/>
        <w:jc w:val="center"/>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124</m:t>
              </m:r>
            </m:num>
            <m:den>
              <m:r>
                <w:rPr>
                  <w:rFonts w:ascii="Cambria Math" w:hAnsi="Cambria Math"/>
                  <w:lang w:val="en-US"/>
                </w:rPr>
                <m:t>241</m:t>
              </m:r>
            </m:den>
          </m:f>
        </m:oMath>
      </m:oMathPara>
    </w:p>
    <w:p w:rsidR="00913FCE" w:rsidRPr="00FE498C" w:rsidRDefault="00FE498C" w:rsidP="00426BDA">
      <w:pPr>
        <w:pStyle w:val="TEUnsoed-TextBodyspasi2"/>
        <w:ind w:left="1800" w:firstLine="0"/>
        <w:jc w:val="center"/>
        <w:rPr>
          <w:lang w:val="en-US"/>
        </w:rPr>
      </w:pPr>
      <m:oMathPara>
        <m:oMath>
          <m:r>
            <w:rPr>
              <w:rFonts w:ascii="Cambria Math" w:hAnsi="Cambria Math"/>
              <w:lang w:val="en-US"/>
            </w:rPr>
            <m:t>Akurasi = 0.51</m:t>
          </m:r>
        </m:oMath>
      </m:oMathPara>
    </w:p>
    <w:p w:rsidR="00913FCE" w:rsidRDefault="00913FCE" w:rsidP="00913FCE">
      <w:pPr>
        <w:pStyle w:val="TEUnsoed-TextBodyspasi2"/>
        <w:numPr>
          <w:ilvl w:val="2"/>
          <w:numId w:val="10"/>
        </w:numPr>
        <w:rPr>
          <w:lang w:val="en-US"/>
        </w:rPr>
      </w:pPr>
      <w:r>
        <w:rPr>
          <w:lang w:val="en-US"/>
        </w:rPr>
        <w:t>Presisi</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913FCE" w:rsidRPr="00FE498C" w:rsidRDefault="00FE498C" w:rsidP="00426BDA">
      <w:pPr>
        <w:pStyle w:val="TEUnsoed-TextBodyspasi2"/>
        <w:ind w:left="1080" w:firstLine="0"/>
        <w:jc w:val="center"/>
        <w:rPr>
          <w:lang w:val="en-US"/>
        </w:rPr>
      </w:pPr>
      <m:oMathPara>
        <m:oMath>
          <m:r>
            <w:rPr>
              <w:rFonts w:ascii="Cambria Math" w:hAnsi="Cambria Math"/>
              <w:lang w:val="en-US"/>
            </w:rPr>
            <m:t xml:space="preserve">Presisi= </m:t>
          </m:r>
          <m:f>
            <m:fPr>
              <m:ctrlPr>
                <w:rPr>
                  <w:rFonts w:ascii="Cambria Math" w:hAnsi="Cambria Math"/>
                  <w:i/>
                  <w:lang w:val="en-US"/>
                </w:rPr>
              </m:ctrlPr>
            </m:fPr>
            <m:num>
              <m:r>
                <w:rPr>
                  <w:rFonts w:ascii="Cambria Math" w:hAnsi="Cambria Math"/>
                  <w:lang w:val="en-US"/>
                </w:rPr>
                <m:t>0</m:t>
              </m:r>
            </m:num>
            <m:den>
              <m:r>
                <w:rPr>
                  <w:rFonts w:ascii="Cambria Math" w:hAnsi="Cambria Math"/>
                  <w:lang w:val="en-US"/>
                </w:rPr>
                <m:t>117</m:t>
              </m:r>
            </m:den>
          </m:f>
        </m:oMath>
      </m:oMathPara>
    </w:p>
    <w:p w:rsidR="00913FCE" w:rsidRPr="00FE498C" w:rsidRDefault="00FE498C" w:rsidP="00426BDA">
      <w:pPr>
        <w:pStyle w:val="TEUnsoed-TextBodyspasi2"/>
        <w:ind w:left="1080" w:firstLine="0"/>
        <w:jc w:val="center"/>
        <w:rPr>
          <w:lang w:val="en-US"/>
        </w:rPr>
      </w:pPr>
      <m:oMathPara>
        <m:oMath>
          <m:r>
            <w:rPr>
              <w:rFonts w:ascii="Cambria Math" w:hAnsi="Cambria Math"/>
              <w:lang w:val="en-US"/>
            </w:rPr>
            <m:t>Presisi= 0.00</m:t>
          </m:r>
        </m:oMath>
      </m:oMathPara>
    </w:p>
    <w:p w:rsidR="00913FCE" w:rsidRPr="000316C0" w:rsidRDefault="00913FCE" w:rsidP="00913FCE">
      <w:pPr>
        <w:pStyle w:val="TEUnsoed-TextBodyspasi2"/>
        <w:numPr>
          <w:ilvl w:val="2"/>
          <w:numId w:val="10"/>
        </w:numPr>
        <w:rPr>
          <w:i/>
          <w:lang w:val="en-US"/>
        </w:rPr>
      </w:pPr>
      <w:r w:rsidRPr="000316C0">
        <w:rPr>
          <w:i/>
          <w:lang w:val="en-US"/>
        </w:rPr>
        <w:t>Recall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913FCE" w:rsidRPr="00FE498C" w:rsidRDefault="00FE498C" w:rsidP="00426BDA">
      <w:pPr>
        <w:pStyle w:val="TEUnsoed-TextBodyspasi2"/>
        <w:ind w:left="1080" w:firstLine="0"/>
        <w:jc w:val="center"/>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0</m:t>
              </m:r>
            </m:num>
            <m:den>
              <m:r>
                <w:rPr>
                  <w:rFonts w:ascii="Cambria Math" w:hAnsi="Cambria Math"/>
                  <w:lang w:val="en-US"/>
                </w:rPr>
                <m:t>0</m:t>
              </m:r>
            </m:den>
          </m:f>
        </m:oMath>
      </m:oMathPara>
    </w:p>
    <w:p w:rsidR="00913FCE" w:rsidRPr="00FE498C" w:rsidRDefault="00FE498C" w:rsidP="00426BDA">
      <w:pPr>
        <w:pStyle w:val="TEUnsoed-TextBodyspasi2"/>
        <w:ind w:left="1080" w:firstLine="0"/>
        <w:jc w:val="center"/>
        <w:rPr>
          <w:lang w:val="en-US"/>
        </w:rPr>
      </w:pPr>
      <m:oMathPara>
        <m:oMath>
          <m:r>
            <w:rPr>
              <w:rFonts w:ascii="Cambria Math" w:hAnsi="Cambria Math"/>
              <w:lang w:val="en-US"/>
            </w:rPr>
            <m:t>Recall= 0.00</m:t>
          </m:r>
        </m:oMath>
      </m:oMathPara>
    </w:p>
    <w:p w:rsidR="00913FCE" w:rsidRDefault="00913FCE" w:rsidP="00913FCE">
      <w:pPr>
        <w:pStyle w:val="TEUnsoed-TextBodyspasi2"/>
        <w:numPr>
          <w:ilvl w:val="1"/>
          <w:numId w:val="10"/>
        </w:numPr>
        <w:rPr>
          <w:i/>
          <w:lang w:val="en-US"/>
        </w:rPr>
      </w:pPr>
      <w:r w:rsidRPr="000316C0">
        <w:rPr>
          <w:i/>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722190" w:rsidRPr="000316C0" w:rsidRDefault="00722190" w:rsidP="00722190">
      <w:pPr>
        <w:pStyle w:val="TEUnsoed-TextBodyspasi2"/>
        <w:ind w:left="1080" w:firstLine="0"/>
        <w:rPr>
          <w:i/>
          <w:lang w:val="en-US"/>
        </w:rPr>
      </w:pPr>
    </w:p>
    <w:p w:rsidR="00913FCE" w:rsidRPr="00FE498C" w:rsidRDefault="00FE498C" w:rsidP="00913FCE">
      <w:pPr>
        <w:pStyle w:val="TEUnsoed-TextBodyspasi2"/>
        <w:ind w:left="2520" w:firstLine="36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0.00 x 0.00 </m:t>
              </m:r>
            </m:num>
            <m:den>
              <m:r>
                <w:rPr>
                  <w:rFonts w:ascii="Cambria Math" w:hAnsi="Cambria Math"/>
                  <w:lang w:val="en-US"/>
                </w:rPr>
                <m:t>0.00+0.00</m:t>
              </m:r>
            </m:den>
          </m:f>
        </m:oMath>
      </m:oMathPara>
    </w:p>
    <w:p w:rsidR="00913FCE" w:rsidRPr="00FE498C" w:rsidRDefault="00FE498C" w:rsidP="00426BDA">
      <w:pPr>
        <w:pStyle w:val="TEUnsoed-TextBodyspasi2"/>
        <w:ind w:left="1080" w:firstLine="0"/>
        <w:jc w:val="center"/>
        <w:rPr>
          <w:lang w:val="en-US"/>
        </w:rPr>
      </w:pPr>
      <m:oMathPara>
        <m:oMath>
          <m:r>
            <w:rPr>
              <w:rFonts w:ascii="Cambria Math" w:hAnsi="Cambria Math"/>
              <w:lang w:val="en-US"/>
            </w:rPr>
            <m:t>F1 score = 0.00</m:t>
          </m:r>
        </m:oMath>
      </m:oMathPara>
    </w:p>
    <w:p w:rsidR="00913FCE" w:rsidRDefault="005B63CA" w:rsidP="005B63CA">
      <w:pPr>
        <w:pStyle w:val="TEUnsoed-TextBodyspasi2"/>
        <w:ind w:firstLine="720"/>
        <w:rPr>
          <w:lang w:val="en-US"/>
        </w:rPr>
      </w:pPr>
      <w:r>
        <w:rPr>
          <w:lang w:val="en-US"/>
        </w:rPr>
        <w:t xml:space="preserve">Berdasarkan perhitungan akurasi, presisi, recall dan F1 dapat disimpulkan bahwa klasifikasi </w:t>
      </w:r>
      <w:r>
        <w:rPr>
          <w:i/>
          <w:lang w:val="en-US"/>
        </w:rPr>
        <w:t>covid positivity</w:t>
      </w:r>
      <w:r>
        <w:rPr>
          <w:lang w:val="en-US"/>
        </w:rPr>
        <w:t xml:space="preserve"> dengan model ResNet50 dan citra </w:t>
      </w:r>
      <w:r w:rsidRPr="00426BDA">
        <w:rPr>
          <w:i/>
          <w:lang w:val="en-US"/>
        </w:rPr>
        <w:t xml:space="preserve">original </w:t>
      </w:r>
      <w:r>
        <w:rPr>
          <w:lang w:val="en-US"/>
        </w:rPr>
        <w:t xml:space="preserve">memiliki nilai masih jauh dari nilai 1.00, sehingga model belum mampu melakukan klasifikasi </w:t>
      </w:r>
      <w:r w:rsidRPr="00426BDA">
        <w:rPr>
          <w:i/>
          <w:lang w:val="en-US"/>
        </w:rPr>
        <w:t>CT scan</w:t>
      </w:r>
      <w:r>
        <w:rPr>
          <w:lang w:val="en-US"/>
        </w:rPr>
        <w:t xml:space="preserve"> dada secara akurat.</w:t>
      </w:r>
    </w:p>
    <w:p w:rsidR="008025EB" w:rsidRDefault="008025EB" w:rsidP="008025EB">
      <w:pPr>
        <w:pStyle w:val="Heading3"/>
        <w:rPr>
          <w:lang w:val="en-US"/>
        </w:rPr>
      </w:pPr>
      <w:bookmarkStart w:id="132" w:name="_Toc83471467"/>
      <w:r>
        <w:rPr>
          <w:lang w:val="en-US"/>
        </w:rPr>
        <w:t>Covid Positivity Classification ResNet50 (Preprocessed Image)</w:t>
      </w:r>
      <w:bookmarkEnd w:id="132"/>
    </w:p>
    <w:p w:rsidR="008025EB" w:rsidRDefault="008025EB" w:rsidP="008025EB">
      <w:pPr>
        <w:pStyle w:val="TEUnsoed-TextBodyspasi2"/>
        <w:rPr>
          <w:lang w:val="en-US"/>
        </w:rPr>
      </w:pPr>
      <w:r>
        <w:rPr>
          <w:lang w:val="en-US"/>
        </w:rPr>
        <w:t xml:space="preserve">Proses pelatihan dan validasi pada klasifikasi </w:t>
      </w:r>
      <w:r w:rsidRPr="009824B6">
        <w:rPr>
          <w:i/>
          <w:lang w:val="en-US"/>
        </w:rPr>
        <w:t>covid positivity</w:t>
      </w:r>
      <w:r>
        <w:rPr>
          <w:lang w:val="en-US"/>
        </w:rPr>
        <w:t xml:space="preserve"> arsitektur ResNet50 dengan </w:t>
      </w:r>
      <w:r w:rsidR="000316C0">
        <w:rPr>
          <w:lang w:val="en-US"/>
        </w:rPr>
        <w:t xml:space="preserve"> </w:t>
      </w:r>
      <w:r w:rsidRPr="009824B6">
        <w:rPr>
          <w:i/>
          <w:lang w:val="en-US"/>
        </w:rPr>
        <w:t>dataset preprocessed</w:t>
      </w:r>
      <w:r w:rsidR="00D13D0E" w:rsidRPr="009824B6">
        <w:rPr>
          <w:i/>
          <w:lang w:val="en-US"/>
        </w:rPr>
        <w:t xml:space="preserve"> </w:t>
      </w:r>
      <w:r w:rsidRPr="009824B6">
        <w:rPr>
          <w:i/>
          <w:lang w:val="en-US"/>
        </w:rPr>
        <w:t xml:space="preserve"> image</w:t>
      </w:r>
      <w:r>
        <w:rPr>
          <w:lang w:val="en-US"/>
        </w:rPr>
        <w:t xml:space="preserve"> menggunakan </w:t>
      </w:r>
      <w:r w:rsidR="000316C0">
        <w:rPr>
          <w:lang w:val="en-US"/>
        </w:rPr>
        <w:t xml:space="preserve"> </w:t>
      </w:r>
      <w:r>
        <w:rPr>
          <w:lang w:val="en-US"/>
        </w:rPr>
        <w:t xml:space="preserve">nilai </w:t>
      </w:r>
      <w:r w:rsidRPr="000316C0">
        <w:rPr>
          <w:i/>
          <w:lang w:val="en-US"/>
        </w:rPr>
        <w:t>epoch</w:t>
      </w:r>
      <w:r>
        <w:rPr>
          <w:lang w:val="en-US"/>
        </w:rPr>
        <w:t xml:space="preserve"> sebesar 50. Hasil pelatihan berupa akurasi pelatihan dan akurasi validasi seperti ditampilkan pada </w:t>
      </w:r>
      <w:r w:rsidR="00722190">
        <w:rPr>
          <w:lang w:val="en-US"/>
        </w:rPr>
        <w:fldChar w:fldCharType="begin"/>
      </w:r>
      <w:r w:rsidR="00722190">
        <w:rPr>
          <w:lang w:val="en-US"/>
        </w:rPr>
        <w:instrText xml:space="preserve"> REF _Ref80944792 \h </w:instrText>
      </w:r>
      <w:r w:rsidR="00722190">
        <w:rPr>
          <w:lang w:val="en-US"/>
        </w:rPr>
      </w:r>
      <w:r w:rsidR="00722190">
        <w:rPr>
          <w:lang w:val="en-US"/>
        </w:rPr>
        <w:fldChar w:fldCharType="separate"/>
      </w:r>
      <w:r w:rsidR="00722190" w:rsidRPr="000316C0">
        <w:rPr>
          <w:sz w:val="22"/>
        </w:rPr>
        <w:t>Gambar</w:t>
      </w:r>
      <w:r w:rsidR="00722190">
        <w:rPr>
          <w:sz w:val="22"/>
          <w:lang w:val="en-US"/>
        </w:rPr>
        <w:t xml:space="preserve"> </w:t>
      </w:r>
      <w:r w:rsidR="00722190">
        <w:rPr>
          <w:noProof/>
          <w:sz w:val="22"/>
        </w:rPr>
        <w:t>4</w:t>
      </w:r>
      <w:r w:rsidR="00722190">
        <w:rPr>
          <w:sz w:val="22"/>
        </w:rPr>
        <w:t>.</w:t>
      </w:r>
      <w:r w:rsidR="00722190">
        <w:rPr>
          <w:noProof/>
          <w:sz w:val="22"/>
        </w:rPr>
        <w:t>16</w:t>
      </w:r>
      <w:r w:rsidR="00722190">
        <w:rPr>
          <w:lang w:val="en-US"/>
        </w:rPr>
        <w:fldChar w:fldCharType="end"/>
      </w:r>
    </w:p>
    <w:p w:rsidR="000316C0" w:rsidRDefault="00FE498C" w:rsidP="00BD477D">
      <w:pPr>
        <w:pStyle w:val="TEUnsoed-TextBodyspasi2"/>
        <w:keepNext/>
        <w:ind w:firstLine="0"/>
        <w:jc w:val="center"/>
      </w:pPr>
      <w:r>
        <w:rPr>
          <w:noProof/>
          <w:lang w:val="en-US" w:eastAsia="en-US" w:bidi="ar-SA"/>
        </w:rPr>
        <w:drawing>
          <wp:inline distT="0" distB="0" distL="0" distR="0" wp14:anchorId="6C5BF25A" wp14:editId="1E6D4C9A">
            <wp:extent cx="3933825" cy="2924175"/>
            <wp:effectExtent l="0" t="0" r="0" b="0"/>
            <wp:docPr id="1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33825" cy="2924175"/>
                    </a:xfrm>
                    <a:prstGeom prst="rect">
                      <a:avLst/>
                    </a:prstGeom>
                    <a:noFill/>
                    <a:ln>
                      <a:noFill/>
                    </a:ln>
                  </pic:spPr>
                </pic:pic>
              </a:graphicData>
            </a:graphic>
          </wp:inline>
        </w:drawing>
      </w:r>
    </w:p>
    <w:p w:rsidR="00BD477D" w:rsidRDefault="000316C0" w:rsidP="000316C0">
      <w:pPr>
        <w:pStyle w:val="Caption"/>
        <w:jc w:val="center"/>
        <w:rPr>
          <w:sz w:val="22"/>
          <w:lang w:val="en-US"/>
        </w:rPr>
      </w:pPr>
      <w:bookmarkStart w:id="133" w:name="_Ref80944792"/>
      <w:bookmarkStart w:id="134" w:name="_Toc83471344"/>
      <w:r w:rsidRPr="000316C0">
        <w:rPr>
          <w:sz w:val="22"/>
        </w:rPr>
        <w:t>Gambar</w:t>
      </w:r>
      <w:r w:rsidR="00722190">
        <w:rPr>
          <w:sz w:val="22"/>
          <w:lang w:val="en-US"/>
        </w:rPr>
        <w:t xml:space="preserve"> </w:t>
      </w:r>
      <w:r w:rsidR="00722190">
        <w:rPr>
          <w:sz w:val="22"/>
          <w:lang w:val="en-US"/>
        </w:rPr>
        <w:fldChar w:fldCharType="begin"/>
      </w:r>
      <w:r w:rsidR="00722190">
        <w:rPr>
          <w:sz w:val="22"/>
          <w:lang w:val="en-US"/>
        </w:rPr>
        <w:instrText xml:space="preserve"> STYLEREF 1 \s </w:instrText>
      </w:r>
      <w:r w:rsidR="00722190">
        <w:rPr>
          <w:sz w:val="22"/>
          <w:lang w:val="en-US"/>
        </w:rPr>
        <w:fldChar w:fldCharType="separate"/>
      </w:r>
      <w:r w:rsidR="00722190">
        <w:rPr>
          <w:noProof/>
          <w:sz w:val="22"/>
          <w:lang w:val="en-US"/>
        </w:rPr>
        <w:t>4</w:t>
      </w:r>
      <w:r w:rsidR="00722190">
        <w:rPr>
          <w:sz w:val="22"/>
          <w:lang w:val="en-US"/>
        </w:rPr>
        <w:fldChar w:fldCharType="end"/>
      </w:r>
      <w:r w:rsidR="00722190">
        <w:rPr>
          <w:sz w:val="22"/>
          <w:lang w:val="en-US"/>
        </w:rPr>
        <w:t>.</w:t>
      </w:r>
      <w:r w:rsidR="00722190">
        <w:rPr>
          <w:sz w:val="22"/>
          <w:lang w:val="en-US"/>
        </w:rPr>
        <w:fldChar w:fldCharType="begin"/>
      </w:r>
      <w:r w:rsidR="00722190">
        <w:rPr>
          <w:sz w:val="22"/>
          <w:lang w:val="en-US"/>
        </w:rPr>
        <w:instrText xml:space="preserve"> SEQ Gambar \* ARABIC \s 1 </w:instrText>
      </w:r>
      <w:r w:rsidR="00722190">
        <w:rPr>
          <w:sz w:val="22"/>
          <w:lang w:val="en-US"/>
        </w:rPr>
        <w:fldChar w:fldCharType="separate"/>
      </w:r>
      <w:r w:rsidR="00722190">
        <w:rPr>
          <w:noProof/>
          <w:sz w:val="22"/>
          <w:lang w:val="en-US"/>
        </w:rPr>
        <w:t>16</w:t>
      </w:r>
      <w:r w:rsidR="00722190">
        <w:rPr>
          <w:sz w:val="22"/>
          <w:lang w:val="en-US"/>
        </w:rPr>
        <w:fldChar w:fldCharType="end"/>
      </w:r>
      <w:bookmarkEnd w:id="133"/>
      <w:r w:rsidRPr="000316C0">
        <w:rPr>
          <w:sz w:val="22"/>
          <w:lang w:val="en-US"/>
        </w:rPr>
        <w:t xml:space="preserve"> Kurva akurasi pelatihan dan validasi CP ResNet50</w:t>
      </w:r>
      <w:bookmarkEnd w:id="134"/>
    </w:p>
    <w:p w:rsidR="009824B6" w:rsidRPr="000316C0" w:rsidRDefault="000316C0" w:rsidP="000316C0">
      <w:pPr>
        <w:pStyle w:val="Caption"/>
        <w:jc w:val="center"/>
        <w:rPr>
          <w:sz w:val="22"/>
          <w:lang w:val="en-US"/>
        </w:rPr>
      </w:pPr>
      <w:r w:rsidRPr="000316C0">
        <w:rPr>
          <w:sz w:val="22"/>
          <w:lang w:val="en-US"/>
        </w:rPr>
        <w:t xml:space="preserve"> preprocessed  image</w:t>
      </w:r>
    </w:p>
    <w:p w:rsidR="009824B6" w:rsidRDefault="009824B6" w:rsidP="009824B6">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dan garis berwarna oranye yang menunjukkan nilai akurasi validasi masih jauh dari nilai 1.0. Nilai akurasi pelatihan yang diperoleh pada </w:t>
      </w:r>
      <w:r w:rsidRPr="00BE7488">
        <w:rPr>
          <w:i/>
          <w:lang w:val="en-US"/>
        </w:rPr>
        <w:t>epoch</w:t>
      </w:r>
      <w:r>
        <w:rPr>
          <w:lang w:val="en-US"/>
        </w:rPr>
        <w:t xml:space="preserve"> ke-50 sebesar 0.4994, sedangkan nilai akurasi validasi yang diperoleh pada </w:t>
      </w:r>
      <w:r w:rsidRPr="00BE7488">
        <w:rPr>
          <w:i/>
          <w:lang w:val="en-US"/>
        </w:rPr>
        <w:t xml:space="preserve">epoch </w:t>
      </w:r>
      <w:r>
        <w:rPr>
          <w:lang w:val="en-US"/>
        </w:rPr>
        <w:t xml:space="preserve">ke-50 sebesar 0.4974. Oleh karena nilai akurasi pelatihan dan nilai akurasi validasi masih jauh dari angka 1.00, maka dapat disimpulkan bahwa akurasi pelatihan dan akurasi validasi pada klasifikasi </w:t>
      </w:r>
      <w:r>
        <w:rPr>
          <w:i/>
          <w:lang w:val="en-US"/>
        </w:rPr>
        <w:t>covid positivity</w:t>
      </w:r>
      <w:r>
        <w:rPr>
          <w:lang w:val="en-US"/>
        </w:rPr>
        <w:t xml:space="preserve"> dengan arsitektur </w:t>
      </w:r>
      <w:r>
        <w:rPr>
          <w:i/>
          <w:lang w:val="en-US"/>
        </w:rPr>
        <w:t>ResNet50</w:t>
      </w:r>
      <w:r>
        <w:rPr>
          <w:lang w:val="en-US"/>
        </w:rPr>
        <w:t xml:space="preserve"> dan </w:t>
      </w:r>
      <w:r w:rsidRPr="00BC0463">
        <w:rPr>
          <w:i/>
          <w:lang w:val="en-US"/>
        </w:rPr>
        <w:t xml:space="preserve">dataset </w:t>
      </w:r>
      <w:r>
        <w:rPr>
          <w:i/>
          <w:lang w:val="en-US"/>
        </w:rPr>
        <w:t>preprocessed</w:t>
      </w:r>
      <w:r w:rsidRPr="00BC0463">
        <w:rPr>
          <w:i/>
          <w:lang w:val="en-US"/>
        </w:rPr>
        <w:t xml:space="preserve"> image</w:t>
      </w:r>
      <w:r>
        <w:rPr>
          <w:lang w:val="en-US"/>
        </w:rPr>
        <w:t xml:space="preserve"> memiliki kondisi yang kurang baik.</w:t>
      </w:r>
    </w:p>
    <w:p w:rsidR="009824B6" w:rsidRDefault="009824B6" w:rsidP="009824B6">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validasi dapat dilihat pada</w:t>
      </w:r>
      <w:r w:rsidR="00BD477D">
        <w:rPr>
          <w:lang w:val="en-US"/>
        </w:rPr>
        <w:t xml:space="preserve"> </w:t>
      </w:r>
      <w:r w:rsidR="00722190">
        <w:rPr>
          <w:lang w:val="en-US"/>
        </w:rPr>
        <w:fldChar w:fldCharType="begin"/>
      </w:r>
      <w:r w:rsidR="00722190">
        <w:rPr>
          <w:lang w:val="en-US"/>
        </w:rPr>
        <w:instrText xml:space="preserve"> REF _Ref80944936 \h </w:instrText>
      </w:r>
      <w:r w:rsidR="00722190">
        <w:rPr>
          <w:lang w:val="en-US"/>
        </w:rPr>
      </w:r>
      <w:r w:rsidR="00722190">
        <w:rPr>
          <w:lang w:val="en-US"/>
        </w:rPr>
        <w:fldChar w:fldCharType="separate"/>
      </w:r>
      <w:r w:rsidR="00722190" w:rsidRPr="00BD477D">
        <w:rPr>
          <w:sz w:val="22"/>
        </w:rPr>
        <w:t xml:space="preserve">Gambar </w:t>
      </w:r>
      <w:r w:rsidR="00722190">
        <w:rPr>
          <w:noProof/>
          <w:sz w:val="22"/>
        </w:rPr>
        <w:t>4</w:t>
      </w:r>
      <w:r w:rsidR="00722190">
        <w:rPr>
          <w:sz w:val="22"/>
        </w:rPr>
        <w:t>.</w:t>
      </w:r>
      <w:r w:rsidR="00722190">
        <w:rPr>
          <w:noProof/>
          <w:sz w:val="22"/>
        </w:rPr>
        <w:t>17</w:t>
      </w:r>
      <w:r w:rsidR="00722190">
        <w:rPr>
          <w:lang w:val="en-US"/>
        </w:rPr>
        <w:fldChar w:fldCharType="end"/>
      </w:r>
    </w:p>
    <w:p w:rsidR="00BD477D" w:rsidRDefault="00FE498C" w:rsidP="00BD477D">
      <w:pPr>
        <w:pStyle w:val="TEUnsoed-TextBodyspasi2"/>
        <w:keepNext/>
        <w:ind w:firstLine="0"/>
        <w:jc w:val="center"/>
      </w:pPr>
      <w:r>
        <w:rPr>
          <w:noProof/>
          <w:lang w:val="en-US" w:eastAsia="en-US" w:bidi="ar-SA"/>
        </w:rPr>
        <w:drawing>
          <wp:inline distT="0" distB="0" distL="0" distR="0" wp14:anchorId="6220649E" wp14:editId="0FC0F5D7">
            <wp:extent cx="3881120" cy="2945130"/>
            <wp:effectExtent l="0" t="0" r="0" b="0"/>
            <wp:docPr id="18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1120" cy="2945130"/>
                    </a:xfrm>
                    <a:prstGeom prst="rect">
                      <a:avLst/>
                    </a:prstGeom>
                    <a:noFill/>
                    <a:ln>
                      <a:noFill/>
                    </a:ln>
                  </pic:spPr>
                </pic:pic>
              </a:graphicData>
            </a:graphic>
          </wp:inline>
        </w:drawing>
      </w:r>
    </w:p>
    <w:p w:rsidR="00BD477D" w:rsidRDefault="00BD477D" w:rsidP="00BD477D">
      <w:pPr>
        <w:pStyle w:val="Caption"/>
        <w:jc w:val="center"/>
        <w:rPr>
          <w:sz w:val="22"/>
          <w:lang w:val="en-US"/>
        </w:rPr>
      </w:pPr>
      <w:bookmarkStart w:id="135" w:name="_Ref80944936"/>
      <w:bookmarkStart w:id="136" w:name="_Toc83471345"/>
      <w:r w:rsidRPr="00BD477D">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17</w:t>
      </w:r>
      <w:r w:rsidR="00722190">
        <w:rPr>
          <w:sz w:val="22"/>
        </w:rPr>
        <w:fldChar w:fldCharType="end"/>
      </w:r>
      <w:bookmarkEnd w:id="135"/>
      <w:r w:rsidRPr="00BD477D">
        <w:rPr>
          <w:sz w:val="22"/>
          <w:lang w:val="en-US"/>
        </w:rPr>
        <w:t xml:space="preserve"> Kurva kesalahan pelatihan dan validasi CP ResNet50</w:t>
      </w:r>
      <w:bookmarkEnd w:id="136"/>
      <w:r w:rsidRPr="00BD477D">
        <w:rPr>
          <w:sz w:val="22"/>
          <w:lang w:val="en-US"/>
        </w:rPr>
        <w:t xml:space="preserve"> </w:t>
      </w:r>
    </w:p>
    <w:p w:rsidR="009824B6" w:rsidRPr="00BD477D" w:rsidRDefault="00BD477D" w:rsidP="00BD477D">
      <w:pPr>
        <w:pStyle w:val="Caption"/>
        <w:jc w:val="center"/>
        <w:rPr>
          <w:sz w:val="22"/>
          <w:lang w:val="en-US"/>
        </w:rPr>
      </w:pPr>
      <w:r w:rsidRPr="00BD477D">
        <w:rPr>
          <w:sz w:val="22"/>
          <w:lang w:val="en-US"/>
        </w:rPr>
        <w:t xml:space="preserve"> preprocessed image</w:t>
      </w:r>
    </w:p>
    <w:p w:rsidR="009824B6" w:rsidRDefault="009824B6" w:rsidP="009824B6">
      <w:pPr>
        <w:pStyle w:val="TEUnsoed-TextBodyspasi2"/>
        <w:rPr>
          <w:lang w:val="en-US"/>
        </w:rPr>
      </w:pPr>
      <w:r>
        <w:rPr>
          <w:lang w:val="en-US"/>
        </w:rPr>
        <w:t>Kurva kesalahan (</w:t>
      </w:r>
      <w:r w:rsidRPr="00BE7488">
        <w:rPr>
          <w:i/>
          <w:lang w:val="en-US"/>
        </w:rPr>
        <w:t>loss</w:t>
      </w:r>
      <w:r>
        <w:rPr>
          <w:lang w:val="en-US"/>
        </w:rPr>
        <w:t xml:space="preserve">) diatas menunjukkan bahwa nilai kesalahan pelatihan (garis biru) dan nilai kesalahan validasi masih jauh (garis oranye) di atas nilai 0.0. Nilai kesalahan pelatihan yang diperoleh pada </w:t>
      </w:r>
      <w:r w:rsidRPr="00BE7488">
        <w:rPr>
          <w:i/>
          <w:lang w:val="en-US"/>
        </w:rPr>
        <w:t>epoch</w:t>
      </w:r>
      <w:r>
        <w:rPr>
          <w:lang w:val="en-US"/>
        </w:rPr>
        <w:t xml:space="preserve"> ke-50 sebesar 0.6926 dan nilai kesalahan akurasi yang diperoleh pada</w:t>
      </w:r>
      <w:r w:rsidRPr="00BE7488">
        <w:rPr>
          <w:i/>
          <w:lang w:val="en-US"/>
        </w:rPr>
        <w:t xml:space="preserve"> epoch</w:t>
      </w:r>
      <w:r>
        <w:rPr>
          <w:lang w:val="en-US"/>
        </w:rPr>
        <w:t xml:space="preserve"> ke-50 sebesar 0.6932. Oleh karena nilai kesalahan  pelatihan dan nilai kesalahan validasi masih jauh dari angka 0.0, maka dapat disimpulkan bahwa akurasi pelatihan dan akurasi validasi pada klasifikasi </w:t>
      </w:r>
      <w:r w:rsidRPr="00913FCE">
        <w:rPr>
          <w:i/>
          <w:lang w:val="en-US"/>
        </w:rPr>
        <w:t>risk</w:t>
      </w:r>
      <w:r>
        <w:rPr>
          <w:lang w:val="en-US"/>
        </w:rPr>
        <w:t xml:space="preserve"> dengan arsitektur </w:t>
      </w:r>
      <w:r>
        <w:rPr>
          <w:i/>
          <w:lang w:val="en-US"/>
        </w:rPr>
        <w:t>ResNet50</w:t>
      </w:r>
      <w:r>
        <w:rPr>
          <w:lang w:val="en-US"/>
        </w:rPr>
        <w:t xml:space="preserve"> yang menggunakan </w:t>
      </w:r>
      <w:r>
        <w:rPr>
          <w:i/>
          <w:lang w:val="en-US"/>
        </w:rPr>
        <w:t>datase</w:t>
      </w:r>
      <w:r w:rsidRPr="00913FCE">
        <w:rPr>
          <w:i/>
          <w:lang w:val="en-US"/>
        </w:rPr>
        <w:t xml:space="preserve">t </w:t>
      </w:r>
      <w:r>
        <w:rPr>
          <w:i/>
          <w:lang w:val="en-US"/>
        </w:rPr>
        <w:t>preprocessed</w:t>
      </w:r>
      <w:r w:rsidRPr="00BC0463">
        <w:rPr>
          <w:i/>
          <w:lang w:val="en-US"/>
        </w:rPr>
        <w:t xml:space="preserve"> image</w:t>
      </w:r>
      <w:r>
        <w:rPr>
          <w:lang w:val="en-US"/>
        </w:rPr>
        <w:t xml:space="preserve"> memiliki kondisi yang kurang baik.</w:t>
      </w:r>
    </w:p>
    <w:p w:rsidR="009824B6" w:rsidRDefault="009824B6" w:rsidP="009824B6">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_Ref80945041 \h </w:instrText>
      </w:r>
      <w:r w:rsidR="00722190">
        <w:rPr>
          <w:lang w:val="en-US"/>
        </w:rPr>
      </w:r>
      <w:r w:rsidR="00722190">
        <w:rPr>
          <w:lang w:val="en-US"/>
        </w:rPr>
        <w:fldChar w:fldCharType="separate"/>
      </w:r>
      <w:r w:rsidR="00722190" w:rsidRPr="00BD477D">
        <w:rPr>
          <w:sz w:val="22"/>
        </w:rPr>
        <w:t xml:space="preserve">Gambar </w:t>
      </w:r>
      <w:r w:rsidR="00722190">
        <w:rPr>
          <w:noProof/>
          <w:sz w:val="22"/>
        </w:rPr>
        <w:t>4</w:t>
      </w:r>
      <w:r w:rsidR="00722190">
        <w:rPr>
          <w:sz w:val="22"/>
        </w:rPr>
        <w:t>.</w:t>
      </w:r>
      <w:r w:rsidR="00722190">
        <w:rPr>
          <w:noProof/>
          <w:sz w:val="22"/>
        </w:rPr>
        <w:t>18</w:t>
      </w:r>
      <w:r w:rsidR="00722190">
        <w:rPr>
          <w:lang w:val="en-US"/>
        </w:rPr>
        <w:fldChar w:fldCharType="end"/>
      </w:r>
    </w:p>
    <w:p w:rsidR="00BD477D" w:rsidRDefault="00FE498C" w:rsidP="00BD477D">
      <w:pPr>
        <w:pStyle w:val="TEUnsoed-TextBodyspasi2"/>
        <w:keepNext/>
        <w:ind w:firstLine="0"/>
        <w:jc w:val="center"/>
      </w:pPr>
      <w:r>
        <w:rPr>
          <w:noProof/>
          <w:lang w:val="en-US" w:eastAsia="en-US" w:bidi="ar-SA"/>
        </w:rPr>
        <w:drawing>
          <wp:inline distT="0" distB="0" distL="0" distR="0" wp14:anchorId="78A3F6EB" wp14:editId="45448FF4">
            <wp:extent cx="4253230" cy="3476625"/>
            <wp:effectExtent l="0" t="0" r="0" b="0"/>
            <wp:docPr id="1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53230" cy="3476625"/>
                    </a:xfrm>
                    <a:prstGeom prst="rect">
                      <a:avLst/>
                    </a:prstGeom>
                    <a:noFill/>
                    <a:ln>
                      <a:noFill/>
                    </a:ln>
                  </pic:spPr>
                </pic:pic>
              </a:graphicData>
            </a:graphic>
          </wp:inline>
        </w:drawing>
      </w:r>
    </w:p>
    <w:p w:rsidR="009824B6" w:rsidRPr="00BD477D" w:rsidRDefault="00BD477D" w:rsidP="00BD477D">
      <w:pPr>
        <w:pStyle w:val="Caption"/>
        <w:jc w:val="center"/>
        <w:rPr>
          <w:sz w:val="22"/>
          <w:lang w:val="en-US"/>
        </w:rPr>
      </w:pPr>
      <w:bookmarkStart w:id="137" w:name="_Ref80945041"/>
      <w:bookmarkStart w:id="138" w:name="_Toc83471346"/>
      <w:r w:rsidRPr="00BD477D">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18</w:t>
      </w:r>
      <w:r w:rsidR="00722190">
        <w:rPr>
          <w:sz w:val="22"/>
        </w:rPr>
        <w:fldChar w:fldCharType="end"/>
      </w:r>
      <w:bookmarkEnd w:id="137"/>
      <w:r w:rsidRPr="00BD477D">
        <w:rPr>
          <w:sz w:val="22"/>
          <w:lang w:val="en-US"/>
        </w:rPr>
        <w:t xml:space="preserve"> Confusion matrix CP ResNet50 preprocessed image</w:t>
      </w:r>
      <w:bookmarkEnd w:id="138"/>
    </w:p>
    <w:p w:rsidR="009824B6" w:rsidRDefault="009824B6" w:rsidP="009824B6">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_Ref80945041 \h </w:instrText>
      </w:r>
      <w:r w:rsidR="00722190">
        <w:rPr>
          <w:lang w:val="en-US"/>
        </w:rPr>
      </w:r>
      <w:r w:rsidR="00722190">
        <w:rPr>
          <w:lang w:val="en-US"/>
        </w:rPr>
        <w:fldChar w:fldCharType="separate"/>
      </w:r>
      <w:r w:rsidR="00722190" w:rsidRPr="00BD477D">
        <w:rPr>
          <w:sz w:val="22"/>
        </w:rPr>
        <w:t xml:space="preserve">Gambar </w:t>
      </w:r>
      <w:r w:rsidR="00722190">
        <w:rPr>
          <w:noProof/>
          <w:sz w:val="22"/>
        </w:rPr>
        <w:t>4</w:t>
      </w:r>
      <w:r w:rsidR="00722190">
        <w:rPr>
          <w:sz w:val="22"/>
        </w:rPr>
        <w:t>.</w:t>
      </w:r>
      <w:r w:rsidR="00722190">
        <w:rPr>
          <w:noProof/>
          <w:sz w:val="22"/>
        </w:rPr>
        <w:t>18</w:t>
      </w:r>
      <w:r w:rsidR="00722190">
        <w:rPr>
          <w:lang w:val="en-US"/>
        </w:rPr>
        <w:fldChar w:fldCharType="end"/>
      </w:r>
      <w:r>
        <w:rPr>
          <w:lang w:val="en-US"/>
        </w:rPr>
        <w:t xml:space="preserve"> dapat diketahui garis y menunjukkan label sesungguhnya sedangkan garis x menunjukkan label prediksi. Pada label </w:t>
      </w:r>
      <w:r w:rsidRPr="00913FCE">
        <w:rPr>
          <w:i/>
          <w:lang w:val="en-US"/>
        </w:rPr>
        <w:t xml:space="preserve">Positive </w:t>
      </w:r>
      <w:r>
        <w:rPr>
          <w:lang w:val="en-US"/>
        </w:rPr>
        <w:t xml:space="preserve">terdapat 117 citra yang diprediksi benar untuk label </w:t>
      </w:r>
      <w:r w:rsidRPr="00913FCE">
        <w:rPr>
          <w:i/>
          <w:lang w:val="en-US"/>
        </w:rPr>
        <w:t>Positive</w:t>
      </w:r>
      <w:r>
        <w:rPr>
          <w:lang w:val="en-US"/>
        </w:rPr>
        <w:t xml:space="preserve">, 0 citra diprediksi benar untuk label </w:t>
      </w:r>
      <w:r w:rsidRPr="00913FCE">
        <w:rPr>
          <w:i/>
          <w:lang w:val="en-US"/>
        </w:rPr>
        <w:t>Negative</w:t>
      </w:r>
      <w:r>
        <w:rPr>
          <w:lang w:val="en-US"/>
        </w:rPr>
        <w:t xml:space="preserve">. Artinya tingkat kebenaran pada label </w:t>
      </w:r>
      <w:r w:rsidRPr="00913FCE">
        <w:rPr>
          <w:i/>
          <w:lang w:val="en-US"/>
        </w:rPr>
        <w:t>Positive</w:t>
      </w:r>
      <w:r>
        <w:rPr>
          <w:lang w:val="en-US"/>
        </w:rPr>
        <w:t xml:space="preserve"> sebesar 117 dari 117 citra pengujian dan tingkat kesalahannya yaitu sebanyak 0 dari 117 citra pengujian. Kemudian untuk label </w:t>
      </w:r>
      <w:r w:rsidRPr="00DA6927">
        <w:rPr>
          <w:i/>
          <w:lang w:val="en-US"/>
        </w:rPr>
        <w:t xml:space="preserve">Negative </w:t>
      </w:r>
      <w:r>
        <w:rPr>
          <w:lang w:val="en-US"/>
        </w:rPr>
        <w:t xml:space="preserve">terdapat 124 citra yang diprediksi benar untuk label </w:t>
      </w:r>
      <w:r>
        <w:rPr>
          <w:i/>
          <w:lang w:val="en-US"/>
        </w:rPr>
        <w:t>Posi</w:t>
      </w:r>
      <w:r w:rsidRPr="00DA6927">
        <w:rPr>
          <w:i/>
          <w:lang w:val="en-US"/>
        </w:rPr>
        <w:t>tive</w:t>
      </w:r>
      <w:r>
        <w:rPr>
          <w:lang w:val="en-US"/>
        </w:rPr>
        <w:t>, 0 citra diprediksi benar untuk label</w:t>
      </w:r>
      <w:r w:rsidRPr="00DA6927">
        <w:rPr>
          <w:i/>
          <w:lang w:val="en-US"/>
        </w:rPr>
        <w:t xml:space="preserve"> Negative</w:t>
      </w:r>
      <w:r>
        <w:rPr>
          <w:lang w:val="en-US"/>
        </w:rPr>
        <w:t xml:space="preserve">. Artinya tingkat kebenaran pada label </w:t>
      </w:r>
      <w:r w:rsidRPr="00DA6927">
        <w:rPr>
          <w:i/>
          <w:lang w:val="en-US"/>
        </w:rPr>
        <w:t>Negative</w:t>
      </w:r>
      <w:r>
        <w:rPr>
          <w:lang w:val="en-US"/>
        </w:rPr>
        <w:t xml:space="preserve"> sebesar 0 dari 124 citra pengujian dan tingkat kesalahannya yaitu sebanyak 124 dari 124 citra pengujian. </w:t>
      </w:r>
    </w:p>
    <w:p w:rsidR="009824B6" w:rsidRDefault="009824B6" w:rsidP="009824B6">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9824B6" w:rsidRPr="00DA6927" w:rsidRDefault="009824B6" w:rsidP="009824B6">
      <w:pPr>
        <w:pStyle w:val="TEUnsoed-TextBodyspasi2"/>
        <w:numPr>
          <w:ilvl w:val="2"/>
          <w:numId w:val="10"/>
        </w:numPr>
        <w:rPr>
          <w:lang w:val="en-US"/>
        </w:rPr>
      </w:pPr>
      <w:r>
        <w:rPr>
          <w:lang w:val="en-US"/>
        </w:rPr>
        <w:t>Akurasi</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numPr>
                <w:ilvl w:val="0"/>
                <w:numId w:val="16"/>
              </w:numPr>
              <w:jc w:val="center"/>
              <w:rPr>
                <w:lang w:val="en-US"/>
              </w:rPr>
            </w:pPr>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9824B6" w:rsidRPr="00FE498C" w:rsidRDefault="00FE498C" w:rsidP="005B63CA">
      <w:pPr>
        <w:pStyle w:val="TEUnsoed-TextBodyspasi2"/>
        <w:ind w:left="1800" w:firstLine="0"/>
        <w:jc w:val="center"/>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117</m:t>
              </m:r>
            </m:num>
            <m:den>
              <m:r>
                <w:rPr>
                  <w:rFonts w:ascii="Cambria Math" w:hAnsi="Cambria Math"/>
                  <w:lang w:val="en-US"/>
                </w:rPr>
                <m:t>241</m:t>
              </m:r>
            </m:den>
          </m:f>
        </m:oMath>
      </m:oMathPara>
    </w:p>
    <w:p w:rsidR="009824B6" w:rsidRPr="00FE498C" w:rsidRDefault="00FE498C" w:rsidP="005B63CA">
      <w:pPr>
        <w:pStyle w:val="TEUnsoed-TextBodyspasi2"/>
        <w:ind w:left="1800" w:firstLine="0"/>
        <w:jc w:val="center"/>
        <w:rPr>
          <w:lang w:val="en-US"/>
        </w:rPr>
      </w:pPr>
      <m:oMathPara>
        <m:oMath>
          <m:r>
            <w:rPr>
              <w:rFonts w:ascii="Cambria Math" w:hAnsi="Cambria Math"/>
              <w:lang w:val="en-US"/>
            </w:rPr>
            <m:t>Akurasi = 0.49</m:t>
          </m:r>
        </m:oMath>
      </m:oMathPara>
    </w:p>
    <w:p w:rsidR="009824B6" w:rsidRDefault="009824B6" w:rsidP="009824B6">
      <w:pPr>
        <w:pStyle w:val="TEUnsoed-TextBodyspasi2"/>
        <w:numPr>
          <w:ilvl w:val="2"/>
          <w:numId w:val="10"/>
        </w:numPr>
        <w:rPr>
          <w:lang w:val="en-US"/>
        </w:rPr>
      </w:pPr>
      <w:r>
        <w:rPr>
          <w:lang w:val="en-US"/>
        </w:rPr>
        <w:t>Presisi</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9824B6" w:rsidRPr="00FE498C" w:rsidRDefault="00FE498C" w:rsidP="005B63CA">
      <w:pPr>
        <w:pStyle w:val="TEUnsoed-TextBodyspasi2"/>
        <w:ind w:left="1080" w:firstLine="0"/>
        <w:jc w:val="center"/>
        <w:rPr>
          <w:lang w:val="en-US"/>
        </w:rPr>
      </w:pPr>
      <m:oMathPara>
        <m:oMath>
          <m:r>
            <w:rPr>
              <w:rFonts w:ascii="Cambria Math" w:hAnsi="Cambria Math"/>
              <w:lang w:val="en-US"/>
            </w:rPr>
            <m:t xml:space="preserve">Presisi= </m:t>
          </m:r>
          <m:f>
            <m:fPr>
              <m:ctrlPr>
                <w:rPr>
                  <w:rFonts w:ascii="Cambria Math" w:hAnsi="Cambria Math"/>
                  <w:i/>
                  <w:lang w:val="en-US"/>
                </w:rPr>
              </m:ctrlPr>
            </m:fPr>
            <m:num>
              <m:r>
                <w:rPr>
                  <w:rFonts w:ascii="Cambria Math" w:hAnsi="Cambria Math"/>
                  <w:lang w:val="en-US"/>
                </w:rPr>
                <m:t>117</m:t>
              </m:r>
            </m:num>
            <m:den>
              <m:r>
                <w:rPr>
                  <w:rFonts w:ascii="Cambria Math" w:hAnsi="Cambria Math"/>
                  <w:lang w:val="en-US"/>
                </w:rPr>
                <m:t>117</m:t>
              </m:r>
            </m:den>
          </m:f>
        </m:oMath>
      </m:oMathPara>
    </w:p>
    <w:p w:rsidR="009824B6" w:rsidRPr="00FE498C" w:rsidRDefault="00FE498C" w:rsidP="005B63CA">
      <w:pPr>
        <w:pStyle w:val="TEUnsoed-TextBodyspasi2"/>
        <w:ind w:left="1080" w:firstLine="0"/>
        <w:jc w:val="center"/>
        <w:rPr>
          <w:lang w:val="en-US"/>
        </w:rPr>
      </w:pPr>
      <m:oMathPara>
        <m:oMath>
          <m:r>
            <w:rPr>
              <w:rFonts w:ascii="Cambria Math" w:hAnsi="Cambria Math"/>
              <w:lang w:val="en-US"/>
            </w:rPr>
            <m:t>Presisi= 1.00</m:t>
          </m:r>
        </m:oMath>
      </m:oMathPara>
    </w:p>
    <w:p w:rsidR="009824B6" w:rsidRDefault="009824B6" w:rsidP="009824B6">
      <w:pPr>
        <w:pStyle w:val="TEUnsoed-TextBodyspasi2"/>
        <w:numPr>
          <w:ilvl w:val="2"/>
          <w:numId w:val="10"/>
        </w:numPr>
        <w:rPr>
          <w:lang w:val="en-US"/>
        </w:rPr>
      </w:pPr>
      <w:r>
        <w:rPr>
          <w:lang w:val="en-US"/>
        </w:rPr>
        <w:t>Recall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9824B6" w:rsidRPr="00FE498C" w:rsidRDefault="00FE498C" w:rsidP="005B63CA">
      <w:pPr>
        <w:pStyle w:val="TEUnsoed-TextBodyspasi2"/>
        <w:ind w:left="1080" w:firstLine="0"/>
        <w:jc w:val="center"/>
        <w:rPr>
          <w:lang w:val="en-US"/>
        </w:rPr>
      </w:pPr>
      <m:oMathPara>
        <m:oMath>
          <m:r>
            <w:rPr>
              <w:rFonts w:ascii="Cambria Math" w:hAnsi="Cambria Math"/>
              <w:lang w:val="en-US"/>
            </w:rPr>
            <m:t>Recal</m:t>
          </m:r>
          <m:r>
            <w:rPr>
              <w:rFonts w:ascii="Cambria Math" w:hAnsi="Cambria Math"/>
              <w:lang w:val="en-US"/>
            </w:rPr>
            <m:t xml:space="preserve">l= </m:t>
          </m:r>
          <m:f>
            <m:fPr>
              <m:ctrlPr>
                <w:rPr>
                  <w:rFonts w:ascii="Cambria Math" w:hAnsi="Cambria Math"/>
                  <w:i/>
                  <w:lang w:val="en-US"/>
                </w:rPr>
              </m:ctrlPr>
            </m:fPr>
            <m:num>
              <m:r>
                <w:rPr>
                  <w:rFonts w:ascii="Cambria Math" w:hAnsi="Cambria Math"/>
                  <w:lang w:val="en-US"/>
                </w:rPr>
                <m:t>117</m:t>
              </m:r>
            </m:num>
            <m:den>
              <m:r>
                <w:rPr>
                  <w:rFonts w:ascii="Cambria Math" w:hAnsi="Cambria Math"/>
                  <w:lang w:val="en-US"/>
                </w:rPr>
                <m:t>241</m:t>
              </m:r>
            </m:den>
          </m:f>
        </m:oMath>
      </m:oMathPara>
    </w:p>
    <w:p w:rsidR="009824B6" w:rsidRPr="00FE498C" w:rsidRDefault="00FE498C" w:rsidP="005B63CA">
      <w:pPr>
        <w:pStyle w:val="TEUnsoed-TextBodyspasi2"/>
        <w:ind w:left="1080" w:firstLine="0"/>
        <w:jc w:val="center"/>
        <w:rPr>
          <w:lang w:val="en-US"/>
        </w:rPr>
      </w:pPr>
      <m:oMathPara>
        <m:oMath>
          <m:r>
            <w:rPr>
              <w:rFonts w:ascii="Cambria Math" w:hAnsi="Cambria Math"/>
              <w:lang w:val="en-US"/>
            </w:rPr>
            <m:t>Recall= 0.49</m:t>
          </m:r>
        </m:oMath>
      </m:oMathPara>
    </w:p>
    <w:p w:rsidR="009824B6" w:rsidRDefault="009824B6" w:rsidP="005B63CA">
      <w:pPr>
        <w:pStyle w:val="TEUnsoed-TextBodyspasi2"/>
        <w:numPr>
          <w:ilvl w:val="2"/>
          <w:numId w:val="10"/>
        </w:numPr>
        <w:rPr>
          <w:lang w:val="en-US"/>
        </w:rPr>
      </w:pPr>
      <w:r>
        <w:rPr>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722190" w:rsidRDefault="00722190" w:rsidP="00722190">
      <w:pPr>
        <w:pStyle w:val="TEUnsoed-TextBodyspasi2"/>
        <w:ind w:left="1440" w:firstLine="0"/>
        <w:rPr>
          <w:lang w:val="en-US"/>
        </w:rPr>
      </w:pPr>
    </w:p>
    <w:p w:rsidR="009824B6" w:rsidRPr="00FE498C" w:rsidRDefault="00FE498C" w:rsidP="005B63CA">
      <w:pPr>
        <w:pStyle w:val="TEUnsoed-TextBodyspasi2"/>
        <w:ind w:left="2520" w:firstLine="360"/>
        <w:jc w:val="center"/>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1.00 x 0.49 </m:t>
              </m:r>
            </m:num>
            <m:den>
              <m:r>
                <w:rPr>
                  <w:rFonts w:ascii="Cambria Math" w:hAnsi="Cambria Math"/>
                  <w:lang w:val="en-US"/>
                </w:rPr>
                <m:t>1.00+0.49</m:t>
              </m:r>
            </m:den>
          </m:f>
        </m:oMath>
      </m:oMathPara>
    </w:p>
    <w:p w:rsidR="009824B6" w:rsidRPr="00FE498C" w:rsidRDefault="00FE498C" w:rsidP="005B63CA">
      <w:pPr>
        <w:pStyle w:val="TEUnsoed-TextBodyspasi2"/>
        <w:ind w:left="1080" w:firstLine="0"/>
        <w:jc w:val="center"/>
        <w:rPr>
          <w:lang w:val="en-US"/>
        </w:rPr>
      </w:pPr>
      <m:oMathPara>
        <m:oMath>
          <m:r>
            <w:rPr>
              <w:rFonts w:ascii="Cambria Math" w:hAnsi="Cambria Math"/>
              <w:lang w:val="en-US"/>
            </w:rPr>
            <m:t xml:space="preserve"> F1 score = 0.66</m:t>
          </m:r>
        </m:oMath>
      </m:oMathPara>
    </w:p>
    <w:p w:rsidR="009824B6" w:rsidRDefault="005B63CA" w:rsidP="005B63CA">
      <w:pPr>
        <w:pStyle w:val="TEUnsoed-TextBodyspasi2"/>
        <w:ind w:firstLine="720"/>
        <w:rPr>
          <w:lang w:val="en-US"/>
        </w:rPr>
      </w:pPr>
      <w:r>
        <w:rPr>
          <w:lang w:val="en-US"/>
        </w:rPr>
        <w:t xml:space="preserve">Berdasarkan perhitungan akurasi, presisi, recall dan F1 dapat disimpulkan bahwa klasifikasi </w:t>
      </w:r>
      <w:r>
        <w:rPr>
          <w:i/>
          <w:lang w:val="en-US"/>
        </w:rPr>
        <w:t>covid positivity</w:t>
      </w:r>
      <w:r>
        <w:rPr>
          <w:lang w:val="en-US"/>
        </w:rPr>
        <w:t xml:space="preserve"> dengan model ResNet50 dan citra </w:t>
      </w:r>
      <w:r>
        <w:rPr>
          <w:i/>
          <w:lang w:val="en-US"/>
        </w:rPr>
        <w:t>preprocessed</w:t>
      </w:r>
      <w:r w:rsidRPr="00426BDA">
        <w:rPr>
          <w:i/>
          <w:lang w:val="en-US"/>
        </w:rPr>
        <w:t xml:space="preserve"> </w:t>
      </w:r>
      <w:r>
        <w:rPr>
          <w:lang w:val="en-US"/>
        </w:rPr>
        <w:t xml:space="preserve">memiliki nilai masih jauh dari nilai 1.00, sehingga model belum mampu melakukan klasifikasi </w:t>
      </w:r>
      <w:r w:rsidRPr="00426BDA">
        <w:rPr>
          <w:i/>
          <w:lang w:val="en-US"/>
        </w:rPr>
        <w:t>CT scan</w:t>
      </w:r>
      <w:r>
        <w:rPr>
          <w:lang w:val="en-US"/>
        </w:rPr>
        <w:t xml:space="preserve"> dada secara akurat.</w:t>
      </w:r>
    </w:p>
    <w:p w:rsidR="008025EB" w:rsidRDefault="008025EB" w:rsidP="008025EB">
      <w:pPr>
        <w:pStyle w:val="Heading3"/>
        <w:rPr>
          <w:lang w:val="en-US"/>
        </w:rPr>
      </w:pPr>
      <w:bookmarkStart w:id="139" w:name="_Toc83471468"/>
      <w:r>
        <w:rPr>
          <w:lang w:val="en-US"/>
        </w:rPr>
        <w:t>Covid Positivity Classification VGG16 (Original Image)</w:t>
      </w:r>
      <w:bookmarkEnd w:id="139"/>
    </w:p>
    <w:p w:rsidR="008025EB" w:rsidRDefault="008025EB" w:rsidP="008025EB">
      <w:pPr>
        <w:pStyle w:val="TEUnsoed-TextBodyspasi2"/>
        <w:rPr>
          <w:lang w:val="en-US"/>
        </w:rPr>
      </w:pPr>
      <w:r>
        <w:rPr>
          <w:lang w:val="en-US"/>
        </w:rPr>
        <w:t xml:space="preserve">Proses pelatihan dan validasi pada klasifikasi </w:t>
      </w:r>
      <w:r w:rsidRPr="00BD477D">
        <w:rPr>
          <w:i/>
          <w:lang w:val="en-US"/>
        </w:rPr>
        <w:t>covid positivity</w:t>
      </w:r>
      <w:r>
        <w:rPr>
          <w:lang w:val="en-US"/>
        </w:rPr>
        <w:t xml:space="preserve"> arsitektur VGG16 dengan dataset original image menggunakan nilai</w:t>
      </w:r>
      <w:r w:rsidRPr="00BD477D">
        <w:rPr>
          <w:i/>
          <w:lang w:val="en-US"/>
        </w:rPr>
        <w:t xml:space="preserve"> epoch </w:t>
      </w:r>
      <w:r>
        <w:rPr>
          <w:lang w:val="en-US"/>
        </w:rPr>
        <w:t xml:space="preserve">sebesar 50. Hasil pelatihan berupa akurasi pelatihan dan akurasi validasi seperti ditampilkan pada </w:t>
      </w:r>
      <w:r w:rsidR="00722190">
        <w:rPr>
          <w:lang w:val="en-US"/>
        </w:rPr>
        <w:fldChar w:fldCharType="begin"/>
      </w:r>
      <w:r w:rsidR="00722190">
        <w:rPr>
          <w:lang w:val="en-US"/>
        </w:rPr>
        <w:instrText xml:space="preserve"> REF _Ref80945681 \h </w:instrText>
      </w:r>
      <w:r w:rsidR="00722190">
        <w:rPr>
          <w:lang w:val="en-US"/>
        </w:rPr>
      </w:r>
      <w:r w:rsidR="00722190">
        <w:rPr>
          <w:lang w:val="en-US"/>
        </w:rPr>
        <w:fldChar w:fldCharType="separate"/>
      </w:r>
      <w:r w:rsidR="00722190" w:rsidRPr="008045E2">
        <w:rPr>
          <w:sz w:val="22"/>
        </w:rPr>
        <w:t xml:space="preserve">Gambar </w:t>
      </w:r>
      <w:r w:rsidR="00722190">
        <w:rPr>
          <w:noProof/>
          <w:sz w:val="22"/>
        </w:rPr>
        <w:t>4</w:t>
      </w:r>
      <w:r w:rsidR="00722190">
        <w:rPr>
          <w:sz w:val="22"/>
        </w:rPr>
        <w:t>.</w:t>
      </w:r>
      <w:r w:rsidR="00722190">
        <w:rPr>
          <w:noProof/>
          <w:sz w:val="22"/>
        </w:rPr>
        <w:t>19</w:t>
      </w:r>
      <w:r w:rsidR="00722190">
        <w:rPr>
          <w:lang w:val="en-US"/>
        </w:rPr>
        <w:fldChar w:fldCharType="end"/>
      </w:r>
    </w:p>
    <w:p w:rsidR="008045E2" w:rsidRDefault="00FE498C" w:rsidP="008045E2">
      <w:pPr>
        <w:pStyle w:val="TEUnsoed-TextBodyspasi2"/>
        <w:keepNext/>
        <w:ind w:firstLine="0"/>
        <w:jc w:val="center"/>
      </w:pPr>
      <w:r>
        <w:rPr>
          <w:noProof/>
          <w:lang w:val="en-US" w:eastAsia="en-US" w:bidi="ar-SA"/>
        </w:rPr>
        <w:drawing>
          <wp:inline distT="0" distB="0" distL="0" distR="0" wp14:anchorId="725363C5" wp14:editId="04277E7F">
            <wp:extent cx="3859530" cy="3019425"/>
            <wp:effectExtent l="0" t="0" r="0" b="0"/>
            <wp:docPr id="19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59530" cy="3019425"/>
                    </a:xfrm>
                    <a:prstGeom prst="rect">
                      <a:avLst/>
                    </a:prstGeom>
                    <a:noFill/>
                    <a:ln>
                      <a:noFill/>
                    </a:ln>
                  </pic:spPr>
                </pic:pic>
              </a:graphicData>
            </a:graphic>
          </wp:inline>
        </w:drawing>
      </w:r>
    </w:p>
    <w:p w:rsidR="00D13D0E" w:rsidRPr="008045E2" w:rsidRDefault="008045E2" w:rsidP="008045E2">
      <w:pPr>
        <w:pStyle w:val="Caption"/>
        <w:jc w:val="center"/>
        <w:rPr>
          <w:sz w:val="22"/>
          <w:lang w:val="en-US"/>
        </w:rPr>
      </w:pPr>
      <w:bookmarkStart w:id="140" w:name="_Ref80945681"/>
      <w:bookmarkStart w:id="141" w:name="_Toc83471347"/>
      <w:r w:rsidRPr="008045E2">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19</w:t>
      </w:r>
      <w:r w:rsidR="00722190">
        <w:rPr>
          <w:sz w:val="22"/>
        </w:rPr>
        <w:fldChar w:fldCharType="end"/>
      </w:r>
      <w:bookmarkEnd w:id="140"/>
      <w:r w:rsidRPr="008045E2">
        <w:rPr>
          <w:sz w:val="22"/>
          <w:lang w:val="en-US"/>
        </w:rPr>
        <w:t xml:space="preserve"> Kurva akurasi pelatihan dan validasi CP VGG16 original image</w:t>
      </w:r>
      <w:bookmarkEnd w:id="141"/>
    </w:p>
    <w:p w:rsidR="00D13D0E" w:rsidRDefault="00D13D0E" w:rsidP="00D13D0E">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mendekati angka 1.00. Namun, garis berwarna oranye yang menunjukkan nilai akurasi validasi sangat jauh dari nilai 1.0. Nilai akurasi pelatihan yang diperoleh pada </w:t>
      </w:r>
      <w:r w:rsidRPr="00BE7488">
        <w:rPr>
          <w:i/>
          <w:lang w:val="en-US"/>
        </w:rPr>
        <w:t>epoch</w:t>
      </w:r>
      <w:r>
        <w:rPr>
          <w:lang w:val="en-US"/>
        </w:rPr>
        <w:t xml:space="preserve"> ke-50 sebesar 0.9857, sedangkan nilai akurasi validasi yang diperoleh pada </w:t>
      </w:r>
      <w:r w:rsidRPr="00BE7488">
        <w:rPr>
          <w:i/>
          <w:lang w:val="en-US"/>
        </w:rPr>
        <w:t xml:space="preserve">epoch </w:t>
      </w:r>
      <w:r>
        <w:rPr>
          <w:lang w:val="en-US"/>
        </w:rPr>
        <w:t xml:space="preserve">ke-50 sebesar 0.5864. Oleh karena nilai akurasi validasi masih jauh dari angka 1.00 dan berada jauh di bawah nilai validasi pelatihan, maka dapat disimpulkan bahwa akurasi pelatihan dan akurasi validasi pada klasifikasi </w:t>
      </w:r>
      <w:r>
        <w:rPr>
          <w:i/>
          <w:lang w:val="en-US"/>
        </w:rPr>
        <w:t>covid positivity</w:t>
      </w:r>
      <w:r>
        <w:rPr>
          <w:lang w:val="en-US"/>
        </w:rPr>
        <w:t xml:space="preserve"> dengan arsitektur </w:t>
      </w:r>
      <w:r>
        <w:rPr>
          <w:i/>
          <w:lang w:val="en-US"/>
        </w:rPr>
        <w:t>VGG16</w:t>
      </w:r>
      <w:r>
        <w:rPr>
          <w:lang w:val="en-US"/>
        </w:rPr>
        <w:t xml:space="preserve"> dan </w:t>
      </w:r>
      <w:r w:rsidRPr="00BC0463">
        <w:rPr>
          <w:i/>
          <w:lang w:val="en-US"/>
        </w:rPr>
        <w:t xml:space="preserve">dataset </w:t>
      </w:r>
      <w:r>
        <w:rPr>
          <w:i/>
          <w:lang w:val="en-US"/>
        </w:rPr>
        <w:t>original</w:t>
      </w:r>
      <w:r w:rsidRPr="00BC0463">
        <w:rPr>
          <w:i/>
          <w:lang w:val="en-US"/>
        </w:rPr>
        <w:t xml:space="preserve"> image</w:t>
      </w:r>
      <w:r>
        <w:rPr>
          <w:lang w:val="en-US"/>
        </w:rPr>
        <w:t xml:space="preserve"> memiliki kondisi yang kurang baik atau disebut dalam kondisi </w:t>
      </w:r>
      <w:r w:rsidRPr="00D13D0E">
        <w:rPr>
          <w:i/>
          <w:lang w:val="en-US"/>
        </w:rPr>
        <w:t>overfitting</w:t>
      </w:r>
      <w:r>
        <w:rPr>
          <w:lang w:val="en-US"/>
        </w:rPr>
        <w:t>.</w:t>
      </w:r>
    </w:p>
    <w:p w:rsidR="00D13D0E" w:rsidRDefault="00D13D0E" w:rsidP="00D13D0E">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validasi dapat dilihat pada</w:t>
      </w:r>
      <w:r w:rsidR="00722190">
        <w:rPr>
          <w:lang w:val="en-US"/>
        </w:rPr>
        <w:t xml:space="preserve"> </w:t>
      </w:r>
      <w:r w:rsidR="00722190">
        <w:rPr>
          <w:lang w:val="en-US"/>
        </w:rPr>
        <w:fldChar w:fldCharType="begin"/>
      </w:r>
      <w:r w:rsidR="00722190">
        <w:rPr>
          <w:lang w:val="en-US"/>
        </w:rPr>
        <w:instrText xml:space="preserve"> REF _Ref80945840 \h </w:instrText>
      </w:r>
      <w:r w:rsidR="00722190">
        <w:rPr>
          <w:lang w:val="en-US"/>
        </w:rPr>
      </w:r>
      <w:r w:rsidR="00722190">
        <w:rPr>
          <w:lang w:val="en-US"/>
        </w:rPr>
        <w:fldChar w:fldCharType="separate"/>
      </w:r>
      <w:r w:rsidR="00722190" w:rsidRPr="008045E2">
        <w:rPr>
          <w:sz w:val="22"/>
        </w:rPr>
        <w:t xml:space="preserve">Gambar </w:t>
      </w:r>
      <w:r w:rsidR="00722190">
        <w:rPr>
          <w:noProof/>
          <w:sz w:val="22"/>
        </w:rPr>
        <w:t>4</w:t>
      </w:r>
      <w:r w:rsidR="00722190">
        <w:rPr>
          <w:sz w:val="22"/>
        </w:rPr>
        <w:t>.</w:t>
      </w:r>
      <w:r w:rsidR="00722190">
        <w:rPr>
          <w:noProof/>
          <w:sz w:val="22"/>
        </w:rPr>
        <w:t>20</w:t>
      </w:r>
      <w:r w:rsidR="00722190">
        <w:rPr>
          <w:lang w:val="en-US"/>
        </w:rPr>
        <w:fldChar w:fldCharType="end"/>
      </w:r>
    </w:p>
    <w:p w:rsidR="008045E2" w:rsidRDefault="00FE498C" w:rsidP="008045E2">
      <w:pPr>
        <w:pStyle w:val="TEUnsoed-TextBodyspasi2"/>
        <w:keepNext/>
        <w:ind w:firstLine="0"/>
        <w:jc w:val="center"/>
      </w:pPr>
      <w:r>
        <w:rPr>
          <w:noProof/>
          <w:lang w:val="en-US" w:eastAsia="en-US" w:bidi="ar-SA"/>
        </w:rPr>
        <w:drawing>
          <wp:inline distT="0" distB="0" distL="0" distR="0" wp14:anchorId="7A2C8043" wp14:editId="1841780A">
            <wp:extent cx="3838575" cy="2934335"/>
            <wp:effectExtent l="0" t="0" r="0" b="0"/>
            <wp:docPr id="19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38575" cy="2934335"/>
                    </a:xfrm>
                    <a:prstGeom prst="rect">
                      <a:avLst/>
                    </a:prstGeom>
                    <a:noFill/>
                    <a:ln>
                      <a:noFill/>
                    </a:ln>
                  </pic:spPr>
                </pic:pic>
              </a:graphicData>
            </a:graphic>
          </wp:inline>
        </w:drawing>
      </w:r>
    </w:p>
    <w:p w:rsidR="008045E2" w:rsidRDefault="008045E2" w:rsidP="008045E2">
      <w:pPr>
        <w:pStyle w:val="Caption"/>
        <w:jc w:val="center"/>
        <w:rPr>
          <w:sz w:val="22"/>
          <w:lang w:val="en-US"/>
        </w:rPr>
      </w:pPr>
      <w:bookmarkStart w:id="142" w:name="_Ref80945840"/>
      <w:bookmarkStart w:id="143" w:name="_Toc83471348"/>
      <w:r w:rsidRPr="008045E2">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20</w:t>
      </w:r>
      <w:r w:rsidR="00722190">
        <w:rPr>
          <w:sz w:val="22"/>
        </w:rPr>
        <w:fldChar w:fldCharType="end"/>
      </w:r>
      <w:bookmarkEnd w:id="142"/>
      <w:r w:rsidRPr="008045E2">
        <w:rPr>
          <w:sz w:val="22"/>
          <w:lang w:val="en-US"/>
        </w:rPr>
        <w:t xml:space="preserve"> Kurva kesalahan pelatihan dan validasi CP VGG16</w:t>
      </w:r>
      <w:bookmarkEnd w:id="143"/>
    </w:p>
    <w:p w:rsidR="00D13D0E" w:rsidRPr="008045E2" w:rsidRDefault="008045E2" w:rsidP="008045E2">
      <w:pPr>
        <w:pStyle w:val="Caption"/>
        <w:jc w:val="center"/>
        <w:rPr>
          <w:sz w:val="22"/>
          <w:lang w:val="en-US"/>
        </w:rPr>
      </w:pPr>
      <w:r w:rsidRPr="008045E2">
        <w:rPr>
          <w:sz w:val="22"/>
          <w:lang w:val="en-US"/>
        </w:rPr>
        <w:t xml:space="preserve"> original image</w:t>
      </w:r>
    </w:p>
    <w:p w:rsidR="00D13D0E" w:rsidRDefault="00D13D0E" w:rsidP="00D13D0E">
      <w:pPr>
        <w:pStyle w:val="TEUnsoed-TextBodyspasi2"/>
        <w:rPr>
          <w:lang w:val="en-US"/>
        </w:rPr>
      </w:pPr>
      <w:r>
        <w:rPr>
          <w:lang w:val="en-US"/>
        </w:rPr>
        <w:t>Kurva kesalahan (</w:t>
      </w:r>
      <w:r w:rsidRPr="00BE7488">
        <w:rPr>
          <w:i/>
          <w:lang w:val="en-US"/>
        </w:rPr>
        <w:t>loss</w:t>
      </w:r>
      <w:r>
        <w:rPr>
          <w:lang w:val="en-US"/>
        </w:rPr>
        <w:t>) di</w:t>
      </w:r>
      <w:r w:rsidR="008045E2">
        <w:rPr>
          <w:lang w:val="en-US"/>
        </w:rPr>
        <w:t xml:space="preserve"> </w:t>
      </w:r>
      <w:r>
        <w:rPr>
          <w:lang w:val="en-US"/>
        </w:rPr>
        <w:t>atas menunjukkan bahwa nilai kesalahan pelatihan (garis biru)</w:t>
      </w:r>
      <w:r w:rsidR="00FA2DC8">
        <w:rPr>
          <w:lang w:val="en-US"/>
        </w:rPr>
        <w:t xml:space="preserve"> mendekati angka 1.00. Namun,</w:t>
      </w:r>
      <w:r>
        <w:rPr>
          <w:lang w:val="en-US"/>
        </w:rPr>
        <w:t xml:space="preserve"> nilai kesalahan validasi masih jauh di atas nilai 0.0. Nilai kesalahan pelatihan yang diperoleh pada </w:t>
      </w:r>
      <w:r w:rsidRPr="00BE7488">
        <w:rPr>
          <w:i/>
          <w:lang w:val="en-US"/>
        </w:rPr>
        <w:t>epoch</w:t>
      </w:r>
      <w:r>
        <w:rPr>
          <w:lang w:val="en-US"/>
        </w:rPr>
        <w:t xml:space="preserve"> ke-50 sebesar 0.0373 dan nilai kesalahan akurasi yang diperoleh pada</w:t>
      </w:r>
      <w:r w:rsidRPr="00BE7488">
        <w:rPr>
          <w:i/>
          <w:lang w:val="en-US"/>
        </w:rPr>
        <w:t xml:space="preserve"> epoch</w:t>
      </w:r>
      <w:r>
        <w:rPr>
          <w:lang w:val="en-US"/>
        </w:rPr>
        <w:t xml:space="preserve"> ke-50 sebesar 2.8761. Oleh karena nilai kesalahan validasi masih jauh dari angka 0.0</w:t>
      </w:r>
      <w:r w:rsidR="00FA2DC8">
        <w:rPr>
          <w:lang w:val="en-US"/>
        </w:rPr>
        <w:t xml:space="preserve"> dan berada pada interval yang cukup jauh di atas nilai kesalahan  pelatihan</w:t>
      </w:r>
      <w:r>
        <w:rPr>
          <w:lang w:val="en-US"/>
        </w:rPr>
        <w:t xml:space="preserve">, maka dapat disimpulkan bahwa akurasi pelatihan dan akurasi validasi pada klasifikasi </w:t>
      </w:r>
      <w:r w:rsidR="00A56BBD">
        <w:rPr>
          <w:i/>
          <w:lang w:val="en-US"/>
        </w:rPr>
        <w:t>covid positivity</w:t>
      </w:r>
      <w:r>
        <w:rPr>
          <w:lang w:val="en-US"/>
        </w:rPr>
        <w:t xml:space="preserve"> dengan arsitektur </w:t>
      </w:r>
      <w:r w:rsidR="00FA2DC8">
        <w:rPr>
          <w:i/>
          <w:lang w:val="en-US"/>
        </w:rPr>
        <w:t>VGG16</w:t>
      </w:r>
      <w:r>
        <w:rPr>
          <w:lang w:val="en-US"/>
        </w:rPr>
        <w:t xml:space="preserve"> yang menggunakan </w:t>
      </w:r>
      <w:r w:rsidRPr="00913FCE">
        <w:rPr>
          <w:i/>
          <w:lang w:val="en-US"/>
        </w:rPr>
        <w:t xml:space="preserve">dataset </w:t>
      </w:r>
      <w:r>
        <w:rPr>
          <w:i/>
          <w:lang w:val="en-US"/>
        </w:rPr>
        <w:t>original</w:t>
      </w:r>
      <w:r w:rsidRPr="00BC0463">
        <w:rPr>
          <w:i/>
          <w:lang w:val="en-US"/>
        </w:rPr>
        <w:t xml:space="preserve"> image</w:t>
      </w:r>
      <w:r>
        <w:rPr>
          <w:lang w:val="en-US"/>
        </w:rPr>
        <w:t xml:space="preserve"> memiliki kondisi yang kurang baik</w:t>
      </w:r>
      <w:r w:rsidR="00FA2DC8">
        <w:rPr>
          <w:lang w:val="en-US"/>
        </w:rPr>
        <w:t xml:space="preserve"> atau dalam kondisi </w:t>
      </w:r>
      <w:r w:rsidR="00FA2DC8" w:rsidRPr="00FA2DC8">
        <w:rPr>
          <w:i/>
          <w:lang w:val="en-US"/>
        </w:rPr>
        <w:t>overfitting</w:t>
      </w:r>
      <w:r>
        <w:rPr>
          <w:lang w:val="en-US"/>
        </w:rPr>
        <w:t>.</w:t>
      </w:r>
    </w:p>
    <w:p w:rsidR="00D13D0E" w:rsidRDefault="00D13D0E" w:rsidP="00D13D0E">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_Ref80946112 \h </w:instrText>
      </w:r>
      <w:r w:rsidR="00722190">
        <w:rPr>
          <w:lang w:val="en-US"/>
        </w:rPr>
      </w:r>
      <w:r w:rsidR="00722190">
        <w:rPr>
          <w:lang w:val="en-US"/>
        </w:rPr>
        <w:fldChar w:fldCharType="separate"/>
      </w:r>
      <w:r w:rsidR="00722190" w:rsidRPr="008045E2">
        <w:rPr>
          <w:sz w:val="22"/>
        </w:rPr>
        <w:t xml:space="preserve">Gambar </w:t>
      </w:r>
      <w:r w:rsidR="00722190">
        <w:rPr>
          <w:noProof/>
          <w:sz w:val="22"/>
        </w:rPr>
        <w:t>4</w:t>
      </w:r>
      <w:r w:rsidR="00722190">
        <w:rPr>
          <w:sz w:val="22"/>
        </w:rPr>
        <w:t>.</w:t>
      </w:r>
      <w:r w:rsidR="00722190">
        <w:rPr>
          <w:noProof/>
          <w:sz w:val="22"/>
        </w:rPr>
        <w:t>21</w:t>
      </w:r>
      <w:r w:rsidR="00722190">
        <w:rPr>
          <w:lang w:val="en-US"/>
        </w:rPr>
        <w:fldChar w:fldCharType="end"/>
      </w:r>
    </w:p>
    <w:p w:rsidR="008045E2" w:rsidRDefault="00FE498C" w:rsidP="008045E2">
      <w:pPr>
        <w:pStyle w:val="TEUnsoed-TextBodyspasi2"/>
        <w:keepNext/>
        <w:ind w:firstLine="0"/>
        <w:jc w:val="center"/>
      </w:pPr>
      <w:r>
        <w:rPr>
          <w:noProof/>
          <w:lang w:val="en-US" w:eastAsia="en-US" w:bidi="ar-SA"/>
        </w:rPr>
        <w:drawing>
          <wp:inline distT="0" distB="0" distL="0" distR="0" wp14:anchorId="22A6C81D" wp14:editId="7357C804">
            <wp:extent cx="4242435" cy="3498215"/>
            <wp:effectExtent l="0" t="0" r="0" b="0"/>
            <wp:docPr id="1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42435" cy="3498215"/>
                    </a:xfrm>
                    <a:prstGeom prst="rect">
                      <a:avLst/>
                    </a:prstGeom>
                    <a:noFill/>
                    <a:ln>
                      <a:noFill/>
                    </a:ln>
                  </pic:spPr>
                </pic:pic>
              </a:graphicData>
            </a:graphic>
          </wp:inline>
        </w:drawing>
      </w:r>
    </w:p>
    <w:p w:rsidR="00D13D0E" w:rsidRDefault="008045E2" w:rsidP="008045E2">
      <w:pPr>
        <w:pStyle w:val="Caption"/>
        <w:jc w:val="center"/>
        <w:rPr>
          <w:lang w:val="en-US"/>
        </w:rPr>
      </w:pPr>
      <w:bookmarkStart w:id="144" w:name="_Ref80946112"/>
      <w:bookmarkStart w:id="145" w:name="_Toc83471349"/>
      <w:r w:rsidRPr="008045E2">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21</w:t>
      </w:r>
      <w:r w:rsidR="00722190">
        <w:rPr>
          <w:sz w:val="22"/>
        </w:rPr>
        <w:fldChar w:fldCharType="end"/>
      </w:r>
      <w:bookmarkEnd w:id="144"/>
      <w:r w:rsidRPr="008045E2">
        <w:rPr>
          <w:sz w:val="22"/>
          <w:lang w:val="en-US"/>
        </w:rPr>
        <w:t xml:space="preserve"> Confusion matrix CP VGG16 original image</w:t>
      </w:r>
      <w:bookmarkEnd w:id="145"/>
    </w:p>
    <w:p w:rsidR="00D13D0E" w:rsidRDefault="00D13D0E" w:rsidP="00D13D0E">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_Ref80946112 \h </w:instrText>
      </w:r>
      <w:r w:rsidR="00722190">
        <w:rPr>
          <w:lang w:val="en-US"/>
        </w:rPr>
      </w:r>
      <w:r w:rsidR="00722190">
        <w:rPr>
          <w:lang w:val="en-US"/>
        </w:rPr>
        <w:fldChar w:fldCharType="separate"/>
      </w:r>
      <w:r w:rsidR="00722190" w:rsidRPr="008045E2">
        <w:rPr>
          <w:sz w:val="22"/>
        </w:rPr>
        <w:t xml:space="preserve">Gambar </w:t>
      </w:r>
      <w:r w:rsidR="00722190">
        <w:rPr>
          <w:noProof/>
          <w:sz w:val="22"/>
        </w:rPr>
        <w:t>4</w:t>
      </w:r>
      <w:r w:rsidR="00722190">
        <w:rPr>
          <w:sz w:val="22"/>
        </w:rPr>
        <w:t>.</w:t>
      </w:r>
      <w:r w:rsidR="00722190">
        <w:rPr>
          <w:noProof/>
          <w:sz w:val="22"/>
        </w:rPr>
        <w:t>21</w:t>
      </w:r>
      <w:r w:rsidR="00722190">
        <w:rPr>
          <w:lang w:val="en-US"/>
        </w:rPr>
        <w:fldChar w:fldCharType="end"/>
      </w:r>
      <w:r>
        <w:rPr>
          <w:lang w:val="en-US"/>
        </w:rPr>
        <w:t xml:space="preserve"> dapat diketahui garis y menunjukkan label sesungguhnya sedangkan garis x menunjukkan label prediksi. Pada label </w:t>
      </w:r>
      <w:r w:rsidRPr="00913FCE">
        <w:rPr>
          <w:i/>
          <w:lang w:val="en-US"/>
        </w:rPr>
        <w:t xml:space="preserve">Positive </w:t>
      </w:r>
      <w:r w:rsidR="00FA2DC8">
        <w:rPr>
          <w:lang w:val="en-US"/>
        </w:rPr>
        <w:t>terdapat 26</w:t>
      </w:r>
      <w:r>
        <w:rPr>
          <w:lang w:val="en-US"/>
        </w:rPr>
        <w:t xml:space="preserve"> citra yang diprediksi benar untuk label </w:t>
      </w:r>
      <w:r w:rsidRPr="00913FCE">
        <w:rPr>
          <w:i/>
          <w:lang w:val="en-US"/>
        </w:rPr>
        <w:t>Positive</w:t>
      </w:r>
      <w:r w:rsidR="00FA2DC8">
        <w:rPr>
          <w:lang w:val="en-US"/>
        </w:rPr>
        <w:t>, 91</w:t>
      </w:r>
      <w:r>
        <w:rPr>
          <w:lang w:val="en-US"/>
        </w:rPr>
        <w:t xml:space="preserve"> citra diprediksi benar untuk label </w:t>
      </w:r>
      <w:r w:rsidRPr="00913FCE">
        <w:rPr>
          <w:i/>
          <w:lang w:val="en-US"/>
        </w:rPr>
        <w:t>Negative</w:t>
      </w:r>
      <w:r>
        <w:rPr>
          <w:lang w:val="en-US"/>
        </w:rPr>
        <w:t xml:space="preserve">. Artinya tingkat kebenaran pada label </w:t>
      </w:r>
      <w:r w:rsidRPr="00913FCE">
        <w:rPr>
          <w:i/>
          <w:lang w:val="en-US"/>
        </w:rPr>
        <w:t>Positive</w:t>
      </w:r>
      <w:r w:rsidR="00FA2DC8">
        <w:rPr>
          <w:lang w:val="en-US"/>
        </w:rPr>
        <w:t xml:space="preserve"> sebesar 26</w:t>
      </w:r>
      <w:r>
        <w:rPr>
          <w:lang w:val="en-US"/>
        </w:rPr>
        <w:t xml:space="preserve"> dari 117 citra pengujian dan tingkat kesalahannya yaitu sebanyak </w:t>
      </w:r>
      <w:r w:rsidR="00FA2DC8">
        <w:rPr>
          <w:lang w:val="en-US"/>
        </w:rPr>
        <w:t>91</w:t>
      </w:r>
      <w:r>
        <w:rPr>
          <w:lang w:val="en-US"/>
        </w:rPr>
        <w:t xml:space="preserve"> dari 117 citra pengujian. Kemudian untuk label </w:t>
      </w:r>
      <w:r w:rsidRPr="00DA6927">
        <w:rPr>
          <w:i/>
          <w:lang w:val="en-US"/>
        </w:rPr>
        <w:t xml:space="preserve">Negative </w:t>
      </w:r>
      <w:r w:rsidR="00FA2DC8">
        <w:rPr>
          <w:lang w:val="en-US"/>
        </w:rPr>
        <w:t>terdapat 112</w:t>
      </w:r>
      <w:r>
        <w:rPr>
          <w:lang w:val="en-US"/>
        </w:rPr>
        <w:t xml:space="preserve"> citra yang diprediksi benar untuk label </w:t>
      </w:r>
      <w:r>
        <w:rPr>
          <w:i/>
          <w:lang w:val="en-US"/>
        </w:rPr>
        <w:t>Posi</w:t>
      </w:r>
      <w:r w:rsidRPr="00DA6927">
        <w:rPr>
          <w:i/>
          <w:lang w:val="en-US"/>
        </w:rPr>
        <w:t>tive</w:t>
      </w:r>
      <w:r w:rsidR="00FA2DC8">
        <w:rPr>
          <w:lang w:val="en-US"/>
        </w:rPr>
        <w:t>, 12</w:t>
      </w:r>
      <w:r>
        <w:rPr>
          <w:lang w:val="en-US"/>
        </w:rPr>
        <w:t xml:space="preserve"> citra diprediksi benar untuk label</w:t>
      </w:r>
      <w:r w:rsidRPr="00DA6927">
        <w:rPr>
          <w:i/>
          <w:lang w:val="en-US"/>
        </w:rPr>
        <w:t xml:space="preserve"> Negative</w:t>
      </w:r>
      <w:r>
        <w:rPr>
          <w:lang w:val="en-US"/>
        </w:rPr>
        <w:t xml:space="preserve">. Artinya tingkat kebenaran pada label </w:t>
      </w:r>
      <w:r w:rsidRPr="00DA6927">
        <w:rPr>
          <w:i/>
          <w:lang w:val="en-US"/>
        </w:rPr>
        <w:t>Negative</w:t>
      </w:r>
      <w:r>
        <w:rPr>
          <w:lang w:val="en-US"/>
        </w:rPr>
        <w:t xml:space="preserve"> sebesar</w:t>
      </w:r>
      <w:r w:rsidR="00FA2DC8">
        <w:rPr>
          <w:lang w:val="en-US"/>
        </w:rPr>
        <w:t xml:space="preserve"> 12</w:t>
      </w:r>
      <w:r>
        <w:rPr>
          <w:lang w:val="en-US"/>
        </w:rPr>
        <w:t xml:space="preserve"> dari 124 citra pengujian dan tingkat kesala</w:t>
      </w:r>
      <w:r w:rsidR="00FA2DC8">
        <w:rPr>
          <w:lang w:val="en-US"/>
        </w:rPr>
        <w:t>hannya yaitu sebanyak 112</w:t>
      </w:r>
      <w:r>
        <w:rPr>
          <w:lang w:val="en-US"/>
        </w:rPr>
        <w:t xml:space="preserve"> dari 124 citra pengujian. </w:t>
      </w:r>
    </w:p>
    <w:p w:rsidR="00D13D0E" w:rsidRDefault="00D13D0E" w:rsidP="00D13D0E">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D13D0E" w:rsidRPr="00DA6927" w:rsidRDefault="00D13D0E" w:rsidP="005B63CA">
      <w:pPr>
        <w:pStyle w:val="TEUnsoed-TextBodyspasi2"/>
        <w:numPr>
          <w:ilvl w:val="3"/>
          <w:numId w:val="10"/>
        </w:numPr>
        <w:rPr>
          <w:lang w:val="en-US"/>
        </w:rPr>
      </w:pPr>
      <w:r>
        <w:rPr>
          <w:lang w:val="en-US"/>
        </w:rPr>
        <w:t>Akurasi</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numPr>
                <w:ilvl w:val="0"/>
                <w:numId w:val="16"/>
              </w:numPr>
              <w:jc w:val="center"/>
              <w:rPr>
                <w:lang w:val="en-US"/>
              </w:rPr>
            </w:pPr>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D13D0E" w:rsidRPr="00FE498C" w:rsidRDefault="00FE498C" w:rsidP="005B63CA">
      <w:pPr>
        <w:pStyle w:val="TEUnsoed-TextBodyspasi2"/>
        <w:ind w:left="1800" w:firstLine="0"/>
        <w:jc w:val="center"/>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38</m:t>
              </m:r>
            </m:num>
            <m:den>
              <m:r>
                <w:rPr>
                  <w:rFonts w:ascii="Cambria Math" w:hAnsi="Cambria Math"/>
                  <w:lang w:val="en-US"/>
                </w:rPr>
                <m:t>241</m:t>
              </m:r>
            </m:den>
          </m:f>
        </m:oMath>
      </m:oMathPara>
    </w:p>
    <w:p w:rsidR="00D13D0E" w:rsidRPr="00FE498C" w:rsidRDefault="00FE498C" w:rsidP="005B63CA">
      <w:pPr>
        <w:pStyle w:val="TEUnsoed-TextBodyspasi2"/>
        <w:ind w:left="1800" w:firstLine="0"/>
        <w:jc w:val="center"/>
        <w:rPr>
          <w:lang w:val="en-US"/>
        </w:rPr>
      </w:pPr>
      <m:oMathPara>
        <m:oMath>
          <m:r>
            <w:rPr>
              <w:rFonts w:ascii="Cambria Math" w:hAnsi="Cambria Math"/>
              <w:lang w:val="en-US"/>
            </w:rPr>
            <m:t>Akurasi = 0.16</m:t>
          </m:r>
        </m:oMath>
      </m:oMathPara>
    </w:p>
    <w:p w:rsidR="00D13D0E" w:rsidRDefault="00D13D0E" w:rsidP="005B63CA">
      <w:pPr>
        <w:pStyle w:val="TEUnsoed-TextBodyspasi2"/>
        <w:numPr>
          <w:ilvl w:val="3"/>
          <w:numId w:val="10"/>
        </w:numPr>
        <w:rPr>
          <w:lang w:val="en-US"/>
        </w:rPr>
      </w:pPr>
      <w:r>
        <w:rPr>
          <w:lang w:val="en-US"/>
        </w:rPr>
        <w:t>Presisi</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D13D0E" w:rsidRPr="00FE498C" w:rsidRDefault="00FE498C" w:rsidP="005B63CA">
      <w:pPr>
        <w:pStyle w:val="TEUnsoed-TextBodyspasi2"/>
        <w:ind w:left="1080" w:firstLine="0"/>
        <w:jc w:val="center"/>
        <w:rPr>
          <w:lang w:val="en-US"/>
        </w:rPr>
      </w:pPr>
      <m:oMathPara>
        <m:oMath>
          <m:r>
            <w:rPr>
              <w:rFonts w:ascii="Cambria Math" w:hAnsi="Cambria Math"/>
              <w:lang w:val="en-US"/>
            </w:rPr>
            <m:t xml:space="preserve">Presisi= </m:t>
          </m:r>
          <m:f>
            <m:fPr>
              <m:ctrlPr>
                <w:rPr>
                  <w:rFonts w:ascii="Cambria Math" w:hAnsi="Cambria Math"/>
                  <w:i/>
                  <w:lang w:val="en-US"/>
                </w:rPr>
              </m:ctrlPr>
            </m:fPr>
            <m:num>
              <m:r>
                <w:rPr>
                  <w:rFonts w:ascii="Cambria Math" w:hAnsi="Cambria Math"/>
                  <w:lang w:val="en-US"/>
                </w:rPr>
                <m:t>26</m:t>
              </m:r>
            </m:num>
            <m:den>
              <m:r>
                <w:rPr>
                  <w:rFonts w:ascii="Cambria Math" w:hAnsi="Cambria Math"/>
                  <w:lang w:val="en-US"/>
                </w:rPr>
                <m:t>117</m:t>
              </m:r>
            </m:den>
          </m:f>
        </m:oMath>
      </m:oMathPara>
    </w:p>
    <w:p w:rsidR="00D13D0E" w:rsidRPr="00FE498C" w:rsidRDefault="00FE498C" w:rsidP="005B63CA">
      <w:pPr>
        <w:pStyle w:val="TEUnsoed-TextBodyspasi2"/>
        <w:ind w:left="1080" w:firstLine="0"/>
        <w:jc w:val="center"/>
        <w:rPr>
          <w:lang w:val="en-US"/>
        </w:rPr>
      </w:pPr>
      <m:oMathPara>
        <m:oMath>
          <m:r>
            <w:rPr>
              <w:rFonts w:ascii="Cambria Math" w:hAnsi="Cambria Math"/>
              <w:lang w:val="en-US"/>
            </w:rPr>
            <m:t>Presisi= 0.22</m:t>
          </m:r>
        </m:oMath>
      </m:oMathPara>
    </w:p>
    <w:p w:rsidR="00D13D0E" w:rsidRPr="00074896" w:rsidRDefault="00D13D0E" w:rsidP="005B63CA">
      <w:pPr>
        <w:pStyle w:val="TEUnsoed-TextBodyspasi2"/>
        <w:numPr>
          <w:ilvl w:val="3"/>
          <w:numId w:val="10"/>
        </w:numPr>
        <w:rPr>
          <w:i/>
          <w:lang w:val="en-US"/>
        </w:rPr>
      </w:pPr>
      <w:r w:rsidRPr="00074896">
        <w:rPr>
          <w:i/>
          <w:lang w:val="en-US"/>
        </w:rPr>
        <w:t>Recall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D13D0E" w:rsidRPr="00FE498C" w:rsidRDefault="00FE498C" w:rsidP="005B63CA">
      <w:pPr>
        <w:pStyle w:val="TEUnsoed-TextBodyspasi2"/>
        <w:ind w:left="1080" w:firstLine="0"/>
        <w:jc w:val="center"/>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26</m:t>
              </m:r>
            </m:num>
            <m:den>
              <m:r>
                <w:rPr>
                  <w:rFonts w:ascii="Cambria Math" w:hAnsi="Cambria Math"/>
                  <w:lang w:val="en-US"/>
                </w:rPr>
                <m:t>138</m:t>
              </m:r>
            </m:den>
          </m:f>
        </m:oMath>
      </m:oMathPara>
    </w:p>
    <w:p w:rsidR="00D13D0E" w:rsidRPr="00FE498C" w:rsidRDefault="00FE498C" w:rsidP="005B63CA">
      <w:pPr>
        <w:pStyle w:val="TEUnsoed-TextBodyspasi2"/>
        <w:ind w:left="1080" w:firstLine="0"/>
        <w:jc w:val="center"/>
        <w:rPr>
          <w:lang w:val="en-US"/>
        </w:rPr>
      </w:pPr>
      <m:oMathPara>
        <m:oMath>
          <m:r>
            <w:rPr>
              <w:rFonts w:ascii="Cambria Math" w:hAnsi="Cambria Math"/>
              <w:lang w:val="en-US"/>
            </w:rPr>
            <m:t>Recall= 0.19</m:t>
          </m:r>
        </m:oMath>
      </m:oMathPara>
    </w:p>
    <w:p w:rsidR="00D13D0E" w:rsidRDefault="00D13D0E" w:rsidP="005B63CA">
      <w:pPr>
        <w:pStyle w:val="TEUnsoed-TextBodyspasi2"/>
        <w:numPr>
          <w:ilvl w:val="3"/>
          <w:numId w:val="10"/>
        </w:numPr>
        <w:rPr>
          <w:lang w:val="en-US"/>
        </w:rPr>
      </w:pPr>
      <w:r>
        <w:rPr>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722190" w:rsidRDefault="00722190" w:rsidP="00722190">
      <w:pPr>
        <w:pStyle w:val="TEUnsoed-TextBodyspasi2"/>
        <w:ind w:left="1800" w:firstLine="0"/>
        <w:rPr>
          <w:lang w:val="en-US"/>
        </w:rPr>
      </w:pPr>
    </w:p>
    <w:p w:rsidR="00D13D0E" w:rsidRPr="00FE498C" w:rsidRDefault="00FE498C" w:rsidP="00D13D0E">
      <w:pPr>
        <w:pStyle w:val="TEUnsoed-TextBodyspasi2"/>
        <w:ind w:left="2520" w:firstLine="36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0.22 x 0.19 </m:t>
              </m:r>
            </m:num>
            <m:den>
              <m:r>
                <w:rPr>
                  <w:rFonts w:ascii="Cambria Math" w:hAnsi="Cambria Math"/>
                  <w:lang w:val="en-US"/>
                </w:rPr>
                <m:t>0.22+0.19</m:t>
              </m:r>
            </m:den>
          </m:f>
        </m:oMath>
      </m:oMathPara>
    </w:p>
    <w:p w:rsidR="00D13D0E" w:rsidRPr="00FE498C" w:rsidRDefault="00FE498C" w:rsidP="005B63CA">
      <w:pPr>
        <w:pStyle w:val="TEUnsoed-TextBodyspasi2"/>
        <w:ind w:left="1080" w:firstLine="0"/>
        <w:jc w:val="center"/>
        <w:rPr>
          <w:lang w:val="en-US"/>
        </w:rPr>
      </w:pPr>
      <m:oMathPara>
        <m:oMath>
          <m:r>
            <w:rPr>
              <w:rFonts w:ascii="Cambria Math" w:hAnsi="Cambria Math"/>
              <w:lang w:val="en-US"/>
            </w:rPr>
            <m:t xml:space="preserve"> F1 score = 0.20</m:t>
          </m:r>
        </m:oMath>
      </m:oMathPara>
    </w:p>
    <w:p w:rsidR="005B63CA" w:rsidRPr="005B63CA" w:rsidRDefault="005B63CA" w:rsidP="005B63CA">
      <w:pPr>
        <w:pStyle w:val="TEUnsoed-TextBodyspasi2"/>
        <w:ind w:firstLine="720"/>
        <w:rPr>
          <w:lang w:val="en-US"/>
        </w:rPr>
      </w:pPr>
      <w:r>
        <w:rPr>
          <w:lang w:val="en-US"/>
        </w:rPr>
        <w:t xml:space="preserve">Berdasarkan perhitungan akurasi, presisi, recall dan F1 dapat disimpulkan bahwa klasifikasi </w:t>
      </w:r>
      <w:r>
        <w:rPr>
          <w:i/>
          <w:lang w:val="en-US"/>
        </w:rPr>
        <w:t>covid positivity</w:t>
      </w:r>
      <w:r>
        <w:rPr>
          <w:lang w:val="en-US"/>
        </w:rPr>
        <w:t xml:space="preserve"> dengan model VGG16 dan citra </w:t>
      </w:r>
      <w:r w:rsidRPr="00426BDA">
        <w:rPr>
          <w:i/>
          <w:lang w:val="en-US"/>
        </w:rPr>
        <w:t xml:space="preserve">original </w:t>
      </w:r>
      <w:r>
        <w:rPr>
          <w:lang w:val="en-US"/>
        </w:rPr>
        <w:t xml:space="preserve">memiliki nilai masih jauh dari nilai 1.00, sehingga model belum mampu melakukan klasifikasi </w:t>
      </w:r>
      <w:r w:rsidRPr="00426BDA">
        <w:rPr>
          <w:i/>
          <w:lang w:val="en-US"/>
        </w:rPr>
        <w:t>CT scan</w:t>
      </w:r>
      <w:r>
        <w:rPr>
          <w:lang w:val="en-US"/>
        </w:rPr>
        <w:t xml:space="preserve"> dada secara akurat.</w:t>
      </w:r>
    </w:p>
    <w:p w:rsidR="008025EB" w:rsidRDefault="008025EB" w:rsidP="008025EB">
      <w:pPr>
        <w:pStyle w:val="Heading3"/>
        <w:rPr>
          <w:lang w:val="en-US"/>
        </w:rPr>
      </w:pPr>
      <w:bookmarkStart w:id="146" w:name="_Toc83471469"/>
      <w:r>
        <w:rPr>
          <w:lang w:val="en-US"/>
        </w:rPr>
        <w:t>Covid Positivity Classification VGG16 (Preprocessed Image)</w:t>
      </w:r>
      <w:bookmarkEnd w:id="146"/>
    </w:p>
    <w:p w:rsidR="008025EB" w:rsidRDefault="008025EB" w:rsidP="008025EB">
      <w:pPr>
        <w:pStyle w:val="TEUnsoed-TextBodyspasi2"/>
        <w:rPr>
          <w:lang w:val="en-US"/>
        </w:rPr>
      </w:pPr>
      <w:r>
        <w:rPr>
          <w:lang w:val="en-US"/>
        </w:rPr>
        <w:t xml:space="preserve">Proses pelatihan dan validasi pada klasifikasi </w:t>
      </w:r>
      <w:r w:rsidRPr="00A56BBD">
        <w:rPr>
          <w:i/>
          <w:lang w:val="en-US"/>
        </w:rPr>
        <w:t>covid positivity</w:t>
      </w:r>
      <w:r>
        <w:rPr>
          <w:lang w:val="en-US"/>
        </w:rPr>
        <w:t xml:space="preserve"> arsitektur VGG16 dengan </w:t>
      </w:r>
      <w:r w:rsidRPr="00A56BBD">
        <w:rPr>
          <w:i/>
          <w:lang w:val="en-US"/>
        </w:rPr>
        <w:t>dataset preprocessed</w:t>
      </w:r>
      <w:r w:rsidR="00A56BBD" w:rsidRPr="00A56BBD">
        <w:rPr>
          <w:i/>
          <w:lang w:val="en-US"/>
        </w:rPr>
        <w:t xml:space="preserve"> </w:t>
      </w:r>
      <w:r w:rsidRPr="00A56BBD">
        <w:rPr>
          <w:i/>
          <w:lang w:val="en-US"/>
        </w:rPr>
        <w:t xml:space="preserve"> image</w:t>
      </w:r>
      <w:r>
        <w:rPr>
          <w:lang w:val="en-US"/>
        </w:rPr>
        <w:t xml:space="preserve"> menggunakan nilai </w:t>
      </w:r>
      <w:r w:rsidRPr="00A56BBD">
        <w:rPr>
          <w:i/>
          <w:lang w:val="en-US"/>
        </w:rPr>
        <w:t xml:space="preserve">epoch </w:t>
      </w:r>
      <w:r>
        <w:rPr>
          <w:lang w:val="en-US"/>
        </w:rPr>
        <w:t xml:space="preserve">sebesar 50. Hasil pelatihan berupa akurasi pelatihan dan akurasi validasi seperti ditampilkan pada </w:t>
      </w:r>
      <w:r w:rsidR="00722190">
        <w:rPr>
          <w:lang w:val="en-US"/>
        </w:rPr>
        <w:fldChar w:fldCharType="begin"/>
      </w:r>
      <w:r w:rsidR="00722190">
        <w:rPr>
          <w:lang w:val="en-US"/>
        </w:rPr>
        <w:instrText xml:space="preserve"> REF _Ref80946245 \h </w:instrText>
      </w:r>
      <w:r w:rsidR="00722190">
        <w:rPr>
          <w:lang w:val="en-US"/>
        </w:rPr>
      </w:r>
      <w:r w:rsidR="00722190">
        <w:rPr>
          <w:lang w:val="en-US"/>
        </w:rPr>
        <w:fldChar w:fldCharType="separate"/>
      </w:r>
      <w:r w:rsidR="00722190" w:rsidRPr="00074896">
        <w:rPr>
          <w:sz w:val="22"/>
        </w:rPr>
        <w:t xml:space="preserve">Gambar </w:t>
      </w:r>
      <w:r w:rsidR="00722190">
        <w:rPr>
          <w:noProof/>
          <w:sz w:val="22"/>
        </w:rPr>
        <w:t>4</w:t>
      </w:r>
      <w:r w:rsidR="00722190">
        <w:rPr>
          <w:sz w:val="22"/>
        </w:rPr>
        <w:t>.</w:t>
      </w:r>
      <w:r w:rsidR="00722190">
        <w:rPr>
          <w:noProof/>
          <w:sz w:val="22"/>
        </w:rPr>
        <w:t>22</w:t>
      </w:r>
      <w:r w:rsidR="00722190">
        <w:rPr>
          <w:lang w:val="en-US"/>
        </w:rPr>
        <w:fldChar w:fldCharType="end"/>
      </w:r>
    </w:p>
    <w:p w:rsidR="00074896" w:rsidRDefault="00FE498C" w:rsidP="00074896">
      <w:pPr>
        <w:pStyle w:val="TEUnsoed-TextBodyspasi2"/>
        <w:keepNext/>
        <w:ind w:firstLine="0"/>
        <w:jc w:val="center"/>
      </w:pPr>
      <w:r>
        <w:rPr>
          <w:noProof/>
          <w:lang w:val="en-US" w:eastAsia="en-US" w:bidi="ar-SA"/>
        </w:rPr>
        <w:drawing>
          <wp:inline distT="0" distB="0" distL="0" distR="0" wp14:anchorId="09A1263C" wp14:editId="06448B1D">
            <wp:extent cx="3881120" cy="2924175"/>
            <wp:effectExtent l="0" t="0" r="0" b="0"/>
            <wp:docPr id="2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1120" cy="2924175"/>
                    </a:xfrm>
                    <a:prstGeom prst="rect">
                      <a:avLst/>
                    </a:prstGeom>
                    <a:noFill/>
                    <a:ln>
                      <a:noFill/>
                    </a:ln>
                  </pic:spPr>
                </pic:pic>
              </a:graphicData>
            </a:graphic>
          </wp:inline>
        </w:drawing>
      </w:r>
    </w:p>
    <w:p w:rsidR="00074896" w:rsidRDefault="00074896" w:rsidP="00074896">
      <w:pPr>
        <w:pStyle w:val="Caption"/>
        <w:jc w:val="center"/>
        <w:rPr>
          <w:sz w:val="22"/>
          <w:lang w:val="en-US"/>
        </w:rPr>
      </w:pPr>
      <w:bookmarkStart w:id="147" w:name="_Ref80946245"/>
      <w:bookmarkStart w:id="148" w:name="_Toc83471350"/>
      <w:r w:rsidRPr="00074896">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22</w:t>
      </w:r>
      <w:r w:rsidR="00722190">
        <w:rPr>
          <w:sz w:val="22"/>
        </w:rPr>
        <w:fldChar w:fldCharType="end"/>
      </w:r>
      <w:bookmarkEnd w:id="147"/>
      <w:r w:rsidRPr="00074896">
        <w:rPr>
          <w:sz w:val="22"/>
          <w:lang w:val="en-US"/>
        </w:rPr>
        <w:t xml:space="preserve"> Kurva akurasi pelatihan dan validasi CP VGG16</w:t>
      </w:r>
      <w:bookmarkEnd w:id="148"/>
    </w:p>
    <w:p w:rsidR="00A56BBD" w:rsidRPr="00074896" w:rsidRDefault="00074896" w:rsidP="00074896">
      <w:pPr>
        <w:pStyle w:val="Caption"/>
        <w:jc w:val="center"/>
        <w:rPr>
          <w:sz w:val="22"/>
          <w:lang w:val="en-US"/>
        </w:rPr>
      </w:pPr>
      <w:r w:rsidRPr="00074896">
        <w:rPr>
          <w:sz w:val="22"/>
          <w:lang w:val="en-US"/>
        </w:rPr>
        <w:t xml:space="preserve"> preprocessed image</w:t>
      </w:r>
    </w:p>
    <w:p w:rsidR="00A56BBD" w:rsidRDefault="00A56BBD" w:rsidP="00A56BBD">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mendekati angka 1.00. Namun, garis berwarna oranye yang menunjukkan nilai akurasi validasi sangat jauh dari nilai 1.0. Nilai akurasi pelatihan yang diperoleh pada </w:t>
      </w:r>
      <w:r w:rsidRPr="00BE7488">
        <w:rPr>
          <w:i/>
          <w:lang w:val="en-US"/>
        </w:rPr>
        <w:t>epoch</w:t>
      </w:r>
      <w:r>
        <w:rPr>
          <w:lang w:val="en-US"/>
        </w:rPr>
        <w:t xml:space="preserve"> ke-50 sebesar 0.9663, sedangkan nilai akurasi validasi yang diperoleh pada </w:t>
      </w:r>
      <w:r w:rsidRPr="00BE7488">
        <w:rPr>
          <w:i/>
          <w:lang w:val="en-US"/>
        </w:rPr>
        <w:t xml:space="preserve">epoch </w:t>
      </w:r>
      <w:r>
        <w:rPr>
          <w:lang w:val="en-US"/>
        </w:rPr>
        <w:t xml:space="preserve">ke-50 sebesar 0.5183. Oleh karena nilai akurasi validasi masih jauh dari angka 1.00 dan berada jauh di bawah nilai validasi pelatihan, maka dapat disimpulkan bahwa akurasi pelatihan dan akurasi validasi pada klasifikasi </w:t>
      </w:r>
      <w:r>
        <w:rPr>
          <w:i/>
          <w:lang w:val="en-US"/>
        </w:rPr>
        <w:t>covid positivity</w:t>
      </w:r>
      <w:r>
        <w:rPr>
          <w:lang w:val="en-US"/>
        </w:rPr>
        <w:t xml:space="preserve"> dengan arsitektur </w:t>
      </w:r>
      <w:r>
        <w:rPr>
          <w:i/>
          <w:lang w:val="en-US"/>
        </w:rPr>
        <w:t>VGG16</w:t>
      </w:r>
      <w:r>
        <w:rPr>
          <w:lang w:val="en-US"/>
        </w:rPr>
        <w:t xml:space="preserve"> dan </w:t>
      </w:r>
      <w:r w:rsidRPr="00BC0463">
        <w:rPr>
          <w:i/>
          <w:lang w:val="en-US"/>
        </w:rPr>
        <w:t xml:space="preserve">dataset </w:t>
      </w:r>
      <w:r>
        <w:rPr>
          <w:i/>
          <w:lang w:val="en-US"/>
        </w:rPr>
        <w:t>preprocessed</w:t>
      </w:r>
      <w:r w:rsidRPr="00BC0463">
        <w:rPr>
          <w:i/>
          <w:lang w:val="en-US"/>
        </w:rPr>
        <w:t xml:space="preserve"> image</w:t>
      </w:r>
      <w:r>
        <w:rPr>
          <w:lang w:val="en-US"/>
        </w:rPr>
        <w:t xml:space="preserve"> memiliki kondisi yang kurang baik atau disebut dalam kondisi </w:t>
      </w:r>
      <w:r w:rsidRPr="00D13D0E">
        <w:rPr>
          <w:i/>
          <w:lang w:val="en-US"/>
        </w:rPr>
        <w:t>overfitting</w:t>
      </w:r>
      <w:r>
        <w:rPr>
          <w:lang w:val="en-US"/>
        </w:rPr>
        <w:t>.</w:t>
      </w:r>
    </w:p>
    <w:p w:rsidR="00A56BBD" w:rsidRDefault="00A56BBD" w:rsidP="00A56BBD">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xml:space="preserve">) validasi dapat dilihat pada </w:t>
      </w:r>
      <w:r w:rsidR="00722190">
        <w:rPr>
          <w:lang w:val="en-US"/>
        </w:rPr>
        <w:fldChar w:fldCharType="begin"/>
      </w:r>
      <w:r w:rsidR="00722190">
        <w:rPr>
          <w:lang w:val="en-US"/>
        </w:rPr>
        <w:instrText xml:space="preserve"> REF _Ref80946352 \h </w:instrText>
      </w:r>
      <w:r w:rsidR="00722190">
        <w:rPr>
          <w:lang w:val="en-US"/>
        </w:rPr>
      </w:r>
      <w:r w:rsidR="00722190">
        <w:rPr>
          <w:lang w:val="en-US"/>
        </w:rPr>
        <w:fldChar w:fldCharType="separate"/>
      </w:r>
      <w:r w:rsidR="00722190" w:rsidRPr="00074896">
        <w:rPr>
          <w:sz w:val="22"/>
        </w:rPr>
        <w:t xml:space="preserve">Gambar </w:t>
      </w:r>
      <w:r w:rsidR="00722190">
        <w:rPr>
          <w:noProof/>
          <w:sz w:val="22"/>
        </w:rPr>
        <w:t>4</w:t>
      </w:r>
      <w:r w:rsidR="00722190">
        <w:rPr>
          <w:sz w:val="22"/>
        </w:rPr>
        <w:t>.</w:t>
      </w:r>
      <w:r w:rsidR="00722190">
        <w:rPr>
          <w:noProof/>
          <w:sz w:val="22"/>
        </w:rPr>
        <w:t>23</w:t>
      </w:r>
      <w:r w:rsidR="00722190">
        <w:rPr>
          <w:lang w:val="en-US"/>
        </w:rPr>
        <w:fldChar w:fldCharType="end"/>
      </w:r>
    </w:p>
    <w:p w:rsidR="00074896" w:rsidRDefault="00FE498C" w:rsidP="00074896">
      <w:pPr>
        <w:pStyle w:val="TEUnsoed-TextBodyspasi2"/>
        <w:keepNext/>
      </w:pPr>
      <w:r>
        <w:rPr>
          <w:noProof/>
          <w:lang w:val="en-US" w:eastAsia="en-US" w:bidi="ar-SA"/>
        </w:rPr>
        <w:drawing>
          <wp:inline distT="0" distB="0" distL="0" distR="0" wp14:anchorId="0E999DAC" wp14:editId="3642838F">
            <wp:extent cx="3859530" cy="2934335"/>
            <wp:effectExtent l="0" t="0" r="0" b="0"/>
            <wp:docPr id="20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59530" cy="2934335"/>
                    </a:xfrm>
                    <a:prstGeom prst="rect">
                      <a:avLst/>
                    </a:prstGeom>
                    <a:noFill/>
                    <a:ln>
                      <a:noFill/>
                    </a:ln>
                  </pic:spPr>
                </pic:pic>
              </a:graphicData>
            </a:graphic>
          </wp:inline>
        </w:drawing>
      </w:r>
    </w:p>
    <w:p w:rsidR="00074896" w:rsidRDefault="00074896" w:rsidP="00074896">
      <w:pPr>
        <w:pStyle w:val="Caption"/>
        <w:jc w:val="center"/>
        <w:rPr>
          <w:sz w:val="22"/>
          <w:lang w:val="en-US"/>
        </w:rPr>
      </w:pPr>
      <w:bookmarkStart w:id="149" w:name="_Ref80946352"/>
      <w:bookmarkStart w:id="150" w:name="_Toc83471351"/>
      <w:r w:rsidRPr="00074896">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23</w:t>
      </w:r>
      <w:r w:rsidR="00722190">
        <w:rPr>
          <w:sz w:val="22"/>
        </w:rPr>
        <w:fldChar w:fldCharType="end"/>
      </w:r>
      <w:bookmarkEnd w:id="149"/>
      <w:r w:rsidRPr="00074896">
        <w:rPr>
          <w:sz w:val="22"/>
          <w:lang w:val="en-US"/>
        </w:rPr>
        <w:t xml:space="preserve"> Kurva kesalahan pelatihan dan validasi CP VGG16</w:t>
      </w:r>
      <w:bookmarkEnd w:id="150"/>
    </w:p>
    <w:p w:rsidR="00A56BBD" w:rsidRPr="00074896" w:rsidRDefault="00074896" w:rsidP="00074896">
      <w:pPr>
        <w:pStyle w:val="Caption"/>
        <w:jc w:val="center"/>
        <w:rPr>
          <w:sz w:val="22"/>
          <w:lang w:val="en-US"/>
        </w:rPr>
      </w:pPr>
      <w:r w:rsidRPr="00074896">
        <w:rPr>
          <w:sz w:val="22"/>
          <w:lang w:val="en-US"/>
        </w:rPr>
        <w:t xml:space="preserve"> preprocessed image</w:t>
      </w:r>
    </w:p>
    <w:p w:rsidR="00A56BBD" w:rsidRDefault="00A56BBD" w:rsidP="00A56BBD">
      <w:pPr>
        <w:pStyle w:val="TEUnsoed-TextBodyspasi2"/>
        <w:rPr>
          <w:lang w:val="en-US"/>
        </w:rPr>
      </w:pPr>
      <w:r>
        <w:rPr>
          <w:lang w:val="en-US"/>
        </w:rPr>
        <w:t>Kurva kesalahan (</w:t>
      </w:r>
      <w:r w:rsidRPr="00BE7488">
        <w:rPr>
          <w:i/>
          <w:lang w:val="en-US"/>
        </w:rPr>
        <w:t>loss</w:t>
      </w:r>
      <w:r>
        <w:rPr>
          <w:lang w:val="en-US"/>
        </w:rPr>
        <w:t>) di</w:t>
      </w:r>
      <w:r w:rsidR="00074896">
        <w:rPr>
          <w:lang w:val="en-US"/>
        </w:rPr>
        <w:t xml:space="preserve"> </w:t>
      </w:r>
      <w:r>
        <w:rPr>
          <w:lang w:val="en-US"/>
        </w:rPr>
        <w:t xml:space="preserve">atas menunjukkan bahwa nilai kesalahan pelatihan (garis biru) mendekati angka 1.00. Namun, nilai kesalahan validasi masih jauh di atas nilai 0.0. Nilai kesalahan pelatihan yang diperoleh pada </w:t>
      </w:r>
      <w:r w:rsidRPr="00BE7488">
        <w:rPr>
          <w:i/>
          <w:lang w:val="en-US"/>
        </w:rPr>
        <w:t>epoch</w:t>
      </w:r>
      <w:r>
        <w:rPr>
          <w:lang w:val="en-US"/>
        </w:rPr>
        <w:t xml:space="preserve"> ke-50 sebesar 0.0804 dan nilai kesalahan akurasi yang diperoleh pada</w:t>
      </w:r>
      <w:r w:rsidRPr="00BE7488">
        <w:rPr>
          <w:i/>
          <w:lang w:val="en-US"/>
        </w:rPr>
        <w:t xml:space="preserve"> epoch</w:t>
      </w:r>
      <w:r>
        <w:rPr>
          <w:lang w:val="en-US"/>
        </w:rPr>
        <w:t xml:space="preserve"> ke-50 sebesar 3.1888. Oleh karena nilai kesalahan validasi masih jauh dari angka 0.0 dan berada pada interval yang cukup jauh di atas nilai kesalahan  pelatihan, maka dapat disimpulkan bahwa akurasi pelatihan dan akurasi validasi pada klasifikasi </w:t>
      </w:r>
      <w:r>
        <w:rPr>
          <w:i/>
          <w:lang w:val="en-US"/>
        </w:rPr>
        <w:t>covid positivity</w:t>
      </w:r>
      <w:r>
        <w:rPr>
          <w:lang w:val="en-US"/>
        </w:rPr>
        <w:t xml:space="preserve"> dengan arsitektur </w:t>
      </w:r>
      <w:r>
        <w:rPr>
          <w:i/>
          <w:lang w:val="en-US"/>
        </w:rPr>
        <w:t>VGG16</w:t>
      </w:r>
      <w:r>
        <w:rPr>
          <w:lang w:val="en-US"/>
        </w:rPr>
        <w:t xml:space="preserve"> yang menggunakan </w:t>
      </w:r>
      <w:r w:rsidRPr="00913FCE">
        <w:rPr>
          <w:i/>
          <w:lang w:val="en-US"/>
        </w:rPr>
        <w:t xml:space="preserve">dataset </w:t>
      </w:r>
      <w:r>
        <w:rPr>
          <w:i/>
          <w:lang w:val="en-US"/>
        </w:rPr>
        <w:t xml:space="preserve">preprocessed </w:t>
      </w:r>
      <w:r w:rsidRPr="00BC0463">
        <w:rPr>
          <w:i/>
          <w:lang w:val="en-US"/>
        </w:rPr>
        <w:t>image</w:t>
      </w:r>
      <w:r>
        <w:rPr>
          <w:lang w:val="en-US"/>
        </w:rPr>
        <w:t xml:space="preserve"> memiliki kondisi yang kurang baik atau dalam kondisi </w:t>
      </w:r>
      <w:r w:rsidRPr="00FA2DC8">
        <w:rPr>
          <w:i/>
          <w:lang w:val="en-US"/>
        </w:rPr>
        <w:t>overfitting</w:t>
      </w:r>
      <w:r>
        <w:rPr>
          <w:lang w:val="en-US"/>
        </w:rPr>
        <w:t>.</w:t>
      </w:r>
    </w:p>
    <w:p w:rsidR="00A56BBD" w:rsidRDefault="00A56BBD" w:rsidP="00A56BBD">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_Ref80946472 \h </w:instrText>
      </w:r>
      <w:r w:rsidR="00722190">
        <w:rPr>
          <w:lang w:val="en-US"/>
        </w:rPr>
      </w:r>
      <w:r w:rsidR="00722190">
        <w:rPr>
          <w:lang w:val="en-US"/>
        </w:rPr>
        <w:fldChar w:fldCharType="separate"/>
      </w:r>
      <w:r w:rsidR="00722190" w:rsidRPr="00074896">
        <w:rPr>
          <w:sz w:val="22"/>
        </w:rPr>
        <w:t xml:space="preserve">Gambar </w:t>
      </w:r>
      <w:r w:rsidR="00722190">
        <w:rPr>
          <w:noProof/>
          <w:sz w:val="22"/>
        </w:rPr>
        <w:t>4</w:t>
      </w:r>
      <w:r w:rsidR="00722190">
        <w:rPr>
          <w:sz w:val="22"/>
        </w:rPr>
        <w:t>.</w:t>
      </w:r>
      <w:r w:rsidR="00722190">
        <w:rPr>
          <w:noProof/>
          <w:sz w:val="22"/>
        </w:rPr>
        <w:t>24</w:t>
      </w:r>
      <w:r w:rsidR="00722190">
        <w:rPr>
          <w:lang w:val="en-US"/>
        </w:rPr>
        <w:fldChar w:fldCharType="end"/>
      </w:r>
    </w:p>
    <w:p w:rsidR="00074896" w:rsidRDefault="00FE498C" w:rsidP="00074896">
      <w:pPr>
        <w:pStyle w:val="TEUnsoed-TextBodyspasi2"/>
        <w:keepNext/>
        <w:ind w:firstLine="0"/>
        <w:jc w:val="center"/>
      </w:pPr>
      <w:r>
        <w:rPr>
          <w:noProof/>
          <w:lang w:val="en-US" w:eastAsia="en-US" w:bidi="ar-SA"/>
        </w:rPr>
        <w:drawing>
          <wp:inline distT="0" distB="0" distL="0" distR="0" wp14:anchorId="30BDE801" wp14:editId="007A4D27">
            <wp:extent cx="4242435" cy="3476625"/>
            <wp:effectExtent l="0" t="0" r="0" b="0"/>
            <wp:docPr id="20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42435" cy="3476625"/>
                    </a:xfrm>
                    <a:prstGeom prst="rect">
                      <a:avLst/>
                    </a:prstGeom>
                    <a:noFill/>
                    <a:ln>
                      <a:noFill/>
                    </a:ln>
                  </pic:spPr>
                </pic:pic>
              </a:graphicData>
            </a:graphic>
          </wp:inline>
        </w:drawing>
      </w:r>
    </w:p>
    <w:p w:rsidR="00A56BBD" w:rsidRPr="00074896" w:rsidRDefault="00074896" w:rsidP="00074896">
      <w:pPr>
        <w:pStyle w:val="Caption"/>
        <w:jc w:val="center"/>
        <w:rPr>
          <w:sz w:val="22"/>
          <w:lang w:val="en-US"/>
        </w:rPr>
      </w:pPr>
      <w:bookmarkStart w:id="151" w:name="_Ref80946472"/>
      <w:bookmarkStart w:id="152" w:name="_Toc83471352"/>
      <w:r w:rsidRPr="00074896">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24</w:t>
      </w:r>
      <w:r w:rsidR="00722190">
        <w:rPr>
          <w:sz w:val="22"/>
        </w:rPr>
        <w:fldChar w:fldCharType="end"/>
      </w:r>
      <w:bookmarkEnd w:id="151"/>
      <w:r w:rsidRPr="00074896">
        <w:rPr>
          <w:sz w:val="22"/>
          <w:lang w:val="en-US"/>
        </w:rPr>
        <w:t xml:space="preserve"> Confusion matrix CP VGG16 preprocessed image</w:t>
      </w:r>
      <w:bookmarkEnd w:id="152"/>
    </w:p>
    <w:p w:rsidR="00A56BBD" w:rsidRDefault="00A56BBD" w:rsidP="00A56BBD">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_Ref80946472 \h </w:instrText>
      </w:r>
      <w:r w:rsidR="00722190">
        <w:rPr>
          <w:lang w:val="en-US"/>
        </w:rPr>
      </w:r>
      <w:r w:rsidR="00722190">
        <w:rPr>
          <w:lang w:val="en-US"/>
        </w:rPr>
        <w:fldChar w:fldCharType="separate"/>
      </w:r>
      <w:r w:rsidR="00722190" w:rsidRPr="00074896">
        <w:rPr>
          <w:sz w:val="22"/>
        </w:rPr>
        <w:t xml:space="preserve">Gambar </w:t>
      </w:r>
      <w:r w:rsidR="00722190">
        <w:rPr>
          <w:noProof/>
          <w:sz w:val="22"/>
        </w:rPr>
        <w:t>4</w:t>
      </w:r>
      <w:r w:rsidR="00722190">
        <w:rPr>
          <w:sz w:val="22"/>
        </w:rPr>
        <w:t>.</w:t>
      </w:r>
      <w:r w:rsidR="00722190">
        <w:rPr>
          <w:noProof/>
          <w:sz w:val="22"/>
        </w:rPr>
        <w:t>24</w:t>
      </w:r>
      <w:r w:rsidR="00722190">
        <w:rPr>
          <w:lang w:val="en-US"/>
        </w:rPr>
        <w:fldChar w:fldCharType="end"/>
      </w:r>
      <w:r>
        <w:rPr>
          <w:lang w:val="en-US"/>
        </w:rPr>
        <w:t xml:space="preserve"> dapat diketahui garis y menunjukkan label sesungguhnya sedangkan garis x menunjukkan label prediksi. Pada label </w:t>
      </w:r>
      <w:r w:rsidRPr="00913FCE">
        <w:rPr>
          <w:i/>
          <w:lang w:val="en-US"/>
        </w:rPr>
        <w:t xml:space="preserve">Positive </w:t>
      </w:r>
      <w:r>
        <w:rPr>
          <w:lang w:val="en-US"/>
        </w:rPr>
        <w:t xml:space="preserve">terdapat 8 citra yang diprediksi benar untuk label </w:t>
      </w:r>
      <w:r w:rsidRPr="00913FCE">
        <w:rPr>
          <w:i/>
          <w:lang w:val="en-US"/>
        </w:rPr>
        <w:t>Positive</w:t>
      </w:r>
      <w:r>
        <w:rPr>
          <w:lang w:val="en-US"/>
        </w:rPr>
        <w:t xml:space="preserve">, 109 citra diprediksi benar untuk label </w:t>
      </w:r>
      <w:r w:rsidRPr="00913FCE">
        <w:rPr>
          <w:i/>
          <w:lang w:val="en-US"/>
        </w:rPr>
        <w:t>Negative</w:t>
      </w:r>
      <w:r>
        <w:rPr>
          <w:lang w:val="en-US"/>
        </w:rPr>
        <w:t xml:space="preserve">. Artinya tingkat kebenaran pada label </w:t>
      </w:r>
      <w:r w:rsidRPr="00913FCE">
        <w:rPr>
          <w:i/>
          <w:lang w:val="en-US"/>
        </w:rPr>
        <w:t>Positive</w:t>
      </w:r>
      <w:r>
        <w:rPr>
          <w:lang w:val="en-US"/>
        </w:rPr>
        <w:t xml:space="preserve"> sebesar 8 dari 117 citra pengujian dan tingkat  kesalahannya yaitu sebanyak 109 dari 117 citra pengujian. Kemudian untuk label </w:t>
      </w:r>
      <w:r w:rsidRPr="00DA6927">
        <w:rPr>
          <w:i/>
          <w:lang w:val="en-US"/>
        </w:rPr>
        <w:t xml:space="preserve">Negative </w:t>
      </w:r>
      <w:r>
        <w:rPr>
          <w:lang w:val="en-US"/>
        </w:rPr>
        <w:t xml:space="preserve">terdapat 106 citra yang diprediksi benar untuk label </w:t>
      </w:r>
      <w:r>
        <w:rPr>
          <w:i/>
          <w:lang w:val="en-US"/>
        </w:rPr>
        <w:t>Posi</w:t>
      </w:r>
      <w:r w:rsidRPr="00DA6927">
        <w:rPr>
          <w:i/>
          <w:lang w:val="en-US"/>
        </w:rPr>
        <w:t>tive</w:t>
      </w:r>
      <w:r>
        <w:rPr>
          <w:lang w:val="en-US"/>
        </w:rPr>
        <w:t>, 18 citra diprediksi benar untuk label</w:t>
      </w:r>
      <w:r w:rsidRPr="00DA6927">
        <w:rPr>
          <w:i/>
          <w:lang w:val="en-US"/>
        </w:rPr>
        <w:t xml:space="preserve"> Negative</w:t>
      </w:r>
      <w:r>
        <w:rPr>
          <w:lang w:val="en-US"/>
        </w:rPr>
        <w:t xml:space="preserve">. Artinya tingkat kebenaran pada label </w:t>
      </w:r>
      <w:r w:rsidRPr="00DA6927">
        <w:rPr>
          <w:i/>
          <w:lang w:val="en-US"/>
        </w:rPr>
        <w:t>Negative</w:t>
      </w:r>
      <w:r>
        <w:rPr>
          <w:lang w:val="en-US"/>
        </w:rPr>
        <w:t xml:space="preserve"> sebesar 106 dari 124 citra pengujian dan tingkat kesalahannya yaitu sebanyak 18 dari 124 citra pengujian. </w:t>
      </w:r>
    </w:p>
    <w:p w:rsidR="00A56BBD" w:rsidRDefault="00A56BBD" w:rsidP="00A56BBD">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A56BBD" w:rsidRPr="00DA6927" w:rsidRDefault="00A56BBD" w:rsidP="005B63CA">
      <w:pPr>
        <w:pStyle w:val="TEUnsoed-TextBodyspasi2"/>
        <w:numPr>
          <w:ilvl w:val="4"/>
          <w:numId w:val="10"/>
        </w:numPr>
        <w:rPr>
          <w:lang w:val="en-US"/>
        </w:rPr>
      </w:pPr>
      <w:r>
        <w:rPr>
          <w:lang w:val="en-US"/>
        </w:rPr>
        <w:t>Akurasi</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numPr>
                <w:ilvl w:val="0"/>
                <w:numId w:val="16"/>
              </w:numPr>
              <w:jc w:val="center"/>
              <w:rPr>
                <w:lang w:val="en-US"/>
              </w:rPr>
            </w:pPr>
            <m:oMath>
              <m:r>
                <w:rPr>
                  <w:rFonts w:ascii="Cambria Math" w:hAnsi="Cambria Math"/>
                  <w:lang w:val="en-US"/>
                </w:rPr>
                <m:t xml:space="preserve">Akurasi=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A56BBD" w:rsidRPr="00FE498C" w:rsidRDefault="00FE498C" w:rsidP="005B63CA">
      <w:pPr>
        <w:pStyle w:val="TEUnsoed-TextBodyspasi2"/>
        <w:ind w:left="1800" w:firstLine="0"/>
        <w:jc w:val="center"/>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36</m:t>
              </m:r>
            </m:num>
            <m:den>
              <m:r>
                <w:rPr>
                  <w:rFonts w:ascii="Cambria Math" w:hAnsi="Cambria Math"/>
                  <w:lang w:val="en-US"/>
                </w:rPr>
                <m:t>241</m:t>
              </m:r>
            </m:den>
          </m:f>
        </m:oMath>
      </m:oMathPara>
    </w:p>
    <w:p w:rsidR="00A56BBD" w:rsidRPr="00FE498C" w:rsidRDefault="00FE498C" w:rsidP="005B63CA">
      <w:pPr>
        <w:pStyle w:val="TEUnsoed-TextBodyspasi2"/>
        <w:ind w:left="1800" w:firstLine="0"/>
        <w:jc w:val="center"/>
        <w:rPr>
          <w:lang w:val="en-US"/>
        </w:rPr>
      </w:pPr>
      <m:oMathPara>
        <m:oMath>
          <m:r>
            <w:rPr>
              <w:rFonts w:ascii="Cambria Math" w:hAnsi="Cambria Math"/>
              <w:lang w:val="en-US"/>
            </w:rPr>
            <m:t>Akurasi = 0.15</m:t>
          </m:r>
        </m:oMath>
      </m:oMathPara>
    </w:p>
    <w:p w:rsidR="00A56BBD" w:rsidRDefault="00074896" w:rsidP="005B63CA">
      <w:pPr>
        <w:pStyle w:val="TEUnsoed-TextBodyspasi2"/>
        <w:numPr>
          <w:ilvl w:val="4"/>
          <w:numId w:val="10"/>
        </w:numPr>
        <w:rPr>
          <w:lang w:val="en-US"/>
        </w:rPr>
      </w:pPr>
      <w:r>
        <w:rPr>
          <w:lang w:val="en-US"/>
        </w:rPr>
        <w:t xml:space="preserve"> </w:t>
      </w:r>
      <w:r w:rsidR="00A56BBD">
        <w:rPr>
          <w:lang w:val="en-US"/>
        </w:rPr>
        <w:t>Presisi</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A56BBD" w:rsidRPr="00FE498C" w:rsidRDefault="00FE498C" w:rsidP="005B63CA">
      <w:pPr>
        <w:pStyle w:val="TEUnsoed-TextBodyspasi2"/>
        <w:ind w:left="1080" w:firstLine="0"/>
        <w:jc w:val="center"/>
        <w:rPr>
          <w:lang w:val="en-US"/>
        </w:rPr>
      </w:pPr>
      <m:oMathPara>
        <m:oMath>
          <m:r>
            <w:rPr>
              <w:rFonts w:ascii="Cambria Math" w:hAnsi="Cambria Math"/>
              <w:lang w:val="en-US"/>
            </w:rPr>
            <m:t xml:space="preserve">Presisi= </m:t>
          </m:r>
          <m:f>
            <m:fPr>
              <m:ctrlPr>
                <w:rPr>
                  <w:rFonts w:ascii="Cambria Math" w:hAnsi="Cambria Math"/>
                  <w:i/>
                  <w:lang w:val="en-US"/>
                </w:rPr>
              </m:ctrlPr>
            </m:fPr>
            <m:num>
              <m:r>
                <w:rPr>
                  <w:rFonts w:ascii="Cambria Math" w:hAnsi="Cambria Math"/>
                  <w:lang w:val="en-US"/>
                </w:rPr>
                <m:t>8</m:t>
              </m:r>
            </m:num>
            <m:den>
              <m:r>
                <w:rPr>
                  <w:rFonts w:ascii="Cambria Math" w:hAnsi="Cambria Math"/>
                  <w:lang w:val="en-US"/>
                </w:rPr>
                <m:t>117</m:t>
              </m:r>
            </m:den>
          </m:f>
        </m:oMath>
      </m:oMathPara>
    </w:p>
    <w:p w:rsidR="00A56BBD" w:rsidRPr="00FE498C" w:rsidRDefault="00FE498C" w:rsidP="005B63CA">
      <w:pPr>
        <w:pStyle w:val="TEUnsoed-TextBodyspasi2"/>
        <w:ind w:left="1080" w:firstLine="0"/>
        <w:jc w:val="center"/>
        <w:rPr>
          <w:lang w:val="en-US"/>
        </w:rPr>
      </w:pPr>
      <m:oMathPara>
        <m:oMath>
          <m:r>
            <w:rPr>
              <w:rFonts w:ascii="Cambria Math" w:hAnsi="Cambria Math"/>
              <w:lang w:val="en-US"/>
            </w:rPr>
            <m:t>Presisi= 0.07</m:t>
          </m:r>
        </m:oMath>
      </m:oMathPara>
    </w:p>
    <w:p w:rsidR="00A56BBD" w:rsidRPr="00074896" w:rsidRDefault="00A56BBD" w:rsidP="005B63CA">
      <w:pPr>
        <w:pStyle w:val="TEUnsoed-TextBodyspasi2"/>
        <w:numPr>
          <w:ilvl w:val="4"/>
          <w:numId w:val="10"/>
        </w:numPr>
        <w:rPr>
          <w:i/>
          <w:lang w:val="en-US"/>
        </w:rPr>
      </w:pPr>
      <w:r w:rsidRPr="00074896">
        <w:rPr>
          <w:i/>
          <w:lang w:val="en-US"/>
        </w:rPr>
        <w:t>Recall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A56BBD" w:rsidRPr="00FE498C" w:rsidRDefault="00FE498C" w:rsidP="005B63CA">
      <w:pPr>
        <w:pStyle w:val="TEUnsoed-TextBodyspasi2"/>
        <w:ind w:left="1080" w:firstLine="0"/>
        <w:jc w:val="center"/>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8</m:t>
              </m:r>
            </m:num>
            <m:den>
              <m:r>
                <w:rPr>
                  <w:rFonts w:ascii="Cambria Math" w:hAnsi="Cambria Math"/>
                  <w:lang w:val="en-US"/>
                </w:rPr>
                <m:t>114</m:t>
              </m:r>
            </m:den>
          </m:f>
        </m:oMath>
      </m:oMathPara>
    </w:p>
    <w:p w:rsidR="00A56BBD" w:rsidRPr="00FE498C" w:rsidRDefault="00FE498C" w:rsidP="005B63CA">
      <w:pPr>
        <w:pStyle w:val="TEUnsoed-TextBodyspasi2"/>
        <w:ind w:left="1080" w:firstLine="0"/>
        <w:jc w:val="center"/>
        <w:rPr>
          <w:lang w:val="en-US"/>
        </w:rPr>
      </w:pPr>
      <m:oMathPara>
        <m:oMath>
          <m:r>
            <w:rPr>
              <w:rFonts w:ascii="Cambria Math" w:hAnsi="Cambria Math"/>
              <w:lang w:val="en-US"/>
            </w:rPr>
            <m:t>Recall= 0.07</m:t>
          </m:r>
        </m:oMath>
      </m:oMathPara>
    </w:p>
    <w:p w:rsidR="00A56BBD" w:rsidRDefault="00A56BBD" w:rsidP="005B63CA">
      <w:pPr>
        <w:pStyle w:val="TEUnsoed-TextBodyspasi2"/>
        <w:numPr>
          <w:ilvl w:val="4"/>
          <w:numId w:val="10"/>
        </w:numPr>
        <w:rPr>
          <w:i/>
          <w:lang w:val="en-US"/>
        </w:rPr>
      </w:pPr>
      <w:r w:rsidRPr="00074896">
        <w:rPr>
          <w:i/>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A56BBD" w:rsidRPr="00FE498C" w:rsidRDefault="00FE498C" w:rsidP="00722190">
      <w:pPr>
        <w:pStyle w:val="TEUnsoed-TextBodyspasi2"/>
        <w:ind w:firstLine="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0.07 x 0.07 </m:t>
              </m:r>
            </m:num>
            <m:den>
              <m:r>
                <w:rPr>
                  <w:rFonts w:ascii="Cambria Math" w:hAnsi="Cambria Math"/>
                  <w:lang w:val="en-US"/>
                </w:rPr>
                <m:t>0.07+0.07</m:t>
              </m:r>
            </m:den>
          </m:f>
        </m:oMath>
      </m:oMathPara>
    </w:p>
    <w:p w:rsidR="00A56BBD" w:rsidRPr="00FE498C" w:rsidRDefault="00FE498C" w:rsidP="005B63CA">
      <w:pPr>
        <w:pStyle w:val="TEUnsoed-TextBodyspasi2"/>
        <w:ind w:left="1080" w:firstLine="0"/>
        <w:jc w:val="center"/>
        <w:rPr>
          <w:lang w:val="en-US"/>
        </w:rPr>
      </w:pPr>
      <m:oMathPara>
        <m:oMath>
          <m:r>
            <w:rPr>
              <w:rFonts w:ascii="Cambria Math" w:hAnsi="Cambria Math"/>
              <w:lang w:val="en-US"/>
            </w:rPr>
            <m:t xml:space="preserve"> F1 score = 0.07</m:t>
          </m:r>
        </m:oMath>
      </m:oMathPara>
    </w:p>
    <w:p w:rsidR="005B63CA" w:rsidRDefault="005B63CA" w:rsidP="005B63CA">
      <w:pPr>
        <w:pStyle w:val="TEUnsoed-TextBodyspasi2"/>
        <w:ind w:firstLine="720"/>
        <w:rPr>
          <w:lang w:val="en-US"/>
        </w:rPr>
      </w:pPr>
      <w:r>
        <w:rPr>
          <w:lang w:val="en-US"/>
        </w:rPr>
        <w:t xml:space="preserve">Berdasarkan perhitungan akurasi, presisi, recall dan F1 dapat disimpulkan bahwa klasifikasi </w:t>
      </w:r>
      <w:r>
        <w:rPr>
          <w:i/>
          <w:lang w:val="en-US"/>
        </w:rPr>
        <w:t>covid positivity</w:t>
      </w:r>
      <w:r>
        <w:rPr>
          <w:lang w:val="en-US"/>
        </w:rPr>
        <w:t xml:space="preserve"> dengan model VGG16 dan citra </w:t>
      </w:r>
      <w:r>
        <w:rPr>
          <w:i/>
          <w:lang w:val="en-US"/>
        </w:rPr>
        <w:t xml:space="preserve">preprocessed </w:t>
      </w:r>
      <w:r>
        <w:rPr>
          <w:lang w:val="en-US"/>
        </w:rPr>
        <w:t xml:space="preserve">memiliki nilai masih jauh dari nilai 1.00, sehingga model belum mampu melakukan klasifikasi </w:t>
      </w:r>
      <w:r w:rsidRPr="00426BDA">
        <w:rPr>
          <w:i/>
          <w:lang w:val="en-US"/>
        </w:rPr>
        <w:t>CT scan</w:t>
      </w:r>
      <w:r>
        <w:rPr>
          <w:lang w:val="en-US"/>
        </w:rPr>
        <w:t xml:space="preserve"> dada secara akurat.</w:t>
      </w:r>
    </w:p>
    <w:p w:rsidR="005B63CA" w:rsidRPr="005B63CA" w:rsidRDefault="005B63CA" w:rsidP="005B63CA">
      <w:pPr>
        <w:pStyle w:val="TEUnsoed-TextBodyspasi2"/>
        <w:ind w:left="1080" w:firstLine="0"/>
        <w:jc w:val="center"/>
        <w:rPr>
          <w:lang w:val="en-US"/>
        </w:rPr>
      </w:pPr>
    </w:p>
    <w:p w:rsidR="008025EB" w:rsidRDefault="008025EB" w:rsidP="008025EB">
      <w:pPr>
        <w:pStyle w:val="Heading3"/>
        <w:rPr>
          <w:lang w:val="en-US"/>
        </w:rPr>
      </w:pPr>
      <w:bookmarkStart w:id="153" w:name="_Toc83471470"/>
      <w:r>
        <w:rPr>
          <w:lang w:val="en-US"/>
        </w:rPr>
        <w:t>Risk Classification ResNet50 (Original Image)</w:t>
      </w:r>
      <w:bookmarkEnd w:id="153"/>
    </w:p>
    <w:p w:rsidR="0020259A" w:rsidRDefault="008025EB" w:rsidP="00074896">
      <w:pPr>
        <w:pStyle w:val="TEUnsoed-TextBodyspasi2"/>
        <w:rPr>
          <w:lang w:val="en-US"/>
        </w:rPr>
      </w:pPr>
      <w:r>
        <w:rPr>
          <w:lang w:val="en-US"/>
        </w:rPr>
        <w:t xml:space="preserve">Proses pelatihan dan validasi pada klasifikasi </w:t>
      </w:r>
      <w:r w:rsidRPr="0020259A">
        <w:rPr>
          <w:i/>
          <w:lang w:val="en-US"/>
        </w:rPr>
        <w:t xml:space="preserve">risk </w:t>
      </w:r>
      <w:r>
        <w:rPr>
          <w:lang w:val="en-US"/>
        </w:rPr>
        <w:t xml:space="preserve">arsitektur ResNet50 dengan dataset </w:t>
      </w:r>
      <w:r w:rsidRPr="0020259A">
        <w:rPr>
          <w:i/>
          <w:lang w:val="en-US"/>
        </w:rPr>
        <w:t>original image</w:t>
      </w:r>
      <w:r>
        <w:rPr>
          <w:lang w:val="en-US"/>
        </w:rPr>
        <w:t xml:space="preserve"> menggunakan nilai </w:t>
      </w:r>
      <w:r w:rsidRPr="0020259A">
        <w:rPr>
          <w:i/>
          <w:lang w:val="en-US"/>
        </w:rPr>
        <w:t>epoch</w:t>
      </w:r>
      <w:r>
        <w:rPr>
          <w:lang w:val="en-US"/>
        </w:rPr>
        <w:t xml:space="preserve"> sebesar 50. Hasil pelatihan berupa akurasi pelatihan dan akurasi validasi sep</w:t>
      </w:r>
      <w:r w:rsidR="00074896">
        <w:rPr>
          <w:lang w:val="en-US"/>
        </w:rPr>
        <w:t xml:space="preserve">erti ditampilkan pada </w:t>
      </w:r>
      <w:r w:rsidR="00722190">
        <w:rPr>
          <w:lang w:val="en-US"/>
        </w:rPr>
        <w:fldChar w:fldCharType="begin"/>
      </w:r>
      <w:r w:rsidR="00722190">
        <w:rPr>
          <w:lang w:val="en-US"/>
        </w:rPr>
        <w:instrText xml:space="preserve"> REF _Ref80946663 \h </w:instrText>
      </w:r>
      <w:r w:rsidR="00722190">
        <w:rPr>
          <w:lang w:val="en-US"/>
        </w:rPr>
      </w:r>
      <w:r w:rsidR="00722190">
        <w:rPr>
          <w:lang w:val="en-US"/>
        </w:rPr>
        <w:fldChar w:fldCharType="separate"/>
      </w:r>
      <w:r w:rsidR="00722190" w:rsidRPr="00074896">
        <w:rPr>
          <w:sz w:val="22"/>
        </w:rPr>
        <w:t xml:space="preserve">Gambar </w:t>
      </w:r>
      <w:r w:rsidR="00722190">
        <w:rPr>
          <w:noProof/>
          <w:sz w:val="22"/>
        </w:rPr>
        <w:t>4</w:t>
      </w:r>
      <w:r w:rsidR="00722190">
        <w:rPr>
          <w:sz w:val="22"/>
        </w:rPr>
        <w:t>.</w:t>
      </w:r>
      <w:r w:rsidR="00722190">
        <w:rPr>
          <w:noProof/>
          <w:sz w:val="22"/>
        </w:rPr>
        <w:t>25</w:t>
      </w:r>
      <w:r w:rsidR="00722190">
        <w:rPr>
          <w:lang w:val="en-US"/>
        </w:rPr>
        <w:fldChar w:fldCharType="end"/>
      </w:r>
    </w:p>
    <w:p w:rsidR="00074896" w:rsidRDefault="00FE498C" w:rsidP="00074896">
      <w:pPr>
        <w:pStyle w:val="TEUnsoed-TextBodyspasi2"/>
        <w:keepNext/>
        <w:ind w:firstLine="0"/>
        <w:jc w:val="center"/>
      </w:pPr>
      <w:r>
        <w:rPr>
          <w:noProof/>
          <w:lang w:val="en-US" w:eastAsia="en-US" w:bidi="ar-SA"/>
        </w:rPr>
        <w:drawing>
          <wp:inline distT="0" distB="0" distL="0" distR="0" wp14:anchorId="6EEE7C06" wp14:editId="4E18EE7D">
            <wp:extent cx="3891280" cy="2902585"/>
            <wp:effectExtent l="0" t="0" r="0" b="0"/>
            <wp:docPr id="22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91280" cy="2902585"/>
                    </a:xfrm>
                    <a:prstGeom prst="rect">
                      <a:avLst/>
                    </a:prstGeom>
                    <a:noFill/>
                    <a:ln>
                      <a:noFill/>
                    </a:ln>
                  </pic:spPr>
                </pic:pic>
              </a:graphicData>
            </a:graphic>
          </wp:inline>
        </w:drawing>
      </w:r>
    </w:p>
    <w:p w:rsidR="00EE5AA8" w:rsidRPr="00074896" w:rsidRDefault="00074896" w:rsidP="00074896">
      <w:pPr>
        <w:pStyle w:val="Caption"/>
        <w:jc w:val="center"/>
        <w:rPr>
          <w:sz w:val="22"/>
          <w:lang w:val="en-US"/>
        </w:rPr>
      </w:pPr>
      <w:bookmarkStart w:id="154" w:name="_Ref80946663"/>
      <w:bookmarkStart w:id="155" w:name="_Toc83471353"/>
      <w:r w:rsidRPr="00074896">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25</w:t>
      </w:r>
      <w:r w:rsidR="00722190">
        <w:rPr>
          <w:sz w:val="22"/>
        </w:rPr>
        <w:fldChar w:fldCharType="end"/>
      </w:r>
      <w:bookmarkEnd w:id="154"/>
      <w:r w:rsidRPr="00074896">
        <w:rPr>
          <w:sz w:val="22"/>
          <w:lang w:val="en-US"/>
        </w:rPr>
        <w:t xml:space="preserve"> Kurva akurasi pelatihan dan validasi risk ResNet50 original image</w:t>
      </w:r>
      <w:bookmarkEnd w:id="155"/>
    </w:p>
    <w:p w:rsidR="00EE5AA8" w:rsidRDefault="00EE5AA8" w:rsidP="00EE5AA8">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mendekati nilai 1.00. Namun untuk garis oranye yang menunjuk</w:t>
      </w:r>
      <w:r w:rsidR="00592DB4">
        <w:rPr>
          <w:lang w:val="en-US"/>
        </w:rPr>
        <w:t>kan akurasi validasi masih</w:t>
      </w:r>
      <w:r>
        <w:rPr>
          <w:lang w:val="en-US"/>
        </w:rPr>
        <w:t xml:space="preserve"> jauh dari angka 1.00. Nilai akurasi pelatihan yang diperoleh pada </w:t>
      </w:r>
      <w:r w:rsidRPr="00BE7488">
        <w:rPr>
          <w:i/>
          <w:lang w:val="en-US"/>
        </w:rPr>
        <w:t>epoch</w:t>
      </w:r>
      <w:r w:rsidR="00592DB4">
        <w:rPr>
          <w:lang w:val="en-US"/>
        </w:rPr>
        <w:t xml:space="preserve"> ke-50 sebesar 0.8199</w:t>
      </w:r>
      <w:r>
        <w:rPr>
          <w:lang w:val="en-US"/>
        </w:rPr>
        <w:t xml:space="preserve">, sedangkan nilai akurasi validasi yang diperoleh pada </w:t>
      </w:r>
      <w:r w:rsidRPr="00BE7488">
        <w:rPr>
          <w:i/>
          <w:lang w:val="en-US"/>
        </w:rPr>
        <w:t xml:space="preserve">epoch </w:t>
      </w:r>
      <w:r w:rsidR="00592DB4">
        <w:rPr>
          <w:lang w:val="en-US"/>
        </w:rPr>
        <w:t>ke-50 sebesar 0.6680</w:t>
      </w:r>
      <w:r>
        <w:rPr>
          <w:lang w:val="en-US"/>
        </w:rPr>
        <w:t xml:space="preserve">. Oleh karena nilai akurasi validasi masih jauh dari angka 1.00 dan berada berada pada interval yang cukup jauh di bawah nilai akurasi pelatihan , maka dapat disimpulkan bahwa akurasi pelatihan dan akurasi validasi pada klasifikasi </w:t>
      </w:r>
      <w:r w:rsidR="00592DB4">
        <w:rPr>
          <w:i/>
          <w:lang w:val="en-US"/>
        </w:rPr>
        <w:t>risk</w:t>
      </w:r>
      <w:r>
        <w:rPr>
          <w:lang w:val="en-US"/>
        </w:rPr>
        <w:t xml:space="preserve"> dengan arsitektur </w:t>
      </w:r>
      <w:r w:rsidR="00592DB4">
        <w:rPr>
          <w:i/>
          <w:lang w:val="en-US"/>
        </w:rPr>
        <w:t>ResNet50</w:t>
      </w:r>
      <w:r>
        <w:rPr>
          <w:lang w:val="en-US"/>
        </w:rPr>
        <w:t xml:space="preserve"> dan </w:t>
      </w:r>
      <w:r w:rsidR="00592DB4">
        <w:rPr>
          <w:i/>
          <w:lang w:val="en-US"/>
        </w:rPr>
        <w:t xml:space="preserve">dataset original </w:t>
      </w:r>
      <w:r w:rsidRPr="00BC0463">
        <w:rPr>
          <w:i/>
          <w:lang w:val="en-US"/>
        </w:rPr>
        <w:t>image</w:t>
      </w:r>
      <w:r>
        <w:rPr>
          <w:lang w:val="en-US"/>
        </w:rPr>
        <w:t xml:space="preserve"> memiliki kondisi yang kurang baik atau disebut dengan kondisi </w:t>
      </w:r>
      <w:r>
        <w:rPr>
          <w:i/>
          <w:lang w:val="en-US"/>
        </w:rPr>
        <w:t>over</w:t>
      </w:r>
      <w:r w:rsidRPr="00BC0463">
        <w:rPr>
          <w:i/>
          <w:lang w:val="en-US"/>
        </w:rPr>
        <w:t>fit</w:t>
      </w:r>
      <w:r>
        <w:rPr>
          <w:i/>
          <w:lang w:val="en-US"/>
        </w:rPr>
        <w:t>ting</w:t>
      </w:r>
      <w:r>
        <w:rPr>
          <w:lang w:val="en-US"/>
        </w:rPr>
        <w:t>.</w:t>
      </w:r>
    </w:p>
    <w:p w:rsidR="00EE5AA8" w:rsidRDefault="00EE5AA8" w:rsidP="00EE5AA8">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xml:space="preserve">) validasi dapat dilihat pada </w:t>
      </w:r>
      <w:r w:rsidR="00722190">
        <w:rPr>
          <w:lang w:val="en-US"/>
        </w:rPr>
        <w:fldChar w:fldCharType="begin"/>
      </w:r>
      <w:r w:rsidR="00722190">
        <w:rPr>
          <w:lang w:val="en-US"/>
        </w:rPr>
        <w:instrText xml:space="preserve"> REF _Ref80946856 \h </w:instrText>
      </w:r>
      <w:r w:rsidR="00722190">
        <w:rPr>
          <w:lang w:val="en-US"/>
        </w:rPr>
      </w:r>
      <w:r w:rsidR="00722190">
        <w:rPr>
          <w:lang w:val="en-US"/>
        </w:rPr>
        <w:fldChar w:fldCharType="separate"/>
      </w:r>
      <w:r w:rsidR="00722190" w:rsidRPr="00DA38A4">
        <w:rPr>
          <w:sz w:val="22"/>
        </w:rPr>
        <w:t xml:space="preserve">Gambar </w:t>
      </w:r>
      <w:r w:rsidR="00722190">
        <w:rPr>
          <w:noProof/>
          <w:sz w:val="22"/>
        </w:rPr>
        <w:t>4</w:t>
      </w:r>
      <w:r w:rsidR="00722190">
        <w:rPr>
          <w:sz w:val="22"/>
        </w:rPr>
        <w:t>.</w:t>
      </w:r>
      <w:r w:rsidR="00722190">
        <w:rPr>
          <w:noProof/>
          <w:sz w:val="22"/>
        </w:rPr>
        <w:t>26</w:t>
      </w:r>
      <w:r w:rsidR="00722190">
        <w:rPr>
          <w:lang w:val="en-US"/>
        </w:rPr>
        <w:fldChar w:fldCharType="end"/>
      </w:r>
    </w:p>
    <w:p w:rsidR="00DA38A4" w:rsidRDefault="00FE498C" w:rsidP="00DA38A4">
      <w:pPr>
        <w:pStyle w:val="TEUnsoed-TextBodyspasi2"/>
        <w:keepNext/>
        <w:ind w:firstLine="0"/>
        <w:jc w:val="center"/>
      </w:pPr>
      <w:r>
        <w:rPr>
          <w:noProof/>
          <w:lang w:val="en-US" w:eastAsia="en-US" w:bidi="ar-SA"/>
        </w:rPr>
        <w:drawing>
          <wp:inline distT="0" distB="0" distL="0" distR="0" wp14:anchorId="2D81FD77" wp14:editId="6EE57FB7">
            <wp:extent cx="3763645" cy="2934335"/>
            <wp:effectExtent l="0" t="0" r="0" b="0"/>
            <wp:docPr id="22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3645" cy="2934335"/>
                    </a:xfrm>
                    <a:prstGeom prst="rect">
                      <a:avLst/>
                    </a:prstGeom>
                    <a:noFill/>
                    <a:ln>
                      <a:noFill/>
                    </a:ln>
                  </pic:spPr>
                </pic:pic>
              </a:graphicData>
            </a:graphic>
          </wp:inline>
        </w:drawing>
      </w:r>
    </w:p>
    <w:p w:rsidR="00EE5AA8" w:rsidRPr="00DA38A4" w:rsidRDefault="00DA38A4" w:rsidP="00DA38A4">
      <w:pPr>
        <w:pStyle w:val="Caption"/>
        <w:jc w:val="center"/>
        <w:rPr>
          <w:sz w:val="22"/>
          <w:lang w:val="en-US"/>
        </w:rPr>
      </w:pPr>
      <w:bookmarkStart w:id="156" w:name="_Ref80946856"/>
      <w:bookmarkStart w:id="157" w:name="_Toc83471354"/>
      <w:r w:rsidRPr="00DA38A4">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26</w:t>
      </w:r>
      <w:r w:rsidR="00722190">
        <w:rPr>
          <w:sz w:val="22"/>
        </w:rPr>
        <w:fldChar w:fldCharType="end"/>
      </w:r>
      <w:bookmarkEnd w:id="156"/>
      <w:r w:rsidRPr="00DA38A4">
        <w:rPr>
          <w:sz w:val="22"/>
          <w:lang w:val="en-US"/>
        </w:rPr>
        <w:t xml:space="preserve"> Kurva akurasi pelatihan dan validasi risk ResNet50 original image</w:t>
      </w:r>
      <w:bookmarkEnd w:id="157"/>
    </w:p>
    <w:p w:rsidR="00EE5AA8" w:rsidRDefault="00EE5AA8" w:rsidP="00EE5AA8">
      <w:pPr>
        <w:pStyle w:val="TEUnsoed-TextBodyspasi2"/>
        <w:rPr>
          <w:lang w:val="en-US"/>
        </w:rPr>
      </w:pPr>
      <w:r>
        <w:rPr>
          <w:lang w:val="en-US"/>
        </w:rPr>
        <w:t>Kurva kesalahan (</w:t>
      </w:r>
      <w:r w:rsidRPr="00BE7488">
        <w:rPr>
          <w:i/>
          <w:lang w:val="en-US"/>
        </w:rPr>
        <w:t>loss</w:t>
      </w:r>
      <w:r>
        <w:rPr>
          <w:lang w:val="en-US"/>
        </w:rPr>
        <w:t xml:space="preserve">) di atas menunjukkan bahwa nilai kesalahan pelatihan (garis biru) mendekati angka 0.00. Namun, untuk nilai kesalahan validasi masih jauh dari nilai 0.00. Nilai kesalahan pelatihan yang diperoleh pada </w:t>
      </w:r>
      <w:r w:rsidRPr="00BE7488">
        <w:rPr>
          <w:i/>
          <w:lang w:val="en-US"/>
        </w:rPr>
        <w:t>epoch</w:t>
      </w:r>
      <w:r w:rsidR="00592DB4">
        <w:rPr>
          <w:lang w:val="en-US"/>
        </w:rPr>
        <w:t xml:space="preserve"> ke-50 sebesar 0.4358,</w:t>
      </w:r>
      <w:r>
        <w:rPr>
          <w:lang w:val="en-US"/>
        </w:rPr>
        <w:t xml:space="preserve"> dan nilai kesalahan validasi yang diperoleh pada</w:t>
      </w:r>
      <w:r w:rsidRPr="00BE7488">
        <w:rPr>
          <w:i/>
          <w:lang w:val="en-US"/>
        </w:rPr>
        <w:t xml:space="preserve"> epoch</w:t>
      </w:r>
      <w:r w:rsidR="00592DB4">
        <w:rPr>
          <w:lang w:val="en-US"/>
        </w:rPr>
        <w:t xml:space="preserve"> ke-50 sebesar 0.8384</w:t>
      </w:r>
      <w:r>
        <w:rPr>
          <w:lang w:val="en-US"/>
        </w:rPr>
        <w:t>. Oleh karena nilai kesalahan validasi berada</w:t>
      </w:r>
      <w:r w:rsidR="00592DB4">
        <w:rPr>
          <w:lang w:val="en-US"/>
        </w:rPr>
        <w:t xml:space="preserve"> cukup</w:t>
      </w:r>
      <w:r>
        <w:rPr>
          <w:lang w:val="en-US"/>
        </w:rPr>
        <w:t xml:space="preserve"> jauh di atas nilai kesalahan pelatihan maka dapat disimpulkan bahwa akurasi pelatihan dan akurasi validasi pada klasifikasi </w:t>
      </w:r>
      <w:r w:rsidR="00592DB4">
        <w:rPr>
          <w:i/>
          <w:lang w:val="en-US"/>
        </w:rPr>
        <w:t>risk</w:t>
      </w:r>
      <w:r w:rsidRPr="004B166A">
        <w:rPr>
          <w:i/>
          <w:lang w:val="en-US"/>
        </w:rPr>
        <w:t xml:space="preserve"> </w:t>
      </w:r>
      <w:r>
        <w:rPr>
          <w:lang w:val="en-US"/>
        </w:rPr>
        <w:t xml:space="preserve">dengan arsitektur </w:t>
      </w:r>
      <w:r w:rsidR="00592DB4">
        <w:rPr>
          <w:i/>
          <w:lang w:val="en-US"/>
        </w:rPr>
        <w:t>ResNet50</w:t>
      </w:r>
      <w:r>
        <w:rPr>
          <w:lang w:val="en-US"/>
        </w:rPr>
        <w:t xml:space="preserve"> yang menggunakan dataset citra </w:t>
      </w:r>
      <w:r w:rsidR="00592DB4">
        <w:rPr>
          <w:i/>
          <w:lang w:val="en-US"/>
        </w:rPr>
        <w:t xml:space="preserve">original </w:t>
      </w:r>
      <w:r>
        <w:rPr>
          <w:lang w:val="en-US"/>
        </w:rPr>
        <w:t xml:space="preserve"> memiliki kondisi yang kurang baik atau disebut dengan kondisi </w:t>
      </w:r>
      <w:r>
        <w:rPr>
          <w:i/>
          <w:lang w:val="en-US"/>
        </w:rPr>
        <w:t>over</w:t>
      </w:r>
      <w:r w:rsidRPr="00BE7488">
        <w:rPr>
          <w:i/>
          <w:lang w:val="en-US"/>
        </w:rPr>
        <w:t>fi</w:t>
      </w:r>
      <w:r>
        <w:rPr>
          <w:i/>
          <w:lang w:val="en-US"/>
        </w:rPr>
        <w:t>tting</w:t>
      </w:r>
      <w:r>
        <w:rPr>
          <w:lang w:val="en-US"/>
        </w:rPr>
        <w:t>.</w:t>
      </w:r>
    </w:p>
    <w:p w:rsidR="00EE5AA8" w:rsidRDefault="00EE5AA8" w:rsidP="00EE5AA8">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_Ref80947165 \h </w:instrText>
      </w:r>
      <w:r w:rsidR="00722190">
        <w:rPr>
          <w:lang w:val="en-US"/>
        </w:rPr>
      </w:r>
      <w:r w:rsidR="00722190">
        <w:rPr>
          <w:lang w:val="en-US"/>
        </w:rPr>
        <w:fldChar w:fldCharType="separate"/>
      </w:r>
      <w:r w:rsidR="00722190" w:rsidRPr="00DA38A4">
        <w:rPr>
          <w:sz w:val="22"/>
        </w:rPr>
        <w:t xml:space="preserve">Gambar </w:t>
      </w:r>
      <w:r w:rsidR="00722190">
        <w:rPr>
          <w:noProof/>
          <w:sz w:val="22"/>
        </w:rPr>
        <w:t>4</w:t>
      </w:r>
      <w:r w:rsidR="00722190">
        <w:rPr>
          <w:sz w:val="22"/>
        </w:rPr>
        <w:t>.</w:t>
      </w:r>
      <w:r w:rsidR="00722190">
        <w:rPr>
          <w:noProof/>
          <w:sz w:val="22"/>
        </w:rPr>
        <w:t>27</w:t>
      </w:r>
      <w:r w:rsidR="00722190">
        <w:rPr>
          <w:lang w:val="en-US"/>
        </w:rPr>
        <w:fldChar w:fldCharType="end"/>
      </w:r>
    </w:p>
    <w:p w:rsidR="00DA38A4" w:rsidRDefault="00FE498C" w:rsidP="00DA38A4">
      <w:pPr>
        <w:pStyle w:val="TEUnsoed-TextBodyspasi2"/>
        <w:keepNext/>
        <w:ind w:firstLine="0"/>
        <w:jc w:val="center"/>
      </w:pPr>
      <w:r>
        <w:rPr>
          <w:noProof/>
          <w:lang w:val="en-US" w:eastAsia="en-US" w:bidi="ar-SA"/>
        </w:rPr>
        <w:drawing>
          <wp:inline distT="0" distB="0" distL="0" distR="0" wp14:anchorId="7561863D" wp14:editId="3967CE9E">
            <wp:extent cx="4178300" cy="3423920"/>
            <wp:effectExtent l="0" t="0" r="0" b="0"/>
            <wp:docPr id="22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8300" cy="3423920"/>
                    </a:xfrm>
                    <a:prstGeom prst="rect">
                      <a:avLst/>
                    </a:prstGeom>
                    <a:noFill/>
                    <a:ln>
                      <a:noFill/>
                    </a:ln>
                  </pic:spPr>
                </pic:pic>
              </a:graphicData>
            </a:graphic>
          </wp:inline>
        </w:drawing>
      </w:r>
    </w:p>
    <w:p w:rsidR="00EE5AA8" w:rsidRPr="00DA38A4" w:rsidRDefault="00DA38A4" w:rsidP="00DA38A4">
      <w:pPr>
        <w:pStyle w:val="Caption"/>
        <w:jc w:val="center"/>
        <w:rPr>
          <w:sz w:val="22"/>
          <w:lang w:val="en-US"/>
        </w:rPr>
      </w:pPr>
      <w:bookmarkStart w:id="158" w:name="_Ref80947165"/>
      <w:bookmarkStart w:id="159" w:name="_Toc83471355"/>
      <w:r w:rsidRPr="00DA38A4">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27</w:t>
      </w:r>
      <w:r w:rsidR="00722190">
        <w:rPr>
          <w:sz w:val="22"/>
        </w:rPr>
        <w:fldChar w:fldCharType="end"/>
      </w:r>
      <w:bookmarkEnd w:id="158"/>
      <w:r w:rsidRPr="00DA38A4">
        <w:rPr>
          <w:sz w:val="22"/>
          <w:lang w:val="en-US"/>
        </w:rPr>
        <w:t xml:space="preserve"> Confusion matrix risk VGG16 original image</w:t>
      </w:r>
      <w:bookmarkEnd w:id="159"/>
    </w:p>
    <w:p w:rsidR="00EE5AA8" w:rsidRDefault="00DA38A4" w:rsidP="00EE5AA8">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_Ref80947165 \h </w:instrText>
      </w:r>
      <w:r w:rsidR="00722190">
        <w:rPr>
          <w:lang w:val="en-US"/>
        </w:rPr>
      </w:r>
      <w:r w:rsidR="00722190">
        <w:rPr>
          <w:lang w:val="en-US"/>
        </w:rPr>
        <w:fldChar w:fldCharType="separate"/>
      </w:r>
      <w:r w:rsidR="00722190" w:rsidRPr="00DA38A4">
        <w:rPr>
          <w:sz w:val="22"/>
        </w:rPr>
        <w:t xml:space="preserve">Gambar </w:t>
      </w:r>
      <w:r w:rsidR="00722190">
        <w:rPr>
          <w:noProof/>
          <w:sz w:val="22"/>
        </w:rPr>
        <w:t>4</w:t>
      </w:r>
      <w:r w:rsidR="00722190">
        <w:rPr>
          <w:sz w:val="22"/>
        </w:rPr>
        <w:t>.</w:t>
      </w:r>
      <w:r w:rsidR="00722190">
        <w:rPr>
          <w:noProof/>
          <w:sz w:val="22"/>
        </w:rPr>
        <w:t>27</w:t>
      </w:r>
      <w:r w:rsidR="00722190">
        <w:rPr>
          <w:lang w:val="en-US"/>
        </w:rPr>
        <w:fldChar w:fldCharType="end"/>
      </w:r>
      <w:r w:rsidR="00EE5AA8">
        <w:rPr>
          <w:lang w:val="en-US"/>
        </w:rPr>
        <w:t xml:space="preserve"> dapat diketahui gar</w:t>
      </w:r>
      <w:r>
        <w:rPr>
          <w:lang w:val="en-US"/>
        </w:rPr>
        <w:t>is y menunjukkan label sebenar</w:t>
      </w:r>
      <w:r w:rsidR="00EE5AA8">
        <w:rPr>
          <w:lang w:val="en-US"/>
        </w:rPr>
        <w:t>nya</w:t>
      </w:r>
      <w:r>
        <w:rPr>
          <w:lang w:val="en-US"/>
        </w:rPr>
        <w:t>,</w:t>
      </w:r>
      <w:r w:rsidR="00EE5AA8">
        <w:rPr>
          <w:lang w:val="en-US"/>
        </w:rPr>
        <w:t xml:space="preserve"> sedangkan garis x menunjukkan label prediksi. Pada label </w:t>
      </w:r>
      <w:r w:rsidR="00592DB4">
        <w:rPr>
          <w:i/>
          <w:lang w:val="en-US"/>
        </w:rPr>
        <w:t>Control</w:t>
      </w:r>
      <w:r w:rsidR="00EE5AA8" w:rsidRPr="004B166A">
        <w:rPr>
          <w:i/>
          <w:lang w:val="en-US"/>
        </w:rPr>
        <w:t xml:space="preserve"> </w:t>
      </w:r>
      <w:r w:rsidR="00592DB4">
        <w:rPr>
          <w:lang w:val="en-US"/>
        </w:rPr>
        <w:t>terdapat 100</w:t>
      </w:r>
      <w:r w:rsidR="00EE5AA8">
        <w:rPr>
          <w:lang w:val="en-US"/>
        </w:rPr>
        <w:t xml:space="preserve"> citra yang diprediksi benar untuk label </w:t>
      </w:r>
      <w:r w:rsidR="00592DB4">
        <w:rPr>
          <w:i/>
          <w:lang w:val="en-US"/>
        </w:rPr>
        <w:t>Control</w:t>
      </w:r>
      <w:r w:rsidR="00592DB4">
        <w:rPr>
          <w:lang w:val="en-US"/>
        </w:rPr>
        <w:t>, 1</w:t>
      </w:r>
      <w:r w:rsidR="00EE5AA8">
        <w:rPr>
          <w:lang w:val="en-US"/>
        </w:rPr>
        <w:t xml:space="preserve"> citra diprediksi benar untuk label </w:t>
      </w:r>
      <w:r w:rsidR="00592DB4">
        <w:rPr>
          <w:i/>
          <w:lang w:val="en-US"/>
        </w:rPr>
        <w:t>Type I</w:t>
      </w:r>
      <w:r w:rsidR="00592DB4">
        <w:rPr>
          <w:lang w:val="en-US"/>
        </w:rPr>
        <w:t>, dan 3</w:t>
      </w:r>
      <w:r w:rsidR="00EE5AA8">
        <w:rPr>
          <w:lang w:val="en-US"/>
        </w:rPr>
        <w:t xml:space="preserve"> citra diprediksi benar untuk label </w:t>
      </w:r>
      <w:r w:rsidR="00592DB4">
        <w:rPr>
          <w:i/>
          <w:lang w:val="en-US"/>
        </w:rPr>
        <w:t>Type II</w:t>
      </w:r>
      <w:r w:rsidR="00EE5AA8">
        <w:rPr>
          <w:lang w:val="en-US"/>
        </w:rPr>
        <w:t xml:space="preserve">. Artinya tingkat kebenaran pada label </w:t>
      </w:r>
      <w:r w:rsidR="00592DB4">
        <w:rPr>
          <w:i/>
          <w:lang w:val="en-US"/>
        </w:rPr>
        <w:t>Control</w:t>
      </w:r>
      <w:r w:rsidR="00592DB4">
        <w:rPr>
          <w:lang w:val="en-US"/>
        </w:rPr>
        <w:t xml:space="preserve"> sebesar 100 dari 10</w:t>
      </w:r>
      <w:r w:rsidR="00EE5AA8">
        <w:rPr>
          <w:lang w:val="en-US"/>
        </w:rPr>
        <w:t>4 citra pengujian dan tingka</w:t>
      </w:r>
      <w:r w:rsidR="00592DB4">
        <w:rPr>
          <w:lang w:val="en-US"/>
        </w:rPr>
        <w:t>t kesalahannya yaitu sebanyak 4 dari 10</w:t>
      </w:r>
      <w:r w:rsidR="00EE5AA8">
        <w:rPr>
          <w:lang w:val="en-US"/>
        </w:rPr>
        <w:t xml:space="preserve">4 citra pengujian. Kemudian untuk label </w:t>
      </w:r>
      <w:r w:rsidR="00592DB4">
        <w:rPr>
          <w:i/>
          <w:lang w:val="en-US"/>
        </w:rPr>
        <w:t>Type I</w:t>
      </w:r>
      <w:r w:rsidR="00592DB4">
        <w:rPr>
          <w:lang w:val="en-US"/>
        </w:rPr>
        <w:t xml:space="preserve"> terdapat 28</w:t>
      </w:r>
      <w:r w:rsidR="00EE5AA8">
        <w:rPr>
          <w:lang w:val="en-US"/>
        </w:rPr>
        <w:t xml:space="preserve"> citra yang diprediksi benar untuk label </w:t>
      </w:r>
      <w:r w:rsidR="00592DB4">
        <w:rPr>
          <w:i/>
          <w:lang w:val="en-US"/>
        </w:rPr>
        <w:t>Control</w:t>
      </w:r>
      <w:r w:rsidR="00592DB4">
        <w:rPr>
          <w:lang w:val="en-US"/>
        </w:rPr>
        <w:t>, 71</w:t>
      </w:r>
      <w:r w:rsidR="00EE5AA8">
        <w:rPr>
          <w:lang w:val="en-US"/>
        </w:rPr>
        <w:t xml:space="preserve"> citra diprediksi benar untuk label </w:t>
      </w:r>
      <w:r w:rsidR="00592DB4">
        <w:rPr>
          <w:i/>
          <w:lang w:val="en-US"/>
        </w:rPr>
        <w:t>Type I</w:t>
      </w:r>
      <w:r w:rsidR="00592DB4">
        <w:rPr>
          <w:lang w:val="en-US"/>
        </w:rPr>
        <w:t>, dan 4</w:t>
      </w:r>
      <w:r w:rsidR="00EE5AA8">
        <w:rPr>
          <w:lang w:val="en-US"/>
        </w:rPr>
        <w:t xml:space="preserve"> citra diprediksi benar untuk label </w:t>
      </w:r>
      <w:r w:rsidR="00592DB4">
        <w:rPr>
          <w:i/>
          <w:lang w:val="en-US"/>
        </w:rPr>
        <w:t>Type II</w:t>
      </w:r>
      <w:r w:rsidR="00EE5AA8">
        <w:rPr>
          <w:lang w:val="en-US"/>
        </w:rPr>
        <w:t xml:space="preserve">. Artinya tingkat kebenaran pada label </w:t>
      </w:r>
      <w:r w:rsidR="00592DB4">
        <w:rPr>
          <w:i/>
          <w:lang w:val="en-US"/>
        </w:rPr>
        <w:t>Type I</w:t>
      </w:r>
      <w:r w:rsidR="00592DB4">
        <w:rPr>
          <w:lang w:val="en-US"/>
        </w:rPr>
        <w:t xml:space="preserve"> sebesar 71 dari 103</w:t>
      </w:r>
      <w:r w:rsidR="00EE5AA8">
        <w:rPr>
          <w:lang w:val="en-US"/>
        </w:rPr>
        <w:t xml:space="preserve"> citra pengujian dan tingka</w:t>
      </w:r>
      <w:r w:rsidR="00592DB4">
        <w:rPr>
          <w:lang w:val="en-US"/>
        </w:rPr>
        <w:t>t kesalahannya yaitu sebanyak 32 dari 103</w:t>
      </w:r>
      <w:r w:rsidR="00EE5AA8">
        <w:rPr>
          <w:lang w:val="en-US"/>
        </w:rPr>
        <w:t xml:space="preserve"> citra penguj</w:t>
      </w:r>
      <w:r w:rsidR="00592DB4">
        <w:rPr>
          <w:lang w:val="en-US"/>
        </w:rPr>
        <w:t xml:space="preserve">ian. Sedangkan untuk label </w:t>
      </w:r>
      <w:r w:rsidR="00592DB4" w:rsidRPr="00592DB4">
        <w:rPr>
          <w:i/>
          <w:lang w:val="en-US"/>
        </w:rPr>
        <w:t>Type II</w:t>
      </w:r>
      <w:r w:rsidR="00592DB4">
        <w:rPr>
          <w:lang w:val="en-US"/>
        </w:rPr>
        <w:t xml:space="preserve"> terdapat 24</w:t>
      </w:r>
      <w:r w:rsidR="00EE5AA8">
        <w:rPr>
          <w:lang w:val="en-US"/>
        </w:rPr>
        <w:t xml:space="preserve"> citra yang diprediksi benar untuk label </w:t>
      </w:r>
      <w:r w:rsidR="00592DB4">
        <w:rPr>
          <w:i/>
          <w:lang w:val="en-US"/>
        </w:rPr>
        <w:t>Control</w:t>
      </w:r>
      <w:r w:rsidR="00EE5AA8">
        <w:rPr>
          <w:lang w:val="en-US"/>
        </w:rPr>
        <w:t xml:space="preserve">, 3 citra diprediksi benar untuk label </w:t>
      </w:r>
      <w:r w:rsidR="00F1477B">
        <w:rPr>
          <w:i/>
          <w:lang w:val="en-US"/>
        </w:rPr>
        <w:t>Type I</w:t>
      </w:r>
      <w:r w:rsidR="00F1477B">
        <w:rPr>
          <w:lang w:val="en-US"/>
        </w:rPr>
        <w:t>, dan 77</w:t>
      </w:r>
      <w:r w:rsidR="00EE5AA8">
        <w:rPr>
          <w:lang w:val="en-US"/>
        </w:rPr>
        <w:t xml:space="preserve"> citra diprediksi benar untuk label </w:t>
      </w:r>
      <w:r w:rsidR="00F1477B">
        <w:rPr>
          <w:i/>
          <w:lang w:val="en-US"/>
        </w:rPr>
        <w:t>Type II</w:t>
      </w:r>
      <w:r w:rsidR="00EE5AA8">
        <w:rPr>
          <w:lang w:val="en-US"/>
        </w:rPr>
        <w:t>. Artin</w:t>
      </w:r>
      <w:r w:rsidR="00F1477B">
        <w:rPr>
          <w:lang w:val="en-US"/>
        </w:rPr>
        <w:t>ya tingkat kebenaran pada label Type I sebesar 77 dari 104</w:t>
      </w:r>
      <w:r w:rsidR="00EE5AA8">
        <w:rPr>
          <w:lang w:val="en-US"/>
        </w:rPr>
        <w:t xml:space="preserve"> citra pengujian dan tingkat kesalahannya yaitu sebanyak </w:t>
      </w:r>
      <w:r w:rsidR="00F1477B">
        <w:rPr>
          <w:lang w:val="en-US"/>
        </w:rPr>
        <w:t>27 dari 104</w:t>
      </w:r>
      <w:r w:rsidR="00EE5AA8">
        <w:rPr>
          <w:lang w:val="en-US"/>
        </w:rPr>
        <w:t xml:space="preserve"> citra pengujian.</w:t>
      </w:r>
    </w:p>
    <w:p w:rsidR="00EE5AA8" w:rsidRDefault="00EE5AA8" w:rsidP="00EE5AA8">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EE5AA8" w:rsidRDefault="00EE5AA8" w:rsidP="00CA3648">
      <w:pPr>
        <w:pStyle w:val="TEUnsoed-TextBodyspasi2"/>
        <w:numPr>
          <w:ilvl w:val="5"/>
          <w:numId w:val="10"/>
        </w:numPr>
        <w:tabs>
          <w:tab w:val="clear" w:pos="2520"/>
          <w:tab w:val="left" w:pos="1440"/>
          <w:tab w:val="left" w:pos="1710"/>
          <w:tab w:val="num" w:pos="2070"/>
        </w:tabs>
        <w:ind w:left="1440"/>
        <w:rPr>
          <w:lang w:val="en-US"/>
        </w:rPr>
      </w:pPr>
      <w:r>
        <w:rPr>
          <w:lang w:val="en-US"/>
        </w:rPr>
        <w:t>Akurasi</w:t>
      </w:r>
    </w:p>
    <w:p w:rsidR="00EE5AA8" w:rsidRDefault="00EE5AA8" w:rsidP="00EE5AA8">
      <w:pPr>
        <w:pStyle w:val="TEUnsoed-TextBodyspasi2"/>
        <w:numPr>
          <w:ilvl w:val="0"/>
          <w:numId w:val="16"/>
        </w:numPr>
        <w:rPr>
          <w:lang w:val="en-US"/>
        </w:rPr>
      </w:pPr>
      <w:r>
        <w:rPr>
          <w:lang w:val="en-US"/>
        </w:rPr>
        <w:t xml:space="preserve">Akurasi </w:t>
      </w:r>
      <w:r w:rsidR="00F1477B">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722190">
            <w:pPr>
              <w:pStyle w:val="TEUnsoed-TextBodyspasi2"/>
              <w:ind w:left="1800" w:firstLine="0"/>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EE5AA8" w:rsidRPr="00FE498C" w:rsidRDefault="00FE498C" w:rsidP="00CA3648">
      <w:pPr>
        <w:pStyle w:val="TEUnsoed-TextBodyspasi2"/>
        <w:ind w:left="1800" w:firstLine="0"/>
        <w:jc w:val="center"/>
        <w:rPr>
          <w:lang w:val="en-US"/>
        </w:rPr>
      </w:pPr>
      <m:oMathPara>
        <m:oMath>
          <m:r>
            <w:rPr>
              <w:rFonts w:ascii="Cambria Math" w:hAnsi="Cambria Math"/>
              <w:lang w:val="en-US"/>
            </w:rPr>
            <m:t xml:space="preserve">Akurasi Control= </m:t>
          </m:r>
          <m:f>
            <m:fPr>
              <m:ctrlPr>
                <w:rPr>
                  <w:rFonts w:ascii="Cambria Math" w:hAnsi="Cambria Math"/>
                  <w:i/>
                  <w:lang w:val="en-US"/>
                </w:rPr>
              </m:ctrlPr>
            </m:fPr>
            <m:num>
              <m:r>
                <w:rPr>
                  <w:rFonts w:ascii="Cambria Math" w:hAnsi="Cambria Math"/>
                  <w:lang w:val="en-US"/>
                </w:rPr>
                <m:t>255</m:t>
              </m:r>
            </m:num>
            <m:den>
              <m:r>
                <w:rPr>
                  <w:rFonts w:ascii="Cambria Math" w:hAnsi="Cambria Math"/>
                  <w:lang w:val="en-US"/>
                </w:rPr>
                <m:t>311</m:t>
              </m:r>
            </m:den>
          </m:f>
        </m:oMath>
      </m:oMathPara>
    </w:p>
    <w:p w:rsidR="00EE5AA8" w:rsidRPr="00FE498C" w:rsidRDefault="00FE498C" w:rsidP="00CA3648">
      <w:pPr>
        <w:pStyle w:val="TEUnsoed-TextBodyspasi2"/>
        <w:ind w:left="1800" w:firstLine="0"/>
        <w:jc w:val="center"/>
        <w:rPr>
          <w:lang w:val="en-US"/>
        </w:rPr>
      </w:pPr>
      <m:oMathPara>
        <m:oMath>
          <m:r>
            <w:rPr>
              <w:rFonts w:ascii="Cambria Math" w:hAnsi="Cambria Math"/>
              <w:lang w:val="en-US"/>
            </w:rPr>
            <m:t>Akurasi Control= 0.82</m:t>
          </m:r>
        </m:oMath>
      </m:oMathPara>
    </w:p>
    <w:p w:rsidR="00EE5AA8" w:rsidRDefault="00F1477B" w:rsidP="00EE5AA8">
      <w:pPr>
        <w:pStyle w:val="TEUnsoed-TextBodyspasi2"/>
        <w:numPr>
          <w:ilvl w:val="0"/>
          <w:numId w:val="16"/>
        </w:numPr>
        <w:rPr>
          <w:lang w:val="en-US"/>
        </w:rPr>
      </w:pPr>
      <w:r>
        <w:rPr>
          <w:lang w:val="en-US"/>
        </w:rPr>
        <w:t>Akurasi Type I</w:t>
      </w:r>
    </w:p>
    <w:p w:rsidR="00EE5AA8" w:rsidRPr="00FE498C" w:rsidRDefault="00FE498C" w:rsidP="00CA3648">
      <w:pPr>
        <w:pStyle w:val="TEUnsoed-TextBodyspasi2"/>
        <w:ind w:left="1800" w:firstLine="0"/>
        <w:jc w:val="center"/>
        <w:rPr>
          <w:lang w:val="en-US"/>
        </w:rPr>
      </w:pPr>
      <m:oMathPara>
        <m:oMath>
          <m:r>
            <w:rPr>
              <w:rFonts w:ascii="Cambria Math" w:hAnsi="Cambria Math"/>
              <w:lang w:val="en-US"/>
            </w:rPr>
            <m:t xml:space="preserve">Akurasi Type I= </m:t>
          </m:r>
          <m:f>
            <m:fPr>
              <m:ctrlPr>
                <w:rPr>
                  <w:rFonts w:ascii="Cambria Math" w:hAnsi="Cambria Math"/>
                  <w:i/>
                  <w:lang w:val="en-US"/>
                </w:rPr>
              </m:ctrlPr>
            </m:fPr>
            <m:num>
              <m:r>
                <w:rPr>
                  <w:rFonts w:ascii="Cambria Math" w:hAnsi="Cambria Math"/>
                  <w:lang w:val="en-US"/>
                </w:rPr>
                <m:t>275</m:t>
              </m:r>
            </m:num>
            <m:den>
              <m:r>
                <w:rPr>
                  <w:rFonts w:ascii="Cambria Math" w:hAnsi="Cambria Math"/>
                  <w:lang w:val="en-US"/>
                </w:rPr>
                <m:t>311</m:t>
              </m:r>
            </m:den>
          </m:f>
        </m:oMath>
      </m:oMathPara>
    </w:p>
    <w:p w:rsidR="00EE5AA8" w:rsidRPr="00FE498C" w:rsidRDefault="00FE498C" w:rsidP="00CA3648">
      <w:pPr>
        <w:pStyle w:val="TEUnsoed-TextBodyspasi2"/>
        <w:ind w:left="1800" w:firstLine="0"/>
        <w:jc w:val="center"/>
        <w:rPr>
          <w:lang w:val="en-US"/>
        </w:rPr>
      </w:pPr>
      <m:oMathPara>
        <m:oMath>
          <m:r>
            <w:rPr>
              <w:rFonts w:ascii="Cambria Math" w:hAnsi="Cambria Math"/>
              <w:lang w:val="en-US"/>
            </w:rPr>
            <m:t>Akurasi Type I= 0.88</m:t>
          </m:r>
        </m:oMath>
      </m:oMathPara>
    </w:p>
    <w:p w:rsidR="00EE5AA8" w:rsidRDefault="00EE5AA8" w:rsidP="00EE5AA8">
      <w:pPr>
        <w:pStyle w:val="TEUnsoed-TextBodyspasi2"/>
        <w:numPr>
          <w:ilvl w:val="0"/>
          <w:numId w:val="16"/>
        </w:numPr>
        <w:rPr>
          <w:lang w:val="en-US"/>
        </w:rPr>
      </w:pPr>
      <w:r>
        <w:rPr>
          <w:lang w:val="en-US"/>
        </w:rPr>
        <w:t xml:space="preserve">Akurasi </w:t>
      </w:r>
      <w:r w:rsidR="00F1477B">
        <w:rPr>
          <w:i/>
          <w:lang w:val="en-US"/>
        </w:rPr>
        <w:t>Type II</w:t>
      </w:r>
    </w:p>
    <w:p w:rsidR="00EE5AA8" w:rsidRPr="00FE498C" w:rsidRDefault="00FE498C" w:rsidP="00CA3648">
      <w:pPr>
        <w:pStyle w:val="TEUnsoed-TextBodyspasi2"/>
        <w:ind w:left="1800" w:firstLine="0"/>
        <w:jc w:val="center"/>
        <w:rPr>
          <w:lang w:val="en-US"/>
        </w:rPr>
      </w:pPr>
      <m:oMathPara>
        <m:oMath>
          <m:r>
            <w:rPr>
              <w:rFonts w:ascii="Cambria Math" w:hAnsi="Cambria Math"/>
              <w:lang w:val="en-US"/>
            </w:rPr>
            <m:t xml:space="preserve">Akurasi Type II= </m:t>
          </m:r>
          <m:f>
            <m:fPr>
              <m:ctrlPr>
                <w:rPr>
                  <w:rFonts w:ascii="Cambria Math" w:hAnsi="Cambria Math"/>
                  <w:i/>
                  <w:lang w:val="en-US"/>
                </w:rPr>
              </m:ctrlPr>
            </m:fPr>
            <m:num>
              <m:r>
                <w:rPr>
                  <w:rFonts w:ascii="Cambria Math" w:hAnsi="Cambria Math"/>
                  <w:lang w:val="en-US"/>
                </w:rPr>
                <m:t>277</m:t>
              </m:r>
            </m:num>
            <m:den>
              <m:r>
                <w:rPr>
                  <w:rFonts w:ascii="Cambria Math" w:hAnsi="Cambria Math"/>
                  <w:lang w:val="en-US"/>
                </w:rPr>
                <m:t>311</m:t>
              </m:r>
            </m:den>
          </m:f>
        </m:oMath>
      </m:oMathPara>
    </w:p>
    <w:p w:rsidR="00EE5AA8" w:rsidRPr="00FE498C" w:rsidRDefault="00FE498C" w:rsidP="00CA3648">
      <w:pPr>
        <w:pStyle w:val="TEUnsoed-TextBodyspasi2"/>
        <w:ind w:left="1800" w:firstLine="0"/>
        <w:jc w:val="center"/>
        <w:rPr>
          <w:lang w:val="en-US"/>
        </w:rPr>
      </w:pPr>
      <m:oMathPara>
        <m:oMath>
          <m:r>
            <w:rPr>
              <w:rFonts w:ascii="Cambria Math" w:hAnsi="Cambria Math"/>
              <w:lang w:val="en-US"/>
            </w:rPr>
            <m:t>Akurasi Type II=0.89</m:t>
          </m:r>
        </m:oMath>
      </m:oMathPara>
    </w:p>
    <w:p w:rsidR="00EE5AA8" w:rsidRDefault="00EE5AA8" w:rsidP="00EE5AA8">
      <w:pPr>
        <w:pStyle w:val="TEUnsoed-TextBodyspasi2"/>
        <w:numPr>
          <w:ilvl w:val="0"/>
          <w:numId w:val="16"/>
        </w:numPr>
        <w:rPr>
          <w:lang w:val="en-US"/>
        </w:rPr>
      </w:pPr>
      <w:r>
        <w:rPr>
          <w:lang w:val="en-US"/>
        </w:rPr>
        <w:t>Makro akurasi</w:t>
      </w:r>
    </w:p>
    <w:p w:rsidR="00EE5AA8" w:rsidRPr="00FE498C" w:rsidRDefault="00FE498C" w:rsidP="00CA3648">
      <w:pPr>
        <w:pStyle w:val="TEUnsoed-TextBodyspasi2"/>
        <w:ind w:left="1800" w:firstLine="0"/>
        <w:jc w:val="center"/>
        <w:rPr>
          <w:lang w:val="en-US"/>
        </w:rPr>
      </w:pPr>
      <m:oMathPara>
        <m:oMath>
          <m:r>
            <w:rPr>
              <w:rFonts w:ascii="Cambria Math" w:hAnsi="Cambria Math"/>
              <w:lang w:val="en-US"/>
            </w:rPr>
            <m:t xml:space="preserve">Makro akurasi= </m:t>
          </m:r>
          <m:f>
            <m:fPr>
              <m:ctrlPr>
                <w:rPr>
                  <w:rFonts w:ascii="Cambria Math" w:hAnsi="Cambria Math"/>
                  <w:i/>
                  <w:lang w:val="en-US"/>
                </w:rPr>
              </m:ctrlPr>
            </m:fPr>
            <m:num>
              <m:r>
                <w:rPr>
                  <w:rFonts w:ascii="Cambria Math" w:hAnsi="Cambria Math"/>
                  <w:lang w:val="en-US"/>
                </w:rPr>
                <m:t>0.82+0.88+0.89</m:t>
              </m:r>
            </m:num>
            <m:den>
              <m:r>
                <w:rPr>
                  <w:rFonts w:ascii="Cambria Math" w:hAnsi="Cambria Math"/>
                  <w:lang w:val="en-US"/>
                </w:rPr>
                <m:t>3</m:t>
              </m:r>
            </m:den>
          </m:f>
        </m:oMath>
      </m:oMathPara>
    </w:p>
    <w:p w:rsidR="00EE5AA8" w:rsidRPr="00FE498C" w:rsidRDefault="00FE498C" w:rsidP="00CA3648">
      <w:pPr>
        <w:pStyle w:val="TEUnsoed-TextBodyspasi2"/>
        <w:ind w:left="1800" w:firstLine="0"/>
        <w:jc w:val="center"/>
        <w:rPr>
          <w:lang w:val="en-US"/>
        </w:rPr>
      </w:pPr>
      <m:oMathPara>
        <m:oMath>
          <m:r>
            <w:rPr>
              <w:rFonts w:ascii="Cambria Math" w:hAnsi="Cambria Math"/>
              <w:lang w:val="en-US"/>
            </w:rPr>
            <m:t>Makro akurasi= 0.86</m:t>
          </m:r>
        </m:oMath>
      </m:oMathPara>
    </w:p>
    <w:p w:rsidR="00EE5AA8" w:rsidRDefault="00EE5AA8" w:rsidP="00CA3648">
      <w:pPr>
        <w:pStyle w:val="TEUnsoed-TextBodyspasi2"/>
        <w:numPr>
          <w:ilvl w:val="5"/>
          <w:numId w:val="10"/>
        </w:numPr>
        <w:tabs>
          <w:tab w:val="clear" w:pos="2520"/>
          <w:tab w:val="left" w:pos="1440"/>
          <w:tab w:val="num" w:pos="2880"/>
          <w:tab w:val="left" w:pos="2970"/>
        </w:tabs>
        <w:ind w:left="1440"/>
        <w:rPr>
          <w:lang w:val="en-US"/>
        </w:rPr>
      </w:pPr>
      <w:r>
        <w:rPr>
          <w:lang w:val="en-US"/>
        </w:rPr>
        <w:t>Presisi</w:t>
      </w:r>
    </w:p>
    <w:p w:rsidR="00EE5AA8" w:rsidRDefault="00EE5AA8" w:rsidP="00EE5AA8">
      <w:pPr>
        <w:pStyle w:val="TEUnsoed-TextBodyspasi2"/>
        <w:numPr>
          <w:ilvl w:val="0"/>
          <w:numId w:val="15"/>
        </w:numPr>
        <w:rPr>
          <w:lang w:val="en-US"/>
        </w:rPr>
      </w:pPr>
      <w:r>
        <w:rPr>
          <w:lang w:val="en-US"/>
        </w:rPr>
        <w:t xml:space="preserve">Presisi </w:t>
      </w:r>
      <w:r w:rsidR="00F1477B">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EE5AA8"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Control= </m:t>
          </m:r>
          <m:f>
            <m:fPr>
              <m:ctrlPr>
                <w:rPr>
                  <w:rFonts w:ascii="Cambria Math" w:hAnsi="Cambria Math"/>
                  <w:i/>
                  <w:lang w:val="en-US"/>
                </w:rPr>
              </m:ctrlPr>
            </m:fPr>
            <m:num>
              <m:r>
                <w:rPr>
                  <w:rFonts w:ascii="Cambria Math" w:hAnsi="Cambria Math"/>
                  <w:lang w:val="en-US"/>
                </w:rPr>
                <m:t>100</m:t>
              </m:r>
            </m:num>
            <m:den>
              <m:r>
                <w:rPr>
                  <w:rFonts w:ascii="Cambria Math" w:hAnsi="Cambria Math"/>
                  <w:lang w:val="en-US"/>
                </w:rPr>
                <m:t>104</m:t>
              </m:r>
            </m:den>
          </m:f>
        </m:oMath>
      </m:oMathPara>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Pr</m:t>
          </m:r>
          <m:r>
            <w:rPr>
              <w:rFonts w:ascii="Cambria Math" w:hAnsi="Cambria Math"/>
              <w:lang w:val="en-US"/>
            </w:rPr>
            <m:t>esisi Control= 0.96</m:t>
          </m:r>
        </m:oMath>
      </m:oMathPara>
    </w:p>
    <w:p w:rsidR="00EE5AA8" w:rsidRPr="00F1477B" w:rsidRDefault="00F1477B" w:rsidP="00EE5AA8">
      <w:pPr>
        <w:pStyle w:val="TEUnsoed-TextBodyspasi2"/>
        <w:numPr>
          <w:ilvl w:val="0"/>
          <w:numId w:val="15"/>
        </w:numPr>
        <w:rPr>
          <w:i/>
          <w:lang w:val="en-US"/>
        </w:rPr>
      </w:pPr>
      <w:r>
        <w:rPr>
          <w:lang w:val="en-US"/>
        </w:rPr>
        <w:t xml:space="preserve">Presisi </w:t>
      </w:r>
      <w:r w:rsidRPr="00F1477B">
        <w:rPr>
          <w:i/>
          <w:lang w:val="en-US"/>
        </w:rPr>
        <w:t>Type I</w:t>
      </w:r>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Type I= </m:t>
          </m:r>
          <m:f>
            <m:fPr>
              <m:ctrlPr>
                <w:rPr>
                  <w:rFonts w:ascii="Cambria Math" w:hAnsi="Cambria Math"/>
                  <w:i/>
                  <w:lang w:val="en-US"/>
                </w:rPr>
              </m:ctrlPr>
            </m:fPr>
            <m:num>
              <m:r>
                <w:rPr>
                  <w:rFonts w:ascii="Cambria Math" w:hAnsi="Cambria Math"/>
                  <w:lang w:val="en-US"/>
                </w:rPr>
                <m:t>71</m:t>
              </m:r>
            </m:num>
            <m:den>
              <m:r>
                <w:rPr>
                  <w:rFonts w:ascii="Cambria Math" w:hAnsi="Cambria Math"/>
                  <w:lang w:val="en-US"/>
                </w:rPr>
                <m:t>103</m:t>
              </m:r>
            </m:den>
          </m:f>
        </m:oMath>
      </m:oMathPara>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Presisi Type I= 0.69</m:t>
          </m:r>
        </m:oMath>
      </m:oMathPara>
    </w:p>
    <w:p w:rsidR="00EE5AA8" w:rsidRPr="008300BE" w:rsidRDefault="00EE5AA8" w:rsidP="00EE5AA8">
      <w:pPr>
        <w:pStyle w:val="TEUnsoed-TextBodyspasi2"/>
        <w:numPr>
          <w:ilvl w:val="0"/>
          <w:numId w:val="15"/>
        </w:numPr>
        <w:rPr>
          <w:lang w:val="en-US"/>
        </w:rPr>
      </w:pPr>
      <w:r>
        <w:rPr>
          <w:lang w:val="en-US"/>
        </w:rPr>
        <w:t xml:space="preserve">Presisi </w:t>
      </w:r>
      <w:r w:rsidR="00F1477B">
        <w:rPr>
          <w:i/>
          <w:lang w:val="en-US"/>
        </w:rPr>
        <w:t>Type II</w:t>
      </w:r>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Type II= </m:t>
          </m:r>
          <m:f>
            <m:fPr>
              <m:ctrlPr>
                <w:rPr>
                  <w:rFonts w:ascii="Cambria Math" w:hAnsi="Cambria Math"/>
                  <w:i/>
                  <w:lang w:val="en-US"/>
                </w:rPr>
              </m:ctrlPr>
            </m:fPr>
            <m:num>
              <m:r>
                <w:rPr>
                  <w:rFonts w:ascii="Cambria Math" w:hAnsi="Cambria Math"/>
                  <w:lang w:val="en-US"/>
                </w:rPr>
                <m:t>77</m:t>
              </m:r>
            </m:num>
            <m:den>
              <m:r>
                <w:rPr>
                  <w:rFonts w:ascii="Cambria Math" w:hAnsi="Cambria Math"/>
                  <w:lang w:val="en-US"/>
                </w:rPr>
                <m:t>104</m:t>
              </m:r>
            </m:den>
          </m:f>
        </m:oMath>
      </m:oMathPara>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Presisi Type II= 0.74</m:t>
          </m:r>
        </m:oMath>
      </m:oMathPara>
    </w:p>
    <w:p w:rsidR="00EE5AA8" w:rsidRDefault="00EE5AA8" w:rsidP="00EE5AA8">
      <w:pPr>
        <w:pStyle w:val="TEUnsoed-TextBodyspasi2"/>
        <w:numPr>
          <w:ilvl w:val="0"/>
          <w:numId w:val="15"/>
        </w:numPr>
        <w:rPr>
          <w:lang w:val="en-US"/>
        </w:rPr>
      </w:pPr>
      <w:r>
        <w:rPr>
          <w:lang w:val="en-US"/>
        </w:rPr>
        <w:t>Makro presisi</w:t>
      </w:r>
    </w:p>
    <w:p w:rsidR="00EE5AA8" w:rsidRPr="008300BE" w:rsidRDefault="00EE5AA8" w:rsidP="00CA3648">
      <w:pPr>
        <w:pStyle w:val="TEUnsoed-TextBodyspasi2"/>
        <w:ind w:left="1800" w:firstLine="0"/>
        <w:jc w:val="center"/>
        <w:rPr>
          <w:lang w:val="en-US"/>
        </w:rPr>
      </w:pPr>
      <w:r>
        <w:rPr>
          <w:lang w:val="en-US"/>
        </w:rPr>
        <w:t xml:space="preserve">Makro </w:t>
      </w:r>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(0.96+0.69+0.74)</m:t>
            </m:r>
          </m:num>
          <m:den>
            <m:r>
              <w:rPr>
                <w:rFonts w:ascii="Cambria Math" w:hAnsi="Cambria Math"/>
                <w:lang w:val="en-US"/>
              </w:rPr>
              <m:t>3</m:t>
            </m:r>
          </m:den>
        </m:f>
      </m:oMath>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Makro presisi = 0.80</m:t>
          </m:r>
        </m:oMath>
      </m:oMathPara>
    </w:p>
    <w:p w:rsidR="00EE5AA8" w:rsidRPr="00656EAF" w:rsidRDefault="00EE5AA8" w:rsidP="00CA3648">
      <w:pPr>
        <w:pStyle w:val="TEUnsoed-TextBodyspasi2"/>
        <w:numPr>
          <w:ilvl w:val="5"/>
          <w:numId w:val="10"/>
        </w:numPr>
        <w:tabs>
          <w:tab w:val="clear" w:pos="2520"/>
          <w:tab w:val="left" w:pos="1440"/>
          <w:tab w:val="left" w:pos="2250"/>
          <w:tab w:val="num" w:pos="2700"/>
        </w:tabs>
        <w:ind w:left="1440"/>
        <w:rPr>
          <w:i/>
          <w:lang w:val="en-US"/>
        </w:rPr>
      </w:pPr>
      <w:r w:rsidRPr="00656EAF">
        <w:rPr>
          <w:i/>
          <w:lang w:val="en-US"/>
        </w:rPr>
        <w:t>Recall</w:t>
      </w:r>
    </w:p>
    <w:p w:rsidR="00EE5AA8" w:rsidRDefault="00EE5AA8" w:rsidP="00EE5AA8">
      <w:pPr>
        <w:pStyle w:val="TEUnsoed-TextBodyspasi2"/>
        <w:numPr>
          <w:ilvl w:val="0"/>
          <w:numId w:val="15"/>
        </w:numPr>
        <w:rPr>
          <w:lang w:val="en-US"/>
        </w:rPr>
      </w:pPr>
      <w:r w:rsidRPr="00656EAF">
        <w:rPr>
          <w:i/>
          <w:lang w:val="en-US"/>
        </w:rPr>
        <w:t>Recall</w:t>
      </w:r>
      <w:r>
        <w:rPr>
          <w:lang w:val="en-US"/>
        </w:rPr>
        <w:t xml:space="preserve"> </w:t>
      </w:r>
      <w:r w:rsidR="001B314F">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EE5AA8"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Control= </m:t>
          </m:r>
          <m:f>
            <m:fPr>
              <m:ctrlPr>
                <w:rPr>
                  <w:rFonts w:ascii="Cambria Math" w:hAnsi="Cambria Math"/>
                  <w:i/>
                  <w:lang w:val="en-US"/>
                </w:rPr>
              </m:ctrlPr>
            </m:fPr>
            <m:num>
              <m:r>
                <w:rPr>
                  <w:rFonts w:ascii="Cambria Math" w:hAnsi="Cambria Math"/>
                  <w:lang w:val="en-US"/>
                </w:rPr>
                <m:t>100</m:t>
              </m:r>
            </m:num>
            <m:den>
              <m:r>
                <w:rPr>
                  <w:rFonts w:ascii="Cambria Math" w:hAnsi="Cambria Math"/>
                  <w:lang w:val="en-US"/>
                </w:rPr>
                <m:t>152</m:t>
              </m:r>
            </m:den>
          </m:f>
        </m:oMath>
      </m:oMathPara>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Recall Control= 0.66</m:t>
          </m:r>
        </m:oMath>
      </m:oMathPara>
    </w:p>
    <w:p w:rsidR="00EE5AA8" w:rsidRPr="001B314F" w:rsidRDefault="001B314F" w:rsidP="00EE5AA8">
      <w:pPr>
        <w:pStyle w:val="TEUnsoed-TextBodyspasi2"/>
        <w:numPr>
          <w:ilvl w:val="0"/>
          <w:numId w:val="15"/>
        </w:numPr>
        <w:rPr>
          <w:i/>
          <w:lang w:val="en-US"/>
        </w:rPr>
      </w:pPr>
      <w:r w:rsidRPr="00656EAF">
        <w:rPr>
          <w:i/>
          <w:lang w:val="en-US"/>
        </w:rPr>
        <w:t>Recall</w:t>
      </w:r>
      <w:r>
        <w:rPr>
          <w:lang w:val="en-US"/>
        </w:rPr>
        <w:t xml:space="preserve"> </w:t>
      </w:r>
      <w:r w:rsidRPr="001B314F">
        <w:rPr>
          <w:i/>
          <w:lang w:val="en-US"/>
        </w:rPr>
        <w:t>Type I</w:t>
      </w:r>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Type I= </m:t>
          </m:r>
          <m:f>
            <m:fPr>
              <m:ctrlPr>
                <w:rPr>
                  <w:rFonts w:ascii="Cambria Math" w:hAnsi="Cambria Math"/>
                  <w:i/>
                  <w:lang w:val="en-US"/>
                </w:rPr>
              </m:ctrlPr>
            </m:fPr>
            <m:num>
              <m:r>
                <w:rPr>
                  <w:rFonts w:ascii="Cambria Math" w:hAnsi="Cambria Math"/>
                  <w:lang w:val="en-US"/>
                </w:rPr>
                <m:t>71</m:t>
              </m:r>
            </m:num>
            <m:den>
              <m:r>
                <w:rPr>
                  <w:rFonts w:ascii="Cambria Math" w:hAnsi="Cambria Math"/>
                  <w:lang w:val="en-US"/>
                </w:rPr>
                <m:t>75</m:t>
              </m:r>
            </m:den>
          </m:f>
        </m:oMath>
      </m:oMathPara>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Recall Type I= 0.95</m:t>
          </m:r>
        </m:oMath>
      </m:oMathPara>
    </w:p>
    <w:p w:rsidR="00EE5AA8" w:rsidRPr="001B314F" w:rsidRDefault="001B314F" w:rsidP="00EE5AA8">
      <w:pPr>
        <w:pStyle w:val="TEUnsoed-TextBodyspasi2"/>
        <w:numPr>
          <w:ilvl w:val="0"/>
          <w:numId w:val="15"/>
        </w:numPr>
        <w:rPr>
          <w:i/>
          <w:lang w:val="en-US"/>
        </w:rPr>
      </w:pPr>
      <w:r w:rsidRPr="00656EAF">
        <w:rPr>
          <w:i/>
          <w:lang w:val="en-US"/>
        </w:rPr>
        <w:t>Recall</w:t>
      </w:r>
      <w:r>
        <w:rPr>
          <w:lang w:val="en-US"/>
        </w:rPr>
        <w:t xml:space="preserve"> </w:t>
      </w:r>
      <w:r w:rsidRPr="001B314F">
        <w:rPr>
          <w:i/>
          <w:lang w:val="en-US"/>
        </w:rPr>
        <w:t>Type II</w:t>
      </w:r>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Type II= </m:t>
          </m:r>
          <m:f>
            <m:fPr>
              <m:ctrlPr>
                <w:rPr>
                  <w:rFonts w:ascii="Cambria Math" w:hAnsi="Cambria Math"/>
                  <w:i/>
                  <w:lang w:val="en-US"/>
                </w:rPr>
              </m:ctrlPr>
            </m:fPr>
            <m:num>
              <m:r>
                <w:rPr>
                  <w:rFonts w:ascii="Cambria Math" w:hAnsi="Cambria Math"/>
                  <w:lang w:val="en-US"/>
                </w:rPr>
                <m:t>77</m:t>
              </m:r>
            </m:num>
            <m:den>
              <m:r>
                <w:rPr>
                  <w:rFonts w:ascii="Cambria Math" w:hAnsi="Cambria Math"/>
                  <w:lang w:val="en-US"/>
                </w:rPr>
                <m:t>84</m:t>
              </m:r>
            </m:den>
          </m:f>
        </m:oMath>
      </m:oMathPara>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Recall Type II= 0.92</m:t>
          </m:r>
        </m:oMath>
      </m:oMathPara>
    </w:p>
    <w:p w:rsidR="00EE5AA8" w:rsidRDefault="00EE5AA8" w:rsidP="00EE5AA8">
      <w:pPr>
        <w:pStyle w:val="TEUnsoed-TextBodyspasi2"/>
        <w:numPr>
          <w:ilvl w:val="0"/>
          <w:numId w:val="15"/>
        </w:numPr>
        <w:rPr>
          <w:lang w:val="en-US"/>
        </w:rPr>
      </w:pPr>
      <w:r>
        <w:rPr>
          <w:lang w:val="en-US"/>
        </w:rPr>
        <w:t>Makro</w:t>
      </w:r>
      <w:r w:rsidRPr="00656EAF">
        <w:rPr>
          <w:i/>
          <w:lang w:val="en-US"/>
        </w:rPr>
        <w:t xml:space="preserve"> recall</w:t>
      </w:r>
    </w:p>
    <w:p w:rsidR="00EE5AA8" w:rsidRPr="00FE498C" w:rsidRDefault="00FE498C" w:rsidP="00CA3648">
      <w:pPr>
        <w:pStyle w:val="TEUnsoed-TextBodyspasi2"/>
        <w:ind w:left="3240" w:firstLine="0"/>
        <w:rPr>
          <w:lang w:val="en-US"/>
        </w:rPr>
      </w:pPr>
      <m:oMathPara>
        <m:oMath>
          <m:r>
            <w:rPr>
              <w:rFonts w:ascii="Cambria Math" w:hAnsi="Cambria Math"/>
              <w:lang w:val="en-US"/>
            </w:rPr>
            <m:t>Makro recall =</m:t>
          </m:r>
          <m:f>
            <m:fPr>
              <m:ctrlPr>
                <w:rPr>
                  <w:rFonts w:ascii="Cambria Math" w:hAnsi="Cambria Math"/>
                  <w:i/>
                  <w:lang w:val="en-US"/>
                </w:rPr>
              </m:ctrlPr>
            </m:fPr>
            <m:num>
              <m:r>
                <w:rPr>
                  <w:rFonts w:ascii="Cambria Math" w:hAnsi="Cambria Math"/>
                  <w:lang w:val="en-US"/>
                </w:rPr>
                <m:t>(0.66+0.95+0.92)</m:t>
              </m:r>
            </m:num>
            <m:den>
              <m:r>
                <w:rPr>
                  <w:rFonts w:ascii="Cambria Math" w:hAnsi="Cambria Math"/>
                  <w:lang w:val="en-US"/>
                </w:rPr>
                <m:t>3</m:t>
              </m:r>
            </m:den>
          </m:f>
        </m:oMath>
      </m:oMathPara>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Makro recall = 0.84</m:t>
          </m:r>
        </m:oMath>
      </m:oMathPara>
    </w:p>
    <w:p w:rsidR="00EE5AA8" w:rsidRDefault="00EE5AA8" w:rsidP="00CA3648">
      <w:pPr>
        <w:pStyle w:val="TEUnsoed-TextBodyspasi2"/>
        <w:numPr>
          <w:ilvl w:val="5"/>
          <w:numId w:val="10"/>
        </w:numPr>
        <w:tabs>
          <w:tab w:val="clear" w:pos="2520"/>
          <w:tab w:val="left" w:pos="1440"/>
          <w:tab w:val="num" w:pos="2790"/>
        </w:tabs>
        <w:ind w:left="1440"/>
        <w:rPr>
          <w:i/>
          <w:lang w:val="en-US"/>
        </w:rPr>
      </w:pPr>
      <w:r w:rsidRPr="00656EAF">
        <w:rPr>
          <w:i/>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m:t>
                    </m:r>
                    <m:r>
                      <w:rPr>
                        <w:rFonts w:ascii="Cambria Math" w:hAnsi="Cambria Math"/>
                        <w:lang w:val="en-US"/>
                      </w:rPr>
                      <m:t>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EE5AA8" w:rsidRPr="00FE498C" w:rsidRDefault="00FE498C" w:rsidP="00722190">
      <w:pPr>
        <w:pStyle w:val="TEUnsoed-TextBodyspasi2"/>
        <w:ind w:firstLine="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0.80 x 0.84 </m:t>
              </m:r>
            </m:num>
            <m:den>
              <m:r>
                <w:rPr>
                  <w:rFonts w:ascii="Cambria Math" w:hAnsi="Cambria Math"/>
                  <w:lang w:val="en-US"/>
                </w:rPr>
                <m:t>0.80+0.84</m:t>
              </m:r>
            </m:den>
          </m:f>
        </m:oMath>
      </m:oMathPara>
    </w:p>
    <w:p w:rsidR="00EE5AA8" w:rsidRPr="008300BE" w:rsidRDefault="00EE5AA8" w:rsidP="00EE5AA8">
      <w:pPr>
        <w:pStyle w:val="TEUnsoed-TextBodyspasi2"/>
        <w:ind w:left="2160" w:firstLine="720"/>
        <w:rPr>
          <w:lang w:val="en-US"/>
        </w:rPr>
      </w:pPr>
      <w:r>
        <w:rPr>
          <w:lang w:val="en-US"/>
        </w:rPr>
        <w:t xml:space="preserve"> </w:t>
      </w: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0.672 </m:t>
            </m:r>
          </m:num>
          <m:den>
            <m:r>
              <w:rPr>
                <w:rFonts w:ascii="Cambria Math" w:hAnsi="Cambria Math"/>
                <w:lang w:val="en-US"/>
              </w:rPr>
              <m:t>1.64</m:t>
            </m:r>
          </m:den>
        </m:f>
      </m:oMath>
    </w:p>
    <w:p w:rsidR="00EE5AA8" w:rsidRPr="00FE498C" w:rsidRDefault="00FE498C" w:rsidP="00CA3648">
      <w:pPr>
        <w:pStyle w:val="TEUnsoed-TextBodyspasi2"/>
        <w:ind w:left="1080" w:firstLine="0"/>
        <w:jc w:val="center"/>
        <w:rPr>
          <w:lang w:val="en-US"/>
        </w:rPr>
      </w:pPr>
      <m:oMathPara>
        <m:oMath>
          <m:r>
            <w:rPr>
              <w:rFonts w:ascii="Cambria Math" w:hAnsi="Cambria Math"/>
              <w:lang w:val="en-US"/>
            </w:rPr>
            <m:t>F1 score = 0.82</m:t>
          </m:r>
        </m:oMath>
      </m:oMathPara>
    </w:p>
    <w:p w:rsidR="00EE5AA8" w:rsidRDefault="00CA3648" w:rsidP="00CA3648">
      <w:pPr>
        <w:pStyle w:val="TEUnsoed-TextBodyspasi2"/>
        <w:ind w:firstLine="720"/>
        <w:rPr>
          <w:lang w:val="en-US"/>
        </w:rPr>
      </w:pPr>
      <w:r>
        <w:rPr>
          <w:lang w:val="en-US"/>
        </w:rPr>
        <w:t xml:space="preserve">Berdasarkan perhitungan akurasi, presisi, recall dan F1 dapat disimpulkan bahwa klasifikasi </w:t>
      </w:r>
      <w:r>
        <w:rPr>
          <w:i/>
          <w:lang w:val="en-US"/>
        </w:rPr>
        <w:t>risk</w:t>
      </w:r>
      <w:r>
        <w:rPr>
          <w:lang w:val="en-US"/>
        </w:rPr>
        <w:t xml:space="preserve"> dengan model ResNet50 dan citra </w:t>
      </w:r>
      <w:r>
        <w:rPr>
          <w:i/>
          <w:lang w:val="en-US"/>
        </w:rPr>
        <w:t xml:space="preserve">original </w:t>
      </w:r>
      <w:r>
        <w:rPr>
          <w:lang w:val="en-US"/>
        </w:rPr>
        <w:t xml:space="preserve">memiliki nilai m mendekati nilai 1.00, sehingga model mampu melakukan klasifikasi </w:t>
      </w:r>
      <w:r w:rsidRPr="00426BDA">
        <w:rPr>
          <w:i/>
          <w:lang w:val="en-US"/>
        </w:rPr>
        <w:t>CT scan</w:t>
      </w:r>
      <w:r>
        <w:rPr>
          <w:lang w:val="en-US"/>
        </w:rPr>
        <w:t xml:space="preserve"> dada secara akurat.</w:t>
      </w:r>
    </w:p>
    <w:p w:rsidR="008025EB" w:rsidRDefault="008025EB" w:rsidP="008025EB">
      <w:pPr>
        <w:pStyle w:val="Heading3"/>
        <w:rPr>
          <w:lang w:val="en-US"/>
        </w:rPr>
      </w:pPr>
      <w:bookmarkStart w:id="160" w:name="_Toc83471471"/>
      <w:r>
        <w:rPr>
          <w:lang w:val="en-US"/>
        </w:rPr>
        <w:t>Risk Classification ResNet50 (Preprocessed Image)</w:t>
      </w:r>
      <w:bookmarkEnd w:id="160"/>
    </w:p>
    <w:p w:rsidR="009122BA" w:rsidRDefault="008025EB" w:rsidP="009122BA">
      <w:pPr>
        <w:pStyle w:val="TEUnsoed-TextBodyspasi2"/>
        <w:rPr>
          <w:lang w:val="en-US"/>
        </w:rPr>
      </w:pPr>
      <w:r>
        <w:rPr>
          <w:lang w:val="en-US"/>
        </w:rPr>
        <w:t xml:space="preserve">Proses pelatihan dan validasi pada klasifikasi </w:t>
      </w:r>
      <w:r w:rsidRPr="00656EAF">
        <w:rPr>
          <w:i/>
          <w:lang w:val="en-US"/>
        </w:rPr>
        <w:t>risk</w:t>
      </w:r>
      <w:r>
        <w:rPr>
          <w:lang w:val="en-US"/>
        </w:rPr>
        <w:t xml:space="preserve"> arsitektur ResNet50 dengan dataset </w:t>
      </w:r>
      <w:r w:rsidRPr="00656EAF">
        <w:rPr>
          <w:i/>
          <w:lang w:val="en-US"/>
        </w:rPr>
        <w:t>preprocessed image</w:t>
      </w:r>
      <w:r>
        <w:rPr>
          <w:lang w:val="en-US"/>
        </w:rPr>
        <w:t xml:space="preserve"> menggunakan nilai </w:t>
      </w:r>
      <w:r w:rsidRPr="00656EAF">
        <w:rPr>
          <w:i/>
          <w:lang w:val="en-US"/>
        </w:rPr>
        <w:t>epoch</w:t>
      </w:r>
      <w:r>
        <w:rPr>
          <w:lang w:val="en-US"/>
        </w:rPr>
        <w:t xml:space="preserve"> sebesar 50. Hasil pelatihan berupa akurasi pelatihan dan akurasi validasi seperti ditampilkan pada </w:t>
      </w:r>
      <w:r w:rsidR="004B328C">
        <w:rPr>
          <w:lang w:val="en-US"/>
        </w:rPr>
        <w:t>Gambar 4.28</w:t>
      </w:r>
    </w:p>
    <w:p w:rsidR="004B328C" w:rsidRDefault="00FE498C" w:rsidP="004B328C">
      <w:pPr>
        <w:pStyle w:val="TEUnsoed-TextBodyspasi2"/>
        <w:keepNext/>
        <w:ind w:firstLine="0"/>
        <w:jc w:val="center"/>
      </w:pPr>
      <w:r>
        <w:rPr>
          <w:noProof/>
          <w:lang w:val="en-US" w:eastAsia="en-US" w:bidi="ar-SA"/>
        </w:rPr>
        <w:drawing>
          <wp:inline distT="0" distB="0" distL="0" distR="0" wp14:anchorId="5E6E51FF" wp14:editId="494C923B">
            <wp:extent cx="3912870" cy="2891790"/>
            <wp:effectExtent l="0" t="0" r="0" b="0"/>
            <wp:docPr id="25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12870" cy="2891790"/>
                    </a:xfrm>
                    <a:prstGeom prst="rect">
                      <a:avLst/>
                    </a:prstGeom>
                    <a:noFill/>
                    <a:ln>
                      <a:noFill/>
                    </a:ln>
                  </pic:spPr>
                </pic:pic>
              </a:graphicData>
            </a:graphic>
          </wp:inline>
        </w:drawing>
      </w:r>
    </w:p>
    <w:p w:rsidR="004B328C" w:rsidRDefault="004B328C" w:rsidP="004B328C">
      <w:pPr>
        <w:pStyle w:val="Caption"/>
        <w:jc w:val="center"/>
        <w:rPr>
          <w:sz w:val="22"/>
          <w:lang w:val="en-US"/>
        </w:rPr>
      </w:pPr>
      <w:bookmarkStart w:id="161" w:name="_Toc83471356"/>
      <w:r w:rsidRPr="004B328C">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28</w:t>
      </w:r>
      <w:r w:rsidR="00722190">
        <w:rPr>
          <w:sz w:val="22"/>
        </w:rPr>
        <w:fldChar w:fldCharType="end"/>
      </w:r>
      <w:r w:rsidRPr="004B328C">
        <w:rPr>
          <w:sz w:val="22"/>
          <w:lang w:val="en-US"/>
        </w:rPr>
        <w:t xml:space="preserve"> Kurva akurasi pelatihan dan validasi risk ResNet50</w:t>
      </w:r>
      <w:bookmarkEnd w:id="161"/>
    </w:p>
    <w:p w:rsidR="009122BA" w:rsidRPr="004B328C" w:rsidRDefault="004B328C" w:rsidP="004B328C">
      <w:pPr>
        <w:pStyle w:val="Caption"/>
        <w:jc w:val="center"/>
        <w:rPr>
          <w:sz w:val="22"/>
          <w:lang w:val="en-US"/>
        </w:rPr>
      </w:pPr>
      <w:r w:rsidRPr="004B328C">
        <w:rPr>
          <w:sz w:val="22"/>
          <w:lang w:val="en-US"/>
        </w:rPr>
        <w:t xml:space="preserve"> preprocessed image</w:t>
      </w:r>
    </w:p>
    <w:p w:rsidR="009122BA" w:rsidRDefault="009122BA" w:rsidP="009122BA">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dan garis oranye yang menunjukkan akurasi validasi masih jauh dari angka 1.00. Nilai akurasi pelatihan yang diperoleh pada </w:t>
      </w:r>
      <w:r w:rsidRPr="00BE7488">
        <w:rPr>
          <w:i/>
          <w:lang w:val="en-US"/>
        </w:rPr>
        <w:t>epoch</w:t>
      </w:r>
      <w:r>
        <w:rPr>
          <w:lang w:val="en-US"/>
        </w:rPr>
        <w:t xml:space="preserve"> ke-50 sebesar 0.5875, sedangkan nilai akurasi validasi yang diperoleh pada </w:t>
      </w:r>
      <w:r w:rsidRPr="00BE7488">
        <w:rPr>
          <w:i/>
          <w:lang w:val="en-US"/>
        </w:rPr>
        <w:t xml:space="preserve">epoch </w:t>
      </w:r>
      <w:r>
        <w:rPr>
          <w:lang w:val="en-US"/>
        </w:rPr>
        <w:t xml:space="preserve">ke-50 sebesar 0.4494. Oleh karena nilai akurasi pelatihan dan validasi masih jauh dari angka 1.00, maka dapat disimpulkan bahwa akurasi pelatihan dan akurasi validasi pada klasifikasi </w:t>
      </w:r>
      <w:r>
        <w:rPr>
          <w:i/>
          <w:lang w:val="en-US"/>
        </w:rPr>
        <w:t>risk</w:t>
      </w:r>
      <w:r>
        <w:rPr>
          <w:lang w:val="en-US"/>
        </w:rPr>
        <w:t xml:space="preserve"> dengan arsitektur </w:t>
      </w:r>
      <w:r>
        <w:rPr>
          <w:i/>
          <w:lang w:val="en-US"/>
        </w:rPr>
        <w:t>ResNet50</w:t>
      </w:r>
      <w:r>
        <w:rPr>
          <w:lang w:val="en-US"/>
        </w:rPr>
        <w:t xml:space="preserve"> dan </w:t>
      </w:r>
      <w:r>
        <w:rPr>
          <w:i/>
          <w:lang w:val="en-US"/>
        </w:rPr>
        <w:t xml:space="preserve">dataset preprocessed </w:t>
      </w:r>
      <w:r w:rsidRPr="00BC0463">
        <w:rPr>
          <w:i/>
          <w:lang w:val="en-US"/>
        </w:rPr>
        <w:t>image</w:t>
      </w:r>
      <w:r>
        <w:rPr>
          <w:lang w:val="en-US"/>
        </w:rPr>
        <w:t xml:space="preserve"> memiliki kondisi yang kurang baik.</w:t>
      </w:r>
    </w:p>
    <w:p w:rsidR="009122BA" w:rsidRDefault="009122BA" w:rsidP="009122BA">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xml:space="preserve">) validasi dapat dilihat pada </w:t>
      </w:r>
      <w:r w:rsidR="00722190">
        <w:rPr>
          <w:lang w:val="en-US"/>
        </w:rPr>
        <w:fldChar w:fldCharType="begin"/>
      </w:r>
      <w:r w:rsidR="00722190">
        <w:rPr>
          <w:lang w:val="en-US"/>
        </w:rPr>
        <w:instrText xml:space="preserve"> REF _Ref81001482 \h </w:instrText>
      </w:r>
      <w:r w:rsidR="00722190">
        <w:rPr>
          <w:lang w:val="en-US"/>
        </w:rPr>
      </w:r>
      <w:r w:rsidR="00722190">
        <w:rPr>
          <w:lang w:val="en-US"/>
        </w:rPr>
        <w:fldChar w:fldCharType="separate"/>
      </w:r>
      <w:r w:rsidR="00722190" w:rsidRPr="00515A9C">
        <w:rPr>
          <w:sz w:val="22"/>
        </w:rPr>
        <w:t xml:space="preserve">Gambar </w:t>
      </w:r>
      <w:r w:rsidR="00722190">
        <w:rPr>
          <w:noProof/>
          <w:sz w:val="22"/>
        </w:rPr>
        <w:t>4</w:t>
      </w:r>
      <w:r w:rsidR="00722190">
        <w:rPr>
          <w:sz w:val="22"/>
        </w:rPr>
        <w:t>.</w:t>
      </w:r>
      <w:r w:rsidR="00722190">
        <w:rPr>
          <w:noProof/>
          <w:sz w:val="22"/>
        </w:rPr>
        <w:t>29</w:t>
      </w:r>
      <w:r w:rsidR="00722190">
        <w:rPr>
          <w:lang w:val="en-US"/>
        </w:rPr>
        <w:fldChar w:fldCharType="end"/>
      </w:r>
    </w:p>
    <w:p w:rsidR="004B328C" w:rsidRDefault="00FE498C" w:rsidP="00515A9C">
      <w:pPr>
        <w:pStyle w:val="TEUnsoed-TextBodyspasi2"/>
        <w:keepNext/>
        <w:ind w:firstLine="0"/>
        <w:jc w:val="center"/>
      </w:pPr>
      <w:r>
        <w:rPr>
          <w:noProof/>
          <w:lang w:val="en-US" w:eastAsia="en-US" w:bidi="ar-SA"/>
        </w:rPr>
        <w:drawing>
          <wp:inline distT="0" distB="0" distL="0" distR="0" wp14:anchorId="1992BF2C" wp14:editId="2DBCB761">
            <wp:extent cx="3848735" cy="2924175"/>
            <wp:effectExtent l="0" t="0" r="0" b="0"/>
            <wp:docPr id="25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8735" cy="2924175"/>
                    </a:xfrm>
                    <a:prstGeom prst="rect">
                      <a:avLst/>
                    </a:prstGeom>
                    <a:noFill/>
                    <a:ln>
                      <a:noFill/>
                    </a:ln>
                  </pic:spPr>
                </pic:pic>
              </a:graphicData>
            </a:graphic>
          </wp:inline>
        </w:drawing>
      </w:r>
    </w:p>
    <w:p w:rsidR="00515A9C" w:rsidRDefault="004B328C" w:rsidP="00515A9C">
      <w:pPr>
        <w:pStyle w:val="Caption"/>
        <w:jc w:val="center"/>
        <w:rPr>
          <w:sz w:val="22"/>
          <w:lang w:val="en-US"/>
        </w:rPr>
      </w:pPr>
      <w:bookmarkStart w:id="162" w:name="_Ref81001482"/>
      <w:bookmarkStart w:id="163" w:name="_Toc83471357"/>
      <w:r w:rsidRPr="00515A9C">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29</w:t>
      </w:r>
      <w:r w:rsidR="00722190">
        <w:rPr>
          <w:sz w:val="22"/>
        </w:rPr>
        <w:fldChar w:fldCharType="end"/>
      </w:r>
      <w:bookmarkEnd w:id="162"/>
      <w:r w:rsidRPr="00515A9C">
        <w:rPr>
          <w:sz w:val="22"/>
          <w:lang w:val="en-US"/>
        </w:rPr>
        <w:t xml:space="preserve"> Kurva kesalahan pelatihan dan validasi risk ResNet50</w:t>
      </w:r>
      <w:bookmarkEnd w:id="163"/>
      <w:r w:rsidRPr="00515A9C">
        <w:rPr>
          <w:sz w:val="22"/>
          <w:lang w:val="en-US"/>
        </w:rPr>
        <w:t xml:space="preserve"> </w:t>
      </w:r>
    </w:p>
    <w:p w:rsidR="00A3407D" w:rsidRPr="00515A9C" w:rsidRDefault="004B328C" w:rsidP="00515A9C">
      <w:pPr>
        <w:pStyle w:val="Caption"/>
        <w:jc w:val="center"/>
        <w:rPr>
          <w:sz w:val="22"/>
          <w:lang w:val="en-US"/>
        </w:rPr>
      </w:pPr>
      <w:r w:rsidRPr="00515A9C">
        <w:rPr>
          <w:sz w:val="22"/>
          <w:lang w:val="en-US"/>
        </w:rPr>
        <w:t>preprocessed image</w:t>
      </w:r>
    </w:p>
    <w:p w:rsidR="009122BA" w:rsidRDefault="009122BA" w:rsidP="009122BA">
      <w:pPr>
        <w:pStyle w:val="TEUnsoed-TextBodyspasi2"/>
        <w:rPr>
          <w:lang w:val="en-US"/>
        </w:rPr>
      </w:pPr>
      <w:r>
        <w:rPr>
          <w:lang w:val="en-US"/>
        </w:rPr>
        <w:t>Kurva kesalahan (</w:t>
      </w:r>
      <w:r w:rsidRPr="00BE7488">
        <w:rPr>
          <w:i/>
          <w:lang w:val="en-US"/>
        </w:rPr>
        <w:t>loss</w:t>
      </w:r>
      <w:r>
        <w:rPr>
          <w:lang w:val="en-US"/>
        </w:rPr>
        <w:t xml:space="preserve">) di atas menunjukkan bahwa nilai kesalahan pelatihan (garis biru) </w:t>
      </w:r>
      <w:r w:rsidR="00A3407D">
        <w:rPr>
          <w:lang w:val="en-US"/>
        </w:rPr>
        <w:t xml:space="preserve">dan </w:t>
      </w:r>
      <w:r>
        <w:rPr>
          <w:lang w:val="en-US"/>
        </w:rPr>
        <w:t xml:space="preserve">nilai kesalahan validasi masih jauh dari nilai 0.00. Nilai kesalahan pelatihan yang diperoleh pada </w:t>
      </w:r>
      <w:r w:rsidRPr="00BE7488">
        <w:rPr>
          <w:i/>
          <w:lang w:val="en-US"/>
        </w:rPr>
        <w:t>epoch</w:t>
      </w:r>
      <w:r w:rsidR="00A3407D">
        <w:rPr>
          <w:lang w:val="en-US"/>
        </w:rPr>
        <w:t xml:space="preserve"> ke-50 sebesar 0.7648</w:t>
      </w:r>
      <w:r>
        <w:rPr>
          <w:lang w:val="en-US"/>
        </w:rPr>
        <w:t>, dan nilai kesalahan validasi yang diperoleh pada</w:t>
      </w:r>
      <w:r w:rsidRPr="00BE7488">
        <w:rPr>
          <w:i/>
          <w:lang w:val="en-US"/>
        </w:rPr>
        <w:t xml:space="preserve"> epoch</w:t>
      </w:r>
      <w:r w:rsidR="00A3407D">
        <w:rPr>
          <w:lang w:val="en-US"/>
        </w:rPr>
        <w:t xml:space="preserve"> ke-50 sebesar 1.0121</w:t>
      </w:r>
      <w:r>
        <w:rPr>
          <w:lang w:val="en-US"/>
        </w:rPr>
        <w:t>. Oleh karena nilai kesalahan</w:t>
      </w:r>
      <w:r w:rsidR="00A3407D">
        <w:rPr>
          <w:lang w:val="en-US"/>
        </w:rPr>
        <w:t xml:space="preserve"> pelatihan dan kesalahan</w:t>
      </w:r>
      <w:r>
        <w:rPr>
          <w:lang w:val="en-US"/>
        </w:rPr>
        <w:t xml:space="preserve"> validasi berada cukup jauh di atas nilai </w:t>
      </w:r>
      <w:r w:rsidR="00A3407D">
        <w:rPr>
          <w:lang w:val="en-US"/>
        </w:rPr>
        <w:t>0.00,</w:t>
      </w:r>
      <w:r>
        <w:rPr>
          <w:lang w:val="en-US"/>
        </w:rPr>
        <w:t xml:space="preserve"> maka dapat disimpulkan bahwa akurasi pelatihan dan akurasi validasi pada klasifikasi </w:t>
      </w:r>
      <w:r>
        <w:rPr>
          <w:i/>
          <w:lang w:val="en-US"/>
        </w:rPr>
        <w:t>risk</w:t>
      </w:r>
      <w:r w:rsidRPr="004B166A">
        <w:rPr>
          <w:i/>
          <w:lang w:val="en-US"/>
        </w:rPr>
        <w:t xml:space="preserve"> </w:t>
      </w:r>
      <w:r>
        <w:rPr>
          <w:lang w:val="en-US"/>
        </w:rPr>
        <w:t xml:space="preserve">dengan arsitektur </w:t>
      </w:r>
      <w:r>
        <w:rPr>
          <w:i/>
          <w:lang w:val="en-US"/>
        </w:rPr>
        <w:t>ResNet50</w:t>
      </w:r>
      <w:r>
        <w:rPr>
          <w:lang w:val="en-US"/>
        </w:rPr>
        <w:t xml:space="preserve"> yang menggunakan dataset citra </w:t>
      </w:r>
      <w:r w:rsidR="00A3407D">
        <w:rPr>
          <w:i/>
          <w:lang w:val="en-US"/>
        </w:rPr>
        <w:t>preprocessed</w:t>
      </w:r>
      <w:r>
        <w:rPr>
          <w:i/>
          <w:lang w:val="en-US"/>
        </w:rPr>
        <w:t xml:space="preserve"> </w:t>
      </w:r>
      <w:r>
        <w:rPr>
          <w:lang w:val="en-US"/>
        </w:rPr>
        <w:t xml:space="preserve"> memiliki kondisi yang kurang baik.</w:t>
      </w:r>
    </w:p>
    <w:p w:rsidR="009122BA" w:rsidRDefault="009122BA" w:rsidP="009122BA">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_Ref81001648 \h </w:instrText>
      </w:r>
      <w:r w:rsidR="00722190">
        <w:rPr>
          <w:lang w:val="en-US"/>
        </w:rPr>
      </w:r>
      <w:r w:rsidR="00722190">
        <w:rPr>
          <w:lang w:val="en-US"/>
        </w:rPr>
        <w:fldChar w:fldCharType="separate"/>
      </w:r>
      <w:r w:rsidR="00722190" w:rsidRPr="00515A9C">
        <w:rPr>
          <w:sz w:val="22"/>
        </w:rPr>
        <w:t xml:space="preserve">Gambar </w:t>
      </w:r>
      <w:r w:rsidR="00722190">
        <w:rPr>
          <w:noProof/>
          <w:sz w:val="22"/>
        </w:rPr>
        <w:t>4</w:t>
      </w:r>
      <w:r w:rsidR="00722190">
        <w:rPr>
          <w:sz w:val="22"/>
        </w:rPr>
        <w:t>.</w:t>
      </w:r>
      <w:r w:rsidR="00722190">
        <w:rPr>
          <w:noProof/>
          <w:sz w:val="22"/>
        </w:rPr>
        <w:t>30</w:t>
      </w:r>
      <w:r w:rsidR="00722190">
        <w:rPr>
          <w:lang w:val="en-US"/>
        </w:rPr>
        <w:fldChar w:fldCharType="end"/>
      </w:r>
    </w:p>
    <w:p w:rsidR="00515A9C" w:rsidRDefault="00FE498C" w:rsidP="00515A9C">
      <w:pPr>
        <w:pStyle w:val="TEUnsoed-TextBodyspasi2"/>
        <w:keepNext/>
        <w:ind w:firstLine="0"/>
        <w:jc w:val="center"/>
      </w:pPr>
      <w:r>
        <w:rPr>
          <w:i/>
          <w:noProof/>
          <w:sz w:val="22"/>
          <w:lang w:val="en-US" w:eastAsia="en-US" w:bidi="ar-SA"/>
        </w:rPr>
        <w:drawing>
          <wp:inline distT="0" distB="0" distL="0" distR="0" wp14:anchorId="3BD3C726" wp14:editId="468BDE83">
            <wp:extent cx="4083050" cy="3402330"/>
            <wp:effectExtent l="0" t="0" r="0" b="0"/>
            <wp:docPr id="25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3050" cy="3402330"/>
                    </a:xfrm>
                    <a:prstGeom prst="rect">
                      <a:avLst/>
                    </a:prstGeom>
                    <a:noFill/>
                    <a:ln>
                      <a:noFill/>
                    </a:ln>
                  </pic:spPr>
                </pic:pic>
              </a:graphicData>
            </a:graphic>
          </wp:inline>
        </w:drawing>
      </w:r>
    </w:p>
    <w:p w:rsidR="00A3407D" w:rsidRPr="00515A9C" w:rsidRDefault="00515A9C" w:rsidP="00515A9C">
      <w:pPr>
        <w:pStyle w:val="Caption"/>
        <w:jc w:val="center"/>
        <w:rPr>
          <w:i w:val="0"/>
          <w:iCs w:val="0"/>
          <w:sz w:val="20"/>
          <w:lang w:val="en-US"/>
        </w:rPr>
      </w:pPr>
      <w:bookmarkStart w:id="164" w:name="_Ref81001648"/>
      <w:bookmarkStart w:id="165" w:name="_Toc83471358"/>
      <w:r w:rsidRPr="00515A9C">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30</w:t>
      </w:r>
      <w:r w:rsidR="00722190">
        <w:rPr>
          <w:sz w:val="22"/>
        </w:rPr>
        <w:fldChar w:fldCharType="end"/>
      </w:r>
      <w:bookmarkEnd w:id="164"/>
      <w:r w:rsidRPr="00515A9C">
        <w:rPr>
          <w:sz w:val="22"/>
          <w:lang w:val="en-US"/>
        </w:rPr>
        <w:t xml:space="preserve"> Confusion matrix risk ResNet50 preprocessed</w:t>
      </w:r>
      <w:bookmarkEnd w:id="165"/>
    </w:p>
    <w:p w:rsidR="009122BA" w:rsidRDefault="009122BA" w:rsidP="009122BA">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_Ref81001648 \h </w:instrText>
      </w:r>
      <w:r w:rsidR="00722190">
        <w:rPr>
          <w:lang w:val="en-US"/>
        </w:rPr>
      </w:r>
      <w:r w:rsidR="00722190">
        <w:rPr>
          <w:lang w:val="en-US"/>
        </w:rPr>
        <w:fldChar w:fldCharType="separate"/>
      </w:r>
      <w:r w:rsidR="00722190" w:rsidRPr="00515A9C">
        <w:rPr>
          <w:sz w:val="22"/>
        </w:rPr>
        <w:t xml:space="preserve">Gambar </w:t>
      </w:r>
      <w:r w:rsidR="00722190">
        <w:rPr>
          <w:noProof/>
          <w:sz w:val="22"/>
        </w:rPr>
        <w:t>4</w:t>
      </w:r>
      <w:r w:rsidR="00722190">
        <w:rPr>
          <w:sz w:val="22"/>
        </w:rPr>
        <w:t>.</w:t>
      </w:r>
      <w:r w:rsidR="00722190">
        <w:rPr>
          <w:noProof/>
          <w:sz w:val="22"/>
        </w:rPr>
        <w:t>30</w:t>
      </w:r>
      <w:r w:rsidR="00722190">
        <w:rPr>
          <w:lang w:val="en-US"/>
        </w:rPr>
        <w:fldChar w:fldCharType="end"/>
      </w:r>
      <w:r>
        <w:rPr>
          <w:lang w:val="en-US"/>
        </w:rPr>
        <w:t xml:space="preserve"> dapat diketahui garis y menunjukkan label sebenarnya, sedangkan garis x menunjukkan label prediksi. Pada label </w:t>
      </w:r>
      <w:r>
        <w:rPr>
          <w:i/>
          <w:lang w:val="en-US"/>
        </w:rPr>
        <w:t>Control</w:t>
      </w:r>
      <w:r w:rsidRPr="004B166A">
        <w:rPr>
          <w:i/>
          <w:lang w:val="en-US"/>
        </w:rPr>
        <w:t xml:space="preserve"> </w:t>
      </w:r>
      <w:r w:rsidR="00A3407D">
        <w:rPr>
          <w:lang w:val="en-US"/>
        </w:rPr>
        <w:t>terdapat 84</w:t>
      </w:r>
      <w:r>
        <w:rPr>
          <w:lang w:val="en-US"/>
        </w:rPr>
        <w:t xml:space="preserve"> citra yang diprediksi benar untuk label </w:t>
      </w:r>
      <w:r>
        <w:rPr>
          <w:i/>
          <w:lang w:val="en-US"/>
        </w:rPr>
        <w:t>Control</w:t>
      </w:r>
      <w:r>
        <w:rPr>
          <w:lang w:val="en-US"/>
        </w:rPr>
        <w:t>, 1</w:t>
      </w:r>
      <w:r w:rsidR="00A3407D">
        <w:rPr>
          <w:lang w:val="en-US"/>
        </w:rPr>
        <w:t>9</w:t>
      </w:r>
      <w:r>
        <w:rPr>
          <w:lang w:val="en-US"/>
        </w:rPr>
        <w:t xml:space="preserve"> citra diprediksi benar untuk label </w:t>
      </w:r>
      <w:r>
        <w:rPr>
          <w:i/>
          <w:lang w:val="en-US"/>
        </w:rPr>
        <w:t>Type I</w:t>
      </w:r>
      <w:r w:rsidR="00A3407D">
        <w:rPr>
          <w:lang w:val="en-US"/>
        </w:rPr>
        <w:t>, dan 0</w:t>
      </w:r>
      <w:r>
        <w:rPr>
          <w:lang w:val="en-US"/>
        </w:rPr>
        <w:t xml:space="preserve"> citra diprediksi benar untuk label </w:t>
      </w:r>
      <w:r>
        <w:rPr>
          <w:i/>
          <w:lang w:val="en-US"/>
        </w:rPr>
        <w:t>Type II</w:t>
      </w:r>
      <w:r>
        <w:rPr>
          <w:lang w:val="en-US"/>
        </w:rPr>
        <w:t xml:space="preserve">. Artinya tingkat kebenaran pada label </w:t>
      </w:r>
      <w:r>
        <w:rPr>
          <w:i/>
          <w:lang w:val="en-US"/>
        </w:rPr>
        <w:t>Control</w:t>
      </w:r>
      <w:r w:rsidR="00A3407D">
        <w:rPr>
          <w:lang w:val="en-US"/>
        </w:rPr>
        <w:t xml:space="preserve"> sebesar 84</w:t>
      </w:r>
      <w:r>
        <w:rPr>
          <w:lang w:val="en-US"/>
        </w:rPr>
        <w:t xml:space="preserve"> dari 104 citra pengujian dan tingka</w:t>
      </w:r>
      <w:r w:rsidR="00A3407D">
        <w:rPr>
          <w:lang w:val="en-US"/>
        </w:rPr>
        <w:t>t kesalahannya yaitu sebanyak 19</w:t>
      </w:r>
      <w:r>
        <w:rPr>
          <w:lang w:val="en-US"/>
        </w:rPr>
        <w:t xml:space="preserve"> dari 104 citra pengujian. Kemudian untuk label </w:t>
      </w:r>
      <w:r>
        <w:rPr>
          <w:i/>
          <w:lang w:val="en-US"/>
        </w:rPr>
        <w:t>Type I</w:t>
      </w:r>
      <w:r w:rsidR="00A3407D">
        <w:rPr>
          <w:lang w:val="en-US"/>
        </w:rPr>
        <w:t xml:space="preserve"> terdapat 24</w:t>
      </w:r>
      <w:r>
        <w:rPr>
          <w:lang w:val="en-US"/>
        </w:rPr>
        <w:t xml:space="preserve"> citra yang diprediksi benar untuk label </w:t>
      </w:r>
      <w:r>
        <w:rPr>
          <w:i/>
          <w:lang w:val="en-US"/>
        </w:rPr>
        <w:t>Control</w:t>
      </w:r>
      <w:r w:rsidR="00A3407D">
        <w:rPr>
          <w:lang w:val="en-US"/>
        </w:rPr>
        <w:t>, 72</w:t>
      </w:r>
      <w:r>
        <w:rPr>
          <w:lang w:val="en-US"/>
        </w:rPr>
        <w:t xml:space="preserve"> citra diprediksi benar untuk label </w:t>
      </w:r>
      <w:r>
        <w:rPr>
          <w:i/>
          <w:lang w:val="en-US"/>
        </w:rPr>
        <w:t>Type I</w:t>
      </w:r>
      <w:r w:rsidR="00A3407D">
        <w:rPr>
          <w:lang w:val="en-US"/>
        </w:rPr>
        <w:t>, dan 8</w:t>
      </w:r>
      <w:r>
        <w:rPr>
          <w:lang w:val="en-US"/>
        </w:rPr>
        <w:t xml:space="preserve"> citra diprediksi benar untuk label </w:t>
      </w:r>
      <w:r>
        <w:rPr>
          <w:i/>
          <w:lang w:val="en-US"/>
        </w:rPr>
        <w:t>Type II</w:t>
      </w:r>
      <w:r>
        <w:rPr>
          <w:lang w:val="en-US"/>
        </w:rPr>
        <w:t xml:space="preserve">. Artinya tingkat kebenaran pada label </w:t>
      </w:r>
      <w:r>
        <w:rPr>
          <w:i/>
          <w:lang w:val="en-US"/>
        </w:rPr>
        <w:t>Type I</w:t>
      </w:r>
      <w:r w:rsidR="00A3407D">
        <w:rPr>
          <w:lang w:val="en-US"/>
        </w:rPr>
        <w:t xml:space="preserve"> sebesar 72 dari 104</w:t>
      </w:r>
      <w:r>
        <w:rPr>
          <w:lang w:val="en-US"/>
        </w:rPr>
        <w:t xml:space="preserve"> citra pengujian dan tingkat kesalah</w:t>
      </w:r>
      <w:r w:rsidR="00A3407D">
        <w:rPr>
          <w:lang w:val="en-US"/>
        </w:rPr>
        <w:t>annya yaitu sebanyak 32 dari 104</w:t>
      </w:r>
      <w:r>
        <w:rPr>
          <w:lang w:val="en-US"/>
        </w:rPr>
        <w:t xml:space="preserve"> citra pengujian. Sedangkan untuk label </w:t>
      </w:r>
      <w:r w:rsidRPr="00592DB4">
        <w:rPr>
          <w:i/>
          <w:lang w:val="en-US"/>
        </w:rPr>
        <w:t>Type II</w:t>
      </w:r>
      <w:r w:rsidR="00A3407D">
        <w:rPr>
          <w:lang w:val="en-US"/>
        </w:rPr>
        <w:t xml:space="preserve"> terdapat 26</w:t>
      </w:r>
      <w:r>
        <w:rPr>
          <w:lang w:val="en-US"/>
        </w:rPr>
        <w:t xml:space="preserve"> citra yang diprediksi benar untuk label </w:t>
      </w:r>
      <w:r>
        <w:rPr>
          <w:i/>
          <w:lang w:val="en-US"/>
        </w:rPr>
        <w:t>Control</w:t>
      </w:r>
      <w:r w:rsidR="00A3407D">
        <w:rPr>
          <w:lang w:val="en-US"/>
        </w:rPr>
        <w:t>, 45</w:t>
      </w:r>
      <w:r>
        <w:rPr>
          <w:lang w:val="en-US"/>
        </w:rPr>
        <w:t xml:space="preserve"> citra diprediksi benar untuk label </w:t>
      </w:r>
      <w:r>
        <w:rPr>
          <w:i/>
          <w:lang w:val="en-US"/>
        </w:rPr>
        <w:t>Type I</w:t>
      </w:r>
      <w:r w:rsidR="00A3407D">
        <w:rPr>
          <w:lang w:val="en-US"/>
        </w:rPr>
        <w:t>, dan 33</w:t>
      </w:r>
      <w:r>
        <w:rPr>
          <w:lang w:val="en-US"/>
        </w:rPr>
        <w:t xml:space="preserve"> citra diprediksi benar untuk label </w:t>
      </w:r>
      <w:r>
        <w:rPr>
          <w:i/>
          <w:lang w:val="en-US"/>
        </w:rPr>
        <w:t>Type II</w:t>
      </w:r>
      <w:r>
        <w:rPr>
          <w:lang w:val="en-US"/>
        </w:rPr>
        <w:t>. Artinya tingkat kebena</w:t>
      </w:r>
      <w:r w:rsidR="00A3407D">
        <w:rPr>
          <w:lang w:val="en-US"/>
        </w:rPr>
        <w:t>ran pada label Type I sebesar 33</w:t>
      </w:r>
      <w:r>
        <w:rPr>
          <w:lang w:val="en-US"/>
        </w:rPr>
        <w:t xml:space="preserve"> dari 104 citra pengujian dan tingkat kesalahannya yaitu sebanyak </w:t>
      </w:r>
      <w:r w:rsidR="00A3407D">
        <w:rPr>
          <w:lang w:val="en-US"/>
        </w:rPr>
        <w:t>71</w:t>
      </w:r>
      <w:r>
        <w:rPr>
          <w:lang w:val="en-US"/>
        </w:rPr>
        <w:t xml:space="preserve"> dari 104 citra pengujian.</w:t>
      </w:r>
    </w:p>
    <w:p w:rsidR="009122BA" w:rsidRDefault="009122BA" w:rsidP="009122BA">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9122BA" w:rsidRDefault="009122BA" w:rsidP="00CA3648">
      <w:pPr>
        <w:pStyle w:val="TEUnsoed-TextBodyspasi2"/>
        <w:numPr>
          <w:ilvl w:val="6"/>
          <w:numId w:val="10"/>
        </w:numPr>
        <w:tabs>
          <w:tab w:val="clear" w:pos="2880"/>
          <w:tab w:val="left" w:pos="1440"/>
          <w:tab w:val="left" w:pos="1710"/>
          <w:tab w:val="num" w:pos="2700"/>
        </w:tabs>
        <w:ind w:left="1440"/>
        <w:rPr>
          <w:lang w:val="en-US"/>
        </w:rPr>
      </w:pPr>
      <w:r>
        <w:rPr>
          <w:lang w:val="en-US"/>
        </w:rPr>
        <w:t>Akurasi</w:t>
      </w:r>
    </w:p>
    <w:p w:rsidR="009122BA" w:rsidRDefault="009122BA" w:rsidP="009122BA">
      <w:pPr>
        <w:pStyle w:val="TEUnsoed-TextBodyspasi2"/>
        <w:numPr>
          <w:ilvl w:val="0"/>
          <w:numId w:val="16"/>
        </w:numPr>
        <w:rPr>
          <w:lang w:val="en-US"/>
        </w:rPr>
      </w:pPr>
      <w:r>
        <w:rPr>
          <w:lang w:val="en-US"/>
        </w:rPr>
        <w:t xml:space="preserve">Akurasi </w:t>
      </w:r>
      <w:r>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9122BA" w:rsidRPr="00FE498C" w:rsidRDefault="00FE498C" w:rsidP="00CA3648">
      <w:pPr>
        <w:pStyle w:val="TEUnsoed-TextBodyspasi2"/>
        <w:ind w:left="1800" w:firstLine="0"/>
        <w:jc w:val="center"/>
        <w:rPr>
          <w:lang w:val="en-US"/>
        </w:rPr>
      </w:pPr>
      <m:oMathPara>
        <m:oMath>
          <m:r>
            <w:rPr>
              <w:rFonts w:ascii="Cambria Math" w:hAnsi="Cambria Math"/>
              <w:lang w:val="en-US"/>
            </w:rPr>
            <m:t xml:space="preserve">Akurasi Control= </m:t>
          </m:r>
          <m:f>
            <m:fPr>
              <m:ctrlPr>
                <w:rPr>
                  <w:rFonts w:ascii="Cambria Math" w:hAnsi="Cambria Math"/>
                  <w:i/>
                  <w:lang w:val="en-US"/>
                </w:rPr>
              </m:ctrlPr>
            </m:fPr>
            <m:num>
              <m:r>
                <w:rPr>
                  <w:rFonts w:ascii="Cambria Math" w:hAnsi="Cambria Math"/>
                  <w:lang w:val="en-US"/>
                </w:rPr>
                <m:t>242</m:t>
              </m:r>
            </m:num>
            <m:den>
              <m:r>
                <w:rPr>
                  <w:rFonts w:ascii="Cambria Math" w:hAnsi="Cambria Math"/>
                  <w:lang w:val="en-US"/>
                </w:rPr>
                <m:t>311</m:t>
              </m:r>
            </m:den>
          </m:f>
        </m:oMath>
      </m:oMathPara>
    </w:p>
    <w:p w:rsidR="009122BA" w:rsidRPr="00FE498C" w:rsidRDefault="00FE498C" w:rsidP="00CA3648">
      <w:pPr>
        <w:pStyle w:val="TEUnsoed-TextBodyspasi2"/>
        <w:ind w:left="1800" w:firstLine="0"/>
        <w:jc w:val="center"/>
        <w:rPr>
          <w:lang w:val="en-US"/>
        </w:rPr>
      </w:pPr>
      <m:oMathPara>
        <m:oMath>
          <m:r>
            <w:rPr>
              <w:rFonts w:ascii="Cambria Math" w:hAnsi="Cambria Math"/>
              <w:lang w:val="en-US"/>
            </w:rPr>
            <m:t>Akurasi Control= 0.78</m:t>
          </m:r>
        </m:oMath>
      </m:oMathPara>
    </w:p>
    <w:p w:rsidR="009122BA" w:rsidRDefault="009122BA" w:rsidP="009122BA">
      <w:pPr>
        <w:pStyle w:val="TEUnsoed-TextBodyspasi2"/>
        <w:numPr>
          <w:ilvl w:val="0"/>
          <w:numId w:val="16"/>
        </w:numPr>
        <w:rPr>
          <w:lang w:val="en-US"/>
        </w:rPr>
      </w:pPr>
      <w:r>
        <w:rPr>
          <w:lang w:val="en-US"/>
        </w:rPr>
        <w:t>Akurasi Type I</w:t>
      </w:r>
    </w:p>
    <w:p w:rsidR="009122BA" w:rsidRPr="00FE498C" w:rsidRDefault="00FE498C" w:rsidP="00CA3648">
      <w:pPr>
        <w:pStyle w:val="TEUnsoed-TextBodyspasi2"/>
        <w:ind w:left="1800" w:firstLine="0"/>
        <w:jc w:val="center"/>
        <w:rPr>
          <w:lang w:val="en-US"/>
        </w:rPr>
      </w:pPr>
      <m:oMathPara>
        <m:oMath>
          <m:r>
            <w:rPr>
              <w:rFonts w:ascii="Cambria Math" w:hAnsi="Cambria Math"/>
              <w:lang w:val="en-US"/>
            </w:rPr>
            <m:t xml:space="preserve">Akurasi Type I= </m:t>
          </m:r>
          <m:f>
            <m:fPr>
              <m:ctrlPr>
                <w:rPr>
                  <w:rFonts w:ascii="Cambria Math" w:hAnsi="Cambria Math"/>
                  <w:i/>
                  <w:lang w:val="en-US"/>
                </w:rPr>
              </m:ctrlPr>
            </m:fPr>
            <m:num>
              <m:r>
                <w:rPr>
                  <w:rFonts w:ascii="Cambria Math" w:hAnsi="Cambria Math"/>
                  <w:lang w:val="en-US"/>
                </w:rPr>
                <m:t>215</m:t>
              </m:r>
            </m:num>
            <m:den>
              <m:r>
                <w:rPr>
                  <w:rFonts w:ascii="Cambria Math" w:hAnsi="Cambria Math"/>
                  <w:lang w:val="en-US"/>
                </w:rPr>
                <m:t>311</m:t>
              </m:r>
            </m:den>
          </m:f>
        </m:oMath>
      </m:oMathPara>
    </w:p>
    <w:p w:rsidR="009122BA" w:rsidRPr="00FE498C" w:rsidRDefault="00FE498C" w:rsidP="00CA3648">
      <w:pPr>
        <w:pStyle w:val="TEUnsoed-TextBodyspasi2"/>
        <w:ind w:left="1800" w:firstLine="0"/>
        <w:jc w:val="center"/>
        <w:rPr>
          <w:lang w:val="en-US"/>
        </w:rPr>
      </w:pPr>
      <m:oMathPara>
        <m:oMath>
          <m:r>
            <w:rPr>
              <w:rFonts w:ascii="Cambria Math" w:hAnsi="Cambria Math"/>
              <w:lang w:val="en-US"/>
            </w:rPr>
            <m:t>Akurasi Type I= 0.69</m:t>
          </m:r>
        </m:oMath>
      </m:oMathPara>
    </w:p>
    <w:p w:rsidR="009122BA" w:rsidRDefault="009122BA" w:rsidP="009122BA">
      <w:pPr>
        <w:pStyle w:val="TEUnsoed-TextBodyspasi2"/>
        <w:numPr>
          <w:ilvl w:val="0"/>
          <w:numId w:val="16"/>
        </w:numPr>
        <w:rPr>
          <w:lang w:val="en-US"/>
        </w:rPr>
      </w:pPr>
      <w:r>
        <w:rPr>
          <w:lang w:val="en-US"/>
        </w:rPr>
        <w:t xml:space="preserve">Akurasi </w:t>
      </w:r>
      <w:r>
        <w:rPr>
          <w:i/>
          <w:lang w:val="en-US"/>
        </w:rPr>
        <w:t>Type II</w:t>
      </w:r>
    </w:p>
    <w:p w:rsidR="009122BA" w:rsidRPr="00FE498C" w:rsidRDefault="00FE498C" w:rsidP="00CA3648">
      <w:pPr>
        <w:pStyle w:val="TEUnsoed-TextBodyspasi2"/>
        <w:ind w:left="1800" w:firstLine="0"/>
        <w:jc w:val="center"/>
        <w:rPr>
          <w:lang w:val="en-US"/>
        </w:rPr>
      </w:pPr>
      <m:oMathPara>
        <m:oMath>
          <m:r>
            <w:rPr>
              <w:rFonts w:ascii="Cambria Math" w:hAnsi="Cambria Math"/>
              <w:lang w:val="en-US"/>
            </w:rPr>
            <m:t>Akurasi Ty</m:t>
          </m:r>
          <m:r>
            <w:rPr>
              <w:rFonts w:ascii="Cambria Math" w:hAnsi="Cambria Math"/>
              <w:lang w:val="en-US"/>
            </w:rPr>
            <m:t xml:space="preserve">pe II= </m:t>
          </m:r>
          <m:f>
            <m:fPr>
              <m:ctrlPr>
                <w:rPr>
                  <w:rFonts w:ascii="Cambria Math" w:hAnsi="Cambria Math"/>
                  <w:i/>
                  <w:lang w:val="en-US"/>
                </w:rPr>
              </m:ctrlPr>
            </m:fPr>
            <m:num>
              <m:r>
                <w:rPr>
                  <w:rFonts w:ascii="Cambria Math" w:hAnsi="Cambria Math"/>
                  <w:lang w:val="en-US"/>
                </w:rPr>
                <m:t>232</m:t>
              </m:r>
            </m:num>
            <m:den>
              <m:r>
                <w:rPr>
                  <w:rFonts w:ascii="Cambria Math" w:hAnsi="Cambria Math"/>
                  <w:lang w:val="en-US"/>
                </w:rPr>
                <m:t>311</m:t>
              </m:r>
            </m:den>
          </m:f>
        </m:oMath>
      </m:oMathPara>
    </w:p>
    <w:p w:rsidR="009122BA" w:rsidRPr="00FE498C" w:rsidRDefault="00FE498C" w:rsidP="00CA3648">
      <w:pPr>
        <w:pStyle w:val="TEUnsoed-TextBodyspasi2"/>
        <w:ind w:left="1800" w:firstLine="0"/>
        <w:jc w:val="center"/>
        <w:rPr>
          <w:lang w:val="en-US"/>
        </w:rPr>
      </w:pPr>
      <m:oMathPara>
        <m:oMath>
          <m:r>
            <w:rPr>
              <w:rFonts w:ascii="Cambria Math" w:hAnsi="Cambria Math"/>
              <w:lang w:val="en-US"/>
            </w:rPr>
            <m:t>Akurasi Type II=0.75</m:t>
          </m:r>
        </m:oMath>
      </m:oMathPara>
    </w:p>
    <w:p w:rsidR="009122BA" w:rsidRDefault="009122BA" w:rsidP="009122BA">
      <w:pPr>
        <w:pStyle w:val="TEUnsoed-TextBodyspasi2"/>
        <w:numPr>
          <w:ilvl w:val="0"/>
          <w:numId w:val="16"/>
        </w:numPr>
        <w:rPr>
          <w:lang w:val="en-US"/>
        </w:rPr>
      </w:pPr>
      <w:r>
        <w:rPr>
          <w:lang w:val="en-US"/>
        </w:rPr>
        <w:t>Makro akurasi</w:t>
      </w:r>
    </w:p>
    <w:p w:rsidR="009122BA" w:rsidRPr="00FE498C" w:rsidRDefault="00FE498C" w:rsidP="00CA3648">
      <w:pPr>
        <w:pStyle w:val="TEUnsoed-TextBodyspasi2"/>
        <w:ind w:left="1800" w:firstLine="0"/>
        <w:jc w:val="center"/>
        <w:rPr>
          <w:lang w:val="en-US"/>
        </w:rPr>
      </w:pPr>
      <m:oMathPara>
        <m:oMath>
          <m:r>
            <w:rPr>
              <w:rFonts w:ascii="Cambria Math" w:hAnsi="Cambria Math"/>
              <w:lang w:val="en-US"/>
            </w:rPr>
            <m:t xml:space="preserve">Makro akurasi= </m:t>
          </m:r>
          <m:f>
            <m:fPr>
              <m:ctrlPr>
                <w:rPr>
                  <w:rFonts w:ascii="Cambria Math" w:hAnsi="Cambria Math"/>
                  <w:i/>
                  <w:lang w:val="en-US"/>
                </w:rPr>
              </m:ctrlPr>
            </m:fPr>
            <m:num>
              <m:r>
                <w:rPr>
                  <w:rFonts w:ascii="Cambria Math" w:hAnsi="Cambria Math"/>
                  <w:lang w:val="en-US"/>
                </w:rPr>
                <m:t>(0.78+0.69+0.75)</m:t>
              </m:r>
            </m:num>
            <m:den>
              <m:r>
                <w:rPr>
                  <w:rFonts w:ascii="Cambria Math" w:hAnsi="Cambria Math"/>
                  <w:lang w:val="en-US"/>
                </w:rPr>
                <m:t>3</m:t>
              </m:r>
            </m:den>
          </m:f>
        </m:oMath>
      </m:oMathPara>
    </w:p>
    <w:p w:rsidR="009122BA" w:rsidRPr="00FE498C" w:rsidRDefault="00FE498C" w:rsidP="00CA3648">
      <w:pPr>
        <w:pStyle w:val="TEUnsoed-TextBodyspasi2"/>
        <w:ind w:left="1800" w:firstLine="0"/>
        <w:jc w:val="center"/>
        <w:rPr>
          <w:lang w:val="en-US"/>
        </w:rPr>
      </w:pPr>
      <m:oMathPara>
        <m:oMath>
          <m:r>
            <w:rPr>
              <w:rFonts w:ascii="Cambria Math" w:hAnsi="Cambria Math"/>
              <w:lang w:val="en-US"/>
            </w:rPr>
            <m:t>Makro akurasi= 0.74</m:t>
          </m:r>
        </m:oMath>
      </m:oMathPara>
    </w:p>
    <w:p w:rsidR="009122BA" w:rsidRDefault="009122BA" w:rsidP="00CA3648">
      <w:pPr>
        <w:pStyle w:val="TEUnsoed-TextBodyspasi2"/>
        <w:numPr>
          <w:ilvl w:val="6"/>
          <w:numId w:val="10"/>
        </w:numPr>
        <w:tabs>
          <w:tab w:val="clear" w:pos="2880"/>
          <w:tab w:val="left" w:pos="1440"/>
          <w:tab w:val="num" w:pos="3060"/>
        </w:tabs>
        <w:ind w:left="1440"/>
        <w:rPr>
          <w:lang w:val="en-US"/>
        </w:rPr>
      </w:pPr>
      <w:r>
        <w:rPr>
          <w:lang w:val="en-US"/>
        </w:rPr>
        <w:t>Presisi</w:t>
      </w:r>
    </w:p>
    <w:p w:rsidR="009122BA" w:rsidRDefault="009122BA" w:rsidP="009122BA">
      <w:pPr>
        <w:pStyle w:val="TEUnsoed-TextBodyspasi2"/>
        <w:numPr>
          <w:ilvl w:val="0"/>
          <w:numId w:val="15"/>
        </w:numPr>
        <w:rPr>
          <w:lang w:val="en-US"/>
        </w:rPr>
      </w:pPr>
      <w:r>
        <w:rPr>
          <w:lang w:val="en-US"/>
        </w:rPr>
        <w:t xml:space="preserve">Presisi </w:t>
      </w:r>
      <w:r>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9122BA"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Control= </m:t>
          </m:r>
          <m:f>
            <m:fPr>
              <m:ctrlPr>
                <w:rPr>
                  <w:rFonts w:ascii="Cambria Math" w:hAnsi="Cambria Math"/>
                  <w:i/>
                  <w:lang w:val="en-US"/>
                </w:rPr>
              </m:ctrlPr>
            </m:fPr>
            <m:num>
              <m:r>
                <w:rPr>
                  <w:rFonts w:ascii="Cambria Math" w:hAnsi="Cambria Math"/>
                  <w:lang w:val="en-US"/>
                </w:rPr>
                <m:t>84</m:t>
              </m:r>
            </m:num>
            <m:den>
              <m:r>
                <w:rPr>
                  <w:rFonts w:ascii="Cambria Math" w:hAnsi="Cambria Math"/>
                  <w:lang w:val="en-US"/>
                </w:rPr>
                <m:t>103</m:t>
              </m:r>
            </m:den>
          </m:f>
        </m:oMath>
      </m:oMathPara>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P</m:t>
          </m:r>
          <m:r>
            <w:rPr>
              <w:rFonts w:ascii="Cambria Math" w:hAnsi="Cambria Math"/>
              <w:lang w:val="en-US"/>
            </w:rPr>
            <m:t>resisi Control= 0.82</m:t>
          </m:r>
        </m:oMath>
      </m:oMathPara>
    </w:p>
    <w:p w:rsidR="009122BA" w:rsidRPr="00F1477B" w:rsidRDefault="009122BA" w:rsidP="009122BA">
      <w:pPr>
        <w:pStyle w:val="TEUnsoed-TextBodyspasi2"/>
        <w:numPr>
          <w:ilvl w:val="0"/>
          <w:numId w:val="15"/>
        </w:numPr>
        <w:rPr>
          <w:i/>
          <w:lang w:val="en-US"/>
        </w:rPr>
      </w:pPr>
      <w:r>
        <w:rPr>
          <w:lang w:val="en-US"/>
        </w:rPr>
        <w:t xml:space="preserve">Presisi </w:t>
      </w:r>
      <w:r w:rsidRPr="00F1477B">
        <w:rPr>
          <w:i/>
          <w:lang w:val="en-US"/>
        </w:rPr>
        <w:t>Type I</w:t>
      </w:r>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Type I= </m:t>
          </m:r>
          <m:f>
            <m:fPr>
              <m:ctrlPr>
                <w:rPr>
                  <w:rFonts w:ascii="Cambria Math" w:hAnsi="Cambria Math"/>
                  <w:i/>
                  <w:lang w:val="en-US"/>
                </w:rPr>
              </m:ctrlPr>
            </m:fPr>
            <m:num>
              <m:r>
                <w:rPr>
                  <w:rFonts w:ascii="Cambria Math" w:hAnsi="Cambria Math"/>
                  <w:lang w:val="en-US"/>
                </w:rPr>
                <m:t>72</m:t>
              </m:r>
            </m:num>
            <m:den>
              <m:r>
                <w:rPr>
                  <w:rFonts w:ascii="Cambria Math" w:hAnsi="Cambria Math"/>
                  <w:lang w:val="en-US"/>
                </w:rPr>
                <m:t>104</m:t>
              </m:r>
            </m:den>
          </m:f>
        </m:oMath>
      </m:oMathPara>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Presisi Type I= 0.69</m:t>
          </m:r>
        </m:oMath>
      </m:oMathPara>
    </w:p>
    <w:p w:rsidR="009122BA" w:rsidRPr="008300BE" w:rsidRDefault="009122BA" w:rsidP="009122BA">
      <w:pPr>
        <w:pStyle w:val="TEUnsoed-TextBodyspasi2"/>
        <w:numPr>
          <w:ilvl w:val="0"/>
          <w:numId w:val="15"/>
        </w:numPr>
        <w:rPr>
          <w:lang w:val="en-US"/>
        </w:rPr>
      </w:pPr>
      <w:r>
        <w:rPr>
          <w:lang w:val="en-US"/>
        </w:rPr>
        <w:t xml:space="preserve">Presisi </w:t>
      </w:r>
      <w:r>
        <w:rPr>
          <w:i/>
          <w:lang w:val="en-US"/>
        </w:rPr>
        <w:t>Type II</w:t>
      </w:r>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Type II=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104</m:t>
              </m:r>
            </m:den>
          </m:f>
        </m:oMath>
      </m:oMathPara>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Presisi Type II= 0.32</m:t>
          </m:r>
        </m:oMath>
      </m:oMathPara>
    </w:p>
    <w:p w:rsidR="009122BA" w:rsidRDefault="009122BA" w:rsidP="009122BA">
      <w:pPr>
        <w:pStyle w:val="TEUnsoed-TextBodyspasi2"/>
        <w:numPr>
          <w:ilvl w:val="0"/>
          <w:numId w:val="15"/>
        </w:numPr>
        <w:rPr>
          <w:lang w:val="en-US"/>
        </w:rPr>
      </w:pPr>
      <w:r>
        <w:rPr>
          <w:lang w:val="en-US"/>
        </w:rPr>
        <w:t>Makro presisi</w:t>
      </w:r>
    </w:p>
    <w:p w:rsidR="009122BA" w:rsidRPr="008300BE" w:rsidRDefault="009122BA" w:rsidP="00CA3648">
      <w:pPr>
        <w:pStyle w:val="TEUnsoed-TextBodyspasi2"/>
        <w:ind w:left="1800" w:firstLine="0"/>
        <w:jc w:val="center"/>
        <w:rPr>
          <w:lang w:val="en-US"/>
        </w:rPr>
      </w:pPr>
      <w:r>
        <w:rPr>
          <w:lang w:val="en-US"/>
        </w:rPr>
        <w:t xml:space="preserve">Makro </w:t>
      </w:r>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(0.82+0.69+0.32)</m:t>
            </m:r>
          </m:num>
          <m:den>
            <m:r>
              <w:rPr>
                <w:rFonts w:ascii="Cambria Math" w:hAnsi="Cambria Math"/>
                <w:lang w:val="en-US"/>
              </w:rPr>
              <m:t>3</m:t>
            </m:r>
          </m:den>
        </m:f>
      </m:oMath>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Makro presisi = 0.61</m:t>
          </m:r>
        </m:oMath>
      </m:oMathPara>
    </w:p>
    <w:p w:rsidR="009122BA" w:rsidRPr="00656EAF" w:rsidRDefault="009122BA" w:rsidP="00CA3648">
      <w:pPr>
        <w:pStyle w:val="TEUnsoed-TextBodyspasi2"/>
        <w:numPr>
          <w:ilvl w:val="6"/>
          <w:numId w:val="10"/>
        </w:numPr>
        <w:tabs>
          <w:tab w:val="clear" w:pos="2880"/>
          <w:tab w:val="left" w:pos="1440"/>
          <w:tab w:val="num" w:pos="2700"/>
        </w:tabs>
        <w:ind w:left="1440"/>
        <w:rPr>
          <w:i/>
          <w:lang w:val="en-US"/>
        </w:rPr>
      </w:pPr>
      <w:r w:rsidRPr="00656EAF">
        <w:rPr>
          <w:i/>
          <w:lang w:val="en-US"/>
        </w:rPr>
        <w:t>Recall</w:t>
      </w:r>
    </w:p>
    <w:p w:rsidR="009122BA" w:rsidRDefault="009122BA" w:rsidP="009122BA">
      <w:pPr>
        <w:pStyle w:val="TEUnsoed-TextBodyspasi2"/>
        <w:numPr>
          <w:ilvl w:val="0"/>
          <w:numId w:val="15"/>
        </w:numPr>
        <w:rPr>
          <w:lang w:val="en-US"/>
        </w:rPr>
      </w:pPr>
      <w:r w:rsidRPr="00656EAF">
        <w:rPr>
          <w:i/>
          <w:lang w:val="en-US"/>
        </w:rPr>
        <w:t>Recall</w:t>
      </w:r>
      <w:r>
        <w:rPr>
          <w:lang w:val="en-US"/>
        </w:rPr>
        <w:t xml:space="preserve"> </w:t>
      </w:r>
      <w:r>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9122BA"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Control= </m:t>
          </m:r>
          <m:f>
            <m:fPr>
              <m:ctrlPr>
                <w:rPr>
                  <w:rFonts w:ascii="Cambria Math" w:hAnsi="Cambria Math"/>
                  <w:i/>
                  <w:lang w:val="en-US"/>
                </w:rPr>
              </m:ctrlPr>
            </m:fPr>
            <m:num>
              <m:r>
                <w:rPr>
                  <w:rFonts w:ascii="Cambria Math" w:hAnsi="Cambria Math"/>
                  <w:lang w:val="en-US"/>
                </w:rPr>
                <m:t>100</m:t>
              </m:r>
            </m:num>
            <m:den>
              <m:r>
                <w:rPr>
                  <w:rFonts w:ascii="Cambria Math" w:hAnsi="Cambria Math"/>
                  <w:lang w:val="en-US"/>
                </w:rPr>
                <m:t>152</m:t>
              </m:r>
            </m:den>
          </m:f>
        </m:oMath>
      </m:oMathPara>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Recall Control= 0.66</m:t>
          </m:r>
        </m:oMath>
      </m:oMathPara>
    </w:p>
    <w:p w:rsidR="009122BA" w:rsidRPr="001B314F" w:rsidRDefault="009122BA" w:rsidP="009122BA">
      <w:pPr>
        <w:pStyle w:val="TEUnsoed-TextBodyspasi2"/>
        <w:numPr>
          <w:ilvl w:val="0"/>
          <w:numId w:val="15"/>
        </w:numPr>
        <w:rPr>
          <w:i/>
          <w:lang w:val="en-US"/>
        </w:rPr>
      </w:pPr>
      <w:r w:rsidRPr="00656EAF">
        <w:rPr>
          <w:i/>
          <w:lang w:val="en-US"/>
        </w:rPr>
        <w:t>Recall</w:t>
      </w:r>
      <w:r>
        <w:rPr>
          <w:lang w:val="en-US"/>
        </w:rPr>
        <w:t xml:space="preserve"> </w:t>
      </w:r>
      <w:r w:rsidRPr="001B314F">
        <w:rPr>
          <w:i/>
          <w:lang w:val="en-US"/>
        </w:rPr>
        <w:t>Type I</w:t>
      </w:r>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Type I= </m:t>
          </m:r>
          <m:f>
            <m:fPr>
              <m:ctrlPr>
                <w:rPr>
                  <w:rFonts w:ascii="Cambria Math" w:hAnsi="Cambria Math"/>
                  <w:i/>
                  <w:lang w:val="en-US"/>
                </w:rPr>
              </m:ctrlPr>
            </m:fPr>
            <m:num>
              <m:r>
                <w:rPr>
                  <w:rFonts w:ascii="Cambria Math" w:hAnsi="Cambria Math"/>
                  <w:lang w:val="en-US"/>
                </w:rPr>
                <m:t>72</m:t>
              </m:r>
            </m:num>
            <m:den>
              <m:r>
                <w:rPr>
                  <w:rFonts w:ascii="Cambria Math" w:hAnsi="Cambria Math"/>
                  <w:lang w:val="en-US"/>
                </w:rPr>
                <m:t>136</m:t>
              </m:r>
            </m:den>
          </m:f>
        </m:oMath>
      </m:oMathPara>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Recall Type I= 0.53</m:t>
          </m:r>
        </m:oMath>
      </m:oMathPara>
    </w:p>
    <w:p w:rsidR="009122BA" w:rsidRPr="001B314F" w:rsidRDefault="009122BA" w:rsidP="009122BA">
      <w:pPr>
        <w:pStyle w:val="TEUnsoed-TextBodyspasi2"/>
        <w:numPr>
          <w:ilvl w:val="0"/>
          <w:numId w:val="15"/>
        </w:numPr>
        <w:rPr>
          <w:i/>
          <w:lang w:val="en-US"/>
        </w:rPr>
      </w:pPr>
      <w:r w:rsidRPr="00656EAF">
        <w:rPr>
          <w:i/>
          <w:lang w:val="en-US"/>
        </w:rPr>
        <w:t>Recall</w:t>
      </w:r>
      <w:r>
        <w:rPr>
          <w:lang w:val="en-US"/>
        </w:rPr>
        <w:t xml:space="preserve"> </w:t>
      </w:r>
      <w:r w:rsidRPr="001B314F">
        <w:rPr>
          <w:i/>
          <w:lang w:val="en-US"/>
        </w:rPr>
        <w:t>Type II</w:t>
      </w:r>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Type II= </m:t>
          </m:r>
          <m:f>
            <m:fPr>
              <m:ctrlPr>
                <w:rPr>
                  <w:rFonts w:ascii="Cambria Math" w:hAnsi="Cambria Math"/>
                  <w:i/>
                  <w:lang w:val="en-US"/>
                </w:rPr>
              </m:ctrlPr>
            </m:fPr>
            <m:num>
              <m:r>
                <w:rPr>
                  <w:rFonts w:ascii="Cambria Math" w:hAnsi="Cambria Math"/>
                  <w:lang w:val="en-US"/>
                </w:rPr>
                <m:t>33</m:t>
              </m:r>
            </m:num>
            <m:den>
              <m:r>
                <w:rPr>
                  <w:rFonts w:ascii="Cambria Math" w:hAnsi="Cambria Math"/>
                  <w:lang w:val="en-US"/>
                </w:rPr>
                <m:t>41</m:t>
              </m:r>
            </m:den>
          </m:f>
        </m:oMath>
      </m:oMathPara>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Recall Type II= 0.80</m:t>
          </m:r>
        </m:oMath>
      </m:oMathPara>
    </w:p>
    <w:p w:rsidR="009122BA" w:rsidRDefault="009122BA" w:rsidP="009122BA">
      <w:pPr>
        <w:pStyle w:val="TEUnsoed-TextBodyspasi2"/>
        <w:numPr>
          <w:ilvl w:val="0"/>
          <w:numId w:val="15"/>
        </w:numPr>
        <w:rPr>
          <w:lang w:val="en-US"/>
        </w:rPr>
      </w:pPr>
      <w:r>
        <w:rPr>
          <w:lang w:val="en-US"/>
        </w:rPr>
        <w:t>Makro</w:t>
      </w:r>
      <w:r w:rsidRPr="00656EAF">
        <w:rPr>
          <w:i/>
          <w:lang w:val="en-US"/>
        </w:rPr>
        <w:t xml:space="preserve"> recall</w:t>
      </w:r>
    </w:p>
    <w:p w:rsidR="009122BA" w:rsidRPr="008300BE" w:rsidRDefault="009122BA" w:rsidP="009122BA">
      <w:pPr>
        <w:pStyle w:val="TEUnsoed-TextBodyspasi2"/>
        <w:ind w:left="3240" w:firstLine="0"/>
        <w:rPr>
          <w:lang w:val="en-US"/>
        </w:rPr>
      </w:pPr>
      <w:r>
        <w:rPr>
          <w:lang w:val="en-US"/>
        </w:rPr>
        <w:t xml:space="preserve"> </w:t>
      </w:r>
      <m:oMath>
        <m:r>
          <w:rPr>
            <w:rFonts w:ascii="Cambria Math" w:hAnsi="Cambria Math"/>
            <w:lang w:val="en-US"/>
          </w:rPr>
          <m:t>Makro recall =</m:t>
        </m:r>
        <m:f>
          <m:fPr>
            <m:ctrlPr>
              <w:rPr>
                <w:rFonts w:ascii="Cambria Math" w:hAnsi="Cambria Math"/>
                <w:i/>
                <w:lang w:val="en-US"/>
              </w:rPr>
            </m:ctrlPr>
          </m:fPr>
          <m:num>
            <m:r>
              <w:rPr>
                <w:rFonts w:ascii="Cambria Math" w:hAnsi="Cambria Math"/>
                <w:lang w:val="en-US"/>
              </w:rPr>
              <m:t>(0.66+0.53+0.80)</m:t>
            </m:r>
          </m:num>
          <m:den>
            <m:r>
              <w:rPr>
                <w:rFonts w:ascii="Cambria Math" w:hAnsi="Cambria Math"/>
                <w:lang w:val="en-US"/>
              </w:rPr>
              <m:t>3</m:t>
            </m:r>
          </m:den>
        </m:f>
      </m:oMath>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Makro recall = 0.66</m:t>
          </m:r>
        </m:oMath>
      </m:oMathPara>
    </w:p>
    <w:p w:rsidR="009122BA" w:rsidRDefault="009122BA" w:rsidP="00CA3648">
      <w:pPr>
        <w:pStyle w:val="TEUnsoed-TextBodyspasi2"/>
        <w:numPr>
          <w:ilvl w:val="6"/>
          <w:numId w:val="10"/>
        </w:numPr>
        <w:tabs>
          <w:tab w:val="clear" w:pos="2880"/>
          <w:tab w:val="num" w:pos="1440"/>
          <w:tab w:val="left" w:pos="2520"/>
        </w:tabs>
        <w:ind w:left="1440"/>
        <w:rPr>
          <w:i/>
          <w:lang w:val="en-US"/>
        </w:rPr>
      </w:pPr>
      <w:r w:rsidRPr="00656EAF">
        <w:rPr>
          <w:i/>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m:t>
                    </m:r>
                    <m:r>
                      <w:rPr>
                        <w:rFonts w:ascii="Cambria Math" w:hAnsi="Cambria Math"/>
                        <w:lang w:val="en-US"/>
                      </w:rPr>
                      <m:t>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9122BA" w:rsidRPr="00FE498C" w:rsidRDefault="00FE498C" w:rsidP="00722190">
      <w:pPr>
        <w:pStyle w:val="TEUnsoed-TextBodyspasi2"/>
        <w:ind w:firstLine="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0.61 x 0.66 </m:t>
              </m:r>
            </m:num>
            <m:den>
              <m:r>
                <w:rPr>
                  <w:rFonts w:ascii="Cambria Math" w:hAnsi="Cambria Math"/>
                  <w:lang w:val="en-US"/>
                </w:rPr>
                <m:t>0.61+0.66</m:t>
              </m:r>
            </m:den>
          </m:f>
        </m:oMath>
      </m:oMathPara>
    </w:p>
    <w:p w:rsidR="009122BA" w:rsidRPr="008300BE" w:rsidRDefault="009122BA" w:rsidP="009122BA">
      <w:pPr>
        <w:pStyle w:val="TEUnsoed-TextBodyspasi2"/>
        <w:ind w:left="2160" w:firstLine="720"/>
        <w:rPr>
          <w:lang w:val="en-US"/>
        </w:rPr>
      </w:pPr>
      <w:r>
        <w:rPr>
          <w:lang w:val="en-US"/>
        </w:rPr>
        <w:t xml:space="preserve"> </w:t>
      </w: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0.4026 </m:t>
            </m:r>
          </m:num>
          <m:den>
            <m:r>
              <w:rPr>
                <w:rFonts w:ascii="Cambria Math" w:hAnsi="Cambria Math"/>
                <w:lang w:val="en-US"/>
              </w:rPr>
              <m:t>1.27</m:t>
            </m:r>
          </m:den>
        </m:f>
      </m:oMath>
    </w:p>
    <w:p w:rsidR="009122BA" w:rsidRPr="00FE498C" w:rsidRDefault="00FE498C" w:rsidP="00CA3648">
      <w:pPr>
        <w:pStyle w:val="TEUnsoed-TextBodyspasi2"/>
        <w:ind w:left="1080" w:firstLine="0"/>
        <w:jc w:val="center"/>
        <w:rPr>
          <w:lang w:val="en-US"/>
        </w:rPr>
      </w:pPr>
      <m:oMathPara>
        <m:oMath>
          <m:r>
            <w:rPr>
              <w:rFonts w:ascii="Cambria Math" w:hAnsi="Cambria Math"/>
              <w:lang w:val="en-US"/>
            </w:rPr>
            <m:t>F1 score = 0.63</m:t>
          </m:r>
        </m:oMath>
      </m:oMathPara>
    </w:p>
    <w:p w:rsidR="00CA3648" w:rsidRPr="00CA3648" w:rsidRDefault="00CA3648" w:rsidP="00CA3648">
      <w:pPr>
        <w:pStyle w:val="TEUnsoed-TextBodyspasi2"/>
        <w:ind w:firstLine="720"/>
        <w:rPr>
          <w:lang w:val="en-US"/>
        </w:rPr>
      </w:pPr>
      <w:r>
        <w:rPr>
          <w:lang w:val="en-US"/>
        </w:rPr>
        <w:t xml:space="preserve">Berdasarkan perhitungan akurasi, presisi, recall dan F1 dapat disimpulkan bahwa klasifikasi </w:t>
      </w:r>
      <w:r>
        <w:rPr>
          <w:i/>
          <w:lang w:val="en-US"/>
        </w:rPr>
        <w:t>risk</w:t>
      </w:r>
      <w:r>
        <w:rPr>
          <w:lang w:val="en-US"/>
        </w:rPr>
        <w:t xml:space="preserve"> dengan model ResNet50 dan citra </w:t>
      </w:r>
      <w:r>
        <w:rPr>
          <w:i/>
          <w:lang w:val="en-US"/>
        </w:rPr>
        <w:t xml:space="preserve">preprocessed </w:t>
      </w:r>
      <w:r>
        <w:rPr>
          <w:lang w:val="en-US"/>
        </w:rPr>
        <w:t xml:space="preserve">memiliki nilai mendekati nilai 1.00, sehingga model mampu melakukan klasifikasi </w:t>
      </w:r>
      <w:r w:rsidRPr="00426BDA">
        <w:rPr>
          <w:i/>
          <w:lang w:val="en-US"/>
        </w:rPr>
        <w:t>CT scan</w:t>
      </w:r>
      <w:r>
        <w:rPr>
          <w:lang w:val="en-US"/>
        </w:rPr>
        <w:t xml:space="preserve"> dada secara akurat.</w:t>
      </w:r>
    </w:p>
    <w:p w:rsidR="008025EB" w:rsidRDefault="008025EB" w:rsidP="008025EB">
      <w:pPr>
        <w:pStyle w:val="Heading3"/>
        <w:rPr>
          <w:lang w:val="en-US"/>
        </w:rPr>
      </w:pPr>
      <w:bookmarkStart w:id="166" w:name="_Toc83471472"/>
      <w:r>
        <w:rPr>
          <w:lang w:val="en-US"/>
        </w:rPr>
        <w:t>Risk Classification VGG16 (Original Image)</w:t>
      </w:r>
      <w:bookmarkEnd w:id="166"/>
    </w:p>
    <w:p w:rsidR="008025EB" w:rsidRDefault="008025EB" w:rsidP="008025EB">
      <w:pPr>
        <w:pStyle w:val="TEUnsoed-TextBodyspasi2"/>
        <w:rPr>
          <w:lang w:val="en-US"/>
        </w:rPr>
      </w:pPr>
      <w:r>
        <w:rPr>
          <w:lang w:val="en-US"/>
        </w:rPr>
        <w:t xml:space="preserve">Proses pelatihan dan validasi pada klasifikasi </w:t>
      </w:r>
      <w:r w:rsidRPr="00656EAF">
        <w:rPr>
          <w:i/>
          <w:lang w:val="en-US"/>
        </w:rPr>
        <w:t>risk</w:t>
      </w:r>
      <w:r>
        <w:rPr>
          <w:lang w:val="en-US"/>
        </w:rPr>
        <w:t xml:space="preserve"> arsitektur VGG16 dengan dataset </w:t>
      </w:r>
      <w:r w:rsidRPr="00656EAF">
        <w:rPr>
          <w:i/>
          <w:lang w:val="en-US"/>
        </w:rPr>
        <w:t>original image</w:t>
      </w:r>
      <w:r>
        <w:rPr>
          <w:lang w:val="en-US"/>
        </w:rPr>
        <w:t xml:space="preserve"> menggunakan nilai </w:t>
      </w:r>
      <w:r w:rsidRPr="00656EAF">
        <w:rPr>
          <w:i/>
          <w:lang w:val="en-US"/>
        </w:rPr>
        <w:t>epoch</w:t>
      </w:r>
      <w:r>
        <w:rPr>
          <w:lang w:val="en-US"/>
        </w:rPr>
        <w:t xml:space="preserve"> sebesar 50. Hasil pelatihan berupa akurasi pelatihan dan akurasi validasi seperti ditampilkan pada </w:t>
      </w:r>
      <w:r w:rsidR="00722190">
        <w:rPr>
          <w:lang w:val="en-US"/>
        </w:rPr>
        <w:fldChar w:fldCharType="begin"/>
      </w:r>
      <w:r w:rsidR="00722190">
        <w:rPr>
          <w:lang w:val="en-US"/>
        </w:rPr>
        <w:instrText xml:space="preserve"> REF _Ref81001866 \h </w:instrText>
      </w:r>
      <w:r w:rsidR="00722190">
        <w:rPr>
          <w:lang w:val="en-US"/>
        </w:rPr>
      </w:r>
      <w:r w:rsidR="00722190">
        <w:rPr>
          <w:lang w:val="en-US"/>
        </w:rPr>
        <w:fldChar w:fldCharType="separate"/>
      </w:r>
      <w:r w:rsidR="00722190" w:rsidRPr="00515A9C">
        <w:rPr>
          <w:sz w:val="22"/>
        </w:rPr>
        <w:t xml:space="preserve">Gambar </w:t>
      </w:r>
      <w:r w:rsidR="00722190">
        <w:rPr>
          <w:noProof/>
          <w:sz w:val="22"/>
        </w:rPr>
        <w:t>4</w:t>
      </w:r>
      <w:r w:rsidR="00722190">
        <w:rPr>
          <w:sz w:val="22"/>
        </w:rPr>
        <w:t>.</w:t>
      </w:r>
      <w:r w:rsidR="00722190">
        <w:rPr>
          <w:noProof/>
          <w:sz w:val="22"/>
        </w:rPr>
        <w:t>31</w:t>
      </w:r>
      <w:r w:rsidR="00722190">
        <w:rPr>
          <w:lang w:val="en-US"/>
        </w:rPr>
        <w:fldChar w:fldCharType="end"/>
      </w:r>
    </w:p>
    <w:p w:rsidR="00515A9C" w:rsidRDefault="00FE498C" w:rsidP="00515A9C">
      <w:pPr>
        <w:pStyle w:val="TEUnsoed-TextBodyspasi2"/>
        <w:keepNext/>
        <w:ind w:firstLine="0"/>
        <w:jc w:val="center"/>
      </w:pPr>
      <w:r>
        <w:rPr>
          <w:noProof/>
          <w:lang w:val="en-US" w:eastAsia="en-US" w:bidi="ar-SA"/>
        </w:rPr>
        <w:drawing>
          <wp:inline distT="0" distB="0" distL="0" distR="0" wp14:anchorId="7EE41C08" wp14:editId="101453F3">
            <wp:extent cx="3859530" cy="2934335"/>
            <wp:effectExtent l="0" t="0" r="0" b="0"/>
            <wp:docPr id="2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59530" cy="2934335"/>
                    </a:xfrm>
                    <a:prstGeom prst="rect">
                      <a:avLst/>
                    </a:prstGeom>
                    <a:noFill/>
                    <a:ln>
                      <a:noFill/>
                    </a:ln>
                  </pic:spPr>
                </pic:pic>
              </a:graphicData>
            </a:graphic>
          </wp:inline>
        </w:drawing>
      </w:r>
    </w:p>
    <w:p w:rsidR="000D6D4D" w:rsidRPr="00515A9C" w:rsidRDefault="00515A9C" w:rsidP="00515A9C">
      <w:pPr>
        <w:pStyle w:val="Caption"/>
        <w:jc w:val="center"/>
        <w:rPr>
          <w:sz w:val="22"/>
          <w:lang w:val="en-US"/>
        </w:rPr>
      </w:pPr>
      <w:bookmarkStart w:id="167" w:name="_Ref81001866"/>
      <w:bookmarkStart w:id="168" w:name="_Toc83471359"/>
      <w:r w:rsidRPr="00515A9C">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31</w:t>
      </w:r>
      <w:r w:rsidR="00722190">
        <w:rPr>
          <w:sz w:val="22"/>
        </w:rPr>
        <w:fldChar w:fldCharType="end"/>
      </w:r>
      <w:bookmarkEnd w:id="167"/>
      <w:r w:rsidRPr="00515A9C">
        <w:rPr>
          <w:sz w:val="22"/>
          <w:lang w:val="en-US"/>
        </w:rPr>
        <w:t xml:space="preserve"> Kurva akurasi pelatihan dan validasi risk VGG16 original image</w:t>
      </w:r>
      <w:bookmarkEnd w:id="168"/>
    </w:p>
    <w:p w:rsidR="000D6D4D" w:rsidRDefault="000D6D4D" w:rsidP="000D6D4D">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dan garis oranye yang menunjukkan akurasi validasi mendekati nilai 1.00. Nilai akurasi pelatihan yang diperoleh pada </w:t>
      </w:r>
      <w:r w:rsidRPr="00BE7488">
        <w:rPr>
          <w:i/>
          <w:lang w:val="en-US"/>
        </w:rPr>
        <w:t>epoch</w:t>
      </w:r>
      <w:r>
        <w:rPr>
          <w:lang w:val="en-US"/>
        </w:rPr>
        <w:t xml:space="preserve"> ke-50 sebesar 0.9960, sedangkan nilai akurasi validasi yang diperoleh pada </w:t>
      </w:r>
      <w:r w:rsidRPr="00BE7488">
        <w:rPr>
          <w:i/>
          <w:lang w:val="en-US"/>
        </w:rPr>
        <w:t xml:space="preserve">epoch </w:t>
      </w:r>
      <w:r>
        <w:rPr>
          <w:lang w:val="en-US"/>
        </w:rPr>
        <w:t xml:space="preserve">ke-50 sebesar 0.8704. Oleh karena nilai akurasi pelatihan dan akurasi validasi mendekati angka 1.00 dan keduanya berada saling beriringan, maka dapat disimpulkan bahwa akurasi pelatihan dan akurasi validasi pada klasifikasi </w:t>
      </w:r>
      <w:r>
        <w:rPr>
          <w:i/>
          <w:lang w:val="en-US"/>
        </w:rPr>
        <w:t>risk</w:t>
      </w:r>
      <w:r>
        <w:rPr>
          <w:lang w:val="en-US"/>
        </w:rPr>
        <w:t xml:space="preserve"> dengan arsitektur </w:t>
      </w:r>
      <w:r>
        <w:rPr>
          <w:i/>
          <w:lang w:val="en-US"/>
        </w:rPr>
        <w:t>VGG16</w:t>
      </w:r>
      <w:r>
        <w:rPr>
          <w:lang w:val="en-US"/>
        </w:rPr>
        <w:t xml:space="preserve"> menggunakan </w:t>
      </w:r>
      <w:r>
        <w:rPr>
          <w:i/>
          <w:lang w:val="en-US"/>
        </w:rPr>
        <w:t xml:space="preserve">dataset original </w:t>
      </w:r>
      <w:r w:rsidRPr="00BC0463">
        <w:rPr>
          <w:i/>
          <w:lang w:val="en-US"/>
        </w:rPr>
        <w:t>image</w:t>
      </w:r>
      <w:r>
        <w:rPr>
          <w:lang w:val="en-US"/>
        </w:rPr>
        <w:t xml:space="preserve"> memiliki kondisi yang baik atau disebut dengan kondisi </w:t>
      </w:r>
      <w:r>
        <w:rPr>
          <w:i/>
          <w:lang w:val="en-US"/>
        </w:rPr>
        <w:t>good</w:t>
      </w:r>
      <w:r w:rsidRPr="00BC0463">
        <w:rPr>
          <w:i/>
          <w:lang w:val="en-US"/>
        </w:rPr>
        <w:t>fit</w:t>
      </w:r>
      <w:r>
        <w:rPr>
          <w:lang w:val="en-US"/>
        </w:rPr>
        <w:t>.</w:t>
      </w:r>
    </w:p>
    <w:p w:rsidR="000D6D4D" w:rsidRDefault="000D6D4D" w:rsidP="000D6D4D">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xml:space="preserve">) validasi dapat dilihat pada </w:t>
      </w:r>
      <w:r w:rsidR="00722190">
        <w:rPr>
          <w:lang w:val="en-US"/>
        </w:rPr>
        <w:fldChar w:fldCharType="begin"/>
      </w:r>
      <w:r w:rsidR="00722190">
        <w:rPr>
          <w:lang w:val="en-US"/>
        </w:rPr>
        <w:instrText xml:space="preserve"> REF _Ref81002125 \h </w:instrText>
      </w:r>
      <w:r w:rsidR="00722190">
        <w:rPr>
          <w:lang w:val="en-US"/>
        </w:rPr>
      </w:r>
      <w:r w:rsidR="00722190">
        <w:rPr>
          <w:lang w:val="en-US"/>
        </w:rPr>
        <w:fldChar w:fldCharType="separate"/>
      </w:r>
      <w:r w:rsidR="00722190" w:rsidRPr="005970D8">
        <w:rPr>
          <w:sz w:val="22"/>
        </w:rPr>
        <w:t xml:space="preserve">Gambar </w:t>
      </w:r>
      <w:r w:rsidR="00722190">
        <w:rPr>
          <w:noProof/>
          <w:sz w:val="22"/>
        </w:rPr>
        <w:t>4</w:t>
      </w:r>
      <w:r w:rsidR="00722190">
        <w:rPr>
          <w:sz w:val="22"/>
        </w:rPr>
        <w:t>.</w:t>
      </w:r>
      <w:r w:rsidR="00722190">
        <w:rPr>
          <w:noProof/>
          <w:sz w:val="22"/>
        </w:rPr>
        <w:t>32</w:t>
      </w:r>
      <w:r w:rsidR="00722190">
        <w:rPr>
          <w:lang w:val="en-US"/>
        </w:rPr>
        <w:fldChar w:fldCharType="end"/>
      </w:r>
    </w:p>
    <w:p w:rsidR="00515A9C" w:rsidRDefault="00FE498C" w:rsidP="005970D8">
      <w:pPr>
        <w:pStyle w:val="TEUnsoed-TextBodyspasi2"/>
        <w:keepNext/>
        <w:ind w:firstLine="0"/>
        <w:jc w:val="center"/>
      </w:pPr>
      <w:r>
        <w:rPr>
          <w:noProof/>
          <w:lang w:val="en-US" w:eastAsia="en-US" w:bidi="ar-SA"/>
        </w:rPr>
        <w:drawing>
          <wp:inline distT="0" distB="0" distL="0" distR="0" wp14:anchorId="76E53A1C" wp14:editId="52F34426">
            <wp:extent cx="3859530" cy="2891790"/>
            <wp:effectExtent l="0" t="0" r="0" b="0"/>
            <wp:docPr id="2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59530" cy="2891790"/>
                    </a:xfrm>
                    <a:prstGeom prst="rect">
                      <a:avLst/>
                    </a:prstGeom>
                    <a:noFill/>
                    <a:ln>
                      <a:noFill/>
                    </a:ln>
                  </pic:spPr>
                </pic:pic>
              </a:graphicData>
            </a:graphic>
          </wp:inline>
        </w:drawing>
      </w:r>
    </w:p>
    <w:p w:rsidR="000D6D4D" w:rsidRPr="005970D8" w:rsidRDefault="00515A9C" w:rsidP="005970D8">
      <w:pPr>
        <w:pStyle w:val="Caption"/>
        <w:jc w:val="center"/>
        <w:rPr>
          <w:sz w:val="22"/>
          <w:lang w:val="en-US"/>
        </w:rPr>
      </w:pPr>
      <w:bookmarkStart w:id="169" w:name="_Ref81002125"/>
      <w:bookmarkStart w:id="170" w:name="_Toc83471360"/>
      <w:r w:rsidRPr="005970D8">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32</w:t>
      </w:r>
      <w:r w:rsidR="00722190">
        <w:rPr>
          <w:sz w:val="22"/>
        </w:rPr>
        <w:fldChar w:fldCharType="end"/>
      </w:r>
      <w:bookmarkEnd w:id="169"/>
      <w:r w:rsidRPr="005970D8">
        <w:rPr>
          <w:sz w:val="22"/>
          <w:lang w:val="en-US"/>
        </w:rPr>
        <w:t>Kurva kesalahan pelatihan dan validassi risk VGG16 original image</w:t>
      </w:r>
      <w:bookmarkEnd w:id="170"/>
    </w:p>
    <w:p w:rsidR="000D6D4D" w:rsidRDefault="000D6D4D" w:rsidP="000D6D4D">
      <w:pPr>
        <w:pStyle w:val="TEUnsoed-TextBodyspasi2"/>
        <w:rPr>
          <w:lang w:val="en-US"/>
        </w:rPr>
      </w:pPr>
      <w:r>
        <w:rPr>
          <w:lang w:val="en-US"/>
        </w:rPr>
        <w:t>Kurva kesalahan (</w:t>
      </w:r>
      <w:r w:rsidRPr="00BE7488">
        <w:rPr>
          <w:i/>
          <w:lang w:val="en-US"/>
        </w:rPr>
        <w:t>loss</w:t>
      </w:r>
      <w:r>
        <w:rPr>
          <w:lang w:val="en-US"/>
        </w:rPr>
        <w:t xml:space="preserve">) di atas menunjukkan bahwa nilai kesalahan pelatihan (garis biru) mendekati angka 0.00. Namun, untuk nilai kesalahan validasi masih jauh dari nilai 0.00. Nilai kesalahan pelatihan yang diperoleh pada </w:t>
      </w:r>
      <w:r w:rsidRPr="00BE7488">
        <w:rPr>
          <w:i/>
          <w:lang w:val="en-US"/>
        </w:rPr>
        <w:t>epoch</w:t>
      </w:r>
      <w:r>
        <w:rPr>
          <w:lang w:val="en-US"/>
        </w:rPr>
        <w:t xml:space="preserve"> ke-50 sebesar 0.0122, dan nilai kesalahan validasi yang diperoleh pada</w:t>
      </w:r>
      <w:r w:rsidRPr="00BE7488">
        <w:rPr>
          <w:i/>
          <w:lang w:val="en-US"/>
        </w:rPr>
        <w:t xml:space="preserve"> epoch</w:t>
      </w:r>
      <w:r>
        <w:rPr>
          <w:lang w:val="en-US"/>
        </w:rPr>
        <w:t xml:space="preserve"> ke-50 sebesar 0.6217. Oleh karena nilai kesalahan validasi berada cukup jauh di atas nilai kesalahan pelatihan maka dapat disimpulkan bahwa kesalahan pelatihan dan kesalahan validasi pada klasifikasi </w:t>
      </w:r>
      <w:r>
        <w:rPr>
          <w:i/>
          <w:lang w:val="en-US"/>
        </w:rPr>
        <w:t>risk</w:t>
      </w:r>
      <w:r w:rsidRPr="004B166A">
        <w:rPr>
          <w:i/>
          <w:lang w:val="en-US"/>
        </w:rPr>
        <w:t xml:space="preserve"> </w:t>
      </w:r>
      <w:r>
        <w:rPr>
          <w:lang w:val="en-US"/>
        </w:rPr>
        <w:t xml:space="preserve">dengan arsitektur </w:t>
      </w:r>
      <w:r w:rsidR="009122BA">
        <w:rPr>
          <w:i/>
          <w:lang w:val="en-US"/>
        </w:rPr>
        <w:t xml:space="preserve">VGG16 </w:t>
      </w:r>
      <w:r>
        <w:rPr>
          <w:lang w:val="en-US"/>
        </w:rPr>
        <w:t xml:space="preserve">yang menggunakan dataset citra </w:t>
      </w:r>
      <w:r>
        <w:rPr>
          <w:i/>
          <w:lang w:val="en-US"/>
        </w:rPr>
        <w:t xml:space="preserve">original </w:t>
      </w:r>
      <w:r>
        <w:rPr>
          <w:lang w:val="en-US"/>
        </w:rPr>
        <w:t xml:space="preserve"> memiliki kondisi yang kurang baik atau disebut dengan kondisi </w:t>
      </w:r>
      <w:r>
        <w:rPr>
          <w:i/>
          <w:lang w:val="en-US"/>
        </w:rPr>
        <w:t>over</w:t>
      </w:r>
      <w:r w:rsidRPr="00BE7488">
        <w:rPr>
          <w:i/>
          <w:lang w:val="en-US"/>
        </w:rPr>
        <w:t>fi</w:t>
      </w:r>
      <w:r>
        <w:rPr>
          <w:i/>
          <w:lang w:val="en-US"/>
        </w:rPr>
        <w:t>tting</w:t>
      </w:r>
      <w:r>
        <w:rPr>
          <w:lang w:val="en-US"/>
        </w:rPr>
        <w:t>.</w:t>
      </w:r>
    </w:p>
    <w:p w:rsidR="00722190" w:rsidRDefault="000D6D4D" w:rsidP="00722190">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_Ref81002288 \h </w:instrText>
      </w:r>
      <w:r w:rsidR="00722190">
        <w:rPr>
          <w:lang w:val="en-US"/>
        </w:rPr>
      </w:r>
      <w:r w:rsidR="00722190">
        <w:rPr>
          <w:lang w:val="en-US"/>
        </w:rPr>
        <w:fldChar w:fldCharType="separate"/>
      </w:r>
      <w:r w:rsidR="00722190" w:rsidRPr="005970D8">
        <w:rPr>
          <w:sz w:val="22"/>
        </w:rPr>
        <w:t xml:space="preserve">Gambar </w:t>
      </w:r>
      <w:r w:rsidR="00722190">
        <w:rPr>
          <w:noProof/>
          <w:sz w:val="22"/>
        </w:rPr>
        <w:t>4</w:t>
      </w:r>
      <w:r w:rsidR="00722190">
        <w:rPr>
          <w:sz w:val="22"/>
        </w:rPr>
        <w:t>.</w:t>
      </w:r>
      <w:r w:rsidR="00722190">
        <w:rPr>
          <w:noProof/>
          <w:sz w:val="22"/>
        </w:rPr>
        <w:t>33</w:t>
      </w:r>
      <w:r w:rsidR="00722190">
        <w:rPr>
          <w:lang w:val="en-US"/>
        </w:rPr>
        <w:fldChar w:fldCharType="end"/>
      </w:r>
    </w:p>
    <w:p w:rsidR="005970D8" w:rsidRDefault="00FE498C" w:rsidP="00722190">
      <w:pPr>
        <w:pStyle w:val="TEUnsoed-TextBodyspasi2"/>
      </w:pPr>
      <w:r>
        <w:rPr>
          <w:noProof/>
          <w:lang w:val="en-US" w:eastAsia="en-US" w:bidi="ar-SA"/>
        </w:rPr>
        <w:drawing>
          <wp:inline distT="0" distB="0" distL="0" distR="0" wp14:anchorId="598A48EF" wp14:editId="291CDE94">
            <wp:extent cx="4178300" cy="3455670"/>
            <wp:effectExtent l="0" t="0" r="0" b="0"/>
            <wp:docPr id="2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8300" cy="3455670"/>
                    </a:xfrm>
                    <a:prstGeom prst="rect">
                      <a:avLst/>
                    </a:prstGeom>
                    <a:noFill/>
                    <a:ln>
                      <a:noFill/>
                    </a:ln>
                  </pic:spPr>
                </pic:pic>
              </a:graphicData>
            </a:graphic>
          </wp:inline>
        </w:drawing>
      </w:r>
    </w:p>
    <w:p w:rsidR="000D6D4D" w:rsidRPr="005970D8" w:rsidRDefault="005970D8" w:rsidP="005970D8">
      <w:pPr>
        <w:pStyle w:val="Caption"/>
        <w:jc w:val="center"/>
        <w:rPr>
          <w:sz w:val="22"/>
          <w:lang w:val="en-US"/>
        </w:rPr>
      </w:pPr>
      <w:bookmarkStart w:id="171" w:name="_Ref81002288"/>
      <w:bookmarkStart w:id="172" w:name="_Toc83471361"/>
      <w:r w:rsidRPr="005970D8">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33</w:t>
      </w:r>
      <w:r w:rsidR="00722190">
        <w:rPr>
          <w:sz w:val="22"/>
        </w:rPr>
        <w:fldChar w:fldCharType="end"/>
      </w:r>
      <w:bookmarkEnd w:id="171"/>
      <w:r w:rsidRPr="005970D8">
        <w:rPr>
          <w:sz w:val="22"/>
          <w:lang w:val="en-US"/>
        </w:rPr>
        <w:t>Confusion matrix risk VGG16 original image</w:t>
      </w:r>
      <w:bookmarkEnd w:id="172"/>
    </w:p>
    <w:p w:rsidR="000D6D4D" w:rsidRDefault="000D6D4D" w:rsidP="00722190">
      <w:pPr>
        <w:pStyle w:val="TEUnsoed-TextBodyspasi2"/>
        <w:rPr>
          <w:lang w:val="en-US"/>
        </w:rPr>
      </w:pPr>
      <w:r>
        <w:rPr>
          <w:lang w:val="en-US"/>
        </w:rPr>
        <w:t>Berdasarkan</w:t>
      </w:r>
      <w:r w:rsidR="005970D8">
        <w:rPr>
          <w:lang w:val="en-US"/>
        </w:rPr>
        <w:t xml:space="preserve"> </w:t>
      </w:r>
      <w:r w:rsidR="00722190">
        <w:rPr>
          <w:lang w:val="en-US"/>
        </w:rPr>
        <w:fldChar w:fldCharType="begin"/>
      </w:r>
      <w:r w:rsidR="00722190">
        <w:rPr>
          <w:lang w:val="en-US"/>
        </w:rPr>
        <w:instrText xml:space="preserve"> REF _Ref81002288 \h </w:instrText>
      </w:r>
      <w:r w:rsidR="00722190">
        <w:rPr>
          <w:lang w:val="en-US"/>
        </w:rPr>
      </w:r>
      <w:r w:rsidR="00722190">
        <w:rPr>
          <w:lang w:val="en-US"/>
        </w:rPr>
        <w:fldChar w:fldCharType="separate"/>
      </w:r>
      <w:r w:rsidR="00722190" w:rsidRPr="005970D8">
        <w:rPr>
          <w:sz w:val="22"/>
        </w:rPr>
        <w:t xml:space="preserve">Gambar </w:t>
      </w:r>
      <w:r w:rsidR="00722190">
        <w:rPr>
          <w:noProof/>
          <w:sz w:val="22"/>
        </w:rPr>
        <w:t>4</w:t>
      </w:r>
      <w:r w:rsidR="00722190">
        <w:rPr>
          <w:sz w:val="22"/>
        </w:rPr>
        <w:t>.</w:t>
      </w:r>
      <w:r w:rsidR="00722190">
        <w:rPr>
          <w:noProof/>
          <w:sz w:val="22"/>
        </w:rPr>
        <w:t>33</w:t>
      </w:r>
      <w:r w:rsidR="00722190">
        <w:rPr>
          <w:lang w:val="en-US"/>
        </w:rPr>
        <w:fldChar w:fldCharType="end"/>
      </w:r>
      <w:r>
        <w:rPr>
          <w:lang w:val="en-US"/>
        </w:rPr>
        <w:t xml:space="preserve"> dapat diketahui garis y menunjukkan label sebenarnya, sedangkan garis x menunjukkan label prediksi. Pada label </w:t>
      </w:r>
      <w:r>
        <w:rPr>
          <w:i/>
          <w:lang w:val="en-US"/>
        </w:rPr>
        <w:t>Control</w:t>
      </w:r>
      <w:r w:rsidRPr="004B166A">
        <w:rPr>
          <w:i/>
          <w:lang w:val="en-US"/>
        </w:rPr>
        <w:t xml:space="preserve"> </w:t>
      </w:r>
      <w:r>
        <w:rPr>
          <w:lang w:val="en-US"/>
        </w:rPr>
        <w:t xml:space="preserve">terdapat 98 citra yang diprediksi benar untuk label </w:t>
      </w:r>
      <w:r>
        <w:rPr>
          <w:i/>
          <w:lang w:val="en-US"/>
        </w:rPr>
        <w:t>Control</w:t>
      </w:r>
      <w:r>
        <w:rPr>
          <w:lang w:val="en-US"/>
        </w:rPr>
        <w:t xml:space="preserve">, 6 citra diprediksi benar untuk label </w:t>
      </w:r>
      <w:r>
        <w:rPr>
          <w:i/>
          <w:lang w:val="en-US"/>
        </w:rPr>
        <w:t>Type I</w:t>
      </w:r>
      <w:r>
        <w:rPr>
          <w:lang w:val="en-US"/>
        </w:rPr>
        <w:t xml:space="preserve">, dan 0 citra diprediksi benar untuk label </w:t>
      </w:r>
      <w:r>
        <w:rPr>
          <w:i/>
          <w:lang w:val="en-US"/>
        </w:rPr>
        <w:t>Type II</w:t>
      </w:r>
      <w:r>
        <w:rPr>
          <w:lang w:val="en-US"/>
        </w:rPr>
        <w:t xml:space="preserve">. Artinya tingkat kebenaran pada label </w:t>
      </w:r>
      <w:r>
        <w:rPr>
          <w:i/>
          <w:lang w:val="en-US"/>
        </w:rPr>
        <w:t>Control</w:t>
      </w:r>
      <w:r>
        <w:rPr>
          <w:lang w:val="en-US"/>
        </w:rPr>
        <w:t xml:space="preserve"> sebesar 98 dari 104 citra pengujian dan tingkat kesalahannya yaitu sebanyak 6 dari 104 citra pengujian. Kemudian untuk label </w:t>
      </w:r>
      <w:r>
        <w:rPr>
          <w:i/>
          <w:lang w:val="en-US"/>
        </w:rPr>
        <w:t>Type I</w:t>
      </w:r>
      <w:r>
        <w:rPr>
          <w:lang w:val="en-US"/>
        </w:rPr>
        <w:t xml:space="preserve"> terdapat 2 citra yang diprediksi benar untuk label </w:t>
      </w:r>
      <w:r>
        <w:rPr>
          <w:i/>
          <w:lang w:val="en-US"/>
        </w:rPr>
        <w:t>Control</w:t>
      </w:r>
      <w:r>
        <w:rPr>
          <w:lang w:val="en-US"/>
        </w:rPr>
        <w:t xml:space="preserve">, 101 citra diprediksi benar untuk label </w:t>
      </w:r>
      <w:r>
        <w:rPr>
          <w:i/>
          <w:lang w:val="en-US"/>
        </w:rPr>
        <w:t>Type I</w:t>
      </w:r>
      <w:r>
        <w:rPr>
          <w:lang w:val="en-US"/>
        </w:rPr>
        <w:t xml:space="preserve">, dan 0 citra diprediksi benar untuk label </w:t>
      </w:r>
      <w:r>
        <w:rPr>
          <w:i/>
          <w:lang w:val="en-US"/>
        </w:rPr>
        <w:t>Type II</w:t>
      </w:r>
      <w:r>
        <w:rPr>
          <w:lang w:val="en-US"/>
        </w:rPr>
        <w:t xml:space="preserve">. Artinya tingkat kebenaran pada label </w:t>
      </w:r>
      <w:r>
        <w:rPr>
          <w:i/>
          <w:lang w:val="en-US"/>
        </w:rPr>
        <w:t>Type I</w:t>
      </w:r>
      <w:r>
        <w:rPr>
          <w:lang w:val="en-US"/>
        </w:rPr>
        <w:t xml:space="preserve"> sebesar 101 dari 103 citra pengujian dan tingkat kesalahannya yaitu sebanyak 2 dari 103 citra pengujian. Sedangkan untuk label </w:t>
      </w:r>
      <w:r w:rsidRPr="00592DB4">
        <w:rPr>
          <w:i/>
          <w:lang w:val="en-US"/>
        </w:rPr>
        <w:t>Type II</w:t>
      </w:r>
      <w:r>
        <w:rPr>
          <w:lang w:val="en-US"/>
        </w:rPr>
        <w:t xml:space="preserve"> terdapat 19 citra yang diprediksi benar untuk label </w:t>
      </w:r>
      <w:r>
        <w:rPr>
          <w:i/>
          <w:lang w:val="en-US"/>
        </w:rPr>
        <w:t>Control</w:t>
      </w:r>
      <w:r>
        <w:rPr>
          <w:lang w:val="en-US"/>
        </w:rPr>
        <w:t xml:space="preserve">, 28 citra diprediksi benar untuk label </w:t>
      </w:r>
      <w:r>
        <w:rPr>
          <w:i/>
          <w:lang w:val="en-US"/>
        </w:rPr>
        <w:t>Type I</w:t>
      </w:r>
      <w:r>
        <w:rPr>
          <w:lang w:val="en-US"/>
        </w:rPr>
        <w:t xml:space="preserve">, dan 57 citra diprediksi benar untuk label </w:t>
      </w:r>
      <w:r>
        <w:rPr>
          <w:i/>
          <w:lang w:val="en-US"/>
        </w:rPr>
        <w:t>Type II</w:t>
      </w:r>
      <w:r>
        <w:rPr>
          <w:lang w:val="en-US"/>
        </w:rPr>
        <w:t>. Artinya tingkat kebenaran pada label Type I sebesar 57 dari 104 citra pengujian dan tingkat kesalahannya yaitu sebanyak 47 dari 104 citra pengujian.</w:t>
      </w:r>
    </w:p>
    <w:p w:rsidR="000D6D4D" w:rsidRDefault="000D6D4D" w:rsidP="000D6D4D">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0D6D4D" w:rsidRDefault="000D6D4D" w:rsidP="00CA3648">
      <w:pPr>
        <w:pStyle w:val="TEUnsoed-TextBodyspasi2"/>
        <w:numPr>
          <w:ilvl w:val="7"/>
          <w:numId w:val="10"/>
        </w:numPr>
        <w:tabs>
          <w:tab w:val="clear" w:pos="3240"/>
          <w:tab w:val="num" w:pos="1440"/>
          <w:tab w:val="left" w:pos="1710"/>
        </w:tabs>
        <w:ind w:left="1440"/>
        <w:rPr>
          <w:lang w:val="en-US"/>
        </w:rPr>
      </w:pPr>
      <w:r>
        <w:rPr>
          <w:lang w:val="en-US"/>
        </w:rPr>
        <w:t>Akurasi</w:t>
      </w:r>
    </w:p>
    <w:p w:rsidR="000D6D4D" w:rsidRDefault="000D6D4D" w:rsidP="000D6D4D">
      <w:pPr>
        <w:pStyle w:val="TEUnsoed-TextBodyspasi2"/>
        <w:numPr>
          <w:ilvl w:val="0"/>
          <w:numId w:val="16"/>
        </w:numPr>
        <w:rPr>
          <w:lang w:val="en-US"/>
        </w:rPr>
      </w:pPr>
      <w:r>
        <w:rPr>
          <w:lang w:val="en-US"/>
        </w:rPr>
        <w:t xml:space="preserve">Akurasi </w:t>
      </w:r>
      <w:r>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0D6D4D" w:rsidRPr="00FE498C" w:rsidRDefault="00FE498C" w:rsidP="00CA3648">
      <w:pPr>
        <w:pStyle w:val="TEUnsoed-TextBodyspasi2"/>
        <w:ind w:left="1800" w:firstLine="0"/>
        <w:jc w:val="center"/>
        <w:rPr>
          <w:lang w:val="en-US"/>
        </w:rPr>
      </w:pPr>
      <m:oMathPara>
        <m:oMath>
          <m:r>
            <w:rPr>
              <w:rFonts w:ascii="Cambria Math" w:hAnsi="Cambria Math"/>
              <w:lang w:val="en-US"/>
            </w:rPr>
            <m:t xml:space="preserve">Akurasi Control= </m:t>
          </m:r>
          <m:f>
            <m:fPr>
              <m:ctrlPr>
                <w:rPr>
                  <w:rFonts w:ascii="Cambria Math" w:hAnsi="Cambria Math"/>
                  <w:i/>
                  <w:lang w:val="en-US"/>
                </w:rPr>
              </m:ctrlPr>
            </m:fPr>
            <m:num>
              <m:r>
                <w:rPr>
                  <w:rFonts w:ascii="Cambria Math" w:hAnsi="Cambria Math"/>
                  <w:lang w:val="en-US"/>
                </w:rPr>
                <m:t>284</m:t>
              </m:r>
            </m:num>
            <m:den>
              <m:r>
                <w:rPr>
                  <w:rFonts w:ascii="Cambria Math" w:hAnsi="Cambria Math"/>
                  <w:lang w:val="en-US"/>
                </w:rPr>
                <m:t>311</m:t>
              </m:r>
            </m:den>
          </m:f>
        </m:oMath>
      </m:oMathPara>
    </w:p>
    <w:p w:rsidR="000D6D4D" w:rsidRPr="00FE498C" w:rsidRDefault="00FE498C" w:rsidP="00CA3648">
      <w:pPr>
        <w:pStyle w:val="TEUnsoed-TextBodyspasi2"/>
        <w:ind w:left="1800" w:firstLine="0"/>
        <w:jc w:val="center"/>
        <w:rPr>
          <w:lang w:val="en-US"/>
        </w:rPr>
      </w:pPr>
      <m:oMathPara>
        <m:oMath>
          <m:r>
            <w:rPr>
              <w:rFonts w:ascii="Cambria Math" w:hAnsi="Cambria Math"/>
              <w:lang w:val="en-US"/>
            </w:rPr>
            <m:t>Akurasi Control= 0.91</m:t>
          </m:r>
        </m:oMath>
      </m:oMathPara>
    </w:p>
    <w:p w:rsidR="000D6D4D" w:rsidRDefault="000D6D4D" w:rsidP="000D6D4D">
      <w:pPr>
        <w:pStyle w:val="TEUnsoed-TextBodyspasi2"/>
        <w:numPr>
          <w:ilvl w:val="0"/>
          <w:numId w:val="16"/>
        </w:numPr>
        <w:rPr>
          <w:lang w:val="en-US"/>
        </w:rPr>
      </w:pPr>
      <w:r>
        <w:rPr>
          <w:lang w:val="en-US"/>
        </w:rPr>
        <w:t>Akurasi Type I</w:t>
      </w:r>
    </w:p>
    <w:p w:rsidR="000D6D4D" w:rsidRPr="00FE498C" w:rsidRDefault="00FE498C" w:rsidP="00CA3648">
      <w:pPr>
        <w:pStyle w:val="TEUnsoed-TextBodyspasi2"/>
        <w:ind w:left="1800" w:firstLine="0"/>
        <w:jc w:val="center"/>
        <w:rPr>
          <w:lang w:val="en-US"/>
        </w:rPr>
      </w:pPr>
      <m:oMathPara>
        <m:oMath>
          <m:r>
            <w:rPr>
              <w:rFonts w:ascii="Cambria Math" w:hAnsi="Cambria Math"/>
              <w:lang w:val="en-US"/>
            </w:rPr>
            <m:t xml:space="preserve">Akurasi Type I= </m:t>
          </m:r>
          <m:f>
            <m:fPr>
              <m:ctrlPr>
                <w:rPr>
                  <w:rFonts w:ascii="Cambria Math" w:hAnsi="Cambria Math"/>
                  <w:i/>
                  <w:lang w:val="en-US"/>
                </w:rPr>
              </m:ctrlPr>
            </m:fPr>
            <m:num>
              <m:r>
                <w:rPr>
                  <w:rFonts w:ascii="Cambria Math" w:hAnsi="Cambria Math"/>
                  <w:lang w:val="en-US"/>
                </w:rPr>
                <m:t>275</m:t>
              </m:r>
            </m:num>
            <m:den>
              <m:r>
                <w:rPr>
                  <w:rFonts w:ascii="Cambria Math" w:hAnsi="Cambria Math"/>
                  <w:lang w:val="en-US"/>
                </w:rPr>
                <m:t>311</m:t>
              </m:r>
            </m:den>
          </m:f>
        </m:oMath>
      </m:oMathPara>
    </w:p>
    <w:p w:rsidR="000D6D4D" w:rsidRPr="00FE498C" w:rsidRDefault="00FE498C" w:rsidP="00CA3648">
      <w:pPr>
        <w:pStyle w:val="TEUnsoed-TextBodyspasi2"/>
        <w:ind w:left="1800" w:firstLine="0"/>
        <w:jc w:val="center"/>
        <w:rPr>
          <w:lang w:val="en-US"/>
        </w:rPr>
      </w:pPr>
      <m:oMathPara>
        <m:oMath>
          <m:r>
            <w:rPr>
              <w:rFonts w:ascii="Cambria Math" w:hAnsi="Cambria Math"/>
              <w:lang w:val="en-US"/>
            </w:rPr>
            <m:t>Akurasi Type I= 0.88</m:t>
          </m:r>
        </m:oMath>
      </m:oMathPara>
    </w:p>
    <w:p w:rsidR="000D6D4D" w:rsidRDefault="000D6D4D" w:rsidP="000D6D4D">
      <w:pPr>
        <w:pStyle w:val="TEUnsoed-TextBodyspasi2"/>
        <w:numPr>
          <w:ilvl w:val="0"/>
          <w:numId w:val="16"/>
        </w:numPr>
        <w:rPr>
          <w:lang w:val="en-US"/>
        </w:rPr>
      </w:pPr>
      <w:r>
        <w:rPr>
          <w:lang w:val="en-US"/>
        </w:rPr>
        <w:t xml:space="preserve">Akurasi </w:t>
      </w:r>
      <w:r>
        <w:rPr>
          <w:i/>
          <w:lang w:val="en-US"/>
        </w:rPr>
        <w:t>Type II</w:t>
      </w:r>
    </w:p>
    <w:p w:rsidR="000D6D4D" w:rsidRPr="00FE498C" w:rsidRDefault="00FE498C" w:rsidP="00CA3648">
      <w:pPr>
        <w:pStyle w:val="TEUnsoed-TextBodyspasi2"/>
        <w:ind w:left="1800" w:firstLine="0"/>
        <w:jc w:val="center"/>
        <w:rPr>
          <w:lang w:val="en-US"/>
        </w:rPr>
      </w:pPr>
      <m:oMathPara>
        <m:oMath>
          <m:r>
            <w:rPr>
              <w:rFonts w:ascii="Cambria Math" w:hAnsi="Cambria Math"/>
              <w:lang w:val="en-US"/>
            </w:rPr>
            <m:t xml:space="preserve">Akurasi Type II= </m:t>
          </m:r>
          <m:f>
            <m:fPr>
              <m:ctrlPr>
                <w:rPr>
                  <w:rFonts w:ascii="Cambria Math" w:hAnsi="Cambria Math"/>
                  <w:i/>
                  <w:lang w:val="en-US"/>
                </w:rPr>
              </m:ctrlPr>
            </m:fPr>
            <m:num>
              <m:r>
                <w:rPr>
                  <w:rFonts w:ascii="Cambria Math" w:hAnsi="Cambria Math"/>
                  <w:lang w:val="en-US"/>
                </w:rPr>
                <m:t>264</m:t>
              </m:r>
            </m:num>
            <m:den>
              <m:r>
                <w:rPr>
                  <w:rFonts w:ascii="Cambria Math" w:hAnsi="Cambria Math"/>
                  <w:lang w:val="en-US"/>
                </w:rPr>
                <m:t>311</m:t>
              </m:r>
            </m:den>
          </m:f>
        </m:oMath>
      </m:oMathPara>
    </w:p>
    <w:p w:rsidR="000D6D4D" w:rsidRPr="00FE498C" w:rsidRDefault="00FE498C" w:rsidP="00CA3648">
      <w:pPr>
        <w:pStyle w:val="TEUnsoed-TextBodyspasi2"/>
        <w:ind w:left="1800" w:firstLine="0"/>
        <w:jc w:val="center"/>
        <w:rPr>
          <w:lang w:val="en-US"/>
        </w:rPr>
      </w:pPr>
      <m:oMathPara>
        <m:oMath>
          <m:r>
            <w:rPr>
              <w:rFonts w:ascii="Cambria Math" w:hAnsi="Cambria Math"/>
              <w:lang w:val="en-US"/>
            </w:rPr>
            <m:t>Akurasi Type II=0.85</m:t>
          </m:r>
        </m:oMath>
      </m:oMathPara>
    </w:p>
    <w:p w:rsidR="000D6D4D" w:rsidRDefault="000D6D4D" w:rsidP="000D6D4D">
      <w:pPr>
        <w:pStyle w:val="TEUnsoed-TextBodyspasi2"/>
        <w:numPr>
          <w:ilvl w:val="0"/>
          <w:numId w:val="16"/>
        </w:numPr>
        <w:rPr>
          <w:lang w:val="en-US"/>
        </w:rPr>
      </w:pPr>
      <w:r>
        <w:rPr>
          <w:lang w:val="en-US"/>
        </w:rPr>
        <w:t>Makro akurasi</w:t>
      </w:r>
    </w:p>
    <w:p w:rsidR="000D6D4D" w:rsidRPr="00FE498C" w:rsidRDefault="00FE498C" w:rsidP="00CA3648">
      <w:pPr>
        <w:pStyle w:val="TEUnsoed-TextBodyspasi2"/>
        <w:ind w:left="1800" w:firstLine="0"/>
        <w:jc w:val="center"/>
        <w:rPr>
          <w:lang w:val="en-US"/>
        </w:rPr>
      </w:pPr>
      <m:oMathPara>
        <m:oMath>
          <m:r>
            <w:rPr>
              <w:rFonts w:ascii="Cambria Math" w:hAnsi="Cambria Math"/>
              <w:lang w:val="en-US"/>
            </w:rPr>
            <m:t xml:space="preserve">Makro akurasi= </m:t>
          </m:r>
          <m:f>
            <m:fPr>
              <m:ctrlPr>
                <w:rPr>
                  <w:rFonts w:ascii="Cambria Math" w:hAnsi="Cambria Math"/>
                  <w:i/>
                  <w:lang w:val="en-US"/>
                </w:rPr>
              </m:ctrlPr>
            </m:fPr>
            <m:num>
              <m:r>
                <w:rPr>
                  <w:rFonts w:ascii="Cambria Math" w:hAnsi="Cambria Math"/>
                  <w:lang w:val="en-US"/>
                </w:rPr>
                <m:t>0.91+0.88+0.85</m:t>
              </m:r>
            </m:num>
            <m:den>
              <m:r>
                <w:rPr>
                  <w:rFonts w:ascii="Cambria Math" w:hAnsi="Cambria Math"/>
                  <w:lang w:val="en-US"/>
                </w:rPr>
                <m:t>3</m:t>
              </m:r>
            </m:den>
          </m:f>
        </m:oMath>
      </m:oMathPara>
    </w:p>
    <w:p w:rsidR="000D6D4D" w:rsidRPr="00FE498C" w:rsidRDefault="00FE498C" w:rsidP="00CA3648">
      <w:pPr>
        <w:pStyle w:val="TEUnsoed-TextBodyspasi2"/>
        <w:ind w:left="1800" w:firstLine="0"/>
        <w:jc w:val="center"/>
        <w:rPr>
          <w:lang w:val="en-US"/>
        </w:rPr>
      </w:pPr>
      <m:oMathPara>
        <m:oMath>
          <m:r>
            <w:rPr>
              <w:rFonts w:ascii="Cambria Math" w:hAnsi="Cambria Math"/>
              <w:lang w:val="en-US"/>
            </w:rPr>
            <m:t>Makro akurasi= 0.88</m:t>
          </m:r>
        </m:oMath>
      </m:oMathPara>
    </w:p>
    <w:p w:rsidR="000D6D4D" w:rsidRDefault="000D6D4D" w:rsidP="00CA3648">
      <w:pPr>
        <w:pStyle w:val="TEUnsoed-TextBodyspasi2"/>
        <w:numPr>
          <w:ilvl w:val="7"/>
          <w:numId w:val="10"/>
        </w:numPr>
        <w:tabs>
          <w:tab w:val="clear" w:pos="3240"/>
          <w:tab w:val="num" w:pos="1440"/>
        </w:tabs>
        <w:ind w:left="1440"/>
        <w:rPr>
          <w:lang w:val="en-US"/>
        </w:rPr>
      </w:pPr>
      <w:r>
        <w:rPr>
          <w:lang w:val="en-US"/>
        </w:rPr>
        <w:t>Presisi</w:t>
      </w:r>
    </w:p>
    <w:p w:rsidR="000D6D4D" w:rsidRDefault="000D6D4D" w:rsidP="000D6D4D">
      <w:pPr>
        <w:pStyle w:val="TEUnsoed-TextBodyspasi2"/>
        <w:numPr>
          <w:ilvl w:val="0"/>
          <w:numId w:val="15"/>
        </w:numPr>
        <w:rPr>
          <w:lang w:val="en-US"/>
        </w:rPr>
      </w:pPr>
      <w:r>
        <w:rPr>
          <w:lang w:val="en-US"/>
        </w:rPr>
        <w:t xml:space="preserve">Presisi </w:t>
      </w:r>
      <w:r>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0D6D4D"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Control= </m:t>
          </m:r>
          <m:f>
            <m:fPr>
              <m:ctrlPr>
                <w:rPr>
                  <w:rFonts w:ascii="Cambria Math" w:hAnsi="Cambria Math"/>
                  <w:i/>
                  <w:lang w:val="en-US"/>
                </w:rPr>
              </m:ctrlPr>
            </m:fPr>
            <m:num>
              <m:r>
                <w:rPr>
                  <w:rFonts w:ascii="Cambria Math" w:hAnsi="Cambria Math"/>
                  <w:lang w:val="en-US"/>
                </w:rPr>
                <m:t>98</m:t>
              </m:r>
            </m:num>
            <m:den>
              <m:r>
                <w:rPr>
                  <w:rFonts w:ascii="Cambria Math" w:hAnsi="Cambria Math"/>
                  <w:lang w:val="en-US"/>
                </w:rPr>
                <m:t>104</m:t>
              </m:r>
            </m:den>
          </m:f>
        </m:oMath>
      </m:oMathPara>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Presisi Control= 0.94</m:t>
          </m:r>
        </m:oMath>
      </m:oMathPara>
    </w:p>
    <w:p w:rsidR="000D6D4D" w:rsidRPr="00F1477B" w:rsidRDefault="000D6D4D" w:rsidP="000D6D4D">
      <w:pPr>
        <w:pStyle w:val="TEUnsoed-TextBodyspasi2"/>
        <w:numPr>
          <w:ilvl w:val="0"/>
          <w:numId w:val="15"/>
        </w:numPr>
        <w:rPr>
          <w:i/>
          <w:lang w:val="en-US"/>
        </w:rPr>
      </w:pPr>
      <w:r>
        <w:rPr>
          <w:lang w:val="en-US"/>
        </w:rPr>
        <w:t xml:space="preserve">Presisi </w:t>
      </w:r>
      <w:r w:rsidRPr="00F1477B">
        <w:rPr>
          <w:i/>
          <w:lang w:val="en-US"/>
        </w:rPr>
        <w:t>Type I</w:t>
      </w:r>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Type I= </m:t>
          </m:r>
          <m:f>
            <m:fPr>
              <m:ctrlPr>
                <w:rPr>
                  <w:rFonts w:ascii="Cambria Math" w:hAnsi="Cambria Math"/>
                  <w:i/>
                  <w:lang w:val="en-US"/>
                </w:rPr>
              </m:ctrlPr>
            </m:fPr>
            <m:num>
              <m:r>
                <w:rPr>
                  <w:rFonts w:ascii="Cambria Math" w:hAnsi="Cambria Math"/>
                  <w:lang w:val="en-US"/>
                </w:rPr>
                <m:t>101</m:t>
              </m:r>
            </m:num>
            <m:den>
              <m:r>
                <w:rPr>
                  <w:rFonts w:ascii="Cambria Math" w:hAnsi="Cambria Math"/>
                  <w:lang w:val="en-US"/>
                </w:rPr>
                <m:t>103</m:t>
              </m:r>
            </m:den>
          </m:f>
        </m:oMath>
      </m:oMathPara>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Presisi Type I= 0.98</m:t>
          </m:r>
        </m:oMath>
      </m:oMathPara>
    </w:p>
    <w:p w:rsidR="000D6D4D" w:rsidRPr="008300BE" w:rsidRDefault="000D6D4D" w:rsidP="000D6D4D">
      <w:pPr>
        <w:pStyle w:val="TEUnsoed-TextBodyspasi2"/>
        <w:numPr>
          <w:ilvl w:val="0"/>
          <w:numId w:val="15"/>
        </w:numPr>
        <w:rPr>
          <w:lang w:val="en-US"/>
        </w:rPr>
      </w:pPr>
      <w:r>
        <w:rPr>
          <w:lang w:val="en-US"/>
        </w:rPr>
        <w:t xml:space="preserve">Presisi </w:t>
      </w:r>
      <w:r>
        <w:rPr>
          <w:i/>
          <w:lang w:val="en-US"/>
        </w:rPr>
        <w:t>Type II</w:t>
      </w:r>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Type II= </m:t>
          </m:r>
          <m:f>
            <m:fPr>
              <m:ctrlPr>
                <w:rPr>
                  <w:rFonts w:ascii="Cambria Math" w:hAnsi="Cambria Math"/>
                  <w:i/>
                  <w:lang w:val="en-US"/>
                </w:rPr>
              </m:ctrlPr>
            </m:fPr>
            <m:num>
              <m:r>
                <w:rPr>
                  <w:rFonts w:ascii="Cambria Math" w:hAnsi="Cambria Math"/>
                  <w:lang w:val="en-US"/>
                </w:rPr>
                <m:t>57</m:t>
              </m:r>
            </m:num>
            <m:den>
              <m:r>
                <w:rPr>
                  <w:rFonts w:ascii="Cambria Math" w:hAnsi="Cambria Math"/>
                  <w:lang w:val="en-US"/>
                </w:rPr>
                <m:t>104</m:t>
              </m:r>
            </m:den>
          </m:f>
        </m:oMath>
      </m:oMathPara>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Presisi Type II= 0.55</m:t>
          </m:r>
        </m:oMath>
      </m:oMathPara>
    </w:p>
    <w:p w:rsidR="000D6D4D" w:rsidRDefault="000D6D4D" w:rsidP="000D6D4D">
      <w:pPr>
        <w:pStyle w:val="TEUnsoed-TextBodyspasi2"/>
        <w:numPr>
          <w:ilvl w:val="0"/>
          <w:numId w:val="15"/>
        </w:numPr>
        <w:rPr>
          <w:lang w:val="en-US"/>
        </w:rPr>
      </w:pPr>
      <w:r>
        <w:rPr>
          <w:lang w:val="en-US"/>
        </w:rPr>
        <w:t>Makro presisi</w:t>
      </w:r>
    </w:p>
    <w:p w:rsidR="000D6D4D" w:rsidRPr="008300BE" w:rsidRDefault="000D6D4D" w:rsidP="00CA3648">
      <w:pPr>
        <w:pStyle w:val="TEUnsoed-TextBodyspasi2"/>
        <w:ind w:left="1800" w:firstLine="0"/>
        <w:jc w:val="center"/>
        <w:rPr>
          <w:lang w:val="en-US"/>
        </w:rPr>
      </w:pPr>
      <w:r>
        <w:rPr>
          <w:lang w:val="en-US"/>
        </w:rPr>
        <w:t xml:space="preserve">Makro </w:t>
      </w:r>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(0.94+0.98+0.55)</m:t>
            </m:r>
          </m:num>
          <m:den>
            <m:r>
              <w:rPr>
                <w:rFonts w:ascii="Cambria Math" w:hAnsi="Cambria Math"/>
                <w:lang w:val="en-US"/>
              </w:rPr>
              <m:t>3</m:t>
            </m:r>
          </m:den>
        </m:f>
      </m:oMath>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Makro presisi = 0.82</m:t>
          </m:r>
        </m:oMath>
      </m:oMathPara>
    </w:p>
    <w:p w:rsidR="000D6D4D" w:rsidRPr="00656EAF" w:rsidRDefault="000D6D4D" w:rsidP="00CA3648">
      <w:pPr>
        <w:pStyle w:val="TEUnsoed-TextBodyspasi2"/>
        <w:numPr>
          <w:ilvl w:val="7"/>
          <w:numId w:val="10"/>
        </w:numPr>
        <w:tabs>
          <w:tab w:val="clear" w:pos="3240"/>
          <w:tab w:val="num" w:pos="1440"/>
          <w:tab w:val="left" w:pos="1710"/>
        </w:tabs>
        <w:ind w:left="1440"/>
        <w:rPr>
          <w:i/>
          <w:lang w:val="en-US"/>
        </w:rPr>
      </w:pPr>
      <w:r w:rsidRPr="00656EAF">
        <w:rPr>
          <w:i/>
          <w:lang w:val="en-US"/>
        </w:rPr>
        <w:t>Recall</w:t>
      </w:r>
    </w:p>
    <w:p w:rsidR="000D6D4D" w:rsidRDefault="000D6D4D" w:rsidP="000D6D4D">
      <w:pPr>
        <w:pStyle w:val="TEUnsoed-TextBodyspasi2"/>
        <w:numPr>
          <w:ilvl w:val="0"/>
          <w:numId w:val="15"/>
        </w:numPr>
        <w:rPr>
          <w:lang w:val="en-US"/>
        </w:rPr>
      </w:pPr>
      <w:r w:rsidRPr="00656EAF">
        <w:rPr>
          <w:i/>
          <w:lang w:val="en-US"/>
        </w:rPr>
        <w:t>Recall</w:t>
      </w:r>
      <w:r>
        <w:rPr>
          <w:lang w:val="en-US"/>
        </w:rPr>
        <w:t xml:space="preserve"> </w:t>
      </w:r>
      <w:r>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0D6D4D"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Control= </m:t>
          </m:r>
          <m:f>
            <m:fPr>
              <m:ctrlPr>
                <w:rPr>
                  <w:rFonts w:ascii="Cambria Math" w:hAnsi="Cambria Math"/>
                  <w:i/>
                  <w:lang w:val="en-US"/>
                </w:rPr>
              </m:ctrlPr>
            </m:fPr>
            <m:num>
              <m:r>
                <w:rPr>
                  <w:rFonts w:ascii="Cambria Math" w:hAnsi="Cambria Math"/>
                  <w:lang w:val="en-US"/>
                </w:rPr>
                <m:t>98</m:t>
              </m:r>
            </m:num>
            <m:den>
              <m:r>
                <w:rPr>
                  <w:rFonts w:ascii="Cambria Math" w:hAnsi="Cambria Math"/>
                  <w:lang w:val="en-US"/>
                </w:rPr>
                <m:t>119</m:t>
              </m:r>
            </m:den>
          </m:f>
        </m:oMath>
      </m:oMathPara>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Recall Control= 0.82</m:t>
          </m:r>
        </m:oMath>
      </m:oMathPara>
    </w:p>
    <w:p w:rsidR="000D6D4D" w:rsidRPr="001B314F" w:rsidRDefault="000D6D4D" w:rsidP="000D6D4D">
      <w:pPr>
        <w:pStyle w:val="TEUnsoed-TextBodyspasi2"/>
        <w:numPr>
          <w:ilvl w:val="0"/>
          <w:numId w:val="15"/>
        </w:numPr>
        <w:rPr>
          <w:i/>
          <w:lang w:val="en-US"/>
        </w:rPr>
      </w:pPr>
      <w:r w:rsidRPr="00656EAF">
        <w:rPr>
          <w:i/>
          <w:lang w:val="en-US"/>
        </w:rPr>
        <w:t>Recall</w:t>
      </w:r>
      <w:r>
        <w:rPr>
          <w:lang w:val="en-US"/>
        </w:rPr>
        <w:t xml:space="preserve"> </w:t>
      </w:r>
      <w:r w:rsidRPr="001B314F">
        <w:rPr>
          <w:i/>
          <w:lang w:val="en-US"/>
        </w:rPr>
        <w:t>Type I</w:t>
      </w:r>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Type I= </m:t>
          </m:r>
          <m:f>
            <m:fPr>
              <m:ctrlPr>
                <w:rPr>
                  <w:rFonts w:ascii="Cambria Math" w:hAnsi="Cambria Math"/>
                  <w:i/>
                  <w:lang w:val="en-US"/>
                </w:rPr>
              </m:ctrlPr>
            </m:fPr>
            <m:num>
              <m:r>
                <w:rPr>
                  <w:rFonts w:ascii="Cambria Math" w:hAnsi="Cambria Math"/>
                  <w:lang w:val="en-US"/>
                </w:rPr>
                <m:t>101</m:t>
              </m:r>
            </m:num>
            <m:den>
              <m:r>
                <w:rPr>
                  <w:rFonts w:ascii="Cambria Math" w:hAnsi="Cambria Math"/>
                  <w:lang w:val="en-US"/>
                </w:rPr>
                <m:t>135</m:t>
              </m:r>
            </m:den>
          </m:f>
        </m:oMath>
      </m:oMathPara>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Recall Type I= 0.75</m:t>
          </m:r>
        </m:oMath>
      </m:oMathPara>
    </w:p>
    <w:p w:rsidR="000D6D4D" w:rsidRPr="001B314F" w:rsidRDefault="000D6D4D" w:rsidP="000D6D4D">
      <w:pPr>
        <w:pStyle w:val="TEUnsoed-TextBodyspasi2"/>
        <w:numPr>
          <w:ilvl w:val="0"/>
          <w:numId w:val="15"/>
        </w:numPr>
        <w:rPr>
          <w:i/>
          <w:lang w:val="en-US"/>
        </w:rPr>
      </w:pPr>
      <w:r w:rsidRPr="00656EAF">
        <w:rPr>
          <w:i/>
          <w:lang w:val="en-US"/>
        </w:rPr>
        <w:t>Recall</w:t>
      </w:r>
      <w:r>
        <w:rPr>
          <w:lang w:val="en-US"/>
        </w:rPr>
        <w:t xml:space="preserve"> </w:t>
      </w:r>
      <w:r w:rsidRPr="001B314F">
        <w:rPr>
          <w:i/>
          <w:lang w:val="en-US"/>
        </w:rPr>
        <w:t>Type II</w:t>
      </w:r>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Type II= </m:t>
          </m:r>
          <m:f>
            <m:fPr>
              <m:ctrlPr>
                <w:rPr>
                  <w:rFonts w:ascii="Cambria Math" w:hAnsi="Cambria Math"/>
                  <w:i/>
                  <w:lang w:val="en-US"/>
                </w:rPr>
              </m:ctrlPr>
            </m:fPr>
            <m:num>
              <m:r>
                <w:rPr>
                  <w:rFonts w:ascii="Cambria Math" w:hAnsi="Cambria Math"/>
                  <w:lang w:val="en-US"/>
                </w:rPr>
                <m:t>57</m:t>
              </m:r>
            </m:num>
            <m:den>
              <m:r>
                <w:rPr>
                  <w:rFonts w:ascii="Cambria Math" w:hAnsi="Cambria Math"/>
                  <w:lang w:val="en-US"/>
                </w:rPr>
                <m:t>57</m:t>
              </m:r>
            </m:den>
          </m:f>
        </m:oMath>
      </m:oMathPara>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Recall Type II= 1.00</m:t>
          </m:r>
        </m:oMath>
      </m:oMathPara>
    </w:p>
    <w:p w:rsidR="000D6D4D" w:rsidRDefault="000D6D4D" w:rsidP="000D6D4D">
      <w:pPr>
        <w:pStyle w:val="TEUnsoed-TextBodyspasi2"/>
        <w:numPr>
          <w:ilvl w:val="0"/>
          <w:numId w:val="15"/>
        </w:numPr>
        <w:rPr>
          <w:lang w:val="en-US"/>
        </w:rPr>
      </w:pPr>
      <w:r>
        <w:rPr>
          <w:lang w:val="en-US"/>
        </w:rPr>
        <w:t>Makro</w:t>
      </w:r>
      <w:r w:rsidRPr="00656EAF">
        <w:rPr>
          <w:i/>
          <w:lang w:val="en-US"/>
        </w:rPr>
        <w:t xml:space="preserve"> recall</w:t>
      </w:r>
    </w:p>
    <w:p w:rsidR="000D6D4D" w:rsidRPr="008300BE" w:rsidRDefault="000D6D4D" w:rsidP="000D6D4D">
      <w:pPr>
        <w:pStyle w:val="TEUnsoed-TextBodyspasi2"/>
        <w:ind w:left="3240" w:firstLine="0"/>
        <w:rPr>
          <w:lang w:val="en-US"/>
        </w:rPr>
      </w:pPr>
      <w:r>
        <w:rPr>
          <w:lang w:val="en-US"/>
        </w:rPr>
        <w:t xml:space="preserve"> </w:t>
      </w:r>
      <m:oMath>
        <m:r>
          <w:rPr>
            <w:rFonts w:ascii="Cambria Math" w:hAnsi="Cambria Math"/>
            <w:lang w:val="en-US"/>
          </w:rPr>
          <m:t>Makro recall =</m:t>
        </m:r>
        <m:f>
          <m:fPr>
            <m:ctrlPr>
              <w:rPr>
                <w:rFonts w:ascii="Cambria Math" w:hAnsi="Cambria Math"/>
                <w:i/>
                <w:lang w:val="en-US"/>
              </w:rPr>
            </m:ctrlPr>
          </m:fPr>
          <m:num>
            <m:r>
              <w:rPr>
                <w:rFonts w:ascii="Cambria Math" w:hAnsi="Cambria Math"/>
                <w:lang w:val="en-US"/>
              </w:rPr>
              <m:t>(0.82+0.75+1.00)</m:t>
            </m:r>
          </m:num>
          <m:den>
            <m:r>
              <w:rPr>
                <w:rFonts w:ascii="Cambria Math" w:hAnsi="Cambria Math"/>
                <w:lang w:val="en-US"/>
              </w:rPr>
              <m:t>3</m:t>
            </m:r>
          </m:den>
        </m:f>
      </m:oMath>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Makro recall = 0.86</m:t>
          </m:r>
        </m:oMath>
      </m:oMathPara>
    </w:p>
    <w:p w:rsidR="000D6D4D" w:rsidRDefault="000D6D4D" w:rsidP="00CA3648">
      <w:pPr>
        <w:pStyle w:val="TEUnsoed-TextBodyspasi2"/>
        <w:numPr>
          <w:ilvl w:val="7"/>
          <w:numId w:val="10"/>
        </w:numPr>
        <w:tabs>
          <w:tab w:val="clear" w:pos="3240"/>
          <w:tab w:val="left" w:pos="1440"/>
        </w:tabs>
        <w:ind w:left="1440"/>
        <w:rPr>
          <w:i/>
          <w:lang w:val="en-US"/>
        </w:rPr>
      </w:pPr>
      <w:r w:rsidRPr="00656EAF">
        <w:rPr>
          <w:i/>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0D6D4D" w:rsidRPr="00FE498C" w:rsidRDefault="00FE498C" w:rsidP="00722190">
      <w:pPr>
        <w:pStyle w:val="TEUnsoed-TextBodyspasi2"/>
        <w:ind w:firstLine="0"/>
        <w:jc w:val="center"/>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0.82 x 0.86 </m:t>
              </m:r>
            </m:num>
            <m:den>
              <m:r>
                <w:rPr>
                  <w:rFonts w:ascii="Cambria Math" w:hAnsi="Cambria Math"/>
                  <w:lang w:val="en-US"/>
                </w:rPr>
                <m:t>0.82+0.86</m:t>
              </m:r>
            </m:den>
          </m:f>
        </m:oMath>
      </m:oMathPara>
    </w:p>
    <w:p w:rsidR="000D6D4D" w:rsidRPr="008300BE" w:rsidRDefault="000D6D4D" w:rsidP="000D6D4D">
      <w:pPr>
        <w:pStyle w:val="TEUnsoed-TextBodyspasi2"/>
        <w:ind w:left="2160" w:firstLine="720"/>
        <w:rPr>
          <w:lang w:val="en-US"/>
        </w:rPr>
      </w:pPr>
      <w:r>
        <w:rPr>
          <w:lang w:val="en-US"/>
        </w:rPr>
        <w:t xml:space="preserve"> </w:t>
      </w: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0.7052 </m:t>
            </m:r>
          </m:num>
          <m:den>
            <m:r>
              <w:rPr>
                <w:rFonts w:ascii="Cambria Math" w:hAnsi="Cambria Math"/>
                <w:lang w:val="en-US"/>
              </w:rPr>
              <m:t>1.68</m:t>
            </m:r>
          </m:den>
        </m:f>
      </m:oMath>
    </w:p>
    <w:p w:rsidR="000D6D4D" w:rsidRPr="00FE498C" w:rsidRDefault="00FE498C" w:rsidP="00CA3648">
      <w:pPr>
        <w:pStyle w:val="TEUnsoed-TextBodyspasi2"/>
        <w:ind w:left="1080" w:firstLine="0"/>
        <w:jc w:val="center"/>
        <w:rPr>
          <w:lang w:val="en-US"/>
        </w:rPr>
      </w:pPr>
      <m:oMathPara>
        <m:oMath>
          <m:r>
            <w:rPr>
              <w:rFonts w:ascii="Cambria Math" w:hAnsi="Cambria Math"/>
              <w:lang w:val="en-US"/>
            </w:rPr>
            <m:t>F1 score = 0.84</m:t>
          </m:r>
        </m:oMath>
      </m:oMathPara>
    </w:p>
    <w:p w:rsidR="00CA3648" w:rsidRPr="00CA3648" w:rsidRDefault="00CA3648" w:rsidP="00CA3648">
      <w:pPr>
        <w:pStyle w:val="TEUnsoed-TextBodyspasi2"/>
        <w:ind w:firstLine="720"/>
        <w:rPr>
          <w:lang w:val="en-US"/>
        </w:rPr>
      </w:pPr>
      <w:r>
        <w:rPr>
          <w:lang w:val="en-US"/>
        </w:rPr>
        <w:t xml:space="preserve">Berdasarkan perhitungan akurasi, presisi, recall dan F1 dapat disimpulkan bahwa klasifikasi </w:t>
      </w:r>
      <w:r>
        <w:rPr>
          <w:i/>
          <w:lang w:val="en-US"/>
        </w:rPr>
        <w:t>risk</w:t>
      </w:r>
      <w:r>
        <w:rPr>
          <w:lang w:val="en-US"/>
        </w:rPr>
        <w:t xml:space="preserve"> dengan model VGG16 dan citra </w:t>
      </w:r>
      <w:r>
        <w:rPr>
          <w:i/>
          <w:lang w:val="en-US"/>
        </w:rPr>
        <w:t xml:space="preserve">original </w:t>
      </w:r>
      <w:r>
        <w:rPr>
          <w:lang w:val="en-US"/>
        </w:rPr>
        <w:t xml:space="preserve">memiliki nilai mendekati nilai 1.00, sehingga model mampu melakukan klasifikasi </w:t>
      </w:r>
      <w:r w:rsidRPr="00426BDA">
        <w:rPr>
          <w:i/>
          <w:lang w:val="en-US"/>
        </w:rPr>
        <w:t>CT scan</w:t>
      </w:r>
      <w:r>
        <w:rPr>
          <w:lang w:val="en-US"/>
        </w:rPr>
        <w:t xml:space="preserve"> dada secara akurat.</w:t>
      </w:r>
    </w:p>
    <w:p w:rsidR="008025EB" w:rsidRDefault="008025EB" w:rsidP="008025EB">
      <w:pPr>
        <w:pStyle w:val="Heading3"/>
        <w:rPr>
          <w:lang w:val="en-US"/>
        </w:rPr>
      </w:pPr>
      <w:bookmarkStart w:id="173" w:name="_Toc83471473"/>
      <w:r>
        <w:rPr>
          <w:lang w:val="en-US"/>
        </w:rPr>
        <w:t>Risk Classification VGG16 (Preprocessed Image)</w:t>
      </w:r>
      <w:bookmarkEnd w:id="173"/>
    </w:p>
    <w:p w:rsidR="008025EB" w:rsidRDefault="008025EB" w:rsidP="008025EB">
      <w:pPr>
        <w:pStyle w:val="TEUnsoed-TextBodyspasi2"/>
        <w:rPr>
          <w:lang w:val="en-US"/>
        </w:rPr>
      </w:pPr>
      <w:r>
        <w:rPr>
          <w:lang w:val="en-US"/>
        </w:rPr>
        <w:t>Proses pelatihan dan validasi pada klasifikasi</w:t>
      </w:r>
      <w:r w:rsidRPr="00656EAF">
        <w:rPr>
          <w:i/>
          <w:lang w:val="en-US"/>
        </w:rPr>
        <w:t xml:space="preserve"> risk</w:t>
      </w:r>
      <w:r>
        <w:rPr>
          <w:lang w:val="en-US"/>
        </w:rPr>
        <w:t xml:space="preserve"> arsitektur VGG16 dengan dataset </w:t>
      </w:r>
      <w:r w:rsidRPr="00656EAF">
        <w:rPr>
          <w:i/>
          <w:lang w:val="en-US"/>
        </w:rPr>
        <w:t>preprocessed image</w:t>
      </w:r>
      <w:r>
        <w:rPr>
          <w:lang w:val="en-US"/>
        </w:rPr>
        <w:t xml:space="preserve"> menggunakan nilai</w:t>
      </w:r>
      <w:r w:rsidRPr="00656EAF">
        <w:rPr>
          <w:i/>
          <w:lang w:val="en-US"/>
        </w:rPr>
        <w:t xml:space="preserve"> epoch</w:t>
      </w:r>
      <w:r>
        <w:rPr>
          <w:lang w:val="en-US"/>
        </w:rPr>
        <w:t xml:space="preserve"> sebesar 50. Hasil pelatihan berupa akurasi pelatihan dan akurasi validasi seperti ditampilkan pada </w:t>
      </w:r>
      <w:r w:rsidR="00722190">
        <w:rPr>
          <w:lang w:val="en-US"/>
        </w:rPr>
        <w:fldChar w:fldCharType="begin"/>
      </w:r>
      <w:r w:rsidR="00722190">
        <w:rPr>
          <w:lang w:val="en-US"/>
        </w:rPr>
        <w:instrText xml:space="preserve"> REF _Ref81002494 \h </w:instrText>
      </w:r>
      <w:r w:rsidR="00722190">
        <w:rPr>
          <w:lang w:val="en-US"/>
        </w:rPr>
      </w:r>
      <w:r w:rsidR="00722190">
        <w:rPr>
          <w:lang w:val="en-US"/>
        </w:rPr>
        <w:fldChar w:fldCharType="separate"/>
      </w:r>
      <w:r w:rsidR="00722190" w:rsidRPr="005970D8">
        <w:rPr>
          <w:sz w:val="22"/>
        </w:rPr>
        <w:t xml:space="preserve">Gambar </w:t>
      </w:r>
      <w:r w:rsidR="00722190">
        <w:rPr>
          <w:noProof/>
          <w:sz w:val="22"/>
        </w:rPr>
        <w:t>4</w:t>
      </w:r>
      <w:r w:rsidR="00722190">
        <w:rPr>
          <w:sz w:val="22"/>
        </w:rPr>
        <w:t>.</w:t>
      </w:r>
      <w:r w:rsidR="00722190">
        <w:rPr>
          <w:noProof/>
          <w:sz w:val="22"/>
        </w:rPr>
        <w:t>34</w:t>
      </w:r>
      <w:r w:rsidR="00722190">
        <w:rPr>
          <w:lang w:val="en-US"/>
        </w:rPr>
        <w:fldChar w:fldCharType="end"/>
      </w:r>
    </w:p>
    <w:p w:rsidR="005970D8" w:rsidRDefault="00FE498C" w:rsidP="005970D8">
      <w:pPr>
        <w:pStyle w:val="TEUnsoed-TextBodyspasi2"/>
        <w:keepNext/>
        <w:ind w:firstLine="0"/>
        <w:jc w:val="center"/>
      </w:pPr>
      <w:r>
        <w:rPr>
          <w:noProof/>
          <w:lang w:val="en-US" w:eastAsia="en-US" w:bidi="ar-SA"/>
        </w:rPr>
        <w:drawing>
          <wp:inline distT="0" distB="0" distL="0" distR="0" wp14:anchorId="5393A0DE" wp14:editId="618F3AF7">
            <wp:extent cx="3838575" cy="2924175"/>
            <wp:effectExtent l="0" t="0" r="0" b="0"/>
            <wp:docPr id="32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38575" cy="2924175"/>
                    </a:xfrm>
                    <a:prstGeom prst="rect">
                      <a:avLst/>
                    </a:prstGeom>
                    <a:noFill/>
                    <a:ln>
                      <a:noFill/>
                    </a:ln>
                  </pic:spPr>
                </pic:pic>
              </a:graphicData>
            </a:graphic>
          </wp:inline>
        </w:drawing>
      </w:r>
    </w:p>
    <w:p w:rsidR="005970D8" w:rsidRDefault="005970D8" w:rsidP="005970D8">
      <w:pPr>
        <w:pStyle w:val="Caption"/>
        <w:jc w:val="center"/>
        <w:rPr>
          <w:sz w:val="22"/>
          <w:lang w:val="en-US"/>
        </w:rPr>
      </w:pPr>
      <w:bookmarkStart w:id="174" w:name="_Ref81002494"/>
      <w:bookmarkStart w:id="175" w:name="_Toc83471362"/>
      <w:r w:rsidRPr="005970D8">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34</w:t>
      </w:r>
      <w:r w:rsidR="00722190">
        <w:rPr>
          <w:sz w:val="22"/>
        </w:rPr>
        <w:fldChar w:fldCharType="end"/>
      </w:r>
      <w:bookmarkEnd w:id="174"/>
      <w:r w:rsidRPr="005970D8">
        <w:rPr>
          <w:sz w:val="22"/>
          <w:lang w:val="en-US"/>
        </w:rPr>
        <w:t xml:space="preserve"> Kurva akurasi pelatihan dan validasi risk VGG16</w:t>
      </w:r>
      <w:bookmarkEnd w:id="175"/>
    </w:p>
    <w:p w:rsidR="00CA16F1" w:rsidRPr="005970D8" w:rsidRDefault="005970D8" w:rsidP="005970D8">
      <w:pPr>
        <w:pStyle w:val="Caption"/>
        <w:jc w:val="center"/>
        <w:rPr>
          <w:sz w:val="22"/>
          <w:lang w:val="en-US"/>
        </w:rPr>
      </w:pPr>
      <w:r w:rsidRPr="005970D8">
        <w:rPr>
          <w:sz w:val="22"/>
          <w:lang w:val="en-US"/>
        </w:rPr>
        <w:t xml:space="preserve"> preprocessed image</w:t>
      </w:r>
    </w:p>
    <w:p w:rsidR="00CA16F1" w:rsidRDefault="00CA16F1" w:rsidP="00CA16F1">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mendekati angka 1.00. Namun garis oranye yang menunjukkan akurasi validasi masih jauh di bawah nilai 1.00. Nilai akurasi pelatihan yang diperoleh pada </w:t>
      </w:r>
      <w:r w:rsidRPr="00BE7488">
        <w:rPr>
          <w:i/>
          <w:lang w:val="en-US"/>
        </w:rPr>
        <w:t>epoch</w:t>
      </w:r>
      <w:r>
        <w:rPr>
          <w:lang w:val="en-US"/>
        </w:rPr>
        <w:t xml:space="preserve"> ke-50 sebesar 0.8330, sedangkan nilai akurasi validasi yang diperoleh pada </w:t>
      </w:r>
      <w:r w:rsidRPr="00BE7488">
        <w:rPr>
          <w:i/>
          <w:lang w:val="en-US"/>
        </w:rPr>
        <w:t xml:space="preserve">epoch </w:t>
      </w:r>
      <w:r>
        <w:rPr>
          <w:lang w:val="en-US"/>
        </w:rPr>
        <w:t xml:space="preserve">ke-50 sebesar 0.6073. Oleh karena nilai akurasi validasi masih jauh dari angka 1.00 dan bjauh di abwah akurasi pelatihan, maka dapat disimpulkan bahwa akurasi pelatihan dan akurasi validasi pada klasifikasi </w:t>
      </w:r>
      <w:r>
        <w:rPr>
          <w:i/>
          <w:lang w:val="en-US"/>
        </w:rPr>
        <w:t>risk</w:t>
      </w:r>
      <w:r>
        <w:rPr>
          <w:lang w:val="en-US"/>
        </w:rPr>
        <w:t xml:space="preserve"> dengan arsitektur </w:t>
      </w:r>
      <w:r>
        <w:rPr>
          <w:i/>
          <w:lang w:val="en-US"/>
        </w:rPr>
        <w:t>VGG16</w:t>
      </w:r>
      <w:r>
        <w:rPr>
          <w:lang w:val="en-US"/>
        </w:rPr>
        <w:t xml:space="preserve"> menggunakan </w:t>
      </w:r>
      <w:r>
        <w:rPr>
          <w:i/>
          <w:lang w:val="en-US"/>
        </w:rPr>
        <w:t xml:space="preserve">dataset preprocessed </w:t>
      </w:r>
      <w:r w:rsidRPr="00BC0463">
        <w:rPr>
          <w:i/>
          <w:lang w:val="en-US"/>
        </w:rPr>
        <w:t>image</w:t>
      </w:r>
      <w:r>
        <w:rPr>
          <w:lang w:val="en-US"/>
        </w:rPr>
        <w:t xml:space="preserve"> memiliki kondisi yang kurang baik atau disebut dengan kondisi</w:t>
      </w:r>
      <w:r w:rsidR="005970D8">
        <w:rPr>
          <w:lang w:val="en-US"/>
        </w:rPr>
        <w:t xml:space="preserve"> </w:t>
      </w:r>
      <w:r>
        <w:rPr>
          <w:lang w:val="en-US"/>
        </w:rPr>
        <w:t>over</w:t>
      </w:r>
      <w:r w:rsidRPr="00BC0463">
        <w:rPr>
          <w:i/>
          <w:lang w:val="en-US"/>
        </w:rPr>
        <w:t>fit</w:t>
      </w:r>
      <w:r>
        <w:rPr>
          <w:i/>
          <w:lang w:val="en-US"/>
        </w:rPr>
        <w:t>ting</w:t>
      </w:r>
      <w:r>
        <w:rPr>
          <w:lang w:val="en-US"/>
        </w:rPr>
        <w:t>.</w:t>
      </w:r>
    </w:p>
    <w:p w:rsidR="00CA16F1" w:rsidRDefault="00CA16F1" w:rsidP="00CA16F1">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validasi dapat dilihat pada</w:t>
      </w:r>
      <w:r w:rsidR="00722190">
        <w:rPr>
          <w:lang w:val="en-US"/>
        </w:rPr>
        <w:fldChar w:fldCharType="begin"/>
      </w:r>
      <w:r w:rsidR="00722190">
        <w:rPr>
          <w:lang w:val="en-US"/>
        </w:rPr>
        <w:instrText xml:space="preserve"> REF _Ref81002791 \h </w:instrText>
      </w:r>
      <w:r w:rsidR="00722190">
        <w:rPr>
          <w:lang w:val="en-US"/>
        </w:rPr>
      </w:r>
      <w:r w:rsidR="00722190">
        <w:rPr>
          <w:lang w:val="en-US"/>
        </w:rPr>
        <w:fldChar w:fldCharType="separate"/>
      </w:r>
      <w:r w:rsidR="00722190" w:rsidRPr="005970D8">
        <w:rPr>
          <w:sz w:val="22"/>
        </w:rPr>
        <w:t xml:space="preserve">Gambar </w:t>
      </w:r>
      <w:r w:rsidR="00722190">
        <w:rPr>
          <w:noProof/>
          <w:sz w:val="22"/>
        </w:rPr>
        <w:t>4</w:t>
      </w:r>
      <w:r w:rsidR="00722190">
        <w:rPr>
          <w:sz w:val="22"/>
        </w:rPr>
        <w:t>.</w:t>
      </w:r>
      <w:r w:rsidR="00722190">
        <w:rPr>
          <w:noProof/>
          <w:sz w:val="22"/>
        </w:rPr>
        <w:t>35</w:t>
      </w:r>
      <w:r w:rsidR="00722190">
        <w:rPr>
          <w:lang w:val="en-US"/>
        </w:rPr>
        <w:fldChar w:fldCharType="end"/>
      </w:r>
    </w:p>
    <w:p w:rsidR="005970D8" w:rsidRDefault="00FE498C" w:rsidP="005970D8">
      <w:pPr>
        <w:pStyle w:val="TEUnsoed-TextBodyspasi2"/>
        <w:keepNext/>
        <w:ind w:firstLine="0"/>
        <w:jc w:val="center"/>
      </w:pPr>
      <w:r>
        <w:rPr>
          <w:noProof/>
          <w:lang w:val="en-US" w:eastAsia="en-US" w:bidi="ar-SA"/>
        </w:rPr>
        <w:drawing>
          <wp:inline distT="0" distB="0" distL="0" distR="0" wp14:anchorId="4ED5F929" wp14:editId="01C47529">
            <wp:extent cx="3806190" cy="2924175"/>
            <wp:effectExtent l="0" t="0" r="0" b="0"/>
            <wp:docPr id="33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06190" cy="2924175"/>
                    </a:xfrm>
                    <a:prstGeom prst="rect">
                      <a:avLst/>
                    </a:prstGeom>
                    <a:noFill/>
                    <a:ln>
                      <a:noFill/>
                    </a:ln>
                  </pic:spPr>
                </pic:pic>
              </a:graphicData>
            </a:graphic>
          </wp:inline>
        </w:drawing>
      </w:r>
    </w:p>
    <w:p w:rsidR="005970D8" w:rsidRDefault="005970D8" w:rsidP="005970D8">
      <w:pPr>
        <w:pStyle w:val="Caption"/>
        <w:jc w:val="center"/>
        <w:rPr>
          <w:sz w:val="22"/>
          <w:lang w:val="en-US"/>
        </w:rPr>
      </w:pPr>
      <w:bookmarkStart w:id="176" w:name="_Ref81002791"/>
      <w:bookmarkStart w:id="177" w:name="_Toc83471363"/>
      <w:r w:rsidRPr="005970D8">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35</w:t>
      </w:r>
      <w:r w:rsidR="00722190">
        <w:rPr>
          <w:sz w:val="22"/>
        </w:rPr>
        <w:fldChar w:fldCharType="end"/>
      </w:r>
      <w:bookmarkEnd w:id="176"/>
      <w:r w:rsidRPr="005970D8">
        <w:rPr>
          <w:sz w:val="22"/>
        </w:rPr>
        <w:t xml:space="preserve">Kurva </w:t>
      </w:r>
      <w:r w:rsidRPr="005970D8">
        <w:rPr>
          <w:sz w:val="22"/>
          <w:lang w:val="en-US"/>
        </w:rPr>
        <w:t>kesalahan</w:t>
      </w:r>
      <w:r w:rsidRPr="005970D8">
        <w:rPr>
          <w:sz w:val="22"/>
        </w:rPr>
        <w:t xml:space="preserve"> pelatihan dan validasi risk VGG16</w:t>
      </w:r>
      <w:bookmarkEnd w:id="177"/>
    </w:p>
    <w:p w:rsidR="00CA16F1" w:rsidRPr="005970D8" w:rsidRDefault="005970D8" w:rsidP="005970D8">
      <w:pPr>
        <w:pStyle w:val="Caption"/>
        <w:jc w:val="center"/>
        <w:rPr>
          <w:sz w:val="22"/>
          <w:lang w:val="en-US"/>
        </w:rPr>
      </w:pPr>
      <w:r w:rsidRPr="005970D8">
        <w:rPr>
          <w:sz w:val="22"/>
        </w:rPr>
        <w:t xml:space="preserve"> preprocessed image</w:t>
      </w:r>
    </w:p>
    <w:p w:rsidR="00CA16F1" w:rsidRDefault="00CA16F1" w:rsidP="00CA16F1">
      <w:pPr>
        <w:pStyle w:val="TEUnsoed-TextBodyspasi2"/>
        <w:rPr>
          <w:lang w:val="en-US"/>
        </w:rPr>
      </w:pPr>
      <w:r>
        <w:rPr>
          <w:lang w:val="en-US"/>
        </w:rPr>
        <w:t>Kurva kesalahan (</w:t>
      </w:r>
      <w:r w:rsidRPr="00BE7488">
        <w:rPr>
          <w:i/>
          <w:lang w:val="en-US"/>
        </w:rPr>
        <w:t>loss</w:t>
      </w:r>
      <w:r>
        <w:rPr>
          <w:lang w:val="en-US"/>
        </w:rPr>
        <w:t xml:space="preserve">) di atas menunjukkan bahwa nilai kesalahan pelatihan (garis biru) mendekati angka 0.00. Namun, untuk nilai kesalahan validasi sangat jauh dari nilai 0.00. Nilai kesalahan pelatihan yang diperoleh pada </w:t>
      </w:r>
      <w:r w:rsidRPr="00BE7488">
        <w:rPr>
          <w:i/>
          <w:lang w:val="en-US"/>
        </w:rPr>
        <w:t>epoch</w:t>
      </w:r>
      <w:r>
        <w:rPr>
          <w:lang w:val="en-US"/>
        </w:rPr>
        <w:t xml:space="preserve"> ke-50 sebesar 0.3239, dan nilai kesalahan validasi yang diperoleh pada</w:t>
      </w:r>
      <w:r w:rsidRPr="00BE7488">
        <w:rPr>
          <w:i/>
          <w:lang w:val="en-US"/>
        </w:rPr>
        <w:t xml:space="preserve"> epoch</w:t>
      </w:r>
      <w:r>
        <w:rPr>
          <w:lang w:val="en-US"/>
        </w:rPr>
        <w:t xml:space="preserve"> ke-50 sebesar 1.8966. Oleh karena nilai kesalahan validasi berada sangat jauh di atas nilai kesalahan pelatihan maka dapat disimpulkan bahwa kesalahan pelatihan dan kesalahan validasi pada klasifikasi </w:t>
      </w:r>
      <w:r>
        <w:rPr>
          <w:i/>
          <w:lang w:val="en-US"/>
        </w:rPr>
        <w:t>risk</w:t>
      </w:r>
      <w:r w:rsidRPr="004B166A">
        <w:rPr>
          <w:i/>
          <w:lang w:val="en-US"/>
        </w:rPr>
        <w:t xml:space="preserve"> </w:t>
      </w:r>
      <w:r>
        <w:rPr>
          <w:lang w:val="en-US"/>
        </w:rPr>
        <w:t xml:space="preserve">dengan arsitektur </w:t>
      </w:r>
      <w:r>
        <w:rPr>
          <w:i/>
          <w:lang w:val="en-US"/>
        </w:rPr>
        <w:t xml:space="preserve">VGG16 </w:t>
      </w:r>
      <w:r>
        <w:rPr>
          <w:lang w:val="en-US"/>
        </w:rPr>
        <w:t xml:space="preserve">yang menggunakan dataset citra </w:t>
      </w:r>
      <w:r>
        <w:rPr>
          <w:i/>
          <w:lang w:val="en-US"/>
        </w:rPr>
        <w:t xml:space="preserve">preprocessed </w:t>
      </w:r>
      <w:r>
        <w:rPr>
          <w:lang w:val="en-US"/>
        </w:rPr>
        <w:t xml:space="preserve"> memiliki kondisi yang kurang baik atau disebut dengan kondisi </w:t>
      </w:r>
      <w:r>
        <w:rPr>
          <w:i/>
          <w:lang w:val="en-US"/>
        </w:rPr>
        <w:t>over</w:t>
      </w:r>
      <w:r w:rsidRPr="00BE7488">
        <w:rPr>
          <w:i/>
          <w:lang w:val="en-US"/>
        </w:rPr>
        <w:t>fi</w:t>
      </w:r>
      <w:r>
        <w:rPr>
          <w:i/>
          <w:lang w:val="en-US"/>
        </w:rPr>
        <w:t>tting</w:t>
      </w:r>
      <w:r>
        <w:rPr>
          <w:lang w:val="en-US"/>
        </w:rPr>
        <w:t>.</w:t>
      </w:r>
    </w:p>
    <w:p w:rsidR="00CA16F1" w:rsidRDefault="00CA16F1" w:rsidP="00CA16F1">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_Ref81002959 \h </w:instrText>
      </w:r>
      <w:r w:rsidR="00722190">
        <w:rPr>
          <w:lang w:val="en-US"/>
        </w:rPr>
      </w:r>
      <w:r w:rsidR="00722190">
        <w:rPr>
          <w:lang w:val="en-US"/>
        </w:rPr>
        <w:fldChar w:fldCharType="separate"/>
      </w:r>
      <w:r w:rsidR="00722190" w:rsidRPr="007F7C40">
        <w:rPr>
          <w:sz w:val="22"/>
        </w:rPr>
        <w:t xml:space="preserve">Gambar </w:t>
      </w:r>
      <w:r w:rsidR="00722190">
        <w:rPr>
          <w:noProof/>
          <w:sz w:val="22"/>
        </w:rPr>
        <w:t>4</w:t>
      </w:r>
      <w:r w:rsidR="00722190">
        <w:rPr>
          <w:sz w:val="22"/>
        </w:rPr>
        <w:t>.</w:t>
      </w:r>
      <w:r w:rsidR="00722190">
        <w:rPr>
          <w:noProof/>
          <w:sz w:val="22"/>
        </w:rPr>
        <w:t>36</w:t>
      </w:r>
      <w:r w:rsidR="00722190">
        <w:rPr>
          <w:lang w:val="en-US"/>
        </w:rPr>
        <w:fldChar w:fldCharType="end"/>
      </w:r>
    </w:p>
    <w:p w:rsidR="007F7C40" w:rsidRDefault="00FE498C" w:rsidP="007F7C40">
      <w:pPr>
        <w:pStyle w:val="TEUnsoed-TextBodyspasi2"/>
        <w:keepNext/>
        <w:ind w:firstLine="0"/>
        <w:jc w:val="center"/>
      </w:pPr>
      <w:r>
        <w:rPr>
          <w:noProof/>
          <w:lang w:val="en-US" w:eastAsia="en-US" w:bidi="ar-SA"/>
        </w:rPr>
        <w:drawing>
          <wp:inline distT="0" distB="0" distL="0" distR="0" wp14:anchorId="68CF6282" wp14:editId="77031368">
            <wp:extent cx="4104005" cy="3455670"/>
            <wp:effectExtent l="0" t="0" r="0" b="0"/>
            <wp:docPr id="33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04005" cy="3455670"/>
                    </a:xfrm>
                    <a:prstGeom prst="rect">
                      <a:avLst/>
                    </a:prstGeom>
                    <a:noFill/>
                    <a:ln>
                      <a:noFill/>
                    </a:ln>
                  </pic:spPr>
                </pic:pic>
              </a:graphicData>
            </a:graphic>
          </wp:inline>
        </w:drawing>
      </w:r>
    </w:p>
    <w:p w:rsidR="00CA16F1" w:rsidRPr="007F7C40" w:rsidRDefault="007F7C40" w:rsidP="007F7C40">
      <w:pPr>
        <w:pStyle w:val="Caption"/>
        <w:jc w:val="center"/>
        <w:rPr>
          <w:sz w:val="22"/>
          <w:lang w:val="en-US"/>
        </w:rPr>
      </w:pPr>
      <w:bookmarkStart w:id="178" w:name="_Ref81002959"/>
      <w:bookmarkStart w:id="179" w:name="_Toc83471364"/>
      <w:r w:rsidRPr="007F7C40">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36</w:t>
      </w:r>
      <w:r w:rsidR="00722190">
        <w:rPr>
          <w:sz w:val="22"/>
        </w:rPr>
        <w:fldChar w:fldCharType="end"/>
      </w:r>
      <w:bookmarkEnd w:id="178"/>
      <w:r w:rsidRPr="007F7C40">
        <w:rPr>
          <w:sz w:val="22"/>
          <w:lang w:val="en-US"/>
        </w:rPr>
        <w:t xml:space="preserve"> Confusion matrix risk VGG16 preprocessed image</w:t>
      </w:r>
      <w:bookmarkEnd w:id="179"/>
    </w:p>
    <w:p w:rsidR="00CA16F1" w:rsidRDefault="00CA16F1" w:rsidP="00CA16F1">
      <w:pPr>
        <w:pStyle w:val="TEUnsoed-TextBodyspasi2"/>
        <w:rPr>
          <w:lang w:val="en-US"/>
        </w:rPr>
      </w:pPr>
      <w:r>
        <w:rPr>
          <w:lang w:val="en-US"/>
        </w:rPr>
        <w:t>Berdasarkan</w:t>
      </w:r>
      <w:r w:rsidR="007F7C40">
        <w:rPr>
          <w:lang w:val="en-US"/>
        </w:rPr>
        <w:t xml:space="preserve"> </w:t>
      </w:r>
      <w:r w:rsidR="00722190">
        <w:rPr>
          <w:lang w:val="en-US"/>
        </w:rPr>
        <w:fldChar w:fldCharType="begin"/>
      </w:r>
      <w:r w:rsidR="00722190">
        <w:rPr>
          <w:lang w:val="en-US"/>
        </w:rPr>
        <w:instrText xml:space="preserve"> REF _Ref81002959 \h </w:instrText>
      </w:r>
      <w:r w:rsidR="00722190">
        <w:rPr>
          <w:lang w:val="en-US"/>
        </w:rPr>
      </w:r>
      <w:r w:rsidR="00722190">
        <w:rPr>
          <w:lang w:val="en-US"/>
        </w:rPr>
        <w:fldChar w:fldCharType="separate"/>
      </w:r>
      <w:r w:rsidR="00722190" w:rsidRPr="007F7C40">
        <w:rPr>
          <w:sz w:val="22"/>
        </w:rPr>
        <w:t xml:space="preserve">Gambar </w:t>
      </w:r>
      <w:r w:rsidR="00722190">
        <w:rPr>
          <w:noProof/>
          <w:sz w:val="22"/>
        </w:rPr>
        <w:t>4</w:t>
      </w:r>
      <w:r w:rsidR="00722190">
        <w:rPr>
          <w:sz w:val="22"/>
        </w:rPr>
        <w:t>.</w:t>
      </w:r>
      <w:r w:rsidR="00722190">
        <w:rPr>
          <w:noProof/>
          <w:sz w:val="22"/>
        </w:rPr>
        <w:t>36</w:t>
      </w:r>
      <w:r w:rsidR="00722190">
        <w:rPr>
          <w:lang w:val="en-US"/>
        </w:rPr>
        <w:fldChar w:fldCharType="end"/>
      </w:r>
      <w:r>
        <w:rPr>
          <w:lang w:val="en-US"/>
        </w:rPr>
        <w:t xml:space="preserve"> dapat diketahui garis y menunjukkan label sebenarnya, sedangkan garis x menunjukkan label prediksi. Pada label </w:t>
      </w:r>
      <w:r>
        <w:rPr>
          <w:i/>
          <w:lang w:val="en-US"/>
        </w:rPr>
        <w:t>Control</w:t>
      </w:r>
      <w:r w:rsidRPr="004B166A">
        <w:rPr>
          <w:i/>
          <w:lang w:val="en-US"/>
        </w:rPr>
        <w:t xml:space="preserve"> </w:t>
      </w:r>
      <w:r>
        <w:rPr>
          <w:lang w:val="en-US"/>
        </w:rPr>
        <w:t xml:space="preserve">terdapat 73 citra yang diprediksi benar untuk label </w:t>
      </w:r>
      <w:r>
        <w:rPr>
          <w:i/>
          <w:lang w:val="en-US"/>
        </w:rPr>
        <w:t>Control</w:t>
      </w:r>
      <w:r>
        <w:rPr>
          <w:lang w:val="en-US"/>
        </w:rPr>
        <w:t xml:space="preserve">, 21 citra diprediksi benar untuk label </w:t>
      </w:r>
      <w:r>
        <w:rPr>
          <w:i/>
          <w:lang w:val="en-US"/>
        </w:rPr>
        <w:t>Type I</w:t>
      </w:r>
      <w:r>
        <w:rPr>
          <w:lang w:val="en-US"/>
        </w:rPr>
        <w:t xml:space="preserve">, dan 9 citra diprediksi benar untuk label </w:t>
      </w:r>
      <w:r>
        <w:rPr>
          <w:i/>
          <w:lang w:val="en-US"/>
        </w:rPr>
        <w:t>Type II</w:t>
      </w:r>
      <w:r>
        <w:rPr>
          <w:lang w:val="en-US"/>
        </w:rPr>
        <w:t xml:space="preserve">. Artinya tingkat kebenaran pada label </w:t>
      </w:r>
      <w:r>
        <w:rPr>
          <w:i/>
          <w:lang w:val="en-US"/>
        </w:rPr>
        <w:t>Control</w:t>
      </w:r>
      <w:r>
        <w:rPr>
          <w:lang w:val="en-US"/>
        </w:rPr>
        <w:t xml:space="preserve"> sebesar 73 dari 103 citra pengujian dan tingkat kesalahannya yaitu sebanyak 30 dari 103 citra pengujian. Kemudian untuk label </w:t>
      </w:r>
      <w:r>
        <w:rPr>
          <w:i/>
          <w:lang w:val="en-US"/>
        </w:rPr>
        <w:t>Type I</w:t>
      </w:r>
      <w:r>
        <w:rPr>
          <w:lang w:val="en-US"/>
        </w:rPr>
        <w:t xml:space="preserve"> terdapat 4 citra yang diprediksi benar untuk label </w:t>
      </w:r>
      <w:r>
        <w:rPr>
          <w:i/>
          <w:lang w:val="en-US"/>
        </w:rPr>
        <w:t>Control</w:t>
      </w:r>
      <w:r>
        <w:rPr>
          <w:lang w:val="en-US"/>
        </w:rPr>
        <w:t xml:space="preserve">, 86 citra diprediksi benar untuk label </w:t>
      </w:r>
      <w:r>
        <w:rPr>
          <w:i/>
          <w:lang w:val="en-US"/>
        </w:rPr>
        <w:t>Type I</w:t>
      </w:r>
      <w:r>
        <w:rPr>
          <w:lang w:val="en-US"/>
        </w:rPr>
        <w:t xml:space="preserve">, dan 14 citra diprediksi benar untuk label </w:t>
      </w:r>
      <w:r>
        <w:rPr>
          <w:i/>
          <w:lang w:val="en-US"/>
        </w:rPr>
        <w:t>Type II</w:t>
      </w:r>
      <w:r>
        <w:rPr>
          <w:lang w:val="en-US"/>
        </w:rPr>
        <w:t xml:space="preserve">. Artinya tingkat kebenaran pada label </w:t>
      </w:r>
      <w:r>
        <w:rPr>
          <w:i/>
          <w:lang w:val="en-US"/>
        </w:rPr>
        <w:t>Type I</w:t>
      </w:r>
      <w:r>
        <w:rPr>
          <w:lang w:val="en-US"/>
        </w:rPr>
        <w:t xml:space="preserve"> sebesar 86 dari 104 citra pengujian dan tingkat kesala</w:t>
      </w:r>
      <w:r w:rsidR="009B2177">
        <w:rPr>
          <w:lang w:val="en-US"/>
        </w:rPr>
        <w:t>hannya yaitu sebanyak 18 dari 104</w:t>
      </w:r>
      <w:r>
        <w:rPr>
          <w:lang w:val="en-US"/>
        </w:rPr>
        <w:t xml:space="preserve"> citra pengujian. Sedangkan untuk label </w:t>
      </w:r>
      <w:r w:rsidRPr="00592DB4">
        <w:rPr>
          <w:i/>
          <w:lang w:val="en-US"/>
        </w:rPr>
        <w:t>Type II</w:t>
      </w:r>
      <w:r w:rsidR="009B2177">
        <w:rPr>
          <w:lang w:val="en-US"/>
        </w:rPr>
        <w:t xml:space="preserve"> terdapat 3</w:t>
      </w:r>
      <w:r>
        <w:rPr>
          <w:lang w:val="en-US"/>
        </w:rPr>
        <w:t xml:space="preserve"> citra yang diprediksi benar untuk label </w:t>
      </w:r>
      <w:r>
        <w:rPr>
          <w:i/>
          <w:lang w:val="en-US"/>
        </w:rPr>
        <w:t>Control</w:t>
      </w:r>
      <w:r w:rsidR="009B2177">
        <w:rPr>
          <w:lang w:val="en-US"/>
        </w:rPr>
        <w:t>, 22</w:t>
      </w:r>
      <w:r>
        <w:rPr>
          <w:lang w:val="en-US"/>
        </w:rPr>
        <w:t xml:space="preserve"> citra diprediksi benar untuk label </w:t>
      </w:r>
      <w:r>
        <w:rPr>
          <w:i/>
          <w:lang w:val="en-US"/>
        </w:rPr>
        <w:t>Type I</w:t>
      </w:r>
      <w:r w:rsidR="009B2177">
        <w:rPr>
          <w:lang w:val="en-US"/>
        </w:rPr>
        <w:t xml:space="preserve">, dan </w:t>
      </w:r>
      <w:r>
        <w:rPr>
          <w:lang w:val="en-US"/>
        </w:rPr>
        <w:t>7</w:t>
      </w:r>
      <w:r w:rsidR="009B2177">
        <w:rPr>
          <w:lang w:val="en-US"/>
        </w:rPr>
        <w:t>9</w:t>
      </w:r>
      <w:r>
        <w:rPr>
          <w:lang w:val="en-US"/>
        </w:rPr>
        <w:t xml:space="preserve"> citra diprediksi benar untuk label </w:t>
      </w:r>
      <w:r>
        <w:rPr>
          <w:i/>
          <w:lang w:val="en-US"/>
        </w:rPr>
        <w:t>Type II</w:t>
      </w:r>
      <w:r>
        <w:rPr>
          <w:lang w:val="en-US"/>
        </w:rPr>
        <w:t>. Artinya tingkat kebena</w:t>
      </w:r>
      <w:r w:rsidR="009B2177">
        <w:rPr>
          <w:lang w:val="en-US"/>
        </w:rPr>
        <w:t>ran pada label Type I sebesar 79</w:t>
      </w:r>
      <w:r>
        <w:rPr>
          <w:lang w:val="en-US"/>
        </w:rPr>
        <w:t xml:space="preserve"> dari 104 citra pengujian dan tingka</w:t>
      </w:r>
      <w:r w:rsidR="009B2177">
        <w:rPr>
          <w:lang w:val="en-US"/>
        </w:rPr>
        <w:t>t kesalahannya yaitu sebanyak 25</w:t>
      </w:r>
      <w:r>
        <w:rPr>
          <w:lang w:val="en-US"/>
        </w:rPr>
        <w:t xml:space="preserve"> dari 104 citra pengujian.</w:t>
      </w:r>
    </w:p>
    <w:p w:rsidR="00CA16F1" w:rsidRDefault="00CA16F1" w:rsidP="00CA16F1">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CA16F1" w:rsidRDefault="00CA16F1" w:rsidP="00CA3648">
      <w:pPr>
        <w:pStyle w:val="TEUnsoed-TextBodyspasi2"/>
        <w:numPr>
          <w:ilvl w:val="8"/>
          <w:numId w:val="10"/>
        </w:numPr>
        <w:tabs>
          <w:tab w:val="clear" w:pos="3600"/>
          <w:tab w:val="num" w:pos="1440"/>
          <w:tab w:val="left" w:pos="1710"/>
        </w:tabs>
        <w:ind w:left="1440"/>
        <w:rPr>
          <w:lang w:val="en-US"/>
        </w:rPr>
      </w:pPr>
      <w:r>
        <w:rPr>
          <w:lang w:val="en-US"/>
        </w:rPr>
        <w:t>Akurasi</w:t>
      </w:r>
    </w:p>
    <w:p w:rsidR="00CA16F1" w:rsidRDefault="00CA16F1" w:rsidP="00CA16F1">
      <w:pPr>
        <w:pStyle w:val="TEUnsoed-TextBodyspasi2"/>
        <w:numPr>
          <w:ilvl w:val="0"/>
          <w:numId w:val="16"/>
        </w:numPr>
        <w:rPr>
          <w:lang w:val="en-US"/>
        </w:rPr>
      </w:pPr>
      <w:r>
        <w:rPr>
          <w:lang w:val="en-US"/>
        </w:rPr>
        <w:t xml:space="preserve">Akurasi </w:t>
      </w:r>
      <w:r>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CA16F1" w:rsidRPr="00FE498C" w:rsidRDefault="00FE498C" w:rsidP="00CA3648">
      <w:pPr>
        <w:pStyle w:val="TEUnsoed-TextBodyspasi2"/>
        <w:ind w:left="1800" w:firstLine="0"/>
        <w:jc w:val="center"/>
        <w:rPr>
          <w:lang w:val="en-US"/>
        </w:rPr>
      </w:pPr>
      <m:oMathPara>
        <m:oMath>
          <m:r>
            <w:rPr>
              <w:rFonts w:ascii="Cambria Math" w:hAnsi="Cambria Math"/>
              <w:lang w:val="en-US"/>
            </w:rPr>
            <m:t xml:space="preserve">Akurasi Control= </m:t>
          </m:r>
          <m:f>
            <m:fPr>
              <m:ctrlPr>
                <w:rPr>
                  <w:rFonts w:ascii="Cambria Math" w:hAnsi="Cambria Math"/>
                  <w:i/>
                  <w:lang w:val="en-US"/>
                </w:rPr>
              </m:ctrlPr>
            </m:fPr>
            <m:num>
              <m:r>
                <w:rPr>
                  <w:rFonts w:ascii="Cambria Math" w:hAnsi="Cambria Math"/>
                  <w:lang w:val="en-US"/>
                </w:rPr>
                <m:t>274</m:t>
              </m:r>
            </m:num>
            <m:den>
              <m:r>
                <w:rPr>
                  <w:rFonts w:ascii="Cambria Math" w:hAnsi="Cambria Math"/>
                  <w:lang w:val="en-US"/>
                </w:rPr>
                <m:t>311</m:t>
              </m:r>
            </m:den>
          </m:f>
        </m:oMath>
      </m:oMathPara>
    </w:p>
    <w:p w:rsidR="00CA16F1" w:rsidRPr="00FE498C" w:rsidRDefault="00FE498C" w:rsidP="00CA3648">
      <w:pPr>
        <w:pStyle w:val="TEUnsoed-TextBodyspasi2"/>
        <w:ind w:left="1800" w:firstLine="0"/>
        <w:jc w:val="center"/>
        <w:rPr>
          <w:lang w:val="en-US"/>
        </w:rPr>
      </w:pPr>
      <m:oMathPara>
        <m:oMath>
          <m:r>
            <w:rPr>
              <w:rFonts w:ascii="Cambria Math" w:hAnsi="Cambria Math"/>
              <w:lang w:val="en-US"/>
            </w:rPr>
            <m:t>Akurasi Control= 0.88</m:t>
          </m:r>
        </m:oMath>
      </m:oMathPara>
    </w:p>
    <w:p w:rsidR="00CA16F1" w:rsidRDefault="00CA16F1" w:rsidP="00CA16F1">
      <w:pPr>
        <w:pStyle w:val="TEUnsoed-TextBodyspasi2"/>
        <w:numPr>
          <w:ilvl w:val="0"/>
          <w:numId w:val="16"/>
        </w:numPr>
        <w:rPr>
          <w:lang w:val="en-US"/>
        </w:rPr>
      </w:pPr>
      <w:r>
        <w:rPr>
          <w:lang w:val="en-US"/>
        </w:rPr>
        <w:t>Akurasi Type I</w:t>
      </w:r>
    </w:p>
    <w:p w:rsidR="00CA16F1" w:rsidRPr="00FE498C" w:rsidRDefault="00FE498C" w:rsidP="00CA3648">
      <w:pPr>
        <w:pStyle w:val="TEUnsoed-TextBodyspasi2"/>
        <w:ind w:left="1800" w:firstLine="0"/>
        <w:jc w:val="center"/>
        <w:rPr>
          <w:lang w:val="en-US"/>
        </w:rPr>
      </w:pPr>
      <m:oMathPara>
        <m:oMath>
          <m:r>
            <w:rPr>
              <w:rFonts w:ascii="Cambria Math" w:hAnsi="Cambria Math"/>
              <w:lang w:val="en-US"/>
            </w:rPr>
            <m:t xml:space="preserve">Akurasi Type I= </m:t>
          </m:r>
          <m:f>
            <m:fPr>
              <m:ctrlPr>
                <w:rPr>
                  <w:rFonts w:ascii="Cambria Math" w:hAnsi="Cambria Math"/>
                  <w:i/>
                  <w:lang w:val="en-US"/>
                </w:rPr>
              </m:ctrlPr>
            </m:fPr>
            <m:num>
              <m:r>
                <w:rPr>
                  <w:rFonts w:ascii="Cambria Math" w:hAnsi="Cambria Math"/>
                  <w:lang w:val="en-US"/>
                </w:rPr>
                <m:t>250</m:t>
              </m:r>
            </m:num>
            <m:den>
              <m:r>
                <w:rPr>
                  <w:rFonts w:ascii="Cambria Math" w:hAnsi="Cambria Math"/>
                  <w:lang w:val="en-US"/>
                </w:rPr>
                <m:t>311</m:t>
              </m:r>
            </m:den>
          </m:f>
        </m:oMath>
      </m:oMathPara>
    </w:p>
    <w:p w:rsidR="00CA16F1" w:rsidRPr="00FE498C" w:rsidRDefault="00FE498C" w:rsidP="00CA3648">
      <w:pPr>
        <w:pStyle w:val="TEUnsoed-TextBodyspasi2"/>
        <w:ind w:left="1800" w:firstLine="0"/>
        <w:jc w:val="center"/>
        <w:rPr>
          <w:lang w:val="en-US"/>
        </w:rPr>
      </w:pPr>
      <m:oMathPara>
        <m:oMath>
          <m:r>
            <w:rPr>
              <w:rFonts w:ascii="Cambria Math" w:hAnsi="Cambria Math"/>
              <w:lang w:val="en-US"/>
            </w:rPr>
            <m:t>Akurasi Type I= 0.80</m:t>
          </m:r>
        </m:oMath>
      </m:oMathPara>
    </w:p>
    <w:p w:rsidR="00CA16F1" w:rsidRDefault="00CA16F1" w:rsidP="00CA16F1">
      <w:pPr>
        <w:pStyle w:val="TEUnsoed-TextBodyspasi2"/>
        <w:numPr>
          <w:ilvl w:val="0"/>
          <w:numId w:val="16"/>
        </w:numPr>
        <w:rPr>
          <w:lang w:val="en-US"/>
        </w:rPr>
      </w:pPr>
      <w:r>
        <w:rPr>
          <w:lang w:val="en-US"/>
        </w:rPr>
        <w:t xml:space="preserve">Akurasi </w:t>
      </w:r>
      <w:r>
        <w:rPr>
          <w:i/>
          <w:lang w:val="en-US"/>
        </w:rPr>
        <w:t>Type II</w:t>
      </w:r>
    </w:p>
    <w:p w:rsidR="00CA16F1" w:rsidRPr="00FE498C" w:rsidRDefault="00FE498C" w:rsidP="00CA3648">
      <w:pPr>
        <w:pStyle w:val="TEUnsoed-TextBodyspasi2"/>
        <w:ind w:left="1800" w:firstLine="0"/>
        <w:jc w:val="center"/>
        <w:rPr>
          <w:lang w:val="en-US"/>
        </w:rPr>
      </w:pPr>
      <m:oMathPara>
        <m:oMath>
          <m:r>
            <w:rPr>
              <w:rFonts w:ascii="Cambria Math" w:hAnsi="Cambria Math"/>
              <w:lang w:val="en-US"/>
            </w:rPr>
            <m:t xml:space="preserve">Akurasi Type II= </m:t>
          </m:r>
          <m:f>
            <m:fPr>
              <m:ctrlPr>
                <w:rPr>
                  <w:rFonts w:ascii="Cambria Math" w:hAnsi="Cambria Math"/>
                  <w:i/>
                  <w:lang w:val="en-US"/>
                </w:rPr>
              </m:ctrlPr>
            </m:fPr>
            <m:num>
              <m:r>
                <w:rPr>
                  <w:rFonts w:ascii="Cambria Math" w:hAnsi="Cambria Math"/>
                  <w:lang w:val="en-US"/>
                </w:rPr>
                <m:t>263</m:t>
              </m:r>
            </m:num>
            <m:den>
              <m:r>
                <w:rPr>
                  <w:rFonts w:ascii="Cambria Math" w:hAnsi="Cambria Math"/>
                  <w:lang w:val="en-US"/>
                </w:rPr>
                <m:t>311</m:t>
              </m:r>
            </m:den>
          </m:f>
        </m:oMath>
      </m:oMathPara>
    </w:p>
    <w:p w:rsidR="00CA16F1" w:rsidRPr="00FE498C" w:rsidRDefault="00FE498C" w:rsidP="00CA3648">
      <w:pPr>
        <w:pStyle w:val="TEUnsoed-TextBodyspasi2"/>
        <w:ind w:left="1800" w:firstLine="0"/>
        <w:jc w:val="center"/>
        <w:rPr>
          <w:lang w:val="en-US"/>
        </w:rPr>
      </w:pPr>
      <m:oMathPara>
        <m:oMath>
          <m:r>
            <w:rPr>
              <w:rFonts w:ascii="Cambria Math" w:hAnsi="Cambria Math"/>
              <w:lang w:val="en-US"/>
            </w:rPr>
            <m:t>Akurasi Type II=0.85</m:t>
          </m:r>
        </m:oMath>
      </m:oMathPara>
    </w:p>
    <w:p w:rsidR="00CA16F1" w:rsidRDefault="00CA16F1" w:rsidP="00CA16F1">
      <w:pPr>
        <w:pStyle w:val="TEUnsoed-TextBodyspasi2"/>
        <w:numPr>
          <w:ilvl w:val="0"/>
          <w:numId w:val="16"/>
        </w:numPr>
        <w:rPr>
          <w:lang w:val="en-US"/>
        </w:rPr>
      </w:pPr>
      <w:r>
        <w:rPr>
          <w:lang w:val="en-US"/>
        </w:rPr>
        <w:t>Makro akurasi</w:t>
      </w:r>
    </w:p>
    <w:p w:rsidR="00CA16F1" w:rsidRPr="00FE498C" w:rsidRDefault="00FE498C" w:rsidP="00CA3648">
      <w:pPr>
        <w:pStyle w:val="TEUnsoed-TextBodyspasi2"/>
        <w:ind w:left="1800" w:firstLine="0"/>
        <w:jc w:val="center"/>
        <w:rPr>
          <w:lang w:val="en-US"/>
        </w:rPr>
      </w:pPr>
      <m:oMathPara>
        <m:oMath>
          <m:r>
            <w:rPr>
              <w:rFonts w:ascii="Cambria Math" w:hAnsi="Cambria Math"/>
              <w:lang w:val="en-US"/>
            </w:rPr>
            <m:t xml:space="preserve">Makro akurasi= </m:t>
          </m:r>
          <m:f>
            <m:fPr>
              <m:ctrlPr>
                <w:rPr>
                  <w:rFonts w:ascii="Cambria Math" w:hAnsi="Cambria Math"/>
                  <w:i/>
                  <w:lang w:val="en-US"/>
                </w:rPr>
              </m:ctrlPr>
            </m:fPr>
            <m:num>
              <m:r>
                <w:rPr>
                  <w:rFonts w:ascii="Cambria Math" w:hAnsi="Cambria Math"/>
                  <w:lang w:val="en-US"/>
                </w:rPr>
                <m:t>0.88+0.80+0.85</m:t>
              </m:r>
            </m:num>
            <m:den>
              <m:r>
                <w:rPr>
                  <w:rFonts w:ascii="Cambria Math" w:hAnsi="Cambria Math"/>
                  <w:lang w:val="en-US"/>
                </w:rPr>
                <m:t>3</m:t>
              </m:r>
            </m:den>
          </m:f>
        </m:oMath>
      </m:oMathPara>
    </w:p>
    <w:p w:rsidR="00CA16F1" w:rsidRPr="00FE498C" w:rsidRDefault="00FE498C" w:rsidP="00CA3648">
      <w:pPr>
        <w:pStyle w:val="TEUnsoed-TextBodyspasi2"/>
        <w:ind w:left="1800" w:firstLine="0"/>
        <w:jc w:val="center"/>
        <w:rPr>
          <w:lang w:val="en-US"/>
        </w:rPr>
      </w:pPr>
      <m:oMathPara>
        <m:oMath>
          <m:r>
            <w:rPr>
              <w:rFonts w:ascii="Cambria Math" w:hAnsi="Cambria Math"/>
              <w:lang w:val="en-US"/>
            </w:rPr>
            <m:t>Makro akurasi= 0.84</m:t>
          </m:r>
        </m:oMath>
      </m:oMathPara>
    </w:p>
    <w:p w:rsidR="00CA16F1" w:rsidRDefault="00CA16F1" w:rsidP="00CA3648">
      <w:pPr>
        <w:pStyle w:val="List"/>
      </w:pPr>
      <w:r>
        <w:t>Presisi</w:t>
      </w:r>
    </w:p>
    <w:p w:rsidR="00CA16F1" w:rsidRDefault="00CA16F1" w:rsidP="00CA16F1">
      <w:pPr>
        <w:pStyle w:val="TEUnsoed-TextBodyspasi2"/>
        <w:numPr>
          <w:ilvl w:val="0"/>
          <w:numId w:val="15"/>
        </w:numPr>
        <w:rPr>
          <w:lang w:val="en-US"/>
        </w:rPr>
      </w:pPr>
      <w:r>
        <w:rPr>
          <w:lang w:val="en-US"/>
        </w:rPr>
        <w:t xml:space="preserve">Presisi </w:t>
      </w:r>
      <w:r>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CA16F1"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Control= </m:t>
          </m:r>
          <m:f>
            <m:fPr>
              <m:ctrlPr>
                <w:rPr>
                  <w:rFonts w:ascii="Cambria Math" w:hAnsi="Cambria Math"/>
                  <w:i/>
                  <w:lang w:val="en-US"/>
                </w:rPr>
              </m:ctrlPr>
            </m:fPr>
            <m:num>
              <m:r>
                <w:rPr>
                  <w:rFonts w:ascii="Cambria Math" w:hAnsi="Cambria Math"/>
                  <w:lang w:val="en-US"/>
                </w:rPr>
                <m:t>73</m:t>
              </m:r>
            </m:num>
            <m:den>
              <m:r>
                <w:rPr>
                  <w:rFonts w:ascii="Cambria Math" w:hAnsi="Cambria Math"/>
                  <w:lang w:val="en-US"/>
                </w:rPr>
                <m:t>103</m:t>
              </m:r>
            </m:den>
          </m:f>
        </m:oMath>
      </m:oMathPara>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Presisi Control= 0.71</m:t>
          </m:r>
        </m:oMath>
      </m:oMathPara>
    </w:p>
    <w:p w:rsidR="00CA16F1" w:rsidRPr="00F1477B" w:rsidRDefault="00CA16F1" w:rsidP="00CA16F1">
      <w:pPr>
        <w:pStyle w:val="TEUnsoed-TextBodyspasi2"/>
        <w:numPr>
          <w:ilvl w:val="0"/>
          <w:numId w:val="15"/>
        </w:numPr>
        <w:rPr>
          <w:i/>
          <w:lang w:val="en-US"/>
        </w:rPr>
      </w:pPr>
      <w:r>
        <w:rPr>
          <w:lang w:val="en-US"/>
        </w:rPr>
        <w:t xml:space="preserve">Presisi </w:t>
      </w:r>
      <w:r w:rsidRPr="00F1477B">
        <w:rPr>
          <w:i/>
          <w:lang w:val="en-US"/>
        </w:rPr>
        <w:t>Type I</w:t>
      </w:r>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Type I= </m:t>
          </m:r>
          <m:f>
            <m:fPr>
              <m:ctrlPr>
                <w:rPr>
                  <w:rFonts w:ascii="Cambria Math" w:hAnsi="Cambria Math"/>
                  <w:i/>
                  <w:lang w:val="en-US"/>
                </w:rPr>
              </m:ctrlPr>
            </m:fPr>
            <m:num>
              <m:r>
                <w:rPr>
                  <w:rFonts w:ascii="Cambria Math" w:hAnsi="Cambria Math"/>
                  <w:lang w:val="en-US"/>
                </w:rPr>
                <m:t>86</m:t>
              </m:r>
            </m:num>
            <m:den>
              <m:r>
                <w:rPr>
                  <w:rFonts w:ascii="Cambria Math" w:hAnsi="Cambria Math"/>
                  <w:lang w:val="en-US"/>
                </w:rPr>
                <m:t>104</m:t>
              </m:r>
            </m:den>
          </m:f>
        </m:oMath>
      </m:oMathPara>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Presisi Type I= 0.83</m:t>
          </m:r>
        </m:oMath>
      </m:oMathPara>
    </w:p>
    <w:p w:rsidR="00CA16F1" w:rsidRPr="008300BE" w:rsidRDefault="00CA16F1" w:rsidP="00CA16F1">
      <w:pPr>
        <w:pStyle w:val="TEUnsoed-TextBodyspasi2"/>
        <w:numPr>
          <w:ilvl w:val="0"/>
          <w:numId w:val="15"/>
        </w:numPr>
        <w:rPr>
          <w:lang w:val="en-US"/>
        </w:rPr>
      </w:pPr>
      <w:r>
        <w:rPr>
          <w:lang w:val="en-US"/>
        </w:rPr>
        <w:t xml:space="preserve">Presisi </w:t>
      </w:r>
      <w:r>
        <w:rPr>
          <w:i/>
          <w:lang w:val="en-US"/>
        </w:rPr>
        <w:t>Type II</w:t>
      </w:r>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 xml:space="preserve">Presisi Type II= </m:t>
          </m:r>
          <m:f>
            <m:fPr>
              <m:ctrlPr>
                <w:rPr>
                  <w:rFonts w:ascii="Cambria Math" w:hAnsi="Cambria Math"/>
                  <w:i/>
                  <w:lang w:val="en-US"/>
                </w:rPr>
              </m:ctrlPr>
            </m:fPr>
            <m:num>
              <m:r>
                <w:rPr>
                  <w:rFonts w:ascii="Cambria Math" w:hAnsi="Cambria Math"/>
                  <w:lang w:val="en-US"/>
                </w:rPr>
                <m:t>79</m:t>
              </m:r>
            </m:num>
            <m:den>
              <m:r>
                <w:rPr>
                  <w:rFonts w:ascii="Cambria Math" w:hAnsi="Cambria Math"/>
                  <w:lang w:val="en-US"/>
                </w:rPr>
                <m:t>104</m:t>
              </m:r>
            </m:den>
          </m:f>
        </m:oMath>
      </m:oMathPara>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Presisi Type II= 0.76</m:t>
          </m:r>
        </m:oMath>
      </m:oMathPara>
    </w:p>
    <w:p w:rsidR="00CA16F1" w:rsidRDefault="00CA16F1" w:rsidP="00CA16F1">
      <w:pPr>
        <w:pStyle w:val="TEUnsoed-TextBodyspasi2"/>
        <w:numPr>
          <w:ilvl w:val="0"/>
          <w:numId w:val="15"/>
        </w:numPr>
        <w:rPr>
          <w:lang w:val="en-US"/>
        </w:rPr>
      </w:pPr>
      <w:r>
        <w:rPr>
          <w:lang w:val="en-US"/>
        </w:rPr>
        <w:t>Makro presisi</w:t>
      </w:r>
    </w:p>
    <w:p w:rsidR="00CA16F1" w:rsidRPr="008300BE" w:rsidRDefault="00CA16F1" w:rsidP="009B2177">
      <w:pPr>
        <w:pStyle w:val="TEUnsoed-TextBodyspasi2"/>
        <w:ind w:left="2750" w:firstLine="670"/>
        <w:rPr>
          <w:lang w:val="en-US"/>
        </w:rPr>
      </w:pPr>
      <w:r>
        <w:rPr>
          <w:lang w:val="en-US"/>
        </w:rPr>
        <w:t xml:space="preserve"> </w:t>
      </w:r>
      <m:oMath>
        <m:r>
          <w:rPr>
            <w:rFonts w:ascii="Cambria Math" w:hAnsi="Cambria Math"/>
            <w:lang w:val="en-US"/>
          </w:rPr>
          <m:t xml:space="preserve">Makro presisi = </m:t>
        </m:r>
        <m:f>
          <m:fPr>
            <m:ctrlPr>
              <w:rPr>
                <w:rFonts w:ascii="Cambria Math" w:hAnsi="Cambria Math"/>
                <w:i/>
                <w:lang w:val="en-US"/>
              </w:rPr>
            </m:ctrlPr>
          </m:fPr>
          <m:num>
            <m:r>
              <w:rPr>
                <w:rFonts w:ascii="Cambria Math" w:hAnsi="Cambria Math"/>
                <w:lang w:val="en-US"/>
              </w:rPr>
              <m:t>(0.71+0.83+076)</m:t>
            </m:r>
          </m:num>
          <m:den>
            <m:r>
              <w:rPr>
                <w:rFonts w:ascii="Cambria Math" w:hAnsi="Cambria Math"/>
                <w:lang w:val="en-US"/>
              </w:rPr>
              <m:t>3</m:t>
            </m:r>
          </m:den>
        </m:f>
      </m:oMath>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Makro presisi = 0.77</m:t>
          </m:r>
        </m:oMath>
      </m:oMathPara>
    </w:p>
    <w:p w:rsidR="00CA16F1" w:rsidRPr="00656EAF" w:rsidRDefault="00CA16F1" w:rsidP="00CA3648">
      <w:pPr>
        <w:pStyle w:val="List"/>
      </w:pPr>
      <w:r w:rsidRPr="00656EAF">
        <w:t>Recall</w:t>
      </w:r>
    </w:p>
    <w:p w:rsidR="00CA16F1" w:rsidRDefault="00CA16F1" w:rsidP="00CA16F1">
      <w:pPr>
        <w:pStyle w:val="TEUnsoed-TextBodyspasi2"/>
        <w:numPr>
          <w:ilvl w:val="0"/>
          <w:numId w:val="15"/>
        </w:numPr>
        <w:rPr>
          <w:lang w:val="en-US"/>
        </w:rPr>
      </w:pPr>
      <w:r w:rsidRPr="00656EAF">
        <w:rPr>
          <w:i/>
          <w:lang w:val="en-US"/>
        </w:rPr>
        <w:t>Recall</w:t>
      </w:r>
      <w:r>
        <w:rPr>
          <w:lang w:val="en-US"/>
        </w:rPr>
        <w:t xml:space="preserve"> </w:t>
      </w:r>
      <w:r>
        <w:rPr>
          <w:i/>
          <w:lang w:val="en-US"/>
        </w:rPr>
        <w:t>Control</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CA16F1"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Control= </m:t>
          </m:r>
          <m:f>
            <m:fPr>
              <m:ctrlPr>
                <w:rPr>
                  <w:rFonts w:ascii="Cambria Math" w:hAnsi="Cambria Math"/>
                  <w:i/>
                  <w:lang w:val="en-US"/>
                </w:rPr>
              </m:ctrlPr>
            </m:fPr>
            <m:num>
              <m:r>
                <w:rPr>
                  <w:rFonts w:ascii="Cambria Math" w:hAnsi="Cambria Math"/>
                  <w:lang w:val="en-US"/>
                </w:rPr>
                <m:t>73</m:t>
              </m:r>
            </m:num>
            <m:den>
              <m:r>
                <w:rPr>
                  <w:rFonts w:ascii="Cambria Math" w:hAnsi="Cambria Math"/>
                  <w:lang w:val="en-US"/>
                </w:rPr>
                <m:t>80</m:t>
              </m:r>
            </m:den>
          </m:f>
        </m:oMath>
      </m:oMathPara>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Recall Control= 0.91</m:t>
          </m:r>
        </m:oMath>
      </m:oMathPara>
    </w:p>
    <w:p w:rsidR="00CA16F1" w:rsidRPr="001B314F" w:rsidRDefault="00CA16F1" w:rsidP="00CA16F1">
      <w:pPr>
        <w:pStyle w:val="TEUnsoed-TextBodyspasi2"/>
        <w:numPr>
          <w:ilvl w:val="0"/>
          <w:numId w:val="15"/>
        </w:numPr>
        <w:rPr>
          <w:i/>
          <w:lang w:val="en-US"/>
        </w:rPr>
      </w:pPr>
      <w:r w:rsidRPr="00656EAF">
        <w:rPr>
          <w:i/>
          <w:lang w:val="en-US"/>
        </w:rPr>
        <w:t>Recall</w:t>
      </w:r>
      <w:r>
        <w:rPr>
          <w:lang w:val="en-US"/>
        </w:rPr>
        <w:t xml:space="preserve"> </w:t>
      </w:r>
      <w:r w:rsidRPr="001B314F">
        <w:rPr>
          <w:i/>
          <w:lang w:val="en-US"/>
        </w:rPr>
        <w:t>Type I</w:t>
      </w:r>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Type I= </m:t>
          </m:r>
          <m:f>
            <m:fPr>
              <m:ctrlPr>
                <w:rPr>
                  <w:rFonts w:ascii="Cambria Math" w:hAnsi="Cambria Math"/>
                  <w:i/>
                  <w:lang w:val="en-US"/>
                </w:rPr>
              </m:ctrlPr>
            </m:fPr>
            <m:num>
              <m:r>
                <w:rPr>
                  <w:rFonts w:ascii="Cambria Math" w:hAnsi="Cambria Math"/>
                  <w:lang w:val="en-US"/>
                </w:rPr>
                <m:t>86</m:t>
              </m:r>
            </m:num>
            <m:den>
              <m:r>
                <w:rPr>
                  <w:rFonts w:ascii="Cambria Math" w:hAnsi="Cambria Math"/>
                  <w:lang w:val="en-US"/>
                </w:rPr>
                <m:t>129</m:t>
              </m:r>
            </m:den>
          </m:f>
        </m:oMath>
      </m:oMathPara>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Recall Type I= 0.67</m:t>
          </m:r>
        </m:oMath>
      </m:oMathPara>
    </w:p>
    <w:p w:rsidR="00CA16F1" w:rsidRPr="001B314F" w:rsidRDefault="00CA16F1" w:rsidP="00CA16F1">
      <w:pPr>
        <w:pStyle w:val="TEUnsoed-TextBodyspasi2"/>
        <w:numPr>
          <w:ilvl w:val="0"/>
          <w:numId w:val="15"/>
        </w:numPr>
        <w:rPr>
          <w:i/>
          <w:lang w:val="en-US"/>
        </w:rPr>
      </w:pPr>
      <w:r w:rsidRPr="00656EAF">
        <w:rPr>
          <w:i/>
          <w:lang w:val="en-US"/>
        </w:rPr>
        <w:t>Recall</w:t>
      </w:r>
      <w:r>
        <w:rPr>
          <w:lang w:val="en-US"/>
        </w:rPr>
        <w:t xml:space="preserve"> </w:t>
      </w:r>
      <w:r w:rsidRPr="001B314F">
        <w:rPr>
          <w:i/>
          <w:lang w:val="en-US"/>
        </w:rPr>
        <w:t>Type II</w:t>
      </w:r>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 xml:space="preserve">Recall Type II= </m:t>
          </m:r>
          <m:f>
            <m:fPr>
              <m:ctrlPr>
                <w:rPr>
                  <w:rFonts w:ascii="Cambria Math" w:hAnsi="Cambria Math"/>
                  <w:i/>
                  <w:lang w:val="en-US"/>
                </w:rPr>
              </m:ctrlPr>
            </m:fPr>
            <m:num>
              <m:r>
                <w:rPr>
                  <w:rFonts w:ascii="Cambria Math" w:hAnsi="Cambria Math"/>
                  <w:lang w:val="en-US"/>
                </w:rPr>
                <m:t>79</m:t>
              </m:r>
            </m:num>
            <m:den>
              <m:r>
                <w:rPr>
                  <w:rFonts w:ascii="Cambria Math" w:hAnsi="Cambria Math"/>
                  <w:lang w:val="en-US"/>
                </w:rPr>
                <m:t>102</m:t>
              </m:r>
            </m:den>
          </m:f>
        </m:oMath>
      </m:oMathPara>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Recall Type II= 0.77</m:t>
          </m:r>
        </m:oMath>
      </m:oMathPara>
    </w:p>
    <w:p w:rsidR="00CA16F1" w:rsidRDefault="00CA16F1" w:rsidP="00CA16F1">
      <w:pPr>
        <w:pStyle w:val="TEUnsoed-TextBodyspasi2"/>
        <w:numPr>
          <w:ilvl w:val="0"/>
          <w:numId w:val="15"/>
        </w:numPr>
        <w:rPr>
          <w:lang w:val="en-US"/>
        </w:rPr>
      </w:pPr>
      <w:r>
        <w:rPr>
          <w:lang w:val="en-US"/>
        </w:rPr>
        <w:t>Makro</w:t>
      </w:r>
      <w:r w:rsidRPr="00656EAF">
        <w:rPr>
          <w:i/>
          <w:lang w:val="en-US"/>
        </w:rPr>
        <w:t xml:space="preserve"> recall</w:t>
      </w:r>
    </w:p>
    <w:p w:rsidR="00CA16F1" w:rsidRPr="008300BE" w:rsidRDefault="00CA16F1" w:rsidP="00CA16F1">
      <w:pPr>
        <w:pStyle w:val="TEUnsoed-TextBodyspasi2"/>
        <w:ind w:left="3240" w:firstLine="0"/>
        <w:rPr>
          <w:lang w:val="en-US"/>
        </w:rPr>
      </w:pPr>
      <w:r>
        <w:rPr>
          <w:lang w:val="en-US"/>
        </w:rPr>
        <w:t xml:space="preserve"> </w:t>
      </w:r>
      <m:oMath>
        <m:r>
          <w:rPr>
            <w:rFonts w:ascii="Cambria Math" w:hAnsi="Cambria Math"/>
            <w:lang w:val="en-US"/>
          </w:rPr>
          <m:t>Makro recall =</m:t>
        </m:r>
        <m:f>
          <m:fPr>
            <m:ctrlPr>
              <w:rPr>
                <w:rFonts w:ascii="Cambria Math" w:hAnsi="Cambria Math"/>
                <w:i/>
                <w:lang w:val="en-US"/>
              </w:rPr>
            </m:ctrlPr>
          </m:fPr>
          <m:num>
            <m:r>
              <w:rPr>
                <w:rFonts w:ascii="Cambria Math" w:hAnsi="Cambria Math"/>
                <w:lang w:val="en-US"/>
              </w:rPr>
              <m:t>(0.91+0.67+0.77)</m:t>
            </m:r>
          </m:num>
          <m:den>
            <m:r>
              <w:rPr>
                <w:rFonts w:ascii="Cambria Math" w:hAnsi="Cambria Math"/>
                <w:lang w:val="en-US"/>
              </w:rPr>
              <m:t>3</m:t>
            </m:r>
          </m:den>
        </m:f>
      </m:oMath>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Makro recall = 0.78</m:t>
          </m:r>
        </m:oMath>
      </m:oMathPara>
    </w:p>
    <w:p w:rsidR="00CA16F1" w:rsidRDefault="00CA16F1" w:rsidP="00CA3648">
      <w:pPr>
        <w:pStyle w:val="List"/>
      </w:pPr>
      <w:r w:rsidRPr="00656EAF">
        <w:t>F1 scor</w:t>
      </w:r>
      <w:r w:rsidR="00722190">
        <w:t>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CA16F1" w:rsidRDefault="00FE498C" w:rsidP="00722190">
      <w:pPr>
        <w:pStyle w:val="TEUnsoed-TextBodyspasi2"/>
        <w:ind w:firstLine="0"/>
        <w:jc w:val="center"/>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0.77 x 0.78 </m:t>
              </m:r>
            </m:num>
            <m:den>
              <m:r>
                <w:rPr>
                  <w:rFonts w:ascii="Cambria Math" w:hAnsi="Cambria Math"/>
                  <w:lang w:val="en-US"/>
                </w:rPr>
                <m:t>0.77+0.78</m:t>
              </m:r>
            </m:den>
          </m:f>
        </m:oMath>
      </m:oMathPara>
    </w:p>
    <w:p w:rsidR="00CA16F1" w:rsidRPr="008300BE" w:rsidRDefault="00CA16F1" w:rsidP="00CA16F1">
      <w:pPr>
        <w:pStyle w:val="TEUnsoed-TextBodyspasi2"/>
        <w:ind w:left="2160" w:firstLine="720"/>
        <w:rPr>
          <w:lang w:val="en-US"/>
        </w:rPr>
      </w:pPr>
      <w:r>
        <w:rPr>
          <w:lang w:val="en-US"/>
        </w:rPr>
        <w:t xml:space="preserve"> </w:t>
      </w: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0.6006 </m:t>
            </m:r>
          </m:num>
          <m:den>
            <m:r>
              <w:rPr>
                <w:rFonts w:ascii="Cambria Math" w:hAnsi="Cambria Math"/>
                <w:lang w:val="en-US"/>
              </w:rPr>
              <m:t>1.55</m:t>
            </m:r>
          </m:den>
        </m:f>
      </m:oMath>
    </w:p>
    <w:p w:rsidR="00CA16F1" w:rsidRPr="00FE498C" w:rsidRDefault="00FE498C" w:rsidP="00CA3648">
      <w:pPr>
        <w:pStyle w:val="TEUnsoed-TextBodyspasi2"/>
        <w:ind w:left="1080" w:firstLine="0"/>
        <w:jc w:val="center"/>
        <w:rPr>
          <w:lang w:val="en-US"/>
        </w:rPr>
      </w:pPr>
      <m:oMathPara>
        <m:oMath>
          <m:r>
            <w:rPr>
              <w:rFonts w:ascii="Cambria Math" w:hAnsi="Cambria Math"/>
              <w:lang w:val="en-US"/>
            </w:rPr>
            <m:t>F1 score = 0.77</m:t>
          </m:r>
        </m:oMath>
      </m:oMathPara>
    </w:p>
    <w:p w:rsidR="00CA3648" w:rsidRPr="00CA3648" w:rsidRDefault="00CA3648" w:rsidP="00CA3648">
      <w:pPr>
        <w:pStyle w:val="TEUnsoed-TextBodyspasi2"/>
        <w:ind w:firstLine="720"/>
        <w:rPr>
          <w:lang w:val="en-US"/>
        </w:rPr>
      </w:pPr>
      <w:r>
        <w:rPr>
          <w:lang w:val="en-US"/>
        </w:rPr>
        <w:t xml:space="preserve">Berdasarkan perhitungan akurasi, presisi, recall dan F1 dapat disimpulkan bahwa klasifikasi </w:t>
      </w:r>
      <w:r>
        <w:rPr>
          <w:i/>
          <w:lang w:val="en-US"/>
        </w:rPr>
        <w:t>risk</w:t>
      </w:r>
      <w:r>
        <w:rPr>
          <w:lang w:val="en-US"/>
        </w:rPr>
        <w:t xml:space="preserve"> dengan model </w:t>
      </w:r>
      <w:r w:rsidR="00F4249A">
        <w:rPr>
          <w:lang w:val="en-US"/>
        </w:rPr>
        <w:t>VGG16</w:t>
      </w:r>
      <w:r>
        <w:rPr>
          <w:lang w:val="en-US"/>
        </w:rPr>
        <w:t xml:space="preserve"> dan citra </w:t>
      </w:r>
      <w:r w:rsidR="00F4249A">
        <w:rPr>
          <w:i/>
          <w:lang w:val="en-US"/>
        </w:rPr>
        <w:t>preprocessed</w:t>
      </w:r>
      <w:r>
        <w:rPr>
          <w:i/>
          <w:lang w:val="en-US"/>
        </w:rPr>
        <w:t xml:space="preserve"> </w:t>
      </w:r>
      <w:r>
        <w:rPr>
          <w:lang w:val="en-US"/>
        </w:rPr>
        <w:t>memil</w:t>
      </w:r>
      <w:r w:rsidR="00F4249A">
        <w:rPr>
          <w:lang w:val="en-US"/>
        </w:rPr>
        <w:t>iki nilai</w:t>
      </w:r>
      <w:r>
        <w:rPr>
          <w:lang w:val="en-US"/>
        </w:rPr>
        <w:t xml:space="preserve"> mendekati nilai 1.00, sehingga model mampu melakukan klasifikasi </w:t>
      </w:r>
      <w:r w:rsidRPr="00426BDA">
        <w:rPr>
          <w:i/>
          <w:lang w:val="en-US"/>
        </w:rPr>
        <w:t>CT scan</w:t>
      </w:r>
      <w:r>
        <w:rPr>
          <w:lang w:val="en-US"/>
        </w:rPr>
        <w:t xml:space="preserve"> dada secara akurat.</w:t>
      </w:r>
    </w:p>
    <w:p w:rsidR="008025EB" w:rsidRDefault="0020259A" w:rsidP="008025EB">
      <w:pPr>
        <w:pStyle w:val="Heading3"/>
        <w:rPr>
          <w:lang w:val="en-US"/>
        </w:rPr>
      </w:pPr>
      <w:bookmarkStart w:id="180" w:name="_Toc83471474"/>
      <w:r>
        <w:rPr>
          <w:lang w:val="en-US"/>
        </w:rPr>
        <w:t>Mortali</w:t>
      </w:r>
      <w:r w:rsidR="008025EB">
        <w:rPr>
          <w:lang w:val="en-US"/>
        </w:rPr>
        <w:t>ty Classification ResNet50 (Original Image)</w:t>
      </w:r>
      <w:bookmarkEnd w:id="180"/>
    </w:p>
    <w:p w:rsidR="008025EB" w:rsidRDefault="008025EB" w:rsidP="008025EB">
      <w:pPr>
        <w:pStyle w:val="TEUnsoed-TextBodyspasi2"/>
        <w:rPr>
          <w:lang w:val="en-US"/>
        </w:rPr>
      </w:pPr>
      <w:r>
        <w:rPr>
          <w:lang w:val="en-US"/>
        </w:rPr>
        <w:t xml:space="preserve">Proses pelatihan dan validasi pada klasifikasi </w:t>
      </w:r>
      <w:r w:rsidRPr="0020259A">
        <w:rPr>
          <w:i/>
          <w:lang w:val="en-US"/>
        </w:rPr>
        <w:t>morbidity</w:t>
      </w:r>
      <w:r>
        <w:rPr>
          <w:lang w:val="en-US"/>
        </w:rPr>
        <w:t xml:space="preserve"> arsitektur ResNet50 dengan dataset original image menggunakan nilai epoch sebesar 50. Hasil pelatihan berupa akurasi pelatihan dan akurasi validasi seperti ditampilkan pada </w:t>
      </w:r>
      <w:r w:rsidR="00722190">
        <w:rPr>
          <w:lang w:val="en-US"/>
        </w:rPr>
        <w:fldChar w:fldCharType="begin"/>
      </w:r>
      <w:r w:rsidR="00722190">
        <w:rPr>
          <w:lang w:val="en-US"/>
        </w:rPr>
        <w:instrText xml:space="preserve"> REF _Ref80947597 \h </w:instrText>
      </w:r>
      <w:r w:rsidR="00722190">
        <w:rPr>
          <w:lang w:val="en-US"/>
        </w:rPr>
      </w:r>
      <w:r w:rsidR="00722190">
        <w:rPr>
          <w:lang w:val="en-US"/>
        </w:rPr>
        <w:fldChar w:fldCharType="separate"/>
      </w:r>
      <w:r w:rsidR="00722190" w:rsidRPr="00656EAF">
        <w:rPr>
          <w:sz w:val="22"/>
        </w:rPr>
        <w:t xml:space="preserve">Gambar </w:t>
      </w:r>
      <w:r w:rsidR="00722190">
        <w:rPr>
          <w:noProof/>
          <w:sz w:val="22"/>
        </w:rPr>
        <w:t>4</w:t>
      </w:r>
      <w:r w:rsidR="00722190">
        <w:rPr>
          <w:sz w:val="22"/>
        </w:rPr>
        <w:t>.</w:t>
      </w:r>
      <w:r w:rsidR="00722190">
        <w:rPr>
          <w:noProof/>
          <w:sz w:val="22"/>
        </w:rPr>
        <w:t>37</w:t>
      </w:r>
      <w:r w:rsidR="00722190">
        <w:rPr>
          <w:lang w:val="en-US"/>
        </w:rPr>
        <w:fldChar w:fldCharType="end"/>
      </w:r>
    </w:p>
    <w:p w:rsidR="00656EAF" w:rsidRDefault="00FE498C" w:rsidP="00656EAF">
      <w:pPr>
        <w:pStyle w:val="TEUnsoed-TextBodyspasi2"/>
        <w:keepNext/>
        <w:ind w:firstLine="0"/>
        <w:jc w:val="center"/>
      </w:pPr>
      <w:r>
        <w:rPr>
          <w:noProof/>
          <w:lang w:val="en-US" w:eastAsia="en-US" w:bidi="ar-SA"/>
        </w:rPr>
        <w:drawing>
          <wp:inline distT="0" distB="0" distL="0" distR="0" wp14:anchorId="4C0C6921" wp14:editId="1329E37E">
            <wp:extent cx="3955415" cy="2924175"/>
            <wp:effectExtent l="0" t="0" r="0" b="0"/>
            <wp:docPr id="3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5415" cy="2924175"/>
                    </a:xfrm>
                    <a:prstGeom prst="rect">
                      <a:avLst/>
                    </a:prstGeom>
                    <a:noFill/>
                    <a:ln>
                      <a:noFill/>
                    </a:ln>
                  </pic:spPr>
                </pic:pic>
              </a:graphicData>
            </a:graphic>
          </wp:inline>
        </w:drawing>
      </w:r>
    </w:p>
    <w:p w:rsidR="0020259A" w:rsidRPr="00656EAF" w:rsidRDefault="00656EAF" w:rsidP="00656EAF">
      <w:pPr>
        <w:pStyle w:val="Caption"/>
        <w:jc w:val="center"/>
        <w:rPr>
          <w:sz w:val="22"/>
          <w:lang w:val="en-US"/>
        </w:rPr>
      </w:pPr>
      <w:bookmarkStart w:id="181" w:name="_Ref80947597"/>
      <w:bookmarkStart w:id="182" w:name="_Toc83471365"/>
      <w:r w:rsidRPr="00656EAF">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37</w:t>
      </w:r>
      <w:r w:rsidR="00722190">
        <w:rPr>
          <w:sz w:val="22"/>
        </w:rPr>
        <w:fldChar w:fldCharType="end"/>
      </w:r>
      <w:bookmarkEnd w:id="181"/>
      <w:r w:rsidRPr="00656EAF">
        <w:rPr>
          <w:sz w:val="22"/>
          <w:lang w:val="en-US"/>
        </w:rPr>
        <w:t xml:space="preserve"> Kurva akurasi pelatihan dan validasi mortality ResNet50 original image</w:t>
      </w:r>
      <w:bookmarkEnd w:id="182"/>
    </w:p>
    <w:p w:rsidR="0020259A" w:rsidRDefault="0020259A" w:rsidP="0020259A">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sedikit mendekati nilai 1.0. Namun untuk garis oranye </w:t>
      </w:r>
      <w:r w:rsidR="00F4249A">
        <w:rPr>
          <w:lang w:val="en-US"/>
        </w:rPr>
        <w:t>yang menunjukkan akurasi valida</w:t>
      </w:r>
      <w:r>
        <w:rPr>
          <w:lang w:val="en-US"/>
        </w:rPr>
        <w:t xml:space="preserve">si masih cukup jauh dari angka 1.00. Nilai akurasi pelatihan yang diperoleh pada </w:t>
      </w:r>
      <w:r w:rsidRPr="00BE7488">
        <w:rPr>
          <w:i/>
          <w:lang w:val="en-US"/>
        </w:rPr>
        <w:t>epoch</w:t>
      </w:r>
      <w:r>
        <w:rPr>
          <w:lang w:val="en-US"/>
        </w:rPr>
        <w:t xml:space="preserve"> ke-50 sebesar 0.7120, sedangkan nilai akurasi validasi yang diperoleh pada </w:t>
      </w:r>
      <w:r w:rsidRPr="00BE7488">
        <w:rPr>
          <w:i/>
          <w:lang w:val="en-US"/>
        </w:rPr>
        <w:t xml:space="preserve">epoch </w:t>
      </w:r>
      <w:r>
        <w:rPr>
          <w:lang w:val="en-US"/>
        </w:rPr>
        <w:t xml:space="preserve">ke-50 sebesar 0.4206. Oleh karena nilai akurasi validasi masih jauh dari angka 1.00 dan berada berada pada interval yang cukup jauh di bawah nilai akurasi pelatihan , maka dapat disimpulkan bahwa akurasi pelatihan dan akurasi validasi pada klasifikasi </w:t>
      </w:r>
      <w:r w:rsidR="00656EAF">
        <w:rPr>
          <w:i/>
          <w:lang w:val="en-US"/>
        </w:rPr>
        <w:t>mortality</w:t>
      </w:r>
      <w:r>
        <w:rPr>
          <w:lang w:val="en-US"/>
        </w:rPr>
        <w:t xml:space="preserve"> dengan arsitektur </w:t>
      </w:r>
      <w:r>
        <w:rPr>
          <w:i/>
          <w:lang w:val="en-US"/>
        </w:rPr>
        <w:t>ResNet50</w:t>
      </w:r>
      <w:r>
        <w:rPr>
          <w:lang w:val="en-US"/>
        </w:rPr>
        <w:t xml:space="preserve"> dan </w:t>
      </w:r>
      <w:r>
        <w:rPr>
          <w:i/>
          <w:lang w:val="en-US"/>
        </w:rPr>
        <w:t xml:space="preserve">dataset original </w:t>
      </w:r>
      <w:r w:rsidRPr="00BC0463">
        <w:rPr>
          <w:i/>
          <w:lang w:val="en-US"/>
        </w:rPr>
        <w:t>image</w:t>
      </w:r>
      <w:r>
        <w:rPr>
          <w:lang w:val="en-US"/>
        </w:rPr>
        <w:t xml:space="preserve"> memiliki kondisi yang kurang baik atau disebut dengan kondisi </w:t>
      </w:r>
      <w:r>
        <w:rPr>
          <w:i/>
          <w:lang w:val="en-US"/>
        </w:rPr>
        <w:t>over</w:t>
      </w:r>
      <w:r w:rsidRPr="00BC0463">
        <w:rPr>
          <w:i/>
          <w:lang w:val="en-US"/>
        </w:rPr>
        <w:t>fit</w:t>
      </w:r>
      <w:r w:rsidR="00656EAF">
        <w:rPr>
          <w:i/>
          <w:lang w:val="en-US"/>
        </w:rPr>
        <w:t>ting</w:t>
      </w:r>
      <w:r>
        <w:rPr>
          <w:lang w:val="en-US"/>
        </w:rPr>
        <w:t>.</w:t>
      </w:r>
    </w:p>
    <w:p w:rsidR="0020259A" w:rsidRDefault="0020259A" w:rsidP="0020259A">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xml:space="preserve">) validasi dapat dilihat pada </w:t>
      </w:r>
      <w:r w:rsidR="00722190">
        <w:rPr>
          <w:lang w:val="en-US"/>
        </w:rPr>
        <w:fldChar w:fldCharType="begin"/>
      </w:r>
      <w:r w:rsidR="00722190">
        <w:rPr>
          <w:lang w:val="en-US"/>
        </w:rPr>
        <w:instrText xml:space="preserve"> REF _Ref80947772 \h </w:instrText>
      </w:r>
      <w:r w:rsidR="00722190">
        <w:rPr>
          <w:lang w:val="en-US"/>
        </w:rPr>
      </w:r>
      <w:r w:rsidR="00722190">
        <w:rPr>
          <w:lang w:val="en-US"/>
        </w:rPr>
        <w:fldChar w:fldCharType="separate"/>
      </w:r>
      <w:r w:rsidR="00722190" w:rsidRPr="00656EAF">
        <w:rPr>
          <w:sz w:val="22"/>
        </w:rPr>
        <w:t xml:space="preserve">Gambar </w:t>
      </w:r>
      <w:r w:rsidR="00722190">
        <w:rPr>
          <w:noProof/>
          <w:sz w:val="22"/>
        </w:rPr>
        <w:t>4</w:t>
      </w:r>
      <w:r w:rsidR="00722190">
        <w:rPr>
          <w:sz w:val="22"/>
        </w:rPr>
        <w:t>.</w:t>
      </w:r>
      <w:r w:rsidR="00722190">
        <w:rPr>
          <w:noProof/>
          <w:sz w:val="22"/>
        </w:rPr>
        <w:t>38</w:t>
      </w:r>
      <w:r w:rsidR="00722190">
        <w:rPr>
          <w:lang w:val="en-US"/>
        </w:rPr>
        <w:fldChar w:fldCharType="end"/>
      </w:r>
    </w:p>
    <w:p w:rsidR="00656EAF" w:rsidRDefault="00FE498C" w:rsidP="00656EAF">
      <w:pPr>
        <w:pStyle w:val="TEUnsoed-TextBodyspasi2"/>
        <w:keepNext/>
        <w:ind w:firstLine="0"/>
        <w:jc w:val="center"/>
      </w:pPr>
      <w:r>
        <w:rPr>
          <w:noProof/>
          <w:lang w:val="en-US" w:eastAsia="en-US" w:bidi="ar-SA"/>
        </w:rPr>
        <w:drawing>
          <wp:inline distT="0" distB="0" distL="0" distR="0" wp14:anchorId="49091DB5" wp14:editId="7DC586C9">
            <wp:extent cx="3806190" cy="2891790"/>
            <wp:effectExtent l="0" t="0" r="0" b="0"/>
            <wp:docPr id="3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06190" cy="2891790"/>
                    </a:xfrm>
                    <a:prstGeom prst="rect">
                      <a:avLst/>
                    </a:prstGeom>
                    <a:noFill/>
                    <a:ln>
                      <a:noFill/>
                    </a:ln>
                  </pic:spPr>
                </pic:pic>
              </a:graphicData>
            </a:graphic>
          </wp:inline>
        </w:drawing>
      </w:r>
    </w:p>
    <w:p w:rsidR="0020259A" w:rsidRPr="00656EAF" w:rsidRDefault="00656EAF" w:rsidP="00656EAF">
      <w:pPr>
        <w:pStyle w:val="Caption"/>
        <w:jc w:val="center"/>
        <w:rPr>
          <w:sz w:val="22"/>
          <w:lang w:val="en-US"/>
        </w:rPr>
      </w:pPr>
      <w:bookmarkStart w:id="183" w:name="_Ref80947772"/>
      <w:bookmarkStart w:id="184" w:name="_Toc83471366"/>
      <w:r w:rsidRPr="00656EAF">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38</w:t>
      </w:r>
      <w:r w:rsidR="00722190">
        <w:rPr>
          <w:sz w:val="22"/>
        </w:rPr>
        <w:fldChar w:fldCharType="end"/>
      </w:r>
      <w:bookmarkEnd w:id="183"/>
      <w:r w:rsidRPr="00656EAF">
        <w:rPr>
          <w:sz w:val="22"/>
          <w:lang w:val="en-US"/>
        </w:rPr>
        <w:t xml:space="preserve"> Kurva kesalahan pelatihan da</w:t>
      </w:r>
      <w:r>
        <w:rPr>
          <w:sz w:val="22"/>
          <w:lang w:val="en-US"/>
        </w:rPr>
        <w:t>n validasi mortality</w:t>
      </w:r>
      <w:r w:rsidRPr="00656EAF">
        <w:rPr>
          <w:sz w:val="22"/>
          <w:lang w:val="en-US"/>
        </w:rPr>
        <w:t xml:space="preserve"> ResNet50 original image</w:t>
      </w:r>
      <w:bookmarkEnd w:id="184"/>
    </w:p>
    <w:p w:rsidR="004B166A" w:rsidRDefault="004B166A" w:rsidP="004B166A">
      <w:pPr>
        <w:pStyle w:val="TEUnsoed-TextBodyspasi2"/>
        <w:rPr>
          <w:lang w:val="en-US"/>
        </w:rPr>
      </w:pPr>
      <w:r>
        <w:rPr>
          <w:lang w:val="en-US"/>
        </w:rPr>
        <w:t>Kurva kesalahan (</w:t>
      </w:r>
      <w:r w:rsidRPr="00BE7488">
        <w:rPr>
          <w:i/>
          <w:lang w:val="en-US"/>
        </w:rPr>
        <w:t>loss</w:t>
      </w:r>
      <w:r>
        <w:rPr>
          <w:lang w:val="en-US"/>
        </w:rPr>
        <w:t>) di</w:t>
      </w:r>
      <w:r w:rsidR="00656EAF">
        <w:rPr>
          <w:lang w:val="en-US"/>
        </w:rPr>
        <w:t xml:space="preserve"> </w:t>
      </w:r>
      <w:r>
        <w:rPr>
          <w:lang w:val="en-US"/>
        </w:rPr>
        <w:t xml:space="preserve">atas menunjukkan bahwa nilai kesalahan pelatihan (garis biru) dan nilai kesalahan validasi masih jaug dari nilai 0.00. Nilai kesalahan pelatihan yang diperoleh pada </w:t>
      </w:r>
      <w:r w:rsidRPr="00BE7488">
        <w:rPr>
          <w:i/>
          <w:lang w:val="en-US"/>
        </w:rPr>
        <w:t>epoch</w:t>
      </w:r>
      <w:r>
        <w:rPr>
          <w:lang w:val="en-US"/>
        </w:rPr>
        <w:t xml:space="preserve"> ke-50 sebesar 0.6858 dan nilai kesalahan akurasi yang diperoleh pada</w:t>
      </w:r>
      <w:r w:rsidRPr="00BE7488">
        <w:rPr>
          <w:i/>
          <w:lang w:val="en-US"/>
        </w:rPr>
        <w:t xml:space="preserve"> epoch</w:t>
      </w:r>
      <w:r>
        <w:rPr>
          <w:lang w:val="en-US"/>
        </w:rPr>
        <w:t xml:space="preserve"> ke-50 sebesar 1.4450. Oleh karena nilai kesalahan pelatihan dan nilai kesalahan validasi masih jauh dari angka 0.00 dan keduanya berada pada interval yang cukup jauh maka dapat disimpulkan bahwa akurasi pelatihan dan akurasi validasi pada klasifikasi </w:t>
      </w:r>
      <w:r w:rsidR="00642EDA">
        <w:rPr>
          <w:i/>
          <w:lang w:val="en-US"/>
        </w:rPr>
        <w:t>mortality</w:t>
      </w:r>
      <w:r w:rsidRPr="004B166A">
        <w:rPr>
          <w:i/>
          <w:lang w:val="en-US"/>
        </w:rPr>
        <w:t xml:space="preserve"> </w:t>
      </w:r>
      <w:r>
        <w:rPr>
          <w:lang w:val="en-US"/>
        </w:rPr>
        <w:t xml:space="preserve">dengan arsitektur </w:t>
      </w:r>
      <w:r>
        <w:rPr>
          <w:i/>
          <w:lang w:val="en-US"/>
        </w:rPr>
        <w:t>ResNet50</w:t>
      </w:r>
      <w:r>
        <w:rPr>
          <w:lang w:val="en-US"/>
        </w:rPr>
        <w:t xml:space="preserve"> dan dataset citra </w:t>
      </w:r>
      <w:r w:rsidRPr="004B166A">
        <w:rPr>
          <w:i/>
          <w:lang w:val="en-US"/>
        </w:rPr>
        <w:t>original</w:t>
      </w:r>
      <w:r>
        <w:rPr>
          <w:lang w:val="en-US"/>
        </w:rPr>
        <w:t xml:space="preserve"> memiliki kondisi yang kurang baik atau disebut dengan kondisi </w:t>
      </w:r>
      <w:r>
        <w:rPr>
          <w:i/>
          <w:lang w:val="en-US"/>
        </w:rPr>
        <w:t>over</w:t>
      </w:r>
      <w:r w:rsidRPr="00BE7488">
        <w:rPr>
          <w:i/>
          <w:lang w:val="en-US"/>
        </w:rPr>
        <w:t>fit</w:t>
      </w:r>
      <w:r w:rsidR="00656EAF">
        <w:rPr>
          <w:i/>
          <w:lang w:val="en-US"/>
        </w:rPr>
        <w:t>ting</w:t>
      </w:r>
      <w:r>
        <w:rPr>
          <w:lang w:val="en-US"/>
        </w:rPr>
        <w:t>.</w:t>
      </w:r>
    </w:p>
    <w:p w:rsidR="004B166A" w:rsidRDefault="004B166A" w:rsidP="004B166A">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57426B">
        <w:rPr>
          <w:lang w:val="en-US"/>
        </w:rPr>
        <w:fldChar w:fldCharType="begin"/>
      </w:r>
      <w:r w:rsidR="0057426B">
        <w:rPr>
          <w:lang w:val="en-US"/>
        </w:rPr>
        <w:instrText xml:space="preserve"> REF _Ref80948066 \h </w:instrText>
      </w:r>
      <w:r w:rsidR="0057426B">
        <w:rPr>
          <w:lang w:val="en-US"/>
        </w:rPr>
      </w:r>
      <w:r w:rsidR="0057426B">
        <w:rPr>
          <w:lang w:val="en-US"/>
        </w:rPr>
        <w:fldChar w:fldCharType="separate"/>
      </w:r>
      <w:r w:rsidR="003F04E6" w:rsidRPr="00656EAF">
        <w:rPr>
          <w:sz w:val="22"/>
        </w:rPr>
        <w:t xml:space="preserve">Gambar </w:t>
      </w:r>
      <w:r w:rsidR="003F04E6" w:rsidRPr="00656EAF">
        <w:rPr>
          <w:sz w:val="22"/>
          <w:lang w:val="en-US"/>
        </w:rPr>
        <w:t>4</w:t>
      </w:r>
      <w:r w:rsidR="003F04E6" w:rsidRPr="00656EAF">
        <w:rPr>
          <w:sz w:val="22"/>
        </w:rPr>
        <w:t>.</w:t>
      </w:r>
      <w:r w:rsidR="003F04E6">
        <w:rPr>
          <w:noProof/>
          <w:sz w:val="22"/>
        </w:rPr>
        <w:t>0</w:t>
      </w:r>
      <w:r w:rsidR="003F04E6">
        <w:rPr>
          <w:sz w:val="22"/>
        </w:rPr>
        <w:t>.</w:t>
      </w:r>
      <w:r w:rsidR="003F04E6">
        <w:rPr>
          <w:noProof/>
          <w:sz w:val="22"/>
        </w:rPr>
        <w:t>39</w:t>
      </w:r>
      <w:r w:rsidR="0057426B">
        <w:rPr>
          <w:lang w:val="en-US"/>
        </w:rPr>
        <w:fldChar w:fldCharType="end"/>
      </w:r>
    </w:p>
    <w:p w:rsidR="00656EAF" w:rsidRDefault="00FE498C" w:rsidP="0057426B">
      <w:pPr>
        <w:pStyle w:val="TEUnsoed-TextBodyspasi2"/>
        <w:keepNext/>
        <w:ind w:firstLine="0"/>
        <w:jc w:val="center"/>
      </w:pPr>
      <w:r>
        <w:rPr>
          <w:noProof/>
          <w:lang w:val="en-US" w:eastAsia="en-US" w:bidi="ar-SA"/>
        </w:rPr>
        <w:drawing>
          <wp:inline distT="0" distB="0" distL="0" distR="0" wp14:anchorId="1DD0CBA7" wp14:editId="6E217818">
            <wp:extent cx="4231640" cy="3455670"/>
            <wp:effectExtent l="0" t="0" r="0" b="0"/>
            <wp:docPr id="3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31640" cy="3455670"/>
                    </a:xfrm>
                    <a:prstGeom prst="rect">
                      <a:avLst/>
                    </a:prstGeom>
                    <a:noFill/>
                    <a:ln>
                      <a:noFill/>
                    </a:ln>
                  </pic:spPr>
                </pic:pic>
              </a:graphicData>
            </a:graphic>
          </wp:inline>
        </w:drawing>
      </w:r>
    </w:p>
    <w:p w:rsidR="004B166A" w:rsidRPr="00656EAF" w:rsidRDefault="00656EAF" w:rsidP="00656EAF">
      <w:pPr>
        <w:pStyle w:val="Caption"/>
        <w:jc w:val="center"/>
        <w:rPr>
          <w:sz w:val="22"/>
          <w:lang w:val="en-US"/>
        </w:rPr>
      </w:pPr>
      <w:bookmarkStart w:id="185" w:name="_Ref80948066"/>
      <w:bookmarkStart w:id="186" w:name="_Toc83471367"/>
      <w:r w:rsidRPr="00656EAF">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39</w:t>
      </w:r>
      <w:r w:rsidR="00722190">
        <w:rPr>
          <w:sz w:val="22"/>
        </w:rPr>
        <w:fldChar w:fldCharType="end"/>
      </w:r>
      <w:bookmarkEnd w:id="185"/>
      <w:r w:rsidRPr="00656EAF">
        <w:rPr>
          <w:sz w:val="22"/>
          <w:lang w:val="en-US"/>
        </w:rPr>
        <w:t xml:space="preserve"> Confusion matrix mortality ResNet50</w:t>
      </w:r>
      <w:r w:rsidRPr="00656EAF">
        <w:rPr>
          <w:noProof/>
          <w:sz w:val="22"/>
        </w:rPr>
        <w:t xml:space="preserve"> </w:t>
      </w:r>
      <w:r w:rsidRPr="00656EAF">
        <w:rPr>
          <w:noProof/>
          <w:sz w:val="22"/>
          <w:lang w:val="en-US"/>
        </w:rPr>
        <w:t>preprocessed image</w:t>
      </w:r>
      <w:bookmarkEnd w:id="186"/>
    </w:p>
    <w:p w:rsidR="004B166A" w:rsidRDefault="004B166A" w:rsidP="004B166A">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_Ref80948066 \h </w:instrText>
      </w:r>
      <w:r w:rsidR="00722190">
        <w:rPr>
          <w:lang w:val="en-US"/>
        </w:rPr>
      </w:r>
      <w:r w:rsidR="00722190">
        <w:rPr>
          <w:lang w:val="en-US"/>
        </w:rPr>
        <w:fldChar w:fldCharType="separate"/>
      </w:r>
      <w:r w:rsidR="00722190" w:rsidRPr="00656EAF">
        <w:rPr>
          <w:sz w:val="22"/>
        </w:rPr>
        <w:t xml:space="preserve">Gambar </w:t>
      </w:r>
      <w:r w:rsidR="00722190">
        <w:rPr>
          <w:noProof/>
          <w:sz w:val="22"/>
        </w:rPr>
        <w:t>4</w:t>
      </w:r>
      <w:r w:rsidR="00722190">
        <w:rPr>
          <w:sz w:val="22"/>
        </w:rPr>
        <w:t>.</w:t>
      </w:r>
      <w:r w:rsidR="00722190">
        <w:rPr>
          <w:noProof/>
          <w:sz w:val="22"/>
        </w:rPr>
        <w:t>39</w:t>
      </w:r>
      <w:r w:rsidR="00722190">
        <w:rPr>
          <w:lang w:val="en-US"/>
        </w:rPr>
        <w:fldChar w:fldCharType="end"/>
      </w:r>
      <w:r>
        <w:rPr>
          <w:lang w:val="en-US"/>
        </w:rPr>
        <w:t xml:space="preserve"> dapat diketahui g</w:t>
      </w:r>
      <w:r w:rsidR="0057426B">
        <w:rPr>
          <w:lang w:val="en-US"/>
        </w:rPr>
        <w:t>aris y menunjukkan label sebenar</w:t>
      </w:r>
      <w:r>
        <w:rPr>
          <w:lang w:val="en-US"/>
        </w:rPr>
        <w:t xml:space="preserve">nya sedangkan garis x menunjukkan label prediksi. Pada label </w:t>
      </w:r>
      <w:r w:rsidRPr="004B166A">
        <w:rPr>
          <w:i/>
          <w:lang w:val="en-US"/>
        </w:rPr>
        <w:t xml:space="preserve">Cured </w:t>
      </w:r>
      <w:r>
        <w:rPr>
          <w:lang w:val="en-US"/>
        </w:rPr>
        <w:t xml:space="preserve">terdapat 63 citra yang diprediksi benar untuk label </w:t>
      </w:r>
      <w:r w:rsidRPr="004B166A">
        <w:rPr>
          <w:i/>
          <w:lang w:val="en-US"/>
        </w:rPr>
        <w:t>Cured</w:t>
      </w:r>
      <w:r>
        <w:rPr>
          <w:lang w:val="en-US"/>
        </w:rPr>
        <w:t xml:space="preserve">, 17 citra diprediksi benar untuk label </w:t>
      </w:r>
      <w:r w:rsidRPr="004B166A">
        <w:rPr>
          <w:i/>
          <w:lang w:val="en-US"/>
        </w:rPr>
        <w:t>Deceased</w:t>
      </w:r>
      <w:r w:rsidR="00EC5E5C">
        <w:rPr>
          <w:lang w:val="en-US"/>
        </w:rPr>
        <w:t>, dan 34</w:t>
      </w:r>
      <w:r>
        <w:rPr>
          <w:lang w:val="en-US"/>
        </w:rPr>
        <w:t xml:space="preserve"> citra </w:t>
      </w:r>
      <w:r w:rsidR="00EC5E5C">
        <w:rPr>
          <w:lang w:val="en-US"/>
        </w:rPr>
        <w:t xml:space="preserve">diprediksi benar untuk label </w:t>
      </w:r>
      <w:r w:rsidR="00EC5E5C" w:rsidRPr="00EC5E5C">
        <w:rPr>
          <w:i/>
          <w:lang w:val="en-US"/>
        </w:rPr>
        <w:t>Unknown</w:t>
      </w:r>
      <w:r>
        <w:rPr>
          <w:lang w:val="en-US"/>
        </w:rPr>
        <w:t>. Artinya tingkat kebenaran pada label</w:t>
      </w:r>
      <w:r w:rsidR="00EC5E5C">
        <w:rPr>
          <w:lang w:val="en-US"/>
        </w:rPr>
        <w:t xml:space="preserve"> </w:t>
      </w:r>
      <w:r w:rsidR="00EC5E5C" w:rsidRPr="00EC5E5C">
        <w:rPr>
          <w:i/>
          <w:lang w:val="en-US"/>
        </w:rPr>
        <w:t>Cured</w:t>
      </w:r>
      <w:r w:rsidR="00EC5E5C">
        <w:rPr>
          <w:lang w:val="en-US"/>
        </w:rPr>
        <w:t xml:space="preserve"> sebesar 63 dari 11</w:t>
      </w:r>
      <w:r>
        <w:rPr>
          <w:lang w:val="en-US"/>
        </w:rPr>
        <w:t>4 citra pengujian dan tingk</w:t>
      </w:r>
      <w:r w:rsidR="00EC5E5C">
        <w:rPr>
          <w:lang w:val="en-US"/>
        </w:rPr>
        <w:t>at kesalahannya yaitu sebanyak 51 dari 11</w:t>
      </w:r>
      <w:r>
        <w:rPr>
          <w:lang w:val="en-US"/>
        </w:rPr>
        <w:t xml:space="preserve">4 citra pengujian. Kemudian untuk label </w:t>
      </w:r>
      <w:r w:rsidR="00EC5E5C" w:rsidRPr="00EC5E5C">
        <w:rPr>
          <w:i/>
          <w:lang w:val="en-US"/>
        </w:rPr>
        <w:t>Deceased</w:t>
      </w:r>
      <w:r w:rsidR="00EC5E5C">
        <w:rPr>
          <w:lang w:val="en-US"/>
        </w:rPr>
        <w:t xml:space="preserve"> terdapat 6</w:t>
      </w:r>
      <w:r>
        <w:rPr>
          <w:lang w:val="en-US"/>
        </w:rPr>
        <w:t xml:space="preserve"> citra yang diprediksi benar untuk</w:t>
      </w:r>
      <w:r w:rsidR="00EC5E5C">
        <w:rPr>
          <w:lang w:val="en-US"/>
        </w:rPr>
        <w:t xml:space="preserve"> label </w:t>
      </w:r>
      <w:r w:rsidR="00EC5E5C" w:rsidRPr="00EC5E5C">
        <w:rPr>
          <w:i/>
          <w:lang w:val="en-US"/>
        </w:rPr>
        <w:t>Cured</w:t>
      </w:r>
      <w:r>
        <w:rPr>
          <w:lang w:val="en-US"/>
        </w:rPr>
        <w:t xml:space="preserve">, </w:t>
      </w:r>
      <w:r w:rsidR="00EC5E5C">
        <w:rPr>
          <w:lang w:val="en-US"/>
        </w:rPr>
        <w:t>49</w:t>
      </w:r>
      <w:r>
        <w:rPr>
          <w:lang w:val="en-US"/>
        </w:rPr>
        <w:t xml:space="preserve"> citra diprediksi benar untuk label </w:t>
      </w:r>
      <w:r w:rsidR="00EC5E5C" w:rsidRPr="00EC5E5C">
        <w:rPr>
          <w:i/>
          <w:lang w:val="en-US"/>
        </w:rPr>
        <w:t>Deceased</w:t>
      </w:r>
      <w:r w:rsidR="00EC5E5C">
        <w:rPr>
          <w:lang w:val="en-US"/>
        </w:rPr>
        <w:t>, dan 45</w:t>
      </w:r>
      <w:r>
        <w:rPr>
          <w:lang w:val="en-US"/>
        </w:rPr>
        <w:t xml:space="preserve"> citra </w:t>
      </w:r>
      <w:r w:rsidR="00EC5E5C">
        <w:rPr>
          <w:lang w:val="en-US"/>
        </w:rPr>
        <w:t xml:space="preserve">diprediksi benar untuk label </w:t>
      </w:r>
      <w:r w:rsidR="00EC5E5C" w:rsidRPr="00EC5E5C">
        <w:rPr>
          <w:i/>
          <w:lang w:val="en-US"/>
        </w:rPr>
        <w:t>Unknown</w:t>
      </w:r>
      <w:r>
        <w:rPr>
          <w:lang w:val="en-US"/>
        </w:rPr>
        <w:t>. Artinya t</w:t>
      </w:r>
      <w:r w:rsidR="00EC5E5C">
        <w:rPr>
          <w:lang w:val="en-US"/>
        </w:rPr>
        <w:t xml:space="preserve">ingkat kebenaran pada label </w:t>
      </w:r>
      <w:r w:rsidR="00EC5E5C" w:rsidRPr="00EC5E5C">
        <w:rPr>
          <w:i/>
          <w:lang w:val="en-US"/>
        </w:rPr>
        <w:t>Deceased</w:t>
      </w:r>
      <w:r>
        <w:rPr>
          <w:lang w:val="en-US"/>
        </w:rPr>
        <w:t xml:space="preserve"> sebesar</w:t>
      </w:r>
      <w:r w:rsidR="00EC5E5C">
        <w:rPr>
          <w:lang w:val="en-US"/>
        </w:rPr>
        <w:t xml:space="preserve"> 49</w:t>
      </w:r>
      <w:r>
        <w:rPr>
          <w:lang w:val="en-US"/>
        </w:rPr>
        <w:t xml:space="preserve"> dari </w:t>
      </w:r>
      <w:r w:rsidR="00EC5E5C">
        <w:rPr>
          <w:lang w:val="en-US"/>
        </w:rPr>
        <w:t>100</w:t>
      </w:r>
      <w:r>
        <w:rPr>
          <w:lang w:val="en-US"/>
        </w:rPr>
        <w:t xml:space="preserve"> citra pengujian dan tingkat kesala</w:t>
      </w:r>
      <w:r w:rsidR="00EC5E5C">
        <w:rPr>
          <w:lang w:val="en-US"/>
        </w:rPr>
        <w:t>hannya yaitu sebanyak 51 dari 100</w:t>
      </w:r>
      <w:r>
        <w:rPr>
          <w:lang w:val="en-US"/>
        </w:rPr>
        <w:t xml:space="preserve"> citra pengujian. Sedang</w:t>
      </w:r>
      <w:r w:rsidR="00EC5E5C">
        <w:rPr>
          <w:lang w:val="en-US"/>
        </w:rPr>
        <w:t>kan untuk label Unknown</w:t>
      </w:r>
      <w:r>
        <w:rPr>
          <w:lang w:val="en-US"/>
        </w:rPr>
        <w:t xml:space="preserve"> terdapat </w:t>
      </w:r>
      <w:r w:rsidR="00EC5E5C">
        <w:rPr>
          <w:lang w:val="en-US"/>
        </w:rPr>
        <w:t>3</w:t>
      </w:r>
      <w:r>
        <w:rPr>
          <w:lang w:val="en-US"/>
        </w:rPr>
        <w:t>0 citra yang dipr</w:t>
      </w:r>
      <w:r w:rsidR="00EC5E5C">
        <w:rPr>
          <w:lang w:val="en-US"/>
        </w:rPr>
        <w:t xml:space="preserve">ediksi benar untuk label </w:t>
      </w:r>
      <w:r w:rsidR="00EC5E5C" w:rsidRPr="00EC5E5C">
        <w:rPr>
          <w:i/>
          <w:lang w:val="en-US"/>
        </w:rPr>
        <w:t>Cured</w:t>
      </w:r>
      <w:r w:rsidR="00EC5E5C">
        <w:rPr>
          <w:lang w:val="en-US"/>
        </w:rPr>
        <w:t>, 2</w:t>
      </w:r>
      <w:r>
        <w:rPr>
          <w:lang w:val="en-US"/>
        </w:rPr>
        <w:t xml:space="preserve"> citra dipredik</w:t>
      </w:r>
      <w:r w:rsidR="00EC5E5C">
        <w:rPr>
          <w:lang w:val="en-US"/>
        </w:rPr>
        <w:t xml:space="preserve">si benar untuk label </w:t>
      </w:r>
      <w:r w:rsidR="00EC5E5C" w:rsidRPr="00EC5E5C">
        <w:rPr>
          <w:i/>
          <w:lang w:val="en-US"/>
        </w:rPr>
        <w:t>Deceased</w:t>
      </w:r>
      <w:r w:rsidR="00EC5E5C">
        <w:rPr>
          <w:lang w:val="en-US"/>
        </w:rPr>
        <w:t xml:space="preserve">, dan 71 </w:t>
      </w:r>
      <w:r>
        <w:rPr>
          <w:lang w:val="en-US"/>
        </w:rPr>
        <w:t xml:space="preserve">citra </w:t>
      </w:r>
      <w:r w:rsidR="00EC5E5C">
        <w:rPr>
          <w:lang w:val="en-US"/>
        </w:rPr>
        <w:t xml:space="preserve">diprediksi benar untuk label </w:t>
      </w:r>
      <w:r w:rsidR="00EC5E5C" w:rsidRPr="00EC5E5C">
        <w:rPr>
          <w:i/>
          <w:lang w:val="en-US"/>
        </w:rPr>
        <w:t>Unknown</w:t>
      </w:r>
      <w:r>
        <w:rPr>
          <w:lang w:val="en-US"/>
        </w:rPr>
        <w:t>. Artinya tingkat kebe</w:t>
      </w:r>
      <w:r w:rsidR="00EC5E5C">
        <w:rPr>
          <w:lang w:val="en-US"/>
        </w:rPr>
        <w:t xml:space="preserve">naran pada label </w:t>
      </w:r>
      <w:r w:rsidR="0057426B" w:rsidRPr="0057426B">
        <w:rPr>
          <w:i/>
          <w:lang w:val="en-US"/>
        </w:rPr>
        <w:t>Unknown</w:t>
      </w:r>
      <w:r w:rsidR="00EC5E5C">
        <w:rPr>
          <w:lang w:val="en-US"/>
        </w:rPr>
        <w:t xml:space="preserve"> sebesar 71 dari 103</w:t>
      </w:r>
      <w:r>
        <w:rPr>
          <w:lang w:val="en-US"/>
        </w:rPr>
        <w:t xml:space="preserve"> citra pengujian dan tingkat </w:t>
      </w:r>
      <w:r w:rsidR="00EC5E5C">
        <w:rPr>
          <w:lang w:val="en-US"/>
        </w:rPr>
        <w:t>kesalahannya yaitu sebanyak 32 dari 103</w:t>
      </w:r>
      <w:r>
        <w:rPr>
          <w:lang w:val="en-US"/>
        </w:rPr>
        <w:t xml:space="preserve"> citra pengujian.</w:t>
      </w:r>
    </w:p>
    <w:p w:rsidR="004B166A" w:rsidRDefault="004B166A" w:rsidP="004B166A">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4B166A" w:rsidRDefault="004B166A" w:rsidP="00F4249A">
      <w:pPr>
        <w:pStyle w:val="TEUnsoed-TextBodyspasi2"/>
        <w:numPr>
          <w:ilvl w:val="2"/>
          <w:numId w:val="8"/>
        </w:numPr>
        <w:rPr>
          <w:lang w:val="en-US"/>
        </w:rPr>
      </w:pPr>
      <w:r>
        <w:rPr>
          <w:lang w:val="en-US"/>
        </w:rPr>
        <w:t>Akurasi</w:t>
      </w:r>
    </w:p>
    <w:p w:rsidR="004B166A" w:rsidRDefault="007D6876" w:rsidP="004B166A">
      <w:pPr>
        <w:pStyle w:val="TEUnsoed-TextBodyspasi2"/>
        <w:numPr>
          <w:ilvl w:val="0"/>
          <w:numId w:val="16"/>
        </w:numPr>
        <w:rPr>
          <w:lang w:val="en-US"/>
        </w:rPr>
      </w:pPr>
      <w:r>
        <w:rPr>
          <w:lang w:val="en-US"/>
        </w:rPr>
        <w:t xml:space="preserve">Akurasi </w:t>
      </w:r>
      <w:r w:rsidRPr="007D6876">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4B166A" w:rsidRPr="00FE498C" w:rsidRDefault="00FE498C" w:rsidP="00F4249A">
      <w:pPr>
        <w:pStyle w:val="TEUnsoed-TextBodyspasi2"/>
        <w:ind w:left="1800" w:firstLine="0"/>
        <w:jc w:val="center"/>
        <w:rPr>
          <w:lang w:val="en-US"/>
        </w:rPr>
      </w:pPr>
      <m:oMathPara>
        <m:oMath>
          <m:r>
            <w:rPr>
              <w:rFonts w:ascii="Cambria Math" w:hAnsi="Cambria Math"/>
              <w:lang w:val="en-US"/>
            </w:rPr>
            <m:t xml:space="preserve">Akurasi Cured= </m:t>
          </m:r>
          <m:f>
            <m:fPr>
              <m:ctrlPr>
                <w:rPr>
                  <w:rFonts w:ascii="Cambria Math" w:hAnsi="Cambria Math"/>
                  <w:i/>
                  <w:lang w:val="en-US"/>
                </w:rPr>
              </m:ctrlPr>
            </m:fPr>
            <m:num>
              <m:r>
                <w:rPr>
                  <w:rFonts w:ascii="Cambria Math" w:hAnsi="Cambria Math"/>
                  <w:lang w:val="en-US"/>
                </w:rPr>
                <m:t>230</m:t>
              </m:r>
            </m:num>
            <m:den>
              <m:r>
                <w:rPr>
                  <w:rFonts w:ascii="Cambria Math" w:hAnsi="Cambria Math"/>
                  <w:lang w:val="en-US"/>
                </w:rPr>
                <m:t>317</m:t>
              </m:r>
            </m:den>
          </m:f>
        </m:oMath>
      </m:oMathPara>
    </w:p>
    <w:p w:rsidR="004B166A" w:rsidRPr="00FE498C" w:rsidRDefault="00FE498C" w:rsidP="00F4249A">
      <w:pPr>
        <w:pStyle w:val="TEUnsoed-TextBodyspasi2"/>
        <w:ind w:left="1800" w:firstLine="0"/>
        <w:jc w:val="center"/>
        <w:rPr>
          <w:lang w:val="en-US"/>
        </w:rPr>
      </w:pPr>
      <m:oMathPara>
        <m:oMath>
          <m:r>
            <w:rPr>
              <w:rFonts w:ascii="Cambria Math" w:hAnsi="Cambria Math"/>
              <w:lang w:val="en-US"/>
            </w:rPr>
            <m:t>Akurasi Cured= 0.73</m:t>
          </m:r>
        </m:oMath>
      </m:oMathPara>
    </w:p>
    <w:p w:rsidR="004B166A" w:rsidRDefault="007D6876" w:rsidP="004B166A">
      <w:pPr>
        <w:pStyle w:val="TEUnsoed-TextBodyspasi2"/>
        <w:numPr>
          <w:ilvl w:val="0"/>
          <w:numId w:val="16"/>
        </w:numPr>
        <w:rPr>
          <w:lang w:val="en-US"/>
        </w:rPr>
      </w:pPr>
      <w:r>
        <w:rPr>
          <w:lang w:val="en-US"/>
        </w:rPr>
        <w:t xml:space="preserve">Akurasi </w:t>
      </w:r>
      <w:r w:rsidRPr="007D6876">
        <w:rPr>
          <w:i/>
          <w:lang w:val="en-US"/>
        </w:rPr>
        <w:t>Deceased</w:t>
      </w:r>
    </w:p>
    <w:p w:rsidR="004B166A" w:rsidRPr="00FE498C" w:rsidRDefault="00FE498C" w:rsidP="00F4249A">
      <w:pPr>
        <w:pStyle w:val="TEUnsoed-TextBodyspasi2"/>
        <w:ind w:left="1800" w:firstLine="0"/>
        <w:jc w:val="center"/>
        <w:rPr>
          <w:lang w:val="en-US"/>
        </w:rPr>
      </w:pPr>
      <m:oMathPara>
        <m:oMath>
          <m:r>
            <w:rPr>
              <w:rFonts w:ascii="Cambria Math" w:hAnsi="Cambria Math"/>
              <w:lang w:val="en-US"/>
            </w:rPr>
            <m:t xml:space="preserve">Akurasi Deceased= </m:t>
          </m:r>
          <m:f>
            <m:fPr>
              <m:ctrlPr>
                <w:rPr>
                  <w:rFonts w:ascii="Cambria Math" w:hAnsi="Cambria Math"/>
                  <w:i/>
                  <w:lang w:val="en-US"/>
                </w:rPr>
              </m:ctrlPr>
            </m:fPr>
            <m:num>
              <m:r>
                <w:rPr>
                  <w:rFonts w:ascii="Cambria Math" w:hAnsi="Cambria Math"/>
                  <w:lang w:val="en-US"/>
                </w:rPr>
                <m:t>247</m:t>
              </m:r>
            </m:num>
            <m:den>
              <m:r>
                <w:rPr>
                  <w:rFonts w:ascii="Cambria Math" w:hAnsi="Cambria Math"/>
                  <w:lang w:val="en-US"/>
                </w:rPr>
                <m:t>317</m:t>
              </m:r>
            </m:den>
          </m:f>
        </m:oMath>
      </m:oMathPara>
    </w:p>
    <w:p w:rsidR="004B166A" w:rsidRPr="00FE498C" w:rsidRDefault="00FE498C" w:rsidP="00F4249A">
      <w:pPr>
        <w:pStyle w:val="TEUnsoed-TextBodyspasi2"/>
        <w:ind w:left="1800" w:firstLine="0"/>
        <w:jc w:val="center"/>
        <w:rPr>
          <w:lang w:val="en-US"/>
        </w:rPr>
      </w:pPr>
      <m:oMathPara>
        <m:oMath>
          <m:r>
            <w:rPr>
              <w:rFonts w:ascii="Cambria Math" w:hAnsi="Cambria Math"/>
              <w:lang w:val="en-US"/>
            </w:rPr>
            <m:t>Akurasi Deceased= 0.78</m:t>
          </m:r>
        </m:oMath>
      </m:oMathPara>
    </w:p>
    <w:p w:rsidR="004B166A" w:rsidRDefault="007D6876" w:rsidP="004B166A">
      <w:pPr>
        <w:pStyle w:val="TEUnsoed-TextBodyspasi2"/>
        <w:numPr>
          <w:ilvl w:val="0"/>
          <w:numId w:val="16"/>
        </w:numPr>
        <w:rPr>
          <w:lang w:val="en-US"/>
        </w:rPr>
      </w:pPr>
      <w:r>
        <w:rPr>
          <w:lang w:val="en-US"/>
        </w:rPr>
        <w:t xml:space="preserve">Akurasi </w:t>
      </w:r>
      <w:r w:rsidRPr="007D6876">
        <w:rPr>
          <w:i/>
          <w:lang w:val="en-US"/>
        </w:rPr>
        <w:t>Unknown</w:t>
      </w:r>
    </w:p>
    <w:p w:rsidR="004B166A" w:rsidRPr="00FE498C" w:rsidRDefault="00FE498C" w:rsidP="00F4249A">
      <w:pPr>
        <w:pStyle w:val="TEUnsoed-TextBodyspasi2"/>
        <w:ind w:left="1800" w:firstLine="0"/>
        <w:jc w:val="center"/>
        <w:rPr>
          <w:lang w:val="en-US"/>
        </w:rPr>
      </w:pPr>
      <m:oMathPara>
        <m:oMath>
          <m:r>
            <w:rPr>
              <w:rFonts w:ascii="Cambria Math" w:hAnsi="Cambria Math"/>
              <w:lang w:val="en-US"/>
            </w:rPr>
            <m:t xml:space="preserve">Akurasi Unknown= </m:t>
          </m:r>
          <m:f>
            <m:fPr>
              <m:ctrlPr>
                <w:rPr>
                  <w:rFonts w:ascii="Cambria Math" w:hAnsi="Cambria Math"/>
                  <w:i/>
                  <w:lang w:val="en-US"/>
                </w:rPr>
              </m:ctrlPr>
            </m:fPr>
            <m:num>
              <m:r>
                <w:rPr>
                  <w:rFonts w:ascii="Cambria Math" w:hAnsi="Cambria Math"/>
                  <w:lang w:val="en-US"/>
                </w:rPr>
                <m:t>206</m:t>
              </m:r>
            </m:num>
            <m:den>
              <m:r>
                <w:rPr>
                  <w:rFonts w:ascii="Cambria Math" w:hAnsi="Cambria Math"/>
                  <w:lang w:val="en-US"/>
                </w:rPr>
                <m:t>317</m:t>
              </m:r>
            </m:den>
          </m:f>
        </m:oMath>
      </m:oMathPara>
    </w:p>
    <w:p w:rsidR="004B166A" w:rsidRPr="00FE498C" w:rsidRDefault="00FE498C" w:rsidP="00F4249A">
      <w:pPr>
        <w:pStyle w:val="TEUnsoed-TextBodyspasi2"/>
        <w:ind w:left="1800" w:firstLine="0"/>
        <w:jc w:val="center"/>
        <w:rPr>
          <w:lang w:val="en-US"/>
        </w:rPr>
      </w:pPr>
      <m:oMathPara>
        <m:oMath>
          <m:r>
            <w:rPr>
              <w:rFonts w:ascii="Cambria Math" w:hAnsi="Cambria Math"/>
              <w:lang w:val="en-US"/>
            </w:rPr>
            <m:t>Akurasi Unknown=0.65</m:t>
          </m:r>
        </m:oMath>
      </m:oMathPara>
    </w:p>
    <w:p w:rsidR="004B166A" w:rsidRDefault="004B166A" w:rsidP="004B166A">
      <w:pPr>
        <w:pStyle w:val="TEUnsoed-TextBodyspasi2"/>
        <w:numPr>
          <w:ilvl w:val="0"/>
          <w:numId w:val="16"/>
        </w:numPr>
        <w:rPr>
          <w:lang w:val="en-US"/>
        </w:rPr>
      </w:pPr>
      <w:r>
        <w:rPr>
          <w:lang w:val="en-US"/>
        </w:rPr>
        <w:t>Makro akurasi</w:t>
      </w:r>
    </w:p>
    <w:p w:rsidR="004B166A" w:rsidRPr="00FE498C" w:rsidRDefault="00FE498C" w:rsidP="00F4249A">
      <w:pPr>
        <w:pStyle w:val="TEUnsoed-TextBodyspasi2"/>
        <w:ind w:left="1800" w:firstLine="0"/>
        <w:jc w:val="center"/>
        <w:rPr>
          <w:lang w:val="en-US"/>
        </w:rPr>
      </w:pPr>
      <m:oMathPara>
        <m:oMath>
          <m:r>
            <w:rPr>
              <w:rFonts w:ascii="Cambria Math" w:hAnsi="Cambria Math"/>
              <w:lang w:val="en-US"/>
            </w:rPr>
            <m:t xml:space="preserve">Makro akurasi= </m:t>
          </m:r>
          <m:f>
            <m:fPr>
              <m:ctrlPr>
                <w:rPr>
                  <w:rFonts w:ascii="Cambria Math" w:hAnsi="Cambria Math"/>
                  <w:i/>
                  <w:lang w:val="en-US"/>
                </w:rPr>
              </m:ctrlPr>
            </m:fPr>
            <m:num>
              <m:r>
                <w:rPr>
                  <w:rFonts w:ascii="Cambria Math" w:hAnsi="Cambria Math"/>
                  <w:lang w:val="en-US"/>
                </w:rPr>
                <m:t>0.73+0.78+0.65</m:t>
              </m:r>
            </m:num>
            <m:den>
              <m:r>
                <w:rPr>
                  <w:rFonts w:ascii="Cambria Math" w:hAnsi="Cambria Math"/>
                  <w:lang w:val="en-US"/>
                </w:rPr>
                <m:t>3</m:t>
              </m:r>
            </m:den>
          </m:f>
        </m:oMath>
      </m:oMathPara>
    </w:p>
    <w:p w:rsidR="004B166A" w:rsidRPr="00FE498C" w:rsidRDefault="00FE498C" w:rsidP="00F4249A">
      <w:pPr>
        <w:pStyle w:val="TEUnsoed-TextBodyspasi2"/>
        <w:ind w:left="1800" w:firstLine="0"/>
        <w:jc w:val="center"/>
        <w:rPr>
          <w:lang w:val="en-US"/>
        </w:rPr>
      </w:pPr>
      <m:oMathPara>
        <m:oMath>
          <m:r>
            <w:rPr>
              <w:rFonts w:ascii="Cambria Math" w:hAnsi="Cambria Math"/>
              <w:lang w:val="en-US"/>
            </w:rPr>
            <m:t>Makro akurasi= 0.72</m:t>
          </m:r>
        </m:oMath>
      </m:oMathPara>
    </w:p>
    <w:p w:rsidR="004B166A" w:rsidRDefault="004B166A" w:rsidP="00F4249A">
      <w:pPr>
        <w:pStyle w:val="TEUnsoed-TextBodyspasi2"/>
        <w:numPr>
          <w:ilvl w:val="2"/>
          <w:numId w:val="8"/>
        </w:numPr>
        <w:rPr>
          <w:lang w:val="en-US"/>
        </w:rPr>
      </w:pPr>
      <w:r>
        <w:rPr>
          <w:lang w:val="en-US"/>
        </w:rPr>
        <w:t>Presisi</w:t>
      </w:r>
    </w:p>
    <w:p w:rsidR="004B166A" w:rsidRDefault="007D6876" w:rsidP="004B166A">
      <w:pPr>
        <w:pStyle w:val="TEUnsoed-TextBodyspasi2"/>
        <w:numPr>
          <w:ilvl w:val="0"/>
          <w:numId w:val="15"/>
        </w:numPr>
        <w:rPr>
          <w:lang w:val="en-US"/>
        </w:rPr>
      </w:pPr>
      <w:r>
        <w:rPr>
          <w:lang w:val="en-US"/>
        </w:rPr>
        <w:t xml:space="preserve">Presisi </w:t>
      </w:r>
      <w:r w:rsidRPr="007D6876">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4B166A" w:rsidRPr="00FE498C" w:rsidRDefault="00FE498C" w:rsidP="00F4249A">
      <w:pPr>
        <w:pStyle w:val="TEUnsoed-TextBodyspasi2"/>
        <w:ind w:left="1080" w:firstLine="0"/>
        <w:jc w:val="center"/>
        <w:rPr>
          <w:lang w:val="en-US"/>
        </w:rPr>
      </w:pPr>
      <m:oMathPara>
        <m:oMath>
          <m:r>
            <w:rPr>
              <w:rFonts w:ascii="Cambria Math" w:hAnsi="Cambria Math"/>
              <w:lang w:val="en-US"/>
            </w:rPr>
            <m:t xml:space="preserve">Presisi Cured= </m:t>
          </m:r>
          <m:f>
            <m:fPr>
              <m:ctrlPr>
                <w:rPr>
                  <w:rFonts w:ascii="Cambria Math" w:hAnsi="Cambria Math"/>
                  <w:i/>
                  <w:lang w:val="en-US"/>
                </w:rPr>
              </m:ctrlPr>
            </m:fPr>
            <m:num>
              <m:r>
                <w:rPr>
                  <w:rFonts w:ascii="Cambria Math" w:hAnsi="Cambria Math"/>
                  <w:lang w:val="en-US"/>
                </w:rPr>
                <m:t>63</m:t>
              </m:r>
            </m:num>
            <m:den>
              <m:r>
                <w:rPr>
                  <w:rFonts w:ascii="Cambria Math" w:hAnsi="Cambria Math"/>
                  <w:lang w:val="en-US"/>
                </w:rPr>
                <m:t>114</m:t>
              </m:r>
            </m:den>
          </m:f>
        </m:oMath>
      </m:oMathPara>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Presisi Cured= 0.55</m:t>
          </m:r>
        </m:oMath>
      </m:oMathPara>
    </w:p>
    <w:p w:rsidR="004B166A" w:rsidRPr="008300BE" w:rsidRDefault="007D6876" w:rsidP="004B166A">
      <w:pPr>
        <w:pStyle w:val="TEUnsoed-TextBodyspasi2"/>
        <w:numPr>
          <w:ilvl w:val="0"/>
          <w:numId w:val="15"/>
        </w:numPr>
        <w:rPr>
          <w:lang w:val="en-US"/>
        </w:rPr>
      </w:pPr>
      <w:r>
        <w:rPr>
          <w:lang w:val="en-US"/>
        </w:rPr>
        <w:t xml:space="preserve">Presisi </w:t>
      </w:r>
      <w:r w:rsidRPr="007D6876">
        <w:rPr>
          <w:i/>
          <w:lang w:val="en-US"/>
        </w:rPr>
        <w:t>Deceased</w:t>
      </w:r>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 xml:space="preserve">Presisi Deceased= </m:t>
          </m:r>
          <m:f>
            <m:fPr>
              <m:ctrlPr>
                <w:rPr>
                  <w:rFonts w:ascii="Cambria Math" w:hAnsi="Cambria Math"/>
                  <w:i/>
                  <w:lang w:val="en-US"/>
                </w:rPr>
              </m:ctrlPr>
            </m:fPr>
            <m:num>
              <m:r>
                <w:rPr>
                  <w:rFonts w:ascii="Cambria Math" w:hAnsi="Cambria Math"/>
                  <w:lang w:val="en-US"/>
                </w:rPr>
                <m:t>49</m:t>
              </m:r>
            </m:num>
            <m:den>
              <m:r>
                <w:rPr>
                  <w:rFonts w:ascii="Cambria Math" w:hAnsi="Cambria Math"/>
                  <w:lang w:val="en-US"/>
                </w:rPr>
                <m:t>100</m:t>
              </m:r>
            </m:den>
          </m:f>
        </m:oMath>
      </m:oMathPara>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Presisi Deceased= 0.49</m:t>
          </m:r>
        </m:oMath>
      </m:oMathPara>
    </w:p>
    <w:p w:rsidR="004B166A" w:rsidRPr="008300BE" w:rsidRDefault="007D6876" w:rsidP="004B166A">
      <w:pPr>
        <w:pStyle w:val="TEUnsoed-TextBodyspasi2"/>
        <w:numPr>
          <w:ilvl w:val="0"/>
          <w:numId w:val="15"/>
        </w:numPr>
        <w:rPr>
          <w:lang w:val="en-US"/>
        </w:rPr>
      </w:pPr>
      <w:r>
        <w:rPr>
          <w:lang w:val="en-US"/>
        </w:rPr>
        <w:t xml:space="preserve">Presisi </w:t>
      </w:r>
      <w:r w:rsidRPr="007D6876">
        <w:rPr>
          <w:i/>
          <w:lang w:val="en-US"/>
        </w:rPr>
        <w:t>Unknown</w:t>
      </w:r>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 xml:space="preserve">Presisi Unknown= </m:t>
          </m:r>
          <m:f>
            <m:fPr>
              <m:ctrlPr>
                <w:rPr>
                  <w:rFonts w:ascii="Cambria Math" w:hAnsi="Cambria Math"/>
                  <w:i/>
                  <w:lang w:val="en-US"/>
                </w:rPr>
              </m:ctrlPr>
            </m:fPr>
            <m:num>
              <m:r>
                <w:rPr>
                  <w:rFonts w:ascii="Cambria Math" w:hAnsi="Cambria Math"/>
                  <w:lang w:val="en-US"/>
                </w:rPr>
                <m:t>71</m:t>
              </m:r>
            </m:num>
            <m:den>
              <m:r>
                <w:rPr>
                  <w:rFonts w:ascii="Cambria Math" w:hAnsi="Cambria Math"/>
                  <w:lang w:val="en-US"/>
                </w:rPr>
                <m:t>103</m:t>
              </m:r>
            </m:den>
          </m:f>
        </m:oMath>
      </m:oMathPara>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Presisi Unknown= 0.69</m:t>
          </m:r>
        </m:oMath>
      </m:oMathPara>
    </w:p>
    <w:p w:rsidR="004B166A" w:rsidRDefault="004B166A" w:rsidP="004B166A">
      <w:pPr>
        <w:pStyle w:val="TEUnsoed-TextBodyspasi2"/>
        <w:numPr>
          <w:ilvl w:val="0"/>
          <w:numId w:val="15"/>
        </w:numPr>
        <w:rPr>
          <w:lang w:val="en-US"/>
        </w:rPr>
      </w:pPr>
      <w:r>
        <w:rPr>
          <w:lang w:val="en-US"/>
        </w:rPr>
        <w:t>Makro presisi</w:t>
      </w:r>
    </w:p>
    <w:p w:rsidR="004B166A" w:rsidRPr="008300BE" w:rsidRDefault="004B166A" w:rsidP="00F4249A">
      <w:pPr>
        <w:pStyle w:val="TEUnsoed-TextBodyspasi2"/>
        <w:ind w:left="1800" w:firstLine="0"/>
        <w:jc w:val="center"/>
        <w:rPr>
          <w:lang w:val="en-US"/>
        </w:rPr>
      </w:pPr>
      <w:r>
        <w:rPr>
          <w:lang w:val="en-US"/>
        </w:rPr>
        <w:t xml:space="preserve">Makro </w:t>
      </w:r>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(0.55+0.49+0.69)</m:t>
            </m:r>
          </m:num>
          <m:den>
            <m:r>
              <w:rPr>
                <w:rFonts w:ascii="Cambria Math" w:hAnsi="Cambria Math"/>
                <w:lang w:val="en-US"/>
              </w:rPr>
              <m:t>3</m:t>
            </m:r>
          </m:den>
        </m:f>
      </m:oMath>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Makro presisi = 0.58</m:t>
          </m:r>
        </m:oMath>
      </m:oMathPara>
    </w:p>
    <w:p w:rsidR="004B166A" w:rsidRPr="0057426B" w:rsidRDefault="004B166A" w:rsidP="00F4249A">
      <w:pPr>
        <w:pStyle w:val="TEUnsoed-TextBodyspasi2"/>
        <w:numPr>
          <w:ilvl w:val="2"/>
          <w:numId w:val="8"/>
        </w:numPr>
        <w:rPr>
          <w:i/>
          <w:lang w:val="en-US"/>
        </w:rPr>
      </w:pPr>
      <w:r w:rsidRPr="0057426B">
        <w:rPr>
          <w:i/>
          <w:lang w:val="en-US"/>
        </w:rPr>
        <w:t>Recall</w:t>
      </w:r>
    </w:p>
    <w:p w:rsidR="004B166A" w:rsidRDefault="0039454D" w:rsidP="004B166A">
      <w:pPr>
        <w:pStyle w:val="TEUnsoed-TextBodyspasi2"/>
        <w:numPr>
          <w:ilvl w:val="0"/>
          <w:numId w:val="15"/>
        </w:numPr>
        <w:rPr>
          <w:lang w:val="en-US"/>
        </w:rPr>
      </w:pPr>
      <w:r w:rsidRPr="0057426B">
        <w:rPr>
          <w:i/>
          <w:lang w:val="en-US"/>
        </w:rPr>
        <w:t>Recall</w:t>
      </w:r>
      <w:r>
        <w:rPr>
          <w:lang w:val="en-US"/>
        </w:rPr>
        <w:t xml:space="preserve"> </w:t>
      </w:r>
      <w:r w:rsidRPr="0039454D">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4B166A"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Cured= </m:t>
          </m:r>
          <m:f>
            <m:fPr>
              <m:ctrlPr>
                <w:rPr>
                  <w:rFonts w:ascii="Cambria Math" w:hAnsi="Cambria Math"/>
                  <w:i/>
                  <w:lang w:val="en-US"/>
                </w:rPr>
              </m:ctrlPr>
            </m:fPr>
            <m:num>
              <m:r>
                <w:rPr>
                  <w:rFonts w:ascii="Cambria Math" w:hAnsi="Cambria Math"/>
                  <w:lang w:val="en-US"/>
                </w:rPr>
                <m:t>63</m:t>
              </m:r>
            </m:num>
            <m:den>
              <m:r>
                <w:rPr>
                  <w:rFonts w:ascii="Cambria Math" w:hAnsi="Cambria Math"/>
                  <w:lang w:val="en-US"/>
                </w:rPr>
                <m:t>99</m:t>
              </m:r>
            </m:den>
          </m:f>
        </m:oMath>
      </m:oMathPara>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Recall Cured= 0.64</m:t>
          </m:r>
        </m:oMath>
      </m:oMathPara>
    </w:p>
    <w:p w:rsidR="004B166A" w:rsidRPr="008300BE" w:rsidRDefault="0039454D" w:rsidP="004B166A">
      <w:pPr>
        <w:pStyle w:val="TEUnsoed-TextBodyspasi2"/>
        <w:numPr>
          <w:ilvl w:val="0"/>
          <w:numId w:val="15"/>
        </w:numPr>
        <w:rPr>
          <w:lang w:val="en-US"/>
        </w:rPr>
      </w:pPr>
      <w:r w:rsidRPr="0057426B">
        <w:rPr>
          <w:i/>
          <w:lang w:val="en-US"/>
        </w:rPr>
        <w:t>Recall</w:t>
      </w:r>
      <w:r>
        <w:rPr>
          <w:lang w:val="en-US"/>
        </w:rPr>
        <w:t xml:space="preserve"> Deceased</w:t>
      </w:r>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Deceased= </m:t>
          </m:r>
          <m:f>
            <m:fPr>
              <m:ctrlPr>
                <w:rPr>
                  <w:rFonts w:ascii="Cambria Math" w:hAnsi="Cambria Math"/>
                  <w:i/>
                  <w:lang w:val="en-US"/>
                </w:rPr>
              </m:ctrlPr>
            </m:fPr>
            <m:num>
              <m:r>
                <w:rPr>
                  <w:rFonts w:ascii="Cambria Math" w:hAnsi="Cambria Math"/>
                  <w:lang w:val="en-US"/>
                </w:rPr>
                <m:t>49</m:t>
              </m:r>
            </m:num>
            <m:den>
              <m:r>
                <w:rPr>
                  <w:rFonts w:ascii="Cambria Math" w:hAnsi="Cambria Math"/>
                  <w:lang w:val="en-US"/>
                </w:rPr>
                <m:t>68</m:t>
              </m:r>
            </m:den>
          </m:f>
        </m:oMath>
      </m:oMathPara>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Recall Deceased= 0.72</m:t>
          </m:r>
        </m:oMath>
      </m:oMathPara>
    </w:p>
    <w:p w:rsidR="004B166A" w:rsidRPr="008300BE" w:rsidRDefault="0039454D" w:rsidP="004B166A">
      <w:pPr>
        <w:pStyle w:val="TEUnsoed-TextBodyspasi2"/>
        <w:numPr>
          <w:ilvl w:val="0"/>
          <w:numId w:val="15"/>
        </w:numPr>
        <w:rPr>
          <w:lang w:val="en-US"/>
        </w:rPr>
      </w:pPr>
      <w:r w:rsidRPr="0057426B">
        <w:rPr>
          <w:i/>
          <w:lang w:val="en-US"/>
        </w:rPr>
        <w:t>Recall</w:t>
      </w:r>
      <w:r>
        <w:rPr>
          <w:lang w:val="en-US"/>
        </w:rPr>
        <w:t xml:space="preserve"> </w:t>
      </w:r>
      <w:r w:rsidRPr="0039454D">
        <w:rPr>
          <w:i/>
          <w:lang w:val="en-US"/>
        </w:rPr>
        <w:t>Unknown</w:t>
      </w:r>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Unknown= </m:t>
          </m:r>
          <m:f>
            <m:fPr>
              <m:ctrlPr>
                <w:rPr>
                  <w:rFonts w:ascii="Cambria Math" w:hAnsi="Cambria Math"/>
                  <w:i/>
                  <w:lang w:val="en-US"/>
                </w:rPr>
              </m:ctrlPr>
            </m:fPr>
            <m:num>
              <m:r>
                <w:rPr>
                  <w:rFonts w:ascii="Cambria Math" w:hAnsi="Cambria Math"/>
                  <w:lang w:val="en-US"/>
                </w:rPr>
                <m:t>71</m:t>
              </m:r>
            </m:num>
            <m:den>
              <m:r>
                <w:rPr>
                  <w:rFonts w:ascii="Cambria Math" w:hAnsi="Cambria Math"/>
                  <w:lang w:val="en-US"/>
                </w:rPr>
                <m:t>150</m:t>
              </m:r>
            </m:den>
          </m:f>
        </m:oMath>
      </m:oMathPara>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Recall Unknown= 0.47</m:t>
          </m:r>
        </m:oMath>
      </m:oMathPara>
    </w:p>
    <w:p w:rsidR="004B166A" w:rsidRDefault="004B166A" w:rsidP="004B166A">
      <w:pPr>
        <w:pStyle w:val="TEUnsoed-TextBodyspasi2"/>
        <w:numPr>
          <w:ilvl w:val="0"/>
          <w:numId w:val="15"/>
        </w:numPr>
        <w:rPr>
          <w:lang w:val="en-US"/>
        </w:rPr>
      </w:pPr>
      <w:r>
        <w:rPr>
          <w:lang w:val="en-US"/>
        </w:rPr>
        <w:t xml:space="preserve">Makro </w:t>
      </w:r>
      <w:r w:rsidRPr="0057426B">
        <w:rPr>
          <w:i/>
          <w:lang w:val="en-US"/>
        </w:rPr>
        <w:t>recall</w:t>
      </w:r>
    </w:p>
    <w:p w:rsidR="004B166A" w:rsidRPr="008300BE" w:rsidRDefault="004B166A" w:rsidP="004B166A">
      <w:pPr>
        <w:pStyle w:val="TEUnsoed-TextBodyspasi2"/>
        <w:ind w:left="3240" w:firstLine="0"/>
        <w:rPr>
          <w:lang w:val="en-US"/>
        </w:rPr>
      </w:pPr>
      <w:r>
        <w:rPr>
          <w:lang w:val="en-US"/>
        </w:rPr>
        <w:t xml:space="preserve"> </w:t>
      </w:r>
      <m:oMath>
        <m:r>
          <w:rPr>
            <w:rFonts w:ascii="Cambria Math" w:hAnsi="Cambria Math"/>
            <w:lang w:val="en-US"/>
          </w:rPr>
          <m:t xml:space="preserve">Makro recall = </m:t>
        </m:r>
        <m:f>
          <m:fPr>
            <m:ctrlPr>
              <w:rPr>
                <w:rFonts w:ascii="Cambria Math" w:hAnsi="Cambria Math"/>
                <w:i/>
                <w:lang w:val="en-US"/>
              </w:rPr>
            </m:ctrlPr>
          </m:fPr>
          <m:num>
            <m:r>
              <w:rPr>
                <w:rFonts w:ascii="Cambria Math" w:hAnsi="Cambria Math"/>
                <w:lang w:val="en-US"/>
              </w:rPr>
              <m:t>(0.64+0.72+047)</m:t>
            </m:r>
          </m:num>
          <m:den>
            <m:r>
              <w:rPr>
                <w:rFonts w:ascii="Cambria Math" w:hAnsi="Cambria Math"/>
                <w:lang w:val="en-US"/>
              </w:rPr>
              <m:t>3</m:t>
            </m:r>
          </m:den>
        </m:f>
      </m:oMath>
    </w:p>
    <w:p w:rsidR="004B166A" w:rsidRPr="00FE498C" w:rsidRDefault="00FE498C" w:rsidP="00F4249A">
      <w:pPr>
        <w:pStyle w:val="TEUnsoed-TextBodyspasi2"/>
        <w:ind w:left="1080" w:firstLine="0"/>
        <w:jc w:val="center"/>
        <w:rPr>
          <w:lang w:val="en-US"/>
        </w:rPr>
      </w:pPr>
      <m:oMathPara>
        <m:oMath>
          <m:r>
            <w:rPr>
              <w:rFonts w:ascii="Cambria Math" w:hAnsi="Cambria Math"/>
              <w:lang w:val="en-US"/>
            </w:rPr>
            <m:t>Makro recall = 0.61</m:t>
          </m:r>
        </m:oMath>
      </m:oMathPara>
    </w:p>
    <w:p w:rsidR="004B166A" w:rsidRDefault="004B166A" w:rsidP="00F4249A">
      <w:pPr>
        <w:pStyle w:val="TEUnsoed-TextBodyspasi2"/>
        <w:numPr>
          <w:ilvl w:val="2"/>
          <w:numId w:val="8"/>
        </w:numPr>
        <w:rPr>
          <w:i/>
          <w:lang w:val="en-US"/>
        </w:rPr>
      </w:pPr>
      <w:r w:rsidRPr="0057426B">
        <w:rPr>
          <w:i/>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m:t>
                    </m:r>
                    <m:r>
                      <w:rPr>
                        <w:rFonts w:ascii="Cambria Math" w:hAnsi="Cambria Math"/>
                        <w:lang w:val="en-US"/>
                      </w:rPr>
                      <m:t>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4B166A" w:rsidRPr="00FE498C" w:rsidRDefault="00FE498C" w:rsidP="00722190">
      <w:pPr>
        <w:pStyle w:val="TEUnsoed-TextBodyspasi2"/>
        <w:ind w:firstLine="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0.58 x 0.61 </m:t>
              </m:r>
            </m:num>
            <m:den>
              <m:r>
                <w:rPr>
                  <w:rFonts w:ascii="Cambria Math" w:hAnsi="Cambria Math"/>
                  <w:lang w:val="en-US"/>
                </w:rPr>
                <m:t>0.58+0.61</m:t>
              </m:r>
            </m:den>
          </m:f>
        </m:oMath>
      </m:oMathPara>
    </w:p>
    <w:p w:rsidR="004B166A" w:rsidRPr="00722190" w:rsidRDefault="00FE498C" w:rsidP="00722190">
      <w:pPr>
        <w:pStyle w:val="TEUnsoed-TextBodyspasi2"/>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0.3538 </m:t>
              </m:r>
            </m:num>
            <m:den>
              <m:r>
                <w:rPr>
                  <w:rFonts w:ascii="Cambria Math" w:hAnsi="Cambria Math"/>
                  <w:lang w:val="en-US"/>
                </w:rPr>
                <m:t>1.19</m:t>
              </m:r>
            </m:den>
          </m:f>
        </m:oMath>
      </m:oMathPara>
    </w:p>
    <w:p w:rsidR="004B166A" w:rsidRPr="00FE498C" w:rsidRDefault="00FE498C" w:rsidP="00722190">
      <w:pPr>
        <w:pStyle w:val="TEUnsoed-TextBodyspasi2"/>
        <w:jc w:val="center"/>
        <w:rPr>
          <w:lang w:val="en-US"/>
        </w:rPr>
      </w:pPr>
      <m:oMathPara>
        <m:oMath>
          <m:r>
            <w:rPr>
              <w:rFonts w:ascii="Cambria Math" w:hAnsi="Cambria Math"/>
              <w:lang w:val="en-US"/>
            </w:rPr>
            <m:t>F1 score = 0.59</m:t>
          </m:r>
        </m:oMath>
      </m:oMathPara>
    </w:p>
    <w:p w:rsidR="00F4249A" w:rsidRPr="00F4249A" w:rsidRDefault="00F4249A" w:rsidP="00F4249A">
      <w:pPr>
        <w:pStyle w:val="TEUnsoed-TextBodyspasi2"/>
        <w:ind w:firstLine="720"/>
        <w:rPr>
          <w:lang w:val="en-US"/>
        </w:rPr>
      </w:pPr>
      <w:r>
        <w:rPr>
          <w:lang w:val="en-US"/>
        </w:rPr>
        <w:t xml:space="preserve">Berdasarkan perhitungan akurasi, presisi, recall dan F1 dapat disimpulkan bahwa klasifikasi </w:t>
      </w:r>
      <w:r>
        <w:rPr>
          <w:i/>
          <w:lang w:val="en-US"/>
        </w:rPr>
        <w:t>mortality</w:t>
      </w:r>
      <w:r>
        <w:rPr>
          <w:lang w:val="en-US"/>
        </w:rPr>
        <w:t xml:space="preserve"> dengan model ResNet50 dan citra </w:t>
      </w:r>
      <w:r>
        <w:rPr>
          <w:i/>
          <w:lang w:val="en-US"/>
        </w:rPr>
        <w:t xml:space="preserve">original </w:t>
      </w:r>
      <w:r>
        <w:rPr>
          <w:lang w:val="en-US"/>
        </w:rPr>
        <w:t xml:space="preserve">memiliki nilai mendekati nilai 1.00, sehingga model mampu melakukan klasifikasi </w:t>
      </w:r>
      <w:r w:rsidRPr="00426BDA">
        <w:rPr>
          <w:i/>
          <w:lang w:val="en-US"/>
        </w:rPr>
        <w:t>CT scan</w:t>
      </w:r>
      <w:r>
        <w:rPr>
          <w:lang w:val="en-US"/>
        </w:rPr>
        <w:t xml:space="preserve"> dada secara akurat.</w:t>
      </w:r>
    </w:p>
    <w:p w:rsidR="008025EB" w:rsidRDefault="0020259A" w:rsidP="008025EB">
      <w:pPr>
        <w:pStyle w:val="Heading3"/>
        <w:rPr>
          <w:lang w:val="en-US"/>
        </w:rPr>
      </w:pPr>
      <w:bookmarkStart w:id="187" w:name="_Toc83471475"/>
      <w:r>
        <w:rPr>
          <w:lang w:val="en-US"/>
        </w:rPr>
        <w:t>Mortality</w:t>
      </w:r>
      <w:r w:rsidR="008025EB">
        <w:rPr>
          <w:lang w:val="en-US"/>
        </w:rPr>
        <w:t xml:space="preserve"> Classification ResNet50 (Preprocessed Image)</w:t>
      </w:r>
      <w:bookmarkEnd w:id="187"/>
    </w:p>
    <w:p w:rsidR="00F52470" w:rsidRDefault="008025EB" w:rsidP="008025EB">
      <w:pPr>
        <w:pStyle w:val="TEUnsoed-TextBodyspasi2"/>
        <w:rPr>
          <w:lang w:val="en-US"/>
        </w:rPr>
      </w:pPr>
      <w:r>
        <w:rPr>
          <w:lang w:val="en-US"/>
        </w:rPr>
        <w:t xml:space="preserve">Proses pelatihan dan validasi pada klasifikasi </w:t>
      </w:r>
      <w:r w:rsidR="00F52470">
        <w:rPr>
          <w:i/>
          <w:lang w:val="en-US"/>
        </w:rPr>
        <w:t>mortal</w:t>
      </w:r>
      <w:r w:rsidRPr="0020259A">
        <w:rPr>
          <w:i/>
          <w:lang w:val="en-US"/>
        </w:rPr>
        <w:t xml:space="preserve">ity </w:t>
      </w:r>
      <w:r>
        <w:rPr>
          <w:lang w:val="en-US"/>
        </w:rPr>
        <w:t xml:space="preserve">arsitektur ResNet50 dengan </w:t>
      </w:r>
      <w:r w:rsidRPr="00F52470">
        <w:rPr>
          <w:i/>
          <w:lang w:val="en-US"/>
        </w:rPr>
        <w:t>dataset preprocessed image</w:t>
      </w:r>
      <w:r>
        <w:rPr>
          <w:lang w:val="en-US"/>
        </w:rPr>
        <w:t xml:space="preserve"> menggunakan nilai </w:t>
      </w:r>
      <w:r w:rsidRPr="00F52470">
        <w:rPr>
          <w:i/>
          <w:lang w:val="en-US"/>
        </w:rPr>
        <w:t>epoch</w:t>
      </w:r>
      <w:r>
        <w:rPr>
          <w:lang w:val="en-US"/>
        </w:rPr>
        <w:t xml:space="preserve"> sebesar 50. Hasil pelatihan berupa akurasi pelatihan dan akurasi validasi seperti ditampilkan pada </w:t>
      </w:r>
      <w:r w:rsidR="00722190">
        <w:rPr>
          <w:lang w:val="en-US"/>
        </w:rPr>
        <w:fldChar w:fldCharType="begin"/>
      </w:r>
      <w:r w:rsidR="00722190">
        <w:rPr>
          <w:lang w:val="en-US"/>
        </w:rPr>
        <w:instrText xml:space="preserve"> REF _Ref80948358 \h </w:instrText>
      </w:r>
      <w:r w:rsidR="00722190">
        <w:rPr>
          <w:lang w:val="en-US"/>
        </w:rPr>
      </w:r>
      <w:r w:rsidR="00722190">
        <w:rPr>
          <w:lang w:val="en-US"/>
        </w:rPr>
        <w:fldChar w:fldCharType="separate"/>
      </w:r>
      <w:r w:rsidR="00722190" w:rsidRPr="0057426B">
        <w:rPr>
          <w:sz w:val="22"/>
        </w:rPr>
        <w:t xml:space="preserve">Gambar </w:t>
      </w:r>
      <w:r w:rsidR="00722190">
        <w:rPr>
          <w:noProof/>
          <w:sz w:val="22"/>
        </w:rPr>
        <w:t>4</w:t>
      </w:r>
      <w:r w:rsidR="00722190">
        <w:rPr>
          <w:sz w:val="22"/>
        </w:rPr>
        <w:t>.</w:t>
      </w:r>
      <w:r w:rsidR="00722190">
        <w:rPr>
          <w:noProof/>
          <w:sz w:val="22"/>
        </w:rPr>
        <w:t>40</w:t>
      </w:r>
      <w:r w:rsidR="00722190">
        <w:rPr>
          <w:lang w:val="en-US"/>
        </w:rPr>
        <w:fldChar w:fldCharType="end"/>
      </w:r>
    </w:p>
    <w:p w:rsidR="0057426B" w:rsidRDefault="00FE498C" w:rsidP="0057426B">
      <w:pPr>
        <w:pStyle w:val="TEUnsoed-TextBodyspasi2"/>
        <w:keepNext/>
        <w:ind w:firstLine="0"/>
        <w:jc w:val="center"/>
      </w:pPr>
      <w:r>
        <w:rPr>
          <w:noProof/>
          <w:lang w:val="en-US" w:eastAsia="en-US" w:bidi="ar-SA"/>
        </w:rPr>
        <w:drawing>
          <wp:inline distT="0" distB="0" distL="0" distR="0" wp14:anchorId="150913ED" wp14:editId="184E3175">
            <wp:extent cx="3955415" cy="2945130"/>
            <wp:effectExtent l="0" t="0" r="0" b="0"/>
            <wp:docPr id="40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55415" cy="2945130"/>
                    </a:xfrm>
                    <a:prstGeom prst="rect">
                      <a:avLst/>
                    </a:prstGeom>
                    <a:noFill/>
                    <a:ln>
                      <a:noFill/>
                    </a:ln>
                  </pic:spPr>
                </pic:pic>
              </a:graphicData>
            </a:graphic>
          </wp:inline>
        </w:drawing>
      </w:r>
    </w:p>
    <w:p w:rsidR="0057426B" w:rsidRDefault="0057426B" w:rsidP="0057426B">
      <w:pPr>
        <w:pStyle w:val="Caption"/>
        <w:jc w:val="center"/>
        <w:rPr>
          <w:sz w:val="22"/>
          <w:lang w:val="en-US"/>
        </w:rPr>
      </w:pPr>
      <w:bookmarkStart w:id="188" w:name="_Ref80948358"/>
      <w:bookmarkStart w:id="189" w:name="_Toc83471368"/>
      <w:r w:rsidRPr="0057426B">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40</w:t>
      </w:r>
      <w:r w:rsidR="00722190">
        <w:rPr>
          <w:sz w:val="22"/>
        </w:rPr>
        <w:fldChar w:fldCharType="end"/>
      </w:r>
      <w:bookmarkEnd w:id="188"/>
      <w:r w:rsidRPr="0057426B">
        <w:rPr>
          <w:sz w:val="22"/>
          <w:lang w:val="en-US"/>
        </w:rPr>
        <w:t xml:space="preserve"> Kurva akurasi pelatihan dan validasi mortality ResNet50</w:t>
      </w:r>
      <w:bookmarkEnd w:id="189"/>
      <w:r w:rsidRPr="0057426B">
        <w:rPr>
          <w:sz w:val="22"/>
          <w:lang w:val="en-US"/>
        </w:rPr>
        <w:t xml:space="preserve"> </w:t>
      </w:r>
    </w:p>
    <w:p w:rsidR="008025EB" w:rsidRPr="0057426B" w:rsidRDefault="0057426B" w:rsidP="0057426B">
      <w:pPr>
        <w:pStyle w:val="Caption"/>
        <w:jc w:val="center"/>
        <w:rPr>
          <w:sz w:val="22"/>
        </w:rPr>
      </w:pPr>
      <w:r w:rsidRPr="0057426B">
        <w:rPr>
          <w:sz w:val="22"/>
          <w:lang w:val="en-US"/>
        </w:rPr>
        <w:t>preprocessed image</w:t>
      </w:r>
    </w:p>
    <w:p w:rsidR="00F52470" w:rsidRDefault="00F52470" w:rsidP="00F52470">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dan  garis oranye yang menunjukkan akurasi validasi masih cukup jauh dari angka 1.00. Nilai akurasi pelatihan yang diperoleh pada </w:t>
      </w:r>
      <w:r w:rsidRPr="00BE7488">
        <w:rPr>
          <w:i/>
          <w:lang w:val="en-US"/>
        </w:rPr>
        <w:t>epoch</w:t>
      </w:r>
      <w:r>
        <w:rPr>
          <w:lang w:val="en-US"/>
        </w:rPr>
        <w:t xml:space="preserve"> ke-50 sebesar 0.6233, sedangkan nilai akurasi validasi yang diperoleh pada </w:t>
      </w:r>
      <w:r w:rsidRPr="00BE7488">
        <w:rPr>
          <w:i/>
          <w:lang w:val="en-US"/>
        </w:rPr>
        <w:t xml:space="preserve">epoch </w:t>
      </w:r>
      <w:r>
        <w:rPr>
          <w:lang w:val="en-US"/>
        </w:rPr>
        <w:t xml:space="preserve">ke-50 sebesar 0.3571. Oleh karena nilai akurasi pelatihan dan nilai akurasi validasi masih jauh dari angka 1.00 dan keduanya berada pada interval yang cukup jauh, maka dapat disimpulkan bahwa akurasi pelatihan dan akurasi validasi pada klasifikasi </w:t>
      </w:r>
      <w:r>
        <w:rPr>
          <w:i/>
          <w:lang w:val="en-US"/>
        </w:rPr>
        <w:t>mortality</w:t>
      </w:r>
      <w:r>
        <w:rPr>
          <w:lang w:val="en-US"/>
        </w:rPr>
        <w:t xml:space="preserve"> dengan arsitektur </w:t>
      </w:r>
      <w:r>
        <w:rPr>
          <w:i/>
          <w:lang w:val="en-US"/>
        </w:rPr>
        <w:t>ResNet50</w:t>
      </w:r>
      <w:r>
        <w:rPr>
          <w:lang w:val="en-US"/>
        </w:rPr>
        <w:t xml:space="preserve"> dan </w:t>
      </w:r>
      <w:r>
        <w:rPr>
          <w:i/>
          <w:lang w:val="en-US"/>
        </w:rPr>
        <w:t xml:space="preserve">dataset preprocessed </w:t>
      </w:r>
      <w:r w:rsidRPr="00BC0463">
        <w:rPr>
          <w:i/>
          <w:lang w:val="en-US"/>
        </w:rPr>
        <w:t>image</w:t>
      </w:r>
      <w:r>
        <w:rPr>
          <w:lang w:val="en-US"/>
        </w:rPr>
        <w:t xml:space="preserve"> memiliki kondisi yang kurang baik atau disebut dengan kondisi </w:t>
      </w:r>
      <w:r>
        <w:rPr>
          <w:i/>
          <w:lang w:val="en-US"/>
        </w:rPr>
        <w:t>over</w:t>
      </w:r>
      <w:r w:rsidRPr="00BC0463">
        <w:rPr>
          <w:i/>
          <w:lang w:val="en-US"/>
        </w:rPr>
        <w:t>fi</w:t>
      </w:r>
      <w:r w:rsidR="0057426B">
        <w:rPr>
          <w:i/>
          <w:lang w:val="en-US"/>
        </w:rPr>
        <w:t>t</w:t>
      </w:r>
      <w:r w:rsidRPr="00BC0463">
        <w:rPr>
          <w:i/>
          <w:lang w:val="en-US"/>
        </w:rPr>
        <w:t>t</w:t>
      </w:r>
      <w:r w:rsidR="0057426B">
        <w:rPr>
          <w:i/>
          <w:lang w:val="en-US"/>
        </w:rPr>
        <w:t>ing</w:t>
      </w:r>
      <w:r>
        <w:rPr>
          <w:lang w:val="en-US"/>
        </w:rPr>
        <w:t>.</w:t>
      </w:r>
    </w:p>
    <w:p w:rsidR="00F52470" w:rsidRDefault="00F52470" w:rsidP="00F52470">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sidR="008B78A3">
        <w:rPr>
          <w:lang w:val="en-US"/>
        </w:rPr>
        <w:t>) validasi dapat</w:t>
      </w:r>
      <w:r>
        <w:rPr>
          <w:lang w:val="en-US"/>
        </w:rPr>
        <w:t xml:space="preserve"> dilihat pada </w:t>
      </w:r>
      <w:r w:rsidR="00722190">
        <w:rPr>
          <w:lang w:val="en-US"/>
        </w:rPr>
        <w:fldChar w:fldCharType="begin"/>
      </w:r>
      <w:r w:rsidR="00722190">
        <w:rPr>
          <w:lang w:val="en-US"/>
        </w:rPr>
        <w:instrText xml:space="preserve"> REF _Ref80948493 \h </w:instrText>
      </w:r>
      <w:r w:rsidR="00722190">
        <w:rPr>
          <w:lang w:val="en-US"/>
        </w:rPr>
      </w:r>
      <w:r w:rsidR="00722190">
        <w:rPr>
          <w:lang w:val="en-US"/>
        </w:rPr>
        <w:fldChar w:fldCharType="separate"/>
      </w:r>
      <w:r w:rsidR="00722190" w:rsidRPr="0057426B">
        <w:rPr>
          <w:sz w:val="22"/>
        </w:rPr>
        <w:t xml:space="preserve">Gambar </w:t>
      </w:r>
      <w:r w:rsidR="00722190">
        <w:rPr>
          <w:noProof/>
          <w:sz w:val="22"/>
        </w:rPr>
        <w:t>4</w:t>
      </w:r>
      <w:r w:rsidR="00722190">
        <w:rPr>
          <w:sz w:val="22"/>
        </w:rPr>
        <w:t>.</w:t>
      </w:r>
      <w:r w:rsidR="00722190">
        <w:rPr>
          <w:noProof/>
          <w:sz w:val="22"/>
        </w:rPr>
        <w:t>41</w:t>
      </w:r>
      <w:r w:rsidR="00722190">
        <w:rPr>
          <w:lang w:val="en-US"/>
        </w:rPr>
        <w:fldChar w:fldCharType="end"/>
      </w:r>
    </w:p>
    <w:p w:rsidR="0057426B" w:rsidRDefault="00FE498C" w:rsidP="0057426B">
      <w:pPr>
        <w:pStyle w:val="TEUnsoed-TextBodyspasi2"/>
        <w:keepNext/>
      </w:pPr>
      <w:r>
        <w:rPr>
          <w:noProof/>
          <w:lang w:val="en-US" w:eastAsia="en-US" w:bidi="ar-SA"/>
        </w:rPr>
        <w:drawing>
          <wp:inline distT="0" distB="0" distL="0" distR="0" wp14:anchorId="0ACC1E7D" wp14:editId="53BA51BD">
            <wp:extent cx="3848735" cy="2902585"/>
            <wp:effectExtent l="0" t="0" r="0" b="0"/>
            <wp:docPr id="40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48735" cy="2902585"/>
                    </a:xfrm>
                    <a:prstGeom prst="rect">
                      <a:avLst/>
                    </a:prstGeom>
                    <a:noFill/>
                    <a:ln>
                      <a:noFill/>
                    </a:ln>
                  </pic:spPr>
                </pic:pic>
              </a:graphicData>
            </a:graphic>
          </wp:inline>
        </w:drawing>
      </w:r>
    </w:p>
    <w:p w:rsidR="00F52470" w:rsidRPr="0057426B" w:rsidRDefault="0057426B" w:rsidP="0057426B">
      <w:pPr>
        <w:pStyle w:val="Caption"/>
        <w:jc w:val="center"/>
        <w:rPr>
          <w:sz w:val="22"/>
          <w:lang w:val="en-US"/>
        </w:rPr>
      </w:pPr>
      <w:bookmarkStart w:id="190" w:name="_Ref80948493"/>
      <w:bookmarkStart w:id="191" w:name="_Toc83471369"/>
      <w:r w:rsidRPr="0057426B">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41</w:t>
      </w:r>
      <w:r w:rsidR="00722190">
        <w:rPr>
          <w:sz w:val="22"/>
        </w:rPr>
        <w:fldChar w:fldCharType="end"/>
      </w:r>
      <w:bookmarkEnd w:id="190"/>
      <w:r w:rsidRPr="0057426B">
        <w:rPr>
          <w:sz w:val="22"/>
          <w:lang w:val="en-US"/>
        </w:rPr>
        <w:t xml:space="preserve"> Kurva kesalahan pelatihan dan validasi mortality ResNet50 preprocessed image</w:t>
      </w:r>
      <w:bookmarkEnd w:id="191"/>
    </w:p>
    <w:p w:rsidR="00F52470" w:rsidRDefault="00F52470" w:rsidP="00F52470">
      <w:pPr>
        <w:pStyle w:val="TEUnsoed-TextBodyspasi2"/>
        <w:rPr>
          <w:lang w:val="en-US"/>
        </w:rPr>
      </w:pPr>
      <w:r>
        <w:rPr>
          <w:lang w:val="en-US"/>
        </w:rPr>
        <w:t>Kurva kesalahan (</w:t>
      </w:r>
      <w:r w:rsidRPr="00BE7488">
        <w:rPr>
          <w:i/>
          <w:lang w:val="en-US"/>
        </w:rPr>
        <w:t>loss</w:t>
      </w:r>
      <w:r>
        <w:rPr>
          <w:lang w:val="en-US"/>
        </w:rPr>
        <w:t>) di</w:t>
      </w:r>
      <w:r w:rsidR="00D24173">
        <w:rPr>
          <w:lang w:val="en-US"/>
        </w:rPr>
        <w:t xml:space="preserve"> </w:t>
      </w:r>
      <w:r>
        <w:rPr>
          <w:lang w:val="en-US"/>
        </w:rPr>
        <w:t xml:space="preserve">atas menunjukkan bahwa nilai kesalahan pelatihan (garis biru) </w:t>
      </w:r>
      <w:r w:rsidR="00D24173">
        <w:rPr>
          <w:lang w:val="en-US"/>
        </w:rPr>
        <w:t>dan</w:t>
      </w:r>
      <w:r>
        <w:rPr>
          <w:lang w:val="en-US"/>
        </w:rPr>
        <w:t xml:space="preserve"> nilai kesalahan validasi masih jauh dari nilai 0.00. Nilai kesalahan pelatihan yang diperoleh pada </w:t>
      </w:r>
      <w:r w:rsidRPr="00BE7488">
        <w:rPr>
          <w:i/>
          <w:lang w:val="en-US"/>
        </w:rPr>
        <w:t>epoch</w:t>
      </w:r>
      <w:r w:rsidR="00D24173">
        <w:rPr>
          <w:lang w:val="en-US"/>
        </w:rPr>
        <w:t xml:space="preserve"> ke-50 sebesar 0.085</w:t>
      </w:r>
      <w:r>
        <w:rPr>
          <w:lang w:val="en-US"/>
        </w:rPr>
        <w:t>2 dan nilai kesalahan validasi yang diperoleh pada</w:t>
      </w:r>
      <w:r w:rsidRPr="00BE7488">
        <w:rPr>
          <w:i/>
          <w:lang w:val="en-US"/>
        </w:rPr>
        <w:t xml:space="preserve"> epoch</w:t>
      </w:r>
      <w:r w:rsidR="00D24173">
        <w:rPr>
          <w:lang w:val="en-US"/>
        </w:rPr>
        <w:t xml:space="preserve"> ke-50 sebesar 1.2999</w:t>
      </w:r>
      <w:r>
        <w:rPr>
          <w:lang w:val="en-US"/>
        </w:rPr>
        <w:t xml:space="preserve">. Oleh karena nilai kesalahan validasi </w:t>
      </w:r>
      <w:r w:rsidR="00D24173">
        <w:rPr>
          <w:lang w:val="en-US"/>
        </w:rPr>
        <w:t>dan</w:t>
      </w:r>
      <w:r>
        <w:rPr>
          <w:lang w:val="en-US"/>
        </w:rPr>
        <w:t xml:space="preserve"> nilai kesalahan pelatihan</w:t>
      </w:r>
      <w:r w:rsidR="00D24173">
        <w:rPr>
          <w:lang w:val="en-US"/>
        </w:rPr>
        <w:t xml:space="preserve"> masih jauh dari nilai 0.00,</w:t>
      </w:r>
      <w:r>
        <w:rPr>
          <w:lang w:val="en-US"/>
        </w:rPr>
        <w:t xml:space="preserve"> maka dapat disimpulkan bahwa akurasi pelatihan dan akurasi validasi pada klasifikasi </w:t>
      </w:r>
      <w:r>
        <w:rPr>
          <w:i/>
          <w:lang w:val="en-US"/>
        </w:rPr>
        <w:t>mortality</w:t>
      </w:r>
      <w:r w:rsidRPr="004B166A">
        <w:rPr>
          <w:i/>
          <w:lang w:val="en-US"/>
        </w:rPr>
        <w:t xml:space="preserve"> </w:t>
      </w:r>
      <w:r>
        <w:rPr>
          <w:lang w:val="en-US"/>
        </w:rPr>
        <w:t xml:space="preserve">dengan arsitektur </w:t>
      </w:r>
      <w:r>
        <w:rPr>
          <w:i/>
          <w:lang w:val="en-US"/>
        </w:rPr>
        <w:t>ResNet50</w:t>
      </w:r>
      <w:r>
        <w:rPr>
          <w:lang w:val="en-US"/>
        </w:rPr>
        <w:t xml:space="preserve"> yang menggunakan dataset citra </w:t>
      </w:r>
      <w:r w:rsidR="008B78A3">
        <w:rPr>
          <w:i/>
          <w:lang w:val="en-US"/>
        </w:rPr>
        <w:t>preprocessed</w:t>
      </w:r>
      <w:r>
        <w:rPr>
          <w:lang w:val="en-US"/>
        </w:rPr>
        <w:t xml:space="preserve"> memiliki kondisi yang kurang b</w:t>
      </w:r>
      <w:r w:rsidR="00D24173">
        <w:rPr>
          <w:lang w:val="en-US"/>
        </w:rPr>
        <w:t>aik</w:t>
      </w:r>
      <w:r>
        <w:rPr>
          <w:lang w:val="en-US"/>
        </w:rPr>
        <w:t>.</w:t>
      </w:r>
    </w:p>
    <w:p w:rsidR="00F52470" w:rsidRDefault="00F52470" w:rsidP="00F52470">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_Ref80948612 \h </w:instrText>
      </w:r>
      <w:r w:rsidR="00722190">
        <w:rPr>
          <w:lang w:val="en-US"/>
        </w:rPr>
      </w:r>
      <w:r w:rsidR="00722190">
        <w:rPr>
          <w:lang w:val="en-US"/>
        </w:rPr>
        <w:fldChar w:fldCharType="separate"/>
      </w:r>
      <w:r w:rsidR="00722190" w:rsidRPr="0057426B">
        <w:rPr>
          <w:sz w:val="22"/>
        </w:rPr>
        <w:t xml:space="preserve">Gambar </w:t>
      </w:r>
      <w:r w:rsidR="00722190">
        <w:rPr>
          <w:noProof/>
          <w:sz w:val="22"/>
        </w:rPr>
        <w:t>4</w:t>
      </w:r>
      <w:r w:rsidR="00722190">
        <w:rPr>
          <w:sz w:val="22"/>
        </w:rPr>
        <w:t>.</w:t>
      </w:r>
      <w:r w:rsidR="00722190">
        <w:rPr>
          <w:noProof/>
          <w:sz w:val="22"/>
        </w:rPr>
        <w:t>42</w:t>
      </w:r>
      <w:r w:rsidR="00722190">
        <w:rPr>
          <w:lang w:val="en-US"/>
        </w:rPr>
        <w:fldChar w:fldCharType="end"/>
      </w:r>
    </w:p>
    <w:p w:rsidR="0057426B" w:rsidRDefault="00FE498C" w:rsidP="0057426B">
      <w:pPr>
        <w:pStyle w:val="TEUnsoed-TextBodyspasi2"/>
        <w:keepNext/>
        <w:ind w:firstLine="0"/>
        <w:jc w:val="center"/>
      </w:pPr>
      <w:r>
        <w:rPr>
          <w:noProof/>
          <w:lang w:val="en-US" w:eastAsia="en-US" w:bidi="ar-SA"/>
        </w:rPr>
        <w:drawing>
          <wp:inline distT="0" distB="0" distL="0" distR="0" wp14:anchorId="2DDE9F92" wp14:editId="509C6AB2">
            <wp:extent cx="4242435" cy="3476625"/>
            <wp:effectExtent l="0" t="0" r="0" b="0"/>
            <wp:docPr id="40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2435" cy="3476625"/>
                    </a:xfrm>
                    <a:prstGeom prst="rect">
                      <a:avLst/>
                    </a:prstGeom>
                    <a:noFill/>
                    <a:ln>
                      <a:noFill/>
                    </a:ln>
                  </pic:spPr>
                </pic:pic>
              </a:graphicData>
            </a:graphic>
          </wp:inline>
        </w:drawing>
      </w:r>
    </w:p>
    <w:p w:rsidR="00D24173" w:rsidRPr="0057426B" w:rsidRDefault="0057426B" w:rsidP="0057426B">
      <w:pPr>
        <w:pStyle w:val="Caption"/>
        <w:jc w:val="center"/>
        <w:rPr>
          <w:sz w:val="22"/>
          <w:lang w:val="en-US"/>
        </w:rPr>
      </w:pPr>
      <w:bookmarkStart w:id="192" w:name="_Ref80948612"/>
      <w:bookmarkStart w:id="193" w:name="_Toc83471370"/>
      <w:r w:rsidRPr="0057426B">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42</w:t>
      </w:r>
      <w:r w:rsidR="00722190">
        <w:rPr>
          <w:sz w:val="22"/>
        </w:rPr>
        <w:fldChar w:fldCharType="end"/>
      </w:r>
      <w:bookmarkEnd w:id="192"/>
      <w:r w:rsidRPr="0057426B">
        <w:rPr>
          <w:sz w:val="22"/>
          <w:lang w:val="en-US"/>
        </w:rPr>
        <w:t xml:space="preserve"> Confusion matrix mortality ResNet50 preprocessed image</w:t>
      </w:r>
      <w:bookmarkEnd w:id="193"/>
    </w:p>
    <w:p w:rsidR="00D24173" w:rsidRDefault="00D24173" w:rsidP="00D24173">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_Ref80948612 \h </w:instrText>
      </w:r>
      <w:r w:rsidR="00722190">
        <w:rPr>
          <w:lang w:val="en-US"/>
        </w:rPr>
      </w:r>
      <w:r w:rsidR="00722190">
        <w:rPr>
          <w:lang w:val="en-US"/>
        </w:rPr>
        <w:fldChar w:fldCharType="separate"/>
      </w:r>
      <w:r w:rsidR="00722190" w:rsidRPr="0057426B">
        <w:rPr>
          <w:sz w:val="22"/>
        </w:rPr>
        <w:t xml:space="preserve">Gambar </w:t>
      </w:r>
      <w:r w:rsidR="00722190">
        <w:rPr>
          <w:noProof/>
          <w:sz w:val="22"/>
        </w:rPr>
        <w:t>4</w:t>
      </w:r>
      <w:r w:rsidR="00722190">
        <w:rPr>
          <w:sz w:val="22"/>
        </w:rPr>
        <w:t>.</w:t>
      </w:r>
      <w:r w:rsidR="00722190">
        <w:rPr>
          <w:noProof/>
          <w:sz w:val="22"/>
        </w:rPr>
        <w:t>42</w:t>
      </w:r>
      <w:r w:rsidR="00722190">
        <w:rPr>
          <w:lang w:val="en-US"/>
        </w:rPr>
        <w:fldChar w:fldCharType="end"/>
      </w:r>
      <w:r>
        <w:rPr>
          <w:lang w:val="en-US"/>
        </w:rPr>
        <w:t xml:space="preserve"> dapat diketahui garis y menunjukkan label sesungguhnya sedangkan garis x menunjukkan label prediksi. Pada label </w:t>
      </w:r>
      <w:r w:rsidRPr="004B166A">
        <w:rPr>
          <w:i/>
          <w:lang w:val="en-US"/>
        </w:rPr>
        <w:t xml:space="preserve">Cured </w:t>
      </w:r>
      <w:r>
        <w:rPr>
          <w:lang w:val="en-US"/>
        </w:rPr>
        <w:t xml:space="preserve">terdapat 75 citra yang diprediksi benar untuk label </w:t>
      </w:r>
      <w:r w:rsidRPr="004B166A">
        <w:rPr>
          <w:i/>
          <w:lang w:val="en-US"/>
        </w:rPr>
        <w:t>Cured</w:t>
      </w:r>
      <w:r>
        <w:rPr>
          <w:lang w:val="en-US"/>
        </w:rPr>
        <w:t xml:space="preserve">, 13 citra diprediksi benar untuk label </w:t>
      </w:r>
      <w:r w:rsidRPr="004B166A">
        <w:rPr>
          <w:i/>
          <w:lang w:val="en-US"/>
        </w:rPr>
        <w:t>Deceased</w:t>
      </w:r>
      <w:r>
        <w:rPr>
          <w:lang w:val="en-US"/>
        </w:rPr>
        <w:t xml:space="preserve">, dan 26 citra diprediksi benar untuk label </w:t>
      </w:r>
      <w:r w:rsidRPr="00EC5E5C">
        <w:rPr>
          <w:i/>
          <w:lang w:val="en-US"/>
        </w:rPr>
        <w:t>Unknown</w:t>
      </w:r>
      <w:r>
        <w:rPr>
          <w:lang w:val="en-US"/>
        </w:rPr>
        <w:t xml:space="preserve">. Artinya tingkat kebenaran pada label </w:t>
      </w:r>
      <w:r w:rsidRPr="00EC5E5C">
        <w:rPr>
          <w:i/>
          <w:lang w:val="en-US"/>
        </w:rPr>
        <w:t>Cured</w:t>
      </w:r>
      <w:r>
        <w:rPr>
          <w:lang w:val="en-US"/>
        </w:rPr>
        <w:t xml:space="preserve"> sebesar 75 dari 114 citra pengujian dan tingkat kesalahannya yaitu sebanyak 39 dari 114 citra pengujian. Kemudian untuk label </w:t>
      </w:r>
      <w:r w:rsidRPr="00EC5E5C">
        <w:rPr>
          <w:i/>
          <w:lang w:val="en-US"/>
        </w:rPr>
        <w:t>Deceased</w:t>
      </w:r>
      <w:r>
        <w:rPr>
          <w:lang w:val="en-US"/>
        </w:rPr>
        <w:t xml:space="preserve"> terdapat 22 citra yang diprediksi benar untuk label </w:t>
      </w:r>
      <w:r w:rsidRPr="00EC5E5C">
        <w:rPr>
          <w:i/>
          <w:lang w:val="en-US"/>
        </w:rPr>
        <w:t>Cured</w:t>
      </w:r>
      <w:r>
        <w:rPr>
          <w:lang w:val="en-US"/>
        </w:rPr>
        <w:t xml:space="preserve">, 46 citra diprediksi benar untuk label </w:t>
      </w:r>
      <w:r w:rsidRPr="00EC5E5C">
        <w:rPr>
          <w:i/>
          <w:lang w:val="en-US"/>
        </w:rPr>
        <w:t>Deceased</w:t>
      </w:r>
      <w:r>
        <w:rPr>
          <w:lang w:val="en-US"/>
        </w:rPr>
        <w:t xml:space="preserve">, dan 32 citra diprediksi benar untuk label </w:t>
      </w:r>
      <w:r w:rsidRPr="00EC5E5C">
        <w:rPr>
          <w:i/>
          <w:lang w:val="en-US"/>
        </w:rPr>
        <w:t>Unknown</w:t>
      </w:r>
      <w:r>
        <w:rPr>
          <w:lang w:val="en-US"/>
        </w:rPr>
        <w:t xml:space="preserve">. Artinya tingkat kebenaran pada label </w:t>
      </w:r>
      <w:r w:rsidRPr="00EC5E5C">
        <w:rPr>
          <w:i/>
          <w:lang w:val="en-US"/>
        </w:rPr>
        <w:t>Deceased</w:t>
      </w:r>
      <w:r>
        <w:rPr>
          <w:lang w:val="en-US"/>
        </w:rPr>
        <w:t xml:space="preserve"> sebesar 46 dari 100 citra pengujian dan tingkat kesalahannya yaitu sebanyak 54 dari 100 citra pengujian. Sedangkan untuk label Unknown terdapat 32 citra yang diprediksi benar untuk label </w:t>
      </w:r>
      <w:r w:rsidRPr="00EC5E5C">
        <w:rPr>
          <w:i/>
          <w:lang w:val="en-US"/>
        </w:rPr>
        <w:t>Cured</w:t>
      </w:r>
      <w:r>
        <w:rPr>
          <w:lang w:val="en-US"/>
        </w:rPr>
        <w:t xml:space="preserve">, 12 citra diprediksi benar untuk label </w:t>
      </w:r>
      <w:r w:rsidRPr="00EC5E5C">
        <w:rPr>
          <w:i/>
          <w:lang w:val="en-US"/>
        </w:rPr>
        <w:t>Deceased</w:t>
      </w:r>
      <w:r>
        <w:rPr>
          <w:lang w:val="en-US"/>
        </w:rPr>
        <w:t xml:space="preserve">, dan 59 citra diprediksi benar untuk label </w:t>
      </w:r>
      <w:r w:rsidRPr="00EC5E5C">
        <w:rPr>
          <w:i/>
          <w:lang w:val="en-US"/>
        </w:rPr>
        <w:t>Unknown</w:t>
      </w:r>
      <w:r>
        <w:rPr>
          <w:lang w:val="en-US"/>
        </w:rPr>
        <w:t xml:space="preserve">. Artinya tingkat kebenaran pada label </w:t>
      </w:r>
      <w:r w:rsidR="0057426B" w:rsidRPr="0057426B">
        <w:rPr>
          <w:i/>
          <w:lang w:val="en-US"/>
        </w:rPr>
        <w:t>Unknown</w:t>
      </w:r>
      <w:r>
        <w:rPr>
          <w:lang w:val="en-US"/>
        </w:rPr>
        <w:t xml:space="preserve"> sebesar 59 dari 103 citra pengujian dan tingkat kesalahannya yaitu sebanyak 44 dari 103 citra pengujian.</w:t>
      </w:r>
    </w:p>
    <w:p w:rsidR="00D24173" w:rsidRDefault="00D24173" w:rsidP="00D24173">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D24173" w:rsidRDefault="00D24173" w:rsidP="00F4249A">
      <w:pPr>
        <w:pStyle w:val="TEUnsoed-TextBodyspasi2"/>
        <w:numPr>
          <w:ilvl w:val="6"/>
          <w:numId w:val="8"/>
        </w:numPr>
        <w:tabs>
          <w:tab w:val="left" w:pos="1710"/>
        </w:tabs>
        <w:ind w:left="1440"/>
        <w:rPr>
          <w:lang w:val="en-US"/>
        </w:rPr>
      </w:pPr>
      <w:r>
        <w:rPr>
          <w:lang w:val="en-US"/>
        </w:rPr>
        <w:t>Akurasi</w:t>
      </w:r>
    </w:p>
    <w:p w:rsidR="00D24173" w:rsidRDefault="00D24173" w:rsidP="00D24173">
      <w:pPr>
        <w:pStyle w:val="TEUnsoed-TextBodyspasi2"/>
        <w:numPr>
          <w:ilvl w:val="0"/>
          <w:numId w:val="16"/>
        </w:numPr>
        <w:rPr>
          <w:lang w:val="en-US"/>
        </w:rPr>
      </w:pPr>
      <w:r>
        <w:rPr>
          <w:lang w:val="en-US"/>
        </w:rPr>
        <w:t xml:space="preserve">Akurasi </w:t>
      </w:r>
      <w:r w:rsidRPr="007D6876">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D24173" w:rsidRPr="00FE498C" w:rsidRDefault="00FE498C" w:rsidP="00F4249A">
      <w:pPr>
        <w:pStyle w:val="TEUnsoed-TextBodyspasi2"/>
        <w:ind w:left="1800" w:firstLine="0"/>
        <w:jc w:val="center"/>
        <w:rPr>
          <w:lang w:val="en-US"/>
        </w:rPr>
      </w:pPr>
      <m:oMathPara>
        <m:oMath>
          <m:r>
            <w:rPr>
              <w:rFonts w:ascii="Cambria Math" w:hAnsi="Cambria Math"/>
              <w:lang w:val="en-US"/>
            </w:rPr>
            <m:t>Akura</m:t>
          </m:r>
          <m:r>
            <w:rPr>
              <w:rFonts w:ascii="Cambria Math" w:hAnsi="Cambria Math"/>
              <w:lang w:val="en-US"/>
            </w:rPr>
            <m:t xml:space="preserve">si Cured= </m:t>
          </m:r>
          <m:f>
            <m:fPr>
              <m:ctrlPr>
                <w:rPr>
                  <w:rFonts w:ascii="Cambria Math" w:hAnsi="Cambria Math"/>
                  <w:i/>
                  <w:lang w:val="en-US"/>
                </w:rPr>
              </m:ctrlPr>
            </m:fPr>
            <m:num>
              <m:r>
                <w:rPr>
                  <w:rFonts w:ascii="Cambria Math" w:hAnsi="Cambria Math"/>
                  <w:lang w:val="en-US"/>
                </w:rPr>
                <m:t>224</m:t>
              </m:r>
            </m:num>
            <m:den>
              <m:r>
                <w:rPr>
                  <w:rFonts w:ascii="Cambria Math" w:hAnsi="Cambria Math"/>
                  <w:lang w:val="en-US"/>
                </w:rPr>
                <m:t>317</m:t>
              </m:r>
            </m:den>
          </m:f>
        </m:oMath>
      </m:oMathPara>
    </w:p>
    <w:p w:rsidR="00D24173" w:rsidRPr="00FE498C" w:rsidRDefault="00FE498C" w:rsidP="00F4249A">
      <w:pPr>
        <w:pStyle w:val="TEUnsoed-TextBodyspasi2"/>
        <w:ind w:left="1800" w:firstLine="0"/>
        <w:jc w:val="center"/>
        <w:rPr>
          <w:lang w:val="en-US"/>
        </w:rPr>
      </w:pPr>
      <m:oMathPara>
        <m:oMath>
          <m:r>
            <w:rPr>
              <w:rFonts w:ascii="Cambria Math" w:hAnsi="Cambria Math"/>
              <w:lang w:val="en-US"/>
            </w:rPr>
            <m:t>Akurasi Cured= 0.71</m:t>
          </m:r>
        </m:oMath>
      </m:oMathPara>
    </w:p>
    <w:p w:rsidR="00D24173" w:rsidRDefault="00D24173" w:rsidP="00D24173">
      <w:pPr>
        <w:pStyle w:val="TEUnsoed-TextBodyspasi2"/>
        <w:numPr>
          <w:ilvl w:val="0"/>
          <w:numId w:val="16"/>
        </w:numPr>
        <w:rPr>
          <w:lang w:val="en-US"/>
        </w:rPr>
      </w:pPr>
      <w:r>
        <w:rPr>
          <w:lang w:val="en-US"/>
        </w:rPr>
        <w:t xml:space="preserve">Akurasi </w:t>
      </w:r>
      <w:r w:rsidRPr="007D6876">
        <w:rPr>
          <w:i/>
          <w:lang w:val="en-US"/>
        </w:rPr>
        <w:t>Deceased</w:t>
      </w:r>
    </w:p>
    <w:p w:rsidR="00D24173" w:rsidRPr="00FE498C" w:rsidRDefault="00FE498C" w:rsidP="00F4249A">
      <w:pPr>
        <w:pStyle w:val="TEUnsoed-TextBodyspasi2"/>
        <w:ind w:left="1800" w:firstLine="0"/>
        <w:jc w:val="center"/>
        <w:rPr>
          <w:lang w:val="en-US"/>
        </w:rPr>
      </w:pPr>
      <m:oMathPara>
        <m:oMath>
          <m:r>
            <w:rPr>
              <w:rFonts w:ascii="Cambria Math" w:hAnsi="Cambria Math"/>
              <w:lang w:val="en-US"/>
            </w:rPr>
            <m:t xml:space="preserve">Akurasi Deceased= </m:t>
          </m:r>
          <m:f>
            <m:fPr>
              <m:ctrlPr>
                <w:rPr>
                  <w:rFonts w:ascii="Cambria Math" w:hAnsi="Cambria Math"/>
                  <w:i/>
                  <w:lang w:val="en-US"/>
                </w:rPr>
              </m:ctrlPr>
            </m:fPr>
            <m:num>
              <m:r>
                <w:rPr>
                  <w:rFonts w:ascii="Cambria Math" w:hAnsi="Cambria Math"/>
                  <w:lang w:val="en-US"/>
                </w:rPr>
                <m:t>238</m:t>
              </m:r>
            </m:num>
            <m:den>
              <m:r>
                <w:rPr>
                  <w:rFonts w:ascii="Cambria Math" w:hAnsi="Cambria Math"/>
                  <w:lang w:val="en-US"/>
                </w:rPr>
                <m:t>317</m:t>
              </m:r>
            </m:den>
          </m:f>
        </m:oMath>
      </m:oMathPara>
    </w:p>
    <w:p w:rsidR="00D24173" w:rsidRPr="00FE498C" w:rsidRDefault="00FE498C" w:rsidP="00F4249A">
      <w:pPr>
        <w:pStyle w:val="TEUnsoed-TextBodyspasi2"/>
        <w:ind w:left="1800" w:firstLine="0"/>
        <w:jc w:val="center"/>
        <w:rPr>
          <w:lang w:val="en-US"/>
        </w:rPr>
      </w:pPr>
      <m:oMathPara>
        <m:oMath>
          <m:r>
            <w:rPr>
              <w:rFonts w:ascii="Cambria Math" w:hAnsi="Cambria Math"/>
              <w:lang w:val="en-US"/>
            </w:rPr>
            <m:t>Akurasi Deceased= 0.76</m:t>
          </m:r>
        </m:oMath>
      </m:oMathPara>
    </w:p>
    <w:p w:rsidR="00D24173" w:rsidRDefault="00D24173" w:rsidP="00D24173">
      <w:pPr>
        <w:pStyle w:val="TEUnsoed-TextBodyspasi2"/>
        <w:numPr>
          <w:ilvl w:val="0"/>
          <w:numId w:val="16"/>
        </w:numPr>
        <w:rPr>
          <w:lang w:val="en-US"/>
        </w:rPr>
      </w:pPr>
      <w:r>
        <w:rPr>
          <w:lang w:val="en-US"/>
        </w:rPr>
        <w:t xml:space="preserve">Akurasi </w:t>
      </w:r>
      <w:r w:rsidRPr="007D6876">
        <w:rPr>
          <w:i/>
          <w:lang w:val="en-US"/>
        </w:rPr>
        <w:t>Unknown</w:t>
      </w:r>
    </w:p>
    <w:p w:rsidR="00D24173" w:rsidRPr="00FE498C" w:rsidRDefault="00FE498C" w:rsidP="00F4249A">
      <w:pPr>
        <w:pStyle w:val="TEUnsoed-TextBodyspasi2"/>
        <w:ind w:left="1800" w:firstLine="0"/>
        <w:jc w:val="center"/>
        <w:rPr>
          <w:lang w:val="en-US"/>
        </w:rPr>
      </w:pPr>
      <m:oMathPara>
        <m:oMath>
          <m:r>
            <w:rPr>
              <w:rFonts w:ascii="Cambria Math" w:hAnsi="Cambria Math"/>
              <w:lang w:val="en-US"/>
            </w:rPr>
            <m:t xml:space="preserve">Akurasi Unknown= </m:t>
          </m:r>
          <m:f>
            <m:fPr>
              <m:ctrlPr>
                <w:rPr>
                  <w:rFonts w:ascii="Cambria Math" w:hAnsi="Cambria Math"/>
                  <w:i/>
                  <w:lang w:val="en-US"/>
                </w:rPr>
              </m:ctrlPr>
            </m:fPr>
            <m:num>
              <m:r>
                <w:rPr>
                  <w:rFonts w:ascii="Cambria Math" w:hAnsi="Cambria Math"/>
                  <w:lang w:val="en-US"/>
                </w:rPr>
                <m:t>215</m:t>
              </m:r>
            </m:num>
            <m:den>
              <m:r>
                <w:rPr>
                  <w:rFonts w:ascii="Cambria Math" w:hAnsi="Cambria Math"/>
                  <w:lang w:val="en-US"/>
                </w:rPr>
                <m:t>317</m:t>
              </m:r>
            </m:den>
          </m:f>
        </m:oMath>
      </m:oMathPara>
    </w:p>
    <w:p w:rsidR="00D24173" w:rsidRPr="00FE498C" w:rsidRDefault="00FE498C" w:rsidP="00F4249A">
      <w:pPr>
        <w:pStyle w:val="TEUnsoed-TextBodyspasi2"/>
        <w:ind w:left="1800" w:firstLine="0"/>
        <w:jc w:val="center"/>
        <w:rPr>
          <w:lang w:val="en-US"/>
        </w:rPr>
      </w:pPr>
      <m:oMathPara>
        <m:oMath>
          <m:r>
            <w:rPr>
              <w:rFonts w:ascii="Cambria Math" w:hAnsi="Cambria Math"/>
              <w:lang w:val="en-US"/>
            </w:rPr>
            <m:t>Akurasi Unknown=0.68</m:t>
          </m:r>
        </m:oMath>
      </m:oMathPara>
    </w:p>
    <w:p w:rsidR="00D24173" w:rsidRDefault="00D24173" w:rsidP="00D24173">
      <w:pPr>
        <w:pStyle w:val="TEUnsoed-TextBodyspasi2"/>
        <w:numPr>
          <w:ilvl w:val="0"/>
          <w:numId w:val="16"/>
        </w:numPr>
        <w:rPr>
          <w:lang w:val="en-US"/>
        </w:rPr>
      </w:pPr>
      <w:r>
        <w:rPr>
          <w:lang w:val="en-US"/>
        </w:rPr>
        <w:t>Makro akurasi</w:t>
      </w:r>
    </w:p>
    <w:p w:rsidR="00D24173" w:rsidRPr="00FE498C" w:rsidRDefault="00FE498C" w:rsidP="00F4249A">
      <w:pPr>
        <w:pStyle w:val="TEUnsoed-TextBodyspasi2"/>
        <w:ind w:left="1800" w:firstLine="0"/>
        <w:jc w:val="center"/>
        <w:rPr>
          <w:lang w:val="en-US"/>
        </w:rPr>
      </w:pPr>
      <m:oMathPara>
        <m:oMath>
          <m:r>
            <w:rPr>
              <w:rFonts w:ascii="Cambria Math" w:hAnsi="Cambria Math"/>
              <w:lang w:val="en-US"/>
            </w:rPr>
            <m:t xml:space="preserve">Makro akurasi= </m:t>
          </m:r>
          <m:f>
            <m:fPr>
              <m:ctrlPr>
                <w:rPr>
                  <w:rFonts w:ascii="Cambria Math" w:hAnsi="Cambria Math"/>
                  <w:i/>
                  <w:lang w:val="en-US"/>
                </w:rPr>
              </m:ctrlPr>
            </m:fPr>
            <m:num>
              <m:r>
                <w:rPr>
                  <w:rFonts w:ascii="Cambria Math" w:hAnsi="Cambria Math"/>
                  <w:lang w:val="en-US"/>
                </w:rPr>
                <m:t>0.71+0.76+0.68</m:t>
              </m:r>
            </m:num>
            <m:den>
              <m:r>
                <w:rPr>
                  <w:rFonts w:ascii="Cambria Math" w:hAnsi="Cambria Math"/>
                  <w:lang w:val="en-US"/>
                </w:rPr>
                <m:t>3</m:t>
              </m:r>
            </m:den>
          </m:f>
        </m:oMath>
      </m:oMathPara>
    </w:p>
    <w:p w:rsidR="00D24173" w:rsidRPr="00FE498C" w:rsidRDefault="00FE498C" w:rsidP="00F4249A">
      <w:pPr>
        <w:pStyle w:val="TEUnsoed-TextBodyspasi2"/>
        <w:ind w:left="1800" w:firstLine="0"/>
        <w:jc w:val="center"/>
        <w:rPr>
          <w:lang w:val="en-US"/>
        </w:rPr>
      </w:pPr>
      <m:oMathPara>
        <m:oMath>
          <m:r>
            <w:rPr>
              <w:rFonts w:ascii="Cambria Math" w:hAnsi="Cambria Math"/>
              <w:lang w:val="en-US"/>
            </w:rPr>
            <m:t>Makro akurasi= 0.72</m:t>
          </m:r>
        </m:oMath>
      </m:oMathPara>
    </w:p>
    <w:p w:rsidR="00D24173" w:rsidRDefault="00D24173" w:rsidP="00F4249A">
      <w:pPr>
        <w:pStyle w:val="TEUnsoed-TextBodyspasi2"/>
        <w:numPr>
          <w:ilvl w:val="6"/>
          <w:numId w:val="8"/>
        </w:numPr>
        <w:tabs>
          <w:tab w:val="left" w:pos="1440"/>
        </w:tabs>
        <w:ind w:left="1440"/>
        <w:rPr>
          <w:lang w:val="en-US"/>
        </w:rPr>
      </w:pPr>
      <w:r>
        <w:rPr>
          <w:lang w:val="en-US"/>
        </w:rPr>
        <w:t>Presisi</w:t>
      </w:r>
    </w:p>
    <w:p w:rsidR="00D24173" w:rsidRDefault="00D24173" w:rsidP="00D24173">
      <w:pPr>
        <w:pStyle w:val="TEUnsoed-TextBodyspasi2"/>
        <w:numPr>
          <w:ilvl w:val="0"/>
          <w:numId w:val="15"/>
        </w:numPr>
        <w:rPr>
          <w:lang w:val="en-US"/>
        </w:rPr>
      </w:pPr>
      <w:r>
        <w:rPr>
          <w:lang w:val="en-US"/>
        </w:rPr>
        <w:t xml:space="preserve">Presisi </w:t>
      </w:r>
      <w:r w:rsidRPr="007D6876">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D24173" w:rsidRPr="00FE498C" w:rsidRDefault="00FE498C" w:rsidP="00F4249A">
      <w:pPr>
        <w:pStyle w:val="TEUnsoed-TextBodyspasi2"/>
        <w:ind w:left="1080" w:firstLine="0"/>
        <w:jc w:val="center"/>
        <w:rPr>
          <w:lang w:val="en-US"/>
        </w:rPr>
      </w:pPr>
      <m:oMathPara>
        <m:oMath>
          <m:r>
            <w:rPr>
              <w:rFonts w:ascii="Cambria Math" w:hAnsi="Cambria Math"/>
              <w:lang w:val="en-US"/>
            </w:rPr>
            <m:t xml:space="preserve">Presisi Cured= </m:t>
          </m:r>
          <m:f>
            <m:fPr>
              <m:ctrlPr>
                <w:rPr>
                  <w:rFonts w:ascii="Cambria Math" w:hAnsi="Cambria Math"/>
                  <w:i/>
                  <w:lang w:val="en-US"/>
                </w:rPr>
              </m:ctrlPr>
            </m:fPr>
            <m:num>
              <m:r>
                <w:rPr>
                  <w:rFonts w:ascii="Cambria Math" w:hAnsi="Cambria Math"/>
                  <w:lang w:val="en-US"/>
                </w:rPr>
                <m:t>75</m:t>
              </m:r>
            </m:num>
            <m:den>
              <m:r>
                <w:rPr>
                  <w:rFonts w:ascii="Cambria Math" w:hAnsi="Cambria Math"/>
                  <w:lang w:val="en-US"/>
                </w:rPr>
                <m:t>114</m:t>
              </m:r>
            </m:den>
          </m:f>
        </m:oMath>
      </m:oMathPara>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Presisi Cured= 0.66</m:t>
          </m:r>
        </m:oMath>
      </m:oMathPara>
    </w:p>
    <w:p w:rsidR="00D24173" w:rsidRPr="008300BE" w:rsidRDefault="00D24173" w:rsidP="00D24173">
      <w:pPr>
        <w:pStyle w:val="TEUnsoed-TextBodyspasi2"/>
        <w:numPr>
          <w:ilvl w:val="0"/>
          <w:numId w:val="15"/>
        </w:numPr>
        <w:rPr>
          <w:lang w:val="en-US"/>
        </w:rPr>
      </w:pPr>
      <w:r>
        <w:rPr>
          <w:lang w:val="en-US"/>
        </w:rPr>
        <w:t xml:space="preserve">Presisi </w:t>
      </w:r>
      <w:r w:rsidRPr="007D6876">
        <w:rPr>
          <w:i/>
          <w:lang w:val="en-US"/>
        </w:rPr>
        <w:t>Deceased</w:t>
      </w:r>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Presisi Dece</m:t>
          </m:r>
          <m:r>
            <w:rPr>
              <w:rFonts w:ascii="Cambria Math" w:hAnsi="Cambria Math"/>
              <w:lang w:val="en-US"/>
            </w:rPr>
            <m:t xml:space="preserve">ased= </m:t>
          </m:r>
          <m:f>
            <m:fPr>
              <m:ctrlPr>
                <w:rPr>
                  <w:rFonts w:ascii="Cambria Math" w:hAnsi="Cambria Math"/>
                  <w:i/>
                  <w:lang w:val="en-US"/>
                </w:rPr>
              </m:ctrlPr>
            </m:fPr>
            <m:num>
              <m:r>
                <w:rPr>
                  <w:rFonts w:ascii="Cambria Math" w:hAnsi="Cambria Math"/>
                  <w:lang w:val="en-US"/>
                </w:rPr>
                <m:t>46</m:t>
              </m:r>
            </m:num>
            <m:den>
              <m:r>
                <w:rPr>
                  <w:rFonts w:ascii="Cambria Math" w:hAnsi="Cambria Math"/>
                  <w:lang w:val="en-US"/>
                </w:rPr>
                <m:t>100</m:t>
              </m:r>
            </m:den>
          </m:f>
        </m:oMath>
      </m:oMathPara>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Presisi Deceased= 0.46</m:t>
          </m:r>
        </m:oMath>
      </m:oMathPara>
    </w:p>
    <w:p w:rsidR="00D24173" w:rsidRPr="008300BE" w:rsidRDefault="00D24173" w:rsidP="00D24173">
      <w:pPr>
        <w:pStyle w:val="TEUnsoed-TextBodyspasi2"/>
        <w:numPr>
          <w:ilvl w:val="0"/>
          <w:numId w:val="15"/>
        </w:numPr>
        <w:rPr>
          <w:lang w:val="en-US"/>
        </w:rPr>
      </w:pPr>
      <w:r>
        <w:rPr>
          <w:lang w:val="en-US"/>
        </w:rPr>
        <w:t xml:space="preserve">Presisi </w:t>
      </w:r>
      <w:r w:rsidRPr="007D6876">
        <w:rPr>
          <w:i/>
          <w:lang w:val="en-US"/>
        </w:rPr>
        <w:t>Unknown</w:t>
      </w:r>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 xml:space="preserve">Presisi Unknown= </m:t>
          </m:r>
          <m:f>
            <m:fPr>
              <m:ctrlPr>
                <w:rPr>
                  <w:rFonts w:ascii="Cambria Math" w:hAnsi="Cambria Math"/>
                  <w:i/>
                  <w:lang w:val="en-US"/>
                </w:rPr>
              </m:ctrlPr>
            </m:fPr>
            <m:num>
              <m:r>
                <w:rPr>
                  <w:rFonts w:ascii="Cambria Math" w:hAnsi="Cambria Math"/>
                  <w:lang w:val="en-US"/>
                </w:rPr>
                <m:t>59</m:t>
              </m:r>
            </m:num>
            <m:den>
              <m:r>
                <w:rPr>
                  <w:rFonts w:ascii="Cambria Math" w:hAnsi="Cambria Math"/>
                  <w:lang w:val="en-US"/>
                </w:rPr>
                <m:t>103</m:t>
              </m:r>
            </m:den>
          </m:f>
        </m:oMath>
      </m:oMathPara>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Presisi Unknown= 0.57</m:t>
          </m:r>
        </m:oMath>
      </m:oMathPara>
    </w:p>
    <w:p w:rsidR="00D24173" w:rsidRDefault="00D24173" w:rsidP="00D24173">
      <w:pPr>
        <w:pStyle w:val="TEUnsoed-TextBodyspasi2"/>
        <w:numPr>
          <w:ilvl w:val="0"/>
          <w:numId w:val="15"/>
        </w:numPr>
        <w:rPr>
          <w:lang w:val="en-US"/>
        </w:rPr>
      </w:pPr>
      <w:r>
        <w:rPr>
          <w:lang w:val="en-US"/>
        </w:rPr>
        <w:t>Makro presisi</w:t>
      </w:r>
    </w:p>
    <w:p w:rsidR="00D24173" w:rsidRPr="008300BE" w:rsidRDefault="00D24173" w:rsidP="00F4249A">
      <w:pPr>
        <w:pStyle w:val="TEUnsoed-TextBodyspasi2"/>
        <w:ind w:left="1800" w:firstLine="0"/>
        <w:jc w:val="center"/>
        <w:rPr>
          <w:lang w:val="en-US"/>
        </w:rPr>
      </w:pPr>
      <w:r>
        <w:rPr>
          <w:lang w:val="en-US"/>
        </w:rPr>
        <w:t xml:space="preserve">Makro </w:t>
      </w:r>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(0.66+0.46+0.57)</m:t>
            </m:r>
          </m:num>
          <m:den>
            <m:r>
              <w:rPr>
                <w:rFonts w:ascii="Cambria Math" w:hAnsi="Cambria Math"/>
                <w:lang w:val="en-US"/>
              </w:rPr>
              <m:t>3</m:t>
            </m:r>
          </m:den>
        </m:f>
      </m:oMath>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Makro presisi = 0.56</m:t>
          </m:r>
        </m:oMath>
      </m:oMathPara>
    </w:p>
    <w:p w:rsidR="00D24173" w:rsidRPr="0057426B" w:rsidRDefault="00D24173" w:rsidP="00F4249A">
      <w:pPr>
        <w:pStyle w:val="TEUnsoed-TextBodyspasi2"/>
        <w:numPr>
          <w:ilvl w:val="6"/>
          <w:numId w:val="8"/>
        </w:numPr>
        <w:tabs>
          <w:tab w:val="left" w:pos="1440"/>
        </w:tabs>
        <w:ind w:left="1440"/>
        <w:rPr>
          <w:i/>
          <w:lang w:val="en-US"/>
        </w:rPr>
      </w:pPr>
      <w:r w:rsidRPr="0057426B">
        <w:rPr>
          <w:i/>
          <w:lang w:val="en-US"/>
        </w:rPr>
        <w:t>Recall</w:t>
      </w:r>
    </w:p>
    <w:p w:rsidR="00D24173" w:rsidRDefault="00D24173" w:rsidP="00D24173">
      <w:pPr>
        <w:pStyle w:val="TEUnsoed-TextBodyspasi2"/>
        <w:numPr>
          <w:ilvl w:val="0"/>
          <w:numId w:val="15"/>
        </w:numPr>
        <w:rPr>
          <w:lang w:val="en-US"/>
        </w:rPr>
      </w:pPr>
      <w:r w:rsidRPr="00515536">
        <w:rPr>
          <w:i/>
          <w:lang w:val="en-US"/>
        </w:rPr>
        <w:t>Recall</w:t>
      </w:r>
      <w:r>
        <w:rPr>
          <w:lang w:val="en-US"/>
        </w:rPr>
        <w:t xml:space="preserve"> </w:t>
      </w:r>
      <w:r w:rsidRPr="0039454D">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D24173"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Cured= </m:t>
          </m:r>
          <m:f>
            <m:fPr>
              <m:ctrlPr>
                <w:rPr>
                  <w:rFonts w:ascii="Cambria Math" w:hAnsi="Cambria Math"/>
                  <w:i/>
                  <w:lang w:val="en-US"/>
                </w:rPr>
              </m:ctrlPr>
            </m:fPr>
            <m:num>
              <m:r>
                <w:rPr>
                  <w:rFonts w:ascii="Cambria Math" w:hAnsi="Cambria Math"/>
                  <w:lang w:val="en-US"/>
                </w:rPr>
                <m:t>75</m:t>
              </m:r>
            </m:num>
            <m:den>
              <m:r>
                <w:rPr>
                  <w:rFonts w:ascii="Cambria Math" w:hAnsi="Cambria Math"/>
                  <w:lang w:val="en-US"/>
                </w:rPr>
                <m:t>129</m:t>
              </m:r>
            </m:den>
          </m:f>
        </m:oMath>
      </m:oMathPara>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Recall Cured= 0.58</m:t>
          </m:r>
        </m:oMath>
      </m:oMathPara>
    </w:p>
    <w:p w:rsidR="00D24173" w:rsidRPr="008300BE" w:rsidRDefault="00D24173" w:rsidP="00D24173">
      <w:pPr>
        <w:pStyle w:val="TEUnsoed-TextBodyspasi2"/>
        <w:numPr>
          <w:ilvl w:val="0"/>
          <w:numId w:val="15"/>
        </w:numPr>
        <w:rPr>
          <w:lang w:val="en-US"/>
        </w:rPr>
      </w:pPr>
      <w:r w:rsidRPr="00515536">
        <w:rPr>
          <w:i/>
          <w:lang w:val="en-US"/>
        </w:rPr>
        <w:t xml:space="preserve">Recall </w:t>
      </w:r>
      <w:r>
        <w:rPr>
          <w:lang w:val="en-US"/>
        </w:rPr>
        <w:t>Deceased</w:t>
      </w:r>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Deceased= </m:t>
          </m:r>
          <m:f>
            <m:fPr>
              <m:ctrlPr>
                <w:rPr>
                  <w:rFonts w:ascii="Cambria Math" w:hAnsi="Cambria Math"/>
                  <w:i/>
                  <w:lang w:val="en-US"/>
                </w:rPr>
              </m:ctrlPr>
            </m:fPr>
            <m:num>
              <m:r>
                <w:rPr>
                  <w:rFonts w:ascii="Cambria Math" w:hAnsi="Cambria Math"/>
                  <w:lang w:val="en-US"/>
                </w:rPr>
                <m:t>46</m:t>
              </m:r>
            </m:num>
            <m:den>
              <m:r>
                <w:rPr>
                  <w:rFonts w:ascii="Cambria Math" w:hAnsi="Cambria Math"/>
                  <w:lang w:val="en-US"/>
                </w:rPr>
                <m:t>71</m:t>
              </m:r>
            </m:den>
          </m:f>
        </m:oMath>
      </m:oMathPara>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Recall Deceased= 0.65</m:t>
          </m:r>
        </m:oMath>
      </m:oMathPara>
    </w:p>
    <w:p w:rsidR="00D24173" w:rsidRPr="008300BE" w:rsidRDefault="00D24173" w:rsidP="00D24173">
      <w:pPr>
        <w:pStyle w:val="TEUnsoed-TextBodyspasi2"/>
        <w:numPr>
          <w:ilvl w:val="0"/>
          <w:numId w:val="15"/>
        </w:numPr>
        <w:rPr>
          <w:lang w:val="en-US"/>
        </w:rPr>
      </w:pPr>
      <w:r w:rsidRPr="00515536">
        <w:rPr>
          <w:i/>
          <w:lang w:val="en-US"/>
        </w:rPr>
        <w:t xml:space="preserve">Recall </w:t>
      </w:r>
      <w:r w:rsidRPr="0039454D">
        <w:rPr>
          <w:i/>
          <w:lang w:val="en-US"/>
        </w:rPr>
        <w:t>Unknown</w:t>
      </w:r>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Unknown= </m:t>
          </m:r>
          <m:f>
            <m:fPr>
              <m:ctrlPr>
                <w:rPr>
                  <w:rFonts w:ascii="Cambria Math" w:hAnsi="Cambria Math"/>
                  <w:i/>
                  <w:lang w:val="en-US"/>
                </w:rPr>
              </m:ctrlPr>
            </m:fPr>
            <m:num>
              <m:r>
                <w:rPr>
                  <w:rFonts w:ascii="Cambria Math" w:hAnsi="Cambria Math"/>
                  <w:lang w:val="en-US"/>
                </w:rPr>
                <m:t>59</m:t>
              </m:r>
            </m:num>
            <m:den>
              <m:r>
                <w:rPr>
                  <w:rFonts w:ascii="Cambria Math" w:hAnsi="Cambria Math"/>
                  <w:lang w:val="en-US"/>
                </w:rPr>
                <m:t>103</m:t>
              </m:r>
            </m:den>
          </m:f>
        </m:oMath>
      </m:oMathPara>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Rec</m:t>
          </m:r>
          <m:r>
            <w:rPr>
              <w:rFonts w:ascii="Cambria Math" w:hAnsi="Cambria Math"/>
              <w:lang w:val="en-US"/>
            </w:rPr>
            <m:t>all Unknown= 0.57</m:t>
          </m:r>
        </m:oMath>
      </m:oMathPara>
    </w:p>
    <w:p w:rsidR="00D24173" w:rsidRDefault="00D24173" w:rsidP="00D24173">
      <w:pPr>
        <w:pStyle w:val="TEUnsoed-TextBodyspasi2"/>
        <w:numPr>
          <w:ilvl w:val="0"/>
          <w:numId w:val="15"/>
        </w:numPr>
        <w:rPr>
          <w:lang w:val="en-US"/>
        </w:rPr>
      </w:pPr>
      <w:r>
        <w:rPr>
          <w:lang w:val="en-US"/>
        </w:rPr>
        <w:t>Makro</w:t>
      </w:r>
      <w:r w:rsidRPr="00515536">
        <w:rPr>
          <w:i/>
          <w:lang w:val="en-US"/>
        </w:rPr>
        <w:t xml:space="preserve"> recall</w:t>
      </w:r>
    </w:p>
    <w:p w:rsidR="00D24173" w:rsidRPr="008300BE" w:rsidRDefault="00D24173" w:rsidP="00D24173">
      <w:pPr>
        <w:pStyle w:val="TEUnsoed-TextBodyspasi2"/>
        <w:ind w:left="3240" w:firstLine="0"/>
        <w:rPr>
          <w:lang w:val="en-US"/>
        </w:rPr>
      </w:pPr>
      <w:r>
        <w:rPr>
          <w:lang w:val="en-US"/>
        </w:rPr>
        <w:t xml:space="preserve"> </w:t>
      </w:r>
      <m:oMath>
        <m:r>
          <w:rPr>
            <w:rFonts w:ascii="Cambria Math" w:hAnsi="Cambria Math"/>
            <w:lang w:val="en-US"/>
          </w:rPr>
          <m:t xml:space="preserve">Makro recall = </m:t>
        </m:r>
        <m:f>
          <m:fPr>
            <m:ctrlPr>
              <w:rPr>
                <w:rFonts w:ascii="Cambria Math" w:hAnsi="Cambria Math"/>
                <w:i/>
                <w:lang w:val="en-US"/>
              </w:rPr>
            </m:ctrlPr>
          </m:fPr>
          <m:num>
            <m:r>
              <w:rPr>
                <w:rFonts w:ascii="Cambria Math" w:hAnsi="Cambria Math"/>
                <w:lang w:val="en-US"/>
              </w:rPr>
              <m:t>(0.58+0.65+057)</m:t>
            </m:r>
          </m:num>
          <m:den>
            <m:r>
              <w:rPr>
                <w:rFonts w:ascii="Cambria Math" w:hAnsi="Cambria Math"/>
                <w:lang w:val="en-US"/>
              </w:rPr>
              <m:t>3</m:t>
            </m:r>
          </m:den>
        </m:f>
      </m:oMath>
    </w:p>
    <w:p w:rsidR="00D24173" w:rsidRPr="00FE498C" w:rsidRDefault="00FE498C" w:rsidP="00F4249A">
      <w:pPr>
        <w:pStyle w:val="TEUnsoed-TextBodyspasi2"/>
        <w:ind w:left="1080" w:firstLine="0"/>
        <w:jc w:val="center"/>
        <w:rPr>
          <w:lang w:val="en-US"/>
        </w:rPr>
      </w:pPr>
      <m:oMathPara>
        <m:oMath>
          <m:r>
            <w:rPr>
              <w:rFonts w:ascii="Cambria Math" w:hAnsi="Cambria Math"/>
              <w:lang w:val="en-US"/>
            </w:rPr>
            <m:t>Makro recall = 0.60</m:t>
          </m:r>
        </m:oMath>
      </m:oMathPara>
    </w:p>
    <w:p w:rsidR="00D24173" w:rsidRDefault="00D24173" w:rsidP="00F4249A">
      <w:pPr>
        <w:pStyle w:val="TEUnsoed-TextBodyspasi2"/>
        <w:numPr>
          <w:ilvl w:val="6"/>
          <w:numId w:val="8"/>
        </w:numPr>
        <w:tabs>
          <w:tab w:val="clear" w:pos="2880"/>
          <w:tab w:val="num" w:pos="1440"/>
        </w:tabs>
        <w:ind w:left="1440"/>
        <w:rPr>
          <w:i/>
          <w:lang w:val="en-US"/>
        </w:rPr>
      </w:pPr>
      <w:r w:rsidRPr="00515536">
        <w:rPr>
          <w:i/>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D24173" w:rsidRPr="00FE498C" w:rsidRDefault="00FE498C" w:rsidP="00722190">
      <w:pPr>
        <w:pStyle w:val="TEUnsoed-TextBodyspasi2"/>
        <w:ind w:firstLine="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0.56 x 0.60 </m:t>
              </m:r>
            </m:num>
            <m:den>
              <m:r>
                <w:rPr>
                  <w:rFonts w:ascii="Cambria Math" w:hAnsi="Cambria Math"/>
                  <w:lang w:val="en-US"/>
                </w:rPr>
                <m:t>0.56+0.60</m:t>
              </m:r>
            </m:den>
          </m:f>
        </m:oMath>
      </m:oMathPara>
    </w:p>
    <w:p w:rsidR="00D24173" w:rsidRPr="00FE498C" w:rsidRDefault="00FE498C" w:rsidP="00722190">
      <w:pPr>
        <w:pStyle w:val="TEUnsoed-TextBodyspasi2"/>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0.3360 </m:t>
              </m:r>
            </m:num>
            <m:den>
              <m:r>
                <w:rPr>
                  <w:rFonts w:ascii="Cambria Math" w:hAnsi="Cambria Math"/>
                  <w:lang w:val="en-US"/>
                </w:rPr>
                <m:t>1.16</m:t>
              </m:r>
            </m:den>
          </m:f>
        </m:oMath>
      </m:oMathPara>
    </w:p>
    <w:p w:rsidR="00F52470" w:rsidRPr="00FE498C" w:rsidRDefault="00FE498C" w:rsidP="00722190">
      <w:pPr>
        <w:pStyle w:val="TEUnsoed-TextBodyspasi2"/>
        <w:jc w:val="center"/>
        <w:rPr>
          <w:lang w:val="en-US"/>
        </w:rPr>
      </w:pPr>
      <m:oMathPara>
        <m:oMath>
          <m:r>
            <w:rPr>
              <w:rFonts w:ascii="Cambria Math" w:hAnsi="Cambria Math"/>
              <w:lang w:val="en-US"/>
            </w:rPr>
            <m:t>F1 score = 0.58</m:t>
          </m:r>
        </m:oMath>
      </m:oMathPara>
    </w:p>
    <w:p w:rsidR="00F4249A" w:rsidRPr="00F4249A" w:rsidRDefault="00F4249A" w:rsidP="00F4249A">
      <w:pPr>
        <w:pStyle w:val="TEUnsoed-TextBodyspasi2"/>
        <w:ind w:firstLine="720"/>
        <w:rPr>
          <w:lang w:val="en-US"/>
        </w:rPr>
      </w:pPr>
      <w:r>
        <w:rPr>
          <w:lang w:val="en-US"/>
        </w:rPr>
        <w:t xml:space="preserve">Berdasarkan perhitungan akurasi, presisi, recall dan F1 dapat disimpulkan bahwa klasifikasi </w:t>
      </w:r>
      <w:r>
        <w:rPr>
          <w:i/>
          <w:lang w:val="en-US"/>
        </w:rPr>
        <w:t>mortality</w:t>
      </w:r>
      <w:r>
        <w:rPr>
          <w:lang w:val="en-US"/>
        </w:rPr>
        <w:t xml:space="preserve"> dengan model ResNet50 dan citra </w:t>
      </w:r>
      <w:r>
        <w:rPr>
          <w:i/>
          <w:lang w:val="en-US"/>
        </w:rPr>
        <w:t xml:space="preserve">preprocessed </w:t>
      </w:r>
      <w:r>
        <w:rPr>
          <w:lang w:val="en-US"/>
        </w:rPr>
        <w:t xml:space="preserve">memiliki nilai masih jauh dari nilai 1.00, sehingga model belum mampu melakukan klasifikasi </w:t>
      </w:r>
      <w:r w:rsidRPr="00426BDA">
        <w:rPr>
          <w:i/>
          <w:lang w:val="en-US"/>
        </w:rPr>
        <w:t>CT scan</w:t>
      </w:r>
      <w:r>
        <w:rPr>
          <w:lang w:val="en-US"/>
        </w:rPr>
        <w:t xml:space="preserve"> dada secara akurat.</w:t>
      </w:r>
    </w:p>
    <w:p w:rsidR="008025EB" w:rsidRDefault="0020259A" w:rsidP="008025EB">
      <w:pPr>
        <w:pStyle w:val="Heading3"/>
        <w:rPr>
          <w:lang w:val="en-US"/>
        </w:rPr>
      </w:pPr>
      <w:bookmarkStart w:id="194" w:name="_Toc83471476"/>
      <w:r>
        <w:rPr>
          <w:lang w:val="en-US"/>
        </w:rPr>
        <w:t>Mortal</w:t>
      </w:r>
      <w:r w:rsidR="008025EB">
        <w:rPr>
          <w:lang w:val="en-US"/>
        </w:rPr>
        <w:t>ity Classification VGG16 (Original Image)</w:t>
      </w:r>
      <w:bookmarkEnd w:id="194"/>
    </w:p>
    <w:p w:rsidR="008025EB" w:rsidRDefault="008025EB" w:rsidP="008025EB">
      <w:pPr>
        <w:pStyle w:val="TEUnsoed-TextBodyspasi2"/>
        <w:rPr>
          <w:lang w:val="en-US"/>
        </w:rPr>
      </w:pPr>
      <w:r>
        <w:rPr>
          <w:lang w:val="en-US"/>
        </w:rPr>
        <w:t xml:space="preserve">Proses pelatihan dan </w:t>
      </w:r>
      <w:r w:rsidR="00642EDA">
        <w:rPr>
          <w:lang w:val="en-US"/>
        </w:rPr>
        <w:t xml:space="preserve">validasi pada klasifikasi </w:t>
      </w:r>
      <w:r w:rsidR="00642EDA" w:rsidRPr="00642EDA">
        <w:rPr>
          <w:i/>
          <w:lang w:val="en-US"/>
        </w:rPr>
        <w:t>mortal</w:t>
      </w:r>
      <w:r w:rsidRPr="00642EDA">
        <w:rPr>
          <w:i/>
          <w:lang w:val="en-US"/>
        </w:rPr>
        <w:t>ity</w:t>
      </w:r>
      <w:r>
        <w:rPr>
          <w:lang w:val="en-US"/>
        </w:rPr>
        <w:t xml:space="preserve"> arsitektur VGG16 dengan </w:t>
      </w:r>
      <w:r w:rsidRPr="00642EDA">
        <w:rPr>
          <w:i/>
          <w:lang w:val="en-US"/>
        </w:rPr>
        <w:t>dataset original image</w:t>
      </w:r>
      <w:r>
        <w:rPr>
          <w:lang w:val="en-US"/>
        </w:rPr>
        <w:t xml:space="preserve"> menggunakan nilai </w:t>
      </w:r>
      <w:r w:rsidRPr="00642EDA">
        <w:rPr>
          <w:i/>
          <w:lang w:val="en-US"/>
        </w:rPr>
        <w:t>epoch</w:t>
      </w:r>
      <w:r>
        <w:rPr>
          <w:lang w:val="en-US"/>
        </w:rPr>
        <w:t xml:space="preserve"> sebesar 50. Hasil pelatihan berupa akurasi pelatihan dan akurasi validasi seperti ditampilkan pada </w:t>
      </w:r>
      <w:r w:rsidR="00722190">
        <w:rPr>
          <w:lang w:val="en-US"/>
        </w:rPr>
        <w:fldChar w:fldCharType="begin"/>
      </w:r>
      <w:r w:rsidR="00722190">
        <w:rPr>
          <w:lang w:val="en-US"/>
        </w:rPr>
        <w:instrText xml:space="preserve"> REF _Ref80948873 \h </w:instrText>
      </w:r>
      <w:r w:rsidR="00722190">
        <w:rPr>
          <w:lang w:val="en-US"/>
        </w:rPr>
      </w:r>
      <w:r w:rsidR="00722190">
        <w:rPr>
          <w:lang w:val="en-US"/>
        </w:rPr>
        <w:fldChar w:fldCharType="separate"/>
      </w:r>
      <w:r w:rsidR="00722190" w:rsidRPr="00515536">
        <w:rPr>
          <w:sz w:val="22"/>
        </w:rPr>
        <w:t xml:space="preserve">Gambar </w:t>
      </w:r>
      <w:r w:rsidR="00722190">
        <w:rPr>
          <w:noProof/>
          <w:sz w:val="22"/>
        </w:rPr>
        <w:t>4</w:t>
      </w:r>
      <w:r w:rsidR="00722190">
        <w:rPr>
          <w:sz w:val="22"/>
        </w:rPr>
        <w:t>.</w:t>
      </w:r>
      <w:r w:rsidR="00722190">
        <w:rPr>
          <w:noProof/>
          <w:sz w:val="22"/>
        </w:rPr>
        <w:t>43</w:t>
      </w:r>
      <w:r w:rsidR="00722190">
        <w:rPr>
          <w:lang w:val="en-US"/>
        </w:rPr>
        <w:fldChar w:fldCharType="end"/>
      </w:r>
    </w:p>
    <w:p w:rsidR="00515536" w:rsidRDefault="00FE498C" w:rsidP="00515536">
      <w:pPr>
        <w:pStyle w:val="TEUnsoed-TextBodyspasi2"/>
        <w:keepNext/>
        <w:ind w:firstLine="0"/>
        <w:jc w:val="center"/>
      </w:pPr>
      <w:r>
        <w:rPr>
          <w:noProof/>
          <w:lang w:val="en-US" w:eastAsia="en-US" w:bidi="ar-SA"/>
        </w:rPr>
        <w:drawing>
          <wp:inline distT="0" distB="0" distL="0" distR="0" wp14:anchorId="1BB61385" wp14:editId="33179B86">
            <wp:extent cx="3891280" cy="2934335"/>
            <wp:effectExtent l="0" t="0" r="0" b="0"/>
            <wp:docPr id="4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91280" cy="2934335"/>
                    </a:xfrm>
                    <a:prstGeom prst="rect">
                      <a:avLst/>
                    </a:prstGeom>
                    <a:noFill/>
                    <a:ln>
                      <a:noFill/>
                    </a:ln>
                  </pic:spPr>
                </pic:pic>
              </a:graphicData>
            </a:graphic>
          </wp:inline>
        </w:drawing>
      </w:r>
    </w:p>
    <w:p w:rsidR="00515536" w:rsidRDefault="00515536" w:rsidP="00515536">
      <w:pPr>
        <w:pStyle w:val="Caption"/>
        <w:jc w:val="center"/>
        <w:rPr>
          <w:sz w:val="22"/>
          <w:lang w:val="en-US"/>
        </w:rPr>
      </w:pPr>
      <w:bookmarkStart w:id="195" w:name="_Ref80948873"/>
      <w:bookmarkStart w:id="196" w:name="_Toc83471371"/>
      <w:r w:rsidRPr="00515536">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43</w:t>
      </w:r>
      <w:r w:rsidR="00722190">
        <w:rPr>
          <w:sz w:val="22"/>
        </w:rPr>
        <w:fldChar w:fldCharType="end"/>
      </w:r>
      <w:bookmarkEnd w:id="195"/>
      <w:r w:rsidRPr="00515536">
        <w:rPr>
          <w:sz w:val="22"/>
          <w:lang w:val="en-US"/>
        </w:rPr>
        <w:t xml:space="preserve"> Kurva akurasi pelatihan dan validasi mortality VGG16</w:t>
      </w:r>
      <w:bookmarkEnd w:id="196"/>
    </w:p>
    <w:p w:rsidR="00642EDA" w:rsidRPr="00515536" w:rsidRDefault="00515536" w:rsidP="00515536">
      <w:pPr>
        <w:pStyle w:val="Caption"/>
        <w:jc w:val="center"/>
        <w:rPr>
          <w:sz w:val="22"/>
          <w:lang w:val="en-US"/>
        </w:rPr>
      </w:pPr>
      <w:r w:rsidRPr="00515536">
        <w:rPr>
          <w:sz w:val="22"/>
          <w:lang w:val="en-US"/>
        </w:rPr>
        <w:t xml:space="preserve"> original image</w:t>
      </w:r>
    </w:p>
    <w:p w:rsidR="00642EDA" w:rsidRDefault="00642EDA" w:rsidP="00642EDA">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mendekati nilai 1.00. Namun untuk garis oranye yang menunjukkan akurasi validasi masih cukup jauh dari angka 1.00. Nilai akurasi pelatihan yang diperoleh pada </w:t>
      </w:r>
      <w:r w:rsidRPr="00BE7488">
        <w:rPr>
          <w:i/>
          <w:lang w:val="en-US"/>
        </w:rPr>
        <w:t>epoch</w:t>
      </w:r>
      <w:r>
        <w:rPr>
          <w:lang w:val="en-US"/>
        </w:rPr>
        <w:t xml:space="preserve"> ke-50 sebesar 0.9892, sedangkan nilai akurasi validasi yang diperoleh pada </w:t>
      </w:r>
      <w:r w:rsidRPr="00BE7488">
        <w:rPr>
          <w:i/>
          <w:lang w:val="en-US"/>
        </w:rPr>
        <w:t xml:space="preserve">epoch </w:t>
      </w:r>
      <w:r>
        <w:rPr>
          <w:lang w:val="en-US"/>
        </w:rPr>
        <w:t xml:space="preserve">ke-50 sebesar 0.5833. Oleh karena nilai akurasi validasi masih jauh dari angka 1.00 dan berada berada pada interval yang cukup jauh di bawah nilai akurasi pelatihan , maka dapat disimpulkan bahwa akurasi pelatihan dan akurasi validasi pada klasifikasi </w:t>
      </w:r>
      <w:r>
        <w:rPr>
          <w:i/>
          <w:lang w:val="en-US"/>
        </w:rPr>
        <w:t>mortality</w:t>
      </w:r>
      <w:r>
        <w:rPr>
          <w:lang w:val="en-US"/>
        </w:rPr>
        <w:t xml:space="preserve"> dengan arsitektur </w:t>
      </w:r>
      <w:r>
        <w:rPr>
          <w:i/>
          <w:lang w:val="en-US"/>
        </w:rPr>
        <w:t>VGG16</w:t>
      </w:r>
      <w:r>
        <w:rPr>
          <w:lang w:val="en-US"/>
        </w:rPr>
        <w:t xml:space="preserve"> dan </w:t>
      </w:r>
      <w:r>
        <w:rPr>
          <w:i/>
          <w:lang w:val="en-US"/>
        </w:rPr>
        <w:t xml:space="preserve">dataset original </w:t>
      </w:r>
      <w:r w:rsidRPr="00BC0463">
        <w:rPr>
          <w:i/>
          <w:lang w:val="en-US"/>
        </w:rPr>
        <w:t>image</w:t>
      </w:r>
      <w:r>
        <w:rPr>
          <w:lang w:val="en-US"/>
        </w:rPr>
        <w:t xml:space="preserve"> memiliki kondisi yang kurang baik atau disebut dengan kondisi </w:t>
      </w:r>
      <w:r>
        <w:rPr>
          <w:i/>
          <w:lang w:val="en-US"/>
        </w:rPr>
        <w:t>over</w:t>
      </w:r>
      <w:r w:rsidRPr="00BC0463">
        <w:rPr>
          <w:i/>
          <w:lang w:val="en-US"/>
        </w:rPr>
        <w:t>fit</w:t>
      </w:r>
      <w:r>
        <w:rPr>
          <w:lang w:val="en-US"/>
        </w:rPr>
        <w:t>.</w:t>
      </w:r>
    </w:p>
    <w:p w:rsidR="00642EDA" w:rsidRDefault="00642EDA" w:rsidP="00642EDA">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validasi dapat dilihat pada</w:t>
      </w:r>
      <w:r w:rsidR="00722190">
        <w:rPr>
          <w:lang w:val="en-US"/>
        </w:rPr>
        <w:t xml:space="preserve"> </w:t>
      </w:r>
      <w:r w:rsidR="00722190">
        <w:rPr>
          <w:lang w:val="en-US"/>
        </w:rPr>
        <w:fldChar w:fldCharType="begin"/>
      </w:r>
      <w:r w:rsidR="00722190">
        <w:rPr>
          <w:lang w:val="en-US"/>
        </w:rPr>
        <w:instrText xml:space="preserve"> REF _Ref80948976 \h </w:instrText>
      </w:r>
      <w:r w:rsidR="00722190">
        <w:rPr>
          <w:lang w:val="en-US"/>
        </w:rPr>
      </w:r>
      <w:r w:rsidR="00722190">
        <w:rPr>
          <w:lang w:val="en-US"/>
        </w:rPr>
        <w:fldChar w:fldCharType="separate"/>
      </w:r>
      <w:r w:rsidR="00722190">
        <w:rPr>
          <w:sz w:val="22"/>
        </w:rPr>
        <w:t>Gambar</w:t>
      </w:r>
      <w:r w:rsidR="00722190">
        <w:rPr>
          <w:sz w:val="22"/>
          <w:lang w:val="en-US"/>
        </w:rPr>
        <w:t xml:space="preserve"> </w:t>
      </w:r>
      <w:r w:rsidR="00722190">
        <w:rPr>
          <w:noProof/>
          <w:sz w:val="22"/>
        </w:rPr>
        <w:t>4</w:t>
      </w:r>
      <w:r w:rsidR="00722190">
        <w:rPr>
          <w:sz w:val="22"/>
        </w:rPr>
        <w:t>.</w:t>
      </w:r>
      <w:r w:rsidR="00722190">
        <w:rPr>
          <w:noProof/>
          <w:sz w:val="22"/>
        </w:rPr>
        <w:t>44</w:t>
      </w:r>
      <w:r w:rsidR="00722190">
        <w:rPr>
          <w:lang w:val="en-US"/>
        </w:rPr>
        <w:fldChar w:fldCharType="end"/>
      </w:r>
    </w:p>
    <w:p w:rsidR="00515536" w:rsidRDefault="00FE498C" w:rsidP="00515536">
      <w:pPr>
        <w:pStyle w:val="TEUnsoed-TextBodyspasi2"/>
        <w:keepNext/>
        <w:ind w:firstLine="0"/>
        <w:jc w:val="center"/>
      </w:pPr>
      <w:r>
        <w:rPr>
          <w:noProof/>
          <w:lang w:val="en-US" w:eastAsia="en-US" w:bidi="ar-SA"/>
        </w:rPr>
        <w:drawing>
          <wp:inline distT="0" distB="0" distL="0" distR="0" wp14:anchorId="2BB64517" wp14:editId="0A853BEE">
            <wp:extent cx="3859530" cy="2902585"/>
            <wp:effectExtent l="0" t="0" r="0" b="0"/>
            <wp:docPr id="43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59530" cy="2902585"/>
                    </a:xfrm>
                    <a:prstGeom prst="rect">
                      <a:avLst/>
                    </a:prstGeom>
                    <a:noFill/>
                    <a:ln>
                      <a:noFill/>
                    </a:ln>
                  </pic:spPr>
                </pic:pic>
              </a:graphicData>
            </a:graphic>
          </wp:inline>
        </w:drawing>
      </w:r>
    </w:p>
    <w:p w:rsidR="00515536" w:rsidRDefault="00722190" w:rsidP="00515536">
      <w:pPr>
        <w:pStyle w:val="Caption"/>
        <w:jc w:val="center"/>
        <w:rPr>
          <w:sz w:val="22"/>
          <w:lang w:val="en-US"/>
        </w:rPr>
      </w:pPr>
      <w:bookmarkStart w:id="197" w:name="_Ref80948976"/>
      <w:bookmarkStart w:id="198" w:name="_Toc83471372"/>
      <w:r>
        <w:rPr>
          <w:sz w:val="22"/>
        </w:rPr>
        <w:t>Gambar</w:t>
      </w:r>
      <w:r>
        <w:rPr>
          <w:sz w:val="22"/>
          <w:lang w:val="en-US"/>
        </w:rPr>
        <w:t xml:space="preserve"> </w:t>
      </w:r>
      <w:r>
        <w:rPr>
          <w:sz w:val="22"/>
          <w:lang w:val="en-US"/>
        </w:rPr>
        <w:fldChar w:fldCharType="begin"/>
      </w:r>
      <w:r>
        <w:rPr>
          <w:sz w:val="22"/>
          <w:lang w:val="en-US"/>
        </w:rPr>
        <w:instrText xml:space="preserve"> STYLEREF 1 \s </w:instrText>
      </w:r>
      <w:r>
        <w:rPr>
          <w:sz w:val="22"/>
          <w:lang w:val="en-US"/>
        </w:rPr>
        <w:fldChar w:fldCharType="separate"/>
      </w:r>
      <w:r>
        <w:rPr>
          <w:noProof/>
          <w:sz w:val="22"/>
          <w:lang w:val="en-US"/>
        </w:rPr>
        <w:t>4</w:t>
      </w:r>
      <w:r>
        <w:rPr>
          <w:sz w:val="22"/>
          <w:lang w:val="en-US"/>
        </w:rPr>
        <w:fldChar w:fldCharType="end"/>
      </w:r>
      <w:r>
        <w:rPr>
          <w:sz w:val="22"/>
          <w:lang w:val="en-US"/>
        </w:rPr>
        <w:t>.</w:t>
      </w:r>
      <w:r>
        <w:rPr>
          <w:sz w:val="22"/>
          <w:lang w:val="en-US"/>
        </w:rPr>
        <w:fldChar w:fldCharType="begin"/>
      </w:r>
      <w:r>
        <w:rPr>
          <w:sz w:val="22"/>
          <w:lang w:val="en-US"/>
        </w:rPr>
        <w:instrText xml:space="preserve"> SEQ Gambar \* ARABIC \s 1 </w:instrText>
      </w:r>
      <w:r>
        <w:rPr>
          <w:sz w:val="22"/>
          <w:lang w:val="en-US"/>
        </w:rPr>
        <w:fldChar w:fldCharType="separate"/>
      </w:r>
      <w:r>
        <w:rPr>
          <w:noProof/>
          <w:sz w:val="22"/>
          <w:lang w:val="en-US"/>
        </w:rPr>
        <w:t>44</w:t>
      </w:r>
      <w:r>
        <w:rPr>
          <w:sz w:val="22"/>
          <w:lang w:val="en-US"/>
        </w:rPr>
        <w:fldChar w:fldCharType="end"/>
      </w:r>
      <w:bookmarkEnd w:id="197"/>
      <w:r w:rsidR="00515536" w:rsidRPr="00515536">
        <w:rPr>
          <w:sz w:val="22"/>
          <w:lang w:val="en-US"/>
        </w:rPr>
        <w:t xml:space="preserve"> Kurva kesalahan pelatihan dan validasi mortality VGG16</w:t>
      </w:r>
      <w:bookmarkEnd w:id="198"/>
    </w:p>
    <w:p w:rsidR="00642EDA" w:rsidRPr="00515536" w:rsidRDefault="00515536" w:rsidP="00515536">
      <w:pPr>
        <w:pStyle w:val="Caption"/>
        <w:jc w:val="center"/>
        <w:rPr>
          <w:sz w:val="22"/>
          <w:lang w:val="en-US"/>
        </w:rPr>
      </w:pPr>
      <w:r w:rsidRPr="00515536">
        <w:rPr>
          <w:sz w:val="22"/>
          <w:lang w:val="en-US"/>
        </w:rPr>
        <w:t xml:space="preserve"> original image</w:t>
      </w:r>
    </w:p>
    <w:p w:rsidR="00642EDA" w:rsidRDefault="00642EDA" w:rsidP="00642EDA">
      <w:pPr>
        <w:pStyle w:val="TEUnsoed-TextBodyspasi2"/>
        <w:rPr>
          <w:lang w:val="en-US"/>
        </w:rPr>
      </w:pPr>
      <w:r>
        <w:rPr>
          <w:lang w:val="en-US"/>
        </w:rPr>
        <w:t>Kurva kesalahan (</w:t>
      </w:r>
      <w:r w:rsidRPr="00BE7488">
        <w:rPr>
          <w:i/>
          <w:lang w:val="en-US"/>
        </w:rPr>
        <w:t>loss</w:t>
      </w:r>
      <w:r>
        <w:rPr>
          <w:lang w:val="en-US"/>
        </w:rPr>
        <w:t>) di</w:t>
      </w:r>
      <w:r w:rsidR="00515536">
        <w:rPr>
          <w:lang w:val="en-US"/>
        </w:rPr>
        <w:t xml:space="preserve"> </w:t>
      </w:r>
      <w:r>
        <w:rPr>
          <w:lang w:val="en-US"/>
        </w:rPr>
        <w:t xml:space="preserve">atas menunjukkan bahwa nilai kesalahan pelatihan (garis biru) mendekati angka 0.00. Namun, untuk nilai kesalahan validasi masih jauh dari nilai 0.00. Nilai kesalahan pelatihan yang diperoleh pada </w:t>
      </w:r>
      <w:r w:rsidRPr="00BE7488">
        <w:rPr>
          <w:i/>
          <w:lang w:val="en-US"/>
        </w:rPr>
        <w:t>epoch</w:t>
      </w:r>
      <w:r>
        <w:rPr>
          <w:lang w:val="en-US"/>
        </w:rPr>
        <w:t xml:space="preserve"> ke-50 sebesar 0.0312 dan nilai kesalahan validasi yang diperoleh pada</w:t>
      </w:r>
      <w:r w:rsidRPr="00BE7488">
        <w:rPr>
          <w:i/>
          <w:lang w:val="en-US"/>
        </w:rPr>
        <w:t xml:space="preserve"> epoch</w:t>
      </w:r>
      <w:r>
        <w:rPr>
          <w:lang w:val="en-US"/>
        </w:rPr>
        <w:t xml:space="preserve"> ke-50 sebesar 0.5833. Oleh karena nilai kesalahan validasi berada jauh di atas nilai kesalahan pelatihan maka dapat disimpulkan bahwa akurasi pelatihan dan akurasi validasi pada klasifikasi </w:t>
      </w:r>
      <w:r>
        <w:rPr>
          <w:i/>
          <w:lang w:val="en-US"/>
        </w:rPr>
        <w:t>mortality</w:t>
      </w:r>
      <w:r w:rsidRPr="004B166A">
        <w:rPr>
          <w:i/>
          <w:lang w:val="en-US"/>
        </w:rPr>
        <w:t xml:space="preserve"> </w:t>
      </w:r>
      <w:r>
        <w:rPr>
          <w:lang w:val="en-US"/>
        </w:rPr>
        <w:t xml:space="preserve">dengan arsitektur </w:t>
      </w:r>
      <w:r w:rsidR="008102C9">
        <w:rPr>
          <w:i/>
          <w:lang w:val="en-US"/>
        </w:rPr>
        <w:t>VGG16</w:t>
      </w:r>
      <w:r>
        <w:rPr>
          <w:lang w:val="en-US"/>
        </w:rPr>
        <w:t xml:space="preserve"> yang menggunakan dataset citra </w:t>
      </w:r>
      <w:r w:rsidRPr="004B166A">
        <w:rPr>
          <w:i/>
          <w:lang w:val="en-US"/>
        </w:rPr>
        <w:t>original</w:t>
      </w:r>
      <w:r>
        <w:rPr>
          <w:lang w:val="en-US"/>
        </w:rPr>
        <w:t xml:space="preserve"> memiliki kondisi yang kurang baik atau disebut dengan kondisi </w:t>
      </w:r>
      <w:r>
        <w:rPr>
          <w:i/>
          <w:lang w:val="en-US"/>
        </w:rPr>
        <w:t>over</w:t>
      </w:r>
      <w:r w:rsidRPr="00BE7488">
        <w:rPr>
          <w:i/>
          <w:lang w:val="en-US"/>
        </w:rPr>
        <w:t>fit</w:t>
      </w:r>
      <w:r w:rsidR="00515536">
        <w:rPr>
          <w:i/>
          <w:lang w:val="en-US"/>
        </w:rPr>
        <w:t>ting</w:t>
      </w:r>
      <w:r>
        <w:rPr>
          <w:lang w:val="en-US"/>
        </w:rPr>
        <w:t>.</w:t>
      </w:r>
    </w:p>
    <w:p w:rsidR="00642EDA" w:rsidRDefault="00642EDA" w:rsidP="00642EDA">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_Ref80949131 \h </w:instrText>
      </w:r>
      <w:r w:rsidR="00722190">
        <w:rPr>
          <w:lang w:val="en-US"/>
        </w:rPr>
      </w:r>
      <w:r w:rsidR="00722190">
        <w:rPr>
          <w:lang w:val="en-US"/>
        </w:rPr>
        <w:fldChar w:fldCharType="separate"/>
      </w:r>
      <w:r w:rsidR="00722190" w:rsidRPr="00515536">
        <w:rPr>
          <w:sz w:val="22"/>
        </w:rPr>
        <w:t xml:space="preserve">Gambar </w:t>
      </w:r>
      <w:r w:rsidR="00722190">
        <w:rPr>
          <w:noProof/>
          <w:sz w:val="22"/>
        </w:rPr>
        <w:t>4</w:t>
      </w:r>
      <w:r w:rsidR="00722190">
        <w:rPr>
          <w:sz w:val="22"/>
        </w:rPr>
        <w:t>.</w:t>
      </w:r>
      <w:r w:rsidR="00722190">
        <w:rPr>
          <w:noProof/>
          <w:sz w:val="22"/>
        </w:rPr>
        <w:t>45</w:t>
      </w:r>
      <w:r w:rsidR="00722190">
        <w:rPr>
          <w:lang w:val="en-US"/>
        </w:rPr>
        <w:fldChar w:fldCharType="end"/>
      </w:r>
    </w:p>
    <w:p w:rsidR="00515536" w:rsidRDefault="00FE498C" w:rsidP="00515536">
      <w:pPr>
        <w:pStyle w:val="TEUnsoed-TextBodyspasi2"/>
        <w:keepNext/>
        <w:ind w:firstLine="0"/>
        <w:jc w:val="center"/>
      </w:pPr>
      <w:r>
        <w:rPr>
          <w:noProof/>
          <w:lang w:val="en-US" w:eastAsia="en-US" w:bidi="ar-SA"/>
        </w:rPr>
        <w:drawing>
          <wp:inline distT="0" distB="0" distL="0" distR="0" wp14:anchorId="3458D242" wp14:editId="4E86FBAD">
            <wp:extent cx="4231640" cy="3498215"/>
            <wp:effectExtent l="0" t="0" r="0" b="0"/>
            <wp:docPr id="43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31640" cy="3498215"/>
                    </a:xfrm>
                    <a:prstGeom prst="rect">
                      <a:avLst/>
                    </a:prstGeom>
                    <a:noFill/>
                    <a:ln>
                      <a:noFill/>
                    </a:ln>
                  </pic:spPr>
                </pic:pic>
              </a:graphicData>
            </a:graphic>
          </wp:inline>
        </w:drawing>
      </w:r>
    </w:p>
    <w:p w:rsidR="00642EDA" w:rsidRPr="00515536" w:rsidRDefault="00515536" w:rsidP="00515536">
      <w:pPr>
        <w:pStyle w:val="Caption"/>
        <w:jc w:val="center"/>
        <w:rPr>
          <w:sz w:val="22"/>
          <w:lang w:val="en-US"/>
        </w:rPr>
      </w:pPr>
      <w:bookmarkStart w:id="199" w:name="_Ref80949131"/>
      <w:bookmarkStart w:id="200" w:name="_Toc83471373"/>
      <w:r w:rsidRPr="00515536">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45</w:t>
      </w:r>
      <w:r w:rsidR="00722190">
        <w:rPr>
          <w:sz w:val="22"/>
        </w:rPr>
        <w:fldChar w:fldCharType="end"/>
      </w:r>
      <w:bookmarkEnd w:id="199"/>
      <w:r w:rsidRPr="00515536">
        <w:rPr>
          <w:sz w:val="22"/>
          <w:lang w:val="en-US"/>
        </w:rPr>
        <w:t xml:space="preserve"> Confusion matrix mortality VGG16 original image</w:t>
      </w:r>
      <w:bookmarkEnd w:id="200"/>
    </w:p>
    <w:p w:rsidR="00642EDA" w:rsidRDefault="00642EDA" w:rsidP="00642EDA">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_Ref80949131 \h </w:instrText>
      </w:r>
      <w:r w:rsidR="00722190">
        <w:rPr>
          <w:lang w:val="en-US"/>
        </w:rPr>
      </w:r>
      <w:r w:rsidR="00722190">
        <w:rPr>
          <w:lang w:val="en-US"/>
        </w:rPr>
        <w:fldChar w:fldCharType="separate"/>
      </w:r>
      <w:r w:rsidR="00722190" w:rsidRPr="00515536">
        <w:rPr>
          <w:sz w:val="22"/>
        </w:rPr>
        <w:t xml:space="preserve">Gambar </w:t>
      </w:r>
      <w:r w:rsidR="00722190">
        <w:rPr>
          <w:noProof/>
          <w:sz w:val="22"/>
        </w:rPr>
        <w:t>4</w:t>
      </w:r>
      <w:r w:rsidR="00722190">
        <w:rPr>
          <w:sz w:val="22"/>
        </w:rPr>
        <w:t>.</w:t>
      </w:r>
      <w:r w:rsidR="00722190">
        <w:rPr>
          <w:noProof/>
          <w:sz w:val="22"/>
        </w:rPr>
        <w:t>45</w:t>
      </w:r>
      <w:r w:rsidR="00722190">
        <w:rPr>
          <w:lang w:val="en-US"/>
        </w:rPr>
        <w:fldChar w:fldCharType="end"/>
      </w:r>
      <w:r>
        <w:rPr>
          <w:lang w:val="en-US"/>
        </w:rPr>
        <w:t xml:space="preserve"> dapat diketahui garis y menunjukkan label sesungguhnya sedangkan garis x menunjukkan label prediksi. Pada label </w:t>
      </w:r>
      <w:r w:rsidRPr="004B166A">
        <w:rPr>
          <w:i/>
          <w:lang w:val="en-US"/>
        </w:rPr>
        <w:t xml:space="preserve">Cured </w:t>
      </w:r>
      <w:r>
        <w:rPr>
          <w:lang w:val="en-US"/>
        </w:rPr>
        <w:t xml:space="preserve">terdapat 43 citra yang diprediksi benar untuk label </w:t>
      </w:r>
      <w:r w:rsidRPr="004B166A">
        <w:rPr>
          <w:i/>
          <w:lang w:val="en-US"/>
        </w:rPr>
        <w:t>Cured</w:t>
      </w:r>
      <w:r>
        <w:rPr>
          <w:lang w:val="en-US"/>
        </w:rPr>
        <w:t xml:space="preserve">, 0 citra diprediksi benar untuk label </w:t>
      </w:r>
      <w:r w:rsidRPr="004B166A">
        <w:rPr>
          <w:i/>
          <w:lang w:val="en-US"/>
        </w:rPr>
        <w:t>Deceased</w:t>
      </w:r>
      <w:r>
        <w:rPr>
          <w:lang w:val="en-US"/>
        </w:rPr>
        <w:t xml:space="preserve">, dan 65 citra diprediksi benar untuk label </w:t>
      </w:r>
      <w:r w:rsidRPr="00EC5E5C">
        <w:rPr>
          <w:i/>
          <w:lang w:val="en-US"/>
        </w:rPr>
        <w:t>Unknown</w:t>
      </w:r>
      <w:r>
        <w:rPr>
          <w:lang w:val="en-US"/>
        </w:rPr>
        <w:t xml:space="preserve">. Artinya tingkat kebenaran pada label </w:t>
      </w:r>
      <w:r w:rsidRPr="00EC5E5C">
        <w:rPr>
          <w:i/>
          <w:lang w:val="en-US"/>
        </w:rPr>
        <w:t>Cured</w:t>
      </w:r>
      <w:r>
        <w:rPr>
          <w:lang w:val="en-US"/>
        </w:rPr>
        <w:t xml:space="preserve"> sebesar 49 dari 114 citra pengujian dan tingkat kesalahannya yaitu sebanyak 63 dari 114 citra pengujian. Kemudian untuk label </w:t>
      </w:r>
      <w:r w:rsidRPr="00EC5E5C">
        <w:rPr>
          <w:i/>
          <w:lang w:val="en-US"/>
        </w:rPr>
        <w:t>Deceased</w:t>
      </w:r>
      <w:r>
        <w:rPr>
          <w:lang w:val="en-US"/>
        </w:rPr>
        <w:t xml:space="preserve"> terdapat 4 citra yang diprediksi benar untuk label </w:t>
      </w:r>
      <w:r w:rsidRPr="00EC5E5C">
        <w:rPr>
          <w:i/>
          <w:lang w:val="en-US"/>
        </w:rPr>
        <w:t>Cured</w:t>
      </w:r>
      <w:r>
        <w:rPr>
          <w:lang w:val="en-US"/>
        </w:rPr>
        <w:t xml:space="preserve">, 86 citra diprediksi benar untuk label </w:t>
      </w:r>
      <w:r w:rsidRPr="00EC5E5C">
        <w:rPr>
          <w:i/>
          <w:lang w:val="en-US"/>
        </w:rPr>
        <w:t>Deceased</w:t>
      </w:r>
      <w:r>
        <w:rPr>
          <w:lang w:val="en-US"/>
        </w:rPr>
        <w:t xml:space="preserve">, dan 10 citra diprediksi benar untuk label </w:t>
      </w:r>
      <w:r w:rsidRPr="00EC5E5C">
        <w:rPr>
          <w:i/>
          <w:lang w:val="en-US"/>
        </w:rPr>
        <w:t>Unknown</w:t>
      </w:r>
      <w:r>
        <w:rPr>
          <w:lang w:val="en-US"/>
        </w:rPr>
        <w:t xml:space="preserve">. Artinya tingkat kebenaran pada label </w:t>
      </w:r>
      <w:r w:rsidRPr="00EC5E5C">
        <w:rPr>
          <w:i/>
          <w:lang w:val="en-US"/>
        </w:rPr>
        <w:t>Deceased</w:t>
      </w:r>
      <w:r>
        <w:rPr>
          <w:lang w:val="en-US"/>
        </w:rPr>
        <w:t xml:space="preserve"> sebesar 86 dari 100 citra pengujian dan tingkat kesalahannya yaitu sebanyak 14 dari 100 citra pengujian. Sedangkan untuk label Unknown terdapat 3 citra yang diprediksi benar untuk label </w:t>
      </w:r>
      <w:r w:rsidRPr="00EC5E5C">
        <w:rPr>
          <w:i/>
          <w:lang w:val="en-US"/>
        </w:rPr>
        <w:t>Cured</w:t>
      </w:r>
      <w:r>
        <w:rPr>
          <w:lang w:val="en-US"/>
        </w:rPr>
        <w:t xml:space="preserve">, 1 citra diprediksi benar untuk label </w:t>
      </w:r>
      <w:r w:rsidRPr="00EC5E5C">
        <w:rPr>
          <w:i/>
          <w:lang w:val="en-US"/>
        </w:rPr>
        <w:t>Deceased</w:t>
      </w:r>
      <w:r>
        <w:rPr>
          <w:lang w:val="en-US"/>
        </w:rPr>
        <w:t xml:space="preserve">, dan 99 citra diprediksi benar untuk label </w:t>
      </w:r>
      <w:r w:rsidRPr="00EC5E5C">
        <w:rPr>
          <w:i/>
          <w:lang w:val="en-US"/>
        </w:rPr>
        <w:t>Unknown</w:t>
      </w:r>
      <w:r>
        <w:rPr>
          <w:lang w:val="en-US"/>
        </w:rPr>
        <w:t>. Artinya tingkat kebe</w:t>
      </w:r>
      <w:r w:rsidR="008102C9">
        <w:rPr>
          <w:lang w:val="en-US"/>
        </w:rPr>
        <w:t xml:space="preserve">naran pada label </w:t>
      </w:r>
      <w:r w:rsidR="008102C9" w:rsidRPr="008102C9">
        <w:rPr>
          <w:i/>
          <w:lang w:val="en-US"/>
        </w:rPr>
        <w:t>Unknown</w:t>
      </w:r>
      <w:r w:rsidR="004314C0">
        <w:rPr>
          <w:lang w:val="en-US"/>
        </w:rPr>
        <w:t xml:space="preserve"> sebesar 99</w:t>
      </w:r>
      <w:r>
        <w:rPr>
          <w:lang w:val="en-US"/>
        </w:rPr>
        <w:t xml:space="preserve"> dari 103 citra pengujian dan tingka</w:t>
      </w:r>
      <w:r w:rsidR="004314C0">
        <w:rPr>
          <w:lang w:val="en-US"/>
        </w:rPr>
        <w:t>t kesalahannya yaitu sebanyak 4</w:t>
      </w:r>
      <w:r>
        <w:rPr>
          <w:lang w:val="en-US"/>
        </w:rPr>
        <w:t xml:space="preserve"> dari 103 citra pengujian.</w:t>
      </w:r>
    </w:p>
    <w:p w:rsidR="00642EDA" w:rsidRDefault="00642EDA" w:rsidP="00642EDA">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642EDA" w:rsidRDefault="00642EDA" w:rsidP="00F4249A">
      <w:pPr>
        <w:pStyle w:val="TEUnsoed-TextBodyspasi2"/>
        <w:numPr>
          <w:ilvl w:val="7"/>
          <w:numId w:val="8"/>
        </w:numPr>
        <w:tabs>
          <w:tab w:val="left" w:pos="1710"/>
          <w:tab w:val="left" w:pos="3420"/>
        </w:tabs>
        <w:ind w:left="1440"/>
        <w:rPr>
          <w:lang w:val="en-US"/>
        </w:rPr>
      </w:pPr>
      <w:r>
        <w:rPr>
          <w:lang w:val="en-US"/>
        </w:rPr>
        <w:t>Akurasi</w:t>
      </w:r>
    </w:p>
    <w:p w:rsidR="00642EDA" w:rsidRDefault="00642EDA" w:rsidP="00642EDA">
      <w:pPr>
        <w:pStyle w:val="TEUnsoed-TextBodyspasi2"/>
        <w:numPr>
          <w:ilvl w:val="0"/>
          <w:numId w:val="16"/>
        </w:numPr>
        <w:rPr>
          <w:lang w:val="en-US"/>
        </w:rPr>
      </w:pPr>
      <w:r>
        <w:rPr>
          <w:lang w:val="en-US"/>
        </w:rPr>
        <w:t xml:space="preserve">Akurasi </w:t>
      </w:r>
      <w:r w:rsidRPr="007D6876">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642EDA" w:rsidRPr="00FE498C" w:rsidRDefault="00FE498C" w:rsidP="00F4249A">
      <w:pPr>
        <w:pStyle w:val="TEUnsoed-TextBodyspasi2"/>
        <w:ind w:left="1800" w:firstLine="0"/>
        <w:jc w:val="center"/>
        <w:rPr>
          <w:lang w:val="en-US"/>
        </w:rPr>
      </w:pPr>
      <m:oMathPara>
        <m:oMath>
          <m:r>
            <w:rPr>
              <w:rFonts w:ascii="Cambria Math" w:hAnsi="Cambria Math"/>
              <w:lang w:val="en-US"/>
            </w:rPr>
            <m:t xml:space="preserve">Akurasi Cured= </m:t>
          </m:r>
          <m:f>
            <m:fPr>
              <m:ctrlPr>
                <w:rPr>
                  <w:rFonts w:ascii="Cambria Math" w:hAnsi="Cambria Math"/>
                  <w:i/>
                  <w:lang w:val="en-US"/>
                </w:rPr>
              </m:ctrlPr>
            </m:fPr>
            <m:num>
              <m:r>
                <w:rPr>
                  <w:rFonts w:ascii="Cambria Math" w:hAnsi="Cambria Math"/>
                  <w:lang w:val="en-US"/>
                </w:rPr>
                <m:t>245</m:t>
              </m:r>
            </m:num>
            <m:den>
              <m:r>
                <w:rPr>
                  <w:rFonts w:ascii="Cambria Math" w:hAnsi="Cambria Math"/>
                  <w:lang w:val="en-US"/>
                </w:rPr>
                <m:t>317</m:t>
              </m:r>
            </m:den>
          </m:f>
        </m:oMath>
      </m:oMathPara>
    </w:p>
    <w:p w:rsidR="00642EDA" w:rsidRPr="00FE498C" w:rsidRDefault="00FE498C" w:rsidP="00F4249A">
      <w:pPr>
        <w:pStyle w:val="TEUnsoed-TextBodyspasi2"/>
        <w:ind w:left="1800" w:firstLine="0"/>
        <w:jc w:val="center"/>
        <w:rPr>
          <w:lang w:val="en-US"/>
        </w:rPr>
      </w:pPr>
      <m:oMathPara>
        <m:oMath>
          <m:r>
            <w:rPr>
              <w:rFonts w:ascii="Cambria Math" w:hAnsi="Cambria Math"/>
              <w:lang w:val="en-US"/>
            </w:rPr>
            <m:t>Akurasi Cured= 0.77</m:t>
          </m:r>
        </m:oMath>
      </m:oMathPara>
    </w:p>
    <w:p w:rsidR="00642EDA" w:rsidRDefault="00642EDA" w:rsidP="00642EDA">
      <w:pPr>
        <w:pStyle w:val="TEUnsoed-TextBodyspasi2"/>
        <w:numPr>
          <w:ilvl w:val="0"/>
          <w:numId w:val="16"/>
        </w:numPr>
        <w:rPr>
          <w:lang w:val="en-US"/>
        </w:rPr>
      </w:pPr>
      <w:r>
        <w:rPr>
          <w:lang w:val="en-US"/>
        </w:rPr>
        <w:t xml:space="preserve">Akurasi </w:t>
      </w:r>
      <w:r w:rsidRPr="007D6876">
        <w:rPr>
          <w:i/>
          <w:lang w:val="en-US"/>
        </w:rPr>
        <w:t>Deceased</w:t>
      </w:r>
    </w:p>
    <w:p w:rsidR="00642EDA" w:rsidRPr="00FE498C" w:rsidRDefault="00FE498C" w:rsidP="00F4249A">
      <w:pPr>
        <w:pStyle w:val="TEUnsoed-TextBodyspasi2"/>
        <w:ind w:left="1800" w:firstLine="0"/>
        <w:jc w:val="center"/>
        <w:rPr>
          <w:lang w:val="en-US"/>
        </w:rPr>
      </w:pPr>
      <m:oMathPara>
        <m:oMath>
          <m:r>
            <w:rPr>
              <w:rFonts w:ascii="Cambria Math" w:hAnsi="Cambria Math"/>
              <w:lang w:val="en-US"/>
            </w:rPr>
            <m:t xml:space="preserve">Akurasi Deceased= </m:t>
          </m:r>
          <m:f>
            <m:fPr>
              <m:ctrlPr>
                <w:rPr>
                  <w:rFonts w:ascii="Cambria Math" w:hAnsi="Cambria Math"/>
                  <w:i/>
                  <w:lang w:val="en-US"/>
                </w:rPr>
              </m:ctrlPr>
            </m:fPr>
            <m:num>
              <m:r>
                <w:rPr>
                  <w:rFonts w:ascii="Cambria Math" w:hAnsi="Cambria Math"/>
                  <w:lang w:val="en-US"/>
                </w:rPr>
                <m:t>302</m:t>
              </m:r>
            </m:num>
            <m:den>
              <m:r>
                <w:rPr>
                  <w:rFonts w:ascii="Cambria Math" w:hAnsi="Cambria Math"/>
                  <w:lang w:val="en-US"/>
                </w:rPr>
                <m:t>317</m:t>
              </m:r>
            </m:den>
          </m:f>
        </m:oMath>
      </m:oMathPara>
    </w:p>
    <w:p w:rsidR="00642EDA" w:rsidRPr="00FE498C" w:rsidRDefault="00FE498C" w:rsidP="00F4249A">
      <w:pPr>
        <w:pStyle w:val="TEUnsoed-TextBodyspasi2"/>
        <w:ind w:left="1800" w:firstLine="0"/>
        <w:jc w:val="center"/>
        <w:rPr>
          <w:lang w:val="en-US"/>
        </w:rPr>
      </w:pPr>
      <m:oMathPara>
        <m:oMath>
          <m:r>
            <w:rPr>
              <w:rFonts w:ascii="Cambria Math" w:hAnsi="Cambria Math"/>
              <w:lang w:val="en-US"/>
            </w:rPr>
            <m:t>Akurasi Deceased= 0.95</m:t>
          </m:r>
        </m:oMath>
      </m:oMathPara>
    </w:p>
    <w:p w:rsidR="00642EDA" w:rsidRDefault="00642EDA" w:rsidP="00642EDA">
      <w:pPr>
        <w:pStyle w:val="TEUnsoed-TextBodyspasi2"/>
        <w:numPr>
          <w:ilvl w:val="0"/>
          <w:numId w:val="16"/>
        </w:numPr>
        <w:rPr>
          <w:lang w:val="en-US"/>
        </w:rPr>
      </w:pPr>
      <w:r>
        <w:rPr>
          <w:lang w:val="en-US"/>
        </w:rPr>
        <w:t xml:space="preserve">Akurasi </w:t>
      </w:r>
      <w:r w:rsidRPr="007D6876">
        <w:rPr>
          <w:i/>
          <w:lang w:val="en-US"/>
        </w:rPr>
        <w:t>Unknown</w:t>
      </w:r>
    </w:p>
    <w:p w:rsidR="00642EDA" w:rsidRPr="00FE498C" w:rsidRDefault="00FE498C" w:rsidP="00F4249A">
      <w:pPr>
        <w:pStyle w:val="TEUnsoed-TextBodyspasi2"/>
        <w:ind w:left="1800" w:firstLine="0"/>
        <w:jc w:val="center"/>
        <w:rPr>
          <w:lang w:val="en-US"/>
        </w:rPr>
      </w:pPr>
      <m:oMathPara>
        <m:oMath>
          <m:r>
            <w:rPr>
              <w:rFonts w:ascii="Cambria Math" w:hAnsi="Cambria Math"/>
              <w:lang w:val="en-US"/>
            </w:rPr>
            <m:t xml:space="preserve">Akurasi Unknown= </m:t>
          </m:r>
          <m:f>
            <m:fPr>
              <m:ctrlPr>
                <w:rPr>
                  <w:rFonts w:ascii="Cambria Math" w:hAnsi="Cambria Math"/>
                  <w:i/>
                  <w:lang w:val="en-US"/>
                </w:rPr>
              </m:ctrlPr>
            </m:fPr>
            <m:num>
              <m:r>
                <w:rPr>
                  <w:rFonts w:ascii="Cambria Math" w:hAnsi="Cambria Math"/>
                  <w:lang w:val="en-US"/>
                </w:rPr>
                <m:t>238</m:t>
              </m:r>
            </m:num>
            <m:den>
              <m:r>
                <w:rPr>
                  <w:rFonts w:ascii="Cambria Math" w:hAnsi="Cambria Math"/>
                  <w:lang w:val="en-US"/>
                </w:rPr>
                <m:t>317</m:t>
              </m:r>
            </m:den>
          </m:f>
        </m:oMath>
      </m:oMathPara>
    </w:p>
    <w:p w:rsidR="00642EDA" w:rsidRPr="00FE498C" w:rsidRDefault="00FE498C" w:rsidP="00F4249A">
      <w:pPr>
        <w:pStyle w:val="TEUnsoed-TextBodyspasi2"/>
        <w:ind w:left="1800" w:firstLine="0"/>
        <w:jc w:val="center"/>
        <w:rPr>
          <w:lang w:val="en-US"/>
        </w:rPr>
      </w:pPr>
      <m:oMathPara>
        <m:oMath>
          <m:r>
            <w:rPr>
              <w:rFonts w:ascii="Cambria Math" w:hAnsi="Cambria Math"/>
              <w:lang w:val="en-US"/>
            </w:rPr>
            <m:t>Akurasi Unknown=0.75</m:t>
          </m:r>
        </m:oMath>
      </m:oMathPara>
    </w:p>
    <w:p w:rsidR="00642EDA" w:rsidRDefault="00642EDA" w:rsidP="00642EDA">
      <w:pPr>
        <w:pStyle w:val="TEUnsoed-TextBodyspasi2"/>
        <w:numPr>
          <w:ilvl w:val="0"/>
          <w:numId w:val="16"/>
        </w:numPr>
        <w:rPr>
          <w:lang w:val="en-US"/>
        </w:rPr>
      </w:pPr>
      <w:r>
        <w:rPr>
          <w:lang w:val="en-US"/>
        </w:rPr>
        <w:t>Makro akurasi</w:t>
      </w:r>
    </w:p>
    <w:p w:rsidR="00642EDA" w:rsidRPr="00FE498C" w:rsidRDefault="00FE498C" w:rsidP="00F4249A">
      <w:pPr>
        <w:pStyle w:val="TEUnsoed-TextBodyspasi2"/>
        <w:ind w:left="1800" w:firstLine="0"/>
        <w:jc w:val="center"/>
        <w:rPr>
          <w:lang w:val="en-US"/>
        </w:rPr>
      </w:pPr>
      <m:oMathPara>
        <m:oMath>
          <m:r>
            <w:rPr>
              <w:rFonts w:ascii="Cambria Math" w:hAnsi="Cambria Math"/>
              <w:lang w:val="en-US"/>
            </w:rPr>
            <m:t>Makr</m:t>
          </m:r>
          <m:r>
            <w:rPr>
              <w:rFonts w:ascii="Cambria Math" w:hAnsi="Cambria Math"/>
              <w:lang w:val="en-US"/>
            </w:rPr>
            <m:t xml:space="preserve">o akurasi= </m:t>
          </m:r>
          <m:f>
            <m:fPr>
              <m:ctrlPr>
                <w:rPr>
                  <w:rFonts w:ascii="Cambria Math" w:hAnsi="Cambria Math"/>
                  <w:i/>
                  <w:lang w:val="en-US"/>
                </w:rPr>
              </m:ctrlPr>
            </m:fPr>
            <m:num>
              <m:r>
                <w:rPr>
                  <w:rFonts w:ascii="Cambria Math" w:hAnsi="Cambria Math"/>
                  <w:lang w:val="en-US"/>
                </w:rPr>
                <m:t>0.77+0.95+0.75</m:t>
              </m:r>
            </m:num>
            <m:den>
              <m:r>
                <w:rPr>
                  <w:rFonts w:ascii="Cambria Math" w:hAnsi="Cambria Math"/>
                  <w:lang w:val="en-US"/>
                </w:rPr>
                <m:t>3</m:t>
              </m:r>
            </m:den>
          </m:f>
        </m:oMath>
      </m:oMathPara>
    </w:p>
    <w:p w:rsidR="00642EDA" w:rsidRPr="00FE498C" w:rsidRDefault="00FE498C" w:rsidP="00F4249A">
      <w:pPr>
        <w:pStyle w:val="TEUnsoed-TextBodyspasi2"/>
        <w:ind w:left="1800" w:firstLine="0"/>
        <w:jc w:val="center"/>
        <w:rPr>
          <w:lang w:val="en-US"/>
        </w:rPr>
      </w:pPr>
      <m:oMathPara>
        <m:oMath>
          <m:r>
            <w:rPr>
              <w:rFonts w:ascii="Cambria Math" w:hAnsi="Cambria Math"/>
              <w:lang w:val="en-US"/>
            </w:rPr>
            <m:t>Makro akurasi= 0.82</m:t>
          </m:r>
        </m:oMath>
      </m:oMathPara>
    </w:p>
    <w:p w:rsidR="00642EDA" w:rsidRDefault="00642EDA" w:rsidP="00F4249A">
      <w:pPr>
        <w:pStyle w:val="TEUnsoed-TextBodyspasi2"/>
        <w:numPr>
          <w:ilvl w:val="7"/>
          <w:numId w:val="8"/>
        </w:numPr>
        <w:tabs>
          <w:tab w:val="clear" w:pos="3240"/>
          <w:tab w:val="num" w:pos="1350"/>
        </w:tabs>
        <w:ind w:left="1440"/>
        <w:rPr>
          <w:lang w:val="en-US"/>
        </w:rPr>
      </w:pPr>
      <w:r>
        <w:rPr>
          <w:lang w:val="en-US"/>
        </w:rPr>
        <w:t>Presisi</w:t>
      </w:r>
    </w:p>
    <w:p w:rsidR="00642EDA" w:rsidRDefault="00642EDA" w:rsidP="00642EDA">
      <w:pPr>
        <w:pStyle w:val="TEUnsoed-TextBodyspasi2"/>
        <w:numPr>
          <w:ilvl w:val="0"/>
          <w:numId w:val="15"/>
        </w:numPr>
        <w:rPr>
          <w:lang w:val="en-US"/>
        </w:rPr>
      </w:pPr>
      <w:r>
        <w:rPr>
          <w:lang w:val="en-US"/>
        </w:rPr>
        <w:t xml:space="preserve">Presisi </w:t>
      </w:r>
      <w:r w:rsidRPr="007D6876">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642EDA" w:rsidRPr="00FE498C" w:rsidRDefault="00FE498C" w:rsidP="00F4249A">
      <w:pPr>
        <w:pStyle w:val="TEUnsoed-TextBodyspasi2"/>
        <w:ind w:left="1080" w:firstLine="0"/>
        <w:jc w:val="center"/>
        <w:rPr>
          <w:lang w:val="en-US"/>
        </w:rPr>
      </w:pPr>
      <m:oMathPara>
        <m:oMath>
          <m:r>
            <w:rPr>
              <w:rFonts w:ascii="Cambria Math" w:hAnsi="Cambria Math"/>
              <w:lang w:val="en-US"/>
            </w:rPr>
            <m:t xml:space="preserve">Presisi Cured= </m:t>
          </m:r>
          <m:f>
            <m:fPr>
              <m:ctrlPr>
                <w:rPr>
                  <w:rFonts w:ascii="Cambria Math" w:hAnsi="Cambria Math"/>
                  <w:i/>
                  <w:lang w:val="en-US"/>
                </w:rPr>
              </m:ctrlPr>
            </m:fPr>
            <m:num>
              <m:r>
                <w:rPr>
                  <w:rFonts w:ascii="Cambria Math" w:hAnsi="Cambria Math"/>
                  <w:lang w:val="en-US"/>
                </w:rPr>
                <m:t>49</m:t>
              </m:r>
            </m:num>
            <m:den>
              <m:r>
                <w:rPr>
                  <w:rFonts w:ascii="Cambria Math" w:hAnsi="Cambria Math"/>
                  <w:lang w:val="en-US"/>
                </w:rPr>
                <m:t>114</m:t>
              </m:r>
            </m:den>
          </m:f>
        </m:oMath>
      </m:oMathPara>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Presisi Cured= 0.43</m:t>
          </m:r>
        </m:oMath>
      </m:oMathPara>
    </w:p>
    <w:p w:rsidR="00642EDA" w:rsidRPr="008300BE" w:rsidRDefault="00642EDA" w:rsidP="00642EDA">
      <w:pPr>
        <w:pStyle w:val="TEUnsoed-TextBodyspasi2"/>
        <w:numPr>
          <w:ilvl w:val="0"/>
          <w:numId w:val="15"/>
        </w:numPr>
        <w:rPr>
          <w:lang w:val="en-US"/>
        </w:rPr>
      </w:pPr>
      <w:r>
        <w:rPr>
          <w:lang w:val="en-US"/>
        </w:rPr>
        <w:t xml:space="preserve">Presisi </w:t>
      </w:r>
      <w:r w:rsidRPr="007D6876">
        <w:rPr>
          <w:i/>
          <w:lang w:val="en-US"/>
        </w:rPr>
        <w:t>Deceased</w:t>
      </w:r>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 xml:space="preserve">Presisi Deceased= </m:t>
          </m:r>
          <m:f>
            <m:fPr>
              <m:ctrlPr>
                <w:rPr>
                  <w:rFonts w:ascii="Cambria Math" w:hAnsi="Cambria Math"/>
                  <w:i/>
                  <w:lang w:val="en-US"/>
                </w:rPr>
              </m:ctrlPr>
            </m:fPr>
            <m:num>
              <m:r>
                <w:rPr>
                  <w:rFonts w:ascii="Cambria Math" w:hAnsi="Cambria Math"/>
                  <w:lang w:val="en-US"/>
                </w:rPr>
                <m:t>86</m:t>
              </m:r>
            </m:num>
            <m:den>
              <m:r>
                <w:rPr>
                  <w:rFonts w:ascii="Cambria Math" w:hAnsi="Cambria Math"/>
                  <w:lang w:val="en-US"/>
                </w:rPr>
                <m:t>100</m:t>
              </m:r>
            </m:den>
          </m:f>
        </m:oMath>
      </m:oMathPara>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Presisi Deceased= 0.86</m:t>
          </m:r>
        </m:oMath>
      </m:oMathPara>
    </w:p>
    <w:p w:rsidR="00642EDA" w:rsidRPr="008300BE" w:rsidRDefault="00642EDA" w:rsidP="00642EDA">
      <w:pPr>
        <w:pStyle w:val="TEUnsoed-TextBodyspasi2"/>
        <w:numPr>
          <w:ilvl w:val="0"/>
          <w:numId w:val="15"/>
        </w:numPr>
        <w:rPr>
          <w:lang w:val="en-US"/>
        </w:rPr>
      </w:pPr>
      <w:r>
        <w:rPr>
          <w:lang w:val="en-US"/>
        </w:rPr>
        <w:t xml:space="preserve">Presisi </w:t>
      </w:r>
      <w:r w:rsidRPr="007D6876">
        <w:rPr>
          <w:i/>
          <w:lang w:val="en-US"/>
        </w:rPr>
        <w:t>Unknown</w:t>
      </w:r>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 xml:space="preserve">Presisi Unknown= </m:t>
          </m:r>
          <m:f>
            <m:fPr>
              <m:ctrlPr>
                <w:rPr>
                  <w:rFonts w:ascii="Cambria Math" w:hAnsi="Cambria Math"/>
                  <w:i/>
                  <w:lang w:val="en-US"/>
                </w:rPr>
              </m:ctrlPr>
            </m:fPr>
            <m:num>
              <m:r>
                <w:rPr>
                  <w:rFonts w:ascii="Cambria Math" w:hAnsi="Cambria Math"/>
                  <w:lang w:val="en-US"/>
                </w:rPr>
                <m:t>99</m:t>
              </m:r>
            </m:num>
            <m:den>
              <m:r>
                <w:rPr>
                  <w:rFonts w:ascii="Cambria Math" w:hAnsi="Cambria Math"/>
                  <w:lang w:val="en-US"/>
                </w:rPr>
                <m:t>103</m:t>
              </m:r>
            </m:den>
          </m:f>
        </m:oMath>
      </m:oMathPara>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Presisi Unknown= 0.96</m:t>
          </m:r>
        </m:oMath>
      </m:oMathPara>
    </w:p>
    <w:p w:rsidR="00642EDA" w:rsidRDefault="004314C0" w:rsidP="00642EDA">
      <w:pPr>
        <w:pStyle w:val="TEUnsoed-TextBodyspasi2"/>
        <w:numPr>
          <w:ilvl w:val="0"/>
          <w:numId w:val="15"/>
        </w:numPr>
        <w:rPr>
          <w:lang w:val="en-US"/>
        </w:rPr>
      </w:pPr>
      <w:r>
        <w:rPr>
          <w:lang w:val="en-US"/>
        </w:rPr>
        <w:t>Makro presisi</w:t>
      </w:r>
    </w:p>
    <w:p w:rsidR="00642EDA" w:rsidRPr="008300BE" w:rsidRDefault="00642EDA" w:rsidP="00F4249A">
      <w:pPr>
        <w:pStyle w:val="TEUnsoed-TextBodyspasi2"/>
        <w:ind w:left="1800" w:firstLine="0"/>
        <w:jc w:val="center"/>
        <w:rPr>
          <w:lang w:val="en-US"/>
        </w:rPr>
      </w:pPr>
      <w:r>
        <w:rPr>
          <w:lang w:val="en-US"/>
        </w:rPr>
        <w:t xml:space="preserve">Makro </w:t>
      </w:r>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(0.43+0.86+0.96)</m:t>
            </m:r>
          </m:num>
          <m:den>
            <m:r>
              <w:rPr>
                <w:rFonts w:ascii="Cambria Math" w:hAnsi="Cambria Math"/>
                <w:lang w:val="en-US"/>
              </w:rPr>
              <m:t>3</m:t>
            </m:r>
          </m:den>
        </m:f>
      </m:oMath>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Makro presisi = 0.75</m:t>
          </m:r>
        </m:oMath>
      </m:oMathPara>
    </w:p>
    <w:p w:rsidR="00642EDA" w:rsidRPr="00515536" w:rsidRDefault="00642EDA" w:rsidP="00F4249A">
      <w:pPr>
        <w:pStyle w:val="TEUnsoed-TextBodyspasi2"/>
        <w:numPr>
          <w:ilvl w:val="7"/>
          <w:numId w:val="8"/>
        </w:numPr>
        <w:tabs>
          <w:tab w:val="left" w:pos="1440"/>
        </w:tabs>
        <w:ind w:left="1440"/>
        <w:rPr>
          <w:i/>
          <w:lang w:val="en-US"/>
        </w:rPr>
      </w:pPr>
      <w:r w:rsidRPr="00515536">
        <w:rPr>
          <w:i/>
          <w:lang w:val="en-US"/>
        </w:rPr>
        <w:t>Recall</w:t>
      </w:r>
    </w:p>
    <w:p w:rsidR="00642EDA" w:rsidRDefault="00642EDA" w:rsidP="00642EDA">
      <w:pPr>
        <w:pStyle w:val="TEUnsoed-TextBodyspasi2"/>
        <w:numPr>
          <w:ilvl w:val="0"/>
          <w:numId w:val="15"/>
        </w:numPr>
        <w:rPr>
          <w:lang w:val="en-US"/>
        </w:rPr>
      </w:pPr>
      <w:r w:rsidRPr="00515536">
        <w:rPr>
          <w:i/>
          <w:lang w:val="en-US"/>
        </w:rPr>
        <w:t xml:space="preserve">Recall </w:t>
      </w:r>
      <w:r w:rsidRPr="0039454D">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642EDA"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Cured= </m:t>
          </m:r>
          <m:f>
            <m:fPr>
              <m:ctrlPr>
                <w:rPr>
                  <w:rFonts w:ascii="Cambria Math" w:hAnsi="Cambria Math"/>
                  <w:i/>
                  <w:lang w:val="en-US"/>
                </w:rPr>
              </m:ctrlPr>
            </m:fPr>
            <m:num>
              <m:r>
                <w:rPr>
                  <w:rFonts w:ascii="Cambria Math" w:hAnsi="Cambria Math"/>
                  <w:lang w:val="en-US"/>
                </w:rPr>
                <m:t>49</m:t>
              </m:r>
            </m:num>
            <m:den>
              <m:r>
                <w:rPr>
                  <w:rFonts w:ascii="Cambria Math" w:hAnsi="Cambria Math"/>
                  <w:lang w:val="en-US"/>
                </w:rPr>
                <m:t>56</m:t>
              </m:r>
            </m:den>
          </m:f>
        </m:oMath>
      </m:oMathPara>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Recall Cured= 0.87</m:t>
          </m:r>
        </m:oMath>
      </m:oMathPara>
    </w:p>
    <w:p w:rsidR="00642EDA" w:rsidRPr="008300BE" w:rsidRDefault="00642EDA" w:rsidP="00642EDA">
      <w:pPr>
        <w:pStyle w:val="TEUnsoed-TextBodyspasi2"/>
        <w:numPr>
          <w:ilvl w:val="0"/>
          <w:numId w:val="15"/>
        </w:numPr>
        <w:rPr>
          <w:lang w:val="en-US"/>
        </w:rPr>
      </w:pPr>
      <w:r w:rsidRPr="00515536">
        <w:rPr>
          <w:i/>
          <w:lang w:val="en-US"/>
        </w:rPr>
        <w:t>Recall</w:t>
      </w:r>
      <w:r>
        <w:rPr>
          <w:lang w:val="en-US"/>
        </w:rPr>
        <w:t xml:space="preserve"> Deceased</w:t>
      </w:r>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Deceased= </m:t>
          </m:r>
          <m:f>
            <m:fPr>
              <m:ctrlPr>
                <w:rPr>
                  <w:rFonts w:ascii="Cambria Math" w:hAnsi="Cambria Math"/>
                  <w:i/>
                  <w:lang w:val="en-US"/>
                </w:rPr>
              </m:ctrlPr>
            </m:fPr>
            <m:num>
              <m:r>
                <w:rPr>
                  <w:rFonts w:ascii="Cambria Math" w:hAnsi="Cambria Math"/>
                  <w:lang w:val="en-US"/>
                </w:rPr>
                <m:t>86</m:t>
              </m:r>
            </m:num>
            <m:den>
              <m:r>
                <w:rPr>
                  <w:rFonts w:ascii="Cambria Math" w:hAnsi="Cambria Math"/>
                  <w:lang w:val="en-US"/>
                </w:rPr>
                <m:t>87</m:t>
              </m:r>
            </m:den>
          </m:f>
        </m:oMath>
      </m:oMathPara>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Recall Deceased= 0.99</m:t>
          </m:r>
        </m:oMath>
      </m:oMathPara>
    </w:p>
    <w:p w:rsidR="00642EDA" w:rsidRPr="008300BE" w:rsidRDefault="00642EDA" w:rsidP="00642EDA">
      <w:pPr>
        <w:pStyle w:val="TEUnsoed-TextBodyspasi2"/>
        <w:numPr>
          <w:ilvl w:val="0"/>
          <w:numId w:val="15"/>
        </w:numPr>
        <w:rPr>
          <w:lang w:val="en-US"/>
        </w:rPr>
      </w:pPr>
      <w:r w:rsidRPr="00515536">
        <w:rPr>
          <w:i/>
          <w:lang w:val="en-US"/>
        </w:rPr>
        <w:t xml:space="preserve">Recall </w:t>
      </w:r>
      <w:r w:rsidRPr="0039454D">
        <w:rPr>
          <w:i/>
          <w:lang w:val="en-US"/>
        </w:rPr>
        <w:t>Unknown</w:t>
      </w:r>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Unknown= </m:t>
          </m:r>
          <m:f>
            <m:fPr>
              <m:ctrlPr>
                <w:rPr>
                  <w:rFonts w:ascii="Cambria Math" w:hAnsi="Cambria Math"/>
                  <w:i/>
                  <w:lang w:val="en-US"/>
                </w:rPr>
              </m:ctrlPr>
            </m:fPr>
            <m:num>
              <m:r>
                <w:rPr>
                  <w:rFonts w:ascii="Cambria Math" w:hAnsi="Cambria Math"/>
                  <w:lang w:val="en-US"/>
                </w:rPr>
                <m:t>99</m:t>
              </m:r>
            </m:num>
            <m:den>
              <m:r>
                <w:rPr>
                  <w:rFonts w:ascii="Cambria Math" w:hAnsi="Cambria Math"/>
                  <w:lang w:val="en-US"/>
                </w:rPr>
                <m:t>174</m:t>
              </m:r>
            </m:den>
          </m:f>
        </m:oMath>
      </m:oMathPara>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Recall Unknown= 0.57</m:t>
          </m:r>
        </m:oMath>
      </m:oMathPara>
    </w:p>
    <w:p w:rsidR="00642EDA" w:rsidRDefault="009C5E3F" w:rsidP="00642EDA">
      <w:pPr>
        <w:pStyle w:val="TEUnsoed-TextBodyspasi2"/>
        <w:numPr>
          <w:ilvl w:val="0"/>
          <w:numId w:val="15"/>
        </w:numPr>
        <w:rPr>
          <w:lang w:val="en-US"/>
        </w:rPr>
      </w:pPr>
      <w:r>
        <w:rPr>
          <w:lang w:val="en-US"/>
        </w:rPr>
        <w:t>Makro</w:t>
      </w:r>
      <w:r w:rsidRPr="00515536">
        <w:rPr>
          <w:i/>
          <w:lang w:val="en-US"/>
        </w:rPr>
        <w:t xml:space="preserve"> recall</w:t>
      </w:r>
    </w:p>
    <w:p w:rsidR="00642EDA" w:rsidRPr="008300BE" w:rsidRDefault="00642EDA" w:rsidP="00642EDA">
      <w:pPr>
        <w:pStyle w:val="TEUnsoed-TextBodyspasi2"/>
        <w:ind w:left="3240" w:firstLine="0"/>
        <w:rPr>
          <w:lang w:val="en-US"/>
        </w:rPr>
      </w:pPr>
      <w:r>
        <w:rPr>
          <w:lang w:val="en-US"/>
        </w:rPr>
        <w:t xml:space="preserve"> </w:t>
      </w:r>
      <m:oMath>
        <m:r>
          <w:rPr>
            <w:rFonts w:ascii="Cambria Math" w:hAnsi="Cambria Math"/>
            <w:lang w:val="en-US"/>
          </w:rPr>
          <m:t xml:space="preserve">Makro recall = </m:t>
        </m:r>
        <m:f>
          <m:fPr>
            <m:ctrlPr>
              <w:rPr>
                <w:rFonts w:ascii="Cambria Math" w:hAnsi="Cambria Math"/>
                <w:i/>
                <w:lang w:val="en-US"/>
              </w:rPr>
            </m:ctrlPr>
          </m:fPr>
          <m:num>
            <m:r>
              <w:rPr>
                <w:rFonts w:ascii="Cambria Math" w:hAnsi="Cambria Math"/>
                <w:lang w:val="en-US"/>
              </w:rPr>
              <m:t>(0.87+0.99+057)</m:t>
            </m:r>
          </m:num>
          <m:den>
            <m:r>
              <w:rPr>
                <w:rFonts w:ascii="Cambria Math" w:hAnsi="Cambria Math"/>
                <w:lang w:val="en-US"/>
              </w:rPr>
              <m:t>3</m:t>
            </m:r>
          </m:den>
        </m:f>
      </m:oMath>
    </w:p>
    <w:p w:rsidR="00642EDA" w:rsidRPr="00FE498C" w:rsidRDefault="00FE498C" w:rsidP="00F4249A">
      <w:pPr>
        <w:pStyle w:val="TEUnsoed-TextBodyspasi2"/>
        <w:ind w:left="1080" w:firstLine="0"/>
        <w:jc w:val="center"/>
        <w:rPr>
          <w:lang w:val="en-US"/>
        </w:rPr>
      </w:pPr>
      <m:oMathPara>
        <m:oMath>
          <m:r>
            <w:rPr>
              <w:rFonts w:ascii="Cambria Math" w:hAnsi="Cambria Math"/>
              <w:lang w:val="en-US"/>
            </w:rPr>
            <m:t>Makro recall = 0.81</m:t>
          </m:r>
        </m:oMath>
      </m:oMathPara>
    </w:p>
    <w:p w:rsidR="00642EDA" w:rsidRDefault="00642EDA" w:rsidP="00F4249A">
      <w:pPr>
        <w:pStyle w:val="TEUnsoed-TextBodyspasi2"/>
        <w:numPr>
          <w:ilvl w:val="7"/>
          <w:numId w:val="8"/>
        </w:numPr>
        <w:tabs>
          <w:tab w:val="left" w:pos="1440"/>
        </w:tabs>
        <w:ind w:left="1440"/>
        <w:rPr>
          <w:i/>
          <w:lang w:val="en-US"/>
        </w:rPr>
      </w:pPr>
      <w:r w:rsidRPr="00515536">
        <w:rPr>
          <w:i/>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bl>
    <w:p w:rsidR="00722190" w:rsidRPr="00722190" w:rsidRDefault="00FE498C" w:rsidP="00722190">
      <w:pPr>
        <w:pStyle w:val="TEUnsoed-TextBodyspasi2"/>
        <w:ind w:firstLine="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0.75 x 081 </m:t>
              </m:r>
            </m:num>
            <m:den>
              <m:r>
                <w:rPr>
                  <w:rFonts w:ascii="Cambria Math" w:hAnsi="Cambria Math"/>
                  <w:lang w:val="en-US"/>
                </w:rPr>
                <m:t>0.75+0.81</m:t>
              </m:r>
            </m:den>
          </m:f>
        </m:oMath>
      </m:oMathPara>
    </w:p>
    <w:p w:rsidR="00642EDA" w:rsidRPr="00FE498C" w:rsidRDefault="00FE498C" w:rsidP="00722190">
      <w:pPr>
        <w:pStyle w:val="TEUnsoed-TextBodyspasi2"/>
        <w:ind w:firstLine="0"/>
        <w:rPr>
          <w:lang w:val="en-US"/>
        </w:rPr>
      </w:pPr>
      <m:oMathPara>
        <m:oMath>
          <m:r>
            <w:rPr>
              <w:rFonts w:ascii="Cambria Math" w:hAnsi="Cambria Math"/>
              <w:lang w:val="en-US"/>
            </w:rPr>
            <m:t>F1 sc</m:t>
          </m:r>
          <m:r>
            <w:rPr>
              <w:rFonts w:ascii="Cambria Math" w:hAnsi="Cambria Math"/>
              <w:lang w:val="en-US"/>
            </w:rPr>
            <m:t>ore = 2 x</m:t>
          </m:r>
          <m:f>
            <m:fPr>
              <m:ctrlPr>
                <w:rPr>
                  <w:rFonts w:ascii="Cambria Math" w:hAnsi="Cambria Math"/>
                  <w:i/>
                  <w:lang w:val="en-US"/>
                </w:rPr>
              </m:ctrlPr>
            </m:fPr>
            <m:num>
              <m:r>
                <w:rPr>
                  <w:rFonts w:ascii="Cambria Math" w:hAnsi="Cambria Math"/>
                  <w:lang w:val="en-US"/>
                </w:rPr>
                <m:t xml:space="preserve">0.6075 </m:t>
              </m:r>
            </m:num>
            <m:den>
              <m:r>
                <w:rPr>
                  <w:rFonts w:ascii="Cambria Math" w:hAnsi="Cambria Math"/>
                  <w:lang w:val="en-US"/>
                </w:rPr>
                <m:t>1.56</m:t>
              </m:r>
            </m:den>
          </m:f>
        </m:oMath>
      </m:oMathPara>
    </w:p>
    <w:p w:rsidR="00642EDA" w:rsidRPr="00FE498C" w:rsidRDefault="00FE498C" w:rsidP="00722190">
      <w:pPr>
        <w:pStyle w:val="TEUnsoed-TextBodyspasi2"/>
        <w:jc w:val="center"/>
        <w:rPr>
          <w:lang w:val="en-US"/>
        </w:rPr>
      </w:pPr>
      <m:oMathPara>
        <m:oMath>
          <m:r>
            <w:rPr>
              <w:rFonts w:ascii="Cambria Math" w:hAnsi="Cambria Math"/>
              <w:lang w:val="en-US"/>
            </w:rPr>
            <m:t>F1 score = 0.78</m:t>
          </m:r>
        </m:oMath>
      </m:oMathPara>
    </w:p>
    <w:p w:rsidR="00F4249A" w:rsidRPr="00F4249A" w:rsidRDefault="00F4249A" w:rsidP="00F4249A">
      <w:pPr>
        <w:pStyle w:val="TEUnsoed-TextBodyspasi2"/>
        <w:ind w:firstLine="720"/>
        <w:rPr>
          <w:lang w:val="en-US"/>
        </w:rPr>
      </w:pPr>
      <w:r>
        <w:rPr>
          <w:lang w:val="en-US"/>
        </w:rPr>
        <w:t xml:space="preserve">Berdasarkan perhitungan akurasi, presisi, recall dan F1 dapat disimpulkan bahwa klasifikasi </w:t>
      </w:r>
      <w:r>
        <w:rPr>
          <w:i/>
          <w:lang w:val="en-US"/>
        </w:rPr>
        <w:t>mortality</w:t>
      </w:r>
      <w:r>
        <w:rPr>
          <w:lang w:val="en-US"/>
        </w:rPr>
        <w:t xml:space="preserve"> dengan model VGG16 dan citra </w:t>
      </w:r>
      <w:r>
        <w:rPr>
          <w:i/>
          <w:lang w:val="en-US"/>
        </w:rPr>
        <w:t xml:space="preserve">original </w:t>
      </w:r>
      <w:r>
        <w:rPr>
          <w:lang w:val="en-US"/>
        </w:rPr>
        <w:t xml:space="preserve">memiliki nilai mendekati nilai 1.00, sehingga model mampu melakukan klasifikasi </w:t>
      </w:r>
      <w:r w:rsidRPr="00426BDA">
        <w:rPr>
          <w:i/>
          <w:lang w:val="en-US"/>
        </w:rPr>
        <w:t>CT scan</w:t>
      </w:r>
      <w:r>
        <w:rPr>
          <w:lang w:val="en-US"/>
        </w:rPr>
        <w:t xml:space="preserve"> dada secara akurat.</w:t>
      </w:r>
    </w:p>
    <w:p w:rsidR="008025EB" w:rsidRDefault="0020259A" w:rsidP="008025EB">
      <w:pPr>
        <w:pStyle w:val="Heading3"/>
        <w:rPr>
          <w:lang w:val="en-US"/>
        </w:rPr>
      </w:pPr>
      <w:bookmarkStart w:id="201" w:name="_Toc83471477"/>
      <w:r>
        <w:rPr>
          <w:lang w:val="en-US"/>
        </w:rPr>
        <w:t>Mortali</w:t>
      </w:r>
      <w:r w:rsidR="008025EB">
        <w:rPr>
          <w:lang w:val="en-US"/>
        </w:rPr>
        <w:t>ty Classification VGG16 (Preprocessed Image)</w:t>
      </w:r>
      <w:bookmarkEnd w:id="201"/>
    </w:p>
    <w:p w:rsidR="008025EB" w:rsidRDefault="008025EB" w:rsidP="008025EB">
      <w:pPr>
        <w:pStyle w:val="TEUnsoed-TextBodyspasi2"/>
        <w:rPr>
          <w:lang w:val="en-US"/>
        </w:rPr>
      </w:pPr>
      <w:r>
        <w:rPr>
          <w:lang w:val="en-US"/>
        </w:rPr>
        <w:t>Proses pelatihan dan val</w:t>
      </w:r>
      <w:r w:rsidR="00515536">
        <w:rPr>
          <w:lang w:val="en-US"/>
        </w:rPr>
        <w:t xml:space="preserve">idasi pada klasifikasi </w:t>
      </w:r>
      <w:r w:rsidR="00515536" w:rsidRPr="00515536">
        <w:rPr>
          <w:i/>
          <w:lang w:val="en-US"/>
        </w:rPr>
        <w:t>mortality</w:t>
      </w:r>
      <w:r>
        <w:rPr>
          <w:lang w:val="en-US"/>
        </w:rPr>
        <w:t xml:space="preserve"> arsitektur VGG16 dengan </w:t>
      </w:r>
      <w:r w:rsidRPr="00515536">
        <w:rPr>
          <w:i/>
          <w:lang w:val="en-US"/>
        </w:rPr>
        <w:t>dataset preprocessed image</w:t>
      </w:r>
      <w:r>
        <w:rPr>
          <w:lang w:val="en-US"/>
        </w:rPr>
        <w:t xml:space="preserve"> menggunakan nilai</w:t>
      </w:r>
      <w:r w:rsidRPr="00515536">
        <w:rPr>
          <w:i/>
          <w:lang w:val="en-US"/>
        </w:rPr>
        <w:t xml:space="preserve"> epoch</w:t>
      </w:r>
      <w:r>
        <w:rPr>
          <w:lang w:val="en-US"/>
        </w:rPr>
        <w:t xml:space="preserve"> sebesar 50. Hasil pelatihan berupa akurasi pelatihan dan akurasi validasi seperti ditampilkan pada </w:t>
      </w:r>
      <w:r w:rsidR="00722190">
        <w:rPr>
          <w:lang w:val="en-US"/>
        </w:rPr>
        <w:fldChar w:fldCharType="begin"/>
      </w:r>
      <w:r w:rsidR="00722190">
        <w:rPr>
          <w:lang w:val="en-US"/>
        </w:rPr>
        <w:instrText xml:space="preserve"> REF _Ref80949391 \h </w:instrText>
      </w:r>
      <w:r w:rsidR="00722190">
        <w:rPr>
          <w:lang w:val="en-US"/>
        </w:rPr>
      </w:r>
      <w:r w:rsidR="00722190">
        <w:rPr>
          <w:lang w:val="en-US"/>
        </w:rPr>
        <w:fldChar w:fldCharType="separate"/>
      </w:r>
      <w:r w:rsidR="00722190" w:rsidRPr="00515536">
        <w:rPr>
          <w:sz w:val="22"/>
        </w:rPr>
        <w:t xml:space="preserve">Gambar </w:t>
      </w:r>
      <w:r w:rsidR="00722190">
        <w:rPr>
          <w:noProof/>
          <w:sz w:val="22"/>
        </w:rPr>
        <w:t>4</w:t>
      </w:r>
      <w:r w:rsidR="00722190">
        <w:rPr>
          <w:sz w:val="22"/>
        </w:rPr>
        <w:t>.</w:t>
      </w:r>
      <w:r w:rsidR="00722190">
        <w:rPr>
          <w:noProof/>
          <w:sz w:val="22"/>
        </w:rPr>
        <w:t>46</w:t>
      </w:r>
      <w:r w:rsidR="00722190">
        <w:rPr>
          <w:lang w:val="en-US"/>
        </w:rPr>
        <w:fldChar w:fldCharType="end"/>
      </w:r>
    </w:p>
    <w:p w:rsidR="00515536" w:rsidRDefault="00FE498C" w:rsidP="00515536">
      <w:pPr>
        <w:pStyle w:val="TEUnsoed-TextBodyspasi2"/>
        <w:keepNext/>
        <w:ind w:firstLine="0"/>
        <w:jc w:val="center"/>
      </w:pPr>
      <w:r>
        <w:rPr>
          <w:noProof/>
          <w:lang w:val="en-US" w:eastAsia="en-US" w:bidi="ar-SA"/>
        </w:rPr>
        <w:drawing>
          <wp:inline distT="0" distB="0" distL="0" distR="0" wp14:anchorId="2B72038D" wp14:editId="4FFEFAAF">
            <wp:extent cx="3891280" cy="2934335"/>
            <wp:effectExtent l="0" t="0" r="0" b="0"/>
            <wp:docPr id="47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91280" cy="2934335"/>
                    </a:xfrm>
                    <a:prstGeom prst="rect">
                      <a:avLst/>
                    </a:prstGeom>
                    <a:noFill/>
                    <a:ln>
                      <a:noFill/>
                    </a:ln>
                  </pic:spPr>
                </pic:pic>
              </a:graphicData>
            </a:graphic>
          </wp:inline>
        </w:drawing>
      </w:r>
    </w:p>
    <w:p w:rsidR="00515536" w:rsidRDefault="00515536" w:rsidP="00515536">
      <w:pPr>
        <w:pStyle w:val="Caption"/>
        <w:jc w:val="center"/>
        <w:rPr>
          <w:sz w:val="22"/>
          <w:lang w:val="en-US"/>
        </w:rPr>
      </w:pPr>
      <w:bookmarkStart w:id="202" w:name="_Ref80949391"/>
      <w:bookmarkStart w:id="203" w:name="_Toc83471374"/>
      <w:r w:rsidRPr="00515536">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46</w:t>
      </w:r>
      <w:r w:rsidR="00722190">
        <w:rPr>
          <w:sz w:val="22"/>
        </w:rPr>
        <w:fldChar w:fldCharType="end"/>
      </w:r>
      <w:bookmarkEnd w:id="202"/>
      <w:r w:rsidRPr="00515536">
        <w:rPr>
          <w:sz w:val="22"/>
          <w:lang w:val="en-US"/>
        </w:rPr>
        <w:t xml:space="preserve"> Kurva akurasi pelatihan dan validasi mortality VGG16</w:t>
      </w:r>
      <w:bookmarkEnd w:id="203"/>
    </w:p>
    <w:p w:rsidR="008102C9" w:rsidRPr="00515536" w:rsidRDefault="00515536" w:rsidP="00515536">
      <w:pPr>
        <w:pStyle w:val="Caption"/>
        <w:jc w:val="center"/>
        <w:rPr>
          <w:sz w:val="22"/>
          <w:lang w:val="en-US"/>
        </w:rPr>
      </w:pPr>
      <w:r w:rsidRPr="00515536">
        <w:rPr>
          <w:sz w:val="22"/>
          <w:lang w:val="en-US"/>
        </w:rPr>
        <w:t xml:space="preserve"> preprocessed image</w:t>
      </w:r>
    </w:p>
    <w:p w:rsidR="008102C9" w:rsidRDefault="008102C9" w:rsidP="008102C9">
      <w:pPr>
        <w:pStyle w:val="TEUnsoed-TextBodyspasi2"/>
        <w:rPr>
          <w:lang w:val="en-US"/>
        </w:rPr>
      </w:pPr>
      <w:r>
        <w:rPr>
          <w:lang w:val="en-US"/>
        </w:rPr>
        <w:t xml:space="preserve">Berdasarkan kurva akurasi pelatihan di atas menunjukkan bahwa pada </w:t>
      </w:r>
      <w:r w:rsidRPr="00BE7488">
        <w:rPr>
          <w:i/>
          <w:lang w:val="en-US"/>
        </w:rPr>
        <w:t>epoch</w:t>
      </w:r>
      <w:r>
        <w:rPr>
          <w:lang w:val="en-US"/>
        </w:rPr>
        <w:t xml:space="preserve"> ke-50, garis berwarna biru yang menunjukkan nilai akurasi pelatihan mendekati nilai 1.00. Namun untuk garis oranye yang menunjukkan akurasi validasi masih cukup jauh dari angka 1.00. Nilai akurasi pelatihan yang diperoleh pada </w:t>
      </w:r>
      <w:r w:rsidRPr="00BE7488">
        <w:rPr>
          <w:i/>
          <w:lang w:val="en-US"/>
        </w:rPr>
        <w:t>epoch</w:t>
      </w:r>
      <w:r>
        <w:rPr>
          <w:lang w:val="en-US"/>
        </w:rPr>
        <w:t xml:space="preserve"> ke-50 sebesar 0.9527, sedangkan nilai akurasi validasi yang diperoleh pada </w:t>
      </w:r>
      <w:r w:rsidRPr="00BE7488">
        <w:rPr>
          <w:i/>
          <w:lang w:val="en-US"/>
        </w:rPr>
        <w:t xml:space="preserve">epoch </w:t>
      </w:r>
      <w:r>
        <w:rPr>
          <w:lang w:val="en-US"/>
        </w:rPr>
        <w:t xml:space="preserve">ke-50 sebesar 0.6071. Oleh karena nilai akurasi validasi masih jauh dari angka 1.00 dan berada berada pada interval yang cukup jauh di bawah nilai akurasi pelatihan , maka dapat disimpulkan bahwa akurasi pelatihan dan akurasi validasi pada klasifikasi </w:t>
      </w:r>
      <w:r>
        <w:rPr>
          <w:i/>
          <w:lang w:val="en-US"/>
        </w:rPr>
        <w:t>mortality</w:t>
      </w:r>
      <w:r>
        <w:rPr>
          <w:lang w:val="en-US"/>
        </w:rPr>
        <w:t xml:space="preserve"> dengan arsitektur </w:t>
      </w:r>
      <w:r>
        <w:rPr>
          <w:i/>
          <w:lang w:val="en-US"/>
        </w:rPr>
        <w:t>VGG16</w:t>
      </w:r>
      <w:r>
        <w:rPr>
          <w:lang w:val="en-US"/>
        </w:rPr>
        <w:t xml:space="preserve"> dan </w:t>
      </w:r>
      <w:r>
        <w:rPr>
          <w:i/>
          <w:lang w:val="en-US"/>
        </w:rPr>
        <w:t xml:space="preserve">dataset preprocessed </w:t>
      </w:r>
      <w:r w:rsidRPr="00BC0463">
        <w:rPr>
          <w:i/>
          <w:lang w:val="en-US"/>
        </w:rPr>
        <w:t>image</w:t>
      </w:r>
      <w:r>
        <w:rPr>
          <w:lang w:val="en-US"/>
        </w:rPr>
        <w:t xml:space="preserve"> memiliki kondisi yang kurang baik atau disebut dengan kondisi </w:t>
      </w:r>
      <w:r>
        <w:rPr>
          <w:i/>
          <w:lang w:val="en-US"/>
        </w:rPr>
        <w:t>over</w:t>
      </w:r>
      <w:r w:rsidRPr="00BC0463">
        <w:rPr>
          <w:i/>
          <w:lang w:val="en-US"/>
        </w:rPr>
        <w:t>fit</w:t>
      </w:r>
      <w:r>
        <w:rPr>
          <w:i/>
          <w:lang w:val="en-US"/>
        </w:rPr>
        <w:t>ting</w:t>
      </w:r>
      <w:r>
        <w:rPr>
          <w:lang w:val="en-US"/>
        </w:rPr>
        <w:t>.</w:t>
      </w:r>
    </w:p>
    <w:p w:rsidR="008102C9" w:rsidRDefault="008102C9" w:rsidP="008102C9">
      <w:pPr>
        <w:pStyle w:val="TEUnsoed-TextBodyspasi2"/>
        <w:rPr>
          <w:lang w:val="en-US"/>
        </w:rPr>
      </w:pPr>
      <w:r>
        <w:rPr>
          <w:lang w:val="en-US"/>
        </w:rPr>
        <w:t>Kemudian untuk kurva kesalahan (</w:t>
      </w:r>
      <w:r w:rsidRPr="00BE7488">
        <w:rPr>
          <w:i/>
          <w:lang w:val="en-US"/>
        </w:rPr>
        <w:t>loss</w:t>
      </w:r>
      <w:r>
        <w:rPr>
          <w:lang w:val="en-US"/>
        </w:rPr>
        <w:t>) pelatihan dan kesalahan (</w:t>
      </w:r>
      <w:r w:rsidRPr="00BE7488">
        <w:rPr>
          <w:i/>
          <w:lang w:val="en-US"/>
        </w:rPr>
        <w:t>loss</w:t>
      </w:r>
      <w:r>
        <w:rPr>
          <w:lang w:val="en-US"/>
        </w:rPr>
        <w:t xml:space="preserve">) validasi dapat dilihat pada </w:t>
      </w:r>
      <w:r w:rsidR="00722190">
        <w:rPr>
          <w:lang w:val="en-US"/>
        </w:rPr>
        <w:fldChar w:fldCharType="begin"/>
      </w:r>
      <w:r w:rsidR="00722190">
        <w:rPr>
          <w:lang w:val="en-US"/>
        </w:rPr>
        <w:instrText xml:space="preserve"> REF _Ref80949509 \h </w:instrText>
      </w:r>
      <w:r w:rsidR="00722190">
        <w:rPr>
          <w:lang w:val="en-US"/>
        </w:rPr>
      </w:r>
      <w:r w:rsidR="00722190">
        <w:rPr>
          <w:lang w:val="en-US"/>
        </w:rPr>
        <w:fldChar w:fldCharType="separate"/>
      </w:r>
      <w:r w:rsidR="00722190" w:rsidRPr="000D20EF">
        <w:rPr>
          <w:sz w:val="22"/>
        </w:rPr>
        <w:t xml:space="preserve">Gambar </w:t>
      </w:r>
      <w:r w:rsidR="00722190">
        <w:rPr>
          <w:noProof/>
          <w:sz w:val="22"/>
        </w:rPr>
        <w:t>4</w:t>
      </w:r>
      <w:r w:rsidR="00722190">
        <w:rPr>
          <w:sz w:val="22"/>
        </w:rPr>
        <w:t>.</w:t>
      </w:r>
      <w:r w:rsidR="00722190">
        <w:rPr>
          <w:noProof/>
          <w:sz w:val="22"/>
        </w:rPr>
        <w:t>47</w:t>
      </w:r>
      <w:r w:rsidR="00722190">
        <w:rPr>
          <w:lang w:val="en-US"/>
        </w:rPr>
        <w:fldChar w:fldCharType="end"/>
      </w:r>
    </w:p>
    <w:p w:rsidR="000D20EF" w:rsidRDefault="00FE498C" w:rsidP="000D20EF">
      <w:pPr>
        <w:pStyle w:val="TEUnsoed-TextBodyspasi2"/>
        <w:keepNext/>
        <w:ind w:firstLine="0"/>
        <w:jc w:val="center"/>
      </w:pPr>
      <w:r>
        <w:rPr>
          <w:noProof/>
          <w:lang w:val="en-US" w:eastAsia="en-US" w:bidi="ar-SA"/>
        </w:rPr>
        <w:drawing>
          <wp:inline distT="0" distB="0" distL="0" distR="0" wp14:anchorId="03E3E9D7" wp14:editId="598E7D8C">
            <wp:extent cx="3838575" cy="2976880"/>
            <wp:effectExtent l="0" t="0" r="0" b="0"/>
            <wp:docPr id="4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38575" cy="2976880"/>
                    </a:xfrm>
                    <a:prstGeom prst="rect">
                      <a:avLst/>
                    </a:prstGeom>
                    <a:noFill/>
                    <a:ln>
                      <a:noFill/>
                    </a:ln>
                  </pic:spPr>
                </pic:pic>
              </a:graphicData>
            </a:graphic>
          </wp:inline>
        </w:drawing>
      </w:r>
    </w:p>
    <w:p w:rsidR="000D20EF" w:rsidRDefault="000D20EF" w:rsidP="000D20EF">
      <w:pPr>
        <w:pStyle w:val="Caption"/>
        <w:jc w:val="center"/>
        <w:rPr>
          <w:sz w:val="22"/>
          <w:lang w:val="en-US"/>
        </w:rPr>
      </w:pPr>
      <w:bookmarkStart w:id="204" w:name="_Ref80949509"/>
      <w:bookmarkStart w:id="205" w:name="_Toc83471375"/>
      <w:r w:rsidRPr="000D20EF">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47</w:t>
      </w:r>
      <w:r w:rsidR="00722190">
        <w:rPr>
          <w:sz w:val="22"/>
        </w:rPr>
        <w:fldChar w:fldCharType="end"/>
      </w:r>
      <w:bookmarkEnd w:id="204"/>
      <w:r w:rsidRPr="000D20EF">
        <w:rPr>
          <w:sz w:val="22"/>
          <w:lang w:val="en-US"/>
        </w:rPr>
        <w:t xml:space="preserve"> Kurva kesalahan pelatihan dan validasi mortality VGG16</w:t>
      </w:r>
      <w:bookmarkEnd w:id="205"/>
    </w:p>
    <w:p w:rsidR="008102C9" w:rsidRPr="000D20EF" w:rsidRDefault="000D20EF" w:rsidP="000D20EF">
      <w:pPr>
        <w:pStyle w:val="Caption"/>
        <w:jc w:val="center"/>
        <w:rPr>
          <w:sz w:val="22"/>
          <w:lang w:val="en-US"/>
        </w:rPr>
      </w:pPr>
      <w:r w:rsidRPr="000D20EF">
        <w:rPr>
          <w:sz w:val="22"/>
          <w:lang w:val="en-US"/>
        </w:rPr>
        <w:t xml:space="preserve"> preprocessed image</w:t>
      </w:r>
    </w:p>
    <w:p w:rsidR="008102C9" w:rsidRDefault="008102C9" w:rsidP="008102C9">
      <w:pPr>
        <w:pStyle w:val="TEUnsoed-TextBodyspasi2"/>
        <w:rPr>
          <w:lang w:val="en-US"/>
        </w:rPr>
      </w:pPr>
      <w:r>
        <w:rPr>
          <w:lang w:val="en-US"/>
        </w:rPr>
        <w:t>Kurva kesalahan (</w:t>
      </w:r>
      <w:r w:rsidRPr="00BE7488">
        <w:rPr>
          <w:i/>
          <w:lang w:val="en-US"/>
        </w:rPr>
        <w:t>loss</w:t>
      </w:r>
      <w:r>
        <w:rPr>
          <w:lang w:val="en-US"/>
        </w:rPr>
        <w:t xml:space="preserve">) di atas menunjukkan bahwa nilai kesalahan pelatihan (garis biru) mendekati angka 0.00. Namun, untuk nilai kesalahan validasi masih jauh dari nilai 0.00. Nilai kesalahan pelatihan yang diperoleh pada </w:t>
      </w:r>
      <w:r w:rsidRPr="00BE7488">
        <w:rPr>
          <w:i/>
          <w:lang w:val="en-US"/>
        </w:rPr>
        <w:t>epoch</w:t>
      </w:r>
      <w:r>
        <w:rPr>
          <w:lang w:val="en-US"/>
        </w:rPr>
        <w:t xml:space="preserve"> ke-50 sebesar 0.1520 dan nilai kesalahan validasi yang diperoleh pada</w:t>
      </w:r>
      <w:r w:rsidRPr="00BE7488">
        <w:rPr>
          <w:i/>
          <w:lang w:val="en-US"/>
        </w:rPr>
        <w:t xml:space="preserve"> epoch</w:t>
      </w:r>
      <w:r>
        <w:rPr>
          <w:lang w:val="en-US"/>
        </w:rPr>
        <w:t xml:space="preserve"> ke-50 sebesar 1.6519. Oleh karena nilai kesalahan validasi berada jauh di atas nilai kesalahan pelatihan maka dapat disimpulkan bahwa akurasi pelatihan dan akurasi validasi pada klasifikasi </w:t>
      </w:r>
      <w:r>
        <w:rPr>
          <w:i/>
          <w:lang w:val="en-US"/>
        </w:rPr>
        <w:t>mortality</w:t>
      </w:r>
      <w:r w:rsidRPr="004B166A">
        <w:rPr>
          <w:i/>
          <w:lang w:val="en-US"/>
        </w:rPr>
        <w:t xml:space="preserve"> </w:t>
      </w:r>
      <w:r>
        <w:rPr>
          <w:lang w:val="en-US"/>
        </w:rPr>
        <w:t xml:space="preserve">dengan arsitektur </w:t>
      </w:r>
      <w:r>
        <w:rPr>
          <w:i/>
          <w:lang w:val="en-US"/>
        </w:rPr>
        <w:t>VGG16</w:t>
      </w:r>
      <w:r>
        <w:rPr>
          <w:lang w:val="en-US"/>
        </w:rPr>
        <w:t xml:space="preserve"> yang menggunakan dataset citra </w:t>
      </w:r>
      <w:r w:rsidR="008B78A3">
        <w:rPr>
          <w:i/>
          <w:lang w:val="en-US"/>
        </w:rPr>
        <w:t>preprocessed</w:t>
      </w:r>
      <w:r>
        <w:rPr>
          <w:lang w:val="en-US"/>
        </w:rPr>
        <w:t xml:space="preserve"> memiliki kondisi yang kurang baik atau disebut dengan kondisi </w:t>
      </w:r>
      <w:r>
        <w:rPr>
          <w:i/>
          <w:lang w:val="en-US"/>
        </w:rPr>
        <w:t>over</w:t>
      </w:r>
      <w:r w:rsidRPr="00BE7488">
        <w:rPr>
          <w:i/>
          <w:lang w:val="en-US"/>
        </w:rPr>
        <w:t>fi</w:t>
      </w:r>
      <w:r>
        <w:rPr>
          <w:i/>
          <w:lang w:val="en-US"/>
        </w:rPr>
        <w:t>tting</w:t>
      </w:r>
      <w:r>
        <w:rPr>
          <w:lang w:val="en-US"/>
        </w:rPr>
        <w:t>.</w:t>
      </w:r>
    </w:p>
    <w:p w:rsidR="008102C9" w:rsidRDefault="008102C9" w:rsidP="008102C9">
      <w:pPr>
        <w:pStyle w:val="TEUnsoed-TextBodyspasi2"/>
        <w:rPr>
          <w:lang w:val="en-US"/>
        </w:rPr>
      </w:pPr>
      <w:r>
        <w:rPr>
          <w:lang w:val="en-US"/>
        </w:rPr>
        <w:t xml:space="preserve">Adapun untuk hasil prediksi dengan </w:t>
      </w:r>
      <w:r w:rsidRPr="00BE7488">
        <w:rPr>
          <w:i/>
          <w:lang w:val="en-US"/>
        </w:rPr>
        <w:t>confusion matrix</w:t>
      </w:r>
      <w:r>
        <w:rPr>
          <w:lang w:val="en-US"/>
        </w:rPr>
        <w:t xml:space="preserve"> dapat dilihat pada </w:t>
      </w:r>
      <w:r w:rsidR="00722190">
        <w:rPr>
          <w:lang w:val="en-US"/>
        </w:rPr>
        <w:fldChar w:fldCharType="begin"/>
      </w:r>
      <w:r w:rsidR="00722190">
        <w:rPr>
          <w:lang w:val="en-US"/>
        </w:rPr>
        <w:instrText xml:space="preserve"> REF _Ref80949692 \h </w:instrText>
      </w:r>
      <w:r w:rsidR="00722190">
        <w:rPr>
          <w:lang w:val="en-US"/>
        </w:rPr>
      </w:r>
      <w:r w:rsidR="00722190">
        <w:rPr>
          <w:lang w:val="en-US"/>
        </w:rPr>
        <w:fldChar w:fldCharType="separate"/>
      </w:r>
      <w:r w:rsidR="00722190" w:rsidRPr="000D20EF">
        <w:rPr>
          <w:sz w:val="22"/>
        </w:rPr>
        <w:t xml:space="preserve">Gambar </w:t>
      </w:r>
      <w:r w:rsidR="00722190">
        <w:rPr>
          <w:noProof/>
          <w:sz w:val="22"/>
        </w:rPr>
        <w:t>4</w:t>
      </w:r>
      <w:r w:rsidR="00722190">
        <w:rPr>
          <w:sz w:val="22"/>
        </w:rPr>
        <w:t>.</w:t>
      </w:r>
      <w:r w:rsidR="00722190">
        <w:rPr>
          <w:noProof/>
          <w:sz w:val="22"/>
        </w:rPr>
        <w:t>48</w:t>
      </w:r>
      <w:r w:rsidR="00722190">
        <w:rPr>
          <w:lang w:val="en-US"/>
        </w:rPr>
        <w:fldChar w:fldCharType="end"/>
      </w:r>
    </w:p>
    <w:p w:rsidR="000D20EF" w:rsidRDefault="00FE498C" w:rsidP="000D20EF">
      <w:pPr>
        <w:pStyle w:val="TEUnsoed-TextBodyspasi2"/>
        <w:keepNext/>
        <w:ind w:firstLine="0"/>
        <w:jc w:val="center"/>
      </w:pPr>
      <w:r>
        <w:rPr>
          <w:noProof/>
          <w:lang w:val="en-US" w:eastAsia="en-US" w:bidi="ar-SA"/>
        </w:rPr>
        <w:drawing>
          <wp:inline distT="0" distB="0" distL="0" distR="0" wp14:anchorId="4A7356A6" wp14:editId="45D002A2">
            <wp:extent cx="4253230" cy="3466465"/>
            <wp:effectExtent l="0" t="0" r="0" b="0"/>
            <wp:docPr id="47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230" cy="3466465"/>
                    </a:xfrm>
                    <a:prstGeom prst="rect">
                      <a:avLst/>
                    </a:prstGeom>
                    <a:noFill/>
                    <a:ln>
                      <a:noFill/>
                    </a:ln>
                  </pic:spPr>
                </pic:pic>
              </a:graphicData>
            </a:graphic>
          </wp:inline>
        </w:drawing>
      </w:r>
    </w:p>
    <w:p w:rsidR="008102C9" w:rsidRDefault="000D20EF" w:rsidP="000D20EF">
      <w:pPr>
        <w:pStyle w:val="Caption"/>
        <w:jc w:val="center"/>
        <w:rPr>
          <w:lang w:val="en-US"/>
        </w:rPr>
      </w:pPr>
      <w:bookmarkStart w:id="206" w:name="_Ref80949692"/>
      <w:bookmarkStart w:id="207" w:name="_Toc83471376"/>
      <w:r w:rsidRPr="000D20EF">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48</w:t>
      </w:r>
      <w:r w:rsidR="00722190">
        <w:rPr>
          <w:sz w:val="22"/>
        </w:rPr>
        <w:fldChar w:fldCharType="end"/>
      </w:r>
      <w:bookmarkEnd w:id="206"/>
      <w:r w:rsidRPr="000D20EF">
        <w:rPr>
          <w:sz w:val="22"/>
          <w:lang w:val="en-US"/>
        </w:rPr>
        <w:t xml:space="preserve"> Confusion matrix mortality VGG16 preprocessed image</w:t>
      </w:r>
      <w:bookmarkEnd w:id="207"/>
    </w:p>
    <w:p w:rsidR="008102C9" w:rsidRDefault="008102C9" w:rsidP="008102C9">
      <w:pPr>
        <w:pStyle w:val="TEUnsoed-TextBodyspasi2"/>
        <w:rPr>
          <w:lang w:val="en-US"/>
        </w:rPr>
      </w:pPr>
      <w:r>
        <w:rPr>
          <w:lang w:val="en-US"/>
        </w:rPr>
        <w:t xml:space="preserve">Berdasarkan </w:t>
      </w:r>
      <w:r w:rsidR="00722190">
        <w:rPr>
          <w:lang w:val="en-US"/>
        </w:rPr>
        <w:fldChar w:fldCharType="begin"/>
      </w:r>
      <w:r w:rsidR="00722190">
        <w:rPr>
          <w:lang w:val="en-US"/>
        </w:rPr>
        <w:instrText xml:space="preserve"> REF _Ref80949692 \h </w:instrText>
      </w:r>
      <w:r w:rsidR="00722190">
        <w:rPr>
          <w:lang w:val="en-US"/>
        </w:rPr>
      </w:r>
      <w:r w:rsidR="00722190">
        <w:rPr>
          <w:lang w:val="en-US"/>
        </w:rPr>
        <w:fldChar w:fldCharType="separate"/>
      </w:r>
      <w:r w:rsidR="00722190" w:rsidRPr="000D20EF">
        <w:rPr>
          <w:sz w:val="22"/>
        </w:rPr>
        <w:t xml:space="preserve">Gambar </w:t>
      </w:r>
      <w:r w:rsidR="00722190">
        <w:rPr>
          <w:noProof/>
          <w:sz w:val="22"/>
        </w:rPr>
        <w:t>4</w:t>
      </w:r>
      <w:r w:rsidR="00722190">
        <w:rPr>
          <w:sz w:val="22"/>
        </w:rPr>
        <w:t>.</w:t>
      </w:r>
      <w:r w:rsidR="00722190">
        <w:rPr>
          <w:noProof/>
          <w:sz w:val="22"/>
        </w:rPr>
        <w:t>48</w:t>
      </w:r>
      <w:r w:rsidR="00722190">
        <w:rPr>
          <w:lang w:val="en-US"/>
        </w:rPr>
        <w:fldChar w:fldCharType="end"/>
      </w:r>
      <w:r>
        <w:rPr>
          <w:lang w:val="en-US"/>
        </w:rPr>
        <w:t xml:space="preserve"> dapat diketahui garis y menunjukkan label sesungguhnya sedangkan garis x menunjukkan label prediksi. Pada label </w:t>
      </w:r>
      <w:r w:rsidRPr="004B166A">
        <w:rPr>
          <w:i/>
          <w:lang w:val="en-US"/>
        </w:rPr>
        <w:t xml:space="preserve">Cured </w:t>
      </w:r>
      <w:r>
        <w:rPr>
          <w:lang w:val="en-US"/>
        </w:rPr>
        <w:t xml:space="preserve">terdapat 85 citra yang diprediksi benar untuk label </w:t>
      </w:r>
      <w:r w:rsidRPr="004B166A">
        <w:rPr>
          <w:i/>
          <w:lang w:val="en-US"/>
        </w:rPr>
        <w:t>Cured</w:t>
      </w:r>
      <w:r>
        <w:rPr>
          <w:lang w:val="en-US"/>
        </w:rPr>
        <w:t xml:space="preserve">, 5 citra diprediksi benar untuk label </w:t>
      </w:r>
      <w:r w:rsidRPr="004B166A">
        <w:rPr>
          <w:i/>
          <w:lang w:val="en-US"/>
        </w:rPr>
        <w:t>Deceased</w:t>
      </w:r>
      <w:r>
        <w:rPr>
          <w:lang w:val="en-US"/>
        </w:rPr>
        <w:t xml:space="preserve">, dan 24 citra diprediksi benar untuk label </w:t>
      </w:r>
      <w:r w:rsidRPr="00EC5E5C">
        <w:rPr>
          <w:i/>
          <w:lang w:val="en-US"/>
        </w:rPr>
        <w:t>Unknown</w:t>
      </w:r>
      <w:r>
        <w:rPr>
          <w:lang w:val="en-US"/>
        </w:rPr>
        <w:t xml:space="preserve">. Artinya tingkat kebenaran pada label </w:t>
      </w:r>
      <w:r w:rsidRPr="00EC5E5C">
        <w:rPr>
          <w:i/>
          <w:lang w:val="en-US"/>
        </w:rPr>
        <w:t>Cured</w:t>
      </w:r>
      <w:r>
        <w:rPr>
          <w:lang w:val="en-US"/>
        </w:rPr>
        <w:t xml:space="preserve"> sebesar 85 dari 114 citra pengujian dan tingkat kesalahannya yaitu sebanyak 29 dari 114 citra pengujian. Kemudian untuk label </w:t>
      </w:r>
      <w:r w:rsidRPr="00EC5E5C">
        <w:rPr>
          <w:i/>
          <w:lang w:val="en-US"/>
        </w:rPr>
        <w:t>Deceased</w:t>
      </w:r>
      <w:r>
        <w:rPr>
          <w:lang w:val="en-US"/>
        </w:rPr>
        <w:t xml:space="preserve"> terdapat 15 citra yang diprediksi benar untuk label </w:t>
      </w:r>
      <w:r w:rsidRPr="00EC5E5C">
        <w:rPr>
          <w:i/>
          <w:lang w:val="en-US"/>
        </w:rPr>
        <w:t>Cured</w:t>
      </w:r>
      <w:r>
        <w:rPr>
          <w:lang w:val="en-US"/>
        </w:rPr>
        <w:t xml:space="preserve">, 80 citra diprediksi benar untuk label </w:t>
      </w:r>
      <w:r w:rsidRPr="00EC5E5C">
        <w:rPr>
          <w:i/>
          <w:lang w:val="en-US"/>
        </w:rPr>
        <w:t>Deceased</w:t>
      </w:r>
      <w:r>
        <w:rPr>
          <w:lang w:val="en-US"/>
        </w:rPr>
        <w:t xml:space="preserve">, dan 5 citra diprediksi benar untuk label </w:t>
      </w:r>
      <w:r w:rsidRPr="00EC5E5C">
        <w:rPr>
          <w:i/>
          <w:lang w:val="en-US"/>
        </w:rPr>
        <w:t>Unknown</w:t>
      </w:r>
      <w:r>
        <w:rPr>
          <w:lang w:val="en-US"/>
        </w:rPr>
        <w:t xml:space="preserve">. Artinya tingkat kebenaran pada label </w:t>
      </w:r>
      <w:r w:rsidRPr="00EC5E5C">
        <w:rPr>
          <w:i/>
          <w:lang w:val="en-US"/>
        </w:rPr>
        <w:t>Deceased</w:t>
      </w:r>
      <w:r>
        <w:rPr>
          <w:lang w:val="en-US"/>
        </w:rPr>
        <w:t xml:space="preserve"> sebesar 80 dari 100 citra pengujian dan tingkat kesalahannya yaitu sebanyak 20 dari 100 citra pengujian. Sedangkan untuk label Unknown terdapat 8 citra yang diprediksi benar untuk label </w:t>
      </w:r>
      <w:r w:rsidRPr="00EC5E5C">
        <w:rPr>
          <w:i/>
          <w:lang w:val="en-US"/>
        </w:rPr>
        <w:t>Cured</w:t>
      </w:r>
      <w:r>
        <w:rPr>
          <w:lang w:val="en-US"/>
        </w:rPr>
        <w:t xml:space="preserve">, 3 citra diprediksi benar untuk label </w:t>
      </w:r>
      <w:r w:rsidRPr="00EC5E5C">
        <w:rPr>
          <w:i/>
          <w:lang w:val="en-US"/>
        </w:rPr>
        <w:t>Deceased</w:t>
      </w:r>
      <w:r>
        <w:rPr>
          <w:lang w:val="en-US"/>
        </w:rPr>
        <w:t xml:space="preserve">, dan 92 citra diprediksi benar untuk label </w:t>
      </w:r>
      <w:r w:rsidRPr="00EC5E5C">
        <w:rPr>
          <w:i/>
          <w:lang w:val="en-US"/>
        </w:rPr>
        <w:t>Unknown</w:t>
      </w:r>
      <w:r>
        <w:rPr>
          <w:lang w:val="en-US"/>
        </w:rPr>
        <w:t xml:space="preserve">. Artinya tingkat kebenaran pada label </w:t>
      </w:r>
      <w:r w:rsidRPr="008102C9">
        <w:rPr>
          <w:i/>
          <w:lang w:val="en-US"/>
        </w:rPr>
        <w:t>Unknown</w:t>
      </w:r>
      <w:r>
        <w:rPr>
          <w:lang w:val="en-US"/>
        </w:rPr>
        <w:t xml:space="preserve"> sebesar 92 dari 103 citra pengujian dan tingkat kesalahannya yaitu sebanyak </w:t>
      </w:r>
      <w:r w:rsidR="00A674F8">
        <w:rPr>
          <w:lang w:val="en-US"/>
        </w:rPr>
        <w:t>11</w:t>
      </w:r>
      <w:r>
        <w:rPr>
          <w:lang w:val="en-US"/>
        </w:rPr>
        <w:t xml:space="preserve"> dari 103 citra pengujian.</w:t>
      </w:r>
    </w:p>
    <w:p w:rsidR="008102C9" w:rsidRDefault="008102C9" w:rsidP="008102C9">
      <w:pPr>
        <w:pStyle w:val="TEUnsoed-TextBodyspasi2"/>
        <w:rPr>
          <w:lang w:val="en-US"/>
        </w:rPr>
      </w:pPr>
      <w:r>
        <w:rPr>
          <w:lang w:val="en-US"/>
        </w:rPr>
        <w:t xml:space="preserve">Dari nilai kebenaran dan nilai prediksi tersebut, maka dapat digunakan untuk menghitung performa metrik berupa nilai akurasi, presisi, </w:t>
      </w:r>
      <w:r w:rsidRPr="00BE7488">
        <w:rPr>
          <w:i/>
          <w:lang w:val="en-US"/>
        </w:rPr>
        <w:t>recall</w:t>
      </w:r>
      <w:r>
        <w:rPr>
          <w:lang w:val="en-US"/>
        </w:rPr>
        <w:t xml:space="preserve"> dan </w:t>
      </w:r>
      <w:r w:rsidRPr="00BE7488">
        <w:rPr>
          <w:i/>
          <w:lang w:val="en-US"/>
        </w:rPr>
        <w:t xml:space="preserve">F1 score </w:t>
      </w:r>
      <w:r>
        <w:rPr>
          <w:lang w:val="en-US"/>
        </w:rPr>
        <w:t>sebagai berikut.</w:t>
      </w:r>
    </w:p>
    <w:p w:rsidR="008102C9" w:rsidRDefault="008102C9" w:rsidP="00F4249A">
      <w:pPr>
        <w:pStyle w:val="TEUnsoed-TextBodyspasi2"/>
        <w:numPr>
          <w:ilvl w:val="8"/>
          <w:numId w:val="8"/>
        </w:numPr>
        <w:tabs>
          <w:tab w:val="left" w:pos="1710"/>
        </w:tabs>
        <w:ind w:left="1440"/>
        <w:rPr>
          <w:lang w:val="en-US"/>
        </w:rPr>
      </w:pPr>
      <w:r>
        <w:rPr>
          <w:lang w:val="en-US"/>
        </w:rPr>
        <w:t>Akurasi</w:t>
      </w:r>
    </w:p>
    <w:p w:rsidR="008102C9" w:rsidRDefault="008102C9" w:rsidP="008102C9">
      <w:pPr>
        <w:pStyle w:val="TEUnsoed-TextBodyspasi2"/>
        <w:numPr>
          <w:ilvl w:val="0"/>
          <w:numId w:val="16"/>
        </w:numPr>
        <w:rPr>
          <w:lang w:val="en-US"/>
        </w:rPr>
      </w:pPr>
      <w:r>
        <w:rPr>
          <w:lang w:val="en-US"/>
        </w:rPr>
        <w:t xml:space="preserve">Akurasi </w:t>
      </w:r>
      <w:r w:rsidRPr="007D6876">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Akurasi =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(4.1)</w:t>
            </w:r>
          </w:p>
        </w:tc>
      </w:tr>
    </w:tbl>
    <w:p w:rsidR="008102C9" w:rsidRPr="00FE498C" w:rsidRDefault="00FE498C" w:rsidP="00F4249A">
      <w:pPr>
        <w:pStyle w:val="TEUnsoed-TextBodyspasi2"/>
        <w:ind w:left="1800" w:firstLine="0"/>
        <w:jc w:val="center"/>
        <w:rPr>
          <w:lang w:val="en-US"/>
        </w:rPr>
      </w:pPr>
      <m:oMathPara>
        <m:oMath>
          <m:r>
            <w:rPr>
              <w:rFonts w:ascii="Cambria Math" w:hAnsi="Cambria Math"/>
              <w:lang w:val="en-US"/>
            </w:rPr>
            <m:t xml:space="preserve">Akurasi Cured= </m:t>
          </m:r>
          <m:f>
            <m:fPr>
              <m:ctrlPr>
                <w:rPr>
                  <w:rFonts w:ascii="Cambria Math" w:hAnsi="Cambria Math"/>
                  <w:i/>
                  <w:lang w:val="en-US"/>
                </w:rPr>
              </m:ctrlPr>
            </m:fPr>
            <m:num>
              <m:r>
                <w:rPr>
                  <w:rFonts w:ascii="Cambria Math" w:hAnsi="Cambria Math"/>
                  <w:lang w:val="en-US"/>
                </w:rPr>
                <m:t>265</m:t>
              </m:r>
            </m:num>
            <m:den>
              <m:r>
                <w:rPr>
                  <w:rFonts w:ascii="Cambria Math" w:hAnsi="Cambria Math"/>
                  <w:lang w:val="en-US"/>
                </w:rPr>
                <m:t>317</m:t>
              </m:r>
            </m:den>
          </m:f>
        </m:oMath>
      </m:oMathPara>
    </w:p>
    <w:p w:rsidR="008102C9" w:rsidRPr="00FE498C" w:rsidRDefault="00FE498C" w:rsidP="00F4249A">
      <w:pPr>
        <w:pStyle w:val="TEUnsoed-TextBodyspasi2"/>
        <w:ind w:left="1800" w:firstLine="0"/>
        <w:jc w:val="center"/>
        <w:rPr>
          <w:lang w:val="en-US"/>
        </w:rPr>
      </w:pPr>
      <m:oMathPara>
        <m:oMath>
          <m:r>
            <w:rPr>
              <w:rFonts w:ascii="Cambria Math" w:hAnsi="Cambria Math"/>
              <w:lang w:val="en-US"/>
            </w:rPr>
            <m:t>Akurasi Cured= 0.84</m:t>
          </m:r>
        </m:oMath>
      </m:oMathPara>
    </w:p>
    <w:p w:rsidR="008102C9" w:rsidRDefault="008102C9" w:rsidP="008102C9">
      <w:pPr>
        <w:pStyle w:val="TEUnsoed-TextBodyspasi2"/>
        <w:numPr>
          <w:ilvl w:val="0"/>
          <w:numId w:val="16"/>
        </w:numPr>
        <w:rPr>
          <w:lang w:val="en-US"/>
        </w:rPr>
      </w:pPr>
      <w:r>
        <w:rPr>
          <w:lang w:val="en-US"/>
        </w:rPr>
        <w:t xml:space="preserve">Akurasi </w:t>
      </w:r>
      <w:r w:rsidRPr="007D6876">
        <w:rPr>
          <w:i/>
          <w:lang w:val="en-US"/>
        </w:rPr>
        <w:t>Deceased</w:t>
      </w:r>
    </w:p>
    <w:p w:rsidR="008102C9" w:rsidRPr="00FE498C" w:rsidRDefault="00FE498C" w:rsidP="00F4249A">
      <w:pPr>
        <w:pStyle w:val="TEUnsoed-TextBodyspasi2"/>
        <w:ind w:left="1800" w:firstLine="0"/>
        <w:jc w:val="center"/>
        <w:rPr>
          <w:lang w:val="en-US"/>
        </w:rPr>
      </w:pPr>
      <m:oMathPara>
        <m:oMath>
          <m:r>
            <w:rPr>
              <w:rFonts w:ascii="Cambria Math" w:hAnsi="Cambria Math"/>
              <w:lang w:val="en-US"/>
            </w:rPr>
            <m:t xml:space="preserve">Akurasi Deceased= </m:t>
          </m:r>
          <m:f>
            <m:fPr>
              <m:ctrlPr>
                <w:rPr>
                  <w:rFonts w:ascii="Cambria Math" w:hAnsi="Cambria Math"/>
                  <w:i/>
                  <w:lang w:val="en-US"/>
                </w:rPr>
              </m:ctrlPr>
            </m:fPr>
            <m:num>
              <m:r>
                <w:rPr>
                  <w:rFonts w:ascii="Cambria Math" w:hAnsi="Cambria Math"/>
                  <w:lang w:val="en-US"/>
                </w:rPr>
                <m:t>289</m:t>
              </m:r>
            </m:num>
            <m:den>
              <m:r>
                <w:rPr>
                  <w:rFonts w:ascii="Cambria Math" w:hAnsi="Cambria Math"/>
                  <w:lang w:val="en-US"/>
                </w:rPr>
                <m:t>317</m:t>
              </m:r>
            </m:den>
          </m:f>
        </m:oMath>
      </m:oMathPara>
    </w:p>
    <w:p w:rsidR="008102C9" w:rsidRPr="00FE498C" w:rsidRDefault="00FE498C" w:rsidP="00F4249A">
      <w:pPr>
        <w:pStyle w:val="TEUnsoed-TextBodyspasi2"/>
        <w:ind w:left="1800" w:firstLine="0"/>
        <w:jc w:val="center"/>
        <w:rPr>
          <w:lang w:val="en-US"/>
        </w:rPr>
      </w:pPr>
      <m:oMathPara>
        <m:oMath>
          <m:r>
            <w:rPr>
              <w:rFonts w:ascii="Cambria Math" w:hAnsi="Cambria Math"/>
              <w:lang w:val="en-US"/>
            </w:rPr>
            <m:t>Akurasi Deceased= 0.91</m:t>
          </m:r>
        </m:oMath>
      </m:oMathPara>
    </w:p>
    <w:p w:rsidR="008102C9" w:rsidRDefault="008102C9" w:rsidP="008102C9">
      <w:pPr>
        <w:pStyle w:val="TEUnsoed-TextBodyspasi2"/>
        <w:numPr>
          <w:ilvl w:val="0"/>
          <w:numId w:val="16"/>
        </w:numPr>
        <w:rPr>
          <w:lang w:val="en-US"/>
        </w:rPr>
      </w:pPr>
      <w:r>
        <w:rPr>
          <w:lang w:val="en-US"/>
        </w:rPr>
        <w:t xml:space="preserve">Akurasi </w:t>
      </w:r>
      <w:r w:rsidRPr="007D6876">
        <w:rPr>
          <w:i/>
          <w:lang w:val="en-US"/>
        </w:rPr>
        <w:t>Unknown</w:t>
      </w:r>
    </w:p>
    <w:p w:rsidR="008102C9" w:rsidRPr="00FE498C" w:rsidRDefault="00FE498C" w:rsidP="00F4249A">
      <w:pPr>
        <w:pStyle w:val="TEUnsoed-TextBodyspasi2"/>
        <w:ind w:left="1800" w:firstLine="0"/>
        <w:jc w:val="center"/>
        <w:rPr>
          <w:lang w:val="en-US"/>
        </w:rPr>
      </w:pPr>
      <m:oMathPara>
        <m:oMath>
          <m:r>
            <w:rPr>
              <w:rFonts w:ascii="Cambria Math" w:hAnsi="Cambria Math"/>
              <w:lang w:val="en-US"/>
            </w:rPr>
            <m:t xml:space="preserve">Akurasi Unknown= </m:t>
          </m:r>
          <m:f>
            <m:fPr>
              <m:ctrlPr>
                <w:rPr>
                  <w:rFonts w:ascii="Cambria Math" w:hAnsi="Cambria Math"/>
                  <w:i/>
                  <w:lang w:val="en-US"/>
                </w:rPr>
              </m:ctrlPr>
            </m:fPr>
            <m:num>
              <m:r>
                <w:rPr>
                  <w:rFonts w:ascii="Cambria Math" w:hAnsi="Cambria Math"/>
                  <w:lang w:val="en-US"/>
                </w:rPr>
                <m:t>277</m:t>
              </m:r>
            </m:num>
            <m:den>
              <m:r>
                <w:rPr>
                  <w:rFonts w:ascii="Cambria Math" w:hAnsi="Cambria Math"/>
                  <w:lang w:val="en-US"/>
                </w:rPr>
                <m:t>317</m:t>
              </m:r>
            </m:den>
          </m:f>
        </m:oMath>
      </m:oMathPara>
    </w:p>
    <w:p w:rsidR="008102C9" w:rsidRPr="00FE498C" w:rsidRDefault="00FE498C" w:rsidP="00F4249A">
      <w:pPr>
        <w:pStyle w:val="TEUnsoed-TextBodyspasi2"/>
        <w:ind w:left="1800" w:firstLine="0"/>
        <w:jc w:val="center"/>
        <w:rPr>
          <w:lang w:val="en-US"/>
        </w:rPr>
      </w:pPr>
      <m:oMathPara>
        <m:oMath>
          <m:r>
            <w:rPr>
              <w:rFonts w:ascii="Cambria Math" w:hAnsi="Cambria Math"/>
              <w:lang w:val="en-US"/>
            </w:rPr>
            <m:t>Akurasi Unknown=0.87</m:t>
          </m:r>
        </m:oMath>
      </m:oMathPara>
    </w:p>
    <w:p w:rsidR="008102C9" w:rsidRDefault="008102C9" w:rsidP="008102C9">
      <w:pPr>
        <w:pStyle w:val="TEUnsoed-TextBodyspasi2"/>
        <w:numPr>
          <w:ilvl w:val="0"/>
          <w:numId w:val="16"/>
        </w:numPr>
        <w:rPr>
          <w:lang w:val="en-US"/>
        </w:rPr>
      </w:pPr>
      <w:r>
        <w:rPr>
          <w:lang w:val="en-US"/>
        </w:rPr>
        <w:t>Makro akurasi</w:t>
      </w:r>
    </w:p>
    <w:p w:rsidR="008102C9" w:rsidRPr="00FE498C" w:rsidRDefault="00FE498C" w:rsidP="00F4249A">
      <w:pPr>
        <w:pStyle w:val="TEUnsoed-TextBodyspasi2"/>
        <w:ind w:left="1800" w:firstLine="0"/>
        <w:jc w:val="center"/>
        <w:rPr>
          <w:lang w:val="en-US"/>
        </w:rPr>
      </w:pPr>
      <m:oMathPara>
        <m:oMath>
          <m:r>
            <w:rPr>
              <w:rFonts w:ascii="Cambria Math" w:hAnsi="Cambria Math"/>
              <w:lang w:val="en-US"/>
            </w:rPr>
            <m:t xml:space="preserve">Makro akurasi= </m:t>
          </m:r>
          <m:f>
            <m:fPr>
              <m:ctrlPr>
                <w:rPr>
                  <w:rFonts w:ascii="Cambria Math" w:hAnsi="Cambria Math"/>
                  <w:i/>
                  <w:lang w:val="en-US"/>
                </w:rPr>
              </m:ctrlPr>
            </m:fPr>
            <m:num>
              <m:r>
                <w:rPr>
                  <w:rFonts w:ascii="Cambria Math" w:hAnsi="Cambria Math"/>
                  <w:lang w:val="en-US"/>
                </w:rPr>
                <m:t>0.84+0.91+0.87</m:t>
              </m:r>
            </m:num>
            <m:den>
              <m:r>
                <w:rPr>
                  <w:rFonts w:ascii="Cambria Math" w:hAnsi="Cambria Math"/>
                  <w:lang w:val="en-US"/>
                </w:rPr>
                <m:t>3</m:t>
              </m:r>
            </m:den>
          </m:f>
        </m:oMath>
      </m:oMathPara>
    </w:p>
    <w:p w:rsidR="008102C9" w:rsidRPr="00FE498C" w:rsidRDefault="00FE498C" w:rsidP="00F4249A">
      <w:pPr>
        <w:pStyle w:val="TEUnsoed-TextBodyspasi2"/>
        <w:ind w:left="1800" w:firstLine="0"/>
        <w:jc w:val="center"/>
        <w:rPr>
          <w:lang w:val="en-US"/>
        </w:rPr>
      </w:pPr>
      <m:oMathPara>
        <m:oMath>
          <m:r>
            <w:rPr>
              <w:rFonts w:ascii="Cambria Math" w:hAnsi="Cambria Math"/>
              <w:lang w:val="en-US"/>
            </w:rPr>
            <m:t>Makro akurasi= 0.87</m:t>
          </m:r>
        </m:oMath>
      </m:oMathPara>
    </w:p>
    <w:p w:rsidR="008102C9" w:rsidRDefault="008102C9" w:rsidP="00F4249A">
      <w:pPr>
        <w:pStyle w:val="TEUnsoed-TextBodyspasi2"/>
        <w:numPr>
          <w:ilvl w:val="8"/>
          <w:numId w:val="8"/>
        </w:numPr>
        <w:tabs>
          <w:tab w:val="clear" w:pos="3600"/>
          <w:tab w:val="num" w:pos="1440"/>
        </w:tabs>
        <w:ind w:left="1440"/>
        <w:rPr>
          <w:lang w:val="en-US"/>
        </w:rPr>
      </w:pPr>
      <w:r>
        <w:rPr>
          <w:lang w:val="en-US"/>
        </w:rPr>
        <w:t>Presisi</w:t>
      </w:r>
    </w:p>
    <w:p w:rsidR="008102C9" w:rsidRPr="00722190" w:rsidRDefault="008102C9" w:rsidP="008102C9">
      <w:pPr>
        <w:pStyle w:val="TEUnsoed-TextBodyspasi2"/>
        <w:numPr>
          <w:ilvl w:val="0"/>
          <w:numId w:val="15"/>
        </w:numPr>
        <w:rPr>
          <w:lang w:val="en-US"/>
        </w:rPr>
      </w:pPr>
      <w:r>
        <w:rPr>
          <w:lang w:val="en-US"/>
        </w:rPr>
        <w:t xml:space="preserve">Presisi </w:t>
      </w:r>
      <w:r w:rsidRPr="007D6876">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722190">
            <w:pPr>
              <w:pStyle w:val="TEUnsoed-TextBodyspasi2"/>
              <w:ind w:left="1800" w:firstLine="0"/>
              <w:rPr>
                <w:lang w:val="en-US"/>
              </w:rPr>
            </w:pPr>
            <m:oMathPara>
              <m:oMath>
                <m:r>
                  <w:rPr>
                    <w:rFonts w:ascii="Cambria Math" w:hAnsi="Cambria Math"/>
                    <w:lang w:val="en-US"/>
                  </w:rPr>
                  <m:t xml:space="preserve">Presisi Cured=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(4.2)</w:t>
            </w:r>
          </w:p>
        </w:tc>
      </w:tr>
    </w:tbl>
    <w:p w:rsidR="00722190" w:rsidRDefault="00722190" w:rsidP="00722190">
      <w:pPr>
        <w:pStyle w:val="TEUnsoed-TextBodyspasi2"/>
        <w:ind w:firstLine="0"/>
        <w:rPr>
          <w:lang w:val="en-US"/>
        </w:rPr>
      </w:pPr>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 xml:space="preserve">Presisi Cured= </m:t>
          </m:r>
          <m:f>
            <m:fPr>
              <m:ctrlPr>
                <w:rPr>
                  <w:rFonts w:ascii="Cambria Math" w:hAnsi="Cambria Math"/>
                  <w:i/>
                  <w:lang w:val="en-US"/>
                </w:rPr>
              </m:ctrlPr>
            </m:fPr>
            <m:num>
              <m:r>
                <w:rPr>
                  <w:rFonts w:ascii="Cambria Math" w:hAnsi="Cambria Math"/>
                  <w:lang w:val="en-US"/>
                </w:rPr>
                <m:t>85</m:t>
              </m:r>
            </m:num>
            <m:den>
              <m:r>
                <w:rPr>
                  <w:rFonts w:ascii="Cambria Math" w:hAnsi="Cambria Math"/>
                  <w:lang w:val="en-US"/>
                </w:rPr>
                <m:t>114</m:t>
              </m:r>
            </m:den>
          </m:f>
        </m:oMath>
      </m:oMathPara>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Presisi Cured= 0.75</m:t>
          </m:r>
        </m:oMath>
      </m:oMathPara>
    </w:p>
    <w:p w:rsidR="008102C9" w:rsidRPr="008300BE" w:rsidRDefault="008102C9" w:rsidP="008102C9">
      <w:pPr>
        <w:pStyle w:val="TEUnsoed-TextBodyspasi2"/>
        <w:numPr>
          <w:ilvl w:val="0"/>
          <w:numId w:val="15"/>
        </w:numPr>
        <w:rPr>
          <w:lang w:val="en-US"/>
        </w:rPr>
      </w:pPr>
      <w:r>
        <w:rPr>
          <w:lang w:val="en-US"/>
        </w:rPr>
        <w:t xml:space="preserve">Presisi </w:t>
      </w:r>
      <w:r w:rsidRPr="007D6876">
        <w:rPr>
          <w:i/>
          <w:lang w:val="en-US"/>
        </w:rPr>
        <w:t>Deceased</w:t>
      </w:r>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 xml:space="preserve">Presisi Deceased= </m:t>
          </m:r>
          <m:f>
            <m:fPr>
              <m:ctrlPr>
                <w:rPr>
                  <w:rFonts w:ascii="Cambria Math" w:hAnsi="Cambria Math"/>
                  <w:i/>
                  <w:lang w:val="en-US"/>
                </w:rPr>
              </m:ctrlPr>
            </m:fPr>
            <m:num>
              <m:r>
                <w:rPr>
                  <w:rFonts w:ascii="Cambria Math" w:hAnsi="Cambria Math"/>
                  <w:lang w:val="en-US"/>
                </w:rPr>
                <m:t>80</m:t>
              </m:r>
            </m:num>
            <m:den>
              <m:r>
                <w:rPr>
                  <w:rFonts w:ascii="Cambria Math" w:hAnsi="Cambria Math"/>
                  <w:lang w:val="en-US"/>
                </w:rPr>
                <m:t>100</m:t>
              </m:r>
            </m:den>
          </m:f>
        </m:oMath>
      </m:oMathPara>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Presisi Deceased= 0.80</m:t>
          </m:r>
        </m:oMath>
      </m:oMathPara>
    </w:p>
    <w:p w:rsidR="008102C9" w:rsidRPr="008300BE" w:rsidRDefault="008102C9" w:rsidP="008102C9">
      <w:pPr>
        <w:pStyle w:val="TEUnsoed-TextBodyspasi2"/>
        <w:numPr>
          <w:ilvl w:val="0"/>
          <w:numId w:val="15"/>
        </w:numPr>
        <w:rPr>
          <w:lang w:val="en-US"/>
        </w:rPr>
      </w:pPr>
      <w:r>
        <w:rPr>
          <w:lang w:val="en-US"/>
        </w:rPr>
        <w:t xml:space="preserve">Presisi </w:t>
      </w:r>
      <w:r w:rsidRPr="007D6876">
        <w:rPr>
          <w:i/>
          <w:lang w:val="en-US"/>
        </w:rPr>
        <w:t>Unknown</w:t>
      </w:r>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 xml:space="preserve">Presisi Unknown= </m:t>
          </m:r>
          <m:f>
            <m:fPr>
              <m:ctrlPr>
                <w:rPr>
                  <w:rFonts w:ascii="Cambria Math" w:hAnsi="Cambria Math"/>
                  <w:i/>
                  <w:lang w:val="en-US"/>
                </w:rPr>
              </m:ctrlPr>
            </m:fPr>
            <m:num>
              <m:r>
                <w:rPr>
                  <w:rFonts w:ascii="Cambria Math" w:hAnsi="Cambria Math"/>
                  <w:lang w:val="en-US"/>
                </w:rPr>
                <m:t>92</m:t>
              </m:r>
            </m:num>
            <m:den>
              <m:r>
                <w:rPr>
                  <w:rFonts w:ascii="Cambria Math" w:hAnsi="Cambria Math"/>
                  <w:lang w:val="en-US"/>
                </w:rPr>
                <m:t>103</m:t>
              </m:r>
            </m:den>
          </m:f>
        </m:oMath>
      </m:oMathPara>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Presisi Unknown= 0.89</m:t>
          </m:r>
        </m:oMath>
      </m:oMathPara>
    </w:p>
    <w:p w:rsidR="008102C9" w:rsidRDefault="008102C9" w:rsidP="008102C9">
      <w:pPr>
        <w:pStyle w:val="TEUnsoed-TextBodyspasi2"/>
        <w:numPr>
          <w:ilvl w:val="0"/>
          <w:numId w:val="15"/>
        </w:numPr>
        <w:rPr>
          <w:lang w:val="en-US"/>
        </w:rPr>
      </w:pPr>
      <w:r>
        <w:rPr>
          <w:lang w:val="en-US"/>
        </w:rPr>
        <w:t>Makro presisi</w:t>
      </w:r>
    </w:p>
    <w:p w:rsidR="008102C9" w:rsidRPr="008300BE" w:rsidRDefault="008102C9" w:rsidP="00F4249A">
      <w:pPr>
        <w:pStyle w:val="TEUnsoed-TextBodyspasi2"/>
        <w:ind w:left="1800" w:firstLine="0"/>
        <w:jc w:val="center"/>
        <w:rPr>
          <w:lang w:val="en-US"/>
        </w:rPr>
      </w:pPr>
      <w:r>
        <w:rPr>
          <w:lang w:val="en-US"/>
        </w:rPr>
        <w:t xml:space="preserve">Makro </w:t>
      </w:r>
      <m:oMath>
        <m:r>
          <w:rPr>
            <w:rFonts w:ascii="Cambria Math" w:hAnsi="Cambria Math"/>
            <w:lang w:val="en-US"/>
          </w:rPr>
          <m:t xml:space="preserve">presisi = </m:t>
        </m:r>
        <m:f>
          <m:fPr>
            <m:ctrlPr>
              <w:rPr>
                <w:rFonts w:ascii="Cambria Math" w:hAnsi="Cambria Math"/>
                <w:i/>
                <w:lang w:val="en-US"/>
              </w:rPr>
            </m:ctrlPr>
          </m:fPr>
          <m:num>
            <m:r>
              <w:rPr>
                <w:rFonts w:ascii="Cambria Math" w:hAnsi="Cambria Math"/>
                <w:lang w:val="en-US"/>
              </w:rPr>
              <m:t>(0.75+0.80+0.89)</m:t>
            </m:r>
          </m:num>
          <m:den>
            <m:r>
              <w:rPr>
                <w:rFonts w:ascii="Cambria Math" w:hAnsi="Cambria Math"/>
                <w:lang w:val="en-US"/>
              </w:rPr>
              <m:t>3</m:t>
            </m:r>
          </m:den>
        </m:f>
      </m:oMath>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Makro presisi = 0.81</m:t>
          </m:r>
        </m:oMath>
      </m:oMathPara>
    </w:p>
    <w:p w:rsidR="008102C9" w:rsidRPr="000D20EF" w:rsidRDefault="008102C9" w:rsidP="00F4249A">
      <w:pPr>
        <w:pStyle w:val="TEUnsoed-TextBodyspasi2"/>
        <w:numPr>
          <w:ilvl w:val="8"/>
          <w:numId w:val="8"/>
        </w:numPr>
        <w:tabs>
          <w:tab w:val="left" w:pos="1440"/>
        </w:tabs>
        <w:ind w:left="1440"/>
        <w:rPr>
          <w:i/>
          <w:lang w:val="en-US"/>
        </w:rPr>
      </w:pPr>
      <w:r w:rsidRPr="000D20EF">
        <w:rPr>
          <w:i/>
          <w:lang w:val="en-US"/>
        </w:rPr>
        <w:t>Recall</w:t>
      </w:r>
    </w:p>
    <w:p w:rsidR="008102C9" w:rsidRDefault="008102C9" w:rsidP="008102C9">
      <w:pPr>
        <w:pStyle w:val="TEUnsoed-TextBodyspasi2"/>
        <w:numPr>
          <w:ilvl w:val="0"/>
          <w:numId w:val="15"/>
        </w:numPr>
        <w:rPr>
          <w:lang w:val="en-US"/>
        </w:rPr>
      </w:pPr>
      <w:r w:rsidRPr="000D20EF">
        <w:rPr>
          <w:i/>
          <w:lang w:val="en-US"/>
        </w:rPr>
        <w:t xml:space="preserve">Recall </w:t>
      </w:r>
      <w:r w:rsidRPr="0039454D">
        <w:rPr>
          <w:i/>
          <w:lang w:val="en-US"/>
        </w:rPr>
        <w:t>Cured</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left="1800" w:firstLine="0"/>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tc>
        <w:tc>
          <w:tcPr>
            <w:tcW w:w="990" w:type="dxa"/>
            <w:tcBorders>
              <w:top w:val="nil"/>
              <w:left w:val="nil"/>
              <w:bottom w:val="nil"/>
              <w:right w:val="nil"/>
            </w:tcBorders>
          </w:tcPr>
          <w:p w:rsidR="00722190" w:rsidRDefault="00722190" w:rsidP="00C90B88">
            <w:pPr>
              <w:pStyle w:val="TEUnsoed-TextBodyspasi2"/>
              <w:keepNext/>
              <w:ind w:firstLine="0"/>
              <w:rPr>
                <w:lang w:val="en-US"/>
              </w:rPr>
            </w:pPr>
            <w:r>
              <w:rPr>
                <w:lang w:val="en-US"/>
              </w:rPr>
              <w:t>(4.3)</w:t>
            </w:r>
          </w:p>
        </w:tc>
      </w:tr>
    </w:tbl>
    <w:p w:rsidR="008102C9"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Cured= </m:t>
          </m:r>
          <m:f>
            <m:fPr>
              <m:ctrlPr>
                <w:rPr>
                  <w:rFonts w:ascii="Cambria Math" w:hAnsi="Cambria Math"/>
                  <w:i/>
                  <w:lang w:val="en-US"/>
                </w:rPr>
              </m:ctrlPr>
            </m:fPr>
            <m:num>
              <m:r>
                <w:rPr>
                  <w:rFonts w:ascii="Cambria Math" w:hAnsi="Cambria Math"/>
                  <w:lang w:val="en-US"/>
                </w:rPr>
                <m:t>85</m:t>
              </m:r>
            </m:num>
            <m:den>
              <m:r>
                <w:rPr>
                  <w:rFonts w:ascii="Cambria Math" w:hAnsi="Cambria Math"/>
                  <w:lang w:val="en-US"/>
                </w:rPr>
                <m:t>108</m:t>
              </m:r>
            </m:den>
          </m:f>
        </m:oMath>
      </m:oMathPara>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Recall Cured= 0.79</m:t>
          </m:r>
        </m:oMath>
      </m:oMathPara>
    </w:p>
    <w:p w:rsidR="008102C9" w:rsidRPr="008300BE" w:rsidRDefault="008102C9" w:rsidP="008102C9">
      <w:pPr>
        <w:pStyle w:val="TEUnsoed-TextBodyspasi2"/>
        <w:numPr>
          <w:ilvl w:val="0"/>
          <w:numId w:val="15"/>
        </w:numPr>
        <w:rPr>
          <w:lang w:val="en-US"/>
        </w:rPr>
      </w:pPr>
      <w:r w:rsidRPr="000D20EF">
        <w:rPr>
          <w:i/>
          <w:lang w:val="en-US"/>
        </w:rPr>
        <w:t xml:space="preserve">Recall </w:t>
      </w:r>
      <w:r>
        <w:rPr>
          <w:lang w:val="en-US"/>
        </w:rPr>
        <w:t>Deceased</w:t>
      </w:r>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Deceased= </m:t>
          </m:r>
          <m:f>
            <m:fPr>
              <m:ctrlPr>
                <w:rPr>
                  <w:rFonts w:ascii="Cambria Math" w:hAnsi="Cambria Math"/>
                  <w:i/>
                  <w:lang w:val="en-US"/>
                </w:rPr>
              </m:ctrlPr>
            </m:fPr>
            <m:num>
              <m:r>
                <w:rPr>
                  <w:rFonts w:ascii="Cambria Math" w:hAnsi="Cambria Math"/>
                  <w:lang w:val="en-US"/>
                </w:rPr>
                <m:t>80</m:t>
              </m:r>
            </m:num>
            <m:den>
              <m:r>
                <w:rPr>
                  <w:rFonts w:ascii="Cambria Math" w:hAnsi="Cambria Math"/>
                  <w:lang w:val="en-US"/>
                </w:rPr>
                <m:t>88</m:t>
              </m:r>
            </m:den>
          </m:f>
        </m:oMath>
      </m:oMathPara>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Recall Deceased= 0.91</m:t>
          </m:r>
        </m:oMath>
      </m:oMathPara>
    </w:p>
    <w:p w:rsidR="008102C9" w:rsidRPr="008300BE" w:rsidRDefault="008102C9" w:rsidP="008102C9">
      <w:pPr>
        <w:pStyle w:val="TEUnsoed-TextBodyspasi2"/>
        <w:numPr>
          <w:ilvl w:val="0"/>
          <w:numId w:val="15"/>
        </w:numPr>
        <w:rPr>
          <w:lang w:val="en-US"/>
        </w:rPr>
      </w:pPr>
      <w:r w:rsidRPr="000D20EF">
        <w:rPr>
          <w:i/>
          <w:lang w:val="en-US"/>
        </w:rPr>
        <w:t xml:space="preserve">Recall </w:t>
      </w:r>
      <w:r w:rsidRPr="0039454D">
        <w:rPr>
          <w:i/>
          <w:lang w:val="en-US"/>
        </w:rPr>
        <w:t>Unknown</w:t>
      </w:r>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 xml:space="preserve">Recall Unknown= </m:t>
          </m:r>
          <m:f>
            <m:fPr>
              <m:ctrlPr>
                <w:rPr>
                  <w:rFonts w:ascii="Cambria Math" w:hAnsi="Cambria Math"/>
                  <w:i/>
                  <w:lang w:val="en-US"/>
                </w:rPr>
              </m:ctrlPr>
            </m:fPr>
            <m:num>
              <m:r>
                <w:rPr>
                  <w:rFonts w:ascii="Cambria Math" w:hAnsi="Cambria Math"/>
                  <w:lang w:val="en-US"/>
                </w:rPr>
                <m:t>92</m:t>
              </m:r>
            </m:num>
            <m:den>
              <m:r>
                <w:rPr>
                  <w:rFonts w:ascii="Cambria Math" w:hAnsi="Cambria Math"/>
                  <w:lang w:val="en-US"/>
                </w:rPr>
                <m:t>121</m:t>
              </m:r>
            </m:den>
          </m:f>
        </m:oMath>
      </m:oMathPara>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Recall Unknown= 0.76</m:t>
          </m:r>
        </m:oMath>
      </m:oMathPara>
    </w:p>
    <w:p w:rsidR="008102C9" w:rsidRDefault="008102C9" w:rsidP="008102C9">
      <w:pPr>
        <w:pStyle w:val="TEUnsoed-TextBodyspasi2"/>
        <w:numPr>
          <w:ilvl w:val="0"/>
          <w:numId w:val="15"/>
        </w:numPr>
        <w:rPr>
          <w:lang w:val="en-US"/>
        </w:rPr>
      </w:pPr>
      <w:r>
        <w:rPr>
          <w:lang w:val="en-US"/>
        </w:rPr>
        <w:t xml:space="preserve">Makro </w:t>
      </w:r>
      <w:r w:rsidRPr="000D20EF">
        <w:rPr>
          <w:i/>
          <w:lang w:val="en-US"/>
        </w:rPr>
        <w:t>recall</w:t>
      </w:r>
    </w:p>
    <w:p w:rsidR="008102C9" w:rsidRPr="008300BE" w:rsidRDefault="008102C9" w:rsidP="008102C9">
      <w:pPr>
        <w:pStyle w:val="TEUnsoed-TextBodyspasi2"/>
        <w:ind w:left="3240" w:firstLine="0"/>
        <w:rPr>
          <w:lang w:val="en-US"/>
        </w:rPr>
      </w:pPr>
      <w:r>
        <w:rPr>
          <w:lang w:val="en-US"/>
        </w:rPr>
        <w:t xml:space="preserve"> </w:t>
      </w:r>
      <m:oMath>
        <m:r>
          <w:rPr>
            <w:rFonts w:ascii="Cambria Math" w:hAnsi="Cambria Math"/>
            <w:lang w:val="en-US"/>
          </w:rPr>
          <m:t xml:space="preserve">Makro recall = </m:t>
        </m:r>
        <m:f>
          <m:fPr>
            <m:ctrlPr>
              <w:rPr>
                <w:rFonts w:ascii="Cambria Math" w:hAnsi="Cambria Math"/>
                <w:i/>
                <w:lang w:val="en-US"/>
              </w:rPr>
            </m:ctrlPr>
          </m:fPr>
          <m:num>
            <m:r>
              <w:rPr>
                <w:rFonts w:ascii="Cambria Math" w:hAnsi="Cambria Math"/>
                <w:lang w:val="en-US"/>
              </w:rPr>
              <m:t>(0.79+0.91+076)</m:t>
            </m:r>
          </m:num>
          <m:den>
            <m:r>
              <w:rPr>
                <w:rFonts w:ascii="Cambria Math" w:hAnsi="Cambria Math"/>
                <w:lang w:val="en-US"/>
              </w:rPr>
              <m:t>3</m:t>
            </m:r>
          </m:den>
        </m:f>
      </m:oMath>
    </w:p>
    <w:p w:rsidR="008102C9" w:rsidRPr="00FE498C" w:rsidRDefault="00FE498C" w:rsidP="00F4249A">
      <w:pPr>
        <w:pStyle w:val="TEUnsoed-TextBodyspasi2"/>
        <w:ind w:left="1080" w:firstLine="0"/>
        <w:jc w:val="center"/>
        <w:rPr>
          <w:lang w:val="en-US"/>
        </w:rPr>
      </w:pPr>
      <m:oMathPara>
        <m:oMath>
          <m:r>
            <w:rPr>
              <w:rFonts w:ascii="Cambria Math" w:hAnsi="Cambria Math"/>
              <w:lang w:val="en-US"/>
            </w:rPr>
            <m:t>Makro recall = 0.82</m:t>
          </m:r>
        </m:oMath>
      </m:oMathPara>
    </w:p>
    <w:p w:rsidR="008102C9" w:rsidRDefault="008102C9" w:rsidP="00F4249A">
      <w:pPr>
        <w:pStyle w:val="TEUnsoed-TextBodyspasi2"/>
        <w:numPr>
          <w:ilvl w:val="8"/>
          <w:numId w:val="8"/>
        </w:numPr>
        <w:tabs>
          <w:tab w:val="clear" w:pos="3600"/>
          <w:tab w:val="num" w:pos="1440"/>
        </w:tabs>
        <w:ind w:left="1440"/>
        <w:rPr>
          <w:i/>
          <w:lang w:val="en-US"/>
        </w:rPr>
      </w:pPr>
      <w:r w:rsidRPr="000D20EF">
        <w:rPr>
          <w:i/>
          <w:lang w:val="en-US"/>
        </w:rPr>
        <w:t>F1 score</w:t>
      </w:r>
    </w:p>
    <w:tbl>
      <w:tblPr>
        <w:tblStyle w:val="TableGrid"/>
        <w:tblW w:w="7560" w:type="dxa"/>
        <w:tblInd w:w="918" w:type="dxa"/>
        <w:tblLook w:val="04A0" w:firstRow="1" w:lastRow="0" w:firstColumn="1" w:lastColumn="0" w:noHBand="0" w:noVBand="1"/>
      </w:tblPr>
      <w:tblGrid>
        <w:gridCol w:w="6570"/>
        <w:gridCol w:w="990"/>
      </w:tblGrid>
      <w:tr w:rsidR="00722190" w:rsidTr="00722190">
        <w:trPr>
          <w:trHeight w:val="738"/>
        </w:trPr>
        <w:tc>
          <w:tcPr>
            <w:tcW w:w="6570" w:type="dxa"/>
            <w:tcBorders>
              <w:top w:val="nil"/>
              <w:left w:val="nil"/>
              <w:bottom w:val="nil"/>
              <w:right w:val="nil"/>
            </w:tcBorders>
          </w:tcPr>
          <w:p w:rsidR="00722190" w:rsidRPr="00722190" w:rsidRDefault="00722190" w:rsidP="00C90B88">
            <w:pPr>
              <w:pStyle w:val="TEUnsoed-TextBodyspasi2"/>
              <w:ind w:left="720" w:firstLine="0"/>
              <w:rPr>
                <w:lang w:val="en-US"/>
              </w:rPr>
            </w:pPr>
            <m:oMathPara>
              <m:oMathParaPr>
                <m:jc m:val="center"/>
              </m:oMathParaPr>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Presisi x Recall </m:t>
                    </m:r>
                  </m:num>
                  <m:den>
                    <m:r>
                      <w:rPr>
                        <w:rFonts w:ascii="Cambria Math" w:hAnsi="Cambria Math"/>
                        <w:lang w:val="en-US"/>
                      </w:rPr>
                      <m:t>Presisi+Recall</m:t>
                    </m:r>
                  </m:den>
                </m:f>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(4.4)</w:t>
            </w:r>
          </w:p>
        </w:tc>
      </w:tr>
      <w:tr w:rsidR="00722190" w:rsidTr="00722190">
        <w:trPr>
          <w:trHeight w:val="738"/>
        </w:trPr>
        <w:tc>
          <w:tcPr>
            <w:tcW w:w="6570" w:type="dxa"/>
            <w:tcBorders>
              <w:top w:val="nil"/>
              <w:left w:val="nil"/>
              <w:bottom w:val="nil"/>
              <w:right w:val="nil"/>
            </w:tcBorders>
          </w:tcPr>
          <w:p w:rsidR="00722190" w:rsidRPr="00722190" w:rsidRDefault="00722190" w:rsidP="00722190">
            <w:pPr>
              <w:pStyle w:val="TEUnsoed-TextBodyspasi2"/>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0.81 x 082 </m:t>
                    </m:r>
                  </m:num>
                  <m:den>
                    <m:r>
                      <w:rPr>
                        <w:rFonts w:ascii="Cambria Math" w:hAnsi="Cambria Math"/>
                        <w:lang w:val="en-US"/>
                      </w:rPr>
                      <m:t>0.81+0.82</m:t>
                    </m:r>
                  </m:den>
                </m:f>
              </m:oMath>
            </m:oMathPara>
          </w:p>
        </w:tc>
        <w:tc>
          <w:tcPr>
            <w:tcW w:w="990" w:type="dxa"/>
            <w:tcBorders>
              <w:top w:val="nil"/>
              <w:left w:val="nil"/>
              <w:bottom w:val="nil"/>
              <w:right w:val="nil"/>
            </w:tcBorders>
          </w:tcPr>
          <w:p w:rsidR="00722190" w:rsidRDefault="00722190" w:rsidP="00722190">
            <w:pPr>
              <w:pStyle w:val="TEUnsoed-TextBodyspasi2"/>
              <w:keepNext/>
              <w:ind w:firstLine="0"/>
              <w:rPr>
                <w:lang w:val="en-US"/>
              </w:rPr>
            </w:pPr>
          </w:p>
        </w:tc>
      </w:tr>
    </w:tbl>
    <w:p w:rsidR="008102C9" w:rsidRPr="00FE498C" w:rsidRDefault="00FE498C" w:rsidP="00722190">
      <w:pPr>
        <w:pStyle w:val="TEUnsoed-TextBodyspasi2"/>
        <w:ind w:firstLine="0"/>
        <w:rPr>
          <w:lang w:val="en-US"/>
        </w:rPr>
      </w:pPr>
      <m:oMathPara>
        <m:oMath>
          <m:r>
            <w:rPr>
              <w:rFonts w:ascii="Cambria Math" w:hAnsi="Cambria Math"/>
              <w:lang w:val="en-US"/>
            </w:rPr>
            <m:t>F1 score = 2 x</m:t>
          </m:r>
          <m:f>
            <m:fPr>
              <m:ctrlPr>
                <w:rPr>
                  <w:rFonts w:ascii="Cambria Math" w:hAnsi="Cambria Math"/>
                  <w:i/>
                  <w:lang w:val="en-US"/>
                </w:rPr>
              </m:ctrlPr>
            </m:fPr>
            <m:num>
              <m:r>
                <w:rPr>
                  <w:rFonts w:ascii="Cambria Math" w:hAnsi="Cambria Math"/>
                  <w:lang w:val="en-US"/>
                </w:rPr>
                <m:t xml:space="preserve">0.6642 </m:t>
              </m:r>
            </m:num>
            <m:den>
              <m:r>
                <w:rPr>
                  <w:rFonts w:ascii="Cambria Math" w:hAnsi="Cambria Math"/>
                  <w:lang w:val="en-US"/>
                </w:rPr>
                <m:t>1.63</m:t>
              </m:r>
            </m:den>
          </m:f>
        </m:oMath>
      </m:oMathPara>
    </w:p>
    <w:p w:rsidR="008102C9" w:rsidRPr="00FE498C" w:rsidRDefault="00FE498C" w:rsidP="00722190">
      <w:pPr>
        <w:pStyle w:val="TEUnsoed-TextBodyspasi2"/>
        <w:jc w:val="center"/>
        <w:rPr>
          <w:lang w:val="en-US"/>
        </w:rPr>
      </w:pPr>
      <m:oMathPara>
        <m:oMath>
          <m:r>
            <w:rPr>
              <w:rFonts w:ascii="Cambria Math" w:hAnsi="Cambria Math"/>
              <w:lang w:val="en-US"/>
            </w:rPr>
            <m:t>F1 score = 0.81</m:t>
          </m:r>
        </m:oMath>
      </m:oMathPara>
    </w:p>
    <w:p w:rsidR="008102C9" w:rsidRDefault="00F4249A" w:rsidP="00F4249A">
      <w:pPr>
        <w:pStyle w:val="TEUnsoed-TextBodyspasi2"/>
        <w:ind w:firstLine="720"/>
        <w:rPr>
          <w:lang w:val="en-US"/>
        </w:rPr>
      </w:pPr>
      <w:r>
        <w:rPr>
          <w:lang w:val="en-US"/>
        </w:rPr>
        <w:t xml:space="preserve">Berdasarkan perhitungan akurasi, presisi, recall dan F1 dapat disimpulkan bahwa klasifikasi </w:t>
      </w:r>
      <w:r>
        <w:rPr>
          <w:i/>
          <w:lang w:val="en-US"/>
        </w:rPr>
        <w:t>mortality</w:t>
      </w:r>
      <w:r>
        <w:rPr>
          <w:lang w:val="en-US"/>
        </w:rPr>
        <w:t xml:space="preserve"> dengan model VGG16 dan citra </w:t>
      </w:r>
      <w:r>
        <w:rPr>
          <w:i/>
          <w:lang w:val="en-US"/>
        </w:rPr>
        <w:t xml:space="preserve">preprocessed </w:t>
      </w:r>
      <w:r>
        <w:rPr>
          <w:lang w:val="en-US"/>
        </w:rPr>
        <w:t xml:space="preserve">memiliki nilai mendekati nilai 1.00, sehingga model mampu melakukan klasifikasi </w:t>
      </w:r>
      <w:r w:rsidRPr="00426BDA">
        <w:rPr>
          <w:i/>
          <w:lang w:val="en-US"/>
        </w:rPr>
        <w:t>CT scan</w:t>
      </w:r>
      <w:r>
        <w:rPr>
          <w:lang w:val="en-US"/>
        </w:rPr>
        <w:t xml:space="preserve"> dada secara akurat.</w:t>
      </w:r>
    </w:p>
    <w:p w:rsidR="008025EB" w:rsidRDefault="0067380D" w:rsidP="0067380D">
      <w:pPr>
        <w:pStyle w:val="Heading2"/>
        <w:rPr>
          <w:lang w:val="en-US"/>
        </w:rPr>
      </w:pPr>
      <w:bookmarkStart w:id="208" w:name="_Toc83471478"/>
      <w:r>
        <w:rPr>
          <w:lang w:val="en-US"/>
        </w:rPr>
        <w:t>Perbandingan Hasil Pelatihan</w:t>
      </w:r>
      <w:bookmarkEnd w:id="208"/>
      <w:r>
        <w:rPr>
          <w:lang w:val="en-US"/>
        </w:rPr>
        <w:t xml:space="preserve"> </w:t>
      </w:r>
    </w:p>
    <w:p w:rsidR="0067380D" w:rsidRDefault="0067380D" w:rsidP="0067380D">
      <w:pPr>
        <w:pStyle w:val="TEUnsoed-TextBodyspasi2"/>
        <w:rPr>
          <w:lang w:val="en-US"/>
        </w:rPr>
      </w:pPr>
      <w:r>
        <w:rPr>
          <w:lang w:val="en-US"/>
        </w:rPr>
        <w:t xml:space="preserve">Untuk mengetahui perbedaan tingkat akurasi pelatihan dan validasi pada setiap </w:t>
      </w:r>
      <w:r w:rsidR="000D20EF">
        <w:rPr>
          <w:lang w:val="en-US"/>
        </w:rPr>
        <w:t>si</w:t>
      </w:r>
      <w:r>
        <w:rPr>
          <w:lang w:val="en-US"/>
        </w:rPr>
        <w:t>stem klasifikasi antara arsitektur VGG16 dan arsitektur ResNet50, maka dilakukan perbandingan grafik tingkat akurasi pelatihan dan dan kesalahan pada setiap pelatihannya.</w:t>
      </w:r>
    </w:p>
    <w:p w:rsidR="0067380D" w:rsidRDefault="0067380D" w:rsidP="0067380D">
      <w:pPr>
        <w:pStyle w:val="Heading3"/>
        <w:rPr>
          <w:lang w:val="en-US"/>
        </w:rPr>
      </w:pPr>
      <w:bookmarkStart w:id="209" w:name="_Toc83471479"/>
      <w:r>
        <w:rPr>
          <w:lang w:val="en-US"/>
        </w:rPr>
        <w:t>Perbandingan Lung Parenchyma Classification Arsitektur VGG16 dan Arsitektur ResNet50 Original Image</w:t>
      </w:r>
      <w:bookmarkEnd w:id="209"/>
    </w:p>
    <w:p w:rsidR="0067380D" w:rsidRDefault="0067380D" w:rsidP="0067380D">
      <w:pPr>
        <w:pStyle w:val="TEUnsoed-TextBodyspasi2"/>
        <w:rPr>
          <w:lang w:val="en-US"/>
        </w:rPr>
      </w:pPr>
      <w:r>
        <w:rPr>
          <w:lang w:val="en-US"/>
        </w:rPr>
        <w:t>Grafik perbandingan akurasi pelatihan pada k</w:t>
      </w:r>
      <w:r w:rsidR="000F0C90">
        <w:rPr>
          <w:lang w:val="en-US"/>
        </w:rPr>
        <w:t xml:space="preserve">lasifikasi lung parenchyma </w:t>
      </w:r>
      <w:r>
        <w:rPr>
          <w:lang w:val="en-US"/>
        </w:rPr>
        <w:t>menggunakan arsitek</w:t>
      </w:r>
      <w:r w:rsidR="000F0C90">
        <w:rPr>
          <w:lang w:val="en-US"/>
        </w:rPr>
        <w:t>tur VGG16 dan arsitektur ResNet</w:t>
      </w:r>
      <w:r>
        <w:rPr>
          <w:lang w:val="en-US"/>
        </w:rPr>
        <w:t xml:space="preserve">50 ditampilkan pada </w:t>
      </w:r>
      <w:r w:rsidR="00722190">
        <w:rPr>
          <w:lang w:val="en-US"/>
        </w:rPr>
        <w:fldChar w:fldCharType="begin"/>
      </w:r>
      <w:r w:rsidR="00722190">
        <w:rPr>
          <w:lang w:val="en-US"/>
        </w:rPr>
        <w:instrText xml:space="preserve"> REF _Ref80950089 \h </w:instrText>
      </w:r>
      <w:r w:rsidR="00722190">
        <w:rPr>
          <w:lang w:val="en-US"/>
        </w:rPr>
      </w:r>
      <w:r w:rsidR="00722190">
        <w:rPr>
          <w:lang w:val="en-US"/>
        </w:rPr>
        <w:fldChar w:fldCharType="separate"/>
      </w:r>
      <w:r w:rsidR="00722190" w:rsidRPr="000C58DC">
        <w:rPr>
          <w:sz w:val="22"/>
        </w:rPr>
        <w:t xml:space="preserve">Gambar </w:t>
      </w:r>
      <w:r w:rsidR="00722190">
        <w:rPr>
          <w:noProof/>
          <w:sz w:val="22"/>
        </w:rPr>
        <w:t>4</w:t>
      </w:r>
      <w:r w:rsidR="00722190">
        <w:rPr>
          <w:sz w:val="22"/>
        </w:rPr>
        <w:t>.</w:t>
      </w:r>
      <w:r w:rsidR="00722190">
        <w:rPr>
          <w:noProof/>
          <w:sz w:val="22"/>
        </w:rPr>
        <w:t>49</w:t>
      </w:r>
      <w:r w:rsidR="00722190">
        <w:rPr>
          <w:lang w:val="en-US"/>
        </w:rPr>
        <w:fldChar w:fldCharType="end"/>
      </w:r>
    </w:p>
    <w:p w:rsidR="000D20EF" w:rsidRDefault="00FE498C" w:rsidP="000C58DC">
      <w:pPr>
        <w:pStyle w:val="TEUnsoed-TextBodyspasi2"/>
        <w:keepNext/>
        <w:ind w:firstLine="0"/>
      </w:pPr>
      <w:r>
        <w:rPr>
          <w:noProof/>
          <w:lang w:val="en-US" w:eastAsia="en-US" w:bidi="ar-SA"/>
        </w:rPr>
        <w:drawing>
          <wp:inline distT="0" distB="0" distL="0" distR="0" wp14:anchorId="5801E302" wp14:editId="5B6E9B9E">
            <wp:extent cx="5044440" cy="2948305"/>
            <wp:effectExtent l="0" t="0" r="3810" b="4445"/>
            <wp:docPr id="506" name="Chart 4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0C58DC" w:rsidRDefault="000D20EF" w:rsidP="000C58DC">
      <w:pPr>
        <w:pStyle w:val="Caption"/>
        <w:jc w:val="center"/>
        <w:rPr>
          <w:sz w:val="22"/>
          <w:lang w:val="en-US"/>
        </w:rPr>
      </w:pPr>
      <w:bookmarkStart w:id="210" w:name="_Ref80950089"/>
      <w:bookmarkStart w:id="211" w:name="_Toc83471377"/>
      <w:r w:rsidRPr="000C58DC">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49</w:t>
      </w:r>
      <w:r w:rsidR="00722190">
        <w:rPr>
          <w:sz w:val="22"/>
        </w:rPr>
        <w:fldChar w:fldCharType="end"/>
      </w:r>
      <w:bookmarkEnd w:id="210"/>
      <w:r w:rsidRPr="000C58DC">
        <w:rPr>
          <w:sz w:val="22"/>
          <w:lang w:val="en-US"/>
        </w:rPr>
        <w:t xml:space="preserve"> Grafik perbandingan akurasi pelatihan dan validasi</w:t>
      </w:r>
      <w:bookmarkEnd w:id="211"/>
      <w:r w:rsidRPr="000C58DC">
        <w:rPr>
          <w:sz w:val="22"/>
          <w:lang w:val="en-US"/>
        </w:rPr>
        <w:t xml:space="preserve"> </w:t>
      </w:r>
    </w:p>
    <w:p w:rsidR="0067380D" w:rsidRPr="000C58DC" w:rsidRDefault="000D20EF" w:rsidP="000C58DC">
      <w:pPr>
        <w:pStyle w:val="Caption"/>
        <w:jc w:val="center"/>
        <w:rPr>
          <w:sz w:val="22"/>
        </w:rPr>
      </w:pPr>
      <w:r w:rsidRPr="000C58DC">
        <w:rPr>
          <w:sz w:val="22"/>
          <w:lang w:val="en-US"/>
        </w:rPr>
        <w:t>klasifikasi lung parenchyma</w:t>
      </w:r>
    </w:p>
    <w:p w:rsidR="008025EB" w:rsidRDefault="000F0C90" w:rsidP="008025EB">
      <w:pPr>
        <w:pStyle w:val="TEUnsoed-TextBodyspasi2"/>
        <w:rPr>
          <w:lang w:val="en-US"/>
        </w:rPr>
      </w:pPr>
      <w:r>
        <w:rPr>
          <w:lang w:val="en-US"/>
        </w:rPr>
        <w:t>Berdasarkan grafik perbandingan akurasi pelatihan dapat diketahui bahwa arsitektur VGG16 yang menggun</w:t>
      </w:r>
      <w:r w:rsidR="000C58DC">
        <w:rPr>
          <w:lang w:val="en-US"/>
        </w:rPr>
        <w:t>a</w:t>
      </w:r>
      <w:r>
        <w:rPr>
          <w:lang w:val="en-US"/>
        </w:rPr>
        <w:t xml:space="preserve">kan </w:t>
      </w:r>
      <w:r w:rsidRPr="000C58DC">
        <w:rPr>
          <w:i/>
          <w:lang w:val="en-US"/>
        </w:rPr>
        <w:t>dataset</w:t>
      </w:r>
      <w:r>
        <w:rPr>
          <w:lang w:val="en-US"/>
        </w:rPr>
        <w:t xml:space="preserve"> citra </w:t>
      </w:r>
      <w:r w:rsidRPr="000C58DC">
        <w:rPr>
          <w:i/>
          <w:lang w:val="en-US"/>
        </w:rPr>
        <w:t>original</w:t>
      </w:r>
      <w:r>
        <w:rPr>
          <w:lang w:val="en-US"/>
        </w:rPr>
        <w:t xml:space="preserve"> memiliki nilai akurasi pelatihan dan akurasi validasi paling tinggi dibandingkan dengan arsitektur lainnya. Suatu model dapat dikatakan dalam kondisi </w:t>
      </w:r>
      <w:r w:rsidRPr="000C58DC">
        <w:rPr>
          <w:i/>
          <w:lang w:val="en-US"/>
        </w:rPr>
        <w:t>goodfit</w:t>
      </w:r>
      <w:r>
        <w:rPr>
          <w:lang w:val="en-US"/>
        </w:rPr>
        <w:t xml:space="preserve"> jika nilai akurasinya tinggi dan perbedaan antara nilai akurasi pelatihan dan akurasi validasinya sangat kecil. Jika sebaliknya maka model tersebut dalam kondisi </w:t>
      </w:r>
      <w:r w:rsidRPr="000C58DC">
        <w:rPr>
          <w:i/>
          <w:lang w:val="en-US"/>
        </w:rPr>
        <w:t>overfitting</w:t>
      </w:r>
      <w:r>
        <w:rPr>
          <w:lang w:val="en-US"/>
        </w:rPr>
        <w:t xml:space="preserve"> maupun </w:t>
      </w:r>
      <w:r w:rsidRPr="000C58DC">
        <w:rPr>
          <w:i/>
          <w:lang w:val="en-US"/>
        </w:rPr>
        <w:t>underfitting</w:t>
      </w:r>
      <w:r>
        <w:rPr>
          <w:lang w:val="en-US"/>
        </w:rPr>
        <w:t>.</w:t>
      </w:r>
    </w:p>
    <w:p w:rsidR="000F0C90" w:rsidRDefault="000F0C90" w:rsidP="000F0C90">
      <w:pPr>
        <w:pStyle w:val="TEUnsoed-TextBodyspasi2"/>
        <w:rPr>
          <w:lang w:val="en-US"/>
        </w:rPr>
      </w:pPr>
      <w:r>
        <w:rPr>
          <w:lang w:val="en-US"/>
        </w:rPr>
        <w:t xml:space="preserve">Untuk grafik perbandingan akurasi pelatihan pada </w:t>
      </w:r>
      <w:r w:rsidRPr="000C58DC">
        <w:rPr>
          <w:lang w:val="en-US"/>
        </w:rPr>
        <w:t>klasifikasi</w:t>
      </w:r>
      <w:r w:rsidRPr="000C58DC">
        <w:rPr>
          <w:i/>
          <w:lang w:val="en-US"/>
        </w:rPr>
        <w:t xml:space="preserve"> lung parenchyma</w:t>
      </w:r>
      <w:r>
        <w:rPr>
          <w:lang w:val="en-US"/>
        </w:rPr>
        <w:t xml:space="preserve"> menggunakan arsitektur VGG16 dan arsitektur ResNet 50 ditampilkan pada </w:t>
      </w:r>
      <w:r w:rsidR="00722190">
        <w:rPr>
          <w:lang w:val="en-US"/>
        </w:rPr>
        <w:fldChar w:fldCharType="begin"/>
      </w:r>
      <w:r w:rsidR="00722190">
        <w:rPr>
          <w:lang w:val="en-US"/>
        </w:rPr>
        <w:instrText xml:space="preserve"> REF _Ref80950267 \h </w:instrText>
      </w:r>
      <w:r w:rsidR="00722190">
        <w:rPr>
          <w:lang w:val="en-US"/>
        </w:rPr>
      </w:r>
      <w:r w:rsidR="00722190">
        <w:rPr>
          <w:lang w:val="en-US"/>
        </w:rPr>
        <w:fldChar w:fldCharType="separate"/>
      </w:r>
      <w:r w:rsidR="00722190" w:rsidRPr="000C58DC">
        <w:rPr>
          <w:sz w:val="22"/>
        </w:rPr>
        <w:t xml:space="preserve">Gambar </w:t>
      </w:r>
      <w:r w:rsidR="00722190">
        <w:rPr>
          <w:noProof/>
          <w:sz w:val="22"/>
        </w:rPr>
        <w:t>4</w:t>
      </w:r>
      <w:r w:rsidR="00722190">
        <w:rPr>
          <w:sz w:val="22"/>
        </w:rPr>
        <w:t>.</w:t>
      </w:r>
      <w:r w:rsidR="00722190">
        <w:rPr>
          <w:noProof/>
          <w:sz w:val="22"/>
        </w:rPr>
        <w:t>50</w:t>
      </w:r>
      <w:r w:rsidR="00722190">
        <w:rPr>
          <w:lang w:val="en-US"/>
        </w:rPr>
        <w:fldChar w:fldCharType="end"/>
      </w:r>
    </w:p>
    <w:p w:rsidR="000C58DC" w:rsidRDefault="00FE498C" w:rsidP="000C58DC">
      <w:pPr>
        <w:pStyle w:val="TEUnsoed-TextBodyspasi2"/>
        <w:keepNext/>
        <w:ind w:firstLine="0"/>
        <w:jc w:val="center"/>
      </w:pPr>
      <w:r>
        <w:rPr>
          <w:noProof/>
          <w:lang w:val="en-US" w:eastAsia="en-US" w:bidi="ar-SA"/>
        </w:rPr>
        <w:drawing>
          <wp:inline distT="0" distB="0" distL="0" distR="0" wp14:anchorId="3D54D8B6" wp14:editId="7B0A8F90">
            <wp:extent cx="5050155" cy="2955925"/>
            <wp:effectExtent l="0" t="0" r="0" b="0"/>
            <wp:docPr id="507" name="Chart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0F0C90" w:rsidRPr="000C58DC" w:rsidRDefault="000C58DC" w:rsidP="000C58DC">
      <w:pPr>
        <w:pStyle w:val="Caption"/>
        <w:jc w:val="center"/>
        <w:rPr>
          <w:sz w:val="22"/>
          <w:lang w:val="en-US"/>
        </w:rPr>
      </w:pPr>
      <w:bookmarkStart w:id="212" w:name="_Ref80950267"/>
      <w:bookmarkStart w:id="213" w:name="_Toc83471378"/>
      <w:r w:rsidRPr="000C58DC">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50</w:t>
      </w:r>
      <w:r w:rsidR="00722190">
        <w:rPr>
          <w:sz w:val="22"/>
        </w:rPr>
        <w:fldChar w:fldCharType="end"/>
      </w:r>
      <w:bookmarkEnd w:id="212"/>
      <w:r w:rsidRPr="000C58DC">
        <w:rPr>
          <w:sz w:val="22"/>
          <w:lang w:val="en-US"/>
        </w:rPr>
        <w:t xml:space="preserve"> Grafik perbandingan kesalahan  pelatihan dan validasi</w:t>
      </w:r>
      <w:bookmarkEnd w:id="213"/>
    </w:p>
    <w:p w:rsidR="000F0C90" w:rsidRDefault="005B465E" w:rsidP="008025EB">
      <w:pPr>
        <w:pStyle w:val="TEUnsoed-TextBodyspasi2"/>
        <w:rPr>
          <w:lang w:val="en-US"/>
        </w:rPr>
      </w:pPr>
      <w:r>
        <w:rPr>
          <w:lang w:val="en-US"/>
        </w:rPr>
        <w:t>Berdasarkan grafik perbandingan akurasi pelatihan di atas dapat diketahui bahwa model yang memiliki nilai kesalahan pelatihan dan kesalahan validasi paling rendah adalah arsitektur VGG16 dengan</w:t>
      </w:r>
      <w:r w:rsidRPr="000C58DC">
        <w:rPr>
          <w:i/>
          <w:lang w:val="en-US"/>
        </w:rPr>
        <w:t xml:space="preserve"> dataset </w:t>
      </w:r>
      <w:r>
        <w:rPr>
          <w:lang w:val="en-US"/>
        </w:rPr>
        <w:t xml:space="preserve">citra </w:t>
      </w:r>
      <w:r w:rsidRPr="000C58DC">
        <w:rPr>
          <w:i/>
          <w:lang w:val="en-US"/>
        </w:rPr>
        <w:t>original</w:t>
      </w:r>
      <w:r>
        <w:rPr>
          <w:lang w:val="en-US"/>
        </w:rPr>
        <w:t xml:space="preserve">. Suatu model dapat dikatakan dalam kondisi baik jika memiliki nilai kesalahan rendah dan mendekati 0.00. Dari grafik perbandingan nilai akurasi dan kesalahan, maka dapat disimpulkan bahwa model dengan arsitektur VGG16 yang menggunakan citra </w:t>
      </w:r>
      <w:r w:rsidRPr="000C58DC">
        <w:rPr>
          <w:i/>
          <w:lang w:val="en-US"/>
        </w:rPr>
        <w:t>original</w:t>
      </w:r>
      <w:r>
        <w:rPr>
          <w:lang w:val="en-US"/>
        </w:rPr>
        <w:t xml:space="preserve"> memiliki performa paling baik dibandingkan model lainnya. </w:t>
      </w:r>
    </w:p>
    <w:p w:rsidR="00A674F8" w:rsidRDefault="00A674F8" w:rsidP="00A674F8">
      <w:pPr>
        <w:pStyle w:val="Heading3"/>
        <w:rPr>
          <w:lang w:val="en-US"/>
        </w:rPr>
      </w:pPr>
      <w:bookmarkStart w:id="214" w:name="_Toc83471480"/>
      <w:r>
        <w:rPr>
          <w:lang w:val="en-US"/>
        </w:rPr>
        <w:t xml:space="preserve">Perbandingan </w:t>
      </w:r>
      <w:r w:rsidR="00641704">
        <w:rPr>
          <w:lang w:val="en-US"/>
        </w:rPr>
        <w:t>Covid Positivity</w:t>
      </w:r>
      <w:r>
        <w:rPr>
          <w:lang w:val="en-US"/>
        </w:rPr>
        <w:t xml:space="preserve"> Classification Arsitektur VGG16 dan Ar</w:t>
      </w:r>
      <w:r w:rsidR="002E6EE4">
        <w:rPr>
          <w:lang w:val="en-US"/>
        </w:rPr>
        <w:t>sitektur ResNet50</w:t>
      </w:r>
      <w:bookmarkEnd w:id="214"/>
    </w:p>
    <w:p w:rsidR="00641704" w:rsidRDefault="00641704" w:rsidP="00641704">
      <w:pPr>
        <w:pStyle w:val="TEUnsoed-TextBodyspasi2"/>
        <w:rPr>
          <w:lang w:val="en-US"/>
        </w:rPr>
      </w:pPr>
      <w:r>
        <w:rPr>
          <w:lang w:val="en-US"/>
        </w:rPr>
        <w:t xml:space="preserve">Grafik perbandingan akurasi pelatihan pada klasifikasi </w:t>
      </w:r>
      <w:r w:rsidR="00004309" w:rsidRPr="00004309">
        <w:rPr>
          <w:i/>
          <w:lang w:val="en-US"/>
        </w:rPr>
        <w:t>covid positivity</w:t>
      </w:r>
      <w:r w:rsidR="00004309">
        <w:rPr>
          <w:lang w:val="en-US"/>
        </w:rPr>
        <w:t xml:space="preserve"> </w:t>
      </w:r>
      <w:r>
        <w:rPr>
          <w:lang w:val="en-US"/>
        </w:rPr>
        <w:t xml:space="preserve">menggunakan arsitektur VGG16 dan arsitektur ResNet50 ditampilkan pada </w:t>
      </w:r>
      <w:r w:rsidR="00722190">
        <w:rPr>
          <w:lang w:val="en-US"/>
        </w:rPr>
        <w:fldChar w:fldCharType="begin"/>
      </w:r>
      <w:r w:rsidR="00722190">
        <w:rPr>
          <w:lang w:val="en-US"/>
        </w:rPr>
        <w:instrText xml:space="preserve"> REF _Ref80950427 \h </w:instrText>
      </w:r>
      <w:r w:rsidR="00722190">
        <w:rPr>
          <w:lang w:val="en-US"/>
        </w:rPr>
      </w:r>
      <w:r w:rsidR="00722190">
        <w:rPr>
          <w:lang w:val="en-US"/>
        </w:rPr>
        <w:fldChar w:fldCharType="separate"/>
      </w:r>
      <w:r w:rsidR="00722190" w:rsidRPr="000C58DC">
        <w:rPr>
          <w:sz w:val="22"/>
        </w:rPr>
        <w:t xml:space="preserve">Gambar </w:t>
      </w:r>
      <w:r w:rsidR="00722190">
        <w:rPr>
          <w:noProof/>
          <w:sz w:val="22"/>
        </w:rPr>
        <w:t>4</w:t>
      </w:r>
      <w:r w:rsidR="00722190">
        <w:rPr>
          <w:sz w:val="22"/>
        </w:rPr>
        <w:t>.</w:t>
      </w:r>
      <w:r w:rsidR="00722190">
        <w:rPr>
          <w:noProof/>
          <w:sz w:val="22"/>
        </w:rPr>
        <w:t>51</w:t>
      </w:r>
      <w:r w:rsidR="00722190">
        <w:rPr>
          <w:lang w:val="en-US"/>
        </w:rPr>
        <w:fldChar w:fldCharType="end"/>
      </w:r>
    </w:p>
    <w:p w:rsidR="000C58DC" w:rsidRDefault="00FE498C" w:rsidP="000C58DC">
      <w:pPr>
        <w:pStyle w:val="TEUnsoed-TextBodyspasi2"/>
        <w:keepNext/>
        <w:ind w:firstLine="0"/>
        <w:jc w:val="center"/>
      </w:pPr>
      <w:r>
        <w:rPr>
          <w:noProof/>
          <w:lang w:val="en-US" w:eastAsia="en-US" w:bidi="ar-SA"/>
        </w:rPr>
        <w:drawing>
          <wp:inline distT="0" distB="0" distL="0" distR="0" wp14:anchorId="5F327229" wp14:editId="2D52697C">
            <wp:extent cx="5050155" cy="2955925"/>
            <wp:effectExtent l="0" t="0" r="0" b="0"/>
            <wp:docPr id="508" name="Chart 8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004309" w:rsidRPr="000C58DC" w:rsidRDefault="000C58DC" w:rsidP="000C58DC">
      <w:pPr>
        <w:pStyle w:val="Caption"/>
        <w:jc w:val="center"/>
        <w:rPr>
          <w:sz w:val="22"/>
          <w:lang w:val="en-US"/>
        </w:rPr>
      </w:pPr>
      <w:bookmarkStart w:id="215" w:name="_Ref80950427"/>
      <w:bookmarkStart w:id="216" w:name="_Toc83471379"/>
      <w:r w:rsidRPr="000C58DC">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51</w:t>
      </w:r>
      <w:r w:rsidR="00722190">
        <w:rPr>
          <w:sz w:val="22"/>
        </w:rPr>
        <w:fldChar w:fldCharType="end"/>
      </w:r>
      <w:bookmarkEnd w:id="215"/>
      <w:r w:rsidRPr="000C58DC">
        <w:rPr>
          <w:sz w:val="22"/>
          <w:lang w:val="en-US"/>
        </w:rPr>
        <w:t xml:space="preserve"> Grafik perbandingan akurasi pelatihan dan validasi klasifikasi covid positivity</w:t>
      </w:r>
      <w:bookmarkEnd w:id="216"/>
    </w:p>
    <w:p w:rsidR="00004309" w:rsidRDefault="00004309" w:rsidP="00004309">
      <w:pPr>
        <w:pStyle w:val="TEUnsoed-TextBodyspasi2"/>
        <w:rPr>
          <w:lang w:val="en-US"/>
        </w:rPr>
      </w:pPr>
      <w:r>
        <w:rPr>
          <w:lang w:val="en-US"/>
        </w:rPr>
        <w:t>Berdasarkan grafik perbandingan akurasi pelatihan dapat diketahui bahwa arsitektur VGG16 yang menggunakan</w:t>
      </w:r>
      <w:r w:rsidRPr="000C58DC">
        <w:rPr>
          <w:i/>
          <w:lang w:val="en-US"/>
        </w:rPr>
        <w:t xml:space="preserve"> dataset</w:t>
      </w:r>
      <w:r>
        <w:rPr>
          <w:lang w:val="en-US"/>
        </w:rPr>
        <w:t xml:space="preserve"> citra </w:t>
      </w:r>
      <w:r w:rsidRPr="000C58DC">
        <w:rPr>
          <w:i/>
          <w:lang w:val="en-US"/>
        </w:rPr>
        <w:t>original</w:t>
      </w:r>
      <w:r>
        <w:rPr>
          <w:lang w:val="en-US"/>
        </w:rPr>
        <w:t xml:space="preserve"> memiliki nilai akurasi pelatihan dan akurasi validasi paling tinggi dibandingkan dengan arsitektur lainnya. Meskipun nilai akurasi validasinya masih jauh</w:t>
      </w:r>
      <w:r w:rsidR="003F04E6">
        <w:rPr>
          <w:lang w:val="en-US"/>
        </w:rPr>
        <w:t xml:space="preserve"> dari angka 1.00 dan berada pad</w:t>
      </w:r>
      <w:r>
        <w:rPr>
          <w:lang w:val="en-US"/>
        </w:rPr>
        <w:t xml:space="preserve">a interval  jauh di bawah nilai akurasi pelatihan. Suatu model dapat dikatakan dalam kondisi </w:t>
      </w:r>
      <w:r w:rsidRPr="000C58DC">
        <w:rPr>
          <w:i/>
          <w:lang w:val="en-US"/>
        </w:rPr>
        <w:t>goodfit</w:t>
      </w:r>
      <w:r>
        <w:rPr>
          <w:lang w:val="en-US"/>
        </w:rPr>
        <w:t xml:space="preserve"> jika nilai akurasinya tinggi dan perbedaan antara nilai akurasi pelatihan dan akurasi validasinya sangat kecil. Jika sebaliknya maka model tersebut dalam kondisi </w:t>
      </w:r>
      <w:r w:rsidRPr="000C58DC">
        <w:rPr>
          <w:i/>
          <w:lang w:val="en-US"/>
        </w:rPr>
        <w:t xml:space="preserve">overfitting </w:t>
      </w:r>
      <w:r>
        <w:rPr>
          <w:lang w:val="en-US"/>
        </w:rPr>
        <w:t xml:space="preserve">maupun </w:t>
      </w:r>
      <w:r w:rsidRPr="000C58DC">
        <w:rPr>
          <w:i/>
          <w:lang w:val="en-US"/>
        </w:rPr>
        <w:t>underfitting</w:t>
      </w:r>
      <w:r>
        <w:rPr>
          <w:lang w:val="en-US"/>
        </w:rPr>
        <w:t>.</w:t>
      </w:r>
    </w:p>
    <w:p w:rsidR="00004309" w:rsidRDefault="00004309" w:rsidP="00004309">
      <w:pPr>
        <w:pStyle w:val="TEUnsoed-TextBodyspasi2"/>
        <w:rPr>
          <w:lang w:val="en-US"/>
        </w:rPr>
      </w:pPr>
      <w:r>
        <w:rPr>
          <w:lang w:val="en-US"/>
        </w:rPr>
        <w:t xml:space="preserve">Untuk grafik perbandingan akurasi pelatihan pada klasifikasi </w:t>
      </w:r>
      <w:r w:rsidR="00F25649" w:rsidRPr="00F25649">
        <w:rPr>
          <w:i/>
          <w:lang w:val="en-US"/>
        </w:rPr>
        <w:t>covid positivity</w:t>
      </w:r>
      <w:r w:rsidRPr="00F25649">
        <w:rPr>
          <w:i/>
          <w:lang w:val="en-US"/>
        </w:rPr>
        <w:t xml:space="preserve"> </w:t>
      </w:r>
      <w:r>
        <w:rPr>
          <w:lang w:val="en-US"/>
        </w:rPr>
        <w:t>menggunakan arsitek</w:t>
      </w:r>
      <w:r w:rsidR="000C58DC">
        <w:rPr>
          <w:lang w:val="en-US"/>
        </w:rPr>
        <w:t>tur VGG16 dan arsitektur ResNet</w:t>
      </w:r>
      <w:r>
        <w:rPr>
          <w:lang w:val="en-US"/>
        </w:rPr>
        <w:t xml:space="preserve">50 ditampilkan pada </w:t>
      </w:r>
      <w:r w:rsidR="00722190">
        <w:rPr>
          <w:lang w:val="en-US"/>
        </w:rPr>
        <w:fldChar w:fldCharType="begin"/>
      </w:r>
      <w:r w:rsidR="00722190">
        <w:rPr>
          <w:lang w:val="en-US"/>
        </w:rPr>
        <w:instrText xml:space="preserve"> REF _Ref80950605 \h </w:instrText>
      </w:r>
      <w:r w:rsidR="00722190">
        <w:rPr>
          <w:lang w:val="en-US"/>
        </w:rPr>
      </w:r>
      <w:r w:rsidR="00722190">
        <w:rPr>
          <w:lang w:val="en-US"/>
        </w:rPr>
        <w:fldChar w:fldCharType="separate"/>
      </w:r>
      <w:r w:rsidR="00722190" w:rsidRPr="000C58DC">
        <w:rPr>
          <w:sz w:val="22"/>
        </w:rPr>
        <w:t xml:space="preserve">Gambar </w:t>
      </w:r>
      <w:r w:rsidR="00722190">
        <w:rPr>
          <w:noProof/>
          <w:sz w:val="22"/>
        </w:rPr>
        <w:t>4</w:t>
      </w:r>
      <w:r w:rsidR="00722190">
        <w:rPr>
          <w:sz w:val="22"/>
        </w:rPr>
        <w:t>.</w:t>
      </w:r>
      <w:r w:rsidR="00722190">
        <w:rPr>
          <w:noProof/>
          <w:sz w:val="22"/>
        </w:rPr>
        <w:t>52</w:t>
      </w:r>
      <w:r w:rsidR="00722190">
        <w:rPr>
          <w:lang w:val="en-US"/>
        </w:rPr>
        <w:fldChar w:fldCharType="end"/>
      </w:r>
    </w:p>
    <w:p w:rsidR="000C58DC" w:rsidRDefault="00FE498C" w:rsidP="000C58DC">
      <w:pPr>
        <w:pStyle w:val="TEUnsoed-TextBodyspasi2"/>
        <w:keepNext/>
        <w:ind w:firstLine="0"/>
        <w:jc w:val="center"/>
      </w:pPr>
      <w:r>
        <w:rPr>
          <w:noProof/>
          <w:lang w:val="en-US" w:eastAsia="en-US" w:bidi="ar-SA"/>
        </w:rPr>
        <w:drawing>
          <wp:inline distT="0" distB="0" distL="0" distR="0" wp14:anchorId="4DA584AD" wp14:editId="61DFB763">
            <wp:extent cx="5050155" cy="2955925"/>
            <wp:effectExtent l="0" t="0" r="0" b="0"/>
            <wp:docPr id="509" name="Chart 8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0C58DC" w:rsidRDefault="000C58DC" w:rsidP="000C58DC">
      <w:pPr>
        <w:pStyle w:val="Caption"/>
        <w:jc w:val="center"/>
        <w:rPr>
          <w:sz w:val="22"/>
          <w:lang w:val="en-US"/>
        </w:rPr>
      </w:pPr>
      <w:bookmarkStart w:id="217" w:name="_Ref80950605"/>
      <w:bookmarkStart w:id="218" w:name="_Toc83471380"/>
      <w:r w:rsidRPr="000C58DC">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52</w:t>
      </w:r>
      <w:r w:rsidR="00722190">
        <w:rPr>
          <w:sz w:val="22"/>
        </w:rPr>
        <w:fldChar w:fldCharType="end"/>
      </w:r>
      <w:bookmarkEnd w:id="217"/>
      <w:r w:rsidRPr="000C58DC">
        <w:rPr>
          <w:sz w:val="22"/>
          <w:lang w:val="en-US"/>
        </w:rPr>
        <w:t xml:space="preserve"> Grafik perbandingan kesalahan pelatihan dan validasi</w:t>
      </w:r>
      <w:bookmarkEnd w:id="218"/>
      <w:r w:rsidRPr="000C58DC">
        <w:rPr>
          <w:sz w:val="22"/>
          <w:lang w:val="en-US"/>
        </w:rPr>
        <w:t xml:space="preserve"> </w:t>
      </w:r>
    </w:p>
    <w:p w:rsidR="00F25649" w:rsidRPr="000C58DC" w:rsidRDefault="000C58DC" w:rsidP="000C58DC">
      <w:pPr>
        <w:pStyle w:val="Caption"/>
        <w:jc w:val="center"/>
        <w:rPr>
          <w:sz w:val="22"/>
          <w:lang w:val="en-US"/>
        </w:rPr>
      </w:pPr>
      <w:r w:rsidRPr="000C58DC">
        <w:rPr>
          <w:sz w:val="22"/>
          <w:lang w:val="en-US"/>
        </w:rPr>
        <w:t>klasifikasi covid positivity</w:t>
      </w:r>
    </w:p>
    <w:p w:rsidR="00641704" w:rsidRPr="00641704" w:rsidRDefault="00F25649" w:rsidP="002E6EE4">
      <w:pPr>
        <w:pStyle w:val="TEUnsoed-TextBodyspasi2"/>
        <w:rPr>
          <w:lang w:val="en-US"/>
        </w:rPr>
      </w:pPr>
      <w:r>
        <w:rPr>
          <w:lang w:val="en-US"/>
        </w:rPr>
        <w:t xml:space="preserve">Berdasarkan grafik perbandingan akurasi pelatihan di atas dapat diketahui bahwa model yang memiliki nilai kesalahan pelatihan paling rendah adalah arsitektur VGG16 dengan </w:t>
      </w:r>
      <w:r w:rsidRPr="000C58DC">
        <w:rPr>
          <w:i/>
          <w:lang w:val="en-US"/>
        </w:rPr>
        <w:t>dataset</w:t>
      </w:r>
      <w:r w:rsidRPr="000C58DC">
        <w:rPr>
          <w:lang w:val="en-US"/>
        </w:rPr>
        <w:t xml:space="preserve"> citra</w:t>
      </w:r>
      <w:r w:rsidRPr="00F25649">
        <w:rPr>
          <w:i/>
          <w:lang w:val="en-US"/>
        </w:rPr>
        <w:t xml:space="preserve"> original</w:t>
      </w:r>
      <w:r>
        <w:rPr>
          <w:lang w:val="en-US"/>
        </w:rPr>
        <w:t xml:space="preserve">. Namun, untuk nilai kesalahan validasinya masih jauh di atas nilai 0.00 dan nilai kesalahan pelatihan. Suatu model dapat dikatakan dalam kondisi baik jika memiliki nilai kesalahan rendah dan mendekati 0.00. Dari grafik perbandingan nilai akurasi dan kesalahan, maka dapat disimpulkan bahwa model dengan arsitektur VGG16 yang menggunakan </w:t>
      </w:r>
      <w:r w:rsidRPr="000C58DC">
        <w:rPr>
          <w:lang w:val="en-US"/>
        </w:rPr>
        <w:t>citra</w:t>
      </w:r>
      <w:r w:rsidRPr="00F25649">
        <w:rPr>
          <w:i/>
          <w:lang w:val="en-US"/>
        </w:rPr>
        <w:t xml:space="preserve"> original</w:t>
      </w:r>
      <w:r>
        <w:rPr>
          <w:lang w:val="en-US"/>
        </w:rPr>
        <w:t xml:space="preserve"> memiliki performa paling ba</w:t>
      </w:r>
      <w:r w:rsidR="002E6EE4">
        <w:rPr>
          <w:lang w:val="en-US"/>
        </w:rPr>
        <w:t>ik dibandingkan model lainnya, meskipun kond</w:t>
      </w:r>
      <w:r w:rsidR="00EE5AA8">
        <w:rPr>
          <w:lang w:val="en-US"/>
        </w:rPr>
        <w:t>isinya</w:t>
      </w:r>
      <w:r>
        <w:rPr>
          <w:lang w:val="en-US"/>
        </w:rPr>
        <w:t xml:space="preserve"> </w:t>
      </w:r>
      <w:r w:rsidRPr="00F25649">
        <w:rPr>
          <w:i/>
          <w:lang w:val="en-US"/>
        </w:rPr>
        <w:t>overfitting</w:t>
      </w:r>
      <w:r>
        <w:rPr>
          <w:i/>
          <w:lang w:val="en-US"/>
        </w:rPr>
        <w:t>.</w:t>
      </w:r>
    </w:p>
    <w:p w:rsidR="00A674F8" w:rsidRDefault="00A674F8" w:rsidP="00A674F8">
      <w:pPr>
        <w:pStyle w:val="Heading3"/>
        <w:rPr>
          <w:lang w:val="en-US"/>
        </w:rPr>
      </w:pPr>
      <w:bookmarkStart w:id="219" w:name="_Toc83471481"/>
      <w:r>
        <w:rPr>
          <w:lang w:val="en-US"/>
        </w:rPr>
        <w:t xml:space="preserve">Perbandingan </w:t>
      </w:r>
      <w:r w:rsidR="00641704">
        <w:rPr>
          <w:lang w:val="en-US"/>
        </w:rPr>
        <w:t>Risk</w:t>
      </w:r>
      <w:r>
        <w:rPr>
          <w:lang w:val="en-US"/>
        </w:rPr>
        <w:t xml:space="preserve"> Classification Arsitektur VGG16 dan Ar</w:t>
      </w:r>
      <w:r w:rsidR="002E6EE4">
        <w:rPr>
          <w:lang w:val="en-US"/>
        </w:rPr>
        <w:t>sitektur ResNet50</w:t>
      </w:r>
      <w:bookmarkEnd w:id="219"/>
    </w:p>
    <w:p w:rsidR="00641704" w:rsidRDefault="00641704" w:rsidP="00641704">
      <w:pPr>
        <w:pStyle w:val="TEUnsoed-TextBodyspasi2"/>
        <w:rPr>
          <w:lang w:val="en-US"/>
        </w:rPr>
      </w:pPr>
      <w:r>
        <w:rPr>
          <w:lang w:val="en-US"/>
        </w:rPr>
        <w:t xml:space="preserve">Grafik perbandingan akurasi pelatihan pada klasifikasi lung parenchyma menggunakan arsitektur VGG16 dan arsitektur ResNet50 ditampilkan pada </w:t>
      </w:r>
      <w:r w:rsidR="00722190">
        <w:rPr>
          <w:lang w:val="en-US"/>
        </w:rPr>
        <w:fldChar w:fldCharType="begin"/>
      </w:r>
      <w:r w:rsidR="00722190">
        <w:rPr>
          <w:lang w:val="en-US"/>
        </w:rPr>
        <w:instrText xml:space="preserve"> REF _Ref81003660 \h </w:instrText>
      </w:r>
      <w:r w:rsidR="00722190">
        <w:rPr>
          <w:lang w:val="en-US"/>
        </w:rPr>
      </w:r>
      <w:r w:rsidR="00722190">
        <w:rPr>
          <w:lang w:val="en-US"/>
        </w:rPr>
        <w:fldChar w:fldCharType="separate"/>
      </w:r>
      <w:r w:rsidR="00722190" w:rsidRPr="00B72769">
        <w:rPr>
          <w:sz w:val="22"/>
        </w:rPr>
        <w:t xml:space="preserve">Gambar </w:t>
      </w:r>
      <w:r w:rsidR="00722190">
        <w:rPr>
          <w:noProof/>
          <w:sz w:val="22"/>
        </w:rPr>
        <w:t>4</w:t>
      </w:r>
      <w:r w:rsidR="00722190">
        <w:rPr>
          <w:sz w:val="22"/>
        </w:rPr>
        <w:t>.</w:t>
      </w:r>
      <w:r w:rsidR="00722190">
        <w:rPr>
          <w:noProof/>
          <w:sz w:val="22"/>
        </w:rPr>
        <w:t>53</w:t>
      </w:r>
      <w:r w:rsidR="00722190">
        <w:rPr>
          <w:lang w:val="en-US"/>
        </w:rPr>
        <w:fldChar w:fldCharType="end"/>
      </w:r>
    </w:p>
    <w:p w:rsidR="00B72769" w:rsidRDefault="00FE498C" w:rsidP="00B72769">
      <w:pPr>
        <w:pStyle w:val="TEUnsoed-TextBodyspasi2"/>
        <w:keepNext/>
        <w:ind w:firstLine="0"/>
        <w:jc w:val="center"/>
      </w:pPr>
      <w:r>
        <w:rPr>
          <w:noProof/>
          <w:lang w:val="en-US" w:eastAsia="en-US" w:bidi="ar-SA"/>
        </w:rPr>
        <w:drawing>
          <wp:inline distT="0" distB="0" distL="0" distR="0" wp14:anchorId="5E8B494C" wp14:editId="2087DDE0">
            <wp:extent cx="5050155" cy="2955925"/>
            <wp:effectExtent l="0" t="0" r="0" b="0"/>
            <wp:docPr id="510" name="Chart 11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7F7C40" w:rsidRPr="00B72769" w:rsidRDefault="00B72769" w:rsidP="00B72769">
      <w:pPr>
        <w:pStyle w:val="Caption"/>
        <w:jc w:val="center"/>
        <w:rPr>
          <w:sz w:val="22"/>
          <w:lang w:val="en-US"/>
        </w:rPr>
      </w:pPr>
      <w:bookmarkStart w:id="220" w:name="_Ref81003660"/>
      <w:bookmarkStart w:id="221" w:name="_Toc83471381"/>
      <w:r w:rsidRPr="00B72769">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53</w:t>
      </w:r>
      <w:r w:rsidR="00722190">
        <w:rPr>
          <w:sz w:val="22"/>
        </w:rPr>
        <w:fldChar w:fldCharType="end"/>
      </w:r>
      <w:bookmarkEnd w:id="220"/>
      <w:r w:rsidRPr="00B72769">
        <w:rPr>
          <w:sz w:val="22"/>
        </w:rPr>
        <w:t xml:space="preserve">Grafik perbandingan </w:t>
      </w:r>
      <w:r w:rsidRPr="00B72769">
        <w:rPr>
          <w:sz w:val="22"/>
          <w:lang w:val="en-US"/>
        </w:rPr>
        <w:t>akurasi</w:t>
      </w:r>
      <w:r w:rsidRPr="00B72769">
        <w:rPr>
          <w:sz w:val="22"/>
        </w:rPr>
        <w:t xml:space="preserve"> pelatihan dan validasi</w:t>
      </w:r>
      <w:r w:rsidRPr="00B72769">
        <w:rPr>
          <w:sz w:val="22"/>
          <w:lang w:val="en-US"/>
        </w:rPr>
        <w:t xml:space="preserve"> risk classification</w:t>
      </w:r>
      <w:bookmarkEnd w:id="221"/>
    </w:p>
    <w:p w:rsidR="007F7C40" w:rsidRDefault="007F7C40" w:rsidP="007F7C40">
      <w:pPr>
        <w:pStyle w:val="TEUnsoed-TextBodyspasi2"/>
        <w:rPr>
          <w:lang w:val="en-US"/>
        </w:rPr>
      </w:pPr>
      <w:r>
        <w:rPr>
          <w:lang w:val="en-US"/>
        </w:rPr>
        <w:t>Berdasarkan grafik perbandingan akurasi pelatihan dapat diketahui bahwa arsitektur VGG16 yang menggunakan</w:t>
      </w:r>
      <w:r w:rsidRPr="000C58DC">
        <w:rPr>
          <w:i/>
          <w:lang w:val="en-US"/>
        </w:rPr>
        <w:t xml:space="preserve"> dataset</w:t>
      </w:r>
      <w:r>
        <w:rPr>
          <w:lang w:val="en-US"/>
        </w:rPr>
        <w:t xml:space="preserve"> citra </w:t>
      </w:r>
      <w:r w:rsidRPr="000C58DC">
        <w:rPr>
          <w:i/>
          <w:lang w:val="en-US"/>
        </w:rPr>
        <w:t>original</w:t>
      </w:r>
      <w:r>
        <w:rPr>
          <w:lang w:val="en-US"/>
        </w:rPr>
        <w:t xml:space="preserve"> memiliki nilai akurasi pelatihan dan akurasi validasi paling tinggi dibandingkan dengan arsitektur lainnya. Meskipun nilai akurasi validasinya masih jauh dari angka 1.00 dan berada padda interval  jauh di bawah nilai akurasi pelatihan. Suatu model dapat dikatakan dalam kondisi </w:t>
      </w:r>
      <w:r w:rsidRPr="000C58DC">
        <w:rPr>
          <w:i/>
          <w:lang w:val="en-US"/>
        </w:rPr>
        <w:t>goodfit</w:t>
      </w:r>
      <w:r>
        <w:rPr>
          <w:lang w:val="en-US"/>
        </w:rPr>
        <w:t xml:space="preserve"> jika nilai akurasinya tinggi dan perbedaan antara nilai akurasi pelatihan dan akurasi validasinya sangat kecil. Jika sebaliknya maka model tersebut dalam kondisi </w:t>
      </w:r>
      <w:r w:rsidRPr="000C58DC">
        <w:rPr>
          <w:i/>
          <w:lang w:val="en-US"/>
        </w:rPr>
        <w:t xml:space="preserve">overfitting </w:t>
      </w:r>
      <w:r>
        <w:rPr>
          <w:lang w:val="en-US"/>
        </w:rPr>
        <w:t xml:space="preserve">maupun </w:t>
      </w:r>
      <w:r w:rsidRPr="000C58DC">
        <w:rPr>
          <w:i/>
          <w:lang w:val="en-US"/>
        </w:rPr>
        <w:t>underfitting</w:t>
      </w:r>
      <w:r>
        <w:rPr>
          <w:lang w:val="en-US"/>
        </w:rPr>
        <w:t>.</w:t>
      </w:r>
    </w:p>
    <w:p w:rsidR="007F7C40" w:rsidRDefault="007F7C40" w:rsidP="00B72769">
      <w:pPr>
        <w:pStyle w:val="TEUnsoed-TextBodyspasi2"/>
        <w:rPr>
          <w:lang w:val="en-US"/>
        </w:rPr>
      </w:pPr>
      <w:r>
        <w:rPr>
          <w:lang w:val="en-US"/>
        </w:rPr>
        <w:t xml:space="preserve">Untuk grafik perbandingan akurasi pelatihan pada klasifikasi </w:t>
      </w:r>
      <w:r w:rsidRPr="00F25649">
        <w:rPr>
          <w:i/>
          <w:lang w:val="en-US"/>
        </w:rPr>
        <w:t xml:space="preserve">covid positivity </w:t>
      </w:r>
      <w:r>
        <w:rPr>
          <w:lang w:val="en-US"/>
        </w:rPr>
        <w:t xml:space="preserve">menggunakan arsitektur VGG16 dan arsitektur ResNet50 ditampilkan pada </w:t>
      </w:r>
    </w:p>
    <w:p w:rsidR="00722190" w:rsidRDefault="00FE498C" w:rsidP="00722190">
      <w:pPr>
        <w:pStyle w:val="TEUnsoed-TextBodyspasi2"/>
        <w:keepNext/>
        <w:ind w:firstLine="0"/>
        <w:jc w:val="center"/>
      </w:pPr>
      <w:r>
        <w:rPr>
          <w:noProof/>
          <w:sz w:val="22"/>
          <w:lang w:val="en-US" w:eastAsia="en-US" w:bidi="ar-SA"/>
        </w:rPr>
        <w:drawing>
          <wp:inline distT="0" distB="0" distL="0" distR="0" wp14:anchorId="1757981E" wp14:editId="16738427">
            <wp:extent cx="5050155" cy="2955925"/>
            <wp:effectExtent l="0" t="0" r="0" b="0"/>
            <wp:docPr id="511" name="Chart 1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B72769" w:rsidRPr="000C58DC" w:rsidRDefault="00722190" w:rsidP="00722190">
      <w:pPr>
        <w:pStyle w:val="Caption"/>
        <w:jc w:val="center"/>
        <w:rPr>
          <w:sz w:val="22"/>
          <w:lang w:val="en-US"/>
        </w:rPr>
      </w:pPr>
      <w:bookmarkStart w:id="222" w:name="_Toc83471382"/>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54</w:t>
      </w:r>
      <w:r>
        <w:fldChar w:fldCharType="end"/>
      </w:r>
      <w:r>
        <w:t xml:space="preserve">Grafik perbandingan </w:t>
      </w:r>
      <w:r>
        <w:rPr>
          <w:lang w:val="en-US"/>
        </w:rPr>
        <w:t>kesalahan</w:t>
      </w:r>
      <w:r>
        <w:t xml:space="preserve"> pelatihan dan validasi </w:t>
      </w:r>
      <w:r>
        <w:rPr>
          <w:lang w:val="en-US"/>
        </w:rPr>
        <w:t>risk</w:t>
      </w:r>
      <w:r w:rsidRPr="00061CF3">
        <w:t xml:space="preserve"> classification</w:t>
      </w:r>
      <w:bookmarkEnd w:id="222"/>
    </w:p>
    <w:p w:rsidR="00641704" w:rsidRPr="00641704" w:rsidRDefault="007F7C40" w:rsidP="00722190">
      <w:pPr>
        <w:pStyle w:val="TEUnsoed-TextBodyspasi2"/>
        <w:rPr>
          <w:lang w:val="en-US"/>
        </w:rPr>
      </w:pPr>
      <w:r>
        <w:rPr>
          <w:lang w:val="en-US"/>
        </w:rPr>
        <w:t xml:space="preserve">Berdasarkan grafik perbandingan akurasi pelatihan di atas dapat diketahui bahwa model yang memiliki nilai kesalahan pelatihan paling rendah adalah arsitektur VGG16 dengan </w:t>
      </w:r>
      <w:r w:rsidRPr="000C58DC">
        <w:rPr>
          <w:i/>
          <w:lang w:val="en-US"/>
        </w:rPr>
        <w:t>dataset</w:t>
      </w:r>
      <w:r w:rsidRPr="000C58DC">
        <w:rPr>
          <w:lang w:val="en-US"/>
        </w:rPr>
        <w:t xml:space="preserve"> citra</w:t>
      </w:r>
      <w:r w:rsidRPr="00F25649">
        <w:rPr>
          <w:i/>
          <w:lang w:val="en-US"/>
        </w:rPr>
        <w:t xml:space="preserve"> original</w:t>
      </w:r>
      <w:r>
        <w:rPr>
          <w:lang w:val="en-US"/>
        </w:rPr>
        <w:t xml:space="preserve">. Namun, untuk nilai kesalahan validasinya masih jauh di atas nilai 0.00 dan nilai kesalahan pelatihan. Suatu model dapat dikatakan dalam kondisi baik jika memiliki nilai kesalahan rendah dan mendekati 0.00. Dari grafik perbandingan nilai akurasi dan kesalahan, maka dapat disimpulkan bahwa model dengan arsitektur VGG16 yang menggunakan </w:t>
      </w:r>
      <w:r w:rsidRPr="000C58DC">
        <w:rPr>
          <w:lang w:val="en-US"/>
        </w:rPr>
        <w:t>citra</w:t>
      </w:r>
      <w:r w:rsidRPr="00F25649">
        <w:rPr>
          <w:i/>
          <w:lang w:val="en-US"/>
        </w:rPr>
        <w:t xml:space="preserve"> original</w:t>
      </w:r>
      <w:r>
        <w:rPr>
          <w:lang w:val="en-US"/>
        </w:rPr>
        <w:t xml:space="preserve"> memiliki performa paling baik dibandingkan model lainnya, meskipun kondisinya </w:t>
      </w:r>
      <w:r w:rsidRPr="00F25649">
        <w:rPr>
          <w:i/>
          <w:lang w:val="en-US"/>
        </w:rPr>
        <w:t>overfitting</w:t>
      </w:r>
      <w:r>
        <w:rPr>
          <w:i/>
          <w:lang w:val="en-US"/>
        </w:rPr>
        <w:t>.</w:t>
      </w:r>
    </w:p>
    <w:p w:rsidR="00641704" w:rsidRDefault="00A674F8" w:rsidP="00A674F8">
      <w:pPr>
        <w:pStyle w:val="Heading3"/>
        <w:rPr>
          <w:lang w:val="en-US"/>
        </w:rPr>
      </w:pPr>
      <w:bookmarkStart w:id="223" w:name="_Toc83471482"/>
      <w:r>
        <w:rPr>
          <w:lang w:val="en-US"/>
        </w:rPr>
        <w:t xml:space="preserve">Perbandingan </w:t>
      </w:r>
      <w:r w:rsidR="00641704">
        <w:rPr>
          <w:lang w:val="en-US"/>
        </w:rPr>
        <w:t>Mortality</w:t>
      </w:r>
      <w:r>
        <w:rPr>
          <w:lang w:val="en-US"/>
        </w:rPr>
        <w:t xml:space="preserve"> Classification Arsitektur VGG16 dan A</w:t>
      </w:r>
      <w:r w:rsidR="002E6EE4">
        <w:rPr>
          <w:lang w:val="en-US"/>
        </w:rPr>
        <w:t>rsitektur ResNet50</w:t>
      </w:r>
      <w:bookmarkEnd w:id="223"/>
    </w:p>
    <w:p w:rsidR="00641704" w:rsidRDefault="00641704" w:rsidP="00641704">
      <w:pPr>
        <w:pStyle w:val="TEUnsoed-TextBodyspasi2"/>
        <w:rPr>
          <w:lang w:val="en-US"/>
        </w:rPr>
      </w:pPr>
      <w:r>
        <w:rPr>
          <w:lang w:val="en-US"/>
        </w:rPr>
        <w:t xml:space="preserve">Grafik perbandingan akurasi pelatihan pada klasifikasi </w:t>
      </w:r>
      <w:r w:rsidRPr="002E6EE4">
        <w:rPr>
          <w:i/>
          <w:lang w:val="en-US"/>
        </w:rPr>
        <w:t xml:space="preserve">mortality </w:t>
      </w:r>
      <w:r>
        <w:rPr>
          <w:lang w:val="en-US"/>
        </w:rPr>
        <w:t xml:space="preserve">menggunakan arsitektur VGG16 dan arsitektur ResNet50 ditampilkan pada </w:t>
      </w:r>
      <w:r w:rsidR="00722190">
        <w:rPr>
          <w:lang w:val="en-US"/>
        </w:rPr>
        <w:fldChar w:fldCharType="begin"/>
      </w:r>
      <w:r w:rsidR="00722190">
        <w:rPr>
          <w:lang w:val="en-US"/>
        </w:rPr>
        <w:instrText xml:space="preserve"> REF _Ref80950993 \h </w:instrText>
      </w:r>
      <w:r w:rsidR="00722190">
        <w:rPr>
          <w:lang w:val="en-US"/>
        </w:rPr>
      </w:r>
      <w:r w:rsidR="00722190">
        <w:rPr>
          <w:lang w:val="en-US"/>
        </w:rPr>
        <w:fldChar w:fldCharType="separate"/>
      </w:r>
      <w:r w:rsidR="00722190" w:rsidRPr="002E6EE4">
        <w:rPr>
          <w:sz w:val="22"/>
        </w:rPr>
        <w:t xml:space="preserve">Gambar </w:t>
      </w:r>
      <w:r w:rsidR="00722190">
        <w:rPr>
          <w:noProof/>
          <w:sz w:val="22"/>
        </w:rPr>
        <w:t>4</w:t>
      </w:r>
      <w:r w:rsidR="00722190">
        <w:rPr>
          <w:sz w:val="22"/>
        </w:rPr>
        <w:t>.</w:t>
      </w:r>
      <w:r w:rsidR="00722190">
        <w:rPr>
          <w:noProof/>
          <w:sz w:val="22"/>
        </w:rPr>
        <w:t>55</w:t>
      </w:r>
      <w:r w:rsidR="00722190">
        <w:rPr>
          <w:lang w:val="en-US"/>
        </w:rPr>
        <w:fldChar w:fldCharType="end"/>
      </w:r>
    </w:p>
    <w:p w:rsidR="002E6EE4" w:rsidRDefault="00FE498C" w:rsidP="002E6EE4">
      <w:pPr>
        <w:pStyle w:val="TEUnsoed-TextBodyspasi2"/>
        <w:keepNext/>
        <w:ind w:firstLine="0"/>
        <w:jc w:val="center"/>
      </w:pPr>
      <w:r>
        <w:rPr>
          <w:noProof/>
          <w:lang w:val="en-US" w:eastAsia="en-US" w:bidi="ar-SA"/>
        </w:rPr>
        <w:drawing>
          <wp:inline distT="0" distB="0" distL="0" distR="0" wp14:anchorId="68A18A0E" wp14:editId="183A3CA4">
            <wp:extent cx="5050155" cy="2955925"/>
            <wp:effectExtent l="0" t="0" r="0" b="0"/>
            <wp:docPr id="512" name="Chart 6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2E6EE4" w:rsidRDefault="002E6EE4" w:rsidP="002E6EE4">
      <w:pPr>
        <w:pStyle w:val="Caption"/>
        <w:jc w:val="center"/>
        <w:rPr>
          <w:sz w:val="22"/>
          <w:lang w:val="en-US"/>
        </w:rPr>
      </w:pPr>
      <w:bookmarkStart w:id="224" w:name="_Ref80950993"/>
      <w:bookmarkStart w:id="225" w:name="_Toc83471383"/>
      <w:r w:rsidRPr="002E6EE4">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55</w:t>
      </w:r>
      <w:r w:rsidR="00722190">
        <w:rPr>
          <w:sz w:val="22"/>
        </w:rPr>
        <w:fldChar w:fldCharType="end"/>
      </w:r>
      <w:bookmarkEnd w:id="224"/>
      <w:r w:rsidRPr="002E6EE4">
        <w:rPr>
          <w:sz w:val="22"/>
          <w:lang w:val="en-US"/>
        </w:rPr>
        <w:t xml:space="preserve"> </w:t>
      </w:r>
      <w:r w:rsidRPr="002E6EE4">
        <w:rPr>
          <w:sz w:val="22"/>
        </w:rPr>
        <w:t>Grafik perbandingan akurasi pelatihan dan validasi</w:t>
      </w:r>
      <w:bookmarkEnd w:id="225"/>
      <w:r w:rsidRPr="002E6EE4">
        <w:rPr>
          <w:sz w:val="22"/>
        </w:rPr>
        <w:t xml:space="preserve"> </w:t>
      </w:r>
    </w:p>
    <w:p w:rsidR="00641704" w:rsidRPr="002E6EE4" w:rsidRDefault="002E6EE4" w:rsidP="002E6EE4">
      <w:pPr>
        <w:pStyle w:val="Caption"/>
        <w:jc w:val="center"/>
        <w:rPr>
          <w:sz w:val="22"/>
          <w:lang w:val="en-US"/>
        </w:rPr>
      </w:pPr>
      <w:r w:rsidRPr="002E6EE4">
        <w:rPr>
          <w:sz w:val="22"/>
        </w:rPr>
        <w:t xml:space="preserve">klasifikasi </w:t>
      </w:r>
      <w:r w:rsidRPr="002E6EE4">
        <w:rPr>
          <w:sz w:val="22"/>
          <w:lang w:val="en-US"/>
        </w:rPr>
        <w:t>mortali</w:t>
      </w:r>
      <w:r w:rsidRPr="002E6EE4">
        <w:rPr>
          <w:sz w:val="22"/>
        </w:rPr>
        <w:t>ty</w:t>
      </w:r>
    </w:p>
    <w:p w:rsidR="008B78A3" w:rsidRDefault="008B78A3" w:rsidP="008B78A3">
      <w:pPr>
        <w:pStyle w:val="TEUnsoed-TextBodyspasi2"/>
        <w:rPr>
          <w:lang w:val="en-US"/>
        </w:rPr>
      </w:pPr>
      <w:r>
        <w:rPr>
          <w:lang w:val="en-US"/>
        </w:rPr>
        <w:t>Berdasarkan grafik perbandingan akurasi pelatihan dapat diketahui bahwa ar</w:t>
      </w:r>
      <w:r w:rsidR="002E6EE4">
        <w:rPr>
          <w:lang w:val="en-US"/>
        </w:rPr>
        <w:t xml:space="preserve">sitektur VGG16 yang menggunakan </w:t>
      </w:r>
      <w:r>
        <w:rPr>
          <w:lang w:val="en-US"/>
        </w:rPr>
        <w:t xml:space="preserve">citra </w:t>
      </w:r>
      <w:r w:rsidRPr="002E6EE4">
        <w:rPr>
          <w:i/>
          <w:lang w:val="en-US"/>
        </w:rPr>
        <w:t>original</w:t>
      </w:r>
      <w:r>
        <w:rPr>
          <w:lang w:val="en-US"/>
        </w:rPr>
        <w:t xml:space="preserve"> memiliki nilai akurasi pelatihan paling tinggi dibandingkan dengan arsitektur lainnya. Namun untuk nilai akurasi validasi rata – rata untuk semua model masih jauh dari angka 1.00. Suatu model dapat dikatakan dalam kondisi goodfit jika nilai akurasinya tinggi dan perbedaan antara nilai akurasi pelatihan dan akurasi validasinya sangat kecil. Jika sebaliknya maka model tersebut dalam kondisi </w:t>
      </w:r>
      <w:r w:rsidRPr="002E6EE4">
        <w:rPr>
          <w:i/>
          <w:lang w:val="en-US"/>
        </w:rPr>
        <w:t>overfitting</w:t>
      </w:r>
      <w:r>
        <w:rPr>
          <w:lang w:val="en-US"/>
        </w:rPr>
        <w:t xml:space="preserve"> maupun </w:t>
      </w:r>
      <w:r w:rsidRPr="002E6EE4">
        <w:rPr>
          <w:i/>
          <w:lang w:val="en-US"/>
        </w:rPr>
        <w:t>underfitting</w:t>
      </w:r>
      <w:r>
        <w:rPr>
          <w:lang w:val="en-US"/>
        </w:rPr>
        <w:t>.</w:t>
      </w:r>
    </w:p>
    <w:p w:rsidR="008B78A3" w:rsidRDefault="008B78A3" w:rsidP="008B78A3">
      <w:pPr>
        <w:pStyle w:val="TEUnsoed-TextBodyspasi2"/>
        <w:rPr>
          <w:lang w:val="en-US"/>
        </w:rPr>
      </w:pPr>
      <w:r>
        <w:rPr>
          <w:lang w:val="en-US"/>
        </w:rPr>
        <w:t xml:space="preserve">Untuk grafik perbandingan kesalahan pelatihan pada klasifikasi </w:t>
      </w:r>
      <w:r w:rsidR="002E6EE4" w:rsidRPr="002E6EE4">
        <w:rPr>
          <w:i/>
          <w:lang w:val="en-US"/>
        </w:rPr>
        <w:t>mortality</w:t>
      </w:r>
      <w:r w:rsidRPr="002E6EE4">
        <w:rPr>
          <w:i/>
          <w:lang w:val="en-US"/>
        </w:rPr>
        <w:t xml:space="preserve"> </w:t>
      </w:r>
      <w:r>
        <w:rPr>
          <w:lang w:val="en-US"/>
        </w:rPr>
        <w:t>menggunakan arsitekt</w:t>
      </w:r>
      <w:r w:rsidR="00722190">
        <w:rPr>
          <w:lang w:val="en-US"/>
        </w:rPr>
        <w:t>ur VGG16 dan arsitektur ResNet5</w:t>
      </w:r>
      <w:r>
        <w:rPr>
          <w:lang w:val="en-US"/>
        </w:rPr>
        <w:t xml:space="preserve">0 ditampilkan pada </w:t>
      </w:r>
      <w:r w:rsidR="00722190">
        <w:rPr>
          <w:lang w:val="en-US"/>
        </w:rPr>
        <w:fldChar w:fldCharType="begin"/>
      </w:r>
      <w:r w:rsidR="00722190">
        <w:rPr>
          <w:lang w:val="en-US"/>
        </w:rPr>
        <w:instrText xml:space="preserve"> REF _Ref80951231 \h </w:instrText>
      </w:r>
      <w:r w:rsidR="00722190">
        <w:rPr>
          <w:lang w:val="en-US"/>
        </w:rPr>
      </w:r>
      <w:r w:rsidR="00722190">
        <w:rPr>
          <w:lang w:val="en-US"/>
        </w:rPr>
        <w:fldChar w:fldCharType="separate"/>
      </w:r>
      <w:r w:rsidR="00722190" w:rsidRPr="002E6EE4">
        <w:rPr>
          <w:sz w:val="22"/>
        </w:rPr>
        <w:t xml:space="preserve">Gambar </w:t>
      </w:r>
      <w:r w:rsidR="00722190">
        <w:rPr>
          <w:noProof/>
          <w:sz w:val="22"/>
        </w:rPr>
        <w:t>4</w:t>
      </w:r>
      <w:r w:rsidR="00722190">
        <w:rPr>
          <w:sz w:val="22"/>
        </w:rPr>
        <w:t>.</w:t>
      </w:r>
      <w:r w:rsidR="00722190">
        <w:rPr>
          <w:noProof/>
          <w:sz w:val="22"/>
        </w:rPr>
        <w:t>56</w:t>
      </w:r>
      <w:r w:rsidR="00722190">
        <w:rPr>
          <w:lang w:val="en-US"/>
        </w:rPr>
        <w:fldChar w:fldCharType="end"/>
      </w:r>
    </w:p>
    <w:p w:rsidR="002E6EE4" w:rsidRDefault="00FE498C" w:rsidP="002E6EE4">
      <w:pPr>
        <w:pStyle w:val="TEUnsoed-TextBodyspasi2"/>
        <w:keepNext/>
        <w:ind w:firstLine="0"/>
        <w:jc w:val="center"/>
      </w:pPr>
      <w:r>
        <w:rPr>
          <w:noProof/>
          <w:lang w:val="en-US" w:eastAsia="en-US" w:bidi="ar-SA"/>
        </w:rPr>
        <w:drawing>
          <wp:inline distT="0" distB="0" distL="0" distR="0" wp14:anchorId="0D35153B" wp14:editId="487C2E02">
            <wp:extent cx="5044440" cy="2948305"/>
            <wp:effectExtent l="0" t="0" r="3810" b="4445"/>
            <wp:docPr id="513" name="Chart 6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2E6EE4" w:rsidRDefault="002E6EE4" w:rsidP="002E6EE4">
      <w:pPr>
        <w:pStyle w:val="Caption"/>
        <w:jc w:val="center"/>
        <w:rPr>
          <w:sz w:val="22"/>
          <w:lang w:val="en-US"/>
        </w:rPr>
      </w:pPr>
      <w:bookmarkStart w:id="226" w:name="_Ref80951231"/>
      <w:bookmarkStart w:id="227" w:name="_Toc83471384"/>
      <w:r w:rsidRPr="002E6EE4">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56</w:t>
      </w:r>
      <w:r w:rsidR="00722190">
        <w:rPr>
          <w:sz w:val="22"/>
        </w:rPr>
        <w:fldChar w:fldCharType="end"/>
      </w:r>
      <w:bookmarkEnd w:id="226"/>
      <w:r w:rsidRPr="002E6EE4">
        <w:rPr>
          <w:sz w:val="22"/>
          <w:lang w:val="en-US"/>
        </w:rPr>
        <w:t xml:space="preserve"> Grafik perbandingan kesalahan pelatihan dan validasi</w:t>
      </w:r>
      <w:bookmarkEnd w:id="227"/>
    </w:p>
    <w:p w:rsidR="00AF24E3" w:rsidRPr="002E6EE4" w:rsidRDefault="002E6EE4" w:rsidP="00722190">
      <w:pPr>
        <w:pStyle w:val="Caption"/>
        <w:jc w:val="center"/>
        <w:rPr>
          <w:sz w:val="22"/>
          <w:lang w:val="en-US"/>
        </w:rPr>
      </w:pPr>
      <w:r w:rsidRPr="002E6EE4">
        <w:rPr>
          <w:sz w:val="22"/>
          <w:lang w:val="en-US"/>
        </w:rPr>
        <w:t xml:space="preserve"> klasifikasi mortality</w:t>
      </w:r>
    </w:p>
    <w:p w:rsidR="008B78A3" w:rsidRDefault="008B78A3" w:rsidP="008B78A3">
      <w:pPr>
        <w:pStyle w:val="TEUnsoed-TextBodyspasi2"/>
        <w:rPr>
          <w:lang w:val="en-US"/>
        </w:rPr>
      </w:pPr>
      <w:r>
        <w:rPr>
          <w:lang w:val="en-US"/>
        </w:rPr>
        <w:t>Berdasarkan grafik perban</w:t>
      </w:r>
      <w:r w:rsidR="00CF3B61">
        <w:rPr>
          <w:lang w:val="en-US"/>
        </w:rPr>
        <w:t>dingan akurasi pelatihan di atas</w:t>
      </w:r>
      <w:r>
        <w:rPr>
          <w:lang w:val="en-US"/>
        </w:rPr>
        <w:t xml:space="preserve"> dapat diketahui bahwa model yang memiliki nilai kesalahan pelatihan dan kesalahan validasi paling rendah adalah</w:t>
      </w:r>
      <w:r w:rsidR="008D1694">
        <w:rPr>
          <w:lang w:val="en-US"/>
        </w:rPr>
        <w:t xml:space="preserve"> arsitektur VGG16 dengan</w:t>
      </w:r>
      <w:r>
        <w:rPr>
          <w:lang w:val="en-US"/>
        </w:rPr>
        <w:t xml:space="preserve"> citra </w:t>
      </w:r>
      <w:r w:rsidRPr="008D1694">
        <w:rPr>
          <w:i/>
          <w:lang w:val="en-US"/>
        </w:rPr>
        <w:t>original</w:t>
      </w:r>
      <w:r>
        <w:rPr>
          <w:lang w:val="en-US"/>
        </w:rPr>
        <w:t xml:space="preserve">. Suatu model dapat dikatakan dalam kondisi baik jika memiliki nilai kesalahan rendah dan mendekati 0.00. Dari grafik perbandingan nilai akurasi dan kesalahan, </w:t>
      </w:r>
      <w:r w:rsidR="002D5676">
        <w:rPr>
          <w:lang w:val="en-US"/>
        </w:rPr>
        <w:t>dapat diketahui</w:t>
      </w:r>
      <w:r>
        <w:rPr>
          <w:lang w:val="en-US"/>
        </w:rPr>
        <w:t xml:space="preserve"> bahwa model dengan arsitektur VGG16 yang menggunakan citra </w:t>
      </w:r>
      <w:r w:rsidRPr="002D5676">
        <w:rPr>
          <w:i/>
          <w:lang w:val="en-US"/>
        </w:rPr>
        <w:t>original</w:t>
      </w:r>
      <w:r w:rsidR="002D5676">
        <w:rPr>
          <w:lang w:val="en-US"/>
        </w:rPr>
        <w:t xml:space="preserve"> memiliki nilai kesalahan pelatihan mendekati 0.00. Namun, untuk nilai kesalahan validasinya masih jauh dari 0.00, maka dapat disimpulkan bahwa model tersebut memiliki performa kurang baik atau dalam kondisi </w:t>
      </w:r>
      <w:r w:rsidR="002D5676" w:rsidRPr="008D1694">
        <w:rPr>
          <w:i/>
          <w:lang w:val="en-US"/>
        </w:rPr>
        <w:t>overfitting</w:t>
      </w:r>
      <w:r>
        <w:rPr>
          <w:lang w:val="en-US"/>
        </w:rPr>
        <w:t xml:space="preserve">. </w:t>
      </w:r>
    </w:p>
    <w:p w:rsidR="008B78A3" w:rsidRDefault="008D1694" w:rsidP="008D1694">
      <w:pPr>
        <w:pStyle w:val="Heading2"/>
        <w:rPr>
          <w:lang w:val="en-US"/>
        </w:rPr>
      </w:pPr>
      <w:bookmarkStart w:id="228" w:name="_Toc83471483"/>
      <w:r>
        <w:rPr>
          <w:lang w:val="en-US"/>
        </w:rPr>
        <w:t>Hasil Pengujian pada Google Colaboratory</w:t>
      </w:r>
      <w:bookmarkEnd w:id="228"/>
    </w:p>
    <w:p w:rsidR="00F77328" w:rsidRDefault="00F77328" w:rsidP="008D1694">
      <w:pPr>
        <w:pStyle w:val="TEUnsoed-TextBodyspasi2"/>
        <w:rPr>
          <w:lang w:val="en-US"/>
        </w:rPr>
      </w:pPr>
      <w:r>
        <w:rPr>
          <w:lang w:val="en-US"/>
        </w:rPr>
        <w:t xml:space="preserve">Proses pengujian pada </w:t>
      </w:r>
      <w:r w:rsidRPr="000971E3">
        <w:rPr>
          <w:i/>
          <w:lang w:val="en-US"/>
        </w:rPr>
        <w:t>google colaboratory</w:t>
      </w:r>
      <w:r>
        <w:rPr>
          <w:lang w:val="en-US"/>
        </w:rPr>
        <w:t xml:space="preserve"> menggunakan model dengan performa terbaik pada setiap sistem klasifikasi. Alur dari pengujian tersebut sesuai dengan diagram alir pada </w:t>
      </w:r>
      <w:r w:rsidR="00722190">
        <w:rPr>
          <w:lang w:val="en-US"/>
        </w:rPr>
        <w:fldChar w:fldCharType="begin"/>
      </w:r>
      <w:r w:rsidR="00722190">
        <w:rPr>
          <w:lang w:val="en-US"/>
        </w:rPr>
        <w:instrText xml:space="preserve"> REF _Ref80986209 \h </w:instrText>
      </w:r>
      <w:r w:rsidR="00722190">
        <w:rPr>
          <w:lang w:val="en-US"/>
        </w:rPr>
      </w:r>
      <w:r w:rsidR="00722190">
        <w:rPr>
          <w:lang w:val="en-US"/>
        </w:rPr>
        <w:fldChar w:fldCharType="separate"/>
      </w:r>
      <w:r w:rsidR="00722190" w:rsidRPr="000971E3">
        <w:rPr>
          <w:sz w:val="22"/>
        </w:rPr>
        <w:t xml:space="preserve">Gambar </w:t>
      </w:r>
      <w:r w:rsidR="00722190">
        <w:rPr>
          <w:noProof/>
          <w:sz w:val="22"/>
        </w:rPr>
        <w:t>4</w:t>
      </w:r>
      <w:r w:rsidR="00722190">
        <w:rPr>
          <w:sz w:val="22"/>
        </w:rPr>
        <w:t>.</w:t>
      </w:r>
      <w:r w:rsidR="00722190">
        <w:rPr>
          <w:noProof/>
          <w:sz w:val="22"/>
        </w:rPr>
        <w:t>57</w:t>
      </w:r>
      <w:r w:rsidR="00722190">
        <w:rPr>
          <w:lang w:val="en-US"/>
        </w:rPr>
        <w:fldChar w:fldCharType="end"/>
      </w:r>
    </w:p>
    <w:p w:rsidR="000971E3" w:rsidRDefault="00FE498C" w:rsidP="000971E3">
      <w:pPr>
        <w:pStyle w:val="TEUnsoed-TextBodyspasi2"/>
        <w:keepNext/>
        <w:ind w:firstLine="0"/>
        <w:jc w:val="center"/>
      </w:pPr>
      <w:r>
        <w:rPr>
          <w:noProof/>
          <w:lang w:val="en-US" w:eastAsia="en-US" w:bidi="ar-SA"/>
        </w:rPr>
        <w:drawing>
          <wp:inline distT="0" distB="0" distL="0" distR="0" wp14:anchorId="5EFDD7B2" wp14:editId="4B48A0C1">
            <wp:extent cx="2700655" cy="3774440"/>
            <wp:effectExtent l="0" t="0" r="0" b="0"/>
            <wp:docPr id="51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00655" cy="3774440"/>
                    </a:xfrm>
                    <a:prstGeom prst="rect">
                      <a:avLst/>
                    </a:prstGeom>
                    <a:noFill/>
                    <a:ln>
                      <a:noFill/>
                    </a:ln>
                  </pic:spPr>
                </pic:pic>
              </a:graphicData>
            </a:graphic>
          </wp:inline>
        </w:drawing>
      </w:r>
    </w:p>
    <w:p w:rsidR="008D1694" w:rsidRPr="000971E3" w:rsidRDefault="000971E3" w:rsidP="000971E3">
      <w:pPr>
        <w:pStyle w:val="Caption"/>
        <w:jc w:val="center"/>
        <w:rPr>
          <w:sz w:val="22"/>
          <w:lang w:val="en-US"/>
        </w:rPr>
      </w:pPr>
      <w:bookmarkStart w:id="229" w:name="_Ref80986209"/>
      <w:bookmarkStart w:id="230" w:name="_Ref82998541"/>
      <w:bookmarkStart w:id="231" w:name="_Toc83471385"/>
      <w:r w:rsidRPr="000971E3">
        <w:rPr>
          <w:sz w:val="22"/>
        </w:rPr>
        <w:t xml:space="preserve">Gambar </w:t>
      </w:r>
      <w:r w:rsidR="00722190">
        <w:rPr>
          <w:sz w:val="22"/>
        </w:rPr>
        <w:fldChar w:fldCharType="begin"/>
      </w:r>
      <w:r w:rsidR="00722190">
        <w:rPr>
          <w:sz w:val="22"/>
        </w:rPr>
        <w:instrText xml:space="preserve"> STYLEREF 1 \s </w:instrText>
      </w:r>
      <w:r w:rsidR="00722190">
        <w:rPr>
          <w:sz w:val="22"/>
        </w:rPr>
        <w:fldChar w:fldCharType="separate"/>
      </w:r>
      <w:r w:rsidR="00722190">
        <w:rPr>
          <w:noProof/>
          <w:sz w:val="22"/>
        </w:rPr>
        <w:t>4</w:t>
      </w:r>
      <w:r w:rsidR="00722190">
        <w:rPr>
          <w:sz w:val="22"/>
        </w:rPr>
        <w:fldChar w:fldCharType="end"/>
      </w:r>
      <w:r w:rsidR="00722190">
        <w:rPr>
          <w:sz w:val="22"/>
        </w:rPr>
        <w:t>.</w:t>
      </w:r>
      <w:r w:rsidR="00722190">
        <w:rPr>
          <w:sz w:val="22"/>
        </w:rPr>
        <w:fldChar w:fldCharType="begin"/>
      </w:r>
      <w:r w:rsidR="00722190">
        <w:rPr>
          <w:sz w:val="22"/>
        </w:rPr>
        <w:instrText xml:space="preserve"> SEQ Gambar \* ARABIC \s 1 </w:instrText>
      </w:r>
      <w:r w:rsidR="00722190">
        <w:rPr>
          <w:sz w:val="22"/>
        </w:rPr>
        <w:fldChar w:fldCharType="separate"/>
      </w:r>
      <w:r w:rsidR="00722190">
        <w:rPr>
          <w:noProof/>
          <w:sz w:val="22"/>
        </w:rPr>
        <w:t>57</w:t>
      </w:r>
      <w:r w:rsidR="00722190">
        <w:rPr>
          <w:sz w:val="22"/>
        </w:rPr>
        <w:fldChar w:fldCharType="end"/>
      </w:r>
      <w:bookmarkEnd w:id="229"/>
      <w:r w:rsidRPr="000971E3">
        <w:rPr>
          <w:sz w:val="22"/>
          <w:lang w:val="en-US"/>
        </w:rPr>
        <w:t xml:space="preserve"> Diagram alir pengujian pada google colaboratory</w:t>
      </w:r>
      <w:bookmarkEnd w:id="230"/>
      <w:bookmarkEnd w:id="231"/>
    </w:p>
    <w:p w:rsidR="00F77328" w:rsidRDefault="00F77328" w:rsidP="00F77328">
      <w:pPr>
        <w:pStyle w:val="TEUnsoed-TextBodyspasi2"/>
        <w:rPr>
          <w:lang w:val="en-US"/>
        </w:rPr>
      </w:pPr>
      <w:r>
        <w:rPr>
          <w:lang w:val="en-US"/>
        </w:rPr>
        <w:t xml:space="preserve">Berdasarkan diagram alir tersebut dapat diketahui bahwa tahap pertama adalah menginputkan </w:t>
      </w:r>
      <w:r w:rsidRPr="000971E3">
        <w:rPr>
          <w:i/>
          <w:lang w:val="en-US"/>
        </w:rPr>
        <w:t>CT scan</w:t>
      </w:r>
      <w:r>
        <w:rPr>
          <w:lang w:val="en-US"/>
        </w:rPr>
        <w:t xml:space="preserve"> dada yang akan dilakukan deteksi. Kemudian, sistem akan mendeteksi kelas </w:t>
      </w:r>
      <w:r w:rsidRPr="000971E3">
        <w:rPr>
          <w:i/>
          <w:lang w:val="en-US"/>
        </w:rPr>
        <w:t>lung parenchyma</w:t>
      </w:r>
      <w:r>
        <w:rPr>
          <w:lang w:val="en-US"/>
        </w:rPr>
        <w:t xml:space="preserve"> dari </w:t>
      </w:r>
      <w:r w:rsidRPr="000971E3">
        <w:rPr>
          <w:i/>
          <w:lang w:val="en-US"/>
        </w:rPr>
        <w:t>CT scan</w:t>
      </w:r>
      <w:r>
        <w:rPr>
          <w:lang w:val="en-US"/>
        </w:rPr>
        <w:t xml:space="preserve"> dada tersebut, jika hasil deteksi </w:t>
      </w:r>
      <w:r w:rsidRPr="000971E3">
        <w:rPr>
          <w:i/>
          <w:lang w:val="en-US"/>
        </w:rPr>
        <w:t>lung parenchyma</w:t>
      </w:r>
      <w:r>
        <w:rPr>
          <w:lang w:val="en-US"/>
        </w:rPr>
        <w:t xml:space="preserve"> bernilai NiCT atau nCT, maka </w:t>
      </w:r>
      <w:r w:rsidR="000971E3">
        <w:rPr>
          <w:lang w:val="en-US"/>
        </w:rPr>
        <w:t>si</w:t>
      </w:r>
      <w:r>
        <w:rPr>
          <w:lang w:val="en-US"/>
        </w:rPr>
        <w:t xml:space="preserve">stem akan langsung menampilkan hasil deteksi </w:t>
      </w:r>
      <w:r w:rsidRPr="000971E3">
        <w:rPr>
          <w:i/>
          <w:lang w:val="en-US"/>
        </w:rPr>
        <w:t>lung parenchyma</w:t>
      </w:r>
      <w:r>
        <w:rPr>
          <w:lang w:val="en-US"/>
        </w:rPr>
        <w:t xml:space="preserve"> beserta nilai probabilitasnya untuk setiap kelas. Sedangkan, ketika hasil deteksi citra bernilai pCT maka citra akan dilanjutkan ke proses deteksi </w:t>
      </w:r>
      <w:r w:rsidRPr="000971E3">
        <w:rPr>
          <w:i/>
          <w:lang w:val="en-US"/>
        </w:rPr>
        <w:t>covid positivity</w:t>
      </w:r>
      <w:r>
        <w:rPr>
          <w:lang w:val="en-US"/>
        </w:rPr>
        <w:t xml:space="preserve">. </w:t>
      </w:r>
    </w:p>
    <w:p w:rsidR="00F77328" w:rsidRDefault="00F77328" w:rsidP="00F77328">
      <w:pPr>
        <w:pStyle w:val="TEUnsoed-TextBodyspasi2"/>
        <w:rPr>
          <w:lang w:val="en-US"/>
        </w:rPr>
      </w:pPr>
      <w:r>
        <w:rPr>
          <w:lang w:val="en-US"/>
        </w:rPr>
        <w:t>P</w:t>
      </w:r>
      <w:r w:rsidR="000971E3">
        <w:rPr>
          <w:lang w:val="en-US"/>
        </w:rPr>
        <w:t xml:space="preserve">ada tahap </w:t>
      </w:r>
      <w:r>
        <w:rPr>
          <w:lang w:val="en-US"/>
        </w:rPr>
        <w:t xml:space="preserve">deteksi </w:t>
      </w:r>
      <w:r w:rsidRPr="000971E3">
        <w:rPr>
          <w:i/>
          <w:lang w:val="en-US"/>
        </w:rPr>
        <w:t>covid positivity</w:t>
      </w:r>
      <w:r>
        <w:rPr>
          <w:lang w:val="en-US"/>
        </w:rPr>
        <w:t xml:space="preserve">, ketika hasil deteksi citra bernilai </w:t>
      </w:r>
      <w:r w:rsidR="000971E3" w:rsidRPr="000971E3">
        <w:rPr>
          <w:i/>
          <w:lang w:val="en-US"/>
        </w:rPr>
        <w:t>Posi</w:t>
      </w:r>
      <w:r w:rsidRPr="000971E3">
        <w:rPr>
          <w:i/>
          <w:lang w:val="en-US"/>
        </w:rPr>
        <w:t>tive</w:t>
      </w:r>
      <w:r>
        <w:rPr>
          <w:lang w:val="en-US"/>
        </w:rPr>
        <w:t xml:space="preserve">, maka </w:t>
      </w:r>
      <w:r w:rsidR="000971E3">
        <w:rPr>
          <w:lang w:val="en-US"/>
        </w:rPr>
        <w:t>si</w:t>
      </w:r>
      <w:r>
        <w:rPr>
          <w:lang w:val="en-US"/>
        </w:rPr>
        <w:t xml:space="preserve">stem akan menampilkan </w:t>
      </w:r>
      <w:r w:rsidR="000971E3">
        <w:rPr>
          <w:lang w:val="en-US"/>
        </w:rPr>
        <w:t xml:space="preserve">hasil deteksi dari </w:t>
      </w:r>
      <w:r w:rsidR="000971E3" w:rsidRPr="000971E3">
        <w:rPr>
          <w:i/>
          <w:lang w:val="en-US"/>
        </w:rPr>
        <w:t>lung parenchyma</w:t>
      </w:r>
      <w:r w:rsidR="000971E3">
        <w:rPr>
          <w:lang w:val="en-US"/>
        </w:rPr>
        <w:t xml:space="preserve">, </w:t>
      </w:r>
      <w:r w:rsidR="000971E3" w:rsidRPr="000971E3">
        <w:rPr>
          <w:i/>
          <w:lang w:val="en-US"/>
        </w:rPr>
        <w:t>covid positivity, risk</w:t>
      </w:r>
      <w:r w:rsidR="000971E3">
        <w:rPr>
          <w:lang w:val="en-US"/>
        </w:rPr>
        <w:t xml:space="preserve"> dan i beserta nilai probabilitas setiap kelasnya. Namun ketika hasil deteksi </w:t>
      </w:r>
      <w:r w:rsidR="000971E3" w:rsidRPr="000971E3">
        <w:rPr>
          <w:i/>
          <w:lang w:val="en-US"/>
        </w:rPr>
        <w:t>covid positivity</w:t>
      </w:r>
      <w:r w:rsidR="000971E3">
        <w:rPr>
          <w:lang w:val="en-US"/>
        </w:rPr>
        <w:t xml:space="preserve"> bernilai </w:t>
      </w:r>
      <w:r w:rsidR="000971E3" w:rsidRPr="000971E3">
        <w:rPr>
          <w:i/>
          <w:lang w:val="en-US"/>
        </w:rPr>
        <w:t>Negative</w:t>
      </w:r>
      <w:r w:rsidR="000971E3">
        <w:rPr>
          <w:lang w:val="en-US"/>
        </w:rPr>
        <w:t xml:space="preserve">, maka sistem hanya akan menampilkan hasil deteksi </w:t>
      </w:r>
      <w:r w:rsidR="000971E3" w:rsidRPr="000971E3">
        <w:rPr>
          <w:i/>
          <w:lang w:val="en-US"/>
        </w:rPr>
        <w:t>covid positivity</w:t>
      </w:r>
      <w:r w:rsidR="000971E3">
        <w:rPr>
          <w:lang w:val="en-US"/>
        </w:rPr>
        <w:t>nya saja beserta dengan nilai probabilitas setiap kelas.</w:t>
      </w:r>
    </w:p>
    <w:p w:rsidR="00AE3080" w:rsidRDefault="00AE3080" w:rsidP="00AE3080">
      <w:pPr>
        <w:pStyle w:val="Heading3"/>
        <w:rPr>
          <w:i/>
          <w:lang w:val="en-US"/>
        </w:rPr>
      </w:pPr>
      <w:bookmarkStart w:id="232" w:name="_Toc83471484"/>
      <w:r>
        <w:rPr>
          <w:lang w:val="en-US"/>
        </w:rPr>
        <w:t>Pengujian</w:t>
      </w:r>
      <w:r w:rsidR="00102F4D">
        <w:rPr>
          <w:lang w:val="en-US"/>
        </w:rPr>
        <w:t xml:space="preserve"> Klasifikasi </w:t>
      </w:r>
      <w:r w:rsidR="00102F4D" w:rsidRPr="002F0119">
        <w:rPr>
          <w:i/>
          <w:lang w:val="en-US"/>
        </w:rPr>
        <w:t>Lung Parenchyma</w:t>
      </w:r>
      <w:r>
        <w:rPr>
          <w:lang w:val="en-US"/>
        </w:rPr>
        <w:t xml:space="preserve"> pada </w:t>
      </w:r>
      <w:r w:rsidRPr="00AE3080">
        <w:rPr>
          <w:i/>
          <w:lang w:val="en-US"/>
        </w:rPr>
        <w:t>Google Colaboratory</w:t>
      </w:r>
      <w:r>
        <w:rPr>
          <w:lang w:val="en-US"/>
        </w:rPr>
        <w:t xml:space="preserve"> Menggunakan </w:t>
      </w:r>
      <w:r w:rsidRPr="00AE3080">
        <w:rPr>
          <w:i/>
          <w:lang w:val="en-US"/>
        </w:rPr>
        <w:t>Dataset Original Image</w:t>
      </w:r>
      <w:bookmarkEnd w:id="232"/>
    </w:p>
    <w:p w:rsidR="000F5FDA" w:rsidRDefault="000F5FDA" w:rsidP="000F5FDA">
      <w:pPr>
        <w:pStyle w:val="TEUnsoed-TextBodyspasi2"/>
        <w:rPr>
          <w:lang w:val="en-US"/>
        </w:rPr>
      </w:pPr>
      <w:r>
        <w:rPr>
          <w:lang w:val="en-US"/>
        </w:rPr>
        <w:t xml:space="preserve">Pada pengujian </w:t>
      </w:r>
      <w:r w:rsidR="002F0119" w:rsidRPr="002F0119">
        <w:rPr>
          <w:i/>
          <w:lang w:val="en-US"/>
        </w:rPr>
        <w:t>lung parenchyma</w:t>
      </w:r>
      <w:r w:rsidR="002F0119">
        <w:rPr>
          <w:lang w:val="en-US"/>
        </w:rPr>
        <w:t xml:space="preserve"> </w:t>
      </w:r>
      <w:r>
        <w:rPr>
          <w:lang w:val="en-US"/>
        </w:rPr>
        <w:t xml:space="preserve">yang menggunakan </w:t>
      </w:r>
      <w:r w:rsidRPr="000F5FDA">
        <w:rPr>
          <w:i/>
          <w:lang w:val="en-US"/>
        </w:rPr>
        <w:t>dataset original</w:t>
      </w:r>
      <w:r>
        <w:rPr>
          <w:lang w:val="en-US"/>
        </w:rPr>
        <w:t xml:space="preserve"> terdapat 30 citra </w:t>
      </w:r>
      <w:r w:rsidRPr="000971E3">
        <w:rPr>
          <w:i/>
          <w:lang w:val="en-US"/>
        </w:rPr>
        <w:t>CT scan</w:t>
      </w:r>
      <w:r>
        <w:rPr>
          <w:lang w:val="en-US"/>
        </w:rPr>
        <w:t xml:space="preserve"> dada yang terdiri dari 10 citra kelas NiCT, 10 citra kelas nCT dan 10 citra pCT. Hasil pengujian deteksi </w:t>
      </w:r>
      <w:r w:rsidRPr="000971E3">
        <w:rPr>
          <w:i/>
          <w:lang w:val="en-US"/>
        </w:rPr>
        <w:t xml:space="preserve">CT scan </w:t>
      </w:r>
      <w:r>
        <w:rPr>
          <w:lang w:val="en-US"/>
        </w:rPr>
        <w:t xml:space="preserve">dada pada </w:t>
      </w:r>
      <w:r w:rsidRPr="000971E3">
        <w:rPr>
          <w:i/>
          <w:lang w:val="en-US"/>
        </w:rPr>
        <w:t>google colaboratory</w:t>
      </w:r>
      <w:r>
        <w:rPr>
          <w:lang w:val="en-US"/>
        </w:rPr>
        <w:t xml:space="preserve"> ditampilkan pada </w:t>
      </w:r>
      <w:r w:rsidR="003F04E6">
        <w:rPr>
          <w:lang w:val="en-US"/>
        </w:rPr>
        <w:fldChar w:fldCharType="begin"/>
      </w:r>
      <w:r w:rsidR="003F04E6">
        <w:rPr>
          <w:lang w:val="en-US"/>
        </w:rPr>
        <w:instrText xml:space="preserve"> REF _Ref81393887 \h </w:instrText>
      </w:r>
      <w:r w:rsidR="003F04E6">
        <w:rPr>
          <w:lang w:val="en-US"/>
        </w:rPr>
      </w:r>
      <w:r w:rsidR="003F04E6">
        <w:rPr>
          <w:lang w:val="en-US"/>
        </w:rPr>
        <w:fldChar w:fldCharType="separate"/>
      </w:r>
      <w:r w:rsidR="003F04E6">
        <w:t xml:space="preserve">Tabel </w:t>
      </w:r>
      <w:r w:rsidR="003F04E6">
        <w:rPr>
          <w:lang w:val="en-US"/>
        </w:rPr>
        <w:t>4</w:t>
      </w:r>
      <w:r w:rsidR="003F04E6">
        <w:t>.</w:t>
      </w:r>
      <w:r w:rsidR="003F04E6">
        <w:rPr>
          <w:noProof/>
        </w:rPr>
        <w:t>1</w:t>
      </w:r>
      <w:r w:rsidR="003F04E6">
        <w:rPr>
          <w:lang w:val="en-US"/>
        </w:rPr>
        <w:fldChar w:fldCharType="end"/>
      </w:r>
    </w:p>
    <w:p w:rsidR="000F5FDA" w:rsidRPr="00641704" w:rsidRDefault="000F5FDA" w:rsidP="000F5FDA">
      <w:pPr>
        <w:pStyle w:val="TEUnsoed-TextBodyspasi2"/>
        <w:rPr>
          <w:lang w:val="en-US"/>
        </w:rPr>
      </w:pPr>
    </w:p>
    <w:p w:rsidR="000F5FDA" w:rsidRDefault="000F5FDA" w:rsidP="000F5FDA">
      <w:pPr>
        <w:pStyle w:val="Caption"/>
        <w:keepNext/>
      </w:pPr>
    </w:p>
    <w:p w:rsidR="000F5FDA" w:rsidRDefault="000F5FDA" w:rsidP="000F5FDA">
      <w:pPr>
        <w:pStyle w:val="Caption"/>
        <w:keepNext/>
      </w:pPr>
    </w:p>
    <w:p w:rsidR="003F04E6" w:rsidRDefault="003F04E6" w:rsidP="003F04E6">
      <w:pPr>
        <w:pStyle w:val="Caption"/>
        <w:keepNext/>
      </w:pPr>
      <w:bookmarkStart w:id="233" w:name="_Ref81393887"/>
      <w:bookmarkStart w:id="234" w:name="_Toc83471294"/>
      <w:r>
        <w:t xml:space="preserve">Tabel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1</w:t>
      </w:r>
      <w:r w:rsidR="00722190">
        <w:fldChar w:fldCharType="end"/>
      </w:r>
      <w:bookmarkEnd w:id="233"/>
      <w:r w:rsidRPr="0032354B">
        <w:t>Hasil pengujian deteks</w:t>
      </w:r>
      <w:r>
        <w:t xml:space="preserve">i </w:t>
      </w:r>
      <w:r w:rsidR="002F0DA6">
        <w:rPr>
          <w:lang w:val="en-US"/>
        </w:rPr>
        <w:t xml:space="preserve">lung parenchyma </w:t>
      </w:r>
      <w:r>
        <w:t xml:space="preserve">menggunakan citra </w:t>
      </w:r>
      <w:r>
        <w:rPr>
          <w:lang w:val="en-US"/>
        </w:rPr>
        <w:t>original</w:t>
      </w:r>
      <w:bookmarkEnd w:id="234"/>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1979EA" w:rsidRPr="003F04E6" w:rsidTr="003F04E6">
        <w:trPr>
          <w:trHeight w:val="720"/>
        </w:trPr>
        <w:tc>
          <w:tcPr>
            <w:tcW w:w="1861" w:type="dxa"/>
            <w:tcBorders>
              <w:top w:val="single" w:sz="8" w:space="0" w:color="000000"/>
              <w:left w:val="single" w:sz="8" w:space="0" w:color="auto"/>
              <w:bottom w:val="single" w:sz="8" w:space="0" w:color="000000"/>
            </w:tcBorders>
            <w:shd w:val="clear" w:color="auto" w:fill="auto"/>
          </w:tcPr>
          <w:p w:rsidR="000F5FDA" w:rsidRPr="003F04E6" w:rsidRDefault="000F5FDA" w:rsidP="003F04E6">
            <w:pPr>
              <w:pStyle w:val="Heading3"/>
              <w:numPr>
                <w:ilvl w:val="0"/>
                <w:numId w:val="0"/>
              </w:numPr>
              <w:spacing w:before="0" w:after="0"/>
              <w:jc w:val="center"/>
              <w:rPr>
                <w:b w:val="0"/>
                <w:bCs/>
                <w:sz w:val="22"/>
                <w:lang w:val="en-US"/>
              </w:rPr>
            </w:pPr>
            <w:bookmarkStart w:id="235" w:name="_Toc83469360"/>
            <w:bookmarkStart w:id="236" w:name="_Toc83471485"/>
            <w:r w:rsidRPr="003F04E6">
              <w:rPr>
                <w:b w:val="0"/>
                <w:bCs/>
                <w:sz w:val="22"/>
                <w:lang w:val="en-US"/>
              </w:rPr>
              <w:t>Pengujian</w:t>
            </w:r>
            <w:bookmarkEnd w:id="235"/>
            <w:bookmarkEnd w:id="236"/>
          </w:p>
          <w:p w:rsidR="000F5FDA" w:rsidRPr="003F04E6" w:rsidRDefault="000F5FDA" w:rsidP="003F04E6">
            <w:pPr>
              <w:pStyle w:val="Heading3"/>
              <w:numPr>
                <w:ilvl w:val="0"/>
                <w:numId w:val="0"/>
              </w:numPr>
              <w:spacing w:before="0" w:after="0"/>
              <w:jc w:val="center"/>
              <w:rPr>
                <w:b w:val="0"/>
                <w:bCs/>
                <w:sz w:val="22"/>
                <w:lang w:val="en-US"/>
              </w:rPr>
            </w:pPr>
            <w:bookmarkStart w:id="237" w:name="_Toc83469361"/>
            <w:bookmarkStart w:id="238" w:name="_Toc83471486"/>
            <w:r w:rsidRPr="003F04E6">
              <w:rPr>
                <w:b w:val="0"/>
                <w:bCs/>
                <w:sz w:val="22"/>
                <w:lang w:val="en-US"/>
              </w:rPr>
              <w:t>ke -</w:t>
            </w:r>
            <w:bookmarkEnd w:id="237"/>
            <w:bookmarkEnd w:id="238"/>
          </w:p>
        </w:tc>
        <w:tc>
          <w:tcPr>
            <w:tcW w:w="1766" w:type="dxa"/>
            <w:tcBorders>
              <w:top w:val="single" w:sz="8" w:space="0" w:color="000000"/>
              <w:bottom w:val="single" w:sz="8" w:space="0" w:color="000000"/>
            </w:tcBorders>
            <w:shd w:val="clear" w:color="auto" w:fill="auto"/>
          </w:tcPr>
          <w:p w:rsidR="000F5FDA" w:rsidRPr="003F04E6" w:rsidRDefault="000F5FDA" w:rsidP="003F04E6">
            <w:pPr>
              <w:pStyle w:val="Heading3"/>
              <w:numPr>
                <w:ilvl w:val="0"/>
                <w:numId w:val="0"/>
              </w:numPr>
              <w:spacing w:before="0" w:after="0"/>
              <w:jc w:val="center"/>
              <w:rPr>
                <w:b w:val="0"/>
                <w:bCs/>
                <w:sz w:val="22"/>
                <w:lang w:val="en-US"/>
              </w:rPr>
            </w:pPr>
            <w:bookmarkStart w:id="239" w:name="_Toc83469362"/>
            <w:bookmarkStart w:id="240" w:name="_Toc83471487"/>
            <w:r w:rsidRPr="003F04E6">
              <w:rPr>
                <w:b w:val="0"/>
                <w:bCs/>
                <w:sz w:val="22"/>
                <w:lang w:val="en-US"/>
              </w:rPr>
              <w:t>Nama</w:t>
            </w:r>
            <w:bookmarkEnd w:id="239"/>
            <w:bookmarkEnd w:id="240"/>
            <w:r w:rsidRPr="003F04E6">
              <w:rPr>
                <w:b w:val="0"/>
                <w:bCs/>
                <w:sz w:val="22"/>
                <w:lang w:val="en-US"/>
              </w:rPr>
              <w:t xml:space="preserve"> </w:t>
            </w:r>
          </w:p>
          <w:p w:rsidR="000F5FDA" w:rsidRPr="003F04E6" w:rsidRDefault="000F5FDA" w:rsidP="003F04E6">
            <w:pPr>
              <w:pStyle w:val="Heading3"/>
              <w:numPr>
                <w:ilvl w:val="0"/>
                <w:numId w:val="0"/>
              </w:numPr>
              <w:spacing w:before="0" w:after="0"/>
              <w:jc w:val="center"/>
              <w:rPr>
                <w:b w:val="0"/>
                <w:bCs/>
                <w:sz w:val="22"/>
                <w:lang w:val="en-US"/>
              </w:rPr>
            </w:pPr>
            <w:bookmarkStart w:id="241" w:name="_Toc83469363"/>
            <w:bookmarkStart w:id="242" w:name="_Toc83471488"/>
            <w:r w:rsidRPr="003F04E6">
              <w:rPr>
                <w:b w:val="0"/>
                <w:bCs/>
                <w:sz w:val="22"/>
                <w:lang w:val="en-US"/>
              </w:rPr>
              <w:t>Citra</w:t>
            </w:r>
            <w:bookmarkEnd w:id="241"/>
            <w:bookmarkEnd w:id="242"/>
          </w:p>
        </w:tc>
        <w:tc>
          <w:tcPr>
            <w:tcW w:w="2477" w:type="dxa"/>
            <w:tcBorders>
              <w:top w:val="single" w:sz="8" w:space="0" w:color="000000"/>
              <w:bottom w:val="single" w:sz="8" w:space="0" w:color="000000"/>
            </w:tcBorders>
            <w:shd w:val="clear" w:color="auto" w:fill="auto"/>
          </w:tcPr>
          <w:p w:rsidR="000F5FDA" w:rsidRPr="003F04E6" w:rsidRDefault="000F5FDA" w:rsidP="003F04E6">
            <w:pPr>
              <w:pStyle w:val="Heading3"/>
              <w:numPr>
                <w:ilvl w:val="0"/>
                <w:numId w:val="0"/>
              </w:numPr>
              <w:spacing w:before="0" w:after="0"/>
              <w:jc w:val="center"/>
              <w:rPr>
                <w:b w:val="0"/>
                <w:bCs/>
                <w:sz w:val="22"/>
                <w:lang w:val="en-US"/>
              </w:rPr>
            </w:pPr>
            <w:bookmarkStart w:id="243" w:name="_Toc83469364"/>
            <w:bookmarkStart w:id="244" w:name="_Toc83471489"/>
            <w:r w:rsidRPr="003F04E6">
              <w:rPr>
                <w:b w:val="0"/>
                <w:bCs/>
                <w:sz w:val="22"/>
                <w:lang w:val="en-US"/>
              </w:rPr>
              <w:t>Hasil Prediksi</w:t>
            </w:r>
            <w:bookmarkEnd w:id="243"/>
            <w:bookmarkEnd w:id="244"/>
          </w:p>
          <w:p w:rsidR="000F5FDA" w:rsidRPr="003F04E6" w:rsidRDefault="000F5FDA" w:rsidP="003F04E6">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0F5FDA" w:rsidRPr="003F04E6" w:rsidRDefault="000F5FDA" w:rsidP="003F04E6">
            <w:pPr>
              <w:pStyle w:val="Heading3"/>
              <w:numPr>
                <w:ilvl w:val="0"/>
                <w:numId w:val="0"/>
              </w:numPr>
              <w:spacing w:before="0" w:after="0"/>
              <w:jc w:val="center"/>
              <w:rPr>
                <w:b w:val="0"/>
                <w:bCs/>
                <w:sz w:val="22"/>
                <w:lang w:val="en-US"/>
              </w:rPr>
            </w:pPr>
            <w:bookmarkStart w:id="245" w:name="_Toc83469365"/>
            <w:bookmarkStart w:id="246" w:name="_Toc83471490"/>
            <w:r w:rsidRPr="003F04E6">
              <w:rPr>
                <w:b w:val="0"/>
                <w:bCs/>
                <w:sz w:val="22"/>
                <w:lang w:val="en-US"/>
              </w:rPr>
              <w:t>Keterangan</w:t>
            </w:r>
            <w:bookmarkEnd w:id="245"/>
            <w:bookmarkEnd w:id="246"/>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247" w:name="_Toc83469366"/>
            <w:bookmarkStart w:id="248" w:name="_Toc83471491"/>
            <w:r w:rsidRPr="003F04E6">
              <w:rPr>
                <w:b w:val="0"/>
                <w:bCs/>
                <w:lang w:val="en-US"/>
              </w:rPr>
              <w:t>1</w:t>
            </w:r>
            <w:bookmarkEnd w:id="247"/>
            <w:bookmarkEnd w:id="248"/>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249" w:name="_Toc83469367"/>
            <w:bookmarkStart w:id="250" w:name="_Toc83471492"/>
            <w:r w:rsidRPr="003F04E6">
              <w:rPr>
                <w:b w:val="0"/>
                <w:lang w:val="en-US"/>
              </w:rPr>
              <w:t>NiCT001</w:t>
            </w:r>
            <w:bookmarkEnd w:id="249"/>
            <w:bookmarkEnd w:id="250"/>
          </w:p>
        </w:tc>
        <w:tc>
          <w:tcPr>
            <w:tcW w:w="2477" w:type="dxa"/>
            <w:shd w:val="clear" w:color="auto" w:fill="C0C0C0"/>
          </w:tcPr>
          <w:p w:rsidR="000F5FDA" w:rsidRPr="003F04E6" w:rsidRDefault="000F5FDA" w:rsidP="003F04E6">
            <w:pPr>
              <w:pStyle w:val="Heading3"/>
              <w:numPr>
                <w:ilvl w:val="0"/>
                <w:numId w:val="0"/>
              </w:numPr>
              <w:jc w:val="center"/>
              <w:rPr>
                <w:b w:val="0"/>
                <w:lang w:val="en-US"/>
              </w:rPr>
            </w:pPr>
            <w:bookmarkStart w:id="251" w:name="_Toc83469368"/>
            <w:bookmarkStart w:id="252" w:name="_Toc83471493"/>
            <w:r w:rsidRPr="003F04E6">
              <w:rPr>
                <w:b w:val="0"/>
                <w:lang w:val="en-US"/>
              </w:rPr>
              <w:t>nCT (1.00)</w:t>
            </w:r>
            <w:bookmarkEnd w:id="251"/>
            <w:bookmarkEnd w:id="252"/>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253" w:name="_Toc83469369"/>
            <w:bookmarkStart w:id="254" w:name="_Toc83471494"/>
            <w:r w:rsidRPr="003F04E6">
              <w:rPr>
                <w:b w:val="0"/>
                <w:lang w:val="en-US"/>
              </w:rPr>
              <w:t>Salah</w:t>
            </w:r>
            <w:bookmarkEnd w:id="253"/>
            <w:bookmarkEnd w:id="254"/>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255" w:name="_Toc83469370"/>
            <w:bookmarkStart w:id="256" w:name="_Toc83471495"/>
            <w:r w:rsidRPr="003F04E6">
              <w:rPr>
                <w:b w:val="0"/>
                <w:bCs/>
                <w:lang w:val="en-US"/>
              </w:rPr>
              <w:t>2</w:t>
            </w:r>
            <w:bookmarkEnd w:id="255"/>
            <w:bookmarkEnd w:id="256"/>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257" w:name="_Toc83469371"/>
            <w:bookmarkStart w:id="258" w:name="_Toc83471496"/>
            <w:r w:rsidRPr="003F04E6">
              <w:rPr>
                <w:b w:val="0"/>
                <w:lang w:val="en-US"/>
              </w:rPr>
              <w:t>NiCT002</w:t>
            </w:r>
            <w:bookmarkEnd w:id="257"/>
            <w:bookmarkEnd w:id="258"/>
          </w:p>
        </w:tc>
        <w:tc>
          <w:tcPr>
            <w:tcW w:w="2477" w:type="dxa"/>
            <w:shd w:val="clear" w:color="auto" w:fill="auto"/>
          </w:tcPr>
          <w:p w:rsidR="000F5FDA" w:rsidRPr="003F04E6" w:rsidRDefault="000F5FDA" w:rsidP="003F04E6">
            <w:pPr>
              <w:pStyle w:val="Heading3"/>
              <w:numPr>
                <w:ilvl w:val="0"/>
                <w:numId w:val="0"/>
              </w:numPr>
              <w:jc w:val="center"/>
              <w:rPr>
                <w:b w:val="0"/>
                <w:lang w:val="en-US"/>
              </w:rPr>
            </w:pPr>
            <w:bookmarkStart w:id="259" w:name="_Toc83469372"/>
            <w:bookmarkStart w:id="260" w:name="_Toc83471497"/>
            <w:r w:rsidRPr="003F04E6">
              <w:rPr>
                <w:b w:val="0"/>
                <w:lang w:val="en-US"/>
              </w:rPr>
              <w:t>nCT (1.00)</w:t>
            </w:r>
            <w:bookmarkEnd w:id="259"/>
            <w:bookmarkEnd w:id="260"/>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261" w:name="_Toc83469373"/>
            <w:bookmarkStart w:id="262" w:name="_Toc83471498"/>
            <w:r w:rsidRPr="003F04E6">
              <w:rPr>
                <w:b w:val="0"/>
                <w:lang w:val="en-US"/>
              </w:rPr>
              <w:t>Salah</w:t>
            </w:r>
            <w:bookmarkEnd w:id="261"/>
            <w:bookmarkEnd w:id="262"/>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263" w:name="_Toc83469374"/>
            <w:bookmarkStart w:id="264" w:name="_Toc83471499"/>
            <w:r w:rsidRPr="003F04E6">
              <w:rPr>
                <w:b w:val="0"/>
                <w:bCs/>
                <w:lang w:val="en-US"/>
              </w:rPr>
              <w:t>3</w:t>
            </w:r>
            <w:bookmarkEnd w:id="263"/>
            <w:bookmarkEnd w:id="264"/>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265" w:name="_Toc83469375"/>
            <w:bookmarkStart w:id="266" w:name="_Toc83471500"/>
            <w:r w:rsidRPr="003F04E6">
              <w:rPr>
                <w:b w:val="0"/>
                <w:lang w:val="en-US"/>
              </w:rPr>
              <w:t>NiCT003</w:t>
            </w:r>
            <w:bookmarkEnd w:id="265"/>
            <w:bookmarkEnd w:id="266"/>
          </w:p>
        </w:tc>
        <w:tc>
          <w:tcPr>
            <w:tcW w:w="2477" w:type="dxa"/>
            <w:shd w:val="clear" w:color="auto" w:fill="C0C0C0"/>
          </w:tcPr>
          <w:p w:rsidR="000F5FDA" w:rsidRPr="003F04E6" w:rsidRDefault="000F5FDA" w:rsidP="003F04E6">
            <w:pPr>
              <w:pStyle w:val="Heading3"/>
              <w:numPr>
                <w:ilvl w:val="0"/>
                <w:numId w:val="0"/>
              </w:numPr>
              <w:jc w:val="center"/>
              <w:rPr>
                <w:b w:val="0"/>
                <w:lang w:val="en-US"/>
              </w:rPr>
            </w:pPr>
            <w:bookmarkStart w:id="267" w:name="_Toc83469376"/>
            <w:bookmarkStart w:id="268" w:name="_Toc83471501"/>
            <w:r w:rsidRPr="003F04E6">
              <w:rPr>
                <w:b w:val="0"/>
                <w:lang w:val="en-US"/>
              </w:rPr>
              <w:t>nCT (1.00)</w:t>
            </w:r>
            <w:bookmarkEnd w:id="267"/>
            <w:bookmarkEnd w:id="268"/>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269" w:name="_Toc83469377"/>
            <w:bookmarkStart w:id="270" w:name="_Toc83471502"/>
            <w:r w:rsidRPr="003F04E6">
              <w:rPr>
                <w:b w:val="0"/>
                <w:lang w:val="en-US"/>
              </w:rPr>
              <w:t>Salah</w:t>
            </w:r>
            <w:bookmarkEnd w:id="269"/>
            <w:bookmarkEnd w:id="270"/>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271" w:name="_Toc83469378"/>
            <w:bookmarkStart w:id="272" w:name="_Toc83471503"/>
            <w:r w:rsidRPr="003F04E6">
              <w:rPr>
                <w:b w:val="0"/>
                <w:bCs/>
                <w:lang w:val="en-US"/>
              </w:rPr>
              <w:t>4</w:t>
            </w:r>
            <w:bookmarkEnd w:id="271"/>
            <w:bookmarkEnd w:id="272"/>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273" w:name="_Toc83469379"/>
            <w:bookmarkStart w:id="274" w:name="_Toc83471504"/>
            <w:r w:rsidRPr="003F04E6">
              <w:rPr>
                <w:b w:val="0"/>
                <w:lang w:val="en-US"/>
              </w:rPr>
              <w:t>NiCT004</w:t>
            </w:r>
            <w:bookmarkEnd w:id="273"/>
            <w:bookmarkEnd w:id="274"/>
          </w:p>
        </w:tc>
        <w:tc>
          <w:tcPr>
            <w:tcW w:w="2477" w:type="dxa"/>
            <w:shd w:val="clear" w:color="auto" w:fill="auto"/>
          </w:tcPr>
          <w:p w:rsidR="000F5FDA" w:rsidRPr="003F04E6" w:rsidRDefault="000F5FDA" w:rsidP="003F04E6">
            <w:pPr>
              <w:pStyle w:val="Heading3"/>
              <w:numPr>
                <w:ilvl w:val="0"/>
                <w:numId w:val="0"/>
              </w:numPr>
              <w:jc w:val="center"/>
              <w:rPr>
                <w:b w:val="0"/>
                <w:lang w:val="en-US"/>
              </w:rPr>
            </w:pPr>
            <w:bookmarkStart w:id="275" w:name="_Toc83469380"/>
            <w:bookmarkStart w:id="276" w:name="_Toc83471505"/>
            <w:r w:rsidRPr="003F04E6">
              <w:rPr>
                <w:b w:val="0"/>
                <w:lang w:val="en-US"/>
              </w:rPr>
              <w:t>nCT (1.00)</w:t>
            </w:r>
            <w:bookmarkEnd w:id="275"/>
            <w:bookmarkEnd w:id="276"/>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277" w:name="_Toc83469381"/>
            <w:bookmarkStart w:id="278" w:name="_Toc83471506"/>
            <w:r w:rsidRPr="003F04E6">
              <w:rPr>
                <w:b w:val="0"/>
                <w:lang w:val="en-US"/>
              </w:rPr>
              <w:t>Salah</w:t>
            </w:r>
            <w:bookmarkEnd w:id="277"/>
            <w:bookmarkEnd w:id="278"/>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279" w:name="_Toc83469382"/>
            <w:bookmarkStart w:id="280" w:name="_Toc83471507"/>
            <w:r w:rsidRPr="003F04E6">
              <w:rPr>
                <w:b w:val="0"/>
                <w:bCs/>
                <w:lang w:val="en-US"/>
              </w:rPr>
              <w:t>5</w:t>
            </w:r>
            <w:bookmarkEnd w:id="279"/>
            <w:bookmarkEnd w:id="280"/>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281" w:name="_Toc83469383"/>
            <w:bookmarkStart w:id="282" w:name="_Toc83471508"/>
            <w:r w:rsidRPr="003F04E6">
              <w:rPr>
                <w:b w:val="0"/>
                <w:lang w:val="en-US"/>
              </w:rPr>
              <w:t>NiCT005</w:t>
            </w:r>
            <w:bookmarkEnd w:id="281"/>
            <w:bookmarkEnd w:id="282"/>
          </w:p>
        </w:tc>
        <w:tc>
          <w:tcPr>
            <w:tcW w:w="2477" w:type="dxa"/>
            <w:shd w:val="clear" w:color="auto" w:fill="C0C0C0"/>
          </w:tcPr>
          <w:p w:rsidR="000F5FDA" w:rsidRPr="003F04E6" w:rsidRDefault="000F5FDA" w:rsidP="003F04E6">
            <w:pPr>
              <w:pStyle w:val="Heading3"/>
              <w:numPr>
                <w:ilvl w:val="0"/>
                <w:numId w:val="0"/>
              </w:numPr>
              <w:jc w:val="center"/>
              <w:rPr>
                <w:b w:val="0"/>
                <w:lang w:val="en-US"/>
              </w:rPr>
            </w:pPr>
            <w:bookmarkStart w:id="283" w:name="_Toc83469384"/>
            <w:bookmarkStart w:id="284" w:name="_Toc83471509"/>
            <w:r w:rsidRPr="003F04E6">
              <w:rPr>
                <w:b w:val="0"/>
                <w:lang w:val="en-US"/>
              </w:rPr>
              <w:t>nCT (1.00)</w:t>
            </w:r>
            <w:bookmarkEnd w:id="283"/>
            <w:bookmarkEnd w:id="284"/>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285" w:name="_Toc83469385"/>
            <w:bookmarkStart w:id="286" w:name="_Toc83471510"/>
            <w:r w:rsidRPr="003F04E6">
              <w:rPr>
                <w:b w:val="0"/>
                <w:lang w:val="en-US"/>
              </w:rPr>
              <w:t>Salah</w:t>
            </w:r>
            <w:bookmarkEnd w:id="285"/>
            <w:bookmarkEnd w:id="286"/>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287" w:name="_Toc83469386"/>
            <w:bookmarkStart w:id="288" w:name="_Toc83471511"/>
            <w:r w:rsidRPr="003F04E6">
              <w:rPr>
                <w:b w:val="0"/>
                <w:bCs/>
                <w:lang w:val="en-US"/>
              </w:rPr>
              <w:t>6</w:t>
            </w:r>
            <w:bookmarkEnd w:id="287"/>
            <w:bookmarkEnd w:id="288"/>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289" w:name="_Toc83469387"/>
            <w:bookmarkStart w:id="290" w:name="_Toc83471512"/>
            <w:r w:rsidRPr="003F04E6">
              <w:rPr>
                <w:b w:val="0"/>
                <w:lang w:val="en-US"/>
              </w:rPr>
              <w:t>NiCT006</w:t>
            </w:r>
            <w:bookmarkEnd w:id="289"/>
            <w:bookmarkEnd w:id="290"/>
          </w:p>
        </w:tc>
        <w:tc>
          <w:tcPr>
            <w:tcW w:w="2477" w:type="dxa"/>
            <w:shd w:val="clear" w:color="auto" w:fill="auto"/>
          </w:tcPr>
          <w:p w:rsidR="000F5FDA" w:rsidRPr="003F04E6" w:rsidRDefault="000F5FDA" w:rsidP="003F04E6">
            <w:pPr>
              <w:pStyle w:val="Heading3"/>
              <w:numPr>
                <w:ilvl w:val="0"/>
                <w:numId w:val="0"/>
              </w:numPr>
              <w:jc w:val="center"/>
              <w:rPr>
                <w:b w:val="0"/>
                <w:lang w:val="en-US"/>
              </w:rPr>
            </w:pPr>
            <w:bookmarkStart w:id="291" w:name="_Toc83469388"/>
            <w:bookmarkStart w:id="292" w:name="_Toc83471513"/>
            <w:r w:rsidRPr="003F04E6">
              <w:rPr>
                <w:b w:val="0"/>
                <w:lang w:val="en-US"/>
              </w:rPr>
              <w:t>nCT (1.00)</w:t>
            </w:r>
            <w:bookmarkEnd w:id="291"/>
            <w:bookmarkEnd w:id="292"/>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293" w:name="_Toc83469389"/>
            <w:bookmarkStart w:id="294" w:name="_Toc83471514"/>
            <w:r w:rsidRPr="003F04E6">
              <w:rPr>
                <w:b w:val="0"/>
                <w:lang w:val="en-US"/>
              </w:rPr>
              <w:t>Salah</w:t>
            </w:r>
            <w:bookmarkEnd w:id="293"/>
            <w:bookmarkEnd w:id="294"/>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295" w:name="_Toc83469390"/>
            <w:bookmarkStart w:id="296" w:name="_Toc83471515"/>
            <w:r w:rsidRPr="003F04E6">
              <w:rPr>
                <w:b w:val="0"/>
                <w:bCs/>
                <w:lang w:val="en-US"/>
              </w:rPr>
              <w:t>7</w:t>
            </w:r>
            <w:bookmarkEnd w:id="295"/>
            <w:bookmarkEnd w:id="296"/>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297" w:name="_Toc83469391"/>
            <w:bookmarkStart w:id="298" w:name="_Toc83471516"/>
            <w:r w:rsidRPr="003F04E6">
              <w:rPr>
                <w:b w:val="0"/>
                <w:lang w:val="en-US"/>
              </w:rPr>
              <w:t>NiCT007</w:t>
            </w:r>
            <w:bookmarkEnd w:id="297"/>
            <w:bookmarkEnd w:id="298"/>
          </w:p>
        </w:tc>
        <w:tc>
          <w:tcPr>
            <w:tcW w:w="2477" w:type="dxa"/>
            <w:shd w:val="clear" w:color="auto" w:fill="C0C0C0"/>
          </w:tcPr>
          <w:p w:rsidR="000F5FDA" w:rsidRPr="003F04E6" w:rsidRDefault="000F5FDA" w:rsidP="003F04E6">
            <w:pPr>
              <w:pStyle w:val="Heading3"/>
              <w:numPr>
                <w:ilvl w:val="0"/>
                <w:numId w:val="0"/>
              </w:numPr>
              <w:jc w:val="center"/>
              <w:rPr>
                <w:b w:val="0"/>
                <w:lang w:val="en-US"/>
              </w:rPr>
            </w:pPr>
            <w:bookmarkStart w:id="299" w:name="_Toc83469392"/>
            <w:bookmarkStart w:id="300" w:name="_Toc83471517"/>
            <w:r w:rsidRPr="003F04E6">
              <w:rPr>
                <w:b w:val="0"/>
                <w:lang w:val="en-US"/>
              </w:rPr>
              <w:t>nCT (1.00)</w:t>
            </w:r>
            <w:bookmarkEnd w:id="299"/>
            <w:bookmarkEnd w:id="300"/>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301" w:name="_Toc83469393"/>
            <w:bookmarkStart w:id="302" w:name="_Toc83471518"/>
            <w:r w:rsidRPr="003F04E6">
              <w:rPr>
                <w:b w:val="0"/>
                <w:lang w:val="en-US"/>
              </w:rPr>
              <w:t>Salah</w:t>
            </w:r>
            <w:bookmarkEnd w:id="301"/>
            <w:bookmarkEnd w:id="302"/>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303" w:name="_Toc83469394"/>
            <w:bookmarkStart w:id="304" w:name="_Toc83471519"/>
            <w:r w:rsidRPr="003F04E6">
              <w:rPr>
                <w:b w:val="0"/>
                <w:bCs/>
                <w:lang w:val="en-US"/>
              </w:rPr>
              <w:t>8</w:t>
            </w:r>
            <w:bookmarkEnd w:id="303"/>
            <w:bookmarkEnd w:id="304"/>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305" w:name="_Toc83469395"/>
            <w:bookmarkStart w:id="306" w:name="_Toc83471520"/>
            <w:r w:rsidRPr="003F04E6">
              <w:rPr>
                <w:b w:val="0"/>
                <w:lang w:val="en-US"/>
              </w:rPr>
              <w:t>NiCT008</w:t>
            </w:r>
            <w:bookmarkEnd w:id="305"/>
            <w:bookmarkEnd w:id="306"/>
          </w:p>
        </w:tc>
        <w:tc>
          <w:tcPr>
            <w:tcW w:w="2477" w:type="dxa"/>
            <w:shd w:val="clear" w:color="auto" w:fill="auto"/>
          </w:tcPr>
          <w:p w:rsidR="000F5FDA" w:rsidRPr="003F04E6" w:rsidRDefault="000F5FDA" w:rsidP="003F04E6">
            <w:pPr>
              <w:pStyle w:val="Heading3"/>
              <w:numPr>
                <w:ilvl w:val="0"/>
                <w:numId w:val="0"/>
              </w:numPr>
              <w:jc w:val="center"/>
              <w:rPr>
                <w:b w:val="0"/>
                <w:lang w:val="en-US"/>
              </w:rPr>
            </w:pPr>
            <w:bookmarkStart w:id="307" w:name="_Toc83469396"/>
            <w:bookmarkStart w:id="308" w:name="_Toc83471521"/>
            <w:r w:rsidRPr="003F04E6">
              <w:rPr>
                <w:b w:val="0"/>
                <w:lang w:val="en-US"/>
              </w:rPr>
              <w:t>nCT (1.00)</w:t>
            </w:r>
            <w:bookmarkEnd w:id="307"/>
            <w:bookmarkEnd w:id="308"/>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309" w:name="_Toc83469397"/>
            <w:bookmarkStart w:id="310" w:name="_Toc83471522"/>
            <w:r w:rsidRPr="003F04E6">
              <w:rPr>
                <w:b w:val="0"/>
                <w:lang w:val="en-US"/>
              </w:rPr>
              <w:t>Salah</w:t>
            </w:r>
            <w:bookmarkEnd w:id="309"/>
            <w:bookmarkEnd w:id="310"/>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311" w:name="_Toc83469398"/>
            <w:bookmarkStart w:id="312" w:name="_Toc83471523"/>
            <w:r w:rsidRPr="003F04E6">
              <w:rPr>
                <w:b w:val="0"/>
                <w:bCs/>
                <w:lang w:val="en-US"/>
              </w:rPr>
              <w:t>9</w:t>
            </w:r>
            <w:bookmarkEnd w:id="311"/>
            <w:bookmarkEnd w:id="312"/>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313" w:name="_Toc83469399"/>
            <w:bookmarkStart w:id="314" w:name="_Toc83471524"/>
            <w:r w:rsidRPr="003F04E6">
              <w:rPr>
                <w:b w:val="0"/>
                <w:lang w:val="en-US"/>
              </w:rPr>
              <w:t>NiCT009</w:t>
            </w:r>
            <w:bookmarkEnd w:id="313"/>
            <w:bookmarkEnd w:id="314"/>
          </w:p>
        </w:tc>
        <w:tc>
          <w:tcPr>
            <w:tcW w:w="2477" w:type="dxa"/>
            <w:shd w:val="clear" w:color="auto" w:fill="C0C0C0"/>
          </w:tcPr>
          <w:p w:rsidR="000F5FDA" w:rsidRPr="003F04E6" w:rsidRDefault="000F5FDA" w:rsidP="003F04E6">
            <w:pPr>
              <w:pStyle w:val="Heading3"/>
              <w:numPr>
                <w:ilvl w:val="0"/>
                <w:numId w:val="0"/>
              </w:numPr>
              <w:jc w:val="center"/>
              <w:rPr>
                <w:b w:val="0"/>
                <w:lang w:val="en-US"/>
              </w:rPr>
            </w:pPr>
            <w:bookmarkStart w:id="315" w:name="_Toc83469400"/>
            <w:bookmarkStart w:id="316" w:name="_Toc83471525"/>
            <w:r w:rsidRPr="003F04E6">
              <w:rPr>
                <w:b w:val="0"/>
                <w:lang w:val="en-US"/>
              </w:rPr>
              <w:t>nCT (1.00)</w:t>
            </w:r>
            <w:bookmarkEnd w:id="315"/>
            <w:bookmarkEnd w:id="316"/>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317" w:name="_Toc83469401"/>
            <w:bookmarkStart w:id="318" w:name="_Toc83471526"/>
            <w:r w:rsidRPr="003F04E6">
              <w:rPr>
                <w:b w:val="0"/>
                <w:lang w:val="en-US"/>
              </w:rPr>
              <w:t>Salah</w:t>
            </w:r>
            <w:bookmarkEnd w:id="317"/>
            <w:bookmarkEnd w:id="318"/>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319" w:name="_Toc83469402"/>
            <w:bookmarkStart w:id="320" w:name="_Toc83471527"/>
            <w:r w:rsidRPr="003F04E6">
              <w:rPr>
                <w:b w:val="0"/>
                <w:bCs/>
                <w:lang w:val="en-US"/>
              </w:rPr>
              <w:t>10</w:t>
            </w:r>
            <w:bookmarkEnd w:id="319"/>
            <w:bookmarkEnd w:id="320"/>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321" w:name="_Toc83469403"/>
            <w:bookmarkStart w:id="322" w:name="_Toc83471528"/>
            <w:r w:rsidRPr="003F04E6">
              <w:rPr>
                <w:b w:val="0"/>
                <w:lang w:val="en-US"/>
              </w:rPr>
              <w:t>NiCT010</w:t>
            </w:r>
            <w:bookmarkEnd w:id="321"/>
            <w:bookmarkEnd w:id="322"/>
          </w:p>
        </w:tc>
        <w:tc>
          <w:tcPr>
            <w:tcW w:w="2477" w:type="dxa"/>
            <w:shd w:val="clear" w:color="auto" w:fill="auto"/>
          </w:tcPr>
          <w:p w:rsidR="000F5FDA" w:rsidRPr="003F04E6" w:rsidRDefault="000F5FDA" w:rsidP="003F04E6">
            <w:pPr>
              <w:pStyle w:val="Heading3"/>
              <w:numPr>
                <w:ilvl w:val="0"/>
                <w:numId w:val="0"/>
              </w:numPr>
              <w:jc w:val="center"/>
              <w:rPr>
                <w:b w:val="0"/>
                <w:lang w:val="en-US"/>
              </w:rPr>
            </w:pPr>
            <w:bookmarkStart w:id="323" w:name="_Toc83469404"/>
            <w:bookmarkStart w:id="324" w:name="_Toc83471529"/>
            <w:r w:rsidRPr="003F04E6">
              <w:rPr>
                <w:b w:val="0"/>
                <w:lang w:val="en-US"/>
              </w:rPr>
              <w:t>nCT (1.00)</w:t>
            </w:r>
            <w:bookmarkEnd w:id="323"/>
            <w:bookmarkEnd w:id="324"/>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325" w:name="_Toc83469405"/>
            <w:bookmarkStart w:id="326" w:name="_Toc83471530"/>
            <w:r w:rsidRPr="003F04E6">
              <w:rPr>
                <w:b w:val="0"/>
                <w:lang w:val="en-US"/>
              </w:rPr>
              <w:t>Salah</w:t>
            </w:r>
            <w:bookmarkEnd w:id="325"/>
            <w:bookmarkEnd w:id="326"/>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327" w:name="_Toc83469406"/>
            <w:bookmarkStart w:id="328" w:name="_Toc83471531"/>
            <w:r w:rsidRPr="003F04E6">
              <w:rPr>
                <w:b w:val="0"/>
                <w:bCs/>
                <w:lang w:val="en-US"/>
              </w:rPr>
              <w:t>11</w:t>
            </w:r>
            <w:bookmarkEnd w:id="327"/>
            <w:bookmarkEnd w:id="328"/>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329" w:name="_Toc83469407"/>
            <w:bookmarkStart w:id="330" w:name="_Toc83471532"/>
            <w:r w:rsidRPr="003F04E6">
              <w:rPr>
                <w:b w:val="0"/>
                <w:lang w:val="en-US"/>
              </w:rPr>
              <w:t>nCT001</w:t>
            </w:r>
            <w:bookmarkEnd w:id="329"/>
            <w:bookmarkEnd w:id="330"/>
          </w:p>
        </w:tc>
        <w:tc>
          <w:tcPr>
            <w:tcW w:w="2477" w:type="dxa"/>
            <w:shd w:val="clear" w:color="auto" w:fill="C0C0C0"/>
          </w:tcPr>
          <w:p w:rsidR="000F5FDA" w:rsidRPr="003F04E6" w:rsidRDefault="000F5FDA" w:rsidP="003F04E6">
            <w:pPr>
              <w:pStyle w:val="Heading3"/>
              <w:numPr>
                <w:ilvl w:val="0"/>
                <w:numId w:val="0"/>
              </w:numPr>
              <w:jc w:val="center"/>
              <w:rPr>
                <w:lang w:val="en-US"/>
              </w:rPr>
            </w:pPr>
            <w:bookmarkStart w:id="331" w:name="_Toc83469408"/>
            <w:bookmarkStart w:id="332" w:name="_Toc83471533"/>
            <w:r w:rsidRPr="003F04E6">
              <w:rPr>
                <w:b w:val="0"/>
                <w:lang w:val="en-US"/>
              </w:rPr>
              <w:t>nCT (1.00)</w:t>
            </w:r>
            <w:bookmarkEnd w:id="331"/>
            <w:bookmarkEnd w:id="332"/>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333" w:name="_Toc83469409"/>
            <w:bookmarkStart w:id="334" w:name="_Toc83471534"/>
            <w:r w:rsidRPr="003F04E6">
              <w:rPr>
                <w:b w:val="0"/>
                <w:lang w:val="en-US"/>
              </w:rPr>
              <w:t>Benar</w:t>
            </w:r>
            <w:bookmarkEnd w:id="333"/>
            <w:bookmarkEnd w:id="334"/>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335" w:name="_Toc83469410"/>
            <w:bookmarkStart w:id="336" w:name="_Toc83471535"/>
            <w:r w:rsidRPr="003F04E6">
              <w:rPr>
                <w:b w:val="0"/>
                <w:bCs/>
                <w:lang w:val="en-US"/>
              </w:rPr>
              <w:t>12</w:t>
            </w:r>
            <w:bookmarkEnd w:id="335"/>
            <w:bookmarkEnd w:id="336"/>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337" w:name="_Toc83469411"/>
            <w:bookmarkStart w:id="338" w:name="_Toc83471536"/>
            <w:r w:rsidRPr="003F04E6">
              <w:rPr>
                <w:b w:val="0"/>
                <w:lang w:val="en-US"/>
              </w:rPr>
              <w:t>nCT002</w:t>
            </w:r>
            <w:bookmarkEnd w:id="337"/>
            <w:bookmarkEnd w:id="338"/>
          </w:p>
        </w:tc>
        <w:tc>
          <w:tcPr>
            <w:tcW w:w="2477" w:type="dxa"/>
            <w:shd w:val="clear" w:color="auto" w:fill="auto"/>
          </w:tcPr>
          <w:p w:rsidR="000F5FDA" w:rsidRPr="003F04E6" w:rsidRDefault="000F5FDA" w:rsidP="003F04E6">
            <w:pPr>
              <w:pStyle w:val="Heading3"/>
              <w:numPr>
                <w:ilvl w:val="0"/>
                <w:numId w:val="0"/>
              </w:numPr>
              <w:jc w:val="center"/>
              <w:rPr>
                <w:lang w:val="en-US"/>
              </w:rPr>
            </w:pPr>
            <w:bookmarkStart w:id="339" w:name="_Toc83469412"/>
            <w:bookmarkStart w:id="340" w:name="_Toc83471537"/>
            <w:r w:rsidRPr="003F04E6">
              <w:rPr>
                <w:b w:val="0"/>
                <w:lang w:val="en-US"/>
              </w:rPr>
              <w:t>nCT (1.00)</w:t>
            </w:r>
            <w:bookmarkEnd w:id="339"/>
            <w:bookmarkEnd w:id="340"/>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341" w:name="_Toc83469413"/>
            <w:bookmarkStart w:id="342" w:name="_Toc83471538"/>
            <w:r w:rsidRPr="003F04E6">
              <w:rPr>
                <w:b w:val="0"/>
                <w:lang w:val="en-US"/>
              </w:rPr>
              <w:t>Benar</w:t>
            </w:r>
            <w:bookmarkEnd w:id="341"/>
            <w:bookmarkEnd w:id="342"/>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343" w:name="_Toc83469414"/>
            <w:bookmarkStart w:id="344" w:name="_Toc83471539"/>
            <w:r w:rsidRPr="003F04E6">
              <w:rPr>
                <w:b w:val="0"/>
                <w:bCs/>
                <w:lang w:val="en-US"/>
              </w:rPr>
              <w:t>13</w:t>
            </w:r>
            <w:bookmarkEnd w:id="343"/>
            <w:bookmarkEnd w:id="344"/>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345" w:name="_Toc83469415"/>
            <w:bookmarkStart w:id="346" w:name="_Toc83471540"/>
            <w:r w:rsidRPr="003F04E6">
              <w:rPr>
                <w:b w:val="0"/>
                <w:lang w:val="en-US"/>
              </w:rPr>
              <w:t>nCT003</w:t>
            </w:r>
            <w:bookmarkEnd w:id="345"/>
            <w:bookmarkEnd w:id="346"/>
          </w:p>
        </w:tc>
        <w:tc>
          <w:tcPr>
            <w:tcW w:w="2477" w:type="dxa"/>
            <w:shd w:val="clear" w:color="auto" w:fill="C0C0C0"/>
          </w:tcPr>
          <w:p w:rsidR="000F5FDA" w:rsidRPr="003F04E6" w:rsidRDefault="000F5FDA" w:rsidP="003F04E6">
            <w:pPr>
              <w:pStyle w:val="Heading3"/>
              <w:numPr>
                <w:ilvl w:val="0"/>
                <w:numId w:val="0"/>
              </w:numPr>
              <w:jc w:val="center"/>
              <w:rPr>
                <w:lang w:val="en-US"/>
              </w:rPr>
            </w:pPr>
            <w:bookmarkStart w:id="347" w:name="_Toc83469416"/>
            <w:bookmarkStart w:id="348" w:name="_Toc83471541"/>
            <w:r w:rsidRPr="003F04E6">
              <w:rPr>
                <w:b w:val="0"/>
                <w:lang w:val="en-US"/>
              </w:rPr>
              <w:t>nCT (1.00)</w:t>
            </w:r>
            <w:bookmarkEnd w:id="347"/>
            <w:bookmarkEnd w:id="348"/>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349" w:name="_Toc83469417"/>
            <w:bookmarkStart w:id="350" w:name="_Toc83471542"/>
            <w:r w:rsidRPr="003F04E6">
              <w:rPr>
                <w:b w:val="0"/>
                <w:lang w:val="en-US"/>
              </w:rPr>
              <w:t>Benar</w:t>
            </w:r>
            <w:bookmarkEnd w:id="349"/>
            <w:bookmarkEnd w:id="350"/>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351" w:name="_Toc83469418"/>
            <w:bookmarkStart w:id="352" w:name="_Toc83471543"/>
            <w:r w:rsidRPr="003F04E6">
              <w:rPr>
                <w:b w:val="0"/>
                <w:bCs/>
                <w:lang w:val="en-US"/>
              </w:rPr>
              <w:t>14</w:t>
            </w:r>
            <w:bookmarkEnd w:id="351"/>
            <w:bookmarkEnd w:id="352"/>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353" w:name="_Toc83469419"/>
            <w:bookmarkStart w:id="354" w:name="_Toc83471544"/>
            <w:r w:rsidRPr="003F04E6">
              <w:rPr>
                <w:b w:val="0"/>
                <w:lang w:val="en-US"/>
              </w:rPr>
              <w:t>nCT004</w:t>
            </w:r>
            <w:bookmarkEnd w:id="353"/>
            <w:bookmarkEnd w:id="354"/>
          </w:p>
        </w:tc>
        <w:tc>
          <w:tcPr>
            <w:tcW w:w="2477" w:type="dxa"/>
            <w:shd w:val="clear" w:color="auto" w:fill="auto"/>
          </w:tcPr>
          <w:p w:rsidR="000F5FDA" w:rsidRPr="003F04E6" w:rsidRDefault="000F5FDA" w:rsidP="003F04E6">
            <w:pPr>
              <w:pStyle w:val="Heading3"/>
              <w:numPr>
                <w:ilvl w:val="0"/>
                <w:numId w:val="0"/>
              </w:numPr>
              <w:jc w:val="center"/>
              <w:rPr>
                <w:lang w:val="en-US"/>
              </w:rPr>
            </w:pPr>
            <w:bookmarkStart w:id="355" w:name="_Toc83469420"/>
            <w:bookmarkStart w:id="356" w:name="_Toc83471545"/>
            <w:r w:rsidRPr="003F04E6">
              <w:rPr>
                <w:b w:val="0"/>
                <w:lang w:val="en-US"/>
              </w:rPr>
              <w:t>nCT (1.00)</w:t>
            </w:r>
            <w:bookmarkEnd w:id="355"/>
            <w:bookmarkEnd w:id="356"/>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357" w:name="_Toc83469421"/>
            <w:bookmarkStart w:id="358" w:name="_Toc83471546"/>
            <w:r w:rsidRPr="003F04E6">
              <w:rPr>
                <w:b w:val="0"/>
                <w:lang w:val="en-US"/>
              </w:rPr>
              <w:t>Benar</w:t>
            </w:r>
            <w:bookmarkEnd w:id="357"/>
            <w:bookmarkEnd w:id="358"/>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359" w:name="_Toc83469422"/>
            <w:bookmarkStart w:id="360" w:name="_Toc83471547"/>
            <w:r w:rsidRPr="003F04E6">
              <w:rPr>
                <w:b w:val="0"/>
                <w:bCs/>
                <w:lang w:val="en-US"/>
              </w:rPr>
              <w:t>15</w:t>
            </w:r>
            <w:bookmarkEnd w:id="359"/>
            <w:bookmarkEnd w:id="360"/>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361" w:name="_Toc83469423"/>
            <w:bookmarkStart w:id="362" w:name="_Toc83471548"/>
            <w:r w:rsidRPr="003F04E6">
              <w:rPr>
                <w:b w:val="0"/>
                <w:lang w:val="en-US"/>
              </w:rPr>
              <w:t>nCT005</w:t>
            </w:r>
            <w:bookmarkEnd w:id="361"/>
            <w:bookmarkEnd w:id="362"/>
          </w:p>
        </w:tc>
        <w:tc>
          <w:tcPr>
            <w:tcW w:w="2477" w:type="dxa"/>
            <w:shd w:val="clear" w:color="auto" w:fill="C0C0C0"/>
          </w:tcPr>
          <w:p w:rsidR="000F5FDA" w:rsidRPr="003F04E6" w:rsidRDefault="000F5FDA" w:rsidP="003F04E6">
            <w:pPr>
              <w:pStyle w:val="Heading3"/>
              <w:numPr>
                <w:ilvl w:val="0"/>
                <w:numId w:val="0"/>
              </w:numPr>
              <w:jc w:val="center"/>
              <w:rPr>
                <w:lang w:val="en-US"/>
              </w:rPr>
            </w:pPr>
            <w:bookmarkStart w:id="363" w:name="_Toc83469424"/>
            <w:bookmarkStart w:id="364" w:name="_Toc83471549"/>
            <w:r w:rsidRPr="003F04E6">
              <w:rPr>
                <w:b w:val="0"/>
                <w:lang w:val="en-US"/>
              </w:rPr>
              <w:t>nCT (1.00)</w:t>
            </w:r>
            <w:bookmarkEnd w:id="363"/>
            <w:bookmarkEnd w:id="364"/>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365" w:name="_Toc83469425"/>
            <w:bookmarkStart w:id="366" w:name="_Toc83471550"/>
            <w:r w:rsidRPr="003F04E6">
              <w:rPr>
                <w:b w:val="0"/>
                <w:lang w:val="en-US"/>
              </w:rPr>
              <w:t>Benar</w:t>
            </w:r>
            <w:bookmarkEnd w:id="365"/>
            <w:bookmarkEnd w:id="366"/>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367" w:name="_Toc83469426"/>
            <w:bookmarkStart w:id="368" w:name="_Toc83471551"/>
            <w:r w:rsidRPr="003F04E6">
              <w:rPr>
                <w:b w:val="0"/>
                <w:bCs/>
                <w:lang w:val="en-US"/>
              </w:rPr>
              <w:t>16</w:t>
            </w:r>
            <w:bookmarkEnd w:id="367"/>
            <w:bookmarkEnd w:id="368"/>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369" w:name="_Toc83469427"/>
            <w:bookmarkStart w:id="370" w:name="_Toc83471552"/>
            <w:r w:rsidRPr="003F04E6">
              <w:rPr>
                <w:b w:val="0"/>
                <w:lang w:val="en-US"/>
              </w:rPr>
              <w:t>nCT006</w:t>
            </w:r>
            <w:bookmarkEnd w:id="369"/>
            <w:bookmarkEnd w:id="370"/>
          </w:p>
        </w:tc>
        <w:tc>
          <w:tcPr>
            <w:tcW w:w="2477" w:type="dxa"/>
            <w:shd w:val="clear" w:color="auto" w:fill="auto"/>
          </w:tcPr>
          <w:p w:rsidR="000F5FDA" w:rsidRPr="003F04E6" w:rsidRDefault="000F5FDA" w:rsidP="003F04E6">
            <w:pPr>
              <w:pStyle w:val="Heading3"/>
              <w:numPr>
                <w:ilvl w:val="0"/>
                <w:numId w:val="0"/>
              </w:numPr>
              <w:jc w:val="center"/>
              <w:rPr>
                <w:lang w:val="en-US"/>
              </w:rPr>
            </w:pPr>
            <w:bookmarkStart w:id="371" w:name="_Toc83469428"/>
            <w:bookmarkStart w:id="372" w:name="_Toc83471553"/>
            <w:r w:rsidRPr="003F04E6">
              <w:rPr>
                <w:b w:val="0"/>
                <w:lang w:val="en-US"/>
              </w:rPr>
              <w:t>nCT (1.00)</w:t>
            </w:r>
            <w:bookmarkEnd w:id="371"/>
            <w:bookmarkEnd w:id="372"/>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373" w:name="_Toc83469429"/>
            <w:bookmarkStart w:id="374" w:name="_Toc83471554"/>
            <w:r w:rsidRPr="003F04E6">
              <w:rPr>
                <w:b w:val="0"/>
                <w:lang w:val="en-US"/>
              </w:rPr>
              <w:t>Benar</w:t>
            </w:r>
            <w:bookmarkEnd w:id="373"/>
            <w:bookmarkEnd w:id="374"/>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375" w:name="_Toc83469430"/>
            <w:bookmarkStart w:id="376" w:name="_Toc83471555"/>
            <w:r w:rsidRPr="003F04E6">
              <w:rPr>
                <w:b w:val="0"/>
                <w:bCs/>
                <w:lang w:val="en-US"/>
              </w:rPr>
              <w:t>17</w:t>
            </w:r>
            <w:bookmarkEnd w:id="375"/>
            <w:bookmarkEnd w:id="376"/>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377" w:name="_Toc83469431"/>
            <w:bookmarkStart w:id="378" w:name="_Toc83471556"/>
            <w:r w:rsidRPr="003F04E6">
              <w:rPr>
                <w:b w:val="0"/>
                <w:lang w:val="en-US"/>
              </w:rPr>
              <w:t>nCT007</w:t>
            </w:r>
            <w:bookmarkEnd w:id="377"/>
            <w:bookmarkEnd w:id="378"/>
          </w:p>
        </w:tc>
        <w:tc>
          <w:tcPr>
            <w:tcW w:w="2477" w:type="dxa"/>
            <w:shd w:val="clear" w:color="auto" w:fill="C0C0C0"/>
          </w:tcPr>
          <w:p w:rsidR="000F5FDA" w:rsidRPr="003F04E6" w:rsidRDefault="000F5FDA" w:rsidP="003F04E6">
            <w:pPr>
              <w:pStyle w:val="Heading3"/>
              <w:numPr>
                <w:ilvl w:val="0"/>
                <w:numId w:val="0"/>
              </w:numPr>
              <w:jc w:val="center"/>
              <w:rPr>
                <w:lang w:val="en-US"/>
              </w:rPr>
            </w:pPr>
            <w:bookmarkStart w:id="379" w:name="_Toc83469432"/>
            <w:bookmarkStart w:id="380" w:name="_Toc83471557"/>
            <w:r w:rsidRPr="003F04E6">
              <w:rPr>
                <w:b w:val="0"/>
                <w:lang w:val="en-US"/>
              </w:rPr>
              <w:t>nCT (1.00)</w:t>
            </w:r>
            <w:bookmarkEnd w:id="379"/>
            <w:bookmarkEnd w:id="380"/>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381" w:name="_Toc83469433"/>
            <w:bookmarkStart w:id="382" w:name="_Toc83471558"/>
            <w:r w:rsidRPr="003F04E6">
              <w:rPr>
                <w:b w:val="0"/>
                <w:lang w:val="en-US"/>
              </w:rPr>
              <w:t>Benar</w:t>
            </w:r>
            <w:bookmarkEnd w:id="381"/>
            <w:bookmarkEnd w:id="382"/>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383" w:name="_Toc83469434"/>
            <w:bookmarkStart w:id="384" w:name="_Toc83471559"/>
            <w:r w:rsidRPr="003F04E6">
              <w:rPr>
                <w:b w:val="0"/>
                <w:bCs/>
                <w:lang w:val="en-US"/>
              </w:rPr>
              <w:t>18</w:t>
            </w:r>
            <w:bookmarkEnd w:id="383"/>
            <w:bookmarkEnd w:id="384"/>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385" w:name="_Toc83469435"/>
            <w:bookmarkStart w:id="386" w:name="_Toc83471560"/>
            <w:r w:rsidRPr="003F04E6">
              <w:rPr>
                <w:b w:val="0"/>
                <w:lang w:val="en-US"/>
              </w:rPr>
              <w:t>nCT008</w:t>
            </w:r>
            <w:bookmarkEnd w:id="385"/>
            <w:bookmarkEnd w:id="386"/>
          </w:p>
        </w:tc>
        <w:tc>
          <w:tcPr>
            <w:tcW w:w="2477" w:type="dxa"/>
            <w:shd w:val="clear" w:color="auto" w:fill="auto"/>
          </w:tcPr>
          <w:p w:rsidR="000F5FDA" w:rsidRPr="003F04E6" w:rsidRDefault="000F5FDA" w:rsidP="003F04E6">
            <w:pPr>
              <w:pStyle w:val="Heading3"/>
              <w:numPr>
                <w:ilvl w:val="0"/>
                <w:numId w:val="0"/>
              </w:numPr>
              <w:jc w:val="center"/>
              <w:rPr>
                <w:lang w:val="en-US"/>
              </w:rPr>
            </w:pPr>
            <w:bookmarkStart w:id="387" w:name="_Toc83469436"/>
            <w:bookmarkStart w:id="388" w:name="_Toc83471561"/>
            <w:r w:rsidRPr="003F04E6">
              <w:rPr>
                <w:b w:val="0"/>
                <w:lang w:val="en-US"/>
              </w:rPr>
              <w:t>nCT (1.00)</w:t>
            </w:r>
            <w:bookmarkEnd w:id="387"/>
            <w:bookmarkEnd w:id="388"/>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389" w:name="_Toc83469437"/>
            <w:bookmarkStart w:id="390" w:name="_Toc83471562"/>
            <w:r w:rsidRPr="003F04E6">
              <w:rPr>
                <w:b w:val="0"/>
                <w:lang w:val="en-US"/>
              </w:rPr>
              <w:t>Benar</w:t>
            </w:r>
            <w:bookmarkEnd w:id="389"/>
            <w:bookmarkEnd w:id="390"/>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391" w:name="_Toc83469438"/>
            <w:bookmarkStart w:id="392" w:name="_Toc83471563"/>
            <w:r w:rsidRPr="003F04E6">
              <w:rPr>
                <w:b w:val="0"/>
                <w:bCs/>
                <w:lang w:val="en-US"/>
              </w:rPr>
              <w:t>19</w:t>
            </w:r>
            <w:bookmarkEnd w:id="391"/>
            <w:bookmarkEnd w:id="392"/>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393" w:name="_Toc83469439"/>
            <w:bookmarkStart w:id="394" w:name="_Toc83471564"/>
            <w:r w:rsidRPr="003F04E6">
              <w:rPr>
                <w:b w:val="0"/>
                <w:lang w:val="en-US"/>
              </w:rPr>
              <w:t>nCT009</w:t>
            </w:r>
            <w:bookmarkEnd w:id="393"/>
            <w:bookmarkEnd w:id="394"/>
          </w:p>
        </w:tc>
        <w:tc>
          <w:tcPr>
            <w:tcW w:w="2477" w:type="dxa"/>
            <w:shd w:val="clear" w:color="auto" w:fill="C0C0C0"/>
          </w:tcPr>
          <w:p w:rsidR="000F5FDA" w:rsidRPr="003F04E6" w:rsidRDefault="000F5FDA" w:rsidP="003F04E6">
            <w:pPr>
              <w:pStyle w:val="Heading3"/>
              <w:numPr>
                <w:ilvl w:val="0"/>
                <w:numId w:val="0"/>
              </w:numPr>
              <w:jc w:val="center"/>
              <w:rPr>
                <w:lang w:val="en-US"/>
              </w:rPr>
            </w:pPr>
            <w:bookmarkStart w:id="395" w:name="_Toc83469440"/>
            <w:bookmarkStart w:id="396" w:name="_Toc83471565"/>
            <w:r w:rsidRPr="003F04E6">
              <w:rPr>
                <w:b w:val="0"/>
                <w:lang w:val="en-US"/>
              </w:rPr>
              <w:t>nCT (1.00)</w:t>
            </w:r>
            <w:bookmarkEnd w:id="395"/>
            <w:bookmarkEnd w:id="396"/>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397" w:name="_Toc83469441"/>
            <w:bookmarkStart w:id="398" w:name="_Toc83471566"/>
            <w:r w:rsidRPr="003F04E6">
              <w:rPr>
                <w:b w:val="0"/>
                <w:lang w:val="en-US"/>
              </w:rPr>
              <w:t>Benar</w:t>
            </w:r>
            <w:bookmarkEnd w:id="397"/>
            <w:bookmarkEnd w:id="398"/>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399" w:name="_Toc83469442"/>
            <w:bookmarkStart w:id="400" w:name="_Toc83471567"/>
            <w:r w:rsidRPr="003F04E6">
              <w:rPr>
                <w:b w:val="0"/>
                <w:bCs/>
                <w:lang w:val="en-US"/>
              </w:rPr>
              <w:t>20</w:t>
            </w:r>
            <w:bookmarkEnd w:id="399"/>
            <w:bookmarkEnd w:id="400"/>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401" w:name="_Toc83469443"/>
            <w:bookmarkStart w:id="402" w:name="_Toc83471568"/>
            <w:r w:rsidRPr="003F04E6">
              <w:rPr>
                <w:b w:val="0"/>
                <w:lang w:val="en-US"/>
              </w:rPr>
              <w:t>nCT010</w:t>
            </w:r>
            <w:bookmarkEnd w:id="401"/>
            <w:bookmarkEnd w:id="402"/>
          </w:p>
        </w:tc>
        <w:tc>
          <w:tcPr>
            <w:tcW w:w="2477" w:type="dxa"/>
            <w:shd w:val="clear" w:color="auto" w:fill="auto"/>
          </w:tcPr>
          <w:p w:rsidR="000F5FDA" w:rsidRPr="003F04E6" w:rsidRDefault="000F5FDA" w:rsidP="003F04E6">
            <w:pPr>
              <w:pStyle w:val="Heading3"/>
              <w:numPr>
                <w:ilvl w:val="0"/>
                <w:numId w:val="0"/>
              </w:numPr>
              <w:jc w:val="center"/>
              <w:rPr>
                <w:lang w:val="en-US"/>
              </w:rPr>
            </w:pPr>
            <w:bookmarkStart w:id="403" w:name="_Toc83469444"/>
            <w:bookmarkStart w:id="404" w:name="_Toc83471569"/>
            <w:r w:rsidRPr="003F04E6">
              <w:rPr>
                <w:b w:val="0"/>
                <w:lang w:val="en-US"/>
              </w:rPr>
              <w:t>nCT (1.00)</w:t>
            </w:r>
            <w:bookmarkEnd w:id="403"/>
            <w:bookmarkEnd w:id="404"/>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405" w:name="_Toc83469445"/>
            <w:bookmarkStart w:id="406" w:name="_Toc83471570"/>
            <w:r w:rsidRPr="003F04E6">
              <w:rPr>
                <w:b w:val="0"/>
                <w:lang w:val="en-US"/>
              </w:rPr>
              <w:t>Benar</w:t>
            </w:r>
            <w:bookmarkEnd w:id="405"/>
            <w:bookmarkEnd w:id="406"/>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407" w:name="_Toc83469446"/>
            <w:bookmarkStart w:id="408" w:name="_Toc83471571"/>
            <w:r w:rsidRPr="003F04E6">
              <w:rPr>
                <w:b w:val="0"/>
                <w:bCs/>
                <w:lang w:val="en-US"/>
              </w:rPr>
              <w:t>21</w:t>
            </w:r>
            <w:bookmarkEnd w:id="407"/>
            <w:bookmarkEnd w:id="408"/>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409" w:name="_Toc83469447"/>
            <w:bookmarkStart w:id="410" w:name="_Toc83471572"/>
            <w:r w:rsidRPr="003F04E6">
              <w:rPr>
                <w:b w:val="0"/>
                <w:lang w:val="en-US"/>
              </w:rPr>
              <w:t>pCT001</w:t>
            </w:r>
            <w:bookmarkEnd w:id="409"/>
            <w:bookmarkEnd w:id="410"/>
          </w:p>
        </w:tc>
        <w:tc>
          <w:tcPr>
            <w:tcW w:w="2477" w:type="dxa"/>
            <w:shd w:val="clear" w:color="auto" w:fill="C0C0C0"/>
          </w:tcPr>
          <w:p w:rsidR="000F5FDA" w:rsidRPr="003F04E6" w:rsidRDefault="000F5FDA" w:rsidP="003F04E6">
            <w:pPr>
              <w:pStyle w:val="Heading3"/>
              <w:numPr>
                <w:ilvl w:val="0"/>
                <w:numId w:val="0"/>
              </w:numPr>
              <w:jc w:val="center"/>
              <w:rPr>
                <w:lang w:val="en-US"/>
              </w:rPr>
            </w:pPr>
            <w:bookmarkStart w:id="411" w:name="_Toc83469448"/>
            <w:bookmarkStart w:id="412" w:name="_Toc83471573"/>
            <w:r w:rsidRPr="003F04E6">
              <w:rPr>
                <w:b w:val="0"/>
                <w:lang w:val="en-US"/>
              </w:rPr>
              <w:t>nCT (1.00)</w:t>
            </w:r>
            <w:bookmarkEnd w:id="411"/>
            <w:bookmarkEnd w:id="412"/>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413" w:name="_Toc83469449"/>
            <w:bookmarkStart w:id="414" w:name="_Toc83471574"/>
            <w:r w:rsidRPr="003F04E6">
              <w:rPr>
                <w:b w:val="0"/>
                <w:lang w:val="en-US"/>
              </w:rPr>
              <w:t>Salah</w:t>
            </w:r>
            <w:bookmarkEnd w:id="413"/>
            <w:bookmarkEnd w:id="414"/>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415" w:name="_Toc83469450"/>
            <w:bookmarkStart w:id="416" w:name="_Toc83471575"/>
            <w:r w:rsidRPr="003F04E6">
              <w:rPr>
                <w:b w:val="0"/>
                <w:bCs/>
                <w:lang w:val="en-US"/>
              </w:rPr>
              <w:t>22</w:t>
            </w:r>
            <w:bookmarkEnd w:id="415"/>
            <w:bookmarkEnd w:id="416"/>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417" w:name="_Toc83469451"/>
            <w:bookmarkStart w:id="418" w:name="_Toc83471576"/>
            <w:r w:rsidRPr="003F04E6">
              <w:rPr>
                <w:b w:val="0"/>
                <w:lang w:val="en-US"/>
              </w:rPr>
              <w:t>pCT002</w:t>
            </w:r>
            <w:bookmarkEnd w:id="417"/>
            <w:bookmarkEnd w:id="418"/>
          </w:p>
        </w:tc>
        <w:tc>
          <w:tcPr>
            <w:tcW w:w="2477" w:type="dxa"/>
            <w:shd w:val="clear" w:color="auto" w:fill="auto"/>
          </w:tcPr>
          <w:p w:rsidR="000F5FDA" w:rsidRPr="003F04E6" w:rsidRDefault="000F5FDA" w:rsidP="003F04E6">
            <w:pPr>
              <w:pStyle w:val="Heading3"/>
              <w:numPr>
                <w:ilvl w:val="0"/>
                <w:numId w:val="0"/>
              </w:numPr>
              <w:jc w:val="center"/>
              <w:rPr>
                <w:lang w:val="en-US"/>
              </w:rPr>
            </w:pPr>
            <w:bookmarkStart w:id="419" w:name="_Toc83469452"/>
            <w:bookmarkStart w:id="420" w:name="_Toc83471577"/>
            <w:r w:rsidRPr="003F04E6">
              <w:rPr>
                <w:b w:val="0"/>
                <w:lang w:val="en-US"/>
              </w:rPr>
              <w:t>nCT (1.00)</w:t>
            </w:r>
            <w:bookmarkEnd w:id="419"/>
            <w:bookmarkEnd w:id="420"/>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421" w:name="_Toc83469453"/>
            <w:bookmarkStart w:id="422" w:name="_Toc83471578"/>
            <w:r w:rsidRPr="003F04E6">
              <w:rPr>
                <w:b w:val="0"/>
                <w:lang w:val="en-US"/>
              </w:rPr>
              <w:t>Salah</w:t>
            </w:r>
            <w:bookmarkEnd w:id="421"/>
            <w:bookmarkEnd w:id="422"/>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423" w:name="_Toc83469454"/>
            <w:bookmarkStart w:id="424" w:name="_Toc83471579"/>
            <w:r w:rsidRPr="003F04E6">
              <w:rPr>
                <w:b w:val="0"/>
                <w:bCs/>
                <w:lang w:val="en-US"/>
              </w:rPr>
              <w:t>23</w:t>
            </w:r>
            <w:bookmarkEnd w:id="423"/>
            <w:bookmarkEnd w:id="424"/>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425" w:name="_Toc83469455"/>
            <w:bookmarkStart w:id="426" w:name="_Toc83471580"/>
            <w:r w:rsidRPr="003F04E6">
              <w:rPr>
                <w:b w:val="0"/>
                <w:lang w:val="en-US"/>
              </w:rPr>
              <w:t>pCT003</w:t>
            </w:r>
            <w:bookmarkEnd w:id="425"/>
            <w:bookmarkEnd w:id="426"/>
          </w:p>
        </w:tc>
        <w:tc>
          <w:tcPr>
            <w:tcW w:w="2477" w:type="dxa"/>
            <w:shd w:val="clear" w:color="auto" w:fill="C0C0C0"/>
          </w:tcPr>
          <w:p w:rsidR="000F5FDA" w:rsidRPr="003F04E6" w:rsidRDefault="000F5FDA" w:rsidP="003F04E6">
            <w:pPr>
              <w:pStyle w:val="Heading3"/>
              <w:numPr>
                <w:ilvl w:val="0"/>
                <w:numId w:val="0"/>
              </w:numPr>
              <w:jc w:val="center"/>
              <w:rPr>
                <w:lang w:val="en-US"/>
              </w:rPr>
            </w:pPr>
            <w:bookmarkStart w:id="427" w:name="_Toc83469456"/>
            <w:bookmarkStart w:id="428" w:name="_Toc83471581"/>
            <w:r w:rsidRPr="003F04E6">
              <w:rPr>
                <w:b w:val="0"/>
                <w:lang w:val="en-US"/>
              </w:rPr>
              <w:t>nCT (1.00)</w:t>
            </w:r>
            <w:bookmarkEnd w:id="427"/>
            <w:bookmarkEnd w:id="428"/>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429" w:name="_Toc83469457"/>
            <w:bookmarkStart w:id="430" w:name="_Toc83471582"/>
            <w:r w:rsidRPr="003F04E6">
              <w:rPr>
                <w:b w:val="0"/>
                <w:lang w:val="en-US"/>
              </w:rPr>
              <w:t>Salah</w:t>
            </w:r>
            <w:bookmarkEnd w:id="429"/>
            <w:bookmarkEnd w:id="430"/>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431" w:name="_Toc83469458"/>
            <w:bookmarkStart w:id="432" w:name="_Toc83471583"/>
            <w:r w:rsidRPr="003F04E6">
              <w:rPr>
                <w:b w:val="0"/>
                <w:bCs/>
                <w:lang w:val="en-US"/>
              </w:rPr>
              <w:t>24</w:t>
            </w:r>
            <w:bookmarkEnd w:id="431"/>
            <w:bookmarkEnd w:id="432"/>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433" w:name="_Toc83469459"/>
            <w:bookmarkStart w:id="434" w:name="_Toc83471584"/>
            <w:r w:rsidRPr="003F04E6">
              <w:rPr>
                <w:b w:val="0"/>
                <w:lang w:val="en-US"/>
              </w:rPr>
              <w:t>pCT004</w:t>
            </w:r>
            <w:bookmarkEnd w:id="433"/>
            <w:bookmarkEnd w:id="434"/>
          </w:p>
        </w:tc>
        <w:tc>
          <w:tcPr>
            <w:tcW w:w="2477" w:type="dxa"/>
            <w:shd w:val="clear" w:color="auto" w:fill="auto"/>
          </w:tcPr>
          <w:p w:rsidR="000F5FDA" w:rsidRPr="003F04E6" w:rsidRDefault="000F5FDA" w:rsidP="003F04E6">
            <w:pPr>
              <w:pStyle w:val="Heading3"/>
              <w:numPr>
                <w:ilvl w:val="0"/>
                <w:numId w:val="0"/>
              </w:numPr>
              <w:jc w:val="center"/>
              <w:rPr>
                <w:lang w:val="en-US"/>
              </w:rPr>
            </w:pPr>
            <w:bookmarkStart w:id="435" w:name="_Toc83469460"/>
            <w:bookmarkStart w:id="436" w:name="_Toc83471585"/>
            <w:r w:rsidRPr="003F04E6">
              <w:rPr>
                <w:b w:val="0"/>
                <w:lang w:val="en-US"/>
              </w:rPr>
              <w:t>nCT (1.00)</w:t>
            </w:r>
            <w:bookmarkEnd w:id="435"/>
            <w:bookmarkEnd w:id="436"/>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437" w:name="_Toc83469461"/>
            <w:bookmarkStart w:id="438" w:name="_Toc83471586"/>
            <w:r w:rsidRPr="003F04E6">
              <w:rPr>
                <w:b w:val="0"/>
                <w:lang w:val="en-US"/>
              </w:rPr>
              <w:t>Salah</w:t>
            </w:r>
            <w:bookmarkEnd w:id="437"/>
            <w:bookmarkEnd w:id="438"/>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439" w:name="_Toc83469462"/>
            <w:bookmarkStart w:id="440" w:name="_Toc83471587"/>
            <w:r w:rsidRPr="003F04E6">
              <w:rPr>
                <w:b w:val="0"/>
                <w:bCs/>
                <w:lang w:val="en-US"/>
              </w:rPr>
              <w:t>25</w:t>
            </w:r>
            <w:bookmarkEnd w:id="439"/>
            <w:bookmarkEnd w:id="440"/>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441" w:name="_Toc83469463"/>
            <w:bookmarkStart w:id="442" w:name="_Toc83471588"/>
            <w:r w:rsidRPr="003F04E6">
              <w:rPr>
                <w:b w:val="0"/>
                <w:lang w:val="en-US"/>
              </w:rPr>
              <w:t>pCT005</w:t>
            </w:r>
            <w:bookmarkEnd w:id="441"/>
            <w:bookmarkEnd w:id="442"/>
          </w:p>
        </w:tc>
        <w:tc>
          <w:tcPr>
            <w:tcW w:w="2477" w:type="dxa"/>
            <w:shd w:val="clear" w:color="auto" w:fill="C0C0C0"/>
          </w:tcPr>
          <w:p w:rsidR="000F5FDA" w:rsidRPr="003F04E6" w:rsidRDefault="000F5FDA" w:rsidP="003F04E6">
            <w:pPr>
              <w:pStyle w:val="Heading3"/>
              <w:numPr>
                <w:ilvl w:val="0"/>
                <w:numId w:val="0"/>
              </w:numPr>
              <w:jc w:val="center"/>
              <w:rPr>
                <w:lang w:val="en-US"/>
              </w:rPr>
            </w:pPr>
            <w:bookmarkStart w:id="443" w:name="_Toc83469464"/>
            <w:bookmarkStart w:id="444" w:name="_Toc83471589"/>
            <w:r w:rsidRPr="003F04E6">
              <w:rPr>
                <w:b w:val="0"/>
                <w:lang w:val="en-US"/>
              </w:rPr>
              <w:t>nCT (1.00)</w:t>
            </w:r>
            <w:bookmarkEnd w:id="443"/>
            <w:bookmarkEnd w:id="444"/>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445" w:name="_Toc83469465"/>
            <w:bookmarkStart w:id="446" w:name="_Toc83471590"/>
            <w:r w:rsidRPr="003F04E6">
              <w:rPr>
                <w:b w:val="0"/>
                <w:lang w:val="en-US"/>
              </w:rPr>
              <w:t>Salah</w:t>
            </w:r>
            <w:bookmarkEnd w:id="445"/>
            <w:bookmarkEnd w:id="446"/>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447" w:name="_Toc83469466"/>
            <w:bookmarkStart w:id="448" w:name="_Toc83471591"/>
            <w:r w:rsidRPr="003F04E6">
              <w:rPr>
                <w:b w:val="0"/>
                <w:bCs/>
                <w:lang w:val="en-US"/>
              </w:rPr>
              <w:t>26</w:t>
            </w:r>
            <w:bookmarkEnd w:id="447"/>
            <w:bookmarkEnd w:id="448"/>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449" w:name="_Toc83469467"/>
            <w:bookmarkStart w:id="450" w:name="_Toc83471592"/>
            <w:r w:rsidRPr="003F04E6">
              <w:rPr>
                <w:b w:val="0"/>
                <w:lang w:val="en-US"/>
              </w:rPr>
              <w:t>pCT006</w:t>
            </w:r>
            <w:bookmarkEnd w:id="449"/>
            <w:bookmarkEnd w:id="450"/>
          </w:p>
        </w:tc>
        <w:tc>
          <w:tcPr>
            <w:tcW w:w="2477" w:type="dxa"/>
            <w:shd w:val="clear" w:color="auto" w:fill="auto"/>
          </w:tcPr>
          <w:p w:rsidR="000F5FDA" w:rsidRPr="003F04E6" w:rsidRDefault="000F5FDA" w:rsidP="003F04E6">
            <w:pPr>
              <w:pStyle w:val="Heading3"/>
              <w:numPr>
                <w:ilvl w:val="0"/>
                <w:numId w:val="0"/>
              </w:numPr>
              <w:jc w:val="center"/>
              <w:rPr>
                <w:lang w:val="en-US"/>
              </w:rPr>
            </w:pPr>
            <w:bookmarkStart w:id="451" w:name="_Toc83469468"/>
            <w:bookmarkStart w:id="452" w:name="_Toc83471593"/>
            <w:r w:rsidRPr="003F04E6">
              <w:rPr>
                <w:b w:val="0"/>
                <w:lang w:val="en-US"/>
              </w:rPr>
              <w:t>nCT (1.00)</w:t>
            </w:r>
            <w:bookmarkEnd w:id="451"/>
            <w:bookmarkEnd w:id="452"/>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453" w:name="_Toc83469469"/>
            <w:bookmarkStart w:id="454" w:name="_Toc83471594"/>
            <w:r w:rsidRPr="003F04E6">
              <w:rPr>
                <w:b w:val="0"/>
                <w:lang w:val="en-US"/>
              </w:rPr>
              <w:t>Salah</w:t>
            </w:r>
            <w:bookmarkEnd w:id="453"/>
            <w:bookmarkEnd w:id="454"/>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455" w:name="_Toc83469470"/>
            <w:bookmarkStart w:id="456" w:name="_Toc83471595"/>
            <w:r w:rsidRPr="003F04E6">
              <w:rPr>
                <w:b w:val="0"/>
                <w:bCs/>
                <w:lang w:val="en-US"/>
              </w:rPr>
              <w:t>27</w:t>
            </w:r>
            <w:bookmarkEnd w:id="455"/>
            <w:bookmarkEnd w:id="456"/>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457" w:name="_Toc83469471"/>
            <w:bookmarkStart w:id="458" w:name="_Toc83471596"/>
            <w:r w:rsidRPr="003F04E6">
              <w:rPr>
                <w:b w:val="0"/>
                <w:lang w:val="en-US"/>
              </w:rPr>
              <w:t>pCT007</w:t>
            </w:r>
            <w:bookmarkEnd w:id="457"/>
            <w:bookmarkEnd w:id="458"/>
          </w:p>
        </w:tc>
        <w:tc>
          <w:tcPr>
            <w:tcW w:w="2477" w:type="dxa"/>
            <w:shd w:val="clear" w:color="auto" w:fill="C0C0C0"/>
          </w:tcPr>
          <w:p w:rsidR="000F5FDA" w:rsidRPr="003F04E6" w:rsidRDefault="000F5FDA" w:rsidP="003F04E6">
            <w:pPr>
              <w:pStyle w:val="Heading3"/>
              <w:numPr>
                <w:ilvl w:val="0"/>
                <w:numId w:val="0"/>
              </w:numPr>
              <w:jc w:val="center"/>
              <w:rPr>
                <w:lang w:val="en-US"/>
              </w:rPr>
            </w:pPr>
            <w:bookmarkStart w:id="459" w:name="_Toc83469472"/>
            <w:bookmarkStart w:id="460" w:name="_Toc83471597"/>
            <w:r w:rsidRPr="003F04E6">
              <w:rPr>
                <w:b w:val="0"/>
                <w:lang w:val="en-US"/>
              </w:rPr>
              <w:t>pCT (1.00)</w:t>
            </w:r>
            <w:bookmarkEnd w:id="459"/>
            <w:bookmarkEnd w:id="460"/>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461" w:name="_Toc83469473"/>
            <w:bookmarkStart w:id="462" w:name="_Toc83471598"/>
            <w:r w:rsidRPr="003F04E6">
              <w:rPr>
                <w:b w:val="0"/>
                <w:lang w:val="en-US"/>
              </w:rPr>
              <w:t>Salah</w:t>
            </w:r>
            <w:bookmarkEnd w:id="461"/>
            <w:bookmarkEnd w:id="462"/>
          </w:p>
        </w:tc>
      </w:tr>
      <w:tr w:rsidR="001979EA" w:rsidRPr="003F04E6" w:rsidTr="003F04E6">
        <w:tc>
          <w:tcPr>
            <w:tcW w:w="1861" w:type="dxa"/>
            <w:tcBorders>
              <w:left w:val="single" w:sz="8" w:space="0" w:color="auto"/>
            </w:tcBorders>
            <w:shd w:val="clear" w:color="auto" w:fill="auto"/>
          </w:tcPr>
          <w:p w:rsidR="000F5FDA" w:rsidRPr="003F04E6" w:rsidRDefault="000F5FDA" w:rsidP="003F04E6">
            <w:pPr>
              <w:pStyle w:val="Heading3"/>
              <w:numPr>
                <w:ilvl w:val="0"/>
                <w:numId w:val="0"/>
              </w:numPr>
              <w:jc w:val="center"/>
              <w:rPr>
                <w:b w:val="0"/>
                <w:bCs/>
                <w:lang w:val="en-US"/>
              </w:rPr>
            </w:pPr>
            <w:bookmarkStart w:id="463" w:name="_Toc83469474"/>
            <w:bookmarkStart w:id="464" w:name="_Toc83471599"/>
            <w:r w:rsidRPr="003F04E6">
              <w:rPr>
                <w:b w:val="0"/>
                <w:bCs/>
                <w:lang w:val="en-US"/>
              </w:rPr>
              <w:t>28</w:t>
            </w:r>
            <w:bookmarkEnd w:id="463"/>
            <w:bookmarkEnd w:id="464"/>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465" w:name="_Toc83469475"/>
            <w:bookmarkStart w:id="466" w:name="_Toc83471600"/>
            <w:r w:rsidRPr="003F04E6">
              <w:rPr>
                <w:b w:val="0"/>
                <w:lang w:val="en-US"/>
              </w:rPr>
              <w:t>pCT008</w:t>
            </w:r>
            <w:bookmarkEnd w:id="465"/>
            <w:bookmarkEnd w:id="466"/>
          </w:p>
        </w:tc>
        <w:tc>
          <w:tcPr>
            <w:tcW w:w="2477" w:type="dxa"/>
            <w:shd w:val="clear" w:color="auto" w:fill="auto"/>
          </w:tcPr>
          <w:p w:rsidR="000F5FDA" w:rsidRPr="003F04E6" w:rsidRDefault="000F5FDA" w:rsidP="003F04E6">
            <w:pPr>
              <w:pStyle w:val="Heading3"/>
              <w:numPr>
                <w:ilvl w:val="0"/>
                <w:numId w:val="0"/>
              </w:numPr>
              <w:jc w:val="center"/>
              <w:rPr>
                <w:lang w:val="en-US"/>
              </w:rPr>
            </w:pPr>
            <w:bookmarkStart w:id="467" w:name="_Toc83469476"/>
            <w:bookmarkStart w:id="468" w:name="_Toc83471601"/>
            <w:r w:rsidRPr="003F04E6">
              <w:rPr>
                <w:b w:val="0"/>
                <w:lang w:val="en-US"/>
              </w:rPr>
              <w:t>nCT (1.00)</w:t>
            </w:r>
            <w:bookmarkEnd w:id="467"/>
            <w:bookmarkEnd w:id="468"/>
          </w:p>
        </w:tc>
        <w:tc>
          <w:tcPr>
            <w:tcW w:w="1329" w:type="dxa"/>
            <w:tcBorders>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469" w:name="_Toc83469477"/>
            <w:bookmarkStart w:id="470" w:name="_Toc83471602"/>
            <w:r w:rsidRPr="003F04E6">
              <w:rPr>
                <w:b w:val="0"/>
                <w:lang w:val="en-US"/>
              </w:rPr>
              <w:t>Salah</w:t>
            </w:r>
            <w:bookmarkEnd w:id="469"/>
            <w:bookmarkEnd w:id="470"/>
          </w:p>
        </w:tc>
      </w:tr>
      <w:tr w:rsidR="001979EA" w:rsidRPr="003F04E6" w:rsidTr="003F04E6">
        <w:tc>
          <w:tcPr>
            <w:tcW w:w="1861" w:type="dxa"/>
            <w:tcBorders>
              <w:left w:val="single" w:sz="8" w:space="0" w:color="auto"/>
            </w:tcBorders>
            <w:shd w:val="clear" w:color="auto" w:fill="C0C0C0"/>
          </w:tcPr>
          <w:p w:rsidR="000F5FDA" w:rsidRPr="003F04E6" w:rsidRDefault="000F5FDA" w:rsidP="003F04E6">
            <w:pPr>
              <w:pStyle w:val="Heading3"/>
              <w:numPr>
                <w:ilvl w:val="0"/>
                <w:numId w:val="0"/>
              </w:numPr>
              <w:jc w:val="center"/>
              <w:rPr>
                <w:b w:val="0"/>
                <w:bCs/>
                <w:lang w:val="en-US"/>
              </w:rPr>
            </w:pPr>
            <w:bookmarkStart w:id="471" w:name="_Toc83469478"/>
            <w:bookmarkStart w:id="472" w:name="_Toc83471603"/>
            <w:r w:rsidRPr="003F04E6">
              <w:rPr>
                <w:b w:val="0"/>
                <w:bCs/>
                <w:lang w:val="en-US"/>
              </w:rPr>
              <w:t>29</w:t>
            </w:r>
            <w:bookmarkEnd w:id="471"/>
            <w:bookmarkEnd w:id="472"/>
          </w:p>
        </w:tc>
        <w:tc>
          <w:tcPr>
            <w:tcW w:w="1766" w:type="dxa"/>
            <w:tcBorders>
              <w:left w:val="nil"/>
              <w:right w:val="nil"/>
            </w:tcBorders>
            <w:shd w:val="clear" w:color="auto" w:fill="C0C0C0"/>
          </w:tcPr>
          <w:p w:rsidR="000F5FDA" w:rsidRPr="003F04E6" w:rsidRDefault="000F5FDA" w:rsidP="003F04E6">
            <w:pPr>
              <w:pStyle w:val="Heading3"/>
              <w:numPr>
                <w:ilvl w:val="0"/>
                <w:numId w:val="0"/>
              </w:numPr>
              <w:jc w:val="center"/>
              <w:rPr>
                <w:b w:val="0"/>
                <w:lang w:val="en-US"/>
              </w:rPr>
            </w:pPr>
            <w:bookmarkStart w:id="473" w:name="_Toc83469479"/>
            <w:bookmarkStart w:id="474" w:name="_Toc83471604"/>
            <w:r w:rsidRPr="003F04E6">
              <w:rPr>
                <w:b w:val="0"/>
                <w:lang w:val="en-US"/>
              </w:rPr>
              <w:t>pCT009</w:t>
            </w:r>
            <w:bookmarkEnd w:id="473"/>
            <w:bookmarkEnd w:id="474"/>
          </w:p>
        </w:tc>
        <w:tc>
          <w:tcPr>
            <w:tcW w:w="2477" w:type="dxa"/>
            <w:shd w:val="clear" w:color="auto" w:fill="C0C0C0"/>
          </w:tcPr>
          <w:p w:rsidR="000F5FDA" w:rsidRPr="003F04E6" w:rsidRDefault="000F5FDA" w:rsidP="003F04E6">
            <w:pPr>
              <w:pStyle w:val="Heading3"/>
              <w:numPr>
                <w:ilvl w:val="0"/>
                <w:numId w:val="0"/>
              </w:numPr>
              <w:jc w:val="center"/>
              <w:rPr>
                <w:lang w:val="en-US"/>
              </w:rPr>
            </w:pPr>
            <w:bookmarkStart w:id="475" w:name="_Toc83469480"/>
            <w:bookmarkStart w:id="476" w:name="_Toc83471605"/>
            <w:r w:rsidRPr="003F04E6">
              <w:rPr>
                <w:b w:val="0"/>
                <w:lang w:val="en-US"/>
              </w:rPr>
              <w:t>nCT (1.00)</w:t>
            </w:r>
            <w:bookmarkEnd w:id="475"/>
            <w:bookmarkEnd w:id="476"/>
          </w:p>
        </w:tc>
        <w:tc>
          <w:tcPr>
            <w:tcW w:w="1329" w:type="dxa"/>
            <w:tcBorders>
              <w:left w:val="nil"/>
              <w:right w:val="single" w:sz="8" w:space="0" w:color="auto"/>
            </w:tcBorders>
            <w:shd w:val="clear" w:color="auto" w:fill="C0C0C0"/>
          </w:tcPr>
          <w:p w:rsidR="000F5FDA" w:rsidRPr="003F04E6" w:rsidRDefault="000F5FDA" w:rsidP="003F04E6">
            <w:pPr>
              <w:pStyle w:val="Heading3"/>
              <w:numPr>
                <w:ilvl w:val="0"/>
                <w:numId w:val="0"/>
              </w:numPr>
              <w:jc w:val="center"/>
              <w:rPr>
                <w:b w:val="0"/>
                <w:lang w:val="en-US"/>
              </w:rPr>
            </w:pPr>
            <w:bookmarkStart w:id="477" w:name="_Toc83469481"/>
            <w:bookmarkStart w:id="478" w:name="_Toc83471606"/>
            <w:r w:rsidRPr="003F04E6">
              <w:rPr>
                <w:b w:val="0"/>
                <w:lang w:val="en-US"/>
              </w:rPr>
              <w:t>Salah</w:t>
            </w:r>
            <w:bookmarkEnd w:id="477"/>
            <w:bookmarkEnd w:id="478"/>
          </w:p>
        </w:tc>
      </w:tr>
      <w:tr w:rsidR="001979EA" w:rsidRPr="003F04E6" w:rsidTr="003F04E6">
        <w:tc>
          <w:tcPr>
            <w:tcW w:w="1861" w:type="dxa"/>
            <w:tcBorders>
              <w:left w:val="single" w:sz="8" w:space="0" w:color="auto"/>
              <w:bottom w:val="single" w:sz="8" w:space="0" w:color="000000"/>
            </w:tcBorders>
            <w:shd w:val="clear" w:color="auto" w:fill="auto"/>
          </w:tcPr>
          <w:p w:rsidR="000F5FDA" w:rsidRPr="003F04E6" w:rsidRDefault="000F5FDA" w:rsidP="003F04E6">
            <w:pPr>
              <w:pStyle w:val="Heading3"/>
              <w:numPr>
                <w:ilvl w:val="0"/>
                <w:numId w:val="0"/>
              </w:numPr>
              <w:jc w:val="center"/>
              <w:rPr>
                <w:b w:val="0"/>
                <w:bCs/>
                <w:lang w:val="en-US"/>
              </w:rPr>
            </w:pPr>
            <w:bookmarkStart w:id="479" w:name="_Toc83469482"/>
            <w:bookmarkStart w:id="480" w:name="_Toc83471607"/>
            <w:r w:rsidRPr="003F04E6">
              <w:rPr>
                <w:b w:val="0"/>
                <w:bCs/>
                <w:lang w:val="en-US"/>
              </w:rPr>
              <w:t>30</w:t>
            </w:r>
            <w:bookmarkEnd w:id="479"/>
            <w:bookmarkEnd w:id="480"/>
          </w:p>
        </w:tc>
        <w:tc>
          <w:tcPr>
            <w:tcW w:w="1766" w:type="dxa"/>
            <w:shd w:val="clear" w:color="auto" w:fill="auto"/>
          </w:tcPr>
          <w:p w:rsidR="000F5FDA" w:rsidRPr="003F04E6" w:rsidRDefault="000F5FDA" w:rsidP="003F04E6">
            <w:pPr>
              <w:pStyle w:val="Heading3"/>
              <w:numPr>
                <w:ilvl w:val="0"/>
                <w:numId w:val="0"/>
              </w:numPr>
              <w:jc w:val="center"/>
              <w:rPr>
                <w:b w:val="0"/>
                <w:lang w:val="en-US"/>
              </w:rPr>
            </w:pPr>
            <w:bookmarkStart w:id="481" w:name="_Toc83469483"/>
            <w:bookmarkStart w:id="482" w:name="_Toc83471608"/>
            <w:r w:rsidRPr="003F04E6">
              <w:rPr>
                <w:b w:val="0"/>
                <w:lang w:val="en-US"/>
              </w:rPr>
              <w:t>pCT010</w:t>
            </w:r>
            <w:bookmarkEnd w:id="481"/>
            <w:bookmarkEnd w:id="482"/>
          </w:p>
        </w:tc>
        <w:tc>
          <w:tcPr>
            <w:tcW w:w="2477" w:type="dxa"/>
            <w:shd w:val="clear" w:color="auto" w:fill="auto"/>
          </w:tcPr>
          <w:p w:rsidR="000F5FDA" w:rsidRPr="003F04E6" w:rsidRDefault="000F5FDA" w:rsidP="003F04E6">
            <w:pPr>
              <w:pStyle w:val="Heading3"/>
              <w:numPr>
                <w:ilvl w:val="0"/>
                <w:numId w:val="0"/>
              </w:numPr>
              <w:jc w:val="center"/>
              <w:rPr>
                <w:lang w:val="en-US"/>
              </w:rPr>
            </w:pPr>
            <w:bookmarkStart w:id="483" w:name="_Toc83469484"/>
            <w:bookmarkStart w:id="484" w:name="_Toc83471609"/>
            <w:r w:rsidRPr="003F04E6">
              <w:rPr>
                <w:b w:val="0"/>
                <w:lang w:val="en-US"/>
              </w:rPr>
              <w:t>nCT (1.00)</w:t>
            </w:r>
            <w:bookmarkEnd w:id="483"/>
            <w:bookmarkEnd w:id="484"/>
          </w:p>
        </w:tc>
        <w:tc>
          <w:tcPr>
            <w:tcW w:w="1329" w:type="dxa"/>
            <w:tcBorders>
              <w:bottom w:val="single" w:sz="8" w:space="0" w:color="000000"/>
              <w:right w:val="single" w:sz="8" w:space="0" w:color="auto"/>
            </w:tcBorders>
            <w:shd w:val="clear" w:color="auto" w:fill="auto"/>
          </w:tcPr>
          <w:p w:rsidR="000F5FDA" w:rsidRPr="003F04E6" w:rsidRDefault="000F5FDA" w:rsidP="003F04E6">
            <w:pPr>
              <w:pStyle w:val="Heading3"/>
              <w:numPr>
                <w:ilvl w:val="0"/>
                <w:numId w:val="0"/>
              </w:numPr>
              <w:jc w:val="center"/>
              <w:rPr>
                <w:b w:val="0"/>
                <w:lang w:val="en-US"/>
              </w:rPr>
            </w:pPr>
            <w:bookmarkStart w:id="485" w:name="_Toc83469485"/>
            <w:bookmarkStart w:id="486" w:name="_Toc83471610"/>
            <w:r w:rsidRPr="003F04E6">
              <w:rPr>
                <w:b w:val="0"/>
                <w:lang w:val="en-US"/>
              </w:rPr>
              <w:t>Salah</w:t>
            </w:r>
            <w:bookmarkEnd w:id="485"/>
            <w:bookmarkEnd w:id="486"/>
          </w:p>
        </w:tc>
      </w:tr>
    </w:tbl>
    <w:p w:rsidR="000F5FDA" w:rsidRPr="00AE3080" w:rsidRDefault="000F5FDA" w:rsidP="000F5FDA">
      <w:pPr>
        <w:pStyle w:val="Caption"/>
        <w:rPr>
          <w:lang w:val="en-US"/>
        </w:rPr>
      </w:pPr>
    </w:p>
    <w:p w:rsidR="000F5FDA" w:rsidRDefault="000F5FDA" w:rsidP="000F5FDA">
      <w:pPr>
        <w:pStyle w:val="TEUnsoed-TextBodyspasi2"/>
        <w:ind w:firstLine="720"/>
        <w:rPr>
          <w:lang w:val="en-US"/>
        </w:rPr>
      </w:pPr>
      <w:r>
        <w:rPr>
          <w:lang w:val="en-US"/>
        </w:rPr>
        <w:t xml:space="preserve">Berdasarkan tabel hasil pengujian di atas dapat diketahui bahwa pada pengujian menggunakan </w:t>
      </w:r>
      <w:r w:rsidRPr="000F5FDA">
        <w:rPr>
          <w:i/>
          <w:lang w:val="en-US"/>
        </w:rPr>
        <w:t>dataset original</w:t>
      </w:r>
      <w:r>
        <w:rPr>
          <w:lang w:val="en-US"/>
        </w:rPr>
        <w:t xml:space="preserve"> sebagian besar nilai pengujiannya bernilai salah dengan tingkat probabilitas 100%. Meskipun ada beberapa yang bernilai benar.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722190">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0F5FDA" w:rsidRPr="00FE498C" w:rsidRDefault="00FE498C" w:rsidP="00CE6950">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10</m:t>
              </m:r>
            </m:num>
            <m:den>
              <m:r>
                <w:rPr>
                  <w:rFonts w:ascii="Cambria Math" w:hAnsi="Cambria Math"/>
                  <w:lang w:val="en-US"/>
                </w:rPr>
                <m:t>30</m:t>
              </m:r>
            </m:den>
          </m:f>
          <m:r>
            <w:rPr>
              <w:rFonts w:ascii="Cambria Math" w:hAnsi="Cambria Math"/>
              <w:lang w:val="en-US"/>
            </w:rPr>
            <m:t xml:space="preserve"> x 100%</m:t>
          </m:r>
        </m:oMath>
      </m:oMathPara>
    </w:p>
    <w:p w:rsidR="000F5FDA" w:rsidRPr="00FE498C" w:rsidRDefault="00FE498C" w:rsidP="00CE6950">
      <w:pPr>
        <w:pStyle w:val="TEUnsoed-TextBodyspasi2"/>
        <w:ind w:firstLine="0"/>
        <w:jc w:val="center"/>
        <w:rPr>
          <w:lang w:val="en-US"/>
        </w:rPr>
      </w:pPr>
      <m:oMathPara>
        <m:oMath>
          <m:r>
            <w:rPr>
              <w:rFonts w:ascii="Cambria Math" w:hAnsi="Cambria Math"/>
              <w:lang w:val="en-US"/>
            </w:rPr>
            <m:t>% Akurasi= 33%</m:t>
          </m:r>
        </m:oMath>
      </m:oMathPara>
    </w:p>
    <w:p w:rsidR="000F5FDA" w:rsidRDefault="000F5FDA" w:rsidP="000F5FDA">
      <w:pPr>
        <w:pStyle w:val="TEUnsoed-TextBodyspasi2"/>
        <w:ind w:firstLine="0"/>
        <w:rPr>
          <w:lang w:val="en-US"/>
        </w:rPr>
      </w:pPr>
      <w:r>
        <w:rPr>
          <w:lang w:val="en-US"/>
        </w:rPr>
        <w:tab/>
        <w:t xml:space="preserve">Dari hasil perhitungan tersebut dapat disimpulkan bahwa hasil pengujian dengan menggunakan citra </w:t>
      </w:r>
      <w:r w:rsidRPr="000F5FDA">
        <w:rPr>
          <w:i/>
          <w:lang w:val="en-US"/>
        </w:rPr>
        <w:t>original</w:t>
      </w:r>
      <w:r>
        <w:rPr>
          <w:lang w:val="en-US"/>
        </w:rPr>
        <w:t xml:space="preserve"> tidak akurat untuk melakukan deteksi citra </w:t>
      </w:r>
      <w:r w:rsidRPr="000F5FDA">
        <w:rPr>
          <w:i/>
          <w:lang w:val="en-US"/>
        </w:rPr>
        <w:t>CT Scan</w:t>
      </w:r>
      <w:r>
        <w:rPr>
          <w:lang w:val="en-US"/>
        </w:rPr>
        <w:t xml:space="preserve"> dada untuk </w:t>
      </w:r>
      <w:r w:rsidRPr="000F5FDA">
        <w:rPr>
          <w:i/>
          <w:lang w:val="en-US"/>
        </w:rPr>
        <w:t>Covid-19</w:t>
      </w:r>
      <w:r>
        <w:rPr>
          <w:lang w:val="en-US"/>
        </w:rPr>
        <w:t>, yaitu dengan persentase akurasi hanya sebesar 33%.</w:t>
      </w:r>
    </w:p>
    <w:p w:rsidR="000F5FDA" w:rsidRPr="000F5FDA" w:rsidRDefault="000F5FDA" w:rsidP="000F5FDA">
      <w:pPr>
        <w:pStyle w:val="TEUnsoed-TextBodyspasi2"/>
        <w:rPr>
          <w:lang w:val="en-US"/>
        </w:rPr>
      </w:pPr>
    </w:p>
    <w:p w:rsidR="009D472E" w:rsidRDefault="009D472E" w:rsidP="009D472E">
      <w:pPr>
        <w:pStyle w:val="Heading3"/>
        <w:rPr>
          <w:lang w:val="en-US"/>
        </w:rPr>
      </w:pPr>
      <w:bookmarkStart w:id="487" w:name="_Toc83469486"/>
      <w:bookmarkStart w:id="488" w:name="_Toc83471611"/>
      <w:r>
        <w:rPr>
          <w:lang w:val="en-US"/>
        </w:rPr>
        <w:t xml:space="preserve">Pengujian pada </w:t>
      </w:r>
      <w:r w:rsidRPr="00AE3080">
        <w:rPr>
          <w:i/>
          <w:lang w:val="en-US"/>
        </w:rPr>
        <w:t>Google Colaboratory</w:t>
      </w:r>
      <w:r>
        <w:rPr>
          <w:lang w:val="en-US"/>
        </w:rPr>
        <w:t xml:space="preserve"> Menggunakan </w:t>
      </w:r>
      <w:r w:rsidRPr="00AE3080">
        <w:rPr>
          <w:i/>
          <w:lang w:val="en-US"/>
        </w:rPr>
        <w:t>Dataset Preprocessed Image</w:t>
      </w:r>
      <w:bookmarkEnd w:id="487"/>
      <w:bookmarkEnd w:id="488"/>
    </w:p>
    <w:p w:rsidR="00641704" w:rsidRDefault="00AE3080" w:rsidP="00641704">
      <w:pPr>
        <w:pStyle w:val="TEUnsoed-TextBodyspasi2"/>
        <w:rPr>
          <w:lang w:val="en-US"/>
        </w:rPr>
      </w:pPr>
      <w:r>
        <w:rPr>
          <w:lang w:val="en-US"/>
        </w:rPr>
        <w:t>Pada pengujian</w:t>
      </w:r>
      <w:r w:rsidR="002F0119">
        <w:rPr>
          <w:lang w:val="en-US"/>
        </w:rPr>
        <w:t xml:space="preserve"> </w:t>
      </w:r>
      <w:r w:rsidR="002F0119" w:rsidRPr="002F0119">
        <w:rPr>
          <w:i/>
          <w:lang w:val="en-US"/>
        </w:rPr>
        <w:t>lung parenchyma</w:t>
      </w:r>
      <w:r>
        <w:rPr>
          <w:lang w:val="en-US"/>
        </w:rPr>
        <w:t xml:space="preserve"> yang menggunakan d</w:t>
      </w:r>
      <w:r w:rsidR="000971E3">
        <w:rPr>
          <w:lang w:val="en-US"/>
        </w:rPr>
        <w:t>ataset</w:t>
      </w:r>
      <w:r>
        <w:rPr>
          <w:lang w:val="en-US"/>
        </w:rPr>
        <w:t xml:space="preserve"> </w:t>
      </w:r>
      <w:r w:rsidRPr="002F0119">
        <w:rPr>
          <w:i/>
          <w:lang w:val="en-US"/>
        </w:rPr>
        <w:t>preprocessed</w:t>
      </w:r>
      <w:r>
        <w:rPr>
          <w:lang w:val="en-US"/>
        </w:rPr>
        <w:t xml:space="preserve"> terdapat</w:t>
      </w:r>
      <w:r w:rsidR="000971E3">
        <w:rPr>
          <w:lang w:val="en-US"/>
        </w:rPr>
        <w:t xml:space="preserve"> 30 citra </w:t>
      </w:r>
      <w:r w:rsidR="000971E3" w:rsidRPr="000971E3">
        <w:rPr>
          <w:i/>
          <w:lang w:val="en-US"/>
        </w:rPr>
        <w:t>CT scan</w:t>
      </w:r>
      <w:r w:rsidR="000971E3">
        <w:rPr>
          <w:lang w:val="en-US"/>
        </w:rPr>
        <w:t xml:space="preserve"> dada yang terdiri dari 10 citra kelas NiCT, 10 citra kelas nCT dan 10 citra pCT. Hasil pengujian deteksi </w:t>
      </w:r>
      <w:r w:rsidR="000971E3" w:rsidRPr="000971E3">
        <w:rPr>
          <w:i/>
          <w:lang w:val="en-US"/>
        </w:rPr>
        <w:t xml:space="preserve">CT scan </w:t>
      </w:r>
      <w:r w:rsidR="000971E3">
        <w:rPr>
          <w:lang w:val="en-US"/>
        </w:rPr>
        <w:t xml:space="preserve">dada pada </w:t>
      </w:r>
      <w:r w:rsidR="000971E3" w:rsidRPr="000971E3">
        <w:rPr>
          <w:i/>
          <w:lang w:val="en-US"/>
        </w:rPr>
        <w:t>google colaboratory</w:t>
      </w:r>
      <w:r w:rsidR="000971E3">
        <w:rPr>
          <w:lang w:val="en-US"/>
        </w:rPr>
        <w:t xml:space="preserve"> ditampilkan pada </w:t>
      </w:r>
      <w:r w:rsidR="003F04E6">
        <w:rPr>
          <w:lang w:val="en-US"/>
        </w:rPr>
        <w:fldChar w:fldCharType="begin"/>
      </w:r>
      <w:r w:rsidR="003F04E6">
        <w:rPr>
          <w:lang w:val="en-US"/>
        </w:rPr>
        <w:instrText xml:space="preserve"> REF _Ref81340193 \h </w:instrText>
      </w:r>
      <w:r w:rsidR="003F04E6">
        <w:rPr>
          <w:lang w:val="en-US"/>
        </w:rPr>
      </w:r>
      <w:r w:rsidR="003F04E6">
        <w:rPr>
          <w:lang w:val="en-US"/>
        </w:rPr>
        <w:fldChar w:fldCharType="separate"/>
      </w:r>
      <w:r w:rsidR="003F04E6">
        <w:t>Tabel</w:t>
      </w:r>
      <w:r w:rsidR="003F04E6">
        <w:rPr>
          <w:lang w:val="en-US"/>
        </w:rPr>
        <w:t xml:space="preserve"> 4</w:t>
      </w:r>
      <w:r w:rsidR="003F04E6">
        <w:t>.</w:t>
      </w:r>
      <w:r w:rsidR="003F04E6">
        <w:rPr>
          <w:noProof/>
        </w:rPr>
        <w:t>2</w:t>
      </w:r>
      <w:r w:rsidR="003F04E6">
        <w:rPr>
          <w:lang w:val="en-US"/>
        </w:rPr>
        <w:fldChar w:fldCharType="end"/>
      </w:r>
    </w:p>
    <w:p w:rsidR="000971E3" w:rsidRPr="00641704" w:rsidRDefault="000971E3" w:rsidP="00641704">
      <w:pPr>
        <w:pStyle w:val="TEUnsoed-TextBodyspasi2"/>
        <w:rPr>
          <w:lang w:val="en-US"/>
        </w:rPr>
      </w:pPr>
    </w:p>
    <w:p w:rsidR="00AE3080" w:rsidRDefault="00AE3080" w:rsidP="00AE3080">
      <w:pPr>
        <w:pStyle w:val="Caption"/>
        <w:keepNext/>
      </w:pPr>
    </w:p>
    <w:p w:rsidR="00AE3080" w:rsidRDefault="003F04E6" w:rsidP="00AE3080">
      <w:pPr>
        <w:pStyle w:val="Caption"/>
        <w:keepNext/>
      </w:pPr>
      <w:bookmarkStart w:id="489" w:name="_Ref81340193"/>
      <w:bookmarkStart w:id="490" w:name="_Ref81340178"/>
      <w:bookmarkStart w:id="491" w:name="_Toc83471295"/>
      <w:r>
        <w:t>Tabel</w:t>
      </w:r>
      <w:r w:rsidR="00722190">
        <w:rPr>
          <w:lang w:val="en-US"/>
        </w:rPr>
        <w:t xml:space="preserve">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2</w:t>
      </w:r>
      <w:r w:rsidR="00722190">
        <w:fldChar w:fldCharType="end"/>
      </w:r>
      <w:bookmarkEnd w:id="489"/>
      <w:r w:rsidR="00AE3080">
        <w:t>Hasil pengujian deteksi</w:t>
      </w:r>
      <w:r w:rsidR="002F0DA6">
        <w:rPr>
          <w:lang w:val="en-US"/>
        </w:rPr>
        <w:t xml:space="preserve"> lung parenchyma</w:t>
      </w:r>
      <w:r w:rsidR="00AE3080">
        <w:t xml:space="preserve"> </w:t>
      </w:r>
      <w:r w:rsidR="00AE3080">
        <w:rPr>
          <w:lang w:val="en-US"/>
        </w:rPr>
        <w:t>m</w:t>
      </w:r>
      <w:r w:rsidR="00AE3080">
        <w:t>e</w:t>
      </w:r>
      <w:r w:rsidR="00AE3080" w:rsidRPr="006F1407">
        <w:t>nggunakan citra preprocessed</w:t>
      </w:r>
      <w:bookmarkEnd w:id="490"/>
      <w:bookmarkEnd w:id="491"/>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1979EA" w:rsidRPr="003F04E6" w:rsidTr="003F04E6">
        <w:trPr>
          <w:trHeight w:val="720"/>
        </w:trPr>
        <w:tc>
          <w:tcPr>
            <w:tcW w:w="1861" w:type="dxa"/>
            <w:tcBorders>
              <w:top w:val="single" w:sz="8" w:space="0" w:color="000000"/>
              <w:left w:val="single" w:sz="8" w:space="0" w:color="auto"/>
              <w:bottom w:val="single" w:sz="8" w:space="0" w:color="000000"/>
            </w:tcBorders>
            <w:shd w:val="clear" w:color="auto" w:fill="auto"/>
          </w:tcPr>
          <w:p w:rsidR="000971E3" w:rsidRPr="003F04E6" w:rsidRDefault="000971E3" w:rsidP="003F04E6">
            <w:pPr>
              <w:pStyle w:val="Heading3"/>
              <w:numPr>
                <w:ilvl w:val="0"/>
                <w:numId w:val="0"/>
              </w:numPr>
              <w:spacing w:before="0" w:after="0"/>
              <w:jc w:val="center"/>
              <w:rPr>
                <w:b w:val="0"/>
                <w:bCs/>
                <w:sz w:val="22"/>
                <w:lang w:val="en-US"/>
              </w:rPr>
            </w:pPr>
            <w:bookmarkStart w:id="492" w:name="_Toc83469487"/>
            <w:bookmarkStart w:id="493" w:name="_Toc83471612"/>
            <w:r w:rsidRPr="003F04E6">
              <w:rPr>
                <w:b w:val="0"/>
                <w:bCs/>
                <w:sz w:val="22"/>
                <w:lang w:val="en-US"/>
              </w:rPr>
              <w:t>Pengujian</w:t>
            </w:r>
            <w:bookmarkEnd w:id="492"/>
            <w:bookmarkEnd w:id="493"/>
          </w:p>
          <w:p w:rsidR="000971E3" w:rsidRPr="003F04E6" w:rsidRDefault="000971E3" w:rsidP="003F04E6">
            <w:pPr>
              <w:pStyle w:val="Heading3"/>
              <w:numPr>
                <w:ilvl w:val="0"/>
                <w:numId w:val="0"/>
              </w:numPr>
              <w:spacing w:before="0" w:after="0"/>
              <w:jc w:val="center"/>
              <w:rPr>
                <w:b w:val="0"/>
                <w:bCs/>
                <w:sz w:val="22"/>
                <w:lang w:val="en-US"/>
              </w:rPr>
            </w:pPr>
            <w:bookmarkStart w:id="494" w:name="_Toc83469488"/>
            <w:bookmarkStart w:id="495" w:name="_Toc83471613"/>
            <w:r w:rsidRPr="003F04E6">
              <w:rPr>
                <w:b w:val="0"/>
                <w:bCs/>
                <w:sz w:val="22"/>
                <w:lang w:val="en-US"/>
              </w:rPr>
              <w:t>ke -</w:t>
            </w:r>
            <w:bookmarkEnd w:id="494"/>
            <w:bookmarkEnd w:id="495"/>
          </w:p>
        </w:tc>
        <w:tc>
          <w:tcPr>
            <w:tcW w:w="1766" w:type="dxa"/>
            <w:tcBorders>
              <w:top w:val="single" w:sz="8" w:space="0" w:color="000000"/>
              <w:bottom w:val="single" w:sz="8" w:space="0" w:color="000000"/>
            </w:tcBorders>
            <w:shd w:val="clear" w:color="auto" w:fill="auto"/>
          </w:tcPr>
          <w:p w:rsidR="00427485" w:rsidRPr="003F04E6" w:rsidRDefault="000971E3" w:rsidP="003F04E6">
            <w:pPr>
              <w:pStyle w:val="Heading3"/>
              <w:numPr>
                <w:ilvl w:val="0"/>
                <w:numId w:val="0"/>
              </w:numPr>
              <w:spacing w:before="0" w:after="0"/>
              <w:jc w:val="center"/>
              <w:rPr>
                <w:b w:val="0"/>
                <w:bCs/>
                <w:sz w:val="22"/>
                <w:lang w:val="en-US"/>
              </w:rPr>
            </w:pPr>
            <w:bookmarkStart w:id="496" w:name="_Toc83469489"/>
            <w:bookmarkStart w:id="497" w:name="_Toc83471614"/>
            <w:r w:rsidRPr="003F04E6">
              <w:rPr>
                <w:b w:val="0"/>
                <w:bCs/>
                <w:sz w:val="22"/>
                <w:lang w:val="en-US"/>
              </w:rPr>
              <w:t>Nama</w:t>
            </w:r>
            <w:bookmarkEnd w:id="496"/>
            <w:bookmarkEnd w:id="497"/>
            <w:r w:rsidR="00427485" w:rsidRPr="003F04E6">
              <w:rPr>
                <w:b w:val="0"/>
                <w:bCs/>
                <w:sz w:val="22"/>
                <w:lang w:val="en-US"/>
              </w:rPr>
              <w:t xml:space="preserve"> </w:t>
            </w:r>
          </w:p>
          <w:p w:rsidR="000971E3" w:rsidRPr="003F04E6" w:rsidRDefault="000971E3" w:rsidP="003F04E6">
            <w:pPr>
              <w:pStyle w:val="Heading3"/>
              <w:numPr>
                <w:ilvl w:val="0"/>
                <w:numId w:val="0"/>
              </w:numPr>
              <w:spacing w:before="0" w:after="0"/>
              <w:jc w:val="center"/>
              <w:rPr>
                <w:b w:val="0"/>
                <w:bCs/>
                <w:sz w:val="22"/>
                <w:lang w:val="en-US"/>
              </w:rPr>
            </w:pPr>
            <w:bookmarkStart w:id="498" w:name="_Toc83469490"/>
            <w:bookmarkStart w:id="499" w:name="_Toc83471615"/>
            <w:r w:rsidRPr="003F04E6">
              <w:rPr>
                <w:b w:val="0"/>
                <w:bCs/>
                <w:sz w:val="22"/>
                <w:lang w:val="en-US"/>
              </w:rPr>
              <w:t>Citra</w:t>
            </w:r>
            <w:bookmarkEnd w:id="498"/>
            <w:bookmarkEnd w:id="499"/>
          </w:p>
        </w:tc>
        <w:tc>
          <w:tcPr>
            <w:tcW w:w="2477" w:type="dxa"/>
            <w:tcBorders>
              <w:top w:val="single" w:sz="8" w:space="0" w:color="000000"/>
              <w:bottom w:val="single" w:sz="8" w:space="0" w:color="000000"/>
            </w:tcBorders>
            <w:shd w:val="clear" w:color="auto" w:fill="auto"/>
          </w:tcPr>
          <w:p w:rsidR="000971E3" w:rsidRPr="003F04E6" w:rsidRDefault="00427485" w:rsidP="003F04E6">
            <w:pPr>
              <w:pStyle w:val="Heading3"/>
              <w:numPr>
                <w:ilvl w:val="0"/>
                <w:numId w:val="0"/>
              </w:numPr>
              <w:spacing w:before="0" w:after="0"/>
              <w:jc w:val="center"/>
              <w:rPr>
                <w:b w:val="0"/>
                <w:bCs/>
                <w:sz w:val="22"/>
                <w:lang w:val="en-US"/>
              </w:rPr>
            </w:pPr>
            <w:bookmarkStart w:id="500" w:name="_Toc83469491"/>
            <w:bookmarkStart w:id="501" w:name="_Toc83471616"/>
            <w:r w:rsidRPr="003F04E6">
              <w:rPr>
                <w:b w:val="0"/>
                <w:bCs/>
                <w:sz w:val="22"/>
                <w:lang w:val="en-US"/>
              </w:rPr>
              <w:t>Hasil Prediksi</w:t>
            </w:r>
            <w:bookmarkEnd w:id="500"/>
            <w:bookmarkEnd w:id="501"/>
          </w:p>
          <w:p w:rsidR="00427485" w:rsidRPr="003F04E6" w:rsidRDefault="00427485" w:rsidP="003F04E6">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0971E3" w:rsidRPr="003F04E6" w:rsidRDefault="00427485" w:rsidP="003F04E6">
            <w:pPr>
              <w:pStyle w:val="Heading3"/>
              <w:numPr>
                <w:ilvl w:val="0"/>
                <w:numId w:val="0"/>
              </w:numPr>
              <w:spacing w:before="0" w:after="0"/>
              <w:jc w:val="center"/>
              <w:rPr>
                <w:b w:val="0"/>
                <w:bCs/>
                <w:sz w:val="22"/>
                <w:lang w:val="en-US"/>
              </w:rPr>
            </w:pPr>
            <w:bookmarkStart w:id="502" w:name="_Toc83469492"/>
            <w:bookmarkStart w:id="503" w:name="_Toc83471617"/>
            <w:r w:rsidRPr="003F04E6">
              <w:rPr>
                <w:b w:val="0"/>
                <w:bCs/>
                <w:sz w:val="22"/>
                <w:lang w:val="en-US"/>
              </w:rPr>
              <w:t>Keterangan</w:t>
            </w:r>
            <w:bookmarkEnd w:id="502"/>
            <w:bookmarkEnd w:id="503"/>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504" w:name="_Toc83469493"/>
            <w:bookmarkStart w:id="505" w:name="_Toc83471618"/>
            <w:r w:rsidRPr="003F04E6">
              <w:rPr>
                <w:b w:val="0"/>
                <w:bCs/>
                <w:lang w:val="en-US"/>
              </w:rPr>
              <w:t>1</w:t>
            </w:r>
            <w:bookmarkEnd w:id="504"/>
            <w:bookmarkEnd w:id="505"/>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506" w:name="_Toc83469494"/>
            <w:bookmarkStart w:id="507" w:name="_Toc83471619"/>
            <w:r w:rsidRPr="003F04E6">
              <w:rPr>
                <w:b w:val="0"/>
                <w:lang w:val="en-US"/>
              </w:rPr>
              <w:t>NiCT01</w:t>
            </w:r>
            <w:bookmarkEnd w:id="506"/>
            <w:bookmarkEnd w:id="507"/>
          </w:p>
        </w:tc>
        <w:tc>
          <w:tcPr>
            <w:tcW w:w="2477" w:type="dxa"/>
            <w:shd w:val="clear" w:color="auto" w:fill="C0C0C0"/>
          </w:tcPr>
          <w:p w:rsidR="000971E3" w:rsidRPr="003F04E6" w:rsidRDefault="00CF3B61" w:rsidP="003F04E6">
            <w:pPr>
              <w:pStyle w:val="Heading3"/>
              <w:numPr>
                <w:ilvl w:val="0"/>
                <w:numId w:val="0"/>
              </w:numPr>
              <w:jc w:val="center"/>
              <w:rPr>
                <w:b w:val="0"/>
                <w:lang w:val="en-US"/>
              </w:rPr>
            </w:pPr>
            <w:bookmarkStart w:id="508" w:name="_Toc83469495"/>
            <w:bookmarkStart w:id="509" w:name="_Toc83471620"/>
            <w:r w:rsidRPr="003F04E6">
              <w:rPr>
                <w:b w:val="0"/>
                <w:lang w:val="en-US"/>
              </w:rPr>
              <w:t>NiCT (0.95)</w:t>
            </w:r>
            <w:bookmarkEnd w:id="508"/>
            <w:bookmarkEnd w:id="509"/>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510" w:name="_Toc83469496"/>
            <w:bookmarkStart w:id="511" w:name="_Toc83471621"/>
            <w:r w:rsidRPr="003F04E6">
              <w:rPr>
                <w:b w:val="0"/>
                <w:lang w:val="en-US"/>
              </w:rPr>
              <w:t>Benar</w:t>
            </w:r>
            <w:bookmarkEnd w:id="510"/>
            <w:bookmarkEnd w:id="511"/>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512" w:name="_Toc83469497"/>
            <w:bookmarkStart w:id="513" w:name="_Toc83471622"/>
            <w:r w:rsidRPr="003F04E6">
              <w:rPr>
                <w:b w:val="0"/>
                <w:bCs/>
                <w:lang w:val="en-US"/>
              </w:rPr>
              <w:t>2</w:t>
            </w:r>
            <w:bookmarkEnd w:id="512"/>
            <w:bookmarkEnd w:id="513"/>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514" w:name="_Toc83469498"/>
            <w:bookmarkStart w:id="515" w:name="_Toc83471623"/>
            <w:r w:rsidRPr="003F04E6">
              <w:rPr>
                <w:b w:val="0"/>
                <w:lang w:val="en-US"/>
              </w:rPr>
              <w:t>NiCT02</w:t>
            </w:r>
            <w:bookmarkEnd w:id="514"/>
            <w:bookmarkEnd w:id="515"/>
          </w:p>
        </w:tc>
        <w:tc>
          <w:tcPr>
            <w:tcW w:w="2477" w:type="dxa"/>
            <w:shd w:val="clear" w:color="auto" w:fill="auto"/>
          </w:tcPr>
          <w:p w:rsidR="000971E3" w:rsidRPr="003F04E6" w:rsidRDefault="00CF3B61" w:rsidP="003F04E6">
            <w:pPr>
              <w:pStyle w:val="Heading3"/>
              <w:numPr>
                <w:ilvl w:val="0"/>
                <w:numId w:val="0"/>
              </w:numPr>
              <w:jc w:val="center"/>
              <w:rPr>
                <w:b w:val="0"/>
                <w:lang w:val="en-US"/>
              </w:rPr>
            </w:pPr>
            <w:bookmarkStart w:id="516" w:name="_Toc83469499"/>
            <w:bookmarkStart w:id="517" w:name="_Toc83471624"/>
            <w:r w:rsidRPr="003F04E6">
              <w:rPr>
                <w:b w:val="0"/>
                <w:lang w:val="en-US"/>
              </w:rPr>
              <w:t>NiCT (0.99)</w:t>
            </w:r>
            <w:bookmarkEnd w:id="516"/>
            <w:bookmarkEnd w:id="517"/>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518" w:name="_Toc83469500"/>
            <w:bookmarkStart w:id="519" w:name="_Toc83471625"/>
            <w:r w:rsidRPr="003F04E6">
              <w:rPr>
                <w:b w:val="0"/>
                <w:lang w:val="en-US"/>
              </w:rPr>
              <w:t>Benar</w:t>
            </w:r>
            <w:bookmarkEnd w:id="518"/>
            <w:bookmarkEnd w:id="519"/>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520" w:name="_Toc83469501"/>
            <w:bookmarkStart w:id="521" w:name="_Toc83471626"/>
            <w:r w:rsidRPr="003F04E6">
              <w:rPr>
                <w:b w:val="0"/>
                <w:bCs/>
                <w:lang w:val="en-US"/>
              </w:rPr>
              <w:t>3</w:t>
            </w:r>
            <w:bookmarkEnd w:id="520"/>
            <w:bookmarkEnd w:id="521"/>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522" w:name="_Toc83469502"/>
            <w:bookmarkStart w:id="523" w:name="_Toc83471627"/>
            <w:r w:rsidRPr="003F04E6">
              <w:rPr>
                <w:b w:val="0"/>
                <w:lang w:val="en-US"/>
              </w:rPr>
              <w:t>NiCT03</w:t>
            </w:r>
            <w:bookmarkEnd w:id="522"/>
            <w:bookmarkEnd w:id="523"/>
          </w:p>
        </w:tc>
        <w:tc>
          <w:tcPr>
            <w:tcW w:w="2477" w:type="dxa"/>
            <w:shd w:val="clear" w:color="auto" w:fill="C0C0C0"/>
          </w:tcPr>
          <w:p w:rsidR="000971E3" w:rsidRPr="003F04E6" w:rsidRDefault="00CF3B61" w:rsidP="003F04E6">
            <w:pPr>
              <w:pStyle w:val="Heading3"/>
              <w:numPr>
                <w:ilvl w:val="0"/>
                <w:numId w:val="0"/>
              </w:numPr>
              <w:jc w:val="center"/>
              <w:rPr>
                <w:b w:val="0"/>
                <w:lang w:val="en-US"/>
              </w:rPr>
            </w:pPr>
            <w:bookmarkStart w:id="524" w:name="_Toc83469503"/>
            <w:bookmarkStart w:id="525" w:name="_Toc83471628"/>
            <w:r w:rsidRPr="003F04E6">
              <w:rPr>
                <w:b w:val="0"/>
                <w:lang w:val="en-US"/>
              </w:rPr>
              <w:t>NiCT (0.99)</w:t>
            </w:r>
            <w:bookmarkEnd w:id="524"/>
            <w:bookmarkEnd w:id="525"/>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526" w:name="_Toc83469504"/>
            <w:bookmarkStart w:id="527" w:name="_Toc83471629"/>
            <w:r w:rsidRPr="003F04E6">
              <w:rPr>
                <w:b w:val="0"/>
                <w:lang w:val="en-US"/>
              </w:rPr>
              <w:t>Benar</w:t>
            </w:r>
            <w:bookmarkEnd w:id="526"/>
            <w:bookmarkEnd w:id="527"/>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528" w:name="_Toc83469505"/>
            <w:bookmarkStart w:id="529" w:name="_Toc83471630"/>
            <w:r w:rsidRPr="003F04E6">
              <w:rPr>
                <w:b w:val="0"/>
                <w:bCs/>
                <w:lang w:val="en-US"/>
              </w:rPr>
              <w:t>4</w:t>
            </w:r>
            <w:bookmarkEnd w:id="528"/>
            <w:bookmarkEnd w:id="529"/>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530" w:name="_Toc83469506"/>
            <w:bookmarkStart w:id="531" w:name="_Toc83471631"/>
            <w:r w:rsidRPr="003F04E6">
              <w:rPr>
                <w:b w:val="0"/>
                <w:lang w:val="en-US"/>
              </w:rPr>
              <w:t>NiCT04</w:t>
            </w:r>
            <w:bookmarkEnd w:id="530"/>
            <w:bookmarkEnd w:id="531"/>
          </w:p>
        </w:tc>
        <w:tc>
          <w:tcPr>
            <w:tcW w:w="2477" w:type="dxa"/>
            <w:shd w:val="clear" w:color="auto" w:fill="auto"/>
          </w:tcPr>
          <w:p w:rsidR="000971E3" w:rsidRPr="003F04E6" w:rsidRDefault="00CF3B61" w:rsidP="003F04E6">
            <w:pPr>
              <w:pStyle w:val="Heading3"/>
              <w:numPr>
                <w:ilvl w:val="0"/>
                <w:numId w:val="0"/>
              </w:numPr>
              <w:jc w:val="center"/>
              <w:rPr>
                <w:b w:val="0"/>
                <w:lang w:val="en-US"/>
              </w:rPr>
            </w:pPr>
            <w:bookmarkStart w:id="532" w:name="_Toc83469507"/>
            <w:bookmarkStart w:id="533" w:name="_Toc83471632"/>
            <w:r w:rsidRPr="003F04E6">
              <w:rPr>
                <w:b w:val="0"/>
                <w:lang w:val="en-US"/>
              </w:rPr>
              <w:t>NiCT (0.99)</w:t>
            </w:r>
            <w:bookmarkEnd w:id="532"/>
            <w:bookmarkEnd w:id="533"/>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534" w:name="_Toc83469508"/>
            <w:bookmarkStart w:id="535" w:name="_Toc83471633"/>
            <w:r w:rsidRPr="003F04E6">
              <w:rPr>
                <w:b w:val="0"/>
                <w:lang w:val="en-US"/>
              </w:rPr>
              <w:t>Benar</w:t>
            </w:r>
            <w:bookmarkEnd w:id="534"/>
            <w:bookmarkEnd w:id="535"/>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536" w:name="_Toc83469509"/>
            <w:bookmarkStart w:id="537" w:name="_Toc83471634"/>
            <w:r w:rsidRPr="003F04E6">
              <w:rPr>
                <w:b w:val="0"/>
                <w:bCs/>
                <w:lang w:val="en-US"/>
              </w:rPr>
              <w:t>5</w:t>
            </w:r>
            <w:bookmarkEnd w:id="536"/>
            <w:bookmarkEnd w:id="537"/>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538" w:name="_Toc83469510"/>
            <w:bookmarkStart w:id="539" w:name="_Toc83471635"/>
            <w:r w:rsidRPr="003F04E6">
              <w:rPr>
                <w:b w:val="0"/>
                <w:lang w:val="en-US"/>
              </w:rPr>
              <w:t>NiCT05</w:t>
            </w:r>
            <w:bookmarkEnd w:id="538"/>
            <w:bookmarkEnd w:id="539"/>
          </w:p>
        </w:tc>
        <w:tc>
          <w:tcPr>
            <w:tcW w:w="2477" w:type="dxa"/>
            <w:shd w:val="clear" w:color="auto" w:fill="C0C0C0"/>
          </w:tcPr>
          <w:p w:rsidR="000971E3" w:rsidRPr="003F04E6" w:rsidRDefault="00CF3B61" w:rsidP="003F04E6">
            <w:pPr>
              <w:pStyle w:val="Heading3"/>
              <w:numPr>
                <w:ilvl w:val="0"/>
                <w:numId w:val="0"/>
              </w:numPr>
              <w:jc w:val="center"/>
              <w:rPr>
                <w:b w:val="0"/>
                <w:lang w:val="en-US"/>
              </w:rPr>
            </w:pPr>
            <w:bookmarkStart w:id="540" w:name="_Toc83469511"/>
            <w:bookmarkStart w:id="541" w:name="_Toc83471636"/>
            <w:r w:rsidRPr="003F04E6">
              <w:rPr>
                <w:b w:val="0"/>
                <w:lang w:val="en-US"/>
              </w:rPr>
              <w:t>NiCT (0.99)</w:t>
            </w:r>
            <w:bookmarkEnd w:id="540"/>
            <w:bookmarkEnd w:id="541"/>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542" w:name="_Toc83469512"/>
            <w:bookmarkStart w:id="543" w:name="_Toc83471637"/>
            <w:r w:rsidRPr="003F04E6">
              <w:rPr>
                <w:b w:val="0"/>
                <w:lang w:val="en-US"/>
              </w:rPr>
              <w:t>Benar</w:t>
            </w:r>
            <w:bookmarkEnd w:id="542"/>
            <w:bookmarkEnd w:id="543"/>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544" w:name="_Toc83469513"/>
            <w:bookmarkStart w:id="545" w:name="_Toc83471638"/>
            <w:r w:rsidRPr="003F04E6">
              <w:rPr>
                <w:b w:val="0"/>
                <w:bCs/>
                <w:lang w:val="en-US"/>
              </w:rPr>
              <w:t>6</w:t>
            </w:r>
            <w:bookmarkEnd w:id="544"/>
            <w:bookmarkEnd w:id="545"/>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546" w:name="_Toc83469514"/>
            <w:bookmarkStart w:id="547" w:name="_Toc83471639"/>
            <w:r w:rsidRPr="003F04E6">
              <w:rPr>
                <w:b w:val="0"/>
                <w:lang w:val="en-US"/>
              </w:rPr>
              <w:t>NiCT06</w:t>
            </w:r>
            <w:bookmarkEnd w:id="546"/>
            <w:bookmarkEnd w:id="547"/>
          </w:p>
        </w:tc>
        <w:tc>
          <w:tcPr>
            <w:tcW w:w="2477" w:type="dxa"/>
            <w:shd w:val="clear" w:color="auto" w:fill="auto"/>
          </w:tcPr>
          <w:p w:rsidR="000971E3" w:rsidRPr="003F04E6" w:rsidRDefault="00CF3B61" w:rsidP="003F04E6">
            <w:pPr>
              <w:pStyle w:val="Heading3"/>
              <w:numPr>
                <w:ilvl w:val="0"/>
                <w:numId w:val="0"/>
              </w:numPr>
              <w:jc w:val="center"/>
              <w:rPr>
                <w:b w:val="0"/>
                <w:lang w:val="en-US"/>
              </w:rPr>
            </w:pPr>
            <w:bookmarkStart w:id="548" w:name="_Toc83469515"/>
            <w:bookmarkStart w:id="549" w:name="_Toc83471640"/>
            <w:r w:rsidRPr="003F04E6">
              <w:rPr>
                <w:b w:val="0"/>
                <w:lang w:val="en-US"/>
              </w:rPr>
              <w:t>NiCT (0.66)</w:t>
            </w:r>
            <w:bookmarkEnd w:id="548"/>
            <w:bookmarkEnd w:id="549"/>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550" w:name="_Toc83469516"/>
            <w:bookmarkStart w:id="551" w:name="_Toc83471641"/>
            <w:r w:rsidRPr="003F04E6">
              <w:rPr>
                <w:b w:val="0"/>
                <w:lang w:val="en-US"/>
              </w:rPr>
              <w:t>Benar</w:t>
            </w:r>
            <w:bookmarkEnd w:id="550"/>
            <w:bookmarkEnd w:id="551"/>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552" w:name="_Toc83469517"/>
            <w:bookmarkStart w:id="553" w:name="_Toc83471642"/>
            <w:r w:rsidRPr="003F04E6">
              <w:rPr>
                <w:b w:val="0"/>
                <w:bCs/>
                <w:lang w:val="en-US"/>
              </w:rPr>
              <w:t>7</w:t>
            </w:r>
            <w:bookmarkEnd w:id="552"/>
            <w:bookmarkEnd w:id="553"/>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554" w:name="_Toc83469518"/>
            <w:bookmarkStart w:id="555" w:name="_Toc83471643"/>
            <w:r w:rsidRPr="003F04E6">
              <w:rPr>
                <w:b w:val="0"/>
                <w:lang w:val="en-US"/>
              </w:rPr>
              <w:t>NiCT07</w:t>
            </w:r>
            <w:bookmarkEnd w:id="554"/>
            <w:bookmarkEnd w:id="555"/>
          </w:p>
        </w:tc>
        <w:tc>
          <w:tcPr>
            <w:tcW w:w="2477" w:type="dxa"/>
            <w:shd w:val="clear" w:color="auto" w:fill="C0C0C0"/>
          </w:tcPr>
          <w:p w:rsidR="000971E3" w:rsidRPr="003F04E6" w:rsidRDefault="00CF3B61" w:rsidP="003F04E6">
            <w:pPr>
              <w:pStyle w:val="Heading3"/>
              <w:numPr>
                <w:ilvl w:val="0"/>
                <w:numId w:val="0"/>
              </w:numPr>
              <w:jc w:val="center"/>
              <w:rPr>
                <w:b w:val="0"/>
                <w:lang w:val="en-US"/>
              </w:rPr>
            </w:pPr>
            <w:bookmarkStart w:id="556" w:name="_Toc83469519"/>
            <w:bookmarkStart w:id="557" w:name="_Toc83471644"/>
            <w:r w:rsidRPr="003F04E6">
              <w:rPr>
                <w:b w:val="0"/>
                <w:lang w:val="en-US"/>
              </w:rPr>
              <w:t>NiCT (0.99)</w:t>
            </w:r>
            <w:bookmarkEnd w:id="556"/>
            <w:bookmarkEnd w:id="557"/>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558" w:name="_Toc83469520"/>
            <w:bookmarkStart w:id="559" w:name="_Toc83471645"/>
            <w:r w:rsidRPr="003F04E6">
              <w:rPr>
                <w:b w:val="0"/>
                <w:lang w:val="en-US"/>
              </w:rPr>
              <w:t>Benar</w:t>
            </w:r>
            <w:bookmarkEnd w:id="558"/>
            <w:bookmarkEnd w:id="559"/>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560" w:name="_Toc83469521"/>
            <w:bookmarkStart w:id="561" w:name="_Toc83471646"/>
            <w:r w:rsidRPr="003F04E6">
              <w:rPr>
                <w:b w:val="0"/>
                <w:bCs/>
                <w:lang w:val="en-US"/>
              </w:rPr>
              <w:t>8</w:t>
            </w:r>
            <w:bookmarkEnd w:id="560"/>
            <w:bookmarkEnd w:id="561"/>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562" w:name="_Toc83469522"/>
            <w:bookmarkStart w:id="563" w:name="_Toc83471647"/>
            <w:r w:rsidRPr="003F04E6">
              <w:rPr>
                <w:b w:val="0"/>
                <w:lang w:val="en-US"/>
              </w:rPr>
              <w:t>NiCT08</w:t>
            </w:r>
            <w:bookmarkEnd w:id="562"/>
            <w:bookmarkEnd w:id="563"/>
          </w:p>
        </w:tc>
        <w:tc>
          <w:tcPr>
            <w:tcW w:w="2477" w:type="dxa"/>
            <w:shd w:val="clear" w:color="auto" w:fill="auto"/>
          </w:tcPr>
          <w:p w:rsidR="000971E3" w:rsidRPr="003F04E6" w:rsidRDefault="00CF3B61" w:rsidP="003F04E6">
            <w:pPr>
              <w:pStyle w:val="Heading3"/>
              <w:numPr>
                <w:ilvl w:val="0"/>
                <w:numId w:val="0"/>
              </w:numPr>
              <w:jc w:val="center"/>
              <w:rPr>
                <w:b w:val="0"/>
                <w:lang w:val="en-US"/>
              </w:rPr>
            </w:pPr>
            <w:bookmarkStart w:id="564" w:name="_Toc83469523"/>
            <w:bookmarkStart w:id="565" w:name="_Toc83471648"/>
            <w:r w:rsidRPr="003F04E6">
              <w:rPr>
                <w:b w:val="0"/>
                <w:lang w:val="en-US"/>
              </w:rPr>
              <w:t>NiCT (0.99)</w:t>
            </w:r>
            <w:bookmarkEnd w:id="564"/>
            <w:bookmarkEnd w:id="565"/>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566" w:name="_Toc83469524"/>
            <w:bookmarkStart w:id="567" w:name="_Toc83471649"/>
            <w:r w:rsidRPr="003F04E6">
              <w:rPr>
                <w:b w:val="0"/>
                <w:lang w:val="en-US"/>
              </w:rPr>
              <w:t>Benar</w:t>
            </w:r>
            <w:bookmarkEnd w:id="566"/>
            <w:bookmarkEnd w:id="567"/>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568" w:name="_Toc83469525"/>
            <w:bookmarkStart w:id="569" w:name="_Toc83471650"/>
            <w:r w:rsidRPr="003F04E6">
              <w:rPr>
                <w:b w:val="0"/>
                <w:bCs/>
                <w:lang w:val="en-US"/>
              </w:rPr>
              <w:t>9</w:t>
            </w:r>
            <w:bookmarkEnd w:id="568"/>
            <w:bookmarkEnd w:id="569"/>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570" w:name="_Toc83469526"/>
            <w:bookmarkStart w:id="571" w:name="_Toc83471651"/>
            <w:r w:rsidRPr="003F04E6">
              <w:rPr>
                <w:b w:val="0"/>
                <w:lang w:val="en-US"/>
              </w:rPr>
              <w:t>NiCT09</w:t>
            </w:r>
            <w:bookmarkEnd w:id="570"/>
            <w:bookmarkEnd w:id="571"/>
          </w:p>
        </w:tc>
        <w:tc>
          <w:tcPr>
            <w:tcW w:w="2477" w:type="dxa"/>
            <w:shd w:val="clear" w:color="auto" w:fill="C0C0C0"/>
          </w:tcPr>
          <w:p w:rsidR="000971E3" w:rsidRPr="003F04E6" w:rsidRDefault="00CF3B61" w:rsidP="003F04E6">
            <w:pPr>
              <w:pStyle w:val="Heading3"/>
              <w:numPr>
                <w:ilvl w:val="0"/>
                <w:numId w:val="0"/>
              </w:numPr>
              <w:jc w:val="center"/>
              <w:rPr>
                <w:b w:val="0"/>
                <w:lang w:val="en-US"/>
              </w:rPr>
            </w:pPr>
            <w:bookmarkStart w:id="572" w:name="_Toc83469527"/>
            <w:bookmarkStart w:id="573" w:name="_Toc83471652"/>
            <w:r w:rsidRPr="003F04E6">
              <w:rPr>
                <w:b w:val="0"/>
                <w:lang w:val="en-US"/>
              </w:rPr>
              <w:t>NiCT (0.99)</w:t>
            </w:r>
            <w:bookmarkEnd w:id="572"/>
            <w:bookmarkEnd w:id="573"/>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574" w:name="_Toc83469528"/>
            <w:bookmarkStart w:id="575" w:name="_Toc83471653"/>
            <w:r w:rsidRPr="003F04E6">
              <w:rPr>
                <w:b w:val="0"/>
                <w:lang w:val="en-US"/>
              </w:rPr>
              <w:t>Benar</w:t>
            </w:r>
            <w:bookmarkEnd w:id="574"/>
            <w:bookmarkEnd w:id="575"/>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576" w:name="_Toc83469529"/>
            <w:bookmarkStart w:id="577" w:name="_Toc83471654"/>
            <w:r w:rsidRPr="003F04E6">
              <w:rPr>
                <w:b w:val="0"/>
                <w:bCs/>
                <w:lang w:val="en-US"/>
              </w:rPr>
              <w:t>10</w:t>
            </w:r>
            <w:bookmarkEnd w:id="576"/>
            <w:bookmarkEnd w:id="577"/>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578" w:name="_Toc83469530"/>
            <w:bookmarkStart w:id="579" w:name="_Toc83471655"/>
            <w:r w:rsidRPr="003F04E6">
              <w:rPr>
                <w:b w:val="0"/>
                <w:lang w:val="en-US"/>
              </w:rPr>
              <w:t>NiCT10</w:t>
            </w:r>
            <w:bookmarkEnd w:id="578"/>
            <w:bookmarkEnd w:id="579"/>
          </w:p>
        </w:tc>
        <w:tc>
          <w:tcPr>
            <w:tcW w:w="2477" w:type="dxa"/>
            <w:shd w:val="clear" w:color="auto" w:fill="auto"/>
          </w:tcPr>
          <w:p w:rsidR="000971E3" w:rsidRPr="003F04E6" w:rsidRDefault="00CF3B61" w:rsidP="003F04E6">
            <w:pPr>
              <w:pStyle w:val="Heading3"/>
              <w:numPr>
                <w:ilvl w:val="0"/>
                <w:numId w:val="0"/>
              </w:numPr>
              <w:jc w:val="center"/>
              <w:rPr>
                <w:b w:val="0"/>
                <w:lang w:val="en-US"/>
              </w:rPr>
            </w:pPr>
            <w:bookmarkStart w:id="580" w:name="_Toc83469531"/>
            <w:bookmarkStart w:id="581" w:name="_Toc83471656"/>
            <w:r w:rsidRPr="003F04E6">
              <w:rPr>
                <w:b w:val="0"/>
                <w:lang w:val="en-US"/>
              </w:rPr>
              <w:t>NiCT (0.99)</w:t>
            </w:r>
            <w:bookmarkEnd w:id="580"/>
            <w:bookmarkEnd w:id="581"/>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582" w:name="_Toc83469532"/>
            <w:bookmarkStart w:id="583" w:name="_Toc83471657"/>
            <w:r w:rsidRPr="003F04E6">
              <w:rPr>
                <w:b w:val="0"/>
                <w:lang w:val="en-US"/>
              </w:rPr>
              <w:t>Benar</w:t>
            </w:r>
            <w:bookmarkEnd w:id="582"/>
            <w:bookmarkEnd w:id="583"/>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584" w:name="_Toc83469533"/>
            <w:bookmarkStart w:id="585" w:name="_Toc83471658"/>
            <w:r w:rsidRPr="003F04E6">
              <w:rPr>
                <w:b w:val="0"/>
                <w:bCs/>
                <w:lang w:val="en-US"/>
              </w:rPr>
              <w:t>11</w:t>
            </w:r>
            <w:bookmarkEnd w:id="584"/>
            <w:bookmarkEnd w:id="585"/>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586" w:name="_Toc83469534"/>
            <w:bookmarkStart w:id="587" w:name="_Toc83471659"/>
            <w:r w:rsidRPr="003F04E6">
              <w:rPr>
                <w:b w:val="0"/>
                <w:lang w:val="en-US"/>
              </w:rPr>
              <w:t>nCT01</w:t>
            </w:r>
            <w:bookmarkEnd w:id="586"/>
            <w:bookmarkEnd w:id="587"/>
          </w:p>
        </w:tc>
        <w:tc>
          <w:tcPr>
            <w:tcW w:w="2477" w:type="dxa"/>
            <w:shd w:val="clear" w:color="auto" w:fill="C0C0C0"/>
          </w:tcPr>
          <w:p w:rsidR="000971E3" w:rsidRPr="003F04E6" w:rsidRDefault="00CF3B61" w:rsidP="003F04E6">
            <w:pPr>
              <w:pStyle w:val="Heading3"/>
              <w:numPr>
                <w:ilvl w:val="0"/>
                <w:numId w:val="0"/>
              </w:numPr>
              <w:jc w:val="center"/>
              <w:rPr>
                <w:lang w:val="en-US"/>
              </w:rPr>
            </w:pPr>
            <w:bookmarkStart w:id="588" w:name="_Toc83469535"/>
            <w:bookmarkStart w:id="589" w:name="_Toc83471660"/>
            <w:r w:rsidRPr="003F04E6">
              <w:rPr>
                <w:b w:val="0"/>
                <w:lang w:val="en-US"/>
              </w:rPr>
              <w:t>nCT (1.00)</w:t>
            </w:r>
            <w:bookmarkEnd w:id="588"/>
            <w:bookmarkEnd w:id="589"/>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590" w:name="_Toc83469536"/>
            <w:bookmarkStart w:id="591" w:name="_Toc83471661"/>
            <w:r w:rsidRPr="003F04E6">
              <w:rPr>
                <w:b w:val="0"/>
                <w:lang w:val="en-US"/>
              </w:rPr>
              <w:t>Benar</w:t>
            </w:r>
            <w:bookmarkEnd w:id="590"/>
            <w:bookmarkEnd w:id="591"/>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592" w:name="_Toc83469537"/>
            <w:bookmarkStart w:id="593" w:name="_Toc83471662"/>
            <w:r w:rsidRPr="003F04E6">
              <w:rPr>
                <w:b w:val="0"/>
                <w:bCs/>
                <w:lang w:val="en-US"/>
              </w:rPr>
              <w:t>12</w:t>
            </w:r>
            <w:bookmarkEnd w:id="592"/>
            <w:bookmarkEnd w:id="593"/>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594" w:name="_Toc83469538"/>
            <w:bookmarkStart w:id="595" w:name="_Toc83471663"/>
            <w:r w:rsidRPr="003F04E6">
              <w:rPr>
                <w:b w:val="0"/>
                <w:lang w:val="en-US"/>
              </w:rPr>
              <w:t>nCT02</w:t>
            </w:r>
            <w:bookmarkEnd w:id="594"/>
            <w:bookmarkEnd w:id="595"/>
          </w:p>
        </w:tc>
        <w:tc>
          <w:tcPr>
            <w:tcW w:w="2477" w:type="dxa"/>
            <w:shd w:val="clear" w:color="auto" w:fill="auto"/>
          </w:tcPr>
          <w:p w:rsidR="000971E3" w:rsidRPr="003F04E6" w:rsidRDefault="00B55F75" w:rsidP="003F04E6">
            <w:pPr>
              <w:pStyle w:val="Heading3"/>
              <w:numPr>
                <w:ilvl w:val="0"/>
                <w:numId w:val="0"/>
              </w:numPr>
              <w:jc w:val="center"/>
              <w:rPr>
                <w:lang w:val="en-US"/>
              </w:rPr>
            </w:pPr>
            <w:bookmarkStart w:id="596" w:name="_Toc83469539"/>
            <w:bookmarkStart w:id="597" w:name="_Toc83471664"/>
            <w:r w:rsidRPr="003F04E6">
              <w:rPr>
                <w:b w:val="0"/>
                <w:lang w:val="en-US"/>
              </w:rPr>
              <w:t>pCT (1.00)</w:t>
            </w:r>
            <w:bookmarkEnd w:id="596"/>
            <w:bookmarkEnd w:id="597"/>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598" w:name="_Toc83469540"/>
            <w:bookmarkStart w:id="599" w:name="_Toc83471665"/>
            <w:r w:rsidRPr="003F04E6">
              <w:rPr>
                <w:b w:val="0"/>
                <w:lang w:val="en-US"/>
              </w:rPr>
              <w:t>Salah</w:t>
            </w:r>
            <w:bookmarkEnd w:id="598"/>
            <w:bookmarkEnd w:id="599"/>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600" w:name="_Toc83469541"/>
            <w:bookmarkStart w:id="601" w:name="_Toc83471666"/>
            <w:r w:rsidRPr="003F04E6">
              <w:rPr>
                <w:b w:val="0"/>
                <w:bCs/>
                <w:lang w:val="en-US"/>
              </w:rPr>
              <w:t>13</w:t>
            </w:r>
            <w:bookmarkEnd w:id="600"/>
            <w:bookmarkEnd w:id="601"/>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602" w:name="_Toc83469542"/>
            <w:bookmarkStart w:id="603" w:name="_Toc83471667"/>
            <w:r w:rsidRPr="003F04E6">
              <w:rPr>
                <w:b w:val="0"/>
                <w:lang w:val="en-US"/>
              </w:rPr>
              <w:t>nCT03</w:t>
            </w:r>
            <w:bookmarkEnd w:id="602"/>
            <w:bookmarkEnd w:id="603"/>
          </w:p>
        </w:tc>
        <w:tc>
          <w:tcPr>
            <w:tcW w:w="2477" w:type="dxa"/>
            <w:shd w:val="clear" w:color="auto" w:fill="C0C0C0"/>
          </w:tcPr>
          <w:p w:rsidR="000971E3" w:rsidRPr="003F04E6" w:rsidRDefault="00B55F75" w:rsidP="003F04E6">
            <w:pPr>
              <w:pStyle w:val="Heading3"/>
              <w:numPr>
                <w:ilvl w:val="0"/>
                <w:numId w:val="0"/>
              </w:numPr>
              <w:jc w:val="center"/>
              <w:rPr>
                <w:lang w:val="en-US"/>
              </w:rPr>
            </w:pPr>
            <w:bookmarkStart w:id="604" w:name="_Toc83469543"/>
            <w:bookmarkStart w:id="605" w:name="_Toc83471668"/>
            <w:r w:rsidRPr="003F04E6">
              <w:rPr>
                <w:b w:val="0"/>
                <w:lang w:val="en-US"/>
              </w:rPr>
              <w:t>nCT (1.00)</w:t>
            </w:r>
            <w:bookmarkEnd w:id="604"/>
            <w:bookmarkEnd w:id="605"/>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606" w:name="_Toc83469544"/>
            <w:bookmarkStart w:id="607" w:name="_Toc83471669"/>
            <w:r w:rsidRPr="003F04E6">
              <w:rPr>
                <w:b w:val="0"/>
                <w:lang w:val="en-US"/>
              </w:rPr>
              <w:t>Benar</w:t>
            </w:r>
            <w:bookmarkEnd w:id="606"/>
            <w:bookmarkEnd w:id="607"/>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608" w:name="_Toc83469545"/>
            <w:bookmarkStart w:id="609" w:name="_Toc83471670"/>
            <w:r w:rsidRPr="003F04E6">
              <w:rPr>
                <w:b w:val="0"/>
                <w:bCs/>
                <w:lang w:val="en-US"/>
              </w:rPr>
              <w:t>14</w:t>
            </w:r>
            <w:bookmarkEnd w:id="608"/>
            <w:bookmarkEnd w:id="609"/>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610" w:name="_Toc83469546"/>
            <w:bookmarkStart w:id="611" w:name="_Toc83471671"/>
            <w:r w:rsidRPr="003F04E6">
              <w:rPr>
                <w:b w:val="0"/>
                <w:lang w:val="en-US"/>
              </w:rPr>
              <w:t>nCT04</w:t>
            </w:r>
            <w:bookmarkEnd w:id="610"/>
            <w:bookmarkEnd w:id="611"/>
          </w:p>
        </w:tc>
        <w:tc>
          <w:tcPr>
            <w:tcW w:w="2477" w:type="dxa"/>
            <w:shd w:val="clear" w:color="auto" w:fill="auto"/>
          </w:tcPr>
          <w:p w:rsidR="000971E3" w:rsidRPr="003F04E6" w:rsidRDefault="00B55F75" w:rsidP="003F04E6">
            <w:pPr>
              <w:pStyle w:val="Heading3"/>
              <w:numPr>
                <w:ilvl w:val="0"/>
                <w:numId w:val="0"/>
              </w:numPr>
              <w:jc w:val="center"/>
              <w:rPr>
                <w:lang w:val="en-US"/>
              </w:rPr>
            </w:pPr>
            <w:bookmarkStart w:id="612" w:name="_Toc83469547"/>
            <w:bookmarkStart w:id="613" w:name="_Toc83471672"/>
            <w:r w:rsidRPr="003F04E6">
              <w:rPr>
                <w:b w:val="0"/>
                <w:lang w:val="en-US"/>
              </w:rPr>
              <w:t>nCT (1.00)</w:t>
            </w:r>
            <w:bookmarkEnd w:id="612"/>
            <w:bookmarkEnd w:id="613"/>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614" w:name="_Toc83469548"/>
            <w:bookmarkStart w:id="615" w:name="_Toc83471673"/>
            <w:r w:rsidRPr="003F04E6">
              <w:rPr>
                <w:b w:val="0"/>
                <w:lang w:val="en-US"/>
              </w:rPr>
              <w:t>Benar</w:t>
            </w:r>
            <w:bookmarkEnd w:id="614"/>
            <w:bookmarkEnd w:id="615"/>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616" w:name="_Toc83469549"/>
            <w:bookmarkStart w:id="617" w:name="_Toc83471674"/>
            <w:r w:rsidRPr="003F04E6">
              <w:rPr>
                <w:b w:val="0"/>
                <w:bCs/>
                <w:lang w:val="en-US"/>
              </w:rPr>
              <w:t>15</w:t>
            </w:r>
            <w:bookmarkEnd w:id="616"/>
            <w:bookmarkEnd w:id="617"/>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618" w:name="_Toc83469550"/>
            <w:bookmarkStart w:id="619" w:name="_Toc83471675"/>
            <w:r w:rsidRPr="003F04E6">
              <w:rPr>
                <w:b w:val="0"/>
                <w:lang w:val="en-US"/>
              </w:rPr>
              <w:t>nCT05</w:t>
            </w:r>
            <w:bookmarkEnd w:id="618"/>
            <w:bookmarkEnd w:id="619"/>
          </w:p>
        </w:tc>
        <w:tc>
          <w:tcPr>
            <w:tcW w:w="2477" w:type="dxa"/>
            <w:shd w:val="clear" w:color="auto" w:fill="C0C0C0"/>
          </w:tcPr>
          <w:p w:rsidR="000971E3" w:rsidRPr="003F04E6" w:rsidRDefault="00B55F75" w:rsidP="003F04E6">
            <w:pPr>
              <w:pStyle w:val="Heading3"/>
              <w:numPr>
                <w:ilvl w:val="0"/>
                <w:numId w:val="0"/>
              </w:numPr>
              <w:jc w:val="center"/>
              <w:rPr>
                <w:lang w:val="en-US"/>
              </w:rPr>
            </w:pPr>
            <w:bookmarkStart w:id="620" w:name="_Toc83469551"/>
            <w:bookmarkStart w:id="621" w:name="_Toc83471676"/>
            <w:r w:rsidRPr="003F04E6">
              <w:rPr>
                <w:b w:val="0"/>
                <w:lang w:val="en-US"/>
              </w:rPr>
              <w:t>pCT (1.00)</w:t>
            </w:r>
            <w:bookmarkEnd w:id="620"/>
            <w:bookmarkEnd w:id="621"/>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622" w:name="_Toc83469552"/>
            <w:bookmarkStart w:id="623" w:name="_Toc83471677"/>
            <w:r w:rsidRPr="003F04E6">
              <w:rPr>
                <w:b w:val="0"/>
                <w:lang w:val="en-US"/>
              </w:rPr>
              <w:t>Salah</w:t>
            </w:r>
            <w:bookmarkEnd w:id="622"/>
            <w:bookmarkEnd w:id="623"/>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624" w:name="_Toc83469553"/>
            <w:bookmarkStart w:id="625" w:name="_Toc83471678"/>
            <w:r w:rsidRPr="003F04E6">
              <w:rPr>
                <w:b w:val="0"/>
                <w:bCs/>
                <w:lang w:val="en-US"/>
              </w:rPr>
              <w:t>16</w:t>
            </w:r>
            <w:bookmarkEnd w:id="624"/>
            <w:bookmarkEnd w:id="625"/>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626" w:name="_Toc83469554"/>
            <w:bookmarkStart w:id="627" w:name="_Toc83471679"/>
            <w:r w:rsidRPr="003F04E6">
              <w:rPr>
                <w:b w:val="0"/>
                <w:lang w:val="en-US"/>
              </w:rPr>
              <w:t>nCT06</w:t>
            </w:r>
            <w:bookmarkEnd w:id="626"/>
            <w:bookmarkEnd w:id="627"/>
          </w:p>
        </w:tc>
        <w:tc>
          <w:tcPr>
            <w:tcW w:w="2477" w:type="dxa"/>
            <w:shd w:val="clear" w:color="auto" w:fill="auto"/>
          </w:tcPr>
          <w:p w:rsidR="000971E3" w:rsidRPr="003F04E6" w:rsidRDefault="00B55F75" w:rsidP="003F04E6">
            <w:pPr>
              <w:pStyle w:val="Heading3"/>
              <w:numPr>
                <w:ilvl w:val="0"/>
                <w:numId w:val="0"/>
              </w:numPr>
              <w:jc w:val="center"/>
              <w:rPr>
                <w:lang w:val="en-US"/>
              </w:rPr>
            </w:pPr>
            <w:bookmarkStart w:id="628" w:name="_Toc83469555"/>
            <w:bookmarkStart w:id="629" w:name="_Toc83471680"/>
            <w:r w:rsidRPr="003F04E6">
              <w:rPr>
                <w:b w:val="0"/>
                <w:lang w:val="en-US"/>
              </w:rPr>
              <w:t>nCT (1.00)</w:t>
            </w:r>
            <w:bookmarkEnd w:id="628"/>
            <w:bookmarkEnd w:id="629"/>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630" w:name="_Toc83469556"/>
            <w:bookmarkStart w:id="631" w:name="_Toc83471681"/>
            <w:r w:rsidRPr="003F04E6">
              <w:rPr>
                <w:b w:val="0"/>
                <w:lang w:val="en-US"/>
              </w:rPr>
              <w:t>Benar</w:t>
            </w:r>
            <w:bookmarkEnd w:id="630"/>
            <w:bookmarkEnd w:id="631"/>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632" w:name="_Toc83469557"/>
            <w:bookmarkStart w:id="633" w:name="_Toc83471682"/>
            <w:r w:rsidRPr="003F04E6">
              <w:rPr>
                <w:b w:val="0"/>
                <w:bCs/>
                <w:lang w:val="en-US"/>
              </w:rPr>
              <w:t>17</w:t>
            </w:r>
            <w:bookmarkEnd w:id="632"/>
            <w:bookmarkEnd w:id="633"/>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634" w:name="_Toc83469558"/>
            <w:bookmarkStart w:id="635" w:name="_Toc83471683"/>
            <w:r w:rsidRPr="003F04E6">
              <w:rPr>
                <w:b w:val="0"/>
                <w:lang w:val="en-US"/>
              </w:rPr>
              <w:t>nCT07</w:t>
            </w:r>
            <w:bookmarkEnd w:id="634"/>
            <w:bookmarkEnd w:id="635"/>
          </w:p>
        </w:tc>
        <w:tc>
          <w:tcPr>
            <w:tcW w:w="2477" w:type="dxa"/>
            <w:shd w:val="clear" w:color="auto" w:fill="C0C0C0"/>
          </w:tcPr>
          <w:p w:rsidR="000971E3" w:rsidRPr="003F04E6" w:rsidRDefault="00B55F75" w:rsidP="003F04E6">
            <w:pPr>
              <w:pStyle w:val="Heading3"/>
              <w:numPr>
                <w:ilvl w:val="0"/>
                <w:numId w:val="0"/>
              </w:numPr>
              <w:jc w:val="center"/>
              <w:rPr>
                <w:lang w:val="en-US"/>
              </w:rPr>
            </w:pPr>
            <w:bookmarkStart w:id="636" w:name="_Toc83469559"/>
            <w:bookmarkStart w:id="637" w:name="_Toc83471684"/>
            <w:r w:rsidRPr="003F04E6">
              <w:rPr>
                <w:b w:val="0"/>
                <w:lang w:val="en-US"/>
              </w:rPr>
              <w:t>nCT (1.00)</w:t>
            </w:r>
            <w:bookmarkEnd w:id="636"/>
            <w:bookmarkEnd w:id="637"/>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638" w:name="_Toc83469560"/>
            <w:bookmarkStart w:id="639" w:name="_Toc83471685"/>
            <w:r w:rsidRPr="003F04E6">
              <w:rPr>
                <w:b w:val="0"/>
                <w:lang w:val="en-US"/>
              </w:rPr>
              <w:t>Benar</w:t>
            </w:r>
            <w:bookmarkEnd w:id="638"/>
            <w:bookmarkEnd w:id="639"/>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640" w:name="_Toc83469561"/>
            <w:bookmarkStart w:id="641" w:name="_Toc83471686"/>
            <w:r w:rsidRPr="003F04E6">
              <w:rPr>
                <w:b w:val="0"/>
                <w:bCs/>
                <w:lang w:val="en-US"/>
              </w:rPr>
              <w:t>18</w:t>
            </w:r>
            <w:bookmarkEnd w:id="640"/>
            <w:bookmarkEnd w:id="641"/>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642" w:name="_Toc83469562"/>
            <w:bookmarkStart w:id="643" w:name="_Toc83471687"/>
            <w:r w:rsidRPr="003F04E6">
              <w:rPr>
                <w:b w:val="0"/>
                <w:lang w:val="en-US"/>
              </w:rPr>
              <w:t>nCT08</w:t>
            </w:r>
            <w:bookmarkEnd w:id="642"/>
            <w:bookmarkEnd w:id="643"/>
          </w:p>
        </w:tc>
        <w:tc>
          <w:tcPr>
            <w:tcW w:w="2477" w:type="dxa"/>
            <w:shd w:val="clear" w:color="auto" w:fill="auto"/>
          </w:tcPr>
          <w:p w:rsidR="000971E3" w:rsidRPr="003F04E6" w:rsidRDefault="00B55F75" w:rsidP="003F04E6">
            <w:pPr>
              <w:pStyle w:val="Heading3"/>
              <w:numPr>
                <w:ilvl w:val="0"/>
                <w:numId w:val="0"/>
              </w:numPr>
              <w:jc w:val="center"/>
              <w:rPr>
                <w:lang w:val="en-US"/>
              </w:rPr>
            </w:pPr>
            <w:bookmarkStart w:id="644" w:name="_Toc83469563"/>
            <w:bookmarkStart w:id="645" w:name="_Toc83471688"/>
            <w:r w:rsidRPr="003F04E6">
              <w:rPr>
                <w:b w:val="0"/>
                <w:lang w:val="en-US"/>
              </w:rPr>
              <w:t>pCT (1.00)</w:t>
            </w:r>
            <w:bookmarkEnd w:id="644"/>
            <w:bookmarkEnd w:id="645"/>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646" w:name="_Toc83469564"/>
            <w:bookmarkStart w:id="647" w:name="_Toc83471689"/>
            <w:r w:rsidRPr="003F04E6">
              <w:rPr>
                <w:b w:val="0"/>
                <w:lang w:val="en-US"/>
              </w:rPr>
              <w:t>Salah</w:t>
            </w:r>
            <w:bookmarkEnd w:id="646"/>
            <w:bookmarkEnd w:id="647"/>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648" w:name="_Toc83469565"/>
            <w:bookmarkStart w:id="649" w:name="_Toc83471690"/>
            <w:r w:rsidRPr="003F04E6">
              <w:rPr>
                <w:b w:val="0"/>
                <w:bCs/>
                <w:lang w:val="en-US"/>
              </w:rPr>
              <w:t>19</w:t>
            </w:r>
            <w:bookmarkEnd w:id="648"/>
            <w:bookmarkEnd w:id="649"/>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650" w:name="_Toc83469566"/>
            <w:bookmarkStart w:id="651" w:name="_Toc83471691"/>
            <w:r w:rsidRPr="003F04E6">
              <w:rPr>
                <w:b w:val="0"/>
                <w:lang w:val="en-US"/>
              </w:rPr>
              <w:t>nCT09</w:t>
            </w:r>
            <w:bookmarkEnd w:id="650"/>
            <w:bookmarkEnd w:id="651"/>
          </w:p>
        </w:tc>
        <w:tc>
          <w:tcPr>
            <w:tcW w:w="2477" w:type="dxa"/>
            <w:shd w:val="clear" w:color="auto" w:fill="C0C0C0"/>
          </w:tcPr>
          <w:p w:rsidR="000971E3" w:rsidRPr="003F04E6" w:rsidRDefault="00B55F75" w:rsidP="003F04E6">
            <w:pPr>
              <w:pStyle w:val="Heading3"/>
              <w:numPr>
                <w:ilvl w:val="0"/>
                <w:numId w:val="0"/>
              </w:numPr>
              <w:jc w:val="center"/>
              <w:rPr>
                <w:lang w:val="en-US"/>
              </w:rPr>
            </w:pPr>
            <w:bookmarkStart w:id="652" w:name="_Toc83469567"/>
            <w:bookmarkStart w:id="653" w:name="_Toc83471692"/>
            <w:r w:rsidRPr="003F04E6">
              <w:rPr>
                <w:b w:val="0"/>
                <w:lang w:val="en-US"/>
              </w:rPr>
              <w:t>nCT (1.00)</w:t>
            </w:r>
            <w:bookmarkEnd w:id="652"/>
            <w:bookmarkEnd w:id="653"/>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654" w:name="_Toc83469568"/>
            <w:bookmarkStart w:id="655" w:name="_Toc83471693"/>
            <w:r w:rsidRPr="003F04E6">
              <w:rPr>
                <w:b w:val="0"/>
                <w:lang w:val="en-US"/>
              </w:rPr>
              <w:t>Benar</w:t>
            </w:r>
            <w:bookmarkEnd w:id="654"/>
            <w:bookmarkEnd w:id="655"/>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656" w:name="_Toc83469569"/>
            <w:bookmarkStart w:id="657" w:name="_Toc83471694"/>
            <w:r w:rsidRPr="003F04E6">
              <w:rPr>
                <w:b w:val="0"/>
                <w:bCs/>
                <w:lang w:val="en-US"/>
              </w:rPr>
              <w:t>20</w:t>
            </w:r>
            <w:bookmarkEnd w:id="656"/>
            <w:bookmarkEnd w:id="657"/>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658" w:name="_Toc83469570"/>
            <w:bookmarkStart w:id="659" w:name="_Toc83471695"/>
            <w:r w:rsidRPr="003F04E6">
              <w:rPr>
                <w:b w:val="0"/>
                <w:lang w:val="en-US"/>
              </w:rPr>
              <w:t>nCT10</w:t>
            </w:r>
            <w:bookmarkEnd w:id="658"/>
            <w:bookmarkEnd w:id="659"/>
          </w:p>
        </w:tc>
        <w:tc>
          <w:tcPr>
            <w:tcW w:w="2477" w:type="dxa"/>
            <w:shd w:val="clear" w:color="auto" w:fill="auto"/>
          </w:tcPr>
          <w:p w:rsidR="000971E3" w:rsidRPr="003F04E6" w:rsidRDefault="00B55F75" w:rsidP="003F04E6">
            <w:pPr>
              <w:pStyle w:val="Heading3"/>
              <w:numPr>
                <w:ilvl w:val="0"/>
                <w:numId w:val="0"/>
              </w:numPr>
              <w:jc w:val="center"/>
              <w:rPr>
                <w:lang w:val="en-US"/>
              </w:rPr>
            </w:pPr>
            <w:bookmarkStart w:id="660" w:name="_Toc83469571"/>
            <w:bookmarkStart w:id="661" w:name="_Toc83471696"/>
            <w:r w:rsidRPr="003F04E6">
              <w:rPr>
                <w:b w:val="0"/>
                <w:lang w:val="en-US"/>
              </w:rPr>
              <w:t>pCT (1.00)</w:t>
            </w:r>
            <w:bookmarkEnd w:id="660"/>
            <w:bookmarkEnd w:id="661"/>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662" w:name="_Toc83469572"/>
            <w:bookmarkStart w:id="663" w:name="_Toc83471697"/>
            <w:r w:rsidRPr="003F04E6">
              <w:rPr>
                <w:b w:val="0"/>
                <w:lang w:val="en-US"/>
              </w:rPr>
              <w:t>Salah</w:t>
            </w:r>
            <w:bookmarkEnd w:id="662"/>
            <w:bookmarkEnd w:id="663"/>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664" w:name="_Toc83469573"/>
            <w:bookmarkStart w:id="665" w:name="_Toc83471698"/>
            <w:r w:rsidRPr="003F04E6">
              <w:rPr>
                <w:b w:val="0"/>
                <w:bCs/>
                <w:lang w:val="en-US"/>
              </w:rPr>
              <w:t>21</w:t>
            </w:r>
            <w:bookmarkEnd w:id="664"/>
            <w:bookmarkEnd w:id="665"/>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666" w:name="_Toc83469574"/>
            <w:bookmarkStart w:id="667" w:name="_Toc83471699"/>
            <w:r w:rsidRPr="003F04E6">
              <w:rPr>
                <w:b w:val="0"/>
                <w:lang w:val="en-US"/>
              </w:rPr>
              <w:t>pCT01</w:t>
            </w:r>
            <w:bookmarkEnd w:id="666"/>
            <w:bookmarkEnd w:id="667"/>
          </w:p>
        </w:tc>
        <w:tc>
          <w:tcPr>
            <w:tcW w:w="2477" w:type="dxa"/>
            <w:shd w:val="clear" w:color="auto" w:fill="C0C0C0"/>
          </w:tcPr>
          <w:p w:rsidR="000971E3" w:rsidRPr="003F04E6" w:rsidRDefault="00B55F75" w:rsidP="003F04E6">
            <w:pPr>
              <w:pStyle w:val="Heading3"/>
              <w:numPr>
                <w:ilvl w:val="0"/>
                <w:numId w:val="0"/>
              </w:numPr>
              <w:jc w:val="center"/>
              <w:rPr>
                <w:lang w:val="en-US"/>
              </w:rPr>
            </w:pPr>
            <w:bookmarkStart w:id="668" w:name="_Toc83469575"/>
            <w:bookmarkStart w:id="669" w:name="_Toc83471700"/>
            <w:r w:rsidRPr="003F04E6">
              <w:rPr>
                <w:b w:val="0"/>
                <w:lang w:val="en-US"/>
              </w:rPr>
              <w:t>pCT (1.00)</w:t>
            </w:r>
            <w:bookmarkEnd w:id="668"/>
            <w:bookmarkEnd w:id="669"/>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670" w:name="_Toc83469576"/>
            <w:bookmarkStart w:id="671" w:name="_Toc83471701"/>
            <w:r w:rsidRPr="003F04E6">
              <w:rPr>
                <w:b w:val="0"/>
                <w:lang w:val="en-US"/>
              </w:rPr>
              <w:t>Benar</w:t>
            </w:r>
            <w:bookmarkEnd w:id="670"/>
            <w:bookmarkEnd w:id="671"/>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672" w:name="_Toc83469577"/>
            <w:bookmarkStart w:id="673" w:name="_Toc83471702"/>
            <w:r w:rsidRPr="003F04E6">
              <w:rPr>
                <w:b w:val="0"/>
                <w:bCs/>
                <w:lang w:val="en-US"/>
              </w:rPr>
              <w:t>22</w:t>
            </w:r>
            <w:bookmarkEnd w:id="672"/>
            <w:bookmarkEnd w:id="673"/>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674" w:name="_Toc83469578"/>
            <w:bookmarkStart w:id="675" w:name="_Toc83471703"/>
            <w:r w:rsidRPr="003F04E6">
              <w:rPr>
                <w:b w:val="0"/>
                <w:lang w:val="en-US"/>
              </w:rPr>
              <w:t>pCT02</w:t>
            </w:r>
            <w:bookmarkEnd w:id="674"/>
            <w:bookmarkEnd w:id="675"/>
          </w:p>
        </w:tc>
        <w:tc>
          <w:tcPr>
            <w:tcW w:w="2477" w:type="dxa"/>
            <w:shd w:val="clear" w:color="auto" w:fill="auto"/>
          </w:tcPr>
          <w:p w:rsidR="000971E3" w:rsidRPr="003F04E6" w:rsidRDefault="00B55F75" w:rsidP="003F04E6">
            <w:pPr>
              <w:pStyle w:val="Heading3"/>
              <w:numPr>
                <w:ilvl w:val="0"/>
                <w:numId w:val="0"/>
              </w:numPr>
              <w:jc w:val="center"/>
              <w:rPr>
                <w:lang w:val="en-US"/>
              </w:rPr>
            </w:pPr>
            <w:bookmarkStart w:id="676" w:name="_Toc83469579"/>
            <w:bookmarkStart w:id="677" w:name="_Toc83471704"/>
            <w:r w:rsidRPr="003F04E6">
              <w:rPr>
                <w:b w:val="0"/>
                <w:lang w:val="en-US"/>
              </w:rPr>
              <w:t>pCT (1.00)</w:t>
            </w:r>
            <w:bookmarkEnd w:id="676"/>
            <w:bookmarkEnd w:id="677"/>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678" w:name="_Toc83469580"/>
            <w:bookmarkStart w:id="679" w:name="_Toc83471705"/>
            <w:r w:rsidRPr="003F04E6">
              <w:rPr>
                <w:b w:val="0"/>
                <w:lang w:val="en-US"/>
              </w:rPr>
              <w:t>Benar</w:t>
            </w:r>
            <w:bookmarkEnd w:id="678"/>
            <w:bookmarkEnd w:id="679"/>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680" w:name="_Toc83469581"/>
            <w:bookmarkStart w:id="681" w:name="_Toc83471706"/>
            <w:r w:rsidRPr="003F04E6">
              <w:rPr>
                <w:b w:val="0"/>
                <w:bCs/>
                <w:lang w:val="en-US"/>
              </w:rPr>
              <w:t>23</w:t>
            </w:r>
            <w:bookmarkEnd w:id="680"/>
            <w:bookmarkEnd w:id="681"/>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682" w:name="_Toc83469582"/>
            <w:bookmarkStart w:id="683" w:name="_Toc83471707"/>
            <w:r w:rsidRPr="003F04E6">
              <w:rPr>
                <w:b w:val="0"/>
                <w:lang w:val="en-US"/>
              </w:rPr>
              <w:t>pCT03</w:t>
            </w:r>
            <w:bookmarkEnd w:id="682"/>
            <w:bookmarkEnd w:id="683"/>
          </w:p>
        </w:tc>
        <w:tc>
          <w:tcPr>
            <w:tcW w:w="2477" w:type="dxa"/>
            <w:shd w:val="clear" w:color="auto" w:fill="C0C0C0"/>
          </w:tcPr>
          <w:p w:rsidR="000971E3" w:rsidRPr="003F04E6" w:rsidRDefault="00B55F75" w:rsidP="003F04E6">
            <w:pPr>
              <w:pStyle w:val="Heading3"/>
              <w:numPr>
                <w:ilvl w:val="0"/>
                <w:numId w:val="0"/>
              </w:numPr>
              <w:jc w:val="center"/>
              <w:rPr>
                <w:lang w:val="en-US"/>
              </w:rPr>
            </w:pPr>
            <w:bookmarkStart w:id="684" w:name="_Toc83469583"/>
            <w:bookmarkStart w:id="685" w:name="_Toc83471708"/>
            <w:r w:rsidRPr="003F04E6">
              <w:rPr>
                <w:b w:val="0"/>
                <w:lang w:val="en-US"/>
              </w:rPr>
              <w:t>pCT (1.00)</w:t>
            </w:r>
            <w:bookmarkEnd w:id="684"/>
            <w:bookmarkEnd w:id="685"/>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686" w:name="_Toc83469584"/>
            <w:bookmarkStart w:id="687" w:name="_Toc83471709"/>
            <w:r w:rsidRPr="003F04E6">
              <w:rPr>
                <w:b w:val="0"/>
                <w:lang w:val="en-US"/>
              </w:rPr>
              <w:t>Benar</w:t>
            </w:r>
            <w:bookmarkEnd w:id="686"/>
            <w:bookmarkEnd w:id="687"/>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688" w:name="_Toc83469585"/>
            <w:bookmarkStart w:id="689" w:name="_Toc83471710"/>
            <w:r w:rsidRPr="003F04E6">
              <w:rPr>
                <w:b w:val="0"/>
                <w:bCs/>
                <w:lang w:val="en-US"/>
              </w:rPr>
              <w:t>24</w:t>
            </w:r>
            <w:bookmarkEnd w:id="688"/>
            <w:bookmarkEnd w:id="689"/>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690" w:name="_Toc83469586"/>
            <w:bookmarkStart w:id="691" w:name="_Toc83471711"/>
            <w:r w:rsidRPr="003F04E6">
              <w:rPr>
                <w:b w:val="0"/>
                <w:lang w:val="en-US"/>
              </w:rPr>
              <w:t>pCT04</w:t>
            </w:r>
            <w:bookmarkEnd w:id="690"/>
            <w:bookmarkEnd w:id="691"/>
          </w:p>
        </w:tc>
        <w:tc>
          <w:tcPr>
            <w:tcW w:w="2477" w:type="dxa"/>
            <w:shd w:val="clear" w:color="auto" w:fill="auto"/>
          </w:tcPr>
          <w:p w:rsidR="000971E3" w:rsidRPr="003F04E6" w:rsidRDefault="00B55F75" w:rsidP="003F04E6">
            <w:pPr>
              <w:pStyle w:val="Heading3"/>
              <w:numPr>
                <w:ilvl w:val="0"/>
                <w:numId w:val="0"/>
              </w:numPr>
              <w:jc w:val="center"/>
              <w:rPr>
                <w:lang w:val="en-US"/>
              </w:rPr>
            </w:pPr>
            <w:bookmarkStart w:id="692" w:name="_Toc83469587"/>
            <w:bookmarkStart w:id="693" w:name="_Toc83471712"/>
            <w:r w:rsidRPr="003F04E6">
              <w:rPr>
                <w:b w:val="0"/>
                <w:lang w:val="en-US"/>
              </w:rPr>
              <w:t>pCT (1.00)</w:t>
            </w:r>
            <w:bookmarkEnd w:id="692"/>
            <w:bookmarkEnd w:id="693"/>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694" w:name="_Toc83469588"/>
            <w:bookmarkStart w:id="695" w:name="_Toc83471713"/>
            <w:r w:rsidRPr="003F04E6">
              <w:rPr>
                <w:b w:val="0"/>
                <w:lang w:val="en-US"/>
              </w:rPr>
              <w:t>Benar</w:t>
            </w:r>
            <w:bookmarkEnd w:id="694"/>
            <w:bookmarkEnd w:id="695"/>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696" w:name="_Toc83469589"/>
            <w:bookmarkStart w:id="697" w:name="_Toc83471714"/>
            <w:r w:rsidRPr="003F04E6">
              <w:rPr>
                <w:b w:val="0"/>
                <w:bCs/>
                <w:lang w:val="en-US"/>
              </w:rPr>
              <w:t>25</w:t>
            </w:r>
            <w:bookmarkEnd w:id="696"/>
            <w:bookmarkEnd w:id="697"/>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698" w:name="_Toc83469590"/>
            <w:bookmarkStart w:id="699" w:name="_Toc83471715"/>
            <w:r w:rsidRPr="003F04E6">
              <w:rPr>
                <w:b w:val="0"/>
                <w:lang w:val="en-US"/>
              </w:rPr>
              <w:t>pCT05</w:t>
            </w:r>
            <w:bookmarkEnd w:id="698"/>
            <w:bookmarkEnd w:id="699"/>
          </w:p>
        </w:tc>
        <w:tc>
          <w:tcPr>
            <w:tcW w:w="2477" w:type="dxa"/>
            <w:shd w:val="clear" w:color="auto" w:fill="C0C0C0"/>
          </w:tcPr>
          <w:p w:rsidR="000971E3" w:rsidRPr="003F04E6" w:rsidRDefault="00B55F75" w:rsidP="003F04E6">
            <w:pPr>
              <w:pStyle w:val="Heading3"/>
              <w:numPr>
                <w:ilvl w:val="0"/>
                <w:numId w:val="0"/>
              </w:numPr>
              <w:jc w:val="center"/>
              <w:rPr>
                <w:lang w:val="en-US"/>
              </w:rPr>
            </w:pPr>
            <w:bookmarkStart w:id="700" w:name="_Toc83469591"/>
            <w:bookmarkStart w:id="701" w:name="_Toc83471716"/>
            <w:r w:rsidRPr="003F04E6">
              <w:rPr>
                <w:b w:val="0"/>
                <w:lang w:val="en-US"/>
              </w:rPr>
              <w:t>pCT (1.00)</w:t>
            </w:r>
            <w:bookmarkEnd w:id="700"/>
            <w:bookmarkEnd w:id="701"/>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702" w:name="_Toc83469592"/>
            <w:bookmarkStart w:id="703" w:name="_Toc83471717"/>
            <w:r w:rsidRPr="003F04E6">
              <w:rPr>
                <w:b w:val="0"/>
                <w:lang w:val="en-US"/>
              </w:rPr>
              <w:t>Benar</w:t>
            </w:r>
            <w:bookmarkEnd w:id="702"/>
            <w:bookmarkEnd w:id="703"/>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704" w:name="_Toc83469593"/>
            <w:bookmarkStart w:id="705" w:name="_Toc83471718"/>
            <w:r w:rsidRPr="003F04E6">
              <w:rPr>
                <w:b w:val="0"/>
                <w:bCs/>
                <w:lang w:val="en-US"/>
              </w:rPr>
              <w:t>26</w:t>
            </w:r>
            <w:bookmarkEnd w:id="704"/>
            <w:bookmarkEnd w:id="705"/>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706" w:name="_Toc83469594"/>
            <w:bookmarkStart w:id="707" w:name="_Toc83471719"/>
            <w:r w:rsidRPr="003F04E6">
              <w:rPr>
                <w:b w:val="0"/>
                <w:lang w:val="en-US"/>
              </w:rPr>
              <w:t>pCT06</w:t>
            </w:r>
            <w:bookmarkEnd w:id="706"/>
            <w:bookmarkEnd w:id="707"/>
          </w:p>
        </w:tc>
        <w:tc>
          <w:tcPr>
            <w:tcW w:w="2477" w:type="dxa"/>
            <w:shd w:val="clear" w:color="auto" w:fill="auto"/>
          </w:tcPr>
          <w:p w:rsidR="000971E3" w:rsidRPr="003F04E6" w:rsidRDefault="00B55F75" w:rsidP="003F04E6">
            <w:pPr>
              <w:pStyle w:val="Heading3"/>
              <w:numPr>
                <w:ilvl w:val="0"/>
                <w:numId w:val="0"/>
              </w:numPr>
              <w:jc w:val="center"/>
              <w:rPr>
                <w:lang w:val="en-US"/>
              </w:rPr>
            </w:pPr>
            <w:bookmarkStart w:id="708" w:name="_Toc83469595"/>
            <w:bookmarkStart w:id="709" w:name="_Toc83471720"/>
            <w:r w:rsidRPr="003F04E6">
              <w:rPr>
                <w:b w:val="0"/>
                <w:lang w:val="en-US"/>
              </w:rPr>
              <w:t>pCT (1.00)</w:t>
            </w:r>
            <w:bookmarkEnd w:id="708"/>
            <w:bookmarkEnd w:id="709"/>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710" w:name="_Toc83469596"/>
            <w:bookmarkStart w:id="711" w:name="_Toc83471721"/>
            <w:r w:rsidRPr="003F04E6">
              <w:rPr>
                <w:b w:val="0"/>
                <w:lang w:val="en-US"/>
              </w:rPr>
              <w:t>Benar</w:t>
            </w:r>
            <w:bookmarkEnd w:id="710"/>
            <w:bookmarkEnd w:id="711"/>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712" w:name="_Toc83469597"/>
            <w:bookmarkStart w:id="713" w:name="_Toc83471722"/>
            <w:r w:rsidRPr="003F04E6">
              <w:rPr>
                <w:b w:val="0"/>
                <w:bCs/>
                <w:lang w:val="en-US"/>
              </w:rPr>
              <w:t>27</w:t>
            </w:r>
            <w:bookmarkEnd w:id="712"/>
            <w:bookmarkEnd w:id="713"/>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714" w:name="_Toc83469598"/>
            <w:bookmarkStart w:id="715" w:name="_Toc83471723"/>
            <w:r w:rsidRPr="003F04E6">
              <w:rPr>
                <w:b w:val="0"/>
                <w:lang w:val="en-US"/>
              </w:rPr>
              <w:t>pCT07</w:t>
            </w:r>
            <w:bookmarkEnd w:id="714"/>
            <w:bookmarkEnd w:id="715"/>
          </w:p>
        </w:tc>
        <w:tc>
          <w:tcPr>
            <w:tcW w:w="2477" w:type="dxa"/>
            <w:shd w:val="clear" w:color="auto" w:fill="C0C0C0"/>
          </w:tcPr>
          <w:p w:rsidR="000971E3" w:rsidRPr="003F04E6" w:rsidRDefault="00B55F75" w:rsidP="003F04E6">
            <w:pPr>
              <w:pStyle w:val="Heading3"/>
              <w:numPr>
                <w:ilvl w:val="0"/>
                <w:numId w:val="0"/>
              </w:numPr>
              <w:jc w:val="center"/>
              <w:rPr>
                <w:lang w:val="en-US"/>
              </w:rPr>
            </w:pPr>
            <w:bookmarkStart w:id="716" w:name="_Toc83469599"/>
            <w:bookmarkStart w:id="717" w:name="_Toc83471724"/>
            <w:r w:rsidRPr="003F04E6">
              <w:rPr>
                <w:b w:val="0"/>
                <w:lang w:val="en-US"/>
              </w:rPr>
              <w:t>pCT (1.00)</w:t>
            </w:r>
            <w:bookmarkEnd w:id="716"/>
            <w:bookmarkEnd w:id="717"/>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718" w:name="_Toc83469600"/>
            <w:bookmarkStart w:id="719" w:name="_Toc83471725"/>
            <w:r w:rsidRPr="003F04E6">
              <w:rPr>
                <w:b w:val="0"/>
                <w:lang w:val="en-US"/>
              </w:rPr>
              <w:t>Benar</w:t>
            </w:r>
            <w:bookmarkEnd w:id="718"/>
            <w:bookmarkEnd w:id="719"/>
          </w:p>
        </w:tc>
      </w:tr>
      <w:tr w:rsidR="001979EA" w:rsidRPr="003F04E6" w:rsidTr="003F04E6">
        <w:tc>
          <w:tcPr>
            <w:tcW w:w="1861" w:type="dxa"/>
            <w:tcBorders>
              <w:left w:val="single" w:sz="8" w:space="0" w:color="auto"/>
            </w:tcBorders>
            <w:shd w:val="clear" w:color="auto" w:fill="auto"/>
          </w:tcPr>
          <w:p w:rsidR="000971E3" w:rsidRPr="003F04E6" w:rsidRDefault="00427485" w:rsidP="003F04E6">
            <w:pPr>
              <w:pStyle w:val="Heading3"/>
              <w:numPr>
                <w:ilvl w:val="0"/>
                <w:numId w:val="0"/>
              </w:numPr>
              <w:jc w:val="center"/>
              <w:rPr>
                <w:b w:val="0"/>
                <w:bCs/>
                <w:lang w:val="en-US"/>
              </w:rPr>
            </w:pPr>
            <w:bookmarkStart w:id="720" w:name="_Toc83469601"/>
            <w:bookmarkStart w:id="721" w:name="_Toc83471726"/>
            <w:r w:rsidRPr="003F04E6">
              <w:rPr>
                <w:b w:val="0"/>
                <w:bCs/>
                <w:lang w:val="en-US"/>
              </w:rPr>
              <w:t>28</w:t>
            </w:r>
            <w:bookmarkEnd w:id="720"/>
            <w:bookmarkEnd w:id="721"/>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722" w:name="_Toc83469602"/>
            <w:bookmarkStart w:id="723" w:name="_Toc83471727"/>
            <w:r w:rsidRPr="003F04E6">
              <w:rPr>
                <w:b w:val="0"/>
                <w:lang w:val="en-US"/>
              </w:rPr>
              <w:t>pCT08</w:t>
            </w:r>
            <w:bookmarkEnd w:id="722"/>
            <w:bookmarkEnd w:id="723"/>
          </w:p>
        </w:tc>
        <w:tc>
          <w:tcPr>
            <w:tcW w:w="2477" w:type="dxa"/>
            <w:shd w:val="clear" w:color="auto" w:fill="auto"/>
          </w:tcPr>
          <w:p w:rsidR="000971E3" w:rsidRPr="003F04E6" w:rsidRDefault="00B55F75" w:rsidP="003F04E6">
            <w:pPr>
              <w:pStyle w:val="Heading3"/>
              <w:numPr>
                <w:ilvl w:val="0"/>
                <w:numId w:val="0"/>
              </w:numPr>
              <w:jc w:val="center"/>
              <w:rPr>
                <w:lang w:val="en-US"/>
              </w:rPr>
            </w:pPr>
            <w:bookmarkStart w:id="724" w:name="_Toc83469603"/>
            <w:bookmarkStart w:id="725" w:name="_Toc83471728"/>
            <w:r w:rsidRPr="003F04E6">
              <w:rPr>
                <w:b w:val="0"/>
                <w:lang w:val="en-US"/>
              </w:rPr>
              <w:t>pCT (1.00)</w:t>
            </w:r>
            <w:bookmarkEnd w:id="724"/>
            <w:bookmarkEnd w:id="725"/>
          </w:p>
        </w:tc>
        <w:tc>
          <w:tcPr>
            <w:tcW w:w="1329" w:type="dxa"/>
            <w:tcBorders>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726" w:name="_Toc83469604"/>
            <w:bookmarkStart w:id="727" w:name="_Toc83471729"/>
            <w:r w:rsidRPr="003F04E6">
              <w:rPr>
                <w:b w:val="0"/>
                <w:lang w:val="en-US"/>
              </w:rPr>
              <w:t>Benar</w:t>
            </w:r>
            <w:bookmarkEnd w:id="726"/>
            <w:bookmarkEnd w:id="727"/>
          </w:p>
        </w:tc>
      </w:tr>
      <w:tr w:rsidR="001979EA" w:rsidRPr="003F04E6" w:rsidTr="003F04E6">
        <w:tc>
          <w:tcPr>
            <w:tcW w:w="1861" w:type="dxa"/>
            <w:tcBorders>
              <w:left w:val="single" w:sz="8" w:space="0" w:color="auto"/>
            </w:tcBorders>
            <w:shd w:val="clear" w:color="auto" w:fill="C0C0C0"/>
          </w:tcPr>
          <w:p w:rsidR="000971E3" w:rsidRPr="003F04E6" w:rsidRDefault="00427485" w:rsidP="003F04E6">
            <w:pPr>
              <w:pStyle w:val="Heading3"/>
              <w:numPr>
                <w:ilvl w:val="0"/>
                <w:numId w:val="0"/>
              </w:numPr>
              <w:jc w:val="center"/>
              <w:rPr>
                <w:b w:val="0"/>
                <w:bCs/>
                <w:lang w:val="en-US"/>
              </w:rPr>
            </w:pPr>
            <w:bookmarkStart w:id="728" w:name="_Toc83469605"/>
            <w:bookmarkStart w:id="729" w:name="_Toc83471730"/>
            <w:r w:rsidRPr="003F04E6">
              <w:rPr>
                <w:b w:val="0"/>
                <w:bCs/>
                <w:lang w:val="en-US"/>
              </w:rPr>
              <w:t>29</w:t>
            </w:r>
            <w:bookmarkEnd w:id="728"/>
            <w:bookmarkEnd w:id="729"/>
          </w:p>
        </w:tc>
        <w:tc>
          <w:tcPr>
            <w:tcW w:w="1766" w:type="dxa"/>
            <w:tcBorders>
              <w:left w:val="nil"/>
              <w:right w:val="nil"/>
            </w:tcBorders>
            <w:shd w:val="clear" w:color="auto" w:fill="C0C0C0"/>
          </w:tcPr>
          <w:p w:rsidR="000971E3" w:rsidRPr="003F04E6" w:rsidRDefault="00CF3B61" w:rsidP="003F04E6">
            <w:pPr>
              <w:pStyle w:val="Heading3"/>
              <w:numPr>
                <w:ilvl w:val="0"/>
                <w:numId w:val="0"/>
              </w:numPr>
              <w:jc w:val="center"/>
              <w:rPr>
                <w:b w:val="0"/>
                <w:lang w:val="en-US"/>
              </w:rPr>
            </w:pPr>
            <w:bookmarkStart w:id="730" w:name="_Toc83469606"/>
            <w:bookmarkStart w:id="731" w:name="_Toc83471731"/>
            <w:r w:rsidRPr="003F04E6">
              <w:rPr>
                <w:b w:val="0"/>
                <w:lang w:val="en-US"/>
              </w:rPr>
              <w:t>pCT09</w:t>
            </w:r>
            <w:bookmarkEnd w:id="730"/>
            <w:bookmarkEnd w:id="731"/>
          </w:p>
        </w:tc>
        <w:tc>
          <w:tcPr>
            <w:tcW w:w="2477" w:type="dxa"/>
            <w:shd w:val="clear" w:color="auto" w:fill="C0C0C0"/>
          </w:tcPr>
          <w:p w:rsidR="000971E3" w:rsidRPr="003F04E6" w:rsidRDefault="00B55F75" w:rsidP="003F04E6">
            <w:pPr>
              <w:pStyle w:val="Heading3"/>
              <w:numPr>
                <w:ilvl w:val="0"/>
                <w:numId w:val="0"/>
              </w:numPr>
              <w:jc w:val="center"/>
              <w:rPr>
                <w:lang w:val="en-US"/>
              </w:rPr>
            </w:pPr>
            <w:bookmarkStart w:id="732" w:name="_Toc83469607"/>
            <w:bookmarkStart w:id="733" w:name="_Toc83471732"/>
            <w:r w:rsidRPr="003F04E6">
              <w:rPr>
                <w:b w:val="0"/>
                <w:lang w:val="en-US"/>
              </w:rPr>
              <w:t>pCT (1.00)</w:t>
            </w:r>
            <w:bookmarkEnd w:id="732"/>
            <w:bookmarkEnd w:id="733"/>
          </w:p>
        </w:tc>
        <w:tc>
          <w:tcPr>
            <w:tcW w:w="1329" w:type="dxa"/>
            <w:tcBorders>
              <w:left w:val="nil"/>
              <w:right w:val="single" w:sz="8" w:space="0" w:color="auto"/>
            </w:tcBorders>
            <w:shd w:val="clear" w:color="auto" w:fill="C0C0C0"/>
          </w:tcPr>
          <w:p w:rsidR="000971E3" w:rsidRPr="003F04E6" w:rsidRDefault="00B55F75" w:rsidP="003F04E6">
            <w:pPr>
              <w:pStyle w:val="Heading3"/>
              <w:numPr>
                <w:ilvl w:val="0"/>
                <w:numId w:val="0"/>
              </w:numPr>
              <w:jc w:val="center"/>
              <w:rPr>
                <w:b w:val="0"/>
                <w:lang w:val="en-US"/>
              </w:rPr>
            </w:pPr>
            <w:bookmarkStart w:id="734" w:name="_Toc83469608"/>
            <w:bookmarkStart w:id="735" w:name="_Toc83471733"/>
            <w:r w:rsidRPr="003F04E6">
              <w:rPr>
                <w:b w:val="0"/>
                <w:lang w:val="en-US"/>
              </w:rPr>
              <w:t>Benar</w:t>
            </w:r>
            <w:bookmarkEnd w:id="734"/>
            <w:bookmarkEnd w:id="735"/>
          </w:p>
        </w:tc>
      </w:tr>
      <w:tr w:rsidR="001979EA" w:rsidRPr="003F04E6" w:rsidTr="003F04E6">
        <w:tc>
          <w:tcPr>
            <w:tcW w:w="1861" w:type="dxa"/>
            <w:tcBorders>
              <w:left w:val="single" w:sz="8" w:space="0" w:color="auto"/>
              <w:bottom w:val="single" w:sz="8" w:space="0" w:color="000000"/>
            </w:tcBorders>
            <w:shd w:val="clear" w:color="auto" w:fill="auto"/>
          </w:tcPr>
          <w:p w:rsidR="000971E3" w:rsidRPr="003F04E6" w:rsidRDefault="00427485" w:rsidP="003F04E6">
            <w:pPr>
              <w:pStyle w:val="Heading3"/>
              <w:numPr>
                <w:ilvl w:val="0"/>
                <w:numId w:val="0"/>
              </w:numPr>
              <w:jc w:val="center"/>
              <w:rPr>
                <w:b w:val="0"/>
                <w:bCs/>
                <w:lang w:val="en-US"/>
              </w:rPr>
            </w:pPr>
            <w:bookmarkStart w:id="736" w:name="_Toc83469609"/>
            <w:bookmarkStart w:id="737" w:name="_Toc83471734"/>
            <w:r w:rsidRPr="003F04E6">
              <w:rPr>
                <w:b w:val="0"/>
                <w:bCs/>
                <w:lang w:val="en-US"/>
              </w:rPr>
              <w:t>30</w:t>
            </w:r>
            <w:bookmarkEnd w:id="736"/>
            <w:bookmarkEnd w:id="737"/>
          </w:p>
        </w:tc>
        <w:tc>
          <w:tcPr>
            <w:tcW w:w="1766" w:type="dxa"/>
            <w:shd w:val="clear" w:color="auto" w:fill="auto"/>
          </w:tcPr>
          <w:p w:rsidR="000971E3" w:rsidRPr="003F04E6" w:rsidRDefault="00CF3B61" w:rsidP="003F04E6">
            <w:pPr>
              <w:pStyle w:val="Heading3"/>
              <w:numPr>
                <w:ilvl w:val="0"/>
                <w:numId w:val="0"/>
              </w:numPr>
              <w:jc w:val="center"/>
              <w:rPr>
                <w:b w:val="0"/>
                <w:lang w:val="en-US"/>
              </w:rPr>
            </w:pPr>
            <w:bookmarkStart w:id="738" w:name="_Toc83469610"/>
            <w:bookmarkStart w:id="739" w:name="_Toc83471735"/>
            <w:r w:rsidRPr="003F04E6">
              <w:rPr>
                <w:b w:val="0"/>
                <w:lang w:val="en-US"/>
              </w:rPr>
              <w:t>pCT10</w:t>
            </w:r>
            <w:bookmarkEnd w:id="738"/>
            <w:bookmarkEnd w:id="739"/>
          </w:p>
        </w:tc>
        <w:tc>
          <w:tcPr>
            <w:tcW w:w="2477" w:type="dxa"/>
            <w:shd w:val="clear" w:color="auto" w:fill="auto"/>
          </w:tcPr>
          <w:p w:rsidR="000971E3" w:rsidRPr="003F04E6" w:rsidRDefault="00B55F75" w:rsidP="003F04E6">
            <w:pPr>
              <w:pStyle w:val="Heading3"/>
              <w:numPr>
                <w:ilvl w:val="0"/>
                <w:numId w:val="0"/>
              </w:numPr>
              <w:jc w:val="center"/>
              <w:rPr>
                <w:lang w:val="en-US"/>
              </w:rPr>
            </w:pPr>
            <w:bookmarkStart w:id="740" w:name="_Toc83469611"/>
            <w:bookmarkStart w:id="741" w:name="_Toc83471736"/>
            <w:r w:rsidRPr="003F04E6">
              <w:rPr>
                <w:b w:val="0"/>
                <w:lang w:val="en-US"/>
              </w:rPr>
              <w:t>pCT (1.00)</w:t>
            </w:r>
            <w:bookmarkEnd w:id="740"/>
            <w:bookmarkEnd w:id="741"/>
          </w:p>
        </w:tc>
        <w:tc>
          <w:tcPr>
            <w:tcW w:w="1329" w:type="dxa"/>
            <w:tcBorders>
              <w:bottom w:val="single" w:sz="8" w:space="0" w:color="000000"/>
              <w:right w:val="single" w:sz="8" w:space="0" w:color="auto"/>
            </w:tcBorders>
            <w:shd w:val="clear" w:color="auto" w:fill="auto"/>
          </w:tcPr>
          <w:p w:rsidR="000971E3" w:rsidRPr="003F04E6" w:rsidRDefault="00B55F75" w:rsidP="003F04E6">
            <w:pPr>
              <w:pStyle w:val="Heading3"/>
              <w:numPr>
                <w:ilvl w:val="0"/>
                <w:numId w:val="0"/>
              </w:numPr>
              <w:jc w:val="center"/>
              <w:rPr>
                <w:b w:val="0"/>
                <w:lang w:val="en-US"/>
              </w:rPr>
            </w:pPr>
            <w:bookmarkStart w:id="742" w:name="_Toc83469612"/>
            <w:bookmarkStart w:id="743" w:name="_Toc83471737"/>
            <w:r w:rsidRPr="003F04E6">
              <w:rPr>
                <w:b w:val="0"/>
                <w:lang w:val="en-US"/>
              </w:rPr>
              <w:t>Benar</w:t>
            </w:r>
            <w:bookmarkEnd w:id="742"/>
            <w:bookmarkEnd w:id="743"/>
          </w:p>
        </w:tc>
      </w:tr>
    </w:tbl>
    <w:p w:rsidR="00A674F8" w:rsidRPr="00AE3080" w:rsidRDefault="00A674F8" w:rsidP="00AE3080">
      <w:pPr>
        <w:pStyle w:val="Caption"/>
        <w:rPr>
          <w:lang w:val="en-US"/>
        </w:rPr>
      </w:pPr>
    </w:p>
    <w:p w:rsidR="008025EB" w:rsidRDefault="009D472E" w:rsidP="00AE3080">
      <w:pPr>
        <w:pStyle w:val="TEUnsoed-TextBodyspasi2"/>
        <w:ind w:firstLine="720"/>
        <w:rPr>
          <w:lang w:val="en-US"/>
        </w:rPr>
      </w:pPr>
      <w:r>
        <w:rPr>
          <w:lang w:val="en-US"/>
        </w:rPr>
        <w:t>Berdasarkan tabel hasil pengujian di atas dapat diketahui bahwa pada pengujian menggunakan dataset preprocessed sebagian besar nilai pengujiannya bernilai benar dengan tingkat probabilitas mulai dari 66% hingga 100%. Meskipun masih ada sedikit yang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9D472E" w:rsidRPr="00FE498C" w:rsidRDefault="00FE498C" w:rsidP="002F0119">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26</m:t>
              </m:r>
            </m:num>
            <m:den>
              <m:r>
                <w:rPr>
                  <w:rFonts w:ascii="Cambria Math" w:hAnsi="Cambria Math"/>
                  <w:lang w:val="en-US"/>
                </w:rPr>
                <m:t>30</m:t>
              </m:r>
            </m:den>
          </m:f>
          <m:r>
            <w:rPr>
              <w:rFonts w:ascii="Cambria Math" w:hAnsi="Cambria Math"/>
              <w:lang w:val="en-US"/>
            </w:rPr>
            <m:t xml:space="preserve"> x 100%</m:t>
          </m:r>
        </m:oMath>
      </m:oMathPara>
    </w:p>
    <w:p w:rsidR="009D472E" w:rsidRPr="00FE498C" w:rsidRDefault="00FE498C" w:rsidP="002F0119">
      <w:pPr>
        <w:pStyle w:val="TEUnsoed-TextBodyspasi2"/>
        <w:ind w:firstLine="0"/>
        <w:jc w:val="center"/>
        <w:rPr>
          <w:lang w:val="en-US"/>
        </w:rPr>
      </w:pPr>
      <m:oMathPara>
        <m:oMath>
          <m:r>
            <w:rPr>
              <w:rFonts w:ascii="Cambria Math" w:hAnsi="Cambria Math"/>
              <w:lang w:val="en-US"/>
            </w:rPr>
            <m:t>% Akurasi= 87%</m:t>
          </m:r>
        </m:oMath>
      </m:oMathPara>
    </w:p>
    <w:p w:rsidR="00036EDE" w:rsidRDefault="00AE3080" w:rsidP="00F65D9C">
      <w:pPr>
        <w:pStyle w:val="TEUnsoed-TextBodyspasi2"/>
        <w:ind w:firstLine="0"/>
        <w:rPr>
          <w:lang w:val="en-US"/>
        </w:rPr>
      </w:pPr>
      <w:r>
        <w:rPr>
          <w:lang w:val="en-US"/>
        </w:rPr>
        <w:tab/>
        <w:t>Dari hasil perhitungan tersebut dapat disimpulkan bahwa hasil pengujian dengan menggunakan citra preprocessed cukup akurat untuk melakukan deteksi citra CT Scan dada untuk Covid-19, yaitu dengan persentase akurasi sebesar 87%.</w:t>
      </w:r>
    </w:p>
    <w:p w:rsidR="00102F4D" w:rsidRDefault="00102F4D" w:rsidP="00102F4D">
      <w:pPr>
        <w:pStyle w:val="Heading3"/>
        <w:rPr>
          <w:lang w:val="en-US"/>
        </w:rPr>
      </w:pPr>
      <w:bookmarkStart w:id="744" w:name="_Toc83469613"/>
      <w:bookmarkStart w:id="745" w:name="_Toc83471738"/>
      <w:r>
        <w:rPr>
          <w:lang w:val="en-US"/>
        </w:rPr>
        <w:t xml:space="preserve">Pengujian Klasifikasi </w:t>
      </w:r>
      <w:r w:rsidRPr="002F0119">
        <w:rPr>
          <w:i/>
          <w:lang w:val="en-US"/>
        </w:rPr>
        <w:t>Covid Positivity</w:t>
      </w:r>
      <w:r>
        <w:rPr>
          <w:lang w:val="en-US"/>
        </w:rPr>
        <w:t xml:space="preserve"> pada </w:t>
      </w:r>
      <w:r w:rsidRPr="002F0119">
        <w:rPr>
          <w:i/>
          <w:lang w:val="en-US"/>
        </w:rPr>
        <w:t>Google Colaboratoty</w:t>
      </w:r>
      <w:r>
        <w:rPr>
          <w:lang w:val="en-US"/>
        </w:rPr>
        <w:t xml:space="preserve"> Menggunakan </w:t>
      </w:r>
      <w:r w:rsidRPr="002F0119">
        <w:rPr>
          <w:i/>
          <w:lang w:val="en-US"/>
        </w:rPr>
        <w:t>Dataset Original Image</w:t>
      </w:r>
      <w:bookmarkEnd w:id="744"/>
      <w:bookmarkEnd w:id="745"/>
    </w:p>
    <w:p w:rsidR="00102F4D" w:rsidRDefault="00102F4D" w:rsidP="00102F4D">
      <w:pPr>
        <w:pStyle w:val="TEUnsoed-TextBodyspasi2"/>
        <w:rPr>
          <w:lang w:val="en-US"/>
        </w:rPr>
      </w:pPr>
      <w:r>
        <w:rPr>
          <w:lang w:val="en-US"/>
        </w:rPr>
        <w:t xml:space="preserve">Pada pengujian klasifikasi </w:t>
      </w:r>
      <w:r w:rsidRPr="002F0119">
        <w:rPr>
          <w:i/>
          <w:lang w:val="en-US"/>
        </w:rPr>
        <w:t>covid positivity</w:t>
      </w:r>
      <w:r>
        <w:rPr>
          <w:lang w:val="en-US"/>
        </w:rPr>
        <w:t xml:space="preserve"> yang menggunakan </w:t>
      </w:r>
      <w:r w:rsidRPr="000F5FDA">
        <w:rPr>
          <w:i/>
          <w:lang w:val="en-US"/>
        </w:rPr>
        <w:t>dataset original</w:t>
      </w:r>
      <w:r>
        <w:rPr>
          <w:lang w:val="en-US"/>
        </w:rPr>
        <w:t xml:space="preserve"> terdapat 20 citra </w:t>
      </w:r>
      <w:r w:rsidRPr="000971E3">
        <w:rPr>
          <w:i/>
          <w:lang w:val="en-US"/>
        </w:rPr>
        <w:t>CT scan</w:t>
      </w:r>
      <w:r>
        <w:rPr>
          <w:lang w:val="en-US"/>
        </w:rPr>
        <w:t xml:space="preserve"> dada yang terdiri dari 10 citra kelas </w:t>
      </w:r>
      <w:r w:rsidRPr="002F0119">
        <w:rPr>
          <w:i/>
          <w:lang w:val="en-US"/>
        </w:rPr>
        <w:t>Negative</w:t>
      </w:r>
      <w:r>
        <w:rPr>
          <w:lang w:val="en-US"/>
        </w:rPr>
        <w:t xml:space="preserve">, dan 10 citra </w:t>
      </w:r>
      <w:r w:rsidRPr="002F0119">
        <w:rPr>
          <w:i/>
          <w:lang w:val="en-US"/>
        </w:rPr>
        <w:t>Positive</w:t>
      </w:r>
      <w:r>
        <w:rPr>
          <w:lang w:val="en-US"/>
        </w:rPr>
        <w:t xml:space="preserve">. Hasil pengujian deteksi </w:t>
      </w:r>
      <w:r w:rsidRPr="000971E3">
        <w:rPr>
          <w:i/>
          <w:lang w:val="en-US"/>
        </w:rPr>
        <w:t xml:space="preserve">CT scan </w:t>
      </w:r>
      <w:r>
        <w:rPr>
          <w:lang w:val="en-US"/>
        </w:rPr>
        <w:t xml:space="preserve">dada pada </w:t>
      </w:r>
      <w:r w:rsidRPr="000971E3">
        <w:rPr>
          <w:i/>
          <w:lang w:val="en-US"/>
        </w:rPr>
        <w:t>google colaboratory</w:t>
      </w:r>
      <w:r>
        <w:rPr>
          <w:lang w:val="en-US"/>
        </w:rPr>
        <w:t xml:space="preserve"> ditampilkan pada</w:t>
      </w:r>
      <w:r w:rsidR="002F0DA6">
        <w:rPr>
          <w:lang w:val="en-US"/>
        </w:rPr>
        <w:t xml:space="preserve"> </w:t>
      </w:r>
      <w:r w:rsidR="002F0DA6">
        <w:rPr>
          <w:lang w:val="en-US"/>
        </w:rPr>
        <w:fldChar w:fldCharType="begin"/>
      </w:r>
      <w:r w:rsidR="002F0DA6">
        <w:rPr>
          <w:lang w:val="en-US"/>
        </w:rPr>
        <w:instrText xml:space="preserve"> REF _Ref82868280 \h </w:instrText>
      </w:r>
      <w:r w:rsidR="002F0DA6">
        <w:rPr>
          <w:lang w:val="en-US"/>
        </w:rPr>
      </w:r>
      <w:r w:rsidR="002F0DA6">
        <w:rPr>
          <w:lang w:val="en-US"/>
        </w:rPr>
        <w:fldChar w:fldCharType="separate"/>
      </w:r>
      <w:r w:rsidR="002F0DA6">
        <w:t xml:space="preserve">Tabel </w:t>
      </w:r>
      <w:r w:rsidR="002F0DA6">
        <w:rPr>
          <w:lang w:val="en-US"/>
        </w:rPr>
        <w:t>4</w:t>
      </w:r>
      <w:r w:rsidR="002F0DA6">
        <w:t>.</w:t>
      </w:r>
      <w:r w:rsidR="002F0DA6">
        <w:rPr>
          <w:noProof/>
        </w:rPr>
        <w:t>3</w:t>
      </w:r>
      <w:r w:rsidR="002F0DA6">
        <w:rPr>
          <w:lang w:val="en-US"/>
        </w:rPr>
        <w:fldChar w:fldCharType="end"/>
      </w:r>
    </w:p>
    <w:p w:rsidR="002F0119" w:rsidRDefault="00722190" w:rsidP="002F0119">
      <w:pPr>
        <w:pStyle w:val="Caption"/>
        <w:keepNext/>
      </w:pPr>
      <w:bookmarkStart w:id="746" w:name="_Ref82868280"/>
      <w:bookmarkStart w:id="747" w:name="_Toc83471296"/>
      <w:r>
        <w:t>Tabel</w:t>
      </w:r>
      <w:r w:rsidR="002F0119">
        <w:t>.</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bookmarkEnd w:id="746"/>
      <w:r w:rsidR="002F0119">
        <w:rPr>
          <w:lang w:val="en-US"/>
        </w:rPr>
        <w:t>Hasil pengujian covid positivity pada google colaboratory dengan citra original</w:t>
      </w:r>
      <w:bookmarkEnd w:id="747"/>
    </w:p>
    <w:tbl>
      <w:tblPr>
        <w:tblW w:w="0" w:type="auto"/>
        <w:jc w:val="center"/>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102F4D" w:rsidRPr="003F04E6" w:rsidTr="002F0119">
        <w:trPr>
          <w:trHeight w:val="720"/>
          <w:jc w:val="center"/>
        </w:trPr>
        <w:tc>
          <w:tcPr>
            <w:tcW w:w="1861" w:type="dxa"/>
            <w:tcBorders>
              <w:top w:val="single" w:sz="8" w:space="0" w:color="000000"/>
              <w:left w:val="single" w:sz="8" w:space="0" w:color="auto"/>
              <w:bottom w:val="single" w:sz="8" w:space="0" w:color="000000"/>
            </w:tcBorders>
            <w:shd w:val="clear" w:color="auto" w:fill="auto"/>
          </w:tcPr>
          <w:p w:rsidR="00102F4D" w:rsidRPr="003F04E6" w:rsidRDefault="00102F4D" w:rsidP="00DB433D">
            <w:pPr>
              <w:pStyle w:val="Heading3"/>
              <w:numPr>
                <w:ilvl w:val="0"/>
                <w:numId w:val="0"/>
              </w:numPr>
              <w:spacing w:before="0" w:after="0"/>
              <w:jc w:val="center"/>
              <w:rPr>
                <w:b w:val="0"/>
                <w:bCs/>
                <w:sz w:val="22"/>
                <w:lang w:val="en-US"/>
              </w:rPr>
            </w:pPr>
            <w:bookmarkStart w:id="748" w:name="_Toc83469614"/>
            <w:bookmarkStart w:id="749" w:name="_Toc83471739"/>
            <w:r w:rsidRPr="003F04E6">
              <w:rPr>
                <w:b w:val="0"/>
                <w:bCs/>
                <w:sz w:val="22"/>
                <w:lang w:val="en-US"/>
              </w:rPr>
              <w:t>Pengujian</w:t>
            </w:r>
            <w:bookmarkEnd w:id="748"/>
            <w:bookmarkEnd w:id="749"/>
          </w:p>
          <w:p w:rsidR="00102F4D" w:rsidRPr="003F04E6" w:rsidRDefault="00102F4D" w:rsidP="00DB433D">
            <w:pPr>
              <w:pStyle w:val="Heading3"/>
              <w:numPr>
                <w:ilvl w:val="0"/>
                <w:numId w:val="0"/>
              </w:numPr>
              <w:spacing w:before="0" w:after="0"/>
              <w:jc w:val="center"/>
              <w:rPr>
                <w:b w:val="0"/>
                <w:bCs/>
                <w:sz w:val="22"/>
                <w:lang w:val="en-US"/>
              </w:rPr>
            </w:pPr>
            <w:bookmarkStart w:id="750" w:name="_Toc83469615"/>
            <w:bookmarkStart w:id="751" w:name="_Toc83471740"/>
            <w:r w:rsidRPr="003F04E6">
              <w:rPr>
                <w:b w:val="0"/>
                <w:bCs/>
                <w:sz w:val="22"/>
                <w:lang w:val="en-US"/>
              </w:rPr>
              <w:t>ke -</w:t>
            </w:r>
            <w:bookmarkEnd w:id="750"/>
            <w:bookmarkEnd w:id="751"/>
          </w:p>
        </w:tc>
        <w:tc>
          <w:tcPr>
            <w:tcW w:w="1766" w:type="dxa"/>
            <w:tcBorders>
              <w:top w:val="single" w:sz="8" w:space="0" w:color="000000"/>
              <w:bottom w:val="single" w:sz="8" w:space="0" w:color="000000"/>
            </w:tcBorders>
            <w:shd w:val="clear" w:color="auto" w:fill="auto"/>
          </w:tcPr>
          <w:p w:rsidR="00102F4D" w:rsidRPr="003F04E6" w:rsidRDefault="00102F4D" w:rsidP="00DB433D">
            <w:pPr>
              <w:pStyle w:val="Heading3"/>
              <w:numPr>
                <w:ilvl w:val="0"/>
                <w:numId w:val="0"/>
              </w:numPr>
              <w:spacing w:before="0" w:after="0"/>
              <w:jc w:val="center"/>
              <w:rPr>
                <w:b w:val="0"/>
                <w:bCs/>
                <w:sz w:val="22"/>
                <w:lang w:val="en-US"/>
              </w:rPr>
            </w:pPr>
            <w:bookmarkStart w:id="752" w:name="_Toc83469616"/>
            <w:bookmarkStart w:id="753" w:name="_Toc83471741"/>
            <w:r w:rsidRPr="003F04E6">
              <w:rPr>
                <w:b w:val="0"/>
                <w:bCs/>
                <w:sz w:val="22"/>
                <w:lang w:val="en-US"/>
              </w:rPr>
              <w:t>Nama</w:t>
            </w:r>
            <w:bookmarkEnd w:id="752"/>
            <w:bookmarkEnd w:id="753"/>
            <w:r w:rsidRPr="003F04E6">
              <w:rPr>
                <w:b w:val="0"/>
                <w:bCs/>
                <w:sz w:val="22"/>
                <w:lang w:val="en-US"/>
              </w:rPr>
              <w:t xml:space="preserve"> </w:t>
            </w:r>
          </w:p>
          <w:p w:rsidR="00102F4D" w:rsidRPr="003F04E6" w:rsidRDefault="00102F4D" w:rsidP="00DB433D">
            <w:pPr>
              <w:pStyle w:val="Heading3"/>
              <w:numPr>
                <w:ilvl w:val="0"/>
                <w:numId w:val="0"/>
              </w:numPr>
              <w:spacing w:before="0" w:after="0"/>
              <w:jc w:val="center"/>
              <w:rPr>
                <w:b w:val="0"/>
                <w:bCs/>
                <w:sz w:val="22"/>
                <w:lang w:val="en-US"/>
              </w:rPr>
            </w:pPr>
            <w:bookmarkStart w:id="754" w:name="_Toc83469617"/>
            <w:bookmarkStart w:id="755" w:name="_Toc83471742"/>
            <w:r w:rsidRPr="003F04E6">
              <w:rPr>
                <w:b w:val="0"/>
                <w:bCs/>
                <w:sz w:val="22"/>
                <w:lang w:val="en-US"/>
              </w:rPr>
              <w:t>Citra</w:t>
            </w:r>
            <w:bookmarkEnd w:id="754"/>
            <w:bookmarkEnd w:id="755"/>
          </w:p>
        </w:tc>
        <w:tc>
          <w:tcPr>
            <w:tcW w:w="2477" w:type="dxa"/>
            <w:tcBorders>
              <w:top w:val="single" w:sz="8" w:space="0" w:color="000000"/>
              <w:bottom w:val="single" w:sz="8" w:space="0" w:color="000000"/>
            </w:tcBorders>
            <w:shd w:val="clear" w:color="auto" w:fill="auto"/>
          </w:tcPr>
          <w:p w:rsidR="00102F4D" w:rsidRPr="003F04E6" w:rsidRDefault="00102F4D" w:rsidP="00DB433D">
            <w:pPr>
              <w:pStyle w:val="Heading3"/>
              <w:numPr>
                <w:ilvl w:val="0"/>
                <w:numId w:val="0"/>
              </w:numPr>
              <w:spacing w:before="0" w:after="0"/>
              <w:jc w:val="center"/>
              <w:rPr>
                <w:b w:val="0"/>
                <w:bCs/>
                <w:sz w:val="22"/>
                <w:lang w:val="en-US"/>
              </w:rPr>
            </w:pPr>
            <w:bookmarkStart w:id="756" w:name="_Toc83469618"/>
            <w:bookmarkStart w:id="757" w:name="_Toc83471743"/>
            <w:r w:rsidRPr="003F04E6">
              <w:rPr>
                <w:b w:val="0"/>
                <w:bCs/>
                <w:sz w:val="22"/>
                <w:lang w:val="en-US"/>
              </w:rPr>
              <w:t>Hasil Prediksi</w:t>
            </w:r>
            <w:bookmarkEnd w:id="756"/>
            <w:bookmarkEnd w:id="757"/>
          </w:p>
          <w:p w:rsidR="00102F4D" w:rsidRPr="003F04E6" w:rsidRDefault="00102F4D" w:rsidP="00DB433D">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102F4D" w:rsidRPr="003F04E6" w:rsidRDefault="00102F4D" w:rsidP="00DB433D">
            <w:pPr>
              <w:pStyle w:val="Heading3"/>
              <w:numPr>
                <w:ilvl w:val="0"/>
                <w:numId w:val="0"/>
              </w:numPr>
              <w:spacing w:before="0" w:after="0"/>
              <w:jc w:val="center"/>
              <w:rPr>
                <w:b w:val="0"/>
                <w:bCs/>
                <w:sz w:val="22"/>
                <w:lang w:val="en-US"/>
              </w:rPr>
            </w:pPr>
            <w:bookmarkStart w:id="758" w:name="_Toc83469619"/>
            <w:bookmarkStart w:id="759" w:name="_Toc83471744"/>
            <w:r w:rsidRPr="003F04E6">
              <w:rPr>
                <w:b w:val="0"/>
                <w:bCs/>
                <w:sz w:val="22"/>
                <w:lang w:val="en-US"/>
              </w:rPr>
              <w:t>Keterangan</w:t>
            </w:r>
            <w:bookmarkEnd w:id="758"/>
            <w:bookmarkEnd w:id="759"/>
          </w:p>
        </w:tc>
      </w:tr>
      <w:tr w:rsidR="00102F4D" w:rsidRPr="003F04E6" w:rsidTr="002F0119">
        <w:trPr>
          <w:jc w:val="center"/>
        </w:trPr>
        <w:tc>
          <w:tcPr>
            <w:tcW w:w="1861" w:type="dxa"/>
            <w:tcBorders>
              <w:left w:val="single" w:sz="8" w:space="0" w:color="auto"/>
            </w:tcBorders>
            <w:shd w:val="clear" w:color="auto" w:fill="C0C0C0"/>
          </w:tcPr>
          <w:p w:rsidR="00102F4D" w:rsidRPr="003F04E6" w:rsidRDefault="00102F4D" w:rsidP="00DB433D">
            <w:pPr>
              <w:pStyle w:val="Heading3"/>
              <w:numPr>
                <w:ilvl w:val="0"/>
                <w:numId w:val="0"/>
              </w:numPr>
              <w:jc w:val="center"/>
              <w:rPr>
                <w:b w:val="0"/>
                <w:bCs/>
                <w:lang w:val="en-US"/>
              </w:rPr>
            </w:pPr>
            <w:bookmarkStart w:id="760" w:name="_Toc83469620"/>
            <w:bookmarkStart w:id="761" w:name="_Toc83471745"/>
            <w:r w:rsidRPr="003F04E6">
              <w:rPr>
                <w:b w:val="0"/>
                <w:bCs/>
                <w:lang w:val="en-US"/>
              </w:rPr>
              <w:t>1</w:t>
            </w:r>
            <w:bookmarkEnd w:id="760"/>
            <w:bookmarkEnd w:id="761"/>
          </w:p>
        </w:tc>
        <w:tc>
          <w:tcPr>
            <w:tcW w:w="1766" w:type="dxa"/>
            <w:tcBorders>
              <w:left w:val="nil"/>
              <w:right w:val="nil"/>
            </w:tcBorders>
            <w:shd w:val="clear" w:color="auto" w:fill="C0C0C0"/>
          </w:tcPr>
          <w:p w:rsidR="00102F4D" w:rsidRPr="003F04E6" w:rsidRDefault="00102F4D" w:rsidP="00DB433D">
            <w:pPr>
              <w:pStyle w:val="Heading3"/>
              <w:numPr>
                <w:ilvl w:val="0"/>
                <w:numId w:val="0"/>
              </w:numPr>
              <w:jc w:val="center"/>
              <w:rPr>
                <w:b w:val="0"/>
                <w:lang w:val="en-US"/>
              </w:rPr>
            </w:pPr>
            <w:bookmarkStart w:id="762" w:name="_Toc83469621"/>
            <w:bookmarkStart w:id="763" w:name="_Toc83471746"/>
            <w:r>
              <w:rPr>
                <w:b w:val="0"/>
                <w:lang w:val="en-US"/>
              </w:rPr>
              <w:t>Negative0</w:t>
            </w:r>
            <w:r w:rsidRPr="003F04E6">
              <w:rPr>
                <w:b w:val="0"/>
                <w:lang w:val="en-US"/>
              </w:rPr>
              <w:t>01</w:t>
            </w:r>
            <w:bookmarkEnd w:id="762"/>
            <w:bookmarkEnd w:id="763"/>
          </w:p>
        </w:tc>
        <w:tc>
          <w:tcPr>
            <w:tcW w:w="2477" w:type="dxa"/>
            <w:shd w:val="clear" w:color="auto" w:fill="C0C0C0"/>
          </w:tcPr>
          <w:p w:rsidR="00102F4D" w:rsidRPr="003F04E6" w:rsidRDefault="00102F4D" w:rsidP="00DB433D">
            <w:pPr>
              <w:pStyle w:val="Heading3"/>
              <w:numPr>
                <w:ilvl w:val="0"/>
                <w:numId w:val="0"/>
              </w:numPr>
              <w:jc w:val="center"/>
              <w:rPr>
                <w:b w:val="0"/>
                <w:lang w:val="en-US"/>
              </w:rPr>
            </w:pPr>
            <w:bookmarkStart w:id="764" w:name="_Toc83469622"/>
            <w:bookmarkStart w:id="765" w:name="_Toc83471747"/>
            <w:r>
              <w:rPr>
                <w:b w:val="0"/>
                <w:lang w:val="en-US"/>
              </w:rPr>
              <w:t>Negative (1.00</w:t>
            </w:r>
            <w:r w:rsidRPr="003F04E6">
              <w:rPr>
                <w:b w:val="0"/>
                <w:lang w:val="en-US"/>
              </w:rPr>
              <w:t>)</w:t>
            </w:r>
            <w:bookmarkEnd w:id="764"/>
            <w:bookmarkEnd w:id="765"/>
          </w:p>
        </w:tc>
        <w:tc>
          <w:tcPr>
            <w:tcW w:w="1329" w:type="dxa"/>
            <w:tcBorders>
              <w:left w:val="nil"/>
              <w:right w:val="single" w:sz="8" w:space="0" w:color="auto"/>
            </w:tcBorders>
            <w:shd w:val="clear" w:color="auto" w:fill="C0C0C0"/>
          </w:tcPr>
          <w:p w:rsidR="00102F4D" w:rsidRPr="003F04E6" w:rsidRDefault="00102F4D" w:rsidP="00DB433D">
            <w:pPr>
              <w:pStyle w:val="Heading3"/>
              <w:numPr>
                <w:ilvl w:val="0"/>
                <w:numId w:val="0"/>
              </w:numPr>
              <w:jc w:val="center"/>
              <w:rPr>
                <w:b w:val="0"/>
                <w:lang w:val="en-US"/>
              </w:rPr>
            </w:pPr>
            <w:bookmarkStart w:id="766" w:name="_Toc83469623"/>
            <w:bookmarkStart w:id="767" w:name="_Toc83471748"/>
            <w:r w:rsidRPr="003F04E6">
              <w:rPr>
                <w:b w:val="0"/>
                <w:lang w:val="en-US"/>
              </w:rPr>
              <w:t>Benar</w:t>
            </w:r>
            <w:bookmarkEnd w:id="766"/>
            <w:bookmarkEnd w:id="767"/>
          </w:p>
        </w:tc>
      </w:tr>
      <w:tr w:rsidR="00102F4D" w:rsidRPr="003F04E6" w:rsidTr="002F0119">
        <w:trPr>
          <w:jc w:val="center"/>
        </w:trPr>
        <w:tc>
          <w:tcPr>
            <w:tcW w:w="1861" w:type="dxa"/>
            <w:tcBorders>
              <w:left w:val="single" w:sz="8" w:space="0" w:color="auto"/>
            </w:tcBorders>
            <w:shd w:val="clear" w:color="auto" w:fill="auto"/>
          </w:tcPr>
          <w:p w:rsidR="00102F4D" w:rsidRPr="003F04E6" w:rsidRDefault="00102F4D" w:rsidP="00DB433D">
            <w:pPr>
              <w:pStyle w:val="Heading3"/>
              <w:numPr>
                <w:ilvl w:val="0"/>
                <w:numId w:val="0"/>
              </w:numPr>
              <w:jc w:val="center"/>
              <w:rPr>
                <w:b w:val="0"/>
                <w:bCs/>
                <w:lang w:val="en-US"/>
              </w:rPr>
            </w:pPr>
            <w:bookmarkStart w:id="768" w:name="_Toc83469624"/>
            <w:bookmarkStart w:id="769" w:name="_Toc83471749"/>
            <w:r w:rsidRPr="003F04E6">
              <w:rPr>
                <w:b w:val="0"/>
                <w:bCs/>
                <w:lang w:val="en-US"/>
              </w:rPr>
              <w:t>2</w:t>
            </w:r>
            <w:bookmarkEnd w:id="768"/>
            <w:bookmarkEnd w:id="769"/>
          </w:p>
        </w:tc>
        <w:tc>
          <w:tcPr>
            <w:tcW w:w="1766" w:type="dxa"/>
            <w:shd w:val="clear" w:color="auto" w:fill="auto"/>
          </w:tcPr>
          <w:p w:rsidR="00102F4D" w:rsidRPr="003F04E6" w:rsidRDefault="00102F4D" w:rsidP="00DB433D">
            <w:pPr>
              <w:pStyle w:val="Heading3"/>
              <w:numPr>
                <w:ilvl w:val="0"/>
                <w:numId w:val="0"/>
              </w:numPr>
              <w:jc w:val="center"/>
              <w:rPr>
                <w:b w:val="0"/>
                <w:lang w:val="en-US"/>
              </w:rPr>
            </w:pPr>
            <w:bookmarkStart w:id="770" w:name="_Toc83469625"/>
            <w:bookmarkStart w:id="771" w:name="_Toc83471750"/>
            <w:r>
              <w:rPr>
                <w:b w:val="0"/>
                <w:lang w:val="en-US"/>
              </w:rPr>
              <w:t>Negative0</w:t>
            </w:r>
            <w:r w:rsidRPr="003F04E6">
              <w:rPr>
                <w:b w:val="0"/>
                <w:lang w:val="en-US"/>
              </w:rPr>
              <w:t>02</w:t>
            </w:r>
            <w:bookmarkEnd w:id="770"/>
            <w:bookmarkEnd w:id="771"/>
          </w:p>
        </w:tc>
        <w:tc>
          <w:tcPr>
            <w:tcW w:w="2477" w:type="dxa"/>
            <w:shd w:val="clear" w:color="auto" w:fill="auto"/>
          </w:tcPr>
          <w:p w:rsidR="00102F4D" w:rsidRPr="003F04E6" w:rsidRDefault="00102F4D" w:rsidP="00DB433D">
            <w:pPr>
              <w:pStyle w:val="Heading3"/>
              <w:numPr>
                <w:ilvl w:val="0"/>
                <w:numId w:val="0"/>
              </w:numPr>
              <w:jc w:val="center"/>
              <w:rPr>
                <w:b w:val="0"/>
                <w:lang w:val="en-US"/>
              </w:rPr>
            </w:pPr>
            <w:bookmarkStart w:id="772" w:name="_Toc83469626"/>
            <w:bookmarkStart w:id="773" w:name="_Toc83471751"/>
            <w:r>
              <w:rPr>
                <w:b w:val="0"/>
                <w:lang w:val="en-US"/>
              </w:rPr>
              <w:t>Negative (1.00</w:t>
            </w:r>
            <w:r w:rsidRPr="003F04E6">
              <w:rPr>
                <w:b w:val="0"/>
                <w:lang w:val="en-US"/>
              </w:rPr>
              <w:t>)</w:t>
            </w:r>
            <w:bookmarkEnd w:id="772"/>
            <w:bookmarkEnd w:id="773"/>
          </w:p>
        </w:tc>
        <w:tc>
          <w:tcPr>
            <w:tcW w:w="1329" w:type="dxa"/>
            <w:tcBorders>
              <w:right w:val="single" w:sz="8" w:space="0" w:color="auto"/>
            </w:tcBorders>
            <w:shd w:val="clear" w:color="auto" w:fill="auto"/>
          </w:tcPr>
          <w:p w:rsidR="00102F4D" w:rsidRPr="003F04E6" w:rsidRDefault="00102F4D" w:rsidP="00DB433D">
            <w:pPr>
              <w:pStyle w:val="Heading3"/>
              <w:numPr>
                <w:ilvl w:val="0"/>
                <w:numId w:val="0"/>
              </w:numPr>
              <w:jc w:val="center"/>
              <w:rPr>
                <w:b w:val="0"/>
                <w:lang w:val="en-US"/>
              </w:rPr>
            </w:pPr>
            <w:bookmarkStart w:id="774" w:name="_Toc83469627"/>
            <w:bookmarkStart w:id="775" w:name="_Toc83471752"/>
            <w:r w:rsidRPr="003F04E6">
              <w:rPr>
                <w:b w:val="0"/>
                <w:lang w:val="en-US"/>
              </w:rPr>
              <w:t>Benar</w:t>
            </w:r>
            <w:bookmarkEnd w:id="774"/>
            <w:bookmarkEnd w:id="775"/>
          </w:p>
        </w:tc>
      </w:tr>
      <w:tr w:rsidR="00102F4D" w:rsidRPr="003F04E6" w:rsidTr="002F0119">
        <w:trPr>
          <w:jc w:val="center"/>
        </w:trPr>
        <w:tc>
          <w:tcPr>
            <w:tcW w:w="1861" w:type="dxa"/>
            <w:tcBorders>
              <w:left w:val="single" w:sz="8" w:space="0" w:color="auto"/>
            </w:tcBorders>
            <w:shd w:val="clear" w:color="auto" w:fill="C0C0C0"/>
          </w:tcPr>
          <w:p w:rsidR="00102F4D" w:rsidRPr="003F04E6" w:rsidRDefault="00102F4D" w:rsidP="00DB433D">
            <w:pPr>
              <w:pStyle w:val="Heading3"/>
              <w:numPr>
                <w:ilvl w:val="0"/>
                <w:numId w:val="0"/>
              </w:numPr>
              <w:jc w:val="center"/>
              <w:rPr>
                <w:b w:val="0"/>
                <w:bCs/>
                <w:lang w:val="en-US"/>
              </w:rPr>
            </w:pPr>
            <w:bookmarkStart w:id="776" w:name="_Toc83469628"/>
            <w:bookmarkStart w:id="777" w:name="_Toc83471753"/>
            <w:r w:rsidRPr="003F04E6">
              <w:rPr>
                <w:b w:val="0"/>
                <w:bCs/>
                <w:lang w:val="en-US"/>
              </w:rPr>
              <w:t>3</w:t>
            </w:r>
            <w:bookmarkEnd w:id="776"/>
            <w:bookmarkEnd w:id="777"/>
          </w:p>
        </w:tc>
        <w:tc>
          <w:tcPr>
            <w:tcW w:w="1766" w:type="dxa"/>
            <w:tcBorders>
              <w:left w:val="nil"/>
              <w:right w:val="nil"/>
            </w:tcBorders>
            <w:shd w:val="clear" w:color="auto" w:fill="C0C0C0"/>
          </w:tcPr>
          <w:p w:rsidR="00102F4D" w:rsidRPr="003F04E6" w:rsidRDefault="00102F4D" w:rsidP="00DB433D">
            <w:pPr>
              <w:pStyle w:val="Heading3"/>
              <w:numPr>
                <w:ilvl w:val="0"/>
                <w:numId w:val="0"/>
              </w:numPr>
              <w:jc w:val="center"/>
              <w:rPr>
                <w:b w:val="0"/>
                <w:lang w:val="en-US"/>
              </w:rPr>
            </w:pPr>
            <w:bookmarkStart w:id="778" w:name="_Toc83469629"/>
            <w:bookmarkStart w:id="779" w:name="_Toc83471754"/>
            <w:r>
              <w:rPr>
                <w:b w:val="0"/>
                <w:lang w:val="en-US"/>
              </w:rPr>
              <w:t>Negative0</w:t>
            </w:r>
            <w:r w:rsidRPr="003F04E6">
              <w:rPr>
                <w:b w:val="0"/>
                <w:lang w:val="en-US"/>
              </w:rPr>
              <w:t>03</w:t>
            </w:r>
            <w:bookmarkEnd w:id="778"/>
            <w:bookmarkEnd w:id="779"/>
          </w:p>
        </w:tc>
        <w:tc>
          <w:tcPr>
            <w:tcW w:w="2477" w:type="dxa"/>
            <w:shd w:val="clear" w:color="auto" w:fill="C0C0C0"/>
          </w:tcPr>
          <w:p w:rsidR="00102F4D" w:rsidRPr="003F04E6" w:rsidRDefault="00102F4D" w:rsidP="00DB433D">
            <w:pPr>
              <w:pStyle w:val="Heading3"/>
              <w:numPr>
                <w:ilvl w:val="0"/>
                <w:numId w:val="0"/>
              </w:numPr>
              <w:jc w:val="center"/>
              <w:rPr>
                <w:b w:val="0"/>
                <w:lang w:val="en-US"/>
              </w:rPr>
            </w:pPr>
            <w:bookmarkStart w:id="780" w:name="_Toc83469630"/>
            <w:bookmarkStart w:id="781" w:name="_Toc83471755"/>
            <w:r>
              <w:rPr>
                <w:b w:val="0"/>
                <w:lang w:val="en-US"/>
              </w:rPr>
              <w:t>Negative (1.00</w:t>
            </w:r>
            <w:r w:rsidRPr="003F04E6">
              <w:rPr>
                <w:b w:val="0"/>
                <w:lang w:val="en-US"/>
              </w:rPr>
              <w:t>)</w:t>
            </w:r>
            <w:bookmarkEnd w:id="780"/>
            <w:bookmarkEnd w:id="781"/>
          </w:p>
        </w:tc>
        <w:tc>
          <w:tcPr>
            <w:tcW w:w="1329" w:type="dxa"/>
            <w:tcBorders>
              <w:left w:val="nil"/>
              <w:right w:val="single" w:sz="8" w:space="0" w:color="auto"/>
            </w:tcBorders>
            <w:shd w:val="clear" w:color="auto" w:fill="C0C0C0"/>
          </w:tcPr>
          <w:p w:rsidR="00102F4D" w:rsidRPr="003F04E6" w:rsidRDefault="00102F4D" w:rsidP="00DB433D">
            <w:pPr>
              <w:pStyle w:val="Heading3"/>
              <w:numPr>
                <w:ilvl w:val="0"/>
                <w:numId w:val="0"/>
              </w:numPr>
              <w:jc w:val="center"/>
              <w:rPr>
                <w:b w:val="0"/>
                <w:lang w:val="en-US"/>
              </w:rPr>
            </w:pPr>
            <w:bookmarkStart w:id="782" w:name="_Toc83469631"/>
            <w:bookmarkStart w:id="783" w:name="_Toc83471756"/>
            <w:r w:rsidRPr="003F04E6">
              <w:rPr>
                <w:b w:val="0"/>
                <w:lang w:val="en-US"/>
              </w:rPr>
              <w:t>Benar</w:t>
            </w:r>
            <w:bookmarkEnd w:id="782"/>
            <w:bookmarkEnd w:id="783"/>
          </w:p>
        </w:tc>
      </w:tr>
      <w:tr w:rsidR="00102F4D" w:rsidRPr="003F04E6" w:rsidTr="002F0119">
        <w:trPr>
          <w:jc w:val="center"/>
        </w:trPr>
        <w:tc>
          <w:tcPr>
            <w:tcW w:w="1861" w:type="dxa"/>
            <w:tcBorders>
              <w:left w:val="single" w:sz="8" w:space="0" w:color="auto"/>
            </w:tcBorders>
            <w:shd w:val="clear" w:color="auto" w:fill="auto"/>
          </w:tcPr>
          <w:p w:rsidR="00102F4D" w:rsidRPr="003F04E6" w:rsidRDefault="00102F4D" w:rsidP="00DB433D">
            <w:pPr>
              <w:pStyle w:val="Heading3"/>
              <w:numPr>
                <w:ilvl w:val="0"/>
                <w:numId w:val="0"/>
              </w:numPr>
              <w:jc w:val="center"/>
              <w:rPr>
                <w:b w:val="0"/>
                <w:bCs/>
                <w:lang w:val="en-US"/>
              </w:rPr>
            </w:pPr>
            <w:bookmarkStart w:id="784" w:name="_Toc83469632"/>
            <w:bookmarkStart w:id="785" w:name="_Toc83471757"/>
            <w:r w:rsidRPr="003F04E6">
              <w:rPr>
                <w:b w:val="0"/>
                <w:bCs/>
                <w:lang w:val="en-US"/>
              </w:rPr>
              <w:t>4</w:t>
            </w:r>
            <w:bookmarkEnd w:id="784"/>
            <w:bookmarkEnd w:id="785"/>
          </w:p>
        </w:tc>
        <w:tc>
          <w:tcPr>
            <w:tcW w:w="1766" w:type="dxa"/>
            <w:shd w:val="clear" w:color="auto" w:fill="auto"/>
          </w:tcPr>
          <w:p w:rsidR="00102F4D" w:rsidRPr="003F04E6" w:rsidRDefault="00102F4D" w:rsidP="00DB433D">
            <w:pPr>
              <w:pStyle w:val="Heading3"/>
              <w:numPr>
                <w:ilvl w:val="0"/>
                <w:numId w:val="0"/>
              </w:numPr>
              <w:jc w:val="center"/>
              <w:rPr>
                <w:b w:val="0"/>
                <w:lang w:val="en-US"/>
              </w:rPr>
            </w:pPr>
            <w:bookmarkStart w:id="786" w:name="_Toc83469633"/>
            <w:bookmarkStart w:id="787" w:name="_Toc83471758"/>
            <w:r>
              <w:rPr>
                <w:b w:val="0"/>
                <w:lang w:val="en-US"/>
              </w:rPr>
              <w:t>Negative0</w:t>
            </w:r>
            <w:r w:rsidRPr="003F04E6">
              <w:rPr>
                <w:b w:val="0"/>
                <w:lang w:val="en-US"/>
              </w:rPr>
              <w:t>04</w:t>
            </w:r>
            <w:bookmarkEnd w:id="786"/>
            <w:bookmarkEnd w:id="787"/>
          </w:p>
        </w:tc>
        <w:tc>
          <w:tcPr>
            <w:tcW w:w="2477" w:type="dxa"/>
            <w:shd w:val="clear" w:color="auto" w:fill="auto"/>
          </w:tcPr>
          <w:p w:rsidR="00102F4D" w:rsidRPr="003F04E6" w:rsidRDefault="00102F4D" w:rsidP="00DB433D">
            <w:pPr>
              <w:pStyle w:val="Heading3"/>
              <w:numPr>
                <w:ilvl w:val="0"/>
                <w:numId w:val="0"/>
              </w:numPr>
              <w:jc w:val="center"/>
              <w:rPr>
                <w:b w:val="0"/>
                <w:lang w:val="en-US"/>
              </w:rPr>
            </w:pPr>
            <w:bookmarkStart w:id="788" w:name="_Toc83469634"/>
            <w:bookmarkStart w:id="789" w:name="_Toc83471759"/>
            <w:r>
              <w:rPr>
                <w:b w:val="0"/>
                <w:lang w:val="en-US"/>
              </w:rPr>
              <w:t>Negative (1.00</w:t>
            </w:r>
            <w:r w:rsidRPr="003F04E6">
              <w:rPr>
                <w:b w:val="0"/>
                <w:lang w:val="en-US"/>
              </w:rPr>
              <w:t>)</w:t>
            </w:r>
            <w:bookmarkEnd w:id="788"/>
            <w:bookmarkEnd w:id="789"/>
          </w:p>
        </w:tc>
        <w:tc>
          <w:tcPr>
            <w:tcW w:w="1329" w:type="dxa"/>
            <w:tcBorders>
              <w:right w:val="single" w:sz="8" w:space="0" w:color="auto"/>
            </w:tcBorders>
            <w:shd w:val="clear" w:color="auto" w:fill="auto"/>
          </w:tcPr>
          <w:p w:rsidR="00102F4D" w:rsidRPr="003F04E6" w:rsidRDefault="00102F4D" w:rsidP="00DB433D">
            <w:pPr>
              <w:pStyle w:val="Heading3"/>
              <w:numPr>
                <w:ilvl w:val="0"/>
                <w:numId w:val="0"/>
              </w:numPr>
              <w:jc w:val="center"/>
              <w:rPr>
                <w:b w:val="0"/>
                <w:lang w:val="en-US"/>
              </w:rPr>
            </w:pPr>
            <w:bookmarkStart w:id="790" w:name="_Toc83469635"/>
            <w:bookmarkStart w:id="791" w:name="_Toc83471760"/>
            <w:r w:rsidRPr="003F04E6">
              <w:rPr>
                <w:b w:val="0"/>
                <w:lang w:val="en-US"/>
              </w:rPr>
              <w:t>Benar</w:t>
            </w:r>
            <w:bookmarkEnd w:id="790"/>
            <w:bookmarkEnd w:id="791"/>
          </w:p>
        </w:tc>
      </w:tr>
      <w:tr w:rsidR="00102F4D" w:rsidRPr="003F04E6" w:rsidTr="002F0119">
        <w:trPr>
          <w:jc w:val="center"/>
        </w:trPr>
        <w:tc>
          <w:tcPr>
            <w:tcW w:w="1861" w:type="dxa"/>
            <w:tcBorders>
              <w:left w:val="single" w:sz="8" w:space="0" w:color="auto"/>
            </w:tcBorders>
            <w:shd w:val="clear" w:color="auto" w:fill="C0C0C0"/>
          </w:tcPr>
          <w:p w:rsidR="00102F4D" w:rsidRPr="003F04E6" w:rsidRDefault="00102F4D" w:rsidP="00DB433D">
            <w:pPr>
              <w:pStyle w:val="Heading3"/>
              <w:numPr>
                <w:ilvl w:val="0"/>
                <w:numId w:val="0"/>
              </w:numPr>
              <w:jc w:val="center"/>
              <w:rPr>
                <w:b w:val="0"/>
                <w:bCs/>
                <w:lang w:val="en-US"/>
              </w:rPr>
            </w:pPr>
            <w:bookmarkStart w:id="792" w:name="_Toc83469636"/>
            <w:bookmarkStart w:id="793" w:name="_Toc83471761"/>
            <w:r w:rsidRPr="003F04E6">
              <w:rPr>
                <w:b w:val="0"/>
                <w:bCs/>
                <w:lang w:val="en-US"/>
              </w:rPr>
              <w:t>5</w:t>
            </w:r>
            <w:bookmarkEnd w:id="792"/>
            <w:bookmarkEnd w:id="793"/>
          </w:p>
        </w:tc>
        <w:tc>
          <w:tcPr>
            <w:tcW w:w="1766" w:type="dxa"/>
            <w:tcBorders>
              <w:left w:val="nil"/>
              <w:right w:val="nil"/>
            </w:tcBorders>
            <w:shd w:val="clear" w:color="auto" w:fill="C0C0C0"/>
          </w:tcPr>
          <w:p w:rsidR="00102F4D" w:rsidRPr="003F04E6" w:rsidRDefault="00102F4D" w:rsidP="00DB433D">
            <w:pPr>
              <w:pStyle w:val="Heading3"/>
              <w:numPr>
                <w:ilvl w:val="0"/>
                <w:numId w:val="0"/>
              </w:numPr>
              <w:jc w:val="center"/>
              <w:rPr>
                <w:b w:val="0"/>
                <w:lang w:val="en-US"/>
              </w:rPr>
            </w:pPr>
            <w:bookmarkStart w:id="794" w:name="_Toc83469637"/>
            <w:bookmarkStart w:id="795" w:name="_Toc83471762"/>
            <w:r>
              <w:rPr>
                <w:b w:val="0"/>
                <w:lang w:val="en-US"/>
              </w:rPr>
              <w:t>Negative0</w:t>
            </w:r>
            <w:r w:rsidRPr="003F04E6">
              <w:rPr>
                <w:b w:val="0"/>
                <w:lang w:val="en-US"/>
              </w:rPr>
              <w:t>05</w:t>
            </w:r>
            <w:bookmarkEnd w:id="794"/>
            <w:bookmarkEnd w:id="795"/>
          </w:p>
        </w:tc>
        <w:tc>
          <w:tcPr>
            <w:tcW w:w="2477" w:type="dxa"/>
            <w:shd w:val="clear" w:color="auto" w:fill="C0C0C0"/>
          </w:tcPr>
          <w:p w:rsidR="00102F4D" w:rsidRPr="003F04E6" w:rsidRDefault="00102F4D" w:rsidP="00DB433D">
            <w:pPr>
              <w:pStyle w:val="Heading3"/>
              <w:numPr>
                <w:ilvl w:val="0"/>
                <w:numId w:val="0"/>
              </w:numPr>
              <w:jc w:val="center"/>
              <w:rPr>
                <w:b w:val="0"/>
                <w:lang w:val="en-US"/>
              </w:rPr>
            </w:pPr>
            <w:bookmarkStart w:id="796" w:name="_Toc83469638"/>
            <w:bookmarkStart w:id="797" w:name="_Toc83471763"/>
            <w:r>
              <w:rPr>
                <w:b w:val="0"/>
                <w:lang w:val="en-US"/>
              </w:rPr>
              <w:t>Negative (1.00</w:t>
            </w:r>
            <w:r w:rsidRPr="003F04E6">
              <w:rPr>
                <w:b w:val="0"/>
                <w:lang w:val="en-US"/>
              </w:rPr>
              <w:t>)</w:t>
            </w:r>
            <w:bookmarkEnd w:id="796"/>
            <w:bookmarkEnd w:id="797"/>
          </w:p>
        </w:tc>
        <w:tc>
          <w:tcPr>
            <w:tcW w:w="1329" w:type="dxa"/>
            <w:tcBorders>
              <w:left w:val="nil"/>
              <w:right w:val="single" w:sz="8" w:space="0" w:color="auto"/>
            </w:tcBorders>
            <w:shd w:val="clear" w:color="auto" w:fill="C0C0C0"/>
          </w:tcPr>
          <w:p w:rsidR="00102F4D" w:rsidRPr="003F04E6" w:rsidRDefault="00102F4D" w:rsidP="00DB433D">
            <w:pPr>
              <w:pStyle w:val="Heading3"/>
              <w:numPr>
                <w:ilvl w:val="0"/>
                <w:numId w:val="0"/>
              </w:numPr>
              <w:jc w:val="center"/>
              <w:rPr>
                <w:b w:val="0"/>
                <w:lang w:val="en-US"/>
              </w:rPr>
            </w:pPr>
            <w:bookmarkStart w:id="798" w:name="_Toc83469639"/>
            <w:bookmarkStart w:id="799" w:name="_Toc83471764"/>
            <w:r w:rsidRPr="003F04E6">
              <w:rPr>
                <w:b w:val="0"/>
                <w:lang w:val="en-US"/>
              </w:rPr>
              <w:t>Benar</w:t>
            </w:r>
            <w:bookmarkEnd w:id="798"/>
            <w:bookmarkEnd w:id="799"/>
          </w:p>
        </w:tc>
      </w:tr>
      <w:tr w:rsidR="00102F4D" w:rsidRPr="003F04E6" w:rsidTr="002F0119">
        <w:trPr>
          <w:jc w:val="center"/>
        </w:trPr>
        <w:tc>
          <w:tcPr>
            <w:tcW w:w="1861" w:type="dxa"/>
            <w:tcBorders>
              <w:left w:val="single" w:sz="8" w:space="0" w:color="auto"/>
            </w:tcBorders>
            <w:shd w:val="clear" w:color="auto" w:fill="auto"/>
          </w:tcPr>
          <w:p w:rsidR="00102F4D" w:rsidRPr="003F04E6" w:rsidRDefault="00102F4D" w:rsidP="00DB433D">
            <w:pPr>
              <w:pStyle w:val="Heading3"/>
              <w:numPr>
                <w:ilvl w:val="0"/>
                <w:numId w:val="0"/>
              </w:numPr>
              <w:jc w:val="center"/>
              <w:rPr>
                <w:b w:val="0"/>
                <w:bCs/>
                <w:lang w:val="en-US"/>
              </w:rPr>
            </w:pPr>
            <w:bookmarkStart w:id="800" w:name="_Toc83469640"/>
            <w:bookmarkStart w:id="801" w:name="_Toc83471765"/>
            <w:r w:rsidRPr="003F04E6">
              <w:rPr>
                <w:b w:val="0"/>
                <w:bCs/>
                <w:lang w:val="en-US"/>
              </w:rPr>
              <w:t>6</w:t>
            </w:r>
            <w:bookmarkEnd w:id="800"/>
            <w:bookmarkEnd w:id="801"/>
          </w:p>
        </w:tc>
        <w:tc>
          <w:tcPr>
            <w:tcW w:w="1766" w:type="dxa"/>
            <w:shd w:val="clear" w:color="auto" w:fill="auto"/>
          </w:tcPr>
          <w:p w:rsidR="00102F4D" w:rsidRPr="003F04E6" w:rsidRDefault="00102F4D" w:rsidP="00DB433D">
            <w:pPr>
              <w:pStyle w:val="Heading3"/>
              <w:numPr>
                <w:ilvl w:val="0"/>
                <w:numId w:val="0"/>
              </w:numPr>
              <w:jc w:val="center"/>
              <w:rPr>
                <w:b w:val="0"/>
                <w:lang w:val="en-US"/>
              </w:rPr>
            </w:pPr>
            <w:bookmarkStart w:id="802" w:name="_Toc83469641"/>
            <w:bookmarkStart w:id="803" w:name="_Toc83471766"/>
            <w:r>
              <w:rPr>
                <w:b w:val="0"/>
                <w:lang w:val="en-US"/>
              </w:rPr>
              <w:t>Negative0</w:t>
            </w:r>
            <w:r w:rsidRPr="003F04E6">
              <w:rPr>
                <w:b w:val="0"/>
                <w:lang w:val="en-US"/>
              </w:rPr>
              <w:t>06</w:t>
            </w:r>
            <w:bookmarkEnd w:id="802"/>
            <w:bookmarkEnd w:id="803"/>
          </w:p>
        </w:tc>
        <w:tc>
          <w:tcPr>
            <w:tcW w:w="2477" w:type="dxa"/>
            <w:shd w:val="clear" w:color="auto" w:fill="auto"/>
          </w:tcPr>
          <w:p w:rsidR="00102F4D" w:rsidRPr="003F04E6" w:rsidRDefault="00102F4D" w:rsidP="00DB433D">
            <w:pPr>
              <w:pStyle w:val="Heading3"/>
              <w:numPr>
                <w:ilvl w:val="0"/>
                <w:numId w:val="0"/>
              </w:numPr>
              <w:jc w:val="center"/>
              <w:rPr>
                <w:b w:val="0"/>
                <w:lang w:val="en-US"/>
              </w:rPr>
            </w:pPr>
            <w:bookmarkStart w:id="804" w:name="_Toc83469642"/>
            <w:bookmarkStart w:id="805" w:name="_Toc83471767"/>
            <w:r>
              <w:rPr>
                <w:b w:val="0"/>
                <w:lang w:val="en-US"/>
              </w:rPr>
              <w:t>Negative (1.00</w:t>
            </w:r>
            <w:r w:rsidRPr="003F04E6">
              <w:rPr>
                <w:b w:val="0"/>
                <w:lang w:val="en-US"/>
              </w:rPr>
              <w:t>)</w:t>
            </w:r>
            <w:bookmarkEnd w:id="804"/>
            <w:bookmarkEnd w:id="805"/>
          </w:p>
        </w:tc>
        <w:tc>
          <w:tcPr>
            <w:tcW w:w="1329" w:type="dxa"/>
            <w:tcBorders>
              <w:right w:val="single" w:sz="8" w:space="0" w:color="auto"/>
            </w:tcBorders>
            <w:shd w:val="clear" w:color="auto" w:fill="auto"/>
          </w:tcPr>
          <w:p w:rsidR="00102F4D" w:rsidRPr="003F04E6" w:rsidRDefault="00102F4D" w:rsidP="00DB433D">
            <w:pPr>
              <w:pStyle w:val="Heading3"/>
              <w:numPr>
                <w:ilvl w:val="0"/>
                <w:numId w:val="0"/>
              </w:numPr>
              <w:jc w:val="center"/>
              <w:rPr>
                <w:b w:val="0"/>
                <w:lang w:val="en-US"/>
              </w:rPr>
            </w:pPr>
            <w:bookmarkStart w:id="806" w:name="_Toc83469643"/>
            <w:bookmarkStart w:id="807" w:name="_Toc83471768"/>
            <w:r w:rsidRPr="003F04E6">
              <w:rPr>
                <w:b w:val="0"/>
                <w:lang w:val="en-US"/>
              </w:rPr>
              <w:t>Benar</w:t>
            </w:r>
            <w:bookmarkEnd w:id="806"/>
            <w:bookmarkEnd w:id="807"/>
          </w:p>
        </w:tc>
      </w:tr>
      <w:tr w:rsidR="00102F4D" w:rsidRPr="003F04E6" w:rsidTr="002F0119">
        <w:trPr>
          <w:jc w:val="center"/>
        </w:trPr>
        <w:tc>
          <w:tcPr>
            <w:tcW w:w="1861" w:type="dxa"/>
            <w:tcBorders>
              <w:left w:val="single" w:sz="8" w:space="0" w:color="auto"/>
            </w:tcBorders>
            <w:shd w:val="clear" w:color="auto" w:fill="C0C0C0"/>
          </w:tcPr>
          <w:p w:rsidR="00102F4D" w:rsidRPr="003F04E6" w:rsidRDefault="00102F4D" w:rsidP="00DB433D">
            <w:pPr>
              <w:pStyle w:val="Heading3"/>
              <w:numPr>
                <w:ilvl w:val="0"/>
                <w:numId w:val="0"/>
              </w:numPr>
              <w:jc w:val="center"/>
              <w:rPr>
                <w:b w:val="0"/>
                <w:bCs/>
                <w:lang w:val="en-US"/>
              </w:rPr>
            </w:pPr>
            <w:bookmarkStart w:id="808" w:name="_Toc83469644"/>
            <w:bookmarkStart w:id="809" w:name="_Toc83471769"/>
            <w:r w:rsidRPr="003F04E6">
              <w:rPr>
                <w:b w:val="0"/>
                <w:bCs/>
                <w:lang w:val="en-US"/>
              </w:rPr>
              <w:t>7</w:t>
            </w:r>
            <w:bookmarkEnd w:id="808"/>
            <w:bookmarkEnd w:id="809"/>
          </w:p>
        </w:tc>
        <w:tc>
          <w:tcPr>
            <w:tcW w:w="1766" w:type="dxa"/>
            <w:tcBorders>
              <w:left w:val="nil"/>
              <w:right w:val="nil"/>
            </w:tcBorders>
            <w:shd w:val="clear" w:color="auto" w:fill="C0C0C0"/>
          </w:tcPr>
          <w:p w:rsidR="00102F4D" w:rsidRPr="003F04E6" w:rsidRDefault="00102F4D" w:rsidP="00DB433D">
            <w:pPr>
              <w:pStyle w:val="Heading3"/>
              <w:numPr>
                <w:ilvl w:val="0"/>
                <w:numId w:val="0"/>
              </w:numPr>
              <w:jc w:val="center"/>
              <w:rPr>
                <w:b w:val="0"/>
                <w:lang w:val="en-US"/>
              </w:rPr>
            </w:pPr>
            <w:bookmarkStart w:id="810" w:name="_Toc83469645"/>
            <w:bookmarkStart w:id="811" w:name="_Toc83471770"/>
            <w:r>
              <w:rPr>
                <w:b w:val="0"/>
                <w:lang w:val="en-US"/>
              </w:rPr>
              <w:t>Negative0</w:t>
            </w:r>
            <w:r w:rsidRPr="003F04E6">
              <w:rPr>
                <w:b w:val="0"/>
                <w:lang w:val="en-US"/>
              </w:rPr>
              <w:t>07</w:t>
            </w:r>
            <w:bookmarkEnd w:id="810"/>
            <w:bookmarkEnd w:id="811"/>
          </w:p>
        </w:tc>
        <w:tc>
          <w:tcPr>
            <w:tcW w:w="2477" w:type="dxa"/>
            <w:shd w:val="clear" w:color="auto" w:fill="C0C0C0"/>
          </w:tcPr>
          <w:p w:rsidR="00102F4D" w:rsidRPr="003F04E6" w:rsidRDefault="00102F4D" w:rsidP="00DB433D">
            <w:pPr>
              <w:pStyle w:val="Heading3"/>
              <w:numPr>
                <w:ilvl w:val="0"/>
                <w:numId w:val="0"/>
              </w:numPr>
              <w:jc w:val="center"/>
              <w:rPr>
                <w:b w:val="0"/>
                <w:lang w:val="en-US"/>
              </w:rPr>
            </w:pPr>
            <w:bookmarkStart w:id="812" w:name="_Toc83469646"/>
            <w:bookmarkStart w:id="813" w:name="_Toc83471771"/>
            <w:r>
              <w:rPr>
                <w:b w:val="0"/>
                <w:lang w:val="en-US"/>
              </w:rPr>
              <w:t>Negative (1.00</w:t>
            </w:r>
            <w:r w:rsidRPr="003F04E6">
              <w:rPr>
                <w:b w:val="0"/>
                <w:lang w:val="en-US"/>
              </w:rPr>
              <w:t>)</w:t>
            </w:r>
            <w:bookmarkEnd w:id="812"/>
            <w:bookmarkEnd w:id="813"/>
          </w:p>
        </w:tc>
        <w:tc>
          <w:tcPr>
            <w:tcW w:w="1329" w:type="dxa"/>
            <w:tcBorders>
              <w:left w:val="nil"/>
              <w:right w:val="single" w:sz="8" w:space="0" w:color="auto"/>
            </w:tcBorders>
            <w:shd w:val="clear" w:color="auto" w:fill="C0C0C0"/>
          </w:tcPr>
          <w:p w:rsidR="00102F4D" w:rsidRPr="003F04E6" w:rsidRDefault="00102F4D" w:rsidP="00DB433D">
            <w:pPr>
              <w:pStyle w:val="Heading3"/>
              <w:numPr>
                <w:ilvl w:val="0"/>
                <w:numId w:val="0"/>
              </w:numPr>
              <w:jc w:val="center"/>
              <w:rPr>
                <w:b w:val="0"/>
                <w:lang w:val="en-US"/>
              </w:rPr>
            </w:pPr>
            <w:bookmarkStart w:id="814" w:name="_Toc83469647"/>
            <w:bookmarkStart w:id="815" w:name="_Toc83471772"/>
            <w:r w:rsidRPr="003F04E6">
              <w:rPr>
                <w:b w:val="0"/>
                <w:lang w:val="en-US"/>
              </w:rPr>
              <w:t>Benar</w:t>
            </w:r>
            <w:bookmarkEnd w:id="814"/>
            <w:bookmarkEnd w:id="815"/>
          </w:p>
        </w:tc>
      </w:tr>
      <w:tr w:rsidR="00102F4D" w:rsidRPr="003F04E6" w:rsidTr="002F0119">
        <w:trPr>
          <w:jc w:val="center"/>
        </w:trPr>
        <w:tc>
          <w:tcPr>
            <w:tcW w:w="1861" w:type="dxa"/>
            <w:tcBorders>
              <w:left w:val="single" w:sz="8" w:space="0" w:color="auto"/>
            </w:tcBorders>
            <w:shd w:val="clear" w:color="auto" w:fill="auto"/>
          </w:tcPr>
          <w:p w:rsidR="00102F4D" w:rsidRPr="003F04E6" w:rsidRDefault="00102F4D" w:rsidP="00DB433D">
            <w:pPr>
              <w:pStyle w:val="Heading3"/>
              <w:numPr>
                <w:ilvl w:val="0"/>
                <w:numId w:val="0"/>
              </w:numPr>
              <w:jc w:val="center"/>
              <w:rPr>
                <w:b w:val="0"/>
                <w:bCs/>
                <w:lang w:val="en-US"/>
              </w:rPr>
            </w:pPr>
            <w:bookmarkStart w:id="816" w:name="_Toc83469648"/>
            <w:bookmarkStart w:id="817" w:name="_Toc83471773"/>
            <w:r w:rsidRPr="003F04E6">
              <w:rPr>
                <w:b w:val="0"/>
                <w:bCs/>
                <w:lang w:val="en-US"/>
              </w:rPr>
              <w:t>8</w:t>
            </w:r>
            <w:bookmarkEnd w:id="816"/>
            <w:bookmarkEnd w:id="817"/>
          </w:p>
        </w:tc>
        <w:tc>
          <w:tcPr>
            <w:tcW w:w="1766" w:type="dxa"/>
            <w:shd w:val="clear" w:color="auto" w:fill="auto"/>
          </w:tcPr>
          <w:p w:rsidR="00102F4D" w:rsidRPr="003F04E6" w:rsidRDefault="00102F4D" w:rsidP="00DB433D">
            <w:pPr>
              <w:pStyle w:val="Heading3"/>
              <w:numPr>
                <w:ilvl w:val="0"/>
                <w:numId w:val="0"/>
              </w:numPr>
              <w:jc w:val="center"/>
              <w:rPr>
                <w:b w:val="0"/>
                <w:lang w:val="en-US"/>
              </w:rPr>
            </w:pPr>
            <w:bookmarkStart w:id="818" w:name="_Toc83469649"/>
            <w:bookmarkStart w:id="819" w:name="_Toc83471774"/>
            <w:r>
              <w:rPr>
                <w:b w:val="0"/>
                <w:lang w:val="en-US"/>
              </w:rPr>
              <w:t>Negative0</w:t>
            </w:r>
            <w:r w:rsidRPr="003F04E6">
              <w:rPr>
                <w:b w:val="0"/>
                <w:lang w:val="en-US"/>
              </w:rPr>
              <w:t>08</w:t>
            </w:r>
            <w:bookmarkEnd w:id="818"/>
            <w:bookmarkEnd w:id="819"/>
          </w:p>
        </w:tc>
        <w:tc>
          <w:tcPr>
            <w:tcW w:w="2477" w:type="dxa"/>
            <w:shd w:val="clear" w:color="auto" w:fill="auto"/>
          </w:tcPr>
          <w:p w:rsidR="00102F4D" w:rsidRPr="003F04E6" w:rsidRDefault="00102F4D" w:rsidP="00DB433D">
            <w:pPr>
              <w:pStyle w:val="Heading3"/>
              <w:numPr>
                <w:ilvl w:val="0"/>
                <w:numId w:val="0"/>
              </w:numPr>
              <w:jc w:val="center"/>
              <w:rPr>
                <w:b w:val="0"/>
                <w:lang w:val="en-US"/>
              </w:rPr>
            </w:pPr>
            <w:bookmarkStart w:id="820" w:name="_Toc83469650"/>
            <w:bookmarkStart w:id="821" w:name="_Toc83471775"/>
            <w:r>
              <w:rPr>
                <w:b w:val="0"/>
                <w:lang w:val="en-US"/>
              </w:rPr>
              <w:t>Negative (1.00</w:t>
            </w:r>
            <w:r w:rsidRPr="003F04E6">
              <w:rPr>
                <w:b w:val="0"/>
                <w:lang w:val="en-US"/>
              </w:rPr>
              <w:t>)</w:t>
            </w:r>
            <w:bookmarkEnd w:id="820"/>
            <w:bookmarkEnd w:id="821"/>
          </w:p>
        </w:tc>
        <w:tc>
          <w:tcPr>
            <w:tcW w:w="1329" w:type="dxa"/>
            <w:tcBorders>
              <w:right w:val="single" w:sz="8" w:space="0" w:color="auto"/>
            </w:tcBorders>
            <w:shd w:val="clear" w:color="auto" w:fill="auto"/>
          </w:tcPr>
          <w:p w:rsidR="00102F4D" w:rsidRPr="003F04E6" w:rsidRDefault="00102F4D" w:rsidP="00DB433D">
            <w:pPr>
              <w:pStyle w:val="Heading3"/>
              <w:numPr>
                <w:ilvl w:val="0"/>
                <w:numId w:val="0"/>
              </w:numPr>
              <w:jc w:val="center"/>
              <w:rPr>
                <w:b w:val="0"/>
                <w:lang w:val="en-US"/>
              </w:rPr>
            </w:pPr>
            <w:bookmarkStart w:id="822" w:name="_Toc83469651"/>
            <w:bookmarkStart w:id="823" w:name="_Toc83471776"/>
            <w:r w:rsidRPr="003F04E6">
              <w:rPr>
                <w:b w:val="0"/>
                <w:lang w:val="en-US"/>
              </w:rPr>
              <w:t>Benar</w:t>
            </w:r>
            <w:bookmarkEnd w:id="822"/>
            <w:bookmarkEnd w:id="823"/>
          </w:p>
        </w:tc>
      </w:tr>
      <w:tr w:rsidR="00102F4D" w:rsidRPr="003F04E6" w:rsidTr="002F0119">
        <w:trPr>
          <w:jc w:val="center"/>
        </w:trPr>
        <w:tc>
          <w:tcPr>
            <w:tcW w:w="1861" w:type="dxa"/>
            <w:tcBorders>
              <w:left w:val="single" w:sz="8" w:space="0" w:color="auto"/>
            </w:tcBorders>
            <w:shd w:val="clear" w:color="auto" w:fill="C0C0C0"/>
          </w:tcPr>
          <w:p w:rsidR="00102F4D" w:rsidRPr="003F04E6" w:rsidRDefault="00102F4D" w:rsidP="00DB433D">
            <w:pPr>
              <w:pStyle w:val="Heading3"/>
              <w:numPr>
                <w:ilvl w:val="0"/>
                <w:numId w:val="0"/>
              </w:numPr>
              <w:jc w:val="center"/>
              <w:rPr>
                <w:b w:val="0"/>
                <w:bCs/>
                <w:lang w:val="en-US"/>
              </w:rPr>
            </w:pPr>
            <w:bookmarkStart w:id="824" w:name="_Toc83469652"/>
            <w:bookmarkStart w:id="825" w:name="_Toc83471777"/>
            <w:r w:rsidRPr="003F04E6">
              <w:rPr>
                <w:b w:val="0"/>
                <w:bCs/>
                <w:lang w:val="en-US"/>
              </w:rPr>
              <w:t>9</w:t>
            </w:r>
            <w:bookmarkEnd w:id="824"/>
            <w:bookmarkEnd w:id="825"/>
          </w:p>
        </w:tc>
        <w:tc>
          <w:tcPr>
            <w:tcW w:w="1766" w:type="dxa"/>
            <w:tcBorders>
              <w:left w:val="nil"/>
              <w:right w:val="nil"/>
            </w:tcBorders>
            <w:shd w:val="clear" w:color="auto" w:fill="C0C0C0"/>
          </w:tcPr>
          <w:p w:rsidR="00102F4D" w:rsidRPr="003F04E6" w:rsidRDefault="00102F4D" w:rsidP="00DB433D">
            <w:pPr>
              <w:pStyle w:val="Heading3"/>
              <w:numPr>
                <w:ilvl w:val="0"/>
                <w:numId w:val="0"/>
              </w:numPr>
              <w:jc w:val="center"/>
              <w:rPr>
                <w:b w:val="0"/>
                <w:lang w:val="en-US"/>
              </w:rPr>
            </w:pPr>
            <w:bookmarkStart w:id="826" w:name="_Toc83469653"/>
            <w:bookmarkStart w:id="827" w:name="_Toc83471778"/>
            <w:r>
              <w:rPr>
                <w:b w:val="0"/>
                <w:lang w:val="en-US"/>
              </w:rPr>
              <w:t>Negative0</w:t>
            </w:r>
            <w:r w:rsidRPr="003F04E6">
              <w:rPr>
                <w:b w:val="0"/>
                <w:lang w:val="en-US"/>
              </w:rPr>
              <w:t>09</w:t>
            </w:r>
            <w:bookmarkEnd w:id="826"/>
            <w:bookmarkEnd w:id="827"/>
          </w:p>
        </w:tc>
        <w:tc>
          <w:tcPr>
            <w:tcW w:w="2477" w:type="dxa"/>
            <w:shd w:val="clear" w:color="auto" w:fill="C0C0C0"/>
          </w:tcPr>
          <w:p w:rsidR="00102F4D" w:rsidRPr="003F04E6" w:rsidRDefault="00DB433D" w:rsidP="00DB433D">
            <w:pPr>
              <w:pStyle w:val="Heading3"/>
              <w:numPr>
                <w:ilvl w:val="0"/>
                <w:numId w:val="0"/>
              </w:numPr>
              <w:jc w:val="center"/>
              <w:rPr>
                <w:b w:val="0"/>
                <w:lang w:val="en-US"/>
              </w:rPr>
            </w:pPr>
            <w:bookmarkStart w:id="828" w:name="_Toc83469654"/>
            <w:bookmarkStart w:id="829" w:name="_Toc83471779"/>
            <w:r>
              <w:rPr>
                <w:b w:val="0"/>
                <w:lang w:val="en-US"/>
              </w:rPr>
              <w:t>Positive (0.83</w:t>
            </w:r>
            <w:r w:rsidR="00102F4D" w:rsidRPr="003F04E6">
              <w:rPr>
                <w:b w:val="0"/>
                <w:lang w:val="en-US"/>
              </w:rPr>
              <w:t>)</w:t>
            </w:r>
            <w:bookmarkEnd w:id="828"/>
            <w:bookmarkEnd w:id="829"/>
          </w:p>
        </w:tc>
        <w:tc>
          <w:tcPr>
            <w:tcW w:w="1329" w:type="dxa"/>
            <w:tcBorders>
              <w:left w:val="nil"/>
              <w:right w:val="single" w:sz="8" w:space="0" w:color="auto"/>
            </w:tcBorders>
            <w:shd w:val="clear" w:color="auto" w:fill="C0C0C0"/>
          </w:tcPr>
          <w:p w:rsidR="00102F4D" w:rsidRPr="003F04E6" w:rsidRDefault="00DB433D" w:rsidP="00DB433D">
            <w:pPr>
              <w:pStyle w:val="Heading3"/>
              <w:numPr>
                <w:ilvl w:val="0"/>
                <w:numId w:val="0"/>
              </w:numPr>
              <w:jc w:val="center"/>
              <w:rPr>
                <w:b w:val="0"/>
                <w:lang w:val="en-US"/>
              </w:rPr>
            </w:pPr>
            <w:bookmarkStart w:id="830" w:name="_Toc83469655"/>
            <w:bookmarkStart w:id="831" w:name="_Toc83471780"/>
            <w:r>
              <w:rPr>
                <w:b w:val="0"/>
                <w:lang w:val="en-US"/>
              </w:rPr>
              <w:t>Salah</w:t>
            </w:r>
            <w:bookmarkEnd w:id="830"/>
            <w:bookmarkEnd w:id="831"/>
          </w:p>
        </w:tc>
      </w:tr>
      <w:tr w:rsidR="00102F4D" w:rsidRPr="003F04E6" w:rsidTr="002F0119">
        <w:trPr>
          <w:jc w:val="center"/>
        </w:trPr>
        <w:tc>
          <w:tcPr>
            <w:tcW w:w="1861" w:type="dxa"/>
            <w:tcBorders>
              <w:left w:val="single" w:sz="8" w:space="0" w:color="auto"/>
            </w:tcBorders>
            <w:shd w:val="clear" w:color="auto" w:fill="auto"/>
          </w:tcPr>
          <w:p w:rsidR="00102F4D" w:rsidRPr="003F04E6" w:rsidRDefault="00102F4D" w:rsidP="00DB433D">
            <w:pPr>
              <w:pStyle w:val="Heading3"/>
              <w:numPr>
                <w:ilvl w:val="0"/>
                <w:numId w:val="0"/>
              </w:numPr>
              <w:jc w:val="center"/>
              <w:rPr>
                <w:b w:val="0"/>
                <w:bCs/>
                <w:lang w:val="en-US"/>
              </w:rPr>
            </w:pPr>
            <w:bookmarkStart w:id="832" w:name="_Toc83469656"/>
            <w:bookmarkStart w:id="833" w:name="_Toc83471781"/>
            <w:r w:rsidRPr="003F04E6">
              <w:rPr>
                <w:b w:val="0"/>
                <w:bCs/>
                <w:lang w:val="en-US"/>
              </w:rPr>
              <w:t>10</w:t>
            </w:r>
            <w:bookmarkEnd w:id="832"/>
            <w:bookmarkEnd w:id="833"/>
          </w:p>
        </w:tc>
        <w:tc>
          <w:tcPr>
            <w:tcW w:w="1766" w:type="dxa"/>
            <w:shd w:val="clear" w:color="auto" w:fill="auto"/>
          </w:tcPr>
          <w:p w:rsidR="00102F4D" w:rsidRPr="003F04E6" w:rsidRDefault="00102F4D" w:rsidP="00DB433D">
            <w:pPr>
              <w:pStyle w:val="Heading3"/>
              <w:numPr>
                <w:ilvl w:val="0"/>
                <w:numId w:val="0"/>
              </w:numPr>
              <w:jc w:val="center"/>
              <w:rPr>
                <w:b w:val="0"/>
                <w:lang w:val="en-US"/>
              </w:rPr>
            </w:pPr>
            <w:bookmarkStart w:id="834" w:name="_Toc83469657"/>
            <w:bookmarkStart w:id="835" w:name="_Toc83471782"/>
            <w:r>
              <w:rPr>
                <w:b w:val="0"/>
                <w:lang w:val="en-US"/>
              </w:rPr>
              <w:t>Negative0</w:t>
            </w:r>
            <w:r w:rsidRPr="003F04E6">
              <w:rPr>
                <w:b w:val="0"/>
                <w:lang w:val="en-US"/>
              </w:rPr>
              <w:t>10</w:t>
            </w:r>
            <w:bookmarkEnd w:id="834"/>
            <w:bookmarkEnd w:id="835"/>
          </w:p>
        </w:tc>
        <w:tc>
          <w:tcPr>
            <w:tcW w:w="2477" w:type="dxa"/>
            <w:shd w:val="clear" w:color="auto" w:fill="auto"/>
          </w:tcPr>
          <w:p w:rsidR="00102F4D" w:rsidRPr="003F04E6" w:rsidRDefault="00DB433D" w:rsidP="00DB433D">
            <w:pPr>
              <w:pStyle w:val="Heading3"/>
              <w:numPr>
                <w:ilvl w:val="0"/>
                <w:numId w:val="0"/>
              </w:numPr>
              <w:jc w:val="center"/>
              <w:rPr>
                <w:b w:val="0"/>
                <w:lang w:val="en-US"/>
              </w:rPr>
            </w:pPr>
            <w:bookmarkStart w:id="836" w:name="_Toc83469658"/>
            <w:bookmarkStart w:id="837" w:name="_Toc83471783"/>
            <w:r>
              <w:rPr>
                <w:b w:val="0"/>
                <w:lang w:val="en-US"/>
              </w:rPr>
              <w:t>Negative (1.00</w:t>
            </w:r>
            <w:r w:rsidRPr="003F04E6">
              <w:rPr>
                <w:b w:val="0"/>
                <w:lang w:val="en-US"/>
              </w:rPr>
              <w:t>)</w:t>
            </w:r>
            <w:bookmarkEnd w:id="836"/>
            <w:bookmarkEnd w:id="837"/>
          </w:p>
        </w:tc>
        <w:tc>
          <w:tcPr>
            <w:tcW w:w="1329" w:type="dxa"/>
            <w:tcBorders>
              <w:right w:val="single" w:sz="8" w:space="0" w:color="auto"/>
            </w:tcBorders>
            <w:shd w:val="clear" w:color="auto" w:fill="auto"/>
          </w:tcPr>
          <w:p w:rsidR="00102F4D" w:rsidRPr="003F04E6" w:rsidRDefault="00102F4D" w:rsidP="00DB433D">
            <w:pPr>
              <w:pStyle w:val="Heading3"/>
              <w:numPr>
                <w:ilvl w:val="0"/>
                <w:numId w:val="0"/>
              </w:numPr>
              <w:jc w:val="center"/>
              <w:rPr>
                <w:b w:val="0"/>
                <w:lang w:val="en-US"/>
              </w:rPr>
            </w:pPr>
            <w:bookmarkStart w:id="838" w:name="_Toc83469659"/>
            <w:bookmarkStart w:id="839" w:name="_Toc83471784"/>
            <w:r w:rsidRPr="003F04E6">
              <w:rPr>
                <w:b w:val="0"/>
                <w:lang w:val="en-US"/>
              </w:rPr>
              <w:t>Benar</w:t>
            </w:r>
            <w:bookmarkEnd w:id="838"/>
            <w:bookmarkEnd w:id="839"/>
          </w:p>
        </w:tc>
      </w:tr>
      <w:tr w:rsidR="00102F4D" w:rsidRPr="003F04E6" w:rsidTr="002F0119">
        <w:trPr>
          <w:jc w:val="center"/>
        </w:trPr>
        <w:tc>
          <w:tcPr>
            <w:tcW w:w="1861" w:type="dxa"/>
            <w:tcBorders>
              <w:left w:val="single" w:sz="8" w:space="0" w:color="auto"/>
            </w:tcBorders>
            <w:shd w:val="clear" w:color="auto" w:fill="C0C0C0"/>
          </w:tcPr>
          <w:p w:rsidR="00102F4D" w:rsidRPr="003F04E6" w:rsidRDefault="00102F4D" w:rsidP="00DB433D">
            <w:pPr>
              <w:pStyle w:val="Heading3"/>
              <w:numPr>
                <w:ilvl w:val="0"/>
                <w:numId w:val="0"/>
              </w:numPr>
              <w:jc w:val="center"/>
              <w:rPr>
                <w:b w:val="0"/>
                <w:bCs/>
                <w:lang w:val="en-US"/>
              </w:rPr>
            </w:pPr>
            <w:bookmarkStart w:id="840" w:name="_Toc83469660"/>
            <w:bookmarkStart w:id="841" w:name="_Toc83471785"/>
            <w:r w:rsidRPr="003F04E6">
              <w:rPr>
                <w:b w:val="0"/>
                <w:bCs/>
                <w:lang w:val="en-US"/>
              </w:rPr>
              <w:t>11</w:t>
            </w:r>
            <w:bookmarkEnd w:id="840"/>
            <w:bookmarkEnd w:id="841"/>
          </w:p>
        </w:tc>
        <w:tc>
          <w:tcPr>
            <w:tcW w:w="1766" w:type="dxa"/>
            <w:tcBorders>
              <w:left w:val="nil"/>
              <w:right w:val="nil"/>
            </w:tcBorders>
            <w:shd w:val="clear" w:color="auto" w:fill="C0C0C0"/>
          </w:tcPr>
          <w:p w:rsidR="00102F4D" w:rsidRPr="003F04E6" w:rsidRDefault="00102F4D" w:rsidP="00DB433D">
            <w:pPr>
              <w:pStyle w:val="Heading3"/>
              <w:numPr>
                <w:ilvl w:val="0"/>
                <w:numId w:val="0"/>
              </w:numPr>
              <w:jc w:val="center"/>
              <w:rPr>
                <w:b w:val="0"/>
                <w:lang w:val="en-US"/>
              </w:rPr>
            </w:pPr>
            <w:bookmarkStart w:id="842" w:name="_Toc83469661"/>
            <w:bookmarkStart w:id="843" w:name="_Toc83471786"/>
            <w:r>
              <w:rPr>
                <w:b w:val="0"/>
                <w:lang w:val="en-US"/>
              </w:rPr>
              <w:t>Positive0</w:t>
            </w:r>
            <w:r w:rsidRPr="003F04E6">
              <w:rPr>
                <w:b w:val="0"/>
                <w:lang w:val="en-US"/>
              </w:rPr>
              <w:t>01</w:t>
            </w:r>
            <w:bookmarkEnd w:id="842"/>
            <w:bookmarkEnd w:id="843"/>
          </w:p>
        </w:tc>
        <w:tc>
          <w:tcPr>
            <w:tcW w:w="2477" w:type="dxa"/>
            <w:shd w:val="clear" w:color="auto" w:fill="C0C0C0"/>
          </w:tcPr>
          <w:p w:rsidR="00102F4D" w:rsidRPr="003F04E6" w:rsidRDefault="00DB433D" w:rsidP="00DB433D">
            <w:pPr>
              <w:pStyle w:val="Heading3"/>
              <w:numPr>
                <w:ilvl w:val="0"/>
                <w:numId w:val="0"/>
              </w:numPr>
              <w:jc w:val="center"/>
              <w:rPr>
                <w:lang w:val="en-US"/>
              </w:rPr>
            </w:pPr>
            <w:bookmarkStart w:id="844" w:name="_Toc83469662"/>
            <w:bookmarkStart w:id="845" w:name="_Toc83471787"/>
            <w:r>
              <w:rPr>
                <w:b w:val="0"/>
                <w:lang w:val="en-US"/>
              </w:rPr>
              <w:t>Negative (1.00</w:t>
            </w:r>
            <w:r w:rsidRPr="003F04E6">
              <w:rPr>
                <w:b w:val="0"/>
                <w:lang w:val="en-US"/>
              </w:rPr>
              <w:t>)</w:t>
            </w:r>
            <w:bookmarkEnd w:id="844"/>
            <w:bookmarkEnd w:id="845"/>
          </w:p>
        </w:tc>
        <w:tc>
          <w:tcPr>
            <w:tcW w:w="1329" w:type="dxa"/>
            <w:tcBorders>
              <w:left w:val="nil"/>
              <w:right w:val="single" w:sz="8" w:space="0" w:color="auto"/>
            </w:tcBorders>
            <w:shd w:val="clear" w:color="auto" w:fill="C0C0C0"/>
          </w:tcPr>
          <w:p w:rsidR="00102F4D" w:rsidRPr="003F04E6" w:rsidRDefault="00DB433D" w:rsidP="00DB433D">
            <w:pPr>
              <w:pStyle w:val="Heading3"/>
              <w:numPr>
                <w:ilvl w:val="0"/>
                <w:numId w:val="0"/>
              </w:numPr>
              <w:jc w:val="center"/>
              <w:rPr>
                <w:b w:val="0"/>
                <w:lang w:val="en-US"/>
              </w:rPr>
            </w:pPr>
            <w:bookmarkStart w:id="846" w:name="_Toc83469663"/>
            <w:bookmarkStart w:id="847" w:name="_Toc83471788"/>
            <w:r>
              <w:rPr>
                <w:b w:val="0"/>
                <w:lang w:val="en-US"/>
              </w:rPr>
              <w:t>Salah</w:t>
            </w:r>
            <w:bookmarkEnd w:id="846"/>
            <w:bookmarkEnd w:id="847"/>
          </w:p>
        </w:tc>
      </w:tr>
      <w:tr w:rsidR="00102F4D" w:rsidRPr="003F04E6" w:rsidTr="002F0119">
        <w:trPr>
          <w:jc w:val="center"/>
        </w:trPr>
        <w:tc>
          <w:tcPr>
            <w:tcW w:w="1861" w:type="dxa"/>
            <w:tcBorders>
              <w:left w:val="single" w:sz="8" w:space="0" w:color="auto"/>
            </w:tcBorders>
            <w:shd w:val="clear" w:color="auto" w:fill="auto"/>
          </w:tcPr>
          <w:p w:rsidR="00102F4D" w:rsidRPr="003F04E6" w:rsidRDefault="00102F4D" w:rsidP="00DB433D">
            <w:pPr>
              <w:pStyle w:val="Heading3"/>
              <w:numPr>
                <w:ilvl w:val="0"/>
                <w:numId w:val="0"/>
              </w:numPr>
              <w:jc w:val="center"/>
              <w:rPr>
                <w:b w:val="0"/>
                <w:bCs/>
                <w:lang w:val="en-US"/>
              </w:rPr>
            </w:pPr>
            <w:bookmarkStart w:id="848" w:name="_Toc83469664"/>
            <w:bookmarkStart w:id="849" w:name="_Toc83471789"/>
            <w:r w:rsidRPr="003F04E6">
              <w:rPr>
                <w:b w:val="0"/>
                <w:bCs/>
                <w:lang w:val="en-US"/>
              </w:rPr>
              <w:t>12</w:t>
            </w:r>
            <w:bookmarkEnd w:id="848"/>
            <w:bookmarkEnd w:id="849"/>
          </w:p>
        </w:tc>
        <w:tc>
          <w:tcPr>
            <w:tcW w:w="1766" w:type="dxa"/>
            <w:shd w:val="clear" w:color="auto" w:fill="auto"/>
          </w:tcPr>
          <w:p w:rsidR="00102F4D" w:rsidRPr="003F04E6" w:rsidRDefault="00102F4D" w:rsidP="00DB433D">
            <w:pPr>
              <w:pStyle w:val="Heading3"/>
              <w:numPr>
                <w:ilvl w:val="0"/>
                <w:numId w:val="0"/>
              </w:numPr>
              <w:jc w:val="center"/>
              <w:rPr>
                <w:b w:val="0"/>
                <w:lang w:val="en-US"/>
              </w:rPr>
            </w:pPr>
            <w:bookmarkStart w:id="850" w:name="_Toc83469665"/>
            <w:bookmarkStart w:id="851" w:name="_Toc83471790"/>
            <w:r>
              <w:rPr>
                <w:b w:val="0"/>
                <w:lang w:val="en-US"/>
              </w:rPr>
              <w:t>Positive0</w:t>
            </w:r>
            <w:r w:rsidRPr="003F04E6">
              <w:rPr>
                <w:b w:val="0"/>
                <w:lang w:val="en-US"/>
              </w:rPr>
              <w:t>02</w:t>
            </w:r>
            <w:bookmarkEnd w:id="850"/>
            <w:bookmarkEnd w:id="851"/>
          </w:p>
        </w:tc>
        <w:tc>
          <w:tcPr>
            <w:tcW w:w="2477" w:type="dxa"/>
            <w:shd w:val="clear" w:color="auto" w:fill="auto"/>
          </w:tcPr>
          <w:p w:rsidR="00102F4D" w:rsidRPr="003F04E6" w:rsidRDefault="00DB433D" w:rsidP="00DB433D">
            <w:pPr>
              <w:pStyle w:val="Heading3"/>
              <w:numPr>
                <w:ilvl w:val="0"/>
                <w:numId w:val="0"/>
              </w:numPr>
              <w:jc w:val="center"/>
              <w:rPr>
                <w:lang w:val="en-US"/>
              </w:rPr>
            </w:pPr>
            <w:bookmarkStart w:id="852" w:name="_Toc83469666"/>
            <w:bookmarkStart w:id="853" w:name="_Toc83471791"/>
            <w:r>
              <w:rPr>
                <w:b w:val="0"/>
                <w:lang w:val="en-US"/>
              </w:rPr>
              <w:t>Positive</w:t>
            </w:r>
            <w:r w:rsidR="00102F4D" w:rsidRPr="003F04E6">
              <w:rPr>
                <w:b w:val="0"/>
                <w:lang w:val="en-US"/>
              </w:rPr>
              <w:t xml:space="preserve"> (1.00)</w:t>
            </w:r>
            <w:bookmarkEnd w:id="852"/>
            <w:bookmarkEnd w:id="853"/>
          </w:p>
        </w:tc>
        <w:tc>
          <w:tcPr>
            <w:tcW w:w="1329" w:type="dxa"/>
            <w:tcBorders>
              <w:right w:val="single" w:sz="8" w:space="0" w:color="auto"/>
            </w:tcBorders>
            <w:shd w:val="clear" w:color="auto" w:fill="auto"/>
          </w:tcPr>
          <w:p w:rsidR="00102F4D" w:rsidRPr="003F04E6" w:rsidRDefault="00DB433D" w:rsidP="00DB433D">
            <w:pPr>
              <w:pStyle w:val="Heading3"/>
              <w:numPr>
                <w:ilvl w:val="0"/>
                <w:numId w:val="0"/>
              </w:numPr>
              <w:jc w:val="center"/>
              <w:rPr>
                <w:b w:val="0"/>
                <w:lang w:val="en-US"/>
              </w:rPr>
            </w:pPr>
            <w:bookmarkStart w:id="854" w:name="_Toc83469667"/>
            <w:bookmarkStart w:id="855" w:name="_Toc83471792"/>
            <w:r>
              <w:rPr>
                <w:b w:val="0"/>
                <w:lang w:val="en-US"/>
              </w:rPr>
              <w:t>Benar</w:t>
            </w:r>
            <w:bookmarkEnd w:id="854"/>
            <w:bookmarkEnd w:id="855"/>
          </w:p>
        </w:tc>
      </w:tr>
      <w:tr w:rsidR="00102F4D" w:rsidRPr="003F04E6" w:rsidTr="002F0119">
        <w:trPr>
          <w:jc w:val="center"/>
        </w:trPr>
        <w:tc>
          <w:tcPr>
            <w:tcW w:w="1861" w:type="dxa"/>
            <w:tcBorders>
              <w:left w:val="single" w:sz="8" w:space="0" w:color="auto"/>
            </w:tcBorders>
            <w:shd w:val="clear" w:color="auto" w:fill="C0C0C0"/>
          </w:tcPr>
          <w:p w:rsidR="00102F4D" w:rsidRPr="003F04E6" w:rsidRDefault="00102F4D" w:rsidP="00DB433D">
            <w:pPr>
              <w:pStyle w:val="Heading3"/>
              <w:numPr>
                <w:ilvl w:val="0"/>
                <w:numId w:val="0"/>
              </w:numPr>
              <w:jc w:val="center"/>
              <w:rPr>
                <w:b w:val="0"/>
                <w:bCs/>
                <w:lang w:val="en-US"/>
              </w:rPr>
            </w:pPr>
            <w:bookmarkStart w:id="856" w:name="_Toc83469668"/>
            <w:bookmarkStart w:id="857" w:name="_Toc83471793"/>
            <w:r w:rsidRPr="003F04E6">
              <w:rPr>
                <w:b w:val="0"/>
                <w:bCs/>
                <w:lang w:val="en-US"/>
              </w:rPr>
              <w:t>13</w:t>
            </w:r>
            <w:bookmarkEnd w:id="856"/>
            <w:bookmarkEnd w:id="857"/>
          </w:p>
        </w:tc>
        <w:tc>
          <w:tcPr>
            <w:tcW w:w="1766" w:type="dxa"/>
            <w:tcBorders>
              <w:left w:val="nil"/>
              <w:right w:val="nil"/>
            </w:tcBorders>
            <w:shd w:val="clear" w:color="auto" w:fill="C0C0C0"/>
          </w:tcPr>
          <w:p w:rsidR="00102F4D" w:rsidRPr="003F04E6" w:rsidRDefault="00102F4D" w:rsidP="00DB433D">
            <w:pPr>
              <w:pStyle w:val="Heading3"/>
              <w:numPr>
                <w:ilvl w:val="0"/>
                <w:numId w:val="0"/>
              </w:numPr>
              <w:jc w:val="center"/>
              <w:rPr>
                <w:b w:val="0"/>
                <w:lang w:val="en-US"/>
              </w:rPr>
            </w:pPr>
            <w:bookmarkStart w:id="858" w:name="_Toc83469669"/>
            <w:bookmarkStart w:id="859" w:name="_Toc83471794"/>
            <w:r>
              <w:rPr>
                <w:b w:val="0"/>
                <w:lang w:val="en-US"/>
              </w:rPr>
              <w:t>Positive0</w:t>
            </w:r>
            <w:r w:rsidRPr="003F04E6">
              <w:rPr>
                <w:b w:val="0"/>
                <w:lang w:val="en-US"/>
              </w:rPr>
              <w:t>03</w:t>
            </w:r>
            <w:bookmarkEnd w:id="858"/>
            <w:bookmarkEnd w:id="859"/>
          </w:p>
        </w:tc>
        <w:tc>
          <w:tcPr>
            <w:tcW w:w="2477" w:type="dxa"/>
            <w:shd w:val="clear" w:color="auto" w:fill="C0C0C0"/>
          </w:tcPr>
          <w:p w:rsidR="00102F4D" w:rsidRPr="003F04E6" w:rsidRDefault="00DB433D" w:rsidP="00DB433D">
            <w:pPr>
              <w:pStyle w:val="Heading3"/>
              <w:numPr>
                <w:ilvl w:val="0"/>
                <w:numId w:val="0"/>
              </w:numPr>
              <w:jc w:val="center"/>
              <w:rPr>
                <w:lang w:val="en-US"/>
              </w:rPr>
            </w:pPr>
            <w:bookmarkStart w:id="860" w:name="_Toc83469670"/>
            <w:bookmarkStart w:id="861" w:name="_Toc83471795"/>
            <w:r>
              <w:rPr>
                <w:b w:val="0"/>
                <w:lang w:val="en-US"/>
              </w:rPr>
              <w:t>Positive (1.00</w:t>
            </w:r>
            <w:r w:rsidRPr="003F04E6">
              <w:rPr>
                <w:b w:val="0"/>
                <w:lang w:val="en-US"/>
              </w:rPr>
              <w:t>)</w:t>
            </w:r>
            <w:bookmarkEnd w:id="860"/>
            <w:bookmarkEnd w:id="861"/>
          </w:p>
        </w:tc>
        <w:tc>
          <w:tcPr>
            <w:tcW w:w="1329" w:type="dxa"/>
            <w:tcBorders>
              <w:left w:val="nil"/>
              <w:right w:val="single" w:sz="8" w:space="0" w:color="auto"/>
            </w:tcBorders>
            <w:shd w:val="clear" w:color="auto" w:fill="C0C0C0"/>
          </w:tcPr>
          <w:p w:rsidR="00102F4D" w:rsidRPr="003F04E6" w:rsidRDefault="00102F4D" w:rsidP="00DB433D">
            <w:pPr>
              <w:pStyle w:val="Heading3"/>
              <w:numPr>
                <w:ilvl w:val="0"/>
                <w:numId w:val="0"/>
              </w:numPr>
              <w:jc w:val="center"/>
              <w:rPr>
                <w:b w:val="0"/>
                <w:lang w:val="en-US"/>
              </w:rPr>
            </w:pPr>
            <w:bookmarkStart w:id="862" w:name="_Toc83469671"/>
            <w:bookmarkStart w:id="863" w:name="_Toc83471796"/>
            <w:r w:rsidRPr="003F04E6">
              <w:rPr>
                <w:b w:val="0"/>
                <w:lang w:val="en-US"/>
              </w:rPr>
              <w:t>Benar</w:t>
            </w:r>
            <w:bookmarkEnd w:id="862"/>
            <w:bookmarkEnd w:id="863"/>
          </w:p>
        </w:tc>
      </w:tr>
      <w:tr w:rsidR="00102F4D" w:rsidRPr="003F04E6" w:rsidTr="002F0119">
        <w:trPr>
          <w:jc w:val="center"/>
        </w:trPr>
        <w:tc>
          <w:tcPr>
            <w:tcW w:w="1861" w:type="dxa"/>
            <w:tcBorders>
              <w:left w:val="single" w:sz="8" w:space="0" w:color="auto"/>
            </w:tcBorders>
            <w:shd w:val="clear" w:color="auto" w:fill="auto"/>
          </w:tcPr>
          <w:p w:rsidR="00102F4D" w:rsidRPr="003F04E6" w:rsidRDefault="00102F4D" w:rsidP="00DB433D">
            <w:pPr>
              <w:pStyle w:val="Heading3"/>
              <w:numPr>
                <w:ilvl w:val="0"/>
                <w:numId w:val="0"/>
              </w:numPr>
              <w:jc w:val="center"/>
              <w:rPr>
                <w:b w:val="0"/>
                <w:bCs/>
                <w:lang w:val="en-US"/>
              </w:rPr>
            </w:pPr>
            <w:bookmarkStart w:id="864" w:name="_Toc83469672"/>
            <w:bookmarkStart w:id="865" w:name="_Toc83471797"/>
            <w:r w:rsidRPr="003F04E6">
              <w:rPr>
                <w:b w:val="0"/>
                <w:bCs/>
                <w:lang w:val="en-US"/>
              </w:rPr>
              <w:t>14</w:t>
            </w:r>
            <w:bookmarkEnd w:id="864"/>
            <w:bookmarkEnd w:id="865"/>
          </w:p>
        </w:tc>
        <w:tc>
          <w:tcPr>
            <w:tcW w:w="1766" w:type="dxa"/>
            <w:shd w:val="clear" w:color="auto" w:fill="auto"/>
          </w:tcPr>
          <w:p w:rsidR="00102F4D" w:rsidRPr="003F04E6" w:rsidRDefault="00102F4D" w:rsidP="00DB433D">
            <w:pPr>
              <w:pStyle w:val="Heading3"/>
              <w:numPr>
                <w:ilvl w:val="0"/>
                <w:numId w:val="0"/>
              </w:numPr>
              <w:jc w:val="center"/>
              <w:rPr>
                <w:b w:val="0"/>
                <w:lang w:val="en-US"/>
              </w:rPr>
            </w:pPr>
            <w:bookmarkStart w:id="866" w:name="_Toc83469673"/>
            <w:bookmarkStart w:id="867" w:name="_Toc83471798"/>
            <w:r>
              <w:rPr>
                <w:b w:val="0"/>
                <w:lang w:val="en-US"/>
              </w:rPr>
              <w:t>Positive0</w:t>
            </w:r>
            <w:r w:rsidRPr="003F04E6">
              <w:rPr>
                <w:b w:val="0"/>
                <w:lang w:val="en-US"/>
              </w:rPr>
              <w:t>04</w:t>
            </w:r>
            <w:bookmarkEnd w:id="866"/>
            <w:bookmarkEnd w:id="867"/>
          </w:p>
        </w:tc>
        <w:tc>
          <w:tcPr>
            <w:tcW w:w="2477" w:type="dxa"/>
            <w:shd w:val="clear" w:color="auto" w:fill="auto"/>
          </w:tcPr>
          <w:p w:rsidR="00102F4D" w:rsidRPr="003F04E6" w:rsidRDefault="00DB433D" w:rsidP="00DB433D">
            <w:pPr>
              <w:pStyle w:val="Heading3"/>
              <w:numPr>
                <w:ilvl w:val="0"/>
                <w:numId w:val="0"/>
              </w:numPr>
              <w:jc w:val="center"/>
              <w:rPr>
                <w:lang w:val="en-US"/>
              </w:rPr>
            </w:pPr>
            <w:bookmarkStart w:id="868" w:name="_Toc83469674"/>
            <w:bookmarkStart w:id="869" w:name="_Toc83471799"/>
            <w:r>
              <w:rPr>
                <w:b w:val="0"/>
                <w:lang w:val="en-US"/>
              </w:rPr>
              <w:t>Negative (1.00</w:t>
            </w:r>
            <w:r w:rsidRPr="003F04E6">
              <w:rPr>
                <w:b w:val="0"/>
                <w:lang w:val="en-US"/>
              </w:rPr>
              <w:t>)</w:t>
            </w:r>
            <w:bookmarkEnd w:id="868"/>
            <w:bookmarkEnd w:id="869"/>
          </w:p>
        </w:tc>
        <w:tc>
          <w:tcPr>
            <w:tcW w:w="1329" w:type="dxa"/>
            <w:tcBorders>
              <w:right w:val="single" w:sz="8" w:space="0" w:color="auto"/>
            </w:tcBorders>
            <w:shd w:val="clear" w:color="auto" w:fill="auto"/>
          </w:tcPr>
          <w:p w:rsidR="00102F4D" w:rsidRPr="003F04E6" w:rsidRDefault="00DB433D" w:rsidP="00DB433D">
            <w:pPr>
              <w:pStyle w:val="Heading3"/>
              <w:numPr>
                <w:ilvl w:val="0"/>
                <w:numId w:val="0"/>
              </w:numPr>
              <w:jc w:val="center"/>
              <w:rPr>
                <w:b w:val="0"/>
                <w:lang w:val="en-US"/>
              </w:rPr>
            </w:pPr>
            <w:bookmarkStart w:id="870" w:name="_Toc83469675"/>
            <w:bookmarkStart w:id="871" w:name="_Toc83471800"/>
            <w:r>
              <w:rPr>
                <w:b w:val="0"/>
                <w:lang w:val="en-US"/>
              </w:rPr>
              <w:t>Salah</w:t>
            </w:r>
            <w:bookmarkEnd w:id="870"/>
            <w:bookmarkEnd w:id="871"/>
          </w:p>
        </w:tc>
      </w:tr>
      <w:tr w:rsidR="00102F4D" w:rsidRPr="003F04E6" w:rsidTr="002F0119">
        <w:trPr>
          <w:jc w:val="center"/>
        </w:trPr>
        <w:tc>
          <w:tcPr>
            <w:tcW w:w="1861" w:type="dxa"/>
            <w:tcBorders>
              <w:left w:val="single" w:sz="8" w:space="0" w:color="auto"/>
            </w:tcBorders>
            <w:shd w:val="clear" w:color="auto" w:fill="C0C0C0"/>
          </w:tcPr>
          <w:p w:rsidR="00102F4D" w:rsidRPr="003F04E6" w:rsidRDefault="00102F4D" w:rsidP="00DB433D">
            <w:pPr>
              <w:pStyle w:val="Heading3"/>
              <w:numPr>
                <w:ilvl w:val="0"/>
                <w:numId w:val="0"/>
              </w:numPr>
              <w:jc w:val="center"/>
              <w:rPr>
                <w:b w:val="0"/>
                <w:bCs/>
                <w:lang w:val="en-US"/>
              </w:rPr>
            </w:pPr>
            <w:bookmarkStart w:id="872" w:name="_Toc83469676"/>
            <w:bookmarkStart w:id="873" w:name="_Toc83471801"/>
            <w:r w:rsidRPr="003F04E6">
              <w:rPr>
                <w:b w:val="0"/>
                <w:bCs/>
                <w:lang w:val="en-US"/>
              </w:rPr>
              <w:t>15</w:t>
            </w:r>
            <w:bookmarkEnd w:id="872"/>
            <w:bookmarkEnd w:id="873"/>
          </w:p>
        </w:tc>
        <w:tc>
          <w:tcPr>
            <w:tcW w:w="1766" w:type="dxa"/>
            <w:tcBorders>
              <w:left w:val="nil"/>
              <w:right w:val="nil"/>
            </w:tcBorders>
            <w:shd w:val="clear" w:color="auto" w:fill="C0C0C0"/>
          </w:tcPr>
          <w:p w:rsidR="00102F4D" w:rsidRPr="003F04E6" w:rsidRDefault="00102F4D" w:rsidP="00DB433D">
            <w:pPr>
              <w:pStyle w:val="Heading3"/>
              <w:numPr>
                <w:ilvl w:val="0"/>
                <w:numId w:val="0"/>
              </w:numPr>
              <w:jc w:val="center"/>
              <w:rPr>
                <w:b w:val="0"/>
                <w:lang w:val="en-US"/>
              </w:rPr>
            </w:pPr>
            <w:bookmarkStart w:id="874" w:name="_Toc83469677"/>
            <w:bookmarkStart w:id="875" w:name="_Toc83471802"/>
            <w:r>
              <w:rPr>
                <w:b w:val="0"/>
                <w:lang w:val="en-US"/>
              </w:rPr>
              <w:t>Positive0</w:t>
            </w:r>
            <w:r w:rsidRPr="003F04E6">
              <w:rPr>
                <w:b w:val="0"/>
                <w:lang w:val="en-US"/>
              </w:rPr>
              <w:t>05</w:t>
            </w:r>
            <w:bookmarkEnd w:id="874"/>
            <w:bookmarkEnd w:id="875"/>
          </w:p>
        </w:tc>
        <w:tc>
          <w:tcPr>
            <w:tcW w:w="2477" w:type="dxa"/>
            <w:shd w:val="clear" w:color="auto" w:fill="C0C0C0"/>
          </w:tcPr>
          <w:p w:rsidR="00102F4D" w:rsidRPr="003F04E6" w:rsidRDefault="00DB433D" w:rsidP="00DB433D">
            <w:pPr>
              <w:pStyle w:val="Heading3"/>
              <w:numPr>
                <w:ilvl w:val="0"/>
                <w:numId w:val="0"/>
              </w:numPr>
              <w:jc w:val="center"/>
              <w:rPr>
                <w:lang w:val="en-US"/>
              </w:rPr>
            </w:pPr>
            <w:bookmarkStart w:id="876" w:name="_Toc83469678"/>
            <w:bookmarkStart w:id="877" w:name="_Toc83471803"/>
            <w:r>
              <w:rPr>
                <w:b w:val="0"/>
                <w:lang w:val="en-US"/>
              </w:rPr>
              <w:t>Positive (0.97</w:t>
            </w:r>
            <w:r w:rsidR="00102F4D" w:rsidRPr="003F04E6">
              <w:rPr>
                <w:b w:val="0"/>
                <w:lang w:val="en-US"/>
              </w:rPr>
              <w:t>)</w:t>
            </w:r>
            <w:bookmarkEnd w:id="876"/>
            <w:bookmarkEnd w:id="877"/>
          </w:p>
        </w:tc>
        <w:tc>
          <w:tcPr>
            <w:tcW w:w="1329" w:type="dxa"/>
            <w:tcBorders>
              <w:left w:val="nil"/>
              <w:right w:val="single" w:sz="8" w:space="0" w:color="auto"/>
            </w:tcBorders>
            <w:shd w:val="clear" w:color="auto" w:fill="C0C0C0"/>
          </w:tcPr>
          <w:p w:rsidR="00102F4D" w:rsidRPr="003F04E6" w:rsidRDefault="00DB433D" w:rsidP="00DB433D">
            <w:pPr>
              <w:pStyle w:val="Heading3"/>
              <w:numPr>
                <w:ilvl w:val="0"/>
                <w:numId w:val="0"/>
              </w:numPr>
              <w:jc w:val="center"/>
              <w:rPr>
                <w:b w:val="0"/>
                <w:lang w:val="en-US"/>
              </w:rPr>
            </w:pPr>
            <w:bookmarkStart w:id="878" w:name="_Toc83469679"/>
            <w:bookmarkStart w:id="879" w:name="_Toc83471804"/>
            <w:r>
              <w:rPr>
                <w:b w:val="0"/>
                <w:lang w:val="en-US"/>
              </w:rPr>
              <w:t>Benar</w:t>
            </w:r>
            <w:bookmarkEnd w:id="878"/>
            <w:bookmarkEnd w:id="879"/>
          </w:p>
        </w:tc>
      </w:tr>
      <w:tr w:rsidR="00102F4D" w:rsidRPr="003F04E6" w:rsidTr="002F0119">
        <w:trPr>
          <w:jc w:val="center"/>
        </w:trPr>
        <w:tc>
          <w:tcPr>
            <w:tcW w:w="1861" w:type="dxa"/>
            <w:tcBorders>
              <w:left w:val="single" w:sz="8" w:space="0" w:color="auto"/>
            </w:tcBorders>
            <w:shd w:val="clear" w:color="auto" w:fill="auto"/>
          </w:tcPr>
          <w:p w:rsidR="00102F4D" w:rsidRPr="003F04E6" w:rsidRDefault="00102F4D" w:rsidP="00DB433D">
            <w:pPr>
              <w:pStyle w:val="Heading3"/>
              <w:numPr>
                <w:ilvl w:val="0"/>
                <w:numId w:val="0"/>
              </w:numPr>
              <w:jc w:val="center"/>
              <w:rPr>
                <w:b w:val="0"/>
                <w:bCs/>
                <w:lang w:val="en-US"/>
              </w:rPr>
            </w:pPr>
            <w:bookmarkStart w:id="880" w:name="_Toc83469680"/>
            <w:bookmarkStart w:id="881" w:name="_Toc83471805"/>
            <w:r w:rsidRPr="003F04E6">
              <w:rPr>
                <w:b w:val="0"/>
                <w:bCs/>
                <w:lang w:val="en-US"/>
              </w:rPr>
              <w:t>16</w:t>
            </w:r>
            <w:bookmarkEnd w:id="880"/>
            <w:bookmarkEnd w:id="881"/>
          </w:p>
        </w:tc>
        <w:tc>
          <w:tcPr>
            <w:tcW w:w="1766" w:type="dxa"/>
            <w:shd w:val="clear" w:color="auto" w:fill="auto"/>
          </w:tcPr>
          <w:p w:rsidR="00102F4D" w:rsidRPr="003F04E6" w:rsidRDefault="00102F4D" w:rsidP="00DB433D">
            <w:pPr>
              <w:pStyle w:val="Heading3"/>
              <w:numPr>
                <w:ilvl w:val="0"/>
                <w:numId w:val="0"/>
              </w:numPr>
              <w:jc w:val="center"/>
              <w:rPr>
                <w:b w:val="0"/>
                <w:lang w:val="en-US"/>
              </w:rPr>
            </w:pPr>
            <w:bookmarkStart w:id="882" w:name="_Toc83469681"/>
            <w:bookmarkStart w:id="883" w:name="_Toc83471806"/>
            <w:r>
              <w:rPr>
                <w:b w:val="0"/>
                <w:lang w:val="en-US"/>
              </w:rPr>
              <w:t>Positive0</w:t>
            </w:r>
            <w:r w:rsidRPr="003F04E6">
              <w:rPr>
                <w:b w:val="0"/>
                <w:lang w:val="en-US"/>
              </w:rPr>
              <w:t>06</w:t>
            </w:r>
            <w:bookmarkEnd w:id="882"/>
            <w:bookmarkEnd w:id="883"/>
          </w:p>
        </w:tc>
        <w:tc>
          <w:tcPr>
            <w:tcW w:w="2477" w:type="dxa"/>
            <w:shd w:val="clear" w:color="auto" w:fill="auto"/>
          </w:tcPr>
          <w:p w:rsidR="00102F4D" w:rsidRPr="003F04E6" w:rsidRDefault="00DB433D" w:rsidP="00DB433D">
            <w:pPr>
              <w:pStyle w:val="Heading3"/>
              <w:numPr>
                <w:ilvl w:val="0"/>
                <w:numId w:val="0"/>
              </w:numPr>
              <w:jc w:val="center"/>
              <w:rPr>
                <w:lang w:val="en-US"/>
              </w:rPr>
            </w:pPr>
            <w:bookmarkStart w:id="884" w:name="_Toc83469682"/>
            <w:bookmarkStart w:id="885" w:name="_Toc83471807"/>
            <w:r>
              <w:rPr>
                <w:b w:val="0"/>
                <w:lang w:val="en-US"/>
              </w:rPr>
              <w:t>Positive (0.99</w:t>
            </w:r>
            <w:r w:rsidR="00102F4D" w:rsidRPr="003F04E6">
              <w:rPr>
                <w:b w:val="0"/>
                <w:lang w:val="en-US"/>
              </w:rPr>
              <w:t>)</w:t>
            </w:r>
            <w:bookmarkEnd w:id="884"/>
            <w:bookmarkEnd w:id="885"/>
          </w:p>
        </w:tc>
        <w:tc>
          <w:tcPr>
            <w:tcW w:w="1329" w:type="dxa"/>
            <w:tcBorders>
              <w:right w:val="single" w:sz="8" w:space="0" w:color="auto"/>
            </w:tcBorders>
            <w:shd w:val="clear" w:color="auto" w:fill="auto"/>
          </w:tcPr>
          <w:p w:rsidR="00102F4D" w:rsidRPr="003F04E6" w:rsidRDefault="00102F4D" w:rsidP="00DB433D">
            <w:pPr>
              <w:pStyle w:val="Heading3"/>
              <w:numPr>
                <w:ilvl w:val="0"/>
                <w:numId w:val="0"/>
              </w:numPr>
              <w:jc w:val="center"/>
              <w:rPr>
                <w:b w:val="0"/>
                <w:lang w:val="en-US"/>
              </w:rPr>
            </w:pPr>
            <w:bookmarkStart w:id="886" w:name="_Toc83469683"/>
            <w:bookmarkStart w:id="887" w:name="_Toc83471808"/>
            <w:r w:rsidRPr="003F04E6">
              <w:rPr>
                <w:b w:val="0"/>
                <w:lang w:val="en-US"/>
              </w:rPr>
              <w:t>Benar</w:t>
            </w:r>
            <w:bookmarkEnd w:id="886"/>
            <w:bookmarkEnd w:id="887"/>
          </w:p>
        </w:tc>
      </w:tr>
      <w:tr w:rsidR="00102F4D" w:rsidRPr="003F04E6" w:rsidTr="002F0119">
        <w:trPr>
          <w:jc w:val="center"/>
        </w:trPr>
        <w:tc>
          <w:tcPr>
            <w:tcW w:w="1861" w:type="dxa"/>
            <w:tcBorders>
              <w:left w:val="single" w:sz="8" w:space="0" w:color="auto"/>
            </w:tcBorders>
            <w:shd w:val="clear" w:color="auto" w:fill="C0C0C0"/>
          </w:tcPr>
          <w:p w:rsidR="00102F4D" w:rsidRPr="003F04E6" w:rsidRDefault="00102F4D" w:rsidP="00DB433D">
            <w:pPr>
              <w:pStyle w:val="Heading3"/>
              <w:numPr>
                <w:ilvl w:val="0"/>
                <w:numId w:val="0"/>
              </w:numPr>
              <w:jc w:val="center"/>
              <w:rPr>
                <w:b w:val="0"/>
                <w:bCs/>
                <w:lang w:val="en-US"/>
              </w:rPr>
            </w:pPr>
            <w:bookmarkStart w:id="888" w:name="_Toc83469684"/>
            <w:bookmarkStart w:id="889" w:name="_Toc83471809"/>
            <w:r w:rsidRPr="003F04E6">
              <w:rPr>
                <w:b w:val="0"/>
                <w:bCs/>
                <w:lang w:val="en-US"/>
              </w:rPr>
              <w:t>17</w:t>
            </w:r>
            <w:bookmarkEnd w:id="888"/>
            <w:bookmarkEnd w:id="889"/>
          </w:p>
        </w:tc>
        <w:tc>
          <w:tcPr>
            <w:tcW w:w="1766" w:type="dxa"/>
            <w:tcBorders>
              <w:left w:val="nil"/>
              <w:right w:val="nil"/>
            </w:tcBorders>
            <w:shd w:val="clear" w:color="auto" w:fill="C0C0C0"/>
          </w:tcPr>
          <w:p w:rsidR="00102F4D" w:rsidRPr="003F04E6" w:rsidRDefault="00102F4D" w:rsidP="00DB433D">
            <w:pPr>
              <w:pStyle w:val="Heading3"/>
              <w:numPr>
                <w:ilvl w:val="0"/>
                <w:numId w:val="0"/>
              </w:numPr>
              <w:jc w:val="center"/>
              <w:rPr>
                <w:b w:val="0"/>
                <w:lang w:val="en-US"/>
              </w:rPr>
            </w:pPr>
            <w:bookmarkStart w:id="890" w:name="_Toc83469685"/>
            <w:bookmarkStart w:id="891" w:name="_Toc83471810"/>
            <w:r>
              <w:rPr>
                <w:b w:val="0"/>
                <w:lang w:val="en-US"/>
              </w:rPr>
              <w:t>Positive0</w:t>
            </w:r>
            <w:r w:rsidRPr="003F04E6">
              <w:rPr>
                <w:b w:val="0"/>
                <w:lang w:val="en-US"/>
              </w:rPr>
              <w:t>07</w:t>
            </w:r>
            <w:bookmarkEnd w:id="890"/>
            <w:bookmarkEnd w:id="891"/>
          </w:p>
        </w:tc>
        <w:tc>
          <w:tcPr>
            <w:tcW w:w="2477" w:type="dxa"/>
            <w:shd w:val="clear" w:color="auto" w:fill="C0C0C0"/>
          </w:tcPr>
          <w:p w:rsidR="00102F4D" w:rsidRPr="003F04E6" w:rsidRDefault="00DB433D" w:rsidP="00DB433D">
            <w:pPr>
              <w:pStyle w:val="Heading3"/>
              <w:numPr>
                <w:ilvl w:val="0"/>
                <w:numId w:val="0"/>
              </w:numPr>
              <w:jc w:val="center"/>
              <w:rPr>
                <w:lang w:val="en-US"/>
              </w:rPr>
            </w:pPr>
            <w:bookmarkStart w:id="892" w:name="_Toc83469686"/>
            <w:bookmarkStart w:id="893" w:name="_Toc83471811"/>
            <w:r>
              <w:rPr>
                <w:b w:val="0"/>
                <w:lang w:val="en-US"/>
              </w:rPr>
              <w:t>Positive (1.00</w:t>
            </w:r>
            <w:r w:rsidRPr="003F04E6">
              <w:rPr>
                <w:b w:val="0"/>
                <w:lang w:val="en-US"/>
              </w:rPr>
              <w:t>)</w:t>
            </w:r>
            <w:bookmarkEnd w:id="892"/>
            <w:bookmarkEnd w:id="893"/>
          </w:p>
        </w:tc>
        <w:tc>
          <w:tcPr>
            <w:tcW w:w="1329" w:type="dxa"/>
            <w:tcBorders>
              <w:left w:val="nil"/>
              <w:right w:val="single" w:sz="8" w:space="0" w:color="auto"/>
            </w:tcBorders>
            <w:shd w:val="clear" w:color="auto" w:fill="C0C0C0"/>
          </w:tcPr>
          <w:p w:rsidR="00102F4D" w:rsidRPr="003F04E6" w:rsidRDefault="00102F4D" w:rsidP="00DB433D">
            <w:pPr>
              <w:pStyle w:val="Heading3"/>
              <w:numPr>
                <w:ilvl w:val="0"/>
                <w:numId w:val="0"/>
              </w:numPr>
              <w:jc w:val="center"/>
              <w:rPr>
                <w:b w:val="0"/>
                <w:lang w:val="en-US"/>
              </w:rPr>
            </w:pPr>
            <w:bookmarkStart w:id="894" w:name="_Toc83469687"/>
            <w:bookmarkStart w:id="895" w:name="_Toc83471812"/>
            <w:r w:rsidRPr="003F04E6">
              <w:rPr>
                <w:b w:val="0"/>
                <w:lang w:val="en-US"/>
              </w:rPr>
              <w:t>Benar</w:t>
            </w:r>
            <w:bookmarkEnd w:id="894"/>
            <w:bookmarkEnd w:id="895"/>
          </w:p>
        </w:tc>
      </w:tr>
      <w:tr w:rsidR="00102F4D" w:rsidRPr="003F04E6" w:rsidTr="002F0119">
        <w:trPr>
          <w:jc w:val="center"/>
        </w:trPr>
        <w:tc>
          <w:tcPr>
            <w:tcW w:w="1861" w:type="dxa"/>
            <w:tcBorders>
              <w:left w:val="single" w:sz="8" w:space="0" w:color="auto"/>
            </w:tcBorders>
            <w:shd w:val="clear" w:color="auto" w:fill="auto"/>
          </w:tcPr>
          <w:p w:rsidR="00102F4D" w:rsidRPr="003F04E6" w:rsidRDefault="00102F4D" w:rsidP="00DB433D">
            <w:pPr>
              <w:pStyle w:val="Heading3"/>
              <w:numPr>
                <w:ilvl w:val="0"/>
                <w:numId w:val="0"/>
              </w:numPr>
              <w:jc w:val="center"/>
              <w:rPr>
                <w:b w:val="0"/>
                <w:bCs/>
                <w:lang w:val="en-US"/>
              </w:rPr>
            </w:pPr>
            <w:bookmarkStart w:id="896" w:name="_Toc83469688"/>
            <w:bookmarkStart w:id="897" w:name="_Toc83471813"/>
            <w:r w:rsidRPr="003F04E6">
              <w:rPr>
                <w:b w:val="0"/>
                <w:bCs/>
                <w:lang w:val="en-US"/>
              </w:rPr>
              <w:t>18</w:t>
            </w:r>
            <w:bookmarkEnd w:id="896"/>
            <w:bookmarkEnd w:id="897"/>
          </w:p>
        </w:tc>
        <w:tc>
          <w:tcPr>
            <w:tcW w:w="1766" w:type="dxa"/>
            <w:shd w:val="clear" w:color="auto" w:fill="auto"/>
          </w:tcPr>
          <w:p w:rsidR="00102F4D" w:rsidRPr="003F04E6" w:rsidRDefault="00102F4D" w:rsidP="00DB433D">
            <w:pPr>
              <w:pStyle w:val="Heading3"/>
              <w:numPr>
                <w:ilvl w:val="0"/>
                <w:numId w:val="0"/>
              </w:numPr>
              <w:jc w:val="center"/>
              <w:rPr>
                <w:b w:val="0"/>
                <w:lang w:val="en-US"/>
              </w:rPr>
            </w:pPr>
            <w:bookmarkStart w:id="898" w:name="_Toc83469689"/>
            <w:bookmarkStart w:id="899" w:name="_Toc83471814"/>
            <w:r>
              <w:rPr>
                <w:b w:val="0"/>
                <w:lang w:val="en-US"/>
              </w:rPr>
              <w:t>Positive0</w:t>
            </w:r>
            <w:r w:rsidRPr="003F04E6">
              <w:rPr>
                <w:b w:val="0"/>
                <w:lang w:val="en-US"/>
              </w:rPr>
              <w:t>08</w:t>
            </w:r>
            <w:bookmarkEnd w:id="898"/>
            <w:bookmarkEnd w:id="899"/>
          </w:p>
        </w:tc>
        <w:tc>
          <w:tcPr>
            <w:tcW w:w="2477" w:type="dxa"/>
            <w:shd w:val="clear" w:color="auto" w:fill="auto"/>
          </w:tcPr>
          <w:p w:rsidR="00102F4D" w:rsidRPr="003F04E6" w:rsidRDefault="00DB433D" w:rsidP="00DB433D">
            <w:pPr>
              <w:pStyle w:val="Heading3"/>
              <w:numPr>
                <w:ilvl w:val="0"/>
                <w:numId w:val="0"/>
              </w:numPr>
              <w:jc w:val="center"/>
              <w:rPr>
                <w:lang w:val="en-US"/>
              </w:rPr>
            </w:pPr>
            <w:bookmarkStart w:id="900" w:name="_Toc83469690"/>
            <w:bookmarkStart w:id="901" w:name="_Toc83471815"/>
            <w:r>
              <w:rPr>
                <w:b w:val="0"/>
                <w:lang w:val="en-US"/>
              </w:rPr>
              <w:t>Positive (1.00</w:t>
            </w:r>
            <w:r w:rsidRPr="003F04E6">
              <w:rPr>
                <w:b w:val="0"/>
                <w:lang w:val="en-US"/>
              </w:rPr>
              <w:t>)</w:t>
            </w:r>
            <w:bookmarkEnd w:id="900"/>
            <w:bookmarkEnd w:id="901"/>
          </w:p>
        </w:tc>
        <w:tc>
          <w:tcPr>
            <w:tcW w:w="1329" w:type="dxa"/>
            <w:tcBorders>
              <w:right w:val="single" w:sz="8" w:space="0" w:color="auto"/>
            </w:tcBorders>
            <w:shd w:val="clear" w:color="auto" w:fill="auto"/>
          </w:tcPr>
          <w:p w:rsidR="00102F4D" w:rsidRPr="003F04E6" w:rsidRDefault="00DB433D" w:rsidP="00DB433D">
            <w:pPr>
              <w:pStyle w:val="Heading3"/>
              <w:numPr>
                <w:ilvl w:val="0"/>
                <w:numId w:val="0"/>
              </w:numPr>
              <w:jc w:val="center"/>
              <w:rPr>
                <w:b w:val="0"/>
                <w:lang w:val="en-US"/>
              </w:rPr>
            </w:pPr>
            <w:bookmarkStart w:id="902" w:name="_Toc83469691"/>
            <w:bookmarkStart w:id="903" w:name="_Toc83471816"/>
            <w:r>
              <w:rPr>
                <w:b w:val="0"/>
                <w:lang w:val="en-US"/>
              </w:rPr>
              <w:t>Benar</w:t>
            </w:r>
            <w:bookmarkEnd w:id="902"/>
            <w:bookmarkEnd w:id="903"/>
          </w:p>
        </w:tc>
      </w:tr>
      <w:tr w:rsidR="00102F4D" w:rsidRPr="003F04E6" w:rsidTr="002F0119">
        <w:trPr>
          <w:jc w:val="center"/>
        </w:trPr>
        <w:tc>
          <w:tcPr>
            <w:tcW w:w="1861" w:type="dxa"/>
            <w:tcBorders>
              <w:left w:val="single" w:sz="8" w:space="0" w:color="auto"/>
            </w:tcBorders>
            <w:shd w:val="clear" w:color="auto" w:fill="C0C0C0"/>
          </w:tcPr>
          <w:p w:rsidR="00102F4D" w:rsidRPr="003F04E6" w:rsidRDefault="00102F4D" w:rsidP="00DB433D">
            <w:pPr>
              <w:pStyle w:val="Heading3"/>
              <w:numPr>
                <w:ilvl w:val="0"/>
                <w:numId w:val="0"/>
              </w:numPr>
              <w:jc w:val="center"/>
              <w:rPr>
                <w:b w:val="0"/>
                <w:bCs/>
                <w:lang w:val="en-US"/>
              </w:rPr>
            </w:pPr>
            <w:bookmarkStart w:id="904" w:name="_Toc83469692"/>
            <w:bookmarkStart w:id="905" w:name="_Toc83471817"/>
            <w:r w:rsidRPr="003F04E6">
              <w:rPr>
                <w:b w:val="0"/>
                <w:bCs/>
                <w:lang w:val="en-US"/>
              </w:rPr>
              <w:t>19</w:t>
            </w:r>
            <w:bookmarkEnd w:id="904"/>
            <w:bookmarkEnd w:id="905"/>
          </w:p>
        </w:tc>
        <w:tc>
          <w:tcPr>
            <w:tcW w:w="1766" w:type="dxa"/>
            <w:tcBorders>
              <w:left w:val="nil"/>
              <w:right w:val="nil"/>
            </w:tcBorders>
            <w:shd w:val="clear" w:color="auto" w:fill="C0C0C0"/>
          </w:tcPr>
          <w:p w:rsidR="00102F4D" w:rsidRPr="003F04E6" w:rsidRDefault="00102F4D" w:rsidP="00DB433D">
            <w:pPr>
              <w:pStyle w:val="Heading3"/>
              <w:numPr>
                <w:ilvl w:val="0"/>
                <w:numId w:val="0"/>
              </w:numPr>
              <w:jc w:val="center"/>
              <w:rPr>
                <w:b w:val="0"/>
                <w:lang w:val="en-US"/>
              </w:rPr>
            </w:pPr>
            <w:bookmarkStart w:id="906" w:name="_Toc83469693"/>
            <w:bookmarkStart w:id="907" w:name="_Toc83471818"/>
            <w:r>
              <w:rPr>
                <w:b w:val="0"/>
                <w:lang w:val="en-US"/>
              </w:rPr>
              <w:t>Positive0</w:t>
            </w:r>
            <w:r w:rsidRPr="003F04E6">
              <w:rPr>
                <w:b w:val="0"/>
                <w:lang w:val="en-US"/>
              </w:rPr>
              <w:t>09</w:t>
            </w:r>
            <w:bookmarkEnd w:id="906"/>
            <w:bookmarkEnd w:id="907"/>
          </w:p>
        </w:tc>
        <w:tc>
          <w:tcPr>
            <w:tcW w:w="2477" w:type="dxa"/>
            <w:shd w:val="clear" w:color="auto" w:fill="C0C0C0"/>
          </w:tcPr>
          <w:p w:rsidR="00102F4D" w:rsidRPr="003F04E6" w:rsidRDefault="00DB433D" w:rsidP="00DB433D">
            <w:pPr>
              <w:pStyle w:val="Heading3"/>
              <w:numPr>
                <w:ilvl w:val="0"/>
                <w:numId w:val="0"/>
              </w:numPr>
              <w:jc w:val="center"/>
              <w:rPr>
                <w:lang w:val="en-US"/>
              </w:rPr>
            </w:pPr>
            <w:bookmarkStart w:id="908" w:name="_Toc83469694"/>
            <w:bookmarkStart w:id="909" w:name="_Toc83471819"/>
            <w:r>
              <w:rPr>
                <w:b w:val="0"/>
                <w:lang w:val="en-US"/>
              </w:rPr>
              <w:t>Negative (1.00</w:t>
            </w:r>
            <w:r w:rsidRPr="003F04E6">
              <w:rPr>
                <w:b w:val="0"/>
                <w:lang w:val="en-US"/>
              </w:rPr>
              <w:t>)</w:t>
            </w:r>
            <w:bookmarkEnd w:id="908"/>
            <w:bookmarkEnd w:id="909"/>
          </w:p>
        </w:tc>
        <w:tc>
          <w:tcPr>
            <w:tcW w:w="1329" w:type="dxa"/>
            <w:tcBorders>
              <w:left w:val="nil"/>
              <w:right w:val="single" w:sz="8" w:space="0" w:color="auto"/>
            </w:tcBorders>
            <w:shd w:val="clear" w:color="auto" w:fill="C0C0C0"/>
          </w:tcPr>
          <w:p w:rsidR="00102F4D" w:rsidRPr="003F04E6" w:rsidRDefault="00DB433D" w:rsidP="00DB433D">
            <w:pPr>
              <w:pStyle w:val="Heading3"/>
              <w:numPr>
                <w:ilvl w:val="0"/>
                <w:numId w:val="0"/>
              </w:numPr>
              <w:jc w:val="center"/>
              <w:rPr>
                <w:b w:val="0"/>
                <w:lang w:val="en-US"/>
              </w:rPr>
            </w:pPr>
            <w:bookmarkStart w:id="910" w:name="_Toc83469695"/>
            <w:bookmarkStart w:id="911" w:name="_Toc83471820"/>
            <w:r>
              <w:rPr>
                <w:b w:val="0"/>
                <w:lang w:val="en-US"/>
              </w:rPr>
              <w:t>Salah</w:t>
            </w:r>
            <w:bookmarkEnd w:id="910"/>
            <w:bookmarkEnd w:id="911"/>
          </w:p>
        </w:tc>
      </w:tr>
      <w:tr w:rsidR="00102F4D" w:rsidRPr="003F04E6" w:rsidTr="002F0119">
        <w:trPr>
          <w:jc w:val="center"/>
        </w:trPr>
        <w:tc>
          <w:tcPr>
            <w:tcW w:w="1861" w:type="dxa"/>
            <w:tcBorders>
              <w:left w:val="single" w:sz="8" w:space="0" w:color="auto"/>
            </w:tcBorders>
            <w:shd w:val="clear" w:color="auto" w:fill="auto"/>
          </w:tcPr>
          <w:p w:rsidR="00102F4D" w:rsidRPr="003F04E6" w:rsidRDefault="00102F4D" w:rsidP="00DB433D">
            <w:pPr>
              <w:pStyle w:val="Heading3"/>
              <w:numPr>
                <w:ilvl w:val="0"/>
                <w:numId w:val="0"/>
              </w:numPr>
              <w:jc w:val="center"/>
              <w:rPr>
                <w:b w:val="0"/>
                <w:bCs/>
                <w:lang w:val="en-US"/>
              </w:rPr>
            </w:pPr>
            <w:bookmarkStart w:id="912" w:name="_Toc83469696"/>
            <w:bookmarkStart w:id="913" w:name="_Toc83471821"/>
            <w:r w:rsidRPr="003F04E6">
              <w:rPr>
                <w:b w:val="0"/>
                <w:bCs/>
                <w:lang w:val="en-US"/>
              </w:rPr>
              <w:t>20</w:t>
            </w:r>
            <w:bookmarkEnd w:id="912"/>
            <w:bookmarkEnd w:id="913"/>
          </w:p>
        </w:tc>
        <w:tc>
          <w:tcPr>
            <w:tcW w:w="1766" w:type="dxa"/>
            <w:shd w:val="clear" w:color="auto" w:fill="auto"/>
          </w:tcPr>
          <w:p w:rsidR="00102F4D" w:rsidRPr="003F04E6" w:rsidRDefault="00102F4D" w:rsidP="00DB433D">
            <w:pPr>
              <w:pStyle w:val="Heading3"/>
              <w:numPr>
                <w:ilvl w:val="0"/>
                <w:numId w:val="0"/>
              </w:numPr>
              <w:jc w:val="center"/>
              <w:rPr>
                <w:b w:val="0"/>
                <w:lang w:val="en-US"/>
              </w:rPr>
            </w:pPr>
            <w:bookmarkStart w:id="914" w:name="_Toc83469697"/>
            <w:bookmarkStart w:id="915" w:name="_Toc83471822"/>
            <w:r>
              <w:rPr>
                <w:b w:val="0"/>
                <w:lang w:val="en-US"/>
              </w:rPr>
              <w:t>Positive0</w:t>
            </w:r>
            <w:r w:rsidRPr="003F04E6">
              <w:rPr>
                <w:b w:val="0"/>
                <w:lang w:val="en-US"/>
              </w:rPr>
              <w:t>10</w:t>
            </w:r>
            <w:bookmarkEnd w:id="914"/>
            <w:bookmarkEnd w:id="915"/>
          </w:p>
        </w:tc>
        <w:tc>
          <w:tcPr>
            <w:tcW w:w="2477" w:type="dxa"/>
            <w:shd w:val="clear" w:color="auto" w:fill="auto"/>
          </w:tcPr>
          <w:p w:rsidR="00102F4D" w:rsidRPr="003F04E6" w:rsidRDefault="00DB433D" w:rsidP="00DB433D">
            <w:pPr>
              <w:pStyle w:val="Heading3"/>
              <w:numPr>
                <w:ilvl w:val="0"/>
                <w:numId w:val="0"/>
              </w:numPr>
              <w:jc w:val="center"/>
              <w:rPr>
                <w:lang w:val="en-US"/>
              </w:rPr>
            </w:pPr>
            <w:bookmarkStart w:id="916" w:name="_Toc83469698"/>
            <w:bookmarkStart w:id="917" w:name="_Toc83471823"/>
            <w:r>
              <w:rPr>
                <w:b w:val="0"/>
                <w:lang w:val="en-US"/>
              </w:rPr>
              <w:t>Negative (1.00</w:t>
            </w:r>
            <w:r w:rsidRPr="003F04E6">
              <w:rPr>
                <w:b w:val="0"/>
                <w:lang w:val="en-US"/>
              </w:rPr>
              <w:t>)</w:t>
            </w:r>
            <w:bookmarkEnd w:id="916"/>
            <w:bookmarkEnd w:id="917"/>
          </w:p>
        </w:tc>
        <w:tc>
          <w:tcPr>
            <w:tcW w:w="1329" w:type="dxa"/>
            <w:tcBorders>
              <w:right w:val="single" w:sz="8" w:space="0" w:color="auto"/>
            </w:tcBorders>
            <w:shd w:val="clear" w:color="auto" w:fill="auto"/>
          </w:tcPr>
          <w:p w:rsidR="00102F4D" w:rsidRPr="003F04E6" w:rsidRDefault="00102F4D" w:rsidP="00DB433D">
            <w:pPr>
              <w:pStyle w:val="Heading3"/>
              <w:numPr>
                <w:ilvl w:val="0"/>
                <w:numId w:val="0"/>
              </w:numPr>
              <w:jc w:val="center"/>
              <w:rPr>
                <w:b w:val="0"/>
                <w:lang w:val="en-US"/>
              </w:rPr>
            </w:pPr>
            <w:bookmarkStart w:id="918" w:name="_Toc83469699"/>
            <w:bookmarkStart w:id="919" w:name="_Toc83471824"/>
            <w:r w:rsidRPr="003F04E6">
              <w:rPr>
                <w:b w:val="0"/>
                <w:lang w:val="en-US"/>
              </w:rPr>
              <w:t>Salah</w:t>
            </w:r>
            <w:bookmarkEnd w:id="918"/>
            <w:bookmarkEnd w:id="919"/>
          </w:p>
        </w:tc>
      </w:tr>
    </w:tbl>
    <w:p w:rsidR="00102F4D" w:rsidRPr="00AE3080" w:rsidRDefault="00102F4D" w:rsidP="00102F4D">
      <w:pPr>
        <w:pStyle w:val="Caption"/>
        <w:rPr>
          <w:lang w:val="en-US"/>
        </w:rPr>
      </w:pPr>
    </w:p>
    <w:p w:rsidR="00102F4D" w:rsidRDefault="00102F4D" w:rsidP="00102F4D">
      <w:pPr>
        <w:pStyle w:val="TEUnsoed-TextBodyspasi2"/>
        <w:ind w:firstLine="720"/>
        <w:rPr>
          <w:lang w:val="en-US"/>
        </w:rPr>
      </w:pPr>
      <w:r>
        <w:rPr>
          <w:lang w:val="en-US"/>
        </w:rPr>
        <w:t>Berdasarkan tabel hasil pengujian di atas dapat diketahui bahwa pada</w:t>
      </w:r>
      <w:r w:rsidR="00DB433D">
        <w:rPr>
          <w:lang w:val="en-US"/>
        </w:rPr>
        <w:t xml:space="preserve"> pengujian menggunakan dataset </w:t>
      </w:r>
      <w:r w:rsidR="00DB433D" w:rsidRPr="000C716D">
        <w:rPr>
          <w:i/>
          <w:lang w:val="en-US"/>
        </w:rPr>
        <w:t>original</w:t>
      </w:r>
      <w:r w:rsidR="00DB433D">
        <w:rPr>
          <w:lang w:val="en-US"/>
        </w:rPr>
        <w:t xml:space="preserve"> </w:t>
      </w:r>
      <w:r>
        <w:rPr>
          <w:lang w:val="en-US"/>
        </w:rPr>
        <w:t>sebagian besar nilai pengujiannya bernilai benar dengan ti</w:t>
      </w:r>
      <w:r w:rsidR="00DB433D">
        <w:rPr>
          <w:lang w:val="en-US"/>
        </w:rPr>
        <w:t>ngkat probabilitas mulai dari 83</w:t>
      </w:r>
      <w:r>
        <w:rPr>
          <w:lang w:val="en-US"/>
        </w:rPr>
        <w:t>% hingga 100%. Mes</w:t>
      </w:r>
      <w:r w:rsidR="00DB433D">
        <w:rPr>
          <w:lang w:val="en-US"/>
        </w:rPr>
        <w:t xml:space="preserve">kipun masih ada </w:t>
      </w:r>
      <w:r>
        <w:rPr>
          <w:lang w:val="en-US"/>
        </w:rPr>
        <w:t>yang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0C716D" w:rsidRPr="00FE498C" w:rsidRDefault="000C716D" w:rsidP="000C716D">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15</m:t>
              </m:r>
            </m:num>
            <m:den>
              <m:r>
                <w:rPr>
                  <w:rFonts w:ascii="Cambria Math" w:hAnsi="Cambria Math"/>
                  <w:lang w:val="en-US"/>
                </w:rPr>
                <m:t>20</m:t>
              </m:r>
            </m:den>
          </m:f>
          <m:r>
            <w:rPr>
              <w:rFonts w:ascii="Cambria Math" w:hAnsi="Cambria Math"/>
              <w:lang w:val="en-US"/>
            </w:rPr>
            <m:t xml:space="preserve"> x 100%</m:t>
          </m:r>
        </m:oMath>
      </m:oMathPara>
    </w:p>
    <w:p w:rsidR="00102F4D" w:rsidRPr="009B49AF" w:rsidRDefault="000C716D" w:rsidP="000C716D">
      <w:pPr>
        <w:pStyle w:val="TEUnsoed-TextBodyspasi2"/>
        <w:ind w:firstLine="0"/>
        <w:jc w:val="center"/>
        <w:rPr>
          <w:lang w:val="en-US"/>
        </w:rPr>
      </w:pPr>
      <m:oMathPara>
        <m:oMath>
          <m:r>
            <w:rPr>
              <w:rFonts w:ascii="Cambria Math" w:hAnsi="Cambria Math"/>
              <w:lang w:val="en-US"/>
            </w:rPr>
            <m:t>% Akurasi= 75%</m:t>
          </m:r>
        </m:oMath>
      </m:oMathPara>
    </w:p>
    <w:p w:rsidR="00102F4D" w:rsidRDefault="00102F4D" w:rsidP="00DB433D">
      <w:pPr>
        <w:pStyle w:val="TEUnsoed-TextBodyspasi2"/>
        <w:ind w:firstLine="0"/>
        <w:rPr>
          <w:lang w:val="en-US"/>
        </w:rPr>
      </w:pPr>
      <w:r>
        <w:rPr>
          <w:lang w:val="en-US"/>
        </w:rPr>
        <w:tab/>
        <w:t xml:space="preserve">Dari hasil perhitungan tersebut dapat disimpulkan bahwa hasil pengujian dengan menggunakan citra </w:t>
      </w:r>
      <w:r w:rsidR="00DB433D">
        <w:rPr>
          <w:lang w:val="en-US"/>
        </w:rPr>
        <w:t>original</w:t>
      </w:r>
      <w:r>
        <w:rPr>
          <w:lang w:val="en-US"/>
        </w:rPr>
        <w:t xml:space="preserve"> cukup akurat untuk melakukan deteksi citra CT Scan dada untuk</w:t>
      </w:r>
      <w:r w:rsidR="00DB433D">
        <w:rPr>
          <w:lang w:val="en-US"/>
        </w:rPr>
        <w:t xml:space="preserve"> klasifikasi covid positivity</w:t>
      </w:r>
      <w:r>
        <w:rPr>
          <w:lang w:val="en-US"/>
        </w:rPr>
        <w:t>, yaitu den</w:t>
      </w:r>
      <w:r w:rsidR="00DB433D">
        <w:rPr>
          <w:lang w:val="en-US"/>
        </w:rPr>
        <w:t xml:space="preserve">gan persentase akurasi sebesar </w:t>
      </w:r>
      <w:r>
        <w:rPr>
          <w:lang w:val="en-US"/>
        </w:rPr>
        <w:t>7</w:t>
      </w:r>
      <w:r w:rsidR="00DB433D">
        <w:rPr>
          <w:lang w:val="en-US"/>
        </w:rPr>
        <w:t>5</w:t>
      </w:r>
      <w:r>
        <w:rPr>
          <w:lang w:val="en-US"/>
        </w:rPr>
        <w:t>%.</w:t>
      </w:r>
    </w:p>
    <w:p w:rsidR="00DB433D" w:rsidRDefault="00DB433D" w:rsidP="00DB433D">
      <w:pPr>
        <w:pStyle w:val="Heading3"/>
        <w:rPr>
          <w:lang w:val="en-US"/>
        </w:rPr>
      </w:pPr>
      <w:bookmarkStart w:id="920" w:name="_Toc83469700"/>
      <w:bookmarkStart w:id="921" w:name="_Toc83471825"/>
      <w:r>
        <w:rPr>
          <w:lang w:val="en-US"/>
        </w:rPr>
        <w:t xml:space="preserve">Pengujian Klasifikasi </w:t>
      </w:r>
      <w:r w:rsidRPr="00DB433D">
        <w:rPr>
          <w:i/>
          <w:lang w:val="en-US"/>
        </w:rPr>
        <w:t>Covid Positivity</w:t>
      </w:r>
      <w:r>
        <w:rPr>
          <w:lang w:val="en-US"/>
        </w:rPr>
        <w:t xml:space="preserve"> pada </w:t>
      </w:r>
      <w:r w:rsidRPr="00DB433D">
        <w:rPr>
          <w:i/>
          <w:lang w:val="en-US"/>
        </w:rPr>
        <w:t>Google Colaboratoty</w:t>
      </w:r>
      <w:r>
        <w:rPr>
          <w:lang w:val="en-US"/>
        </w:rPr>
        <w:t xml:space="preserve"> Menggunakan </w:t>
      </w:r>
      <w:r w:rsidRPr="00DB433D">
        <w:rPr>
          <w:i/>
          <w:lang w:val="en-US"/>
        </w:rPr>
        <w:t>Dataset Preprocessed Image</w:t>
      </w:r>
      <w:bookmarkEnd w:id="920"/>
      <w:bookmarkEnd w:id="921"/>
    </w:p>
    <w:p w:rsidR="00DB433D" w:rsidRDefault="00DB433D" w:rsidP="00DB433D">
      <w:pPr>
        <w:pStyle w:val="TEUnsoed-TextBodyspasi2"/>
        <w:rPr>
          <w:lang w:val="en-US"/>
        </w:rPr>
      </w:pPr>
      <w:r>
        <w:rPr>
          <w:lang w:val="en-US"/>
        </w:rPr>
        <w:t xml:space="preserve">Pada pengujian klasifikasi </w:t>
      </w:r>
      <w:r w:rsidRPr="00130844">
        <w:rPr>
          <w:i/>
          <w:lang w:val="en-US"/>
        </w:rPr>
        <w:t>covid positivity</w:t>
      </w:r>
      <w:r>
        <w:rPr>
          <w:lang w:val="en-US"/>
        </w:rPr>
        <w:t xml:space="preserve"> yang menggunakan </w:t>
      </w:r>
      <w:r w:rsidR="00130844">
        <w:rPr>
          <w:i/>
          <w:lang w:val="en-US"/>
        </w:rPr>
        <w:t>dataset preprocessed</w:t>
      </w:r>
      <w:r>
        <w:rPr>
          <w:lang w:val="en-US"/>
        </w:rPr>
        <w:t xml:space="preserve"> terdapat 20 citra </w:t>
      </w:r>
      <w:r w:rsidRPr="000971E3">
        <w:rPr>
          <w:i/>
          <w:lang w:val="en-US"/>
        </w:rPr>
        <w:t>CT scan</w:t>
      </w:r>
      <w:r>
        <w:rPr>
          <w:lang w:val="en-US"/>
        </w:rPr>
        <w:t xml:space="preserve"> dada yang terdiri dari 10 citra kelas </w:t>
      </w:r>
      <w:r w:rsidRPr="00130844">
        <w:rPr>
          <w:i/>
          <w:lang w:val="en-US"/>
        </w:rPr>
        <w:t>Negative</w:t>
      </w:r>
      <w:r>
        <w:rPr>
          <w:lang w:val="en-US"/>
        </w:rPr>
        <w:t xml:space="preserve">, dan 10 citra </w:t>
      </w:r>
      <w:r w:rsidRPr="00130844">
        <w:rPr>
          <w:i/>
          <w:lang w:val="en-US"/>
        </w:rPr>
        <w:t>Positive.</w:t>
      </w:r>
      <w:r>
        <w:rPr>
          <w:lang w:val="en-US"/>
        </w:rPr>
        <w:t xml:space="preserve"> Hasil pengujian deteksi </w:t>
      </w:r>
      <w:r w:rsidRPr="000971E3">
        <w:rPr>
          <w:i/>
          <w:lang w:val="en-US"/>
        </w:rPr>
        <w:t xml:space="preserve">CT scan </w:t>
      </w:r>
      <w:r>
        <w:rPr>
          <w:lang w:val="en-US"/>
        </w:rPr>
        <w:t xml:space="preserve">dada pada </w:t>
      </w:r>
      <w:r w:rsidRPr="000971E3">
        <w:rPr>
          <w:i/>
          <w:lang w:val="en-US"/>
        </w:rPr>
        <w:t>google colaboratory</w:t>
      </w:r>
      <w:r>
        <w:rPr>
          <w:lang w:val="en-US"/>
        </w:rPr>
        <w:t xml:space="preserve"> ditampilkan pada</w:t>
      </w:r>
      <w:r w:rsidR="002F0DA6">
        <w:rPr>
          <w:lang w:val="en-US"/>
        </w:rPr>
        <w:t xml:space="preserve"> </w:t>
      </w:r>
      <w:r w:rsidR="002F0DA6">
        <w:rPr>
          <w:lang w:val="en-US"/>
        </w:rPr>
        <w:fldChar w:fldCharType="begin"/>
      </w:r>
      <w:r w:rsidR="002F0DA6">
        <w:rPr>
          <w:lang w:val="en-US"/>
        </w:rPr>
        <w:instrText xml:space="preserve"> REF _Ref82868338 \h </w:instrText>
      </w:r>
      <w:r w:rsidR="002F0DA6">
        <w:rPr>
          <w:lang w:val="en-US"/>
        </w:rPr>
      </w:r>
      <w:r w:rsidR="002F0DA6">
        <w:rPr>
          <w:lang w:val="en-US"/>
        </w:rPr>
        <w:fldChar w:fldCharType="separate"/>
      </w:r>
      <w:r w:rsidR="002F0DA6">
        <w:t xml:space="preserve">Tabel </w:t>
      </w:r>
      <w:r w:rsidR="002F0DA6">
        <w:rPr>
          <w:lang w:val="en-US"/>
        </w:rPr>
        <w:t>4</w:t>
      </w:r>
      <w:r w:rsidR="002F0DA6">
        <w:t>.</w:t>
      </w:r>
      <w:r w:rsidR="002F0DA6">
        <w:rPr>
          <w:noProof/>
        </w:rPr>
        <w:t>4</w:t>
      </w:r>
      <w:r w:rsidR="002F0DA6">
        <w:rPr>
          <w:lang w:val="en-US"/>
        </w:rPr>
        <w:fldChar w:fldCharType="end"/>
      </w:r>
    </w:p>
    <w:p w:rsidR="002F0DA6" w:rsidRDefault="002F0DA6" w:rsidP="002F0DA6">
      <w:pPr>
        <w:pStyle w:val="Caption"/>
        <w:keepNext/>
      </w:pPr>
      <w:bookmarkStart w:id="922" w:name="_Ref82868338"/>
      <w:bookmarkStart w:id="923" w:name="_Toc83471297"/>
      <w:r>
        <w:t xml:space="preserve">Tabel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4</w:t>
      </w:r>
      <w:r w:rsidR="00722190">
        <w:fldChar w:fldCharType="end"/>
      </w:r>
      <w:bookmarkEnd w:id="922"/>
      <w:r>
        <w:rPr>
          <w:lang w:val="en-US"/>
        </w:rPr>
        <w:t>Tabel pengujian covid positivity menggunakan citra preprocessed</w:t>
      </w:r>
      <w:bookmarkEnd w:id="923"/>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DB433D" w:rsidRPr="003F04E6" w:rsidTr="00DB433D">
        <w:trPr>
          <w:trHeight w:val="720"/>
        </w:trPr>
        <w:tc>
          <w:tcPr>
            <w:tcW w:w="1861" w:type="dxa"/>
            <w:tcBorders>
              <w:top w:val="single" w:sz="8" w:space="0" w:color="000000"/>
              <w:left w:val="single" w:sz="8" w:space="0" w:color="auto"/>
              <w:bottom w:val="single" w:sz="8" w:space="0" w:color="000000"/>
            </w:tcBorders>
            <w:shd w:val="clear" w:color="auto" w:fill="auto"/>
          </w:tcPr>
          <w:p w:rsidR="00DB433D" w:rsidRPr="003F04E6" w:rsidRDefault="00DB433D" w:rsidP="00DB433D">
            <w:pPr>
              <w:pStyle w:val="Heading3"/>
              <w:numPr>
                <w:ilvl w:val="0"/>
                <w:numId w:val="0"/>
              </w:numPr>
              <w:spacing w:before="0" w:after="0"/>
              <w:jc w:val="center"/>
              <w:rPr>
                <w:b w:val="0"/>
                <w:bCs/>
                <w:sz w:val="22"/>
                <w:lang w:val="en-US"/>
              </w:rPr>
            </w:pPr>
            <w:bookmarkStart w:id="924" w:name="_Toc83469701"/>
            <w:bookmarkStart w:id="925" w:name="_Toc83471826"/>
            <w:r w:rsidRPr="003F04E6">
              <w:rPr>
                <w:b w:val="0"/>
                <w:bCs/>
                <w:sz w:val="22"/>
                <w:lang w:val="en-US"/>
              </w:rPr>
              <w:t>Pengujian</w:t>
            </w:r>
            <w:bookmarkEnd w:id="924"/>
            <w:bookmarkEnd w:id="925"/>
          </w:p>
          <w:p w:rsidR="00DB433D" w:rsidRPr="003F04E6" w:rsidRDefault="00DB433D" w:rsidP="00DB433D">
            <w:pPr>
              <w:pStyle w:val="Heading3"/>
              <w:numPr>
                <w:ilvl w:val="0"/>
                <w:numId w:val="0"/>
              </w:numPr>
              <w:spacing w:before="0" w:after="0"/>
              <w:jc w:val="center"/>
              <w:rPr>
                <w:b w:val="0"/>
                <w:bCs/>
                <w:sz w:val="22"/>
                <w:lang w:val="en-US"/>
              </w:rPr>
            </w:pPr>
            <w:bookmarkStart w:id="926" w:name="_Toc83469702"/>
            <w:bookmarkStart w:id="927" w:name="_Toc83471827"/>
            <w:r w:rsidRPr="003F04E6">
              <w:rPr>
                <w:b w:val="0"/>
                <w:bCs/>
                <w:sz w:val="22"/>
                <w:lang w:val="en-US"/>
              </w:rPr>
              <w:t>ke -</w:t>
            </w:r>
            <w:bookmarkEnd w:id="926"/>
            <w:bookmarkEnd w:id="927"/>
          </w:p>
        </w:tc>
        <w:tc>
          <w:tcPr>
            <w:tcW w:w="1766" w:type="dxa"/>
            <w:tcBorders>
              <w:top w:val="single" w:sz="8" w:space="0" w:color="000000"/>
              <w:bottom w:val="single" w:sz="8" w:space="0" w:color="000000"/>
            </w:tcBorders>
            <w:shd w:val="clear" w:color="auto" w:fill="auto"/>
          </w:tcPr>
          <w:p w:rsidR="00DB433D" w:rsidRPr="003F04E6" w:rsidRDefault="00DB433D" w:rsidP="00DB433D">
            <w:pPr>
              <w:pStyle w:val="Heading3"/>
              <w:numPr>
                <w:ilvl w:val="0"/>
                <w:numId w:val="0"/>
              </w:numPr>
              <w:spacing w:before="0" w:after="0"/>
              <w:jc w:val="center"/>
              <w:rPr>
                <w:b w:val="0"/>
                <w:bCs/>
                <w:sz w:val="22"/>
                <w:lang w:val="en-US"/>
              </w:rPr>
            </w:pPr>
            <w:bookmarkStart w:id="928" w:name="_Toc83469703"/>
            <w:bookmarkStart w:id="929" w:name="_Toc83471828"/>
            <w:r w:rsidRPr="003F04E6">
              <w:rPr>
                <w:b w:val="0"/>
                <w:bCs/>
                <w:sz w:val="22"/>
                <w:lang w:val="en-US"/>
              </w:rPr>
              <w:t>Nama</w:t>
            </w:r>
            <w:bookmarkEnd w:id="928"/>
            <w:bookmarkEnd w:id="929"/>
            <w:r w:rsidRPr="003F04E6">
              <w:rPr>
                <w:b w:val="0"/>
                <w:bCs/>
                <w:sz w:val="22"/>
                <w:lang w:val="en-US"/>
              </w:rPr>
              <w:t xml:space="preserve"> </w:t>
            </w:r>
          </w:p>
          <w:p w:rsidR="00DB433D" w:rsidRPr="003F04E6" w:rsidRDefault="00DB433D" w:rsidP="00DB433D">
            <w:pPr>
              <w:pStyle w:val="Heading3"/>
              <w:numPr>
                <w:ilvl w:val="0"/>
                <w:numId w:val="0"/>
              </w:numPr>
              <w:spacing w:before="0" w:after="0"/>
              <w:jc w:val="center"/>
              <w:rPr>
                <w:b w:val="0"/>
                <w:bCs/>
                <w:sz w:val="22"/>
                <w:lang w:val="en-US"/>
              </w:rPr>
            </w:pPr>
            <w:bookmarkStart w:id="930" w:name="_Toc83469704"/>
            <w:bookmarkStart w:id="931" w:name="_Toc83471829"/>
            <w:r w:rsidRPr="003F04E6">
              <w:rPr>
                <w:b w:val="0"/>
                <w:bCs/>
                <w:sz w:val="22"/>
                <w:lang w:val="en-US"/>
              </w:rPr>
              <w:t>Citra</w:t>
            </w:r>
            <w:bookmarkEnd w:id="930"/>
            <w:bookmarkEnd w:id="931"/>
          </w:p>
        </w:tc>
        <w:tc>
          <w:tcPr>
            <w:tcW w:w="2477" w:type="dxa"/>
            <w:tcBorders>
              <w:top w:val="single" w:sz="8" w:space="0" w:color="000000"/>
              <w:bottom w:val="single" w:sz="8" w:space="0" w:color="000000"/>
            </w:tcBorders>
            <w:shd w:val="clear" w:color="auto" w:fill="auto"/>
          </w:tcPr>
          <w:p w:rsidR="00DB433D" w:rsidRPr="003F04E6" w:rsidRDefault="00DB433D" w:rsidP="00DB433D">
            <w:pPr>
              <w:pStyle w:val="Heading3"/>
              <w:numPr>
                <w:ilvl w:val="0"/>
                <w:numId w:val="0"/>
              </w:numPr>
              <w:spacing w:before="0" w:after="0"/>
              <w:jc w:val="center"/>
              <w:rPr>
                <w:b w:val="0"/>
                <w:bCs/>
                <w:sz w:val="22"/>
                <w:lang w:val="en-US"/>
              </w:rPr>
            </w:pPr>
            <w:bookmarkStart w:id="932" w:name="_Toc83469705"/>
            <w:bookmarkStart w:id="933" w:name="_Toc83471830"/>
            <w:r w:rsidRPr="003F04E6">
              <w:rPr>
                <w:b w:val="0"/>
                <w:bCs/>
                <w:sz w:val="22"/>
                <w:lang w:val="en-US"/>
              </w:rPr>
              <w:t>Hasil Prediksi</w:t>
            </w:r>
            <w:bookmarkEnd w:id="932"/>
            <w:bookmarkEnd w:id="933"/>
          </w:p>
          <w:p w:rsidR="00DB433D" w:rsidRPr="003F04E6" w:rsidRDefault="00DB433D" w:rsidP="00DB433D">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DB433D" w:rsidRPr="003F04E6" w:rsidRDefault="00DB433D" w:rsidP="00DB433D">
            <w:pPr>
              <w:pStyle w:val="Heading3"/>
              <w:numPr>
                <w:ilvl w:val="0"/>
                <w:numId w:val="0"/>
              </w:numPr>
              <w:spacing w:before="0" w:after="0"/>
              <w:jc w:val="center"/>
              <w:rPr>
                <w:b w:val="0"/>
                <w:bCs/>
                <w:sz w:val="22"/>
                <w:lang w:val="en-US"/>
              </w:rPr>
            </w:pPr>
            <w:bookmarkStart w:id="934" w:name="_Toc83469706"/>
            <w:bookmarkStart w:id="935" w:name="_Toc83471831"/>
            <w:r w:rsidRPr="003F04E6">
              <w:rPr>
                <w:b w:val="0"/>
                <w:bCs/>
                <w:sz w:val="22"/>
                <w:lang w:val="en-US"/>
              </w:rPr>
              <w:t>Keterangan</w:t>
            </w:r>
            <w:bookmarkEnd w:id="934"/>
            <w:bookmarkEnd w:id="935"/>
          </w:p>
        </w:tc>
      </w:tr>
      <w:tr w:rsidR="00DB433D" w:rsidRPr="003F04E6" w:rsidTr="00DB433D">
        <w:tc>
          <w:tcPr>
            <w:tcW w:w="1861" w:type="dxa"/>
            <w:tcBorders>
              <w:left w:val="single" w:sz="8" w:space="0" w:color="auto"/>
            </w:tcBorders>
            <w:shd w:val="clear" w:color="auto" w:fill="C0C0C0"/>
          </w:tcPr>
          <w:p w:rsidR="00DB433D" w:rsidRPr="003F04E6" w:rsidRDefault="00DB433D" w:rsidP="00DB433D">
            <w:pPr>
              <w:pStyle w:val="Heading3"/>
              <w:numPr>
                <w:ilvl w:val="0"/>
                <w:numId w:val="0"/>
              </w:numPr>
              <w:jc w:val="center"/>
              <w:rPr>
                <w:b w:val="0"/>
                <w:bCs/>
                <w:lang w:val="en-US"/>
              </w:rPr>
            </w:pPr>
            <w:bookmarkStart w:id="936" w:name="_Toc83469707"/>
            <w:bookmarkStart w:id="937" w:name="_Toc83471832"/>
            <w:r w:rsidRPr="003F04E6">
              <w:rPr>
                <w:b w:val="0"/>
                <w:bCs/>
                <w:lang w:val="en-US"/>
              </w:rPr>
              <w:t>1</w:t>
            </w:r>
            <w:bookmarkEnd w:id="936"/>
            <w:bookmarkEnd w:id="937"/>
          </w:p>
        </w:tc>
        <w:tc>
          <w:tcPr>
            <w:tcW w:w="1766" w:type="dxa"/>
            <w:tcBorders>
              <w:left w:val="nil"/>
              <w:right w:val="nil"/>
            </w:tcBorders>
            <w:shd w:val="clear" w:color="auto" w:fill="C0C0C0"/>
          </w:tcPr>
          <w:p w:rsidR="00DB433D" w:rsidRPr="003F04E6" w:rsidRDefault="00DB433D" w:rsidP="00DB433D">
            <w:pPr>
              <w:pStyle w:val="Heading3"/>
              <w:numPr>
                <w:ilvl w:val="0"/>
                <w:numId w:val="0"/>
              </w:numPr>
              <w:jc w:val="center"/>
              <w:rPr>
                <w:b w:val="0"/>
                <w:lang w:val="en-US"/>
              </w:rPr>
            </w:pPr>
            <w:bookmarkStart w:id="938" w:name="_Toc83469708"/>
            <w:bookmarkStart w:id="939" w:name="_Toc83471833"/>
            <w:r>
              <w:rPr>
                <w:b w:val="0"/>
                <w:lang w:val="en-US"/>
              </w:rPr>
              <w:t>Negative0</w:t>
            </w:r>
            <w:r w:rsidRPr="003F04E6">
              <w:rPr>
                <w:b w:val="0"/>
                <w:lang w:val="en-US"/>
              </w:rPr>
              <w:t>01</w:t>
            </w:r>
            <w:bookmarkEnd w:id="938"/>
            <w:bookmarkEnd w:id="939"/>
          </w:p>
        </w:tc>
        <w:tc>
          <w:tcPr>
            <w:tcW w:w="2477" w:type="dxa"/>
            <w:shd w:val="clear" w:color="auto" w:fill="C0C0C0"/>
          </w:tcPr>
          <w:p w:rsidR="00DB433D" w:rsidRPr="003F04E6" w:rsidRDefault="00130844" w:rsidP="00DB433D">
            <w:pPr>
              <w:pStyle w:val="Heading3"/>
              <w:numPr>
                <w:ilvl w:val="0"/>
                <w:numId w:val="0"/>
              </w:numPr>
              <w:jc w:val="center"/>
              <w:rPr>
                <w:b w:val="0"/>
                <w:lang w:val="en-US"/>
              </w:rPr>
            </w:pPr>
            <w:bookmarkStart w:id="940" w:name="_Toc83469709"/>
            <w:bookmarkStart w:id="941" w:name="_Toc83471834"/>
            <w:r>
              <w:rPr>
                <w:b w:val="0"/>
                <w:lang w:val="en-US"/>
              </w:rPr>
              <w:t>Positive (0.99</w:t>
            </w:r>
            <w:r w:rsidR="00DB433D" w:rsidRPr="003F04E6">
              <w:rPr>
                <w:b w:val="0"/>
                <w:lang w:val="en-US"/>
              </w:rPr>
              <w:t>)</w:t>
            </w:r>
            <w:bookmarkEnd w:id="940"/>
            <w:bookmarkEnd w:id="941"/>
          </w:p>
        </w:tc>
        <w:tc>
          <w:tcPr>
            <w:tcW w:w="1329" w:type="dxa"/>
            <w:tcBorders>
              <w:left w:val="nil"/>
              <w:right w:val="single" w:sz="8" w:space="0" w:color="auto"/>
            </w:tcBorders>
            <w:shd w:val="clear" w:color="auto" w:fill="C0C0C0"/>
          </w:tcPr>
          <w:p w:rsidR="00DB433D" w:rsidRPr="003F04E6" w:rsidRDefault="00130844" w:rsidP="00DB433D">
            <w:pPr>
              <w:pStyle w:val="Heading3"/>
              <w:numPr>
                <w:ilvl w:val="0"/>
                <w:numId w:val="0"/>
              </w:numPr>
              <w:jc w:val="center"/>
              <w:rPr>
                <w:b w:val="0"/>
                <w:lang w:val="en-US"/>
              </w:rPr>
            </w:pPr>
            <w:bookmarkStart w:id="942" w:name="_Toc83469710"/>
            <w:bookmarkStart w:id="943" w:name="_Toc83471835"/>
            <w:r>
              <w:rPr>
                <w:b w:val="0"/>
                <w:lang w:val="en-US"/>
              </w:rPr>
              <w:t>Salah</w:t>
            </w:r>
            <w:bookmarkEnd w:id="942"/>
            <w:bookmarkEnd w:id="943"/>
          </w:p>
        </w:tc>
      </w:tr>
      <w:tr w:rsidR="00DB433D" w:rsidRPr="003F04E6" w:rsidTr="00DB433D">
        <w:tc>
          <w:tcPr>
            <w:tcW w:w="1861" w:type="dxa"/>
            <w:tcBorders>
              <w:left w:val="single" w:sz="8" w:space="0" w:color="auto"/>
            </w:tcBorders>
            <w:shd w:val="clear" w:color="auto" w:fill="auto"/>
          </w:tcPr>
          <w:p w:rsidR="00DB433D" w:rsidRPr="003F04E6" w:rsidRDefault="00DB433D" w:rsidP="00DB433D">
            <w:pPr>
              <w:pStyle w:val="Heading3"/>
              <w:numPr>
                <w:ilvl w:val="0"/>
                <w:numId w:val="0"/>
              </w:numPr>
              <w:jc w:val="center"/>
              <w:rPr>
                <w:b w:val="0"/>
                <w:bCs/>
                <w:lang w:val="en-US"/>
              </w:rPr>
            </w:pPr>
            <w:bookmarkStart w:id="944" w:name="_Toc83469711"/>
            <w:bookmarkStart w:id="945" w:name="_Toc83471836"/>
            <w:r w:rsidRPr="003F04E6">
              <w:rPr>
                <w:b w:val="0"/>
                <w:bCs/>
                <w:lang w:val="en-US"/>
              </w:rPr>
              <w:t>2</w:t>
            </w:r>
            <w:bookmarkEnd w:id="944"/>
            <w:bookmarkEnd w:id="945"/>
          </w:p>
        </w:tc>
        <w:tc>
          <w:tcPr>
            <w:tcW w:w="1766" w:type="dxa"/>
            <w:shd w:val="clear" w:color="auto" w:fill="auto"/>
          </w:tcPr>
          <w:p w:rsidR="00DB433D" w:rsidRPr="003F04E6" w:rsidRDefault="00DB433D" w:rsidP="00DB433D">
            <w:pPr>
              <w:pStyle w:val="Heading3"/>
              <w:numPr>
                <w:ilvl w:val="0"/>
                <w:numId w:val="0"/>
              </w:numPr>
              <w:jc w:val="center"/>
              <w:rPr>
                <w:b w:val="0"/>
                <w:lang w:val="en-US"/>
              </w:rPr>
            </w:pPr>
            <w:bookmarkStart w:id="946" w:name="_Toc83469712"/>
            <w:bookmarkStart w:id="947" w:name="_Toc83471837"/>
            <w:r>
              <w:rPr>
                <w:b w:val="0"/>
                <w:lang w:val="en-US"/>
              </w:rPr>
              <w:t>Negative0</w:t>
            </w:r>
            <w:r w:rsidRPr="003F04E6">
              <w:rPr>
                <w:b w:val="0"/>
                <w:lang w:val="en-US"/>
              </w:rPr>
              <w:t>02</w:t>
            </w:r>
            <w:bookmarkEnd w:id="946"/>
            <w:bookmarkEnd w:id="947"/>
          </w:p>
        </w:tc>
        <w:tc>
          <w:tcPr>
            <w:tcW w:w="2477" w:type="dxa"/>
            <w:shd w:val="clear" w:color="auto" w:fill="auto"/>
          </w:tcPr>
          <w:p w:rsidR="00DB433D" w:rsidRPr="003F04E6" w:rsidRDefault="00130844" w:rsidP="00DB433D">
            <w:pPr>
              <w:pStyle w:val="Heading3"/>
              <w:numPr>
                <w:ilvl w:val="0"/>
                <w:numId w:val="0"/>
              </w:numPr>
              <w:jc w:val="center"/>
              <w:rPr>
                <w:b w:val="0"/>
                <w:lang w:val="en-US"/>
              </w:rPr>
            </w:pPr>
            <w:bookmarkStart w:id="948" w:name="_Toc83469713"/>
            <w:bookmarkStart w:id="949" w:name="_Toc83471838"/>
            <w:r>
              <w:rPr>
                <w:b w:val="0"/>
                <w:lang w:val="en-US"/>
              </w:rPr>
              <w:t>Posi</w:t>
            </w:r>
            <w:r w:rsidR="00DB433D">
              <w:rPr>
                <w:b w:val="0"/>
                <w:lang w:val="en-US"/>
              </w:rPr>
              <w:t>tive (1.00</w:t>
            </w:r>
            <w:r w:rsidR="00DB433D" w:rsidRPr="003F04E6">
              <w:rPr>
                <w:b w:val="0"/>
                <w:lang w:val="en-US"/>
              </w:rPr>
              <w:t>)</w:t>
            </w:r>
            <w:bookmarkEnd w:id="948"/>
            <w:bookmarkEnd w:id="949"/>
          </w:p>
        </w:tc>
        <w:tc>
          <w:tcPr>
            <w:tcW w:w="1329" w:type="dxa"/>
            <w:tcBorders>
              <w:right w:val="single" w:sz="8" w:space="0" w:color="auto"/>
            </w:tcBorders>
            <w:shd w:val="clear" w:color="auto" w:fill="auto"/>
          </w:tcPr>
          <w:p w:rsidR="00DB433D" w:rsidRPr="003F04E6" w:rsidRDefault="00130844" w:rsidP="00DB433D">
            <w:pPr>
              <w:pStyle w:val="Heading3"/>
              <w:numPr>
                <w:ilvl w:val="0"/>
                <w:numId w:val="0"/>
              </w:numPr>
              <w:jc w:val="center"/>
              <w:rPr>
                <w:b w:val="0"/>
                <w:lang w:val="en-US"/>
              </w:rPr>
            </w:pPr>
            <w:bookmarkStart w:id="950" w:name="_Toc83469714"/>
            <w:bookmarkStart w:id="951" w:name="_Toc83471839"/>
            <w:r>
              <w:rPr>
                <w:b w:val="0"/>
                <w:lang w:val="en-US"/>
              </w:rPr>
              <w:t>Salah</w:t>
            </w:r>
            <w:bookmarkEnd w:id="950"/>
            <w:bookmarkEnd w:id="951"/>
          </w:p>
        </w:tc>
      </w:tr>
      <w:tr w:rsidR="00DB433D" w:rsidRPr="003F04E6" w:rsidTr="00DB433D">
        <w:tc>
          <w:tcPr>
            <w:tcW w:w="1861" w:type="dxa"/>
            <w:tcBorders>
              <w:left w:val="single" w:sz="8" w:space="0" w:color="auto"/>
            </w:tcBorders>
            <w:shd w:val="clear" w:color="auto" w:fill="C0C0C0"/>
          </w:tcPr>
          <w:p w:rsidR="00DB433D" w:rsidRPr="003F04E6" w:rsidRDefault="00DB433D" w:rsidP="00DB433D">
            <w:pPr>
              <w:pStyle w:val="Heading3"/>
              <w:numPr>
                <w:ilvl w:val="0"/>
                <w:numId w:val="0"/>
              </w:numPr>
              <w:jc w:val="center"/>
              <w:rPr>
                <w:b w:val="0"/>
                <w:bCs/>
                <w:lang w:val="en-US"/>
              </w:rPr>
            </w:pPr>
            <w:bookmarkStart w:id="952" w:name="_Toc83469715"/>
            <w:bookmarkStart w:id="953" w:name="_Toc83471840"/>
            <w:r w:rsidRPr="003F04E6">
              <w:rPr>
                <w:b w:val="0"/>
                <w:bCs/>
                <w:lang w:val="en-US"/>
              </w:rPr>
              <w:t>3</w:t>
            </w:r>
            <w:bookmarkEnd w:id="952"/>
            <w:bookmarkEnd w:id="953"/>
          </w:p>
        </w:tc>
        <w:tc>
          <w:tcPr>
            <w:tcW w:w="1766" w:type="dxa"/>
            <w:tcBorders>
              <w:left w:val="nil"/>
              <w:right w:val="nil"/>
            </w:tcBorders>
            <w:shd w:val="clear" w:color="auto" w:fill="C0C0C0"/>
          </w:tcPr>
          <w:p w:rsidR="00DB433D" w:rsidRPr="003F04E6" w:rsidRDefault="00DB433D" w:rsidP="00DB433D">
            <w:pPr>
              <w:pStyle w:val="Heading3"/>
              <w:numPr>
                <w:ilvl w:val="0"/>
                <w:numId w:val="0"/>
              </w:numPr>
              <w:jc w:val="center"/>
              <w:rPr>
                <w:b w:val="0"/>
                <w:lang w:val="en-US"/>
              </w:rPr>
            </w:pPr>
            <w:bookmarkStart w:id="954" w:name="_Toc83469716"/>
            <w:bookmarkStart w:id="955" w:name="_Toc83471841"/>
            <w:r>
              <w:rPr>
                <w:b w:val="0"/>
                <w:lang w:val="en-US"/>
              </w:rPr>
              <w:t>Negative0</w:t>
            </w:r>
            <w:r w:rsidRPr="003F04E6">
              <w:rPr>
                <w:b w:val="0"/>
                <w:lang w:val="en-US"/>
              </w:rPr>
              <w:t>03</w:t>
            </w:r>
            <w:bookmarkEnd w:id="954"/>
            <w:bookmarkEnd w:id="955"/>
          </w:p>
        </w:tc>
        <w:tc>
          <w:tcPr>
            <w:tcW w:w="2477" w:type="dxa"/>
            <w:shd w:val="clear" w:color="auto" w:fill="C0C0C0"/>
          </w:tcPr>
          <w:p w:rsidR="00DB433D" w:rsidRPr="003F04E6" w:rsidRDefault="00DB433D" w:rsidP="00DB433D">
            <w:pPr>
              <w:pStyle w:val="Heading3"/>
              <w:numPr>
                <w:ilvl w:val="0"/>
                <w:numId w:val="0"/>
              </w:numPr>
              <w:jc w:val="center"/>
              <w:rPr>
                <w:b w:val="0"/>
                <w:lang w:val="en-US"/>
              </w:rPr>
            </w:pPr>
            <w:bookmarkStart w:id="956" w:name="_Toc83469717"/>
            <w:bookmarkStart w:id="957" w:name="_Toc83471842"/>
            <w:r>
              <w:rPr>
                <w:b w:val="0"/>
                <w:lang w:val="en-US"/>
              </w:rPr>
              <w:t>Negative (1.00</w:t>
            </w:r>
            <w:r w:rsidRPr="003F04E6">
              <w:rPr>
                <w:b w:val="0"/>
                <w:lang w:val="en-US"/>
              </w:rPr>
              <w:t>)</w:t>
            </w:r>
            <w:bookmarkEnd w:id="956"/>
            <w:bookmarkEnd w:id="957"/>
          </w:p>
        </w:tc>
        <w:tc>
          <w:tcPr>
            <w:tcW w:w="1329" w:type="dxa"/>
            <w:tcBorders>
              <w:left w:val="nil"/>
              <w:right w:val="single" w:sz="8" w:space="0" w:color="auto"/>
            </w:tcBorders>
            <w:shd w:val="clear" w:color="auto" w:fill="C0C0C0"/>
          </w:tcPr>
          <w:p w:rsidR="00DB433D" w:rsidRPr="003F04E6" w:rsidRDefault="00DB433D" w:rsidP="00DB433D">
            <w:pPr>
              <w:pStyle w:val="Heading3"/>
              <w:numPr>
                <w:ilvl w:val="0"/>
                <w:numId w:val="0"/>
              </w:numPr>
              <w:jc w:val="center"/>
              <w:rPr>
                <w:b w:val="0"/>
                <w:lang w:val="en-US"/>
              </w:rPr>
            </w:pPr>
            <w:bookmarkStart w:id="958" w:name="_Toc83469718"/>
            <w:bookmarkStart w:id="959" w:name="_Toc83471843"/>
            <w:r w:rsidRPr="003F04E6">
              <w:rPr>
                <w:b w:val="0"/>
                <w:lang w:val="en-US"/>
              </w:rPr>
              <w:t>Benar</w:t>
            </w:r>
            <w:bookmarkEnd w:id="958"/>
            <w:bookmarkEnd w:id="959"/>
          </w:p>
        </w:tc>
      </w:tr>
      <w:tr w:rsidR="00DB433D" w:rsidRPr="003F04E6" w:rsidTr="00DB433D">
        <w:tc>
          <w:tcPr>
            <w:tcW w:w="1861" w:type="dxa"/>
            <w:tcBorders>
              <w:left w:val="single" w:sz="8" w:space="0" w:color="auto"/>
            </w:tcBorders>
            <w:shd w:val="clear" w:color="auto" w:fill="auto"/>
          </w:tcPr>
          <w:p w:rsidR="00DB433D" w:rsidRPr="003F04E6" w:rsidRDefault="00DB433D" w:rsidP="00DB433D">
            <w:pPr>
              <w:pStyle w:val="Heading3"/>
              <w:numPr>
                <w:ilvl w:val="0"/>
                <w:numId w:val="0"/>
              </w:numPr>
              <w:jc w:val="center"/>
              <w:rPr>
                <w:b w:val="0"/>
                <w:bCs/>
                <w:lang w:val="en-US"/>
              </w:rPr>
            </w:pPr>
            <w:bookmarkStart w:id="960" w:name="_Toc83469719"/>
            <w:bookmarkStart w:id="961" w:name="_Toc83471844"/>
            <w:r w:rsidRPr="003F04E6">
              <w:rPr>
                <w:b w:val="0"/>
                <w:bCs/>
                <w:lang w:val="en-US"/>
              </w:rPr>
              <w:t>4</w:t>
            </w:r>
            <w:bookmarkEnd w:id="960"/>
            <w:bookmarkEnd w:id="961"/>
          </w:p>
        </w:tc>
        <w:tc>
          <w:tcPr>
            <w:tcW w:w="1766" w:type="dxa"/>
            <w:shd w:val="clear" w:color="auto" w:fill="auto"/>
          </w:tcPr>
          <w:p w:rsidR="00DB433D" w:rsidRPr="003F04E6" w:rsidRDefault="00DB433D" w:rsidP="00DB433D">
            <w:pPr>
              <w:pStyle w:val="Heading3"/>
              <w:numPr>
                <w:ilvl w:val="0"/>
                <w:numId w:val="0"/>
              </w:numPr>
              <w:jc w:val="center"/>
              <w:rPr>
                <w:b w:val="0"/>
                <w:lang w:val="en-US"/>
              </w:rPr>
            </w:pPr>
            <w:bookmarkStart w:id="962" w:name="_Toc83469720"/>
            <w:bookmarkStart w:id="963" w:name="_Toc83471845"/>
            <w:r>
              <w:rPr>
                <w:b w:val="0"/>
                <w:lang w:val="en-US"/>
              </w:rPr>
              <w:t>Negative0</w:t>
            </w:r>
            <w:r w:rsidRPr="003F04E6">
              <w:rPr>
                <w:b w:val="0"/>
                <w:lang w:val="en-US"/>
              </w:rPr>
              <w:t>04</w:t>
            </w:r>
            <w:bookmarkEnd w:id="962"/>
            <w:bookmarkEnd w:id="963"/>
          </w:p>
        </w:tc>
        <w:tc>
          <w:tcPr>
            <w:tcW w:w="2477" w:type="dxa"/>
            <w:shd w:val="clear" w:color="auto" w:fill="auto"/>
          </w:tcPr>
          <w:p w:rsidR="00DB433D" w:rsidRPr="003F04E6" w:rsidRDefault="00130844" w:rsidP="00DB433D">
            <w:pPr>
              <w:pStyle w:val="Heading3"/>
              <w:numPr>
                <w:ilvl w:val="0"/>
                <w:numId w:val="0"/>
              </w:numPr>
              <w:jc w:val="center"/>
              <w:rPr>
                <w:b w:val="0"/>
                <w:lang w:val="en-US"/>
              </w:rPr>
            </w:pPr>
            <w:bookmarkStart w:id="964" w:name="_Toc83469721"/>
            <w:bookmarkStart w:id="965" w:name="_Toc83471846"/>
            <w:r>
              <w:rPr>
                <w:b w:val="0"/>
                <w:lang w:val="en-US"/>
              </w:rPr>
              <w:t>Positive (0.99</w:t>
            </w:r>
            <w:r w:rsidR="00DB433D" w:rsidRPr="003F04E6">
              <w:rPr>
                <w:b w:val="0"/>
                <w:lang w:val="en-US"/>
              </w:rPr>
              <w:t>)</w:t>
            </w:r>
            <w:bookmarkEnd w:id="964"/>
            <w:bookmarkEnd w:id="965"/>
          </w:p>
        </w:tc>
        <w:tc>
          <w:tcPr>
            <w:tcW w:w="1329" w:type="dxa"/>
            <w:tcBorders>
              <w:right w:val="single" w:sz="8" w:space="0" w:color="auto"/>
            </w:tcBorders>
            <w:shd w:val="clear" w:color="auto" w:fill="auto"/>
          </w:tcPr>
          <w:p w:rsidR="00DB433D" w:rsidRPr="003F04E6" w:rsidRDefault="00130844" w:rsidP="00DB433D">
            <w:pPr>
              <w:pStyle w:val="Heading3"/>
              <w:numPr>
                <w:ilvl w:val="0"/>
                <w:numId w:val="0"/>
              </w:numPr>
              <w:jc w:val="center"/>
              <w:rPr>
                <w:b w:val="0"/>
                <w:lang w:val="en-US"/>
              </w:rPr>
            </w:pPr>
            <w:bookmarkStart w:id="966" w:name="_Toc83469722"/>
            <w:bookmarkStart w:id="967" w:name="_Toc83471847"/>
            <w:r>
              <w:rPr>
                <w:b w:val="0"/>
                <w:lang w:val="en-US"/>
              </w:rPr>
              <w:t>Salah</w:t>
            </w:r>
            <w:bookmarkEnd w:id="966"/>
            <w:bookmarkEnd w:id="967"/>
          </w:p>
        </w:tc>
      </w:tr>
      <w:tr w:rsidR="00DB433D" w:rsidRPr="003F04E6" w:rsidTr="00DB433D">
        <w:tc>
          <w:tcPr>
            <w:tcW w:w="1861" w:type="dxa"/>
            <w:tcBorders>
              <w:left w:val="single" w:sz="8" w:space="0" w:color="auto"/>
            </w:tcBorders>
            <w:shd w:val="clear" w:color="auto" w:fill="C0C0C0"/>
          </w:tcPr>
          <w:p w:rsidR="00DB433D" w:rsidRPr="003F04E6" w:rsidRDefault="00DB433D" w:rsidP="00DB433D">
            <w:pPr>
              <w:pStyle w:val="Heading3"/>
              <w:numPr>
                <w:ilvl w:val="0"/>
                <w:numId w:val="0"/>
              </w:numPr>
              <w:jc w:val="center"/>
              <w:rPr>
                <w:b w:val="0"/>
                <w:bCs/>
                <w:lang w:val="en-US"/>
              </w:rPr>
            </w:pPr>
            <w:bookmarkStart w:id="968" w:name="_Toc83469723"/>
            <w:bookmarkStart w:id="969" w:name="_Toc83471848"/>
            <w:r w:rsidRPr="003F04E6">
              <w:rPr>
                <w:b w:val="0"/>
                <w:bCs/>
                <w:lang w:val="en-US"/>
              </w:rPr>
              <w:t>5</w:t>
            </w:r>
            <w:bookmarkEnd w:id="968"/>
            <w:bookmarkEnd w:id="969"/>
          </w:p>
        </w:tc>
        <w:tc>
          <w:tcPr>
            <w:tcW w:w="1766" w:type="dxa"/>
            <w:tcBorders>
              <w:left w:val="nil"/>
              <w:right w:val="nil"/>
            </w:tcBorders>
            <w:shd w:val="clear" w:color="auto" w:fill="C0C0C0"/>
          </w:tcPr>
          <w:p w:rsidR="00DB433D" w:rsidRPr="003F04E6" w:rsidRDefault="00DB433D" w:rsidP="00DB433D">
            <w:pPr>
              <w:pStyle w:val="Heading3"/>
              <w:numPr>
                <w:ilvl w:val="0"/>
                <w:numId w:val="0"/>
              </w:numPr>
              <w:jc w:val="center"/>
              <w:rPr>
                <w:b w:val="0"/>
                <w:lang w:val="en-US"/>
              </w:rPr>
            </w:pPr>
            <w:bookmarkStart w:id="970" w:name="_Toc83469724"/>
            <w:bookmarkStart w:id="971" w:name="_Toc83471849"/>
            <w:r>
              <w:rPr>
                <w:b w:val="0"/>
                <w:lang w:val="en-US"/>
              </w:rPr>
              <w:t>Negative0</w:t>
            </w:r>
            <w:r w:rsidRPr="003F04E6">
              <w:rPr>
                <w:b w:val="0"/>
                <w:lang w:val="en-US"/>
              </w:rPr>
              <w:t>05</w:t>
            </w:r>
            <w:bookmarkEnd w:id="970"/>
            <w:bookmarkEnd w:id="971"/>
          </w:p>
        </w:tc>
        <w:tc>
          <w:tcPr>
            <w:tcW w:w="2477" w:type="dxa"/>
            <w:shd w:val="clear" w:color="auto" w:fill="C0C0C0"/>
          </w:tcPr>
          <w:p w:rsidR="00DB433D" w:rsidRPr="003F04E6" w:rsidRDefault="00130844" w:rsidP="00DB433D">
            <w:pPr>
              <w:pStyle w:val="Heading3"/>
              <w:numPr>
                <w:ilvl w:val="0"/>
                <w:numId w:val="0"/>
              </w:numPr>
              <w:jc w:val="center"/>
              <w:rPr>
                <w:b w:val="0"/>
                <w:lang w:val="en-US"/>
              </w:rPr>
            </w:pPr>
            <w:bookmarkStart w:id="972" w:name="_Toc83469725"/>
            <w:bookmarkStart w:id="973" w:name="_Toc83471850"/>
            <w:r>
              <w:rPr>
                <w:b w:val="0"/>
                <w:lang w:val="en-US"/>
              </w:rPr>
              <w:t>Posi</w:t>
            </w:r>
            <w:r w:rsidR="00DB433D">
              <w:rPr>
                <w:b w:val="0"/>
                <w:lang w:val="en-US"/>
              </w:rPr>
              <w:t>tive (1.00</w:t>
            </w:r>
            <w:r w:rsidR="00DB433D" w:rsidRPr="003F04E6">
              <w:rPr>
                <w:b w:val="0"/>
                <w:lang w:val="en-US"/>
              </w:rPr>
              <w:t>)</w:t>
            </w:r>
            <w:bookmarkEnd w:id="972"/>
            <w:bookmarkEnd w:id="973"/>
          </w:p>
        </w:tc>
        <w:tc>
          <w:tcPr>
            <w:tcW w:w="1329" w:type="dxa"/>
            <w:tcBorders>
              <w:left w:val="nil"/>
              <w:right w:val="single" w:sz="8" w:space="0" w:color="auto"/>
            </w:tcBorders>
            <w:shd w:val="clear" w:color="auto" w:fill="C0C0C0"/>
          </w:tcPr>
          <w:p w:rsidR="00DB433D" w:rsidRPr="003F04E6" w:rsidRDefault="00130844" w:rsidP="00DB433D">
            <w:pPr>
              <w:pStyle w:val="Heading3"/>
              <w:numPr>
                <w:ilvl w:val="0"/>
                <w:numId w:val="0"/>
              </w:numPr>
              <w:jc w:val="center"/>
              <w:rPr>
                <w:b w:val="0"/>
                <w:lang w:val="en-US"/>
              </w:rPr>
            </w:pPr>
            <w:bookmarkStart w:id="974" w:name="_Toc83469726"/>
            <w:bookmarkStart w:id="975" w:name="_Toc83471851"/>
            <w:r>
              <w:rPr>
                <w:b w:val="0"/>
                <w:lang w:val="en-US"/>
              </w:rPr>
              <w:t>Salah</w:t>
            </w:r>
            <w:bookmarkEnd w:id="974"/>
            <w:bookmarkEnd w:id="975"/>
          </w:p>
        </w:tc>
      </w:tr>
      <w:tr w:rsidR="00DB433D" w:rsidRPr="003F04E6" w:rsidTr="00DB433D">
        <w:tc>
          <w:tcPr>
            <w:tcW w:w="1861" w:type="dxa"/>
            <w:tcBorders>
              <w:left w:val="single" w:sz="8" w:space="0" w:color="auto"/>
            </w:tcBorders>
            <w:shd w:val="clear" w:color="auto" w:fill="auto"/>
          </w:tcPr>
          <w:p w:rsidR="00DB433D" w:rsidRPr="003F04E6" w:rsidRDefault="00DB433D" w:rsidP="00DB433D">
            <w:pPr>
              <w:pStyle w:val="Heading3"/>
              <w:numPr>
                <w:ilvl w:val="0"/>
                <w:numId w:val="0"/>
              </w:numPr>
              <w:jc w:val="center"/>
              <w:rPr>
                <w:b w:val="0"/>
                <w:bCs/>
                <w:lang w:val="en-US"/>
              </w:rPr>
            </w:pPr>
            <w:bookmarkStart w:id="976" w:name="_Toc83469727"/>
            <w:bookmarkStart w:id="977" w:name="_Toc83471852"/>
            <w:r w:rsidRPr="003F04E6">
              <w:rPr>
                <w:b w:val="0"/>
                <w:bCs/>
                <w:lang w:val="en-US"/>
              </w:rPr>
              <w:t>6</w:t>
            </w:r>
            <w:bookmarkEnd w:id="976"/>
            <w:bookmarkEnd w:id="977"/>
          </w:p>
        </w:tc>
        <w:tc>
          <w:tcPr>
            <w:tcW w:w="1766" w:type="dxa"/>
            <w:shd w:val="clear" w:color="auto" w:fill="auto"/>
          </w:tcPr>
          <w:p w:rsidR="00DB433D" w:rsidRPr="003F04E6" w:rsidRDefault="00DB433D" w:rsidP="00DB433D">
            <w:pPr>
              <w:pStyle w:val="Heading3"/>
              <w:numPr>
                <w:ilvl w:val="0"/>
                <w:numId w:val="0"/>
              </w:numPr>
              <w:jc w:val="center"/>
              <w:rPr>
                <w:b w:val="0"/>
                <w:lang w:val="en-US"/>
              </w:rPr>
            </w:pPr>
            <w:bookmarkStart w:id="978" w:name="_Toc83469728"/>
            <w:bookmarkStart w:id="979" w:name="_Toc83471853"/>
            <w:r>
              <w:rPr>
                <w:b w:val="0"/>
                <w:lang w:val="en-US"/>
              </w:rPr>
              <w:t>Negative0</w:t>
            </w:r>
            <w:r w:rsidRPr="003F04E6">
              <w:rPr>
                <w:b w:val="0"/>
                <w:lang w:val="en-US"/>
              </w:rPr>
              <w:t>06</w:t>
            </w:r>
            <w:bookmarkEnd w:id="978"/>
            <w:bookmarkEnd w:id="979"/>
          </w:p>
        </w:tc>
        <w:tc>
          <w:tcPr>
            <w:tcW w:w="2477" w:type="dxa"/>
            <w:shd w:val="clear" w:color="auto" w:fill="auto"/>
          </w:tcPr>
          <w:p w:rsidR="00DB433D" w:rsidRPr="003F04E6" w:rsidRDefault="00130844" w:rsidP="00DB433D">
            <w:pPr>
              <w:pStyle w:val="Heading3"/>
              <w:numPr>
                <w:ilvl w:val="0"/>
                <w:numId w:val="0"/>
              </w:numPr>
              <w:jc w:val="center"/>
              <w:rPr>
                <w:b w:val="0"/>
                <w:lang w:val="en-US"/>
              </w:rPr>
            </w:pPr>
            <w:bookmarkStart w:id="980" w:name="_Toc83469729"/>
            <w:bookmarkStart w:id="981" w:name="_Toc83471854"/>
            <w:r>
              <w:rPr>
                <w:b w:val="0"/>
                <w:lang w:val="en-US"/>
              </w:rPr>
              <w:t>Posi</w:t>
            </w:r>
            <w:r w:rsidR="00DB433D">
              <w:rPr>
                <w:b w:val="0"/>
                <w:lang w:val="en-US"/>
              </w:rPr>
              <w:t>tive (1.00</w:t>
            </w:r>
            <w:r w:rsidR="00DB433D" w:rsidRPr="003F04E6">
              <w:rPr>
                <w:b w:val="0"/>
                <w:lang w:val="en-US"/>
              </w:rPr>
              <w:t>)</w:t>
            </w:r>
            <w:bookmarkEnd w:id="980"/>
            <w:bookmarkEnd w:id="981"/>
          </w:p>
        </w:tc>
        <w:tc>
          <w:tcPr>
            <w:tcW w:w="1329" w:type="dxa"/>
            <w:tcBorders>
              <w:right w:val="single" w:sz="8" w:space="0" w:color="auto"/>
            </w:tcBorders>
            <w:shd w:val="clear" w:color="auto" w:fill="auto"/>
          </w:tcPr>
          <w:p w:rsidR="00DB433D" w:rsidRPr="003F04E6" w:rsidRDefault="00130844" w:rsidP="00DB433D">
            <w:pPr>
              <w:pStyle w:val="Heading3"/>
              <w:numPr>
                <w:ilvl w:val="0"/>
                <w:numId w:val="0"/>
              </w:numPr>
              <w:jc w:val="center"/>
              <w:rPr>
                <w:b w:val="0"/>
                <w:lang w:val="en-US"/>
              </w:rPr>
            </w:pPr>
            <w:bookmarkStart w:id="982" w:name="_Toc83469730"/>
            <w:bookmarkStart w:id="983" w:name="_Toc83471855"/>
            <w:r>
              <w:rPr>
                <w:b w:val="0"/>
                <w:lang w:val="en-US"/>
              </w:rPr>
              <w:t>Salah</w:t>
            </w:r>
            <w:bookmarkEnd w:id="982"/>
            <w:bookmarkEnd w:id="983"/>
          </w:p>
        </w:tc>
      </w:tr>
      <w:tr w:rsidR="00DB433D" w:rsidRPr="003F04E6" w:rsidTr="00DB433D">
        <w:tc>
          <w:tcPr>
            <w:tcW w:w="1861" w:type="dxa"/>
            <w:tcBorders>
              <w:left w:val="single" w:sz="8" w:space="0" w:color="auto"/>
            </w:tcBorders>
            <w:shd w:val="clear" w:color="auto" w:fill="C0C0C0"/>
          </w:tcPr>
          <w:p w:rsidR="00DB433D" w:rsidRPr="003F04E6" w:rsidRDefault="00DB433D" w:rsidP="00DB433D">
            <w:pPr>
              <w:pStyle w:val="Heading3"/>
              <w:numPr>
                <w:ilvl w:val="0"/>
                <w:numId w:val="0"/>
              </w:numPr>
              <w:jc w:val="center"/>
              <w:rPr>
                <w:b w:val="0"/>
                <w:bCs/>
                <w:lang w:val="en-US"/>
              </w:rPr>
            </w:pPr>
            <w:bookmarkStart w:id="984" w:name="_Toc83469731"/>
            <w:bookmarkStart w:id="985" w:name="_Toc83471856"/>
            <w:r w:rsidRPr="003F04E6">
              <w:rPr>
                <w:b w:val="0"/>
                <w:bCs/>
                <w:lang w:val="en-US"/>
              </w:rPr>
              <w:t>7</w:t>
            </w:r>
            <w:bookmarkEnd w:id="984"/>
            <w:bookmarkEnd w:id="985"/>
          </w:p>
        </w:tc>
        <w:tc>
          <w:tcPr>
            <w:tcW w:w="1766" w:type="dxa"/>
            <w:tcBorders>
              <w:left w:val="nil"/>
              <w:right w:val="nil"/>
            </w:tcBorders>
            <w:shd w:val="clear" w:color="auto" w:fill="C0C0C0"/>
          </w:tcPr>
          <w:p w:rsidR="00DB433D" w:rsidRPr="003F04E6" w:rsidRDefault="00DB433D" w:rsidP="00DB433D">
            <w:pPr>
              <w:pStyle w:val="Heading3"/>
              <w:numPr>
                <w:ilvl w:val="0"/>
                <w:numId w:val="0"/>
              </w:numPr>
              <w:jc w:val="center"/>
              <w:rPr>
                <w:b w:val="0"/>
                <w:lang w:val="en-US"/>
              </w:rPr>
            </w:pPr>
            <w:bookmarkStart w:id="986" w:name="_Toc83469732"/>
            <w:bookmarkStart w:id="987" w:name="_Toc83471857"/>
            <w:r>
              <w:rPr>
                <w:b w:val="0"/>
                <w:lang w:val="en-US"/>
              </w:rPr>
              <w:t>Negative0</w:t>
            </w:r>
            <w:r w:rsidRPr="003F04E6">
              <w:rPr>
                <w:b w:val="0"/>
                <w:lang w:val="en-US"/>
              </w:rPr>
              <w:t>07</w:t>
            </w:r>
            <w:bookmarkEnd w:id="986"/>
            <w:bookmarkEnd w:id="987"/>
          </w:p>
        </w:tc>
        <w:tc>
          <w:tcPr>
            <w:tcW w:w="2477" w:type="dxa"/>
            <w:shd w:val="clear" w:color="auto" w:fill="C0C0C0"/>
          </w:tcPr>
          <w:p w:rsidR="00DB433D" w:rsidRPr="003F04E6" w:rsidRDefault="00130844" w:rsidP="00DB433D">
            <w:pPr>
              <w:pStyle w:val="Heading3"/>
              <w:numPr>
                <w:ilvl w:val="0"/>
                <w:numId w:val="0"/>
              </w:numPr>
              <w:jc w:val="center"/>
              <w:rPr>
                <w:b w:val="0"/>
                <w:lang w:val="en-US"/>
              </w:rPr>
            </w:pPr>
            <w:bookmarkStart w:id="988" w:name="_Toc83469733"/>
            <w:bookmarkStart w:id="989" w:name="_Toc83471858"/>
            <w:r>
              <w:rPr>
                <w:b w:val="0"/>
                <w:lang w:val="en-US"/>
              </w:rPr>
              <w:t>Posit</w:t>
            </w:r>
            <w:r w:rsidR="00DB433D">
              <w:rPr>
                <w:b w:val="0"/>
                <w:lang w:val="en-US"/>
              </w:rPr>
              <w:t>ive (1.00</w:t>
            </w:r>
            <w:r w:rsidR="00DB433D" w:rsidRPr="003F04E6">
              <w:rPr>
                <w:b w:val="0"/>
                <w:lang w:val="en-US"/>
              </w:rPr>
              <w:t>)</w:t>
            </w:r>
            <w:bookmarkEnd w:id="988"/>
            <w:bookmarkEnd w:id="989"/>
          </w:p>
        </w:tc>
        <w:tc>
          <w:tcPr>
            <w:tcW w:w="1329" w:type="dxa"/>
            <w:tcBorders>
              <w:left w:val="nil"/>
              <w:right w:val="single" w:sz="8" w:space="0" w:color="auto"/>
            </w:tcBorders>
            <w:shd w:val="clear" w:color="auto" w:fill="C0C0C0"/>
          </w:tcPr>
          <w:p w:rsidR="00DB433D" w:rsidRPr="003F04E6" w:rsidRDefault="00130844" w:rsidP="00DB433D">
            <w:pPr>
              <w:pStyle w:val="Heading3"/>
              <w:numPr>
                <w:ilvl w:val="0"/>
                <w:numId w:val="0"/>
              </w:numPr>
              <w:jc w:val="center"/>
              <w:rPr>
                <w:b w:val="0"/>
                <w:lang w:val="en-US"/>
              </w:rPr>
            </w:pPr>
            <w:bookmarkStart w:id="990" w:name="_Toc83469734"/>
            <w:bookmarkStart w:id="991" w:name="_Toc83471859"/>
            <w:r>
              <w:rPr>
                <w:b w:val="0"/>
                <w:lang w:val="en-US"/>
              </w:rPr>
              <w:t>Salah</w:t>
            </w:r>
            <w:bookmarkEnd w:id="990"/>
            <w:bookmarkEnd w:id="991"/>
          </w:p>
        </w:tc>
      </w:tr>
      <w:tr w:rsidR="00DB433D" w:rsidRPr="003F04E6" w:rsidTr="00DB433D">
        <w:tc>
          <w:tcPr>
            <w:tcW w:w="1861" w:type="dxa"/>
            <w:tcBorders>
              <w:left w:val="single" w:sz="8" w:space="0" w:color="auto"/>
            </w:tcBorders>
            <w:shd w:val="clear" w:color="auto" w:fill="auto"/>
          </w:tcPr>
          <w:p w:rsidR="00DB433D" w:rsidRPr="003F04E6" w:rsidRDefault="00DB433D" w:rsidP="00DB433D">
            <w:pPr>
              <w:pStyle w:val="Heading3"/>
              <w:numPr>
                <w:ilvl w:val="0"/>
                <w:numId w:val="0"/>
              </w:numPr>
              <w:jc w:val="center"/>
              <w:rPr>
                <w:b w:val="0"/>
                <w:bCs/>
                <w:lang w:val="en-US"/>
              </w:rPr>
            </w:pPr>
            <w:bookmarkStart w:id="992" w:name="_Toc83469735"/>
            <w:bookmarkStart w:id="993" w:name="_Toc83471860"/>
            <w:r w:rsidRPr="003F04E6">
              <w:rPr>
                <w:b w:val="0"/>
                <w:bCs/>
                <w:lang w:val="en-US"/>
              </w:rPr>
              <w:t>8</w:t>
            </w:r>
            <w:bookmarkEnd w:id="992"/>
            <w:bookmarkEnd w:id="993"/>
          </w:p>
        </w:tc>
        <w:tc>
          <w:tcPr>
            <w:tcW w:w="1766" w:type="dxa"/>
            <w:shd w:val="clear" w:color="auto" w:fill="auto"/>
          </w:tcPr>
          <w:p w:rsidR="00DB433D" w:rsidRPr="003F04E6" w:rsidRDefault="00DB433D" w:rsidP="00DB433D">
            <w:pPr>
              <w:pStyle w:val="Heading3"/>
              <w:numPr>
                <w:ilvl w:val="0"/>
                <w:numId w:val="0"/>
              </w:numPr>
              <w:jc w:val="center"/>
              <w:rPr>
                <w:b w:val="0"/>
                <w:lang w:val="en-US"/>
              </w:rPr>
            </w:pPr>
            <w:bookmarkStart w:id="994" w:name="_Toc83469736"/>
            <w:bookmarkStart w:id="995" w:name="_Toc83471861"/>
            <w:r>
              <w:rPr>
                <w:b w:val="0"/>
                <w:lang w:val="en-US"/>
              </w:rPr>
              <w:t>Negative0</w:t>
            </w:r>
            <w:r w:rsidRPr="003F04E6">
              <w:rPr>
                <w:b w:val="0"/>
                <w:lang w:val="en-US"/>
              </w:rPr>
              <w:t>08</w:t>
            </w:r>
            <w:bookmarkEnd w:id="994"/>
            <w:bookmarkEnd w:id="995"/>
          </w:p>
        </w:tc>
        <w:tc>
          <w:tcPr>
            <w:tcW w:w="2477" w:type="dxa"/>
            <w:shd w:val="clear" w:color="auto" w:fill="auto"/>
          </w:tcPr>
          <w:p w:rsidR="00DB433D" w:rsidRPr="003F04E6" w:rsidRDefault="00DB433D" w:rsidP="00DB433D">
            <w:pPr>
              <w:pStyle w:val="Heading3"/>
              <w:numPr>
                <w:ilvl w:val="0"/>
                <w:numId w:val="0"/>
              </w:numPr>
              <w:jc w:val="center"/>
              <w:rPr>
                <w:b w:val="0"/>
                <w:lang w:val="en-US"/>
              </w:rPr>
            </w:pPr>
            <w:bookmarkStart w:id="996" w:name="_Toc83469737"/>
            <w:bookmarkStart w:id="997" w:name="_Toc83471862"/>
            <w:r>
              <w:rPr>
                <w:b w:val="0"/>
                <w:lang w:val="en-US"/>
              </w:rPr>
              <w:t>Negative (1.00</w:t>
            </w:r>
            <w:r w:rsidRPr="003F04E6">
              <w:rPr>
                <w:b w:val="0"/>
                <w:lang w:val="en-US"/>
              </w:rPr>
              <w:t>)</w:t>
            </w:r>
            <w:bookmarkEnd w:id="996"/>
            <w:bookmarkEnd w:id="997"/>
          </w:p>
        </w:tc>
        <w:tc>
          <w:tcPr>
            <w:tcW w:w="1329" w:type="dxa"/>
            <w:tcBorders>
              <w:right w:val="single" w:sz="8" w:space="0" w:color="auto"/>
            </w:tcBorders>
            <w:shd w:val="clear" w:color="auto" w:fill="auto"/>
          </w:tcPr>
          <w:p w:rsidR="00DB433D" w:rsidRPr="003F04E6" w:rsidRDefault="00DB433D" w:rsidP="00DB433D">
            <w:pPr>
              <w:pStyle w:val="Heading3"/>
              <w:numPr>
                <w:ilvl w:val="0"/>
                <w:numId w:val="0"/>
              </w:numPr>
              <w:jc w:val="center"/>
              <w:rPr>
                <w:b w:val="0"/>
                <w:lang w:val="en-US"/>
              </w:rPr>
            </w:pPr>
            <w:bookmarkStart w:id="998" w:name="_Toc83469738"/>
            <w:bookmarkStart w:id="999" w:name="_Toc83471863"/>
            <w:r w:rsidRPr="003F04E6">
              <w:rPr>
                <w:b w:val="0"/>
                <w:lang w:val="en-US"/>
              </w:rPr>
              <w:t>Benar</w:t>
            </w:r>
            <w:bookmarkEnd w:id="998"/>
            <w:bookmarkEnd w:id="999"/>
          </w:p>
        </w:tc>
      </w:tr>
      <w:tr w:rsidR="00DB433D" w:rsidRPr="003F04E6" w:rsidTr="00DB433D">
        <w:tc>
          <w:tcPr>
            <w:tcW w:w="1861" w:type="dxa"/>
            <w:tcBorders>
              <w:left w:val="single" w:sz="8" w:space="0" w:color="auto"/>
            </w:tcBorders>
            <w:shd w:val="clear" w:color="auto" w:fill="C0C0C0"/>
          </w:tcPr>
          <w:p w:rsidR="00DB433D" w:rsidRPr="003F04E6" w:rsidRDefault="00DB433D" w:rsidP="00DB433D">
            <w:pPr>
              <w:pStyle w:val="Heading3"/>
              <w:numPr>
                <w:ilvl w:val="0"/>
                <w:numId w:val="0"/>
              </w:numPr>
              <w:jc w:val="center"/>
              <w:rPr>
                <w:b w:val="0"/>
                <w:bCs/>
                <w:lang w:val="en-US"/>
              </w:rPr>
            </w:pPr>
            <w:bookmarkStart w:id="1000" w:name="_Toc83469739"/>
            <w:bookmarkStart w:id="1001" w:name="_Toc83471864"/>
            <w:r w:rsidRPr="003F04E6">
              <w:rPr>
                <w:b w:val="0"/>
                <w:bCs/>
                <w:lang w:val="en-US"/>
              </w:rPr>
              <w:t>9</w:t>
            </w:r>
            <w:bookmarkEnd w:id="1000"/>
            <w:bookmarkEnd w:id="1001"/>
          </w:p>
        </w:tc>
        <w:tc>
          <w:tcPr>
            <w:tcW w:w="1766" w:type="dxa"/>
            <w:tcBorders>
              <w:left w:val="nil"/>
              <w:right w:val="nil"/>
            </w:tcBorders>
            <w:shd w:val="clear" w:color="auto" w:fill="C0C0C0"/>
          </w:tcPr>
          <w:p w:rsidR="00DB433D" w:rsidRPr="003F04E6" w:rsidRDefault="00DB433D" w:rsidP="00DB433D">
            <w:pPr>
              <w:pStyle w:val="Heading3"/>
              <w:numPr>
                <w:ilvl w:val="0"/>
                <w:numId w:val="0"/>
              </w:numPr>
              <w:jc w:val="center"/>
              <w:rPr>
                <w:b w:val="0"/>
                <w:lang w:val="en-US"/>
              </w:rPr>
            </w:pPr>
            <w:bookmarkStart w:id="1002" w:name="_Toc83469740"/>
            <w:bookmarkStart w:id="1003" w:name="_Toc83471865"/>
            <w:r>
              <w:rPr>
                <w:b w:val="0"/>
                <w:lang w:val="en-US"/>
              </w:rPr>
              <w:t>Negative0</w:t>
            </w:r>
            <w:r w:rsidRPr="003F04E6">
              <w:rPr>
                <w:b w:val="0"/>
                <w:lang w:val="en-US"/>
              </w:rPr>
              <w:t>09</w:t>
            </w:r>
            <w:bookmarkEnd w:id="1002"/>
            <w:bookmarkEnd w:id="1003"/>
          </w:p>
        </w:tc>
        <w:tc>
          <w:tcPr>
            <w:tcW w:w="2477" w:type="dxa"/>
            <w:shd w:val="clear" w:color="auto" w:fill="C0C0C0"/>
          </w:tcPr>
          <w:p w:rsidR="00DB433D" w:rsidRPr="003F04E6" w:rsidRDefault="00130844" w:rsidP="00DB433D">
            <w:pPr>
              <w:pStyle w:val="Heading3"/>
              <w:numPr>
                <w:ilvl w:val="0"/>
                <w:numId w:val="0"/>
              </w:numPr>
              <w:jc w:val="center"/>
              <w:rPr>
                <w:b w:val="0"/>
                <w:lang w:val="en-US"/>
              </w:rPr>
            </w:pPr>
            <w:bookmarkStart w:id="1004" w:name="_Toc83469741"/>
            <w:bookmarkStart w:id="1005" w:name="_Toc83471866"/>
            <w:r>
              <w:rPr>
                <w:b w:val="0"/>
                <w:lang w:val="en-US"/>
              </w:rPr>
              <w:t>Negative (1.00</w:t>
            </w:r>
            <w:r w:rsidRPr="003F04E6">
              <w:rPr>
                <w:b w:val="0"/>
                <w:lang w:val="en-US"/>
              </w:rPr>
              <w:t>)</w:t>
            </w:r>
            <w:bookmarkEnd w:id="1004"/>
            <w:bookmarkEnd w:id="1005"/>
          </w:p>
        </w:tc>
        <w:tc>
          <w:tcPr>
            <w:tcW w:w="1329" w:type="dxa"/>
            <w:tcBorders>
              <w:left w:val="nil"/>
              <w:right w:val="single" w:sz="8" w:space="0" w:color="auto"/>
            </w:tcBorders>
            <w:shd w:val="clear" w:color="auto" w:fill="C0C0C0"/>
          </w:tcPr>
          <w:p w:rsidR="00DB433D" w:rsidRPr="003F04E6" w:rsidRDefault="00130844" w:rsidP="00DB433D">
            <w:pPr>
              <w:pStyle w:val="Heading3"/>
              <w:numPr>
                <w:ilvl w:val="0"/>
                <w:numId w:val="0"/>
              </w:numPr>
              <w:jc w:val="center"/>
              <w:rPr>
                <w:b w:val="0"/>
                <w:lang w:val="en-US"/>
              </w:rPr>
            </w:pPr>
            <w:bookmarkStart w:id="1006" w:name="_Toc83469742"/>
            <w:bookmarkStart w:id="1007" w:name="_Toc83471867"/>
            <w:r>
              <w:rPr>
                <w:b w:val="0"/>
                <w:lang w:val="en-US"/>
              </w:rPr>
              <w:t>Benar</w:t>
            </w:r>
            <w:bookmarkEnd w:id="1006"/>
            <w:bookmarkEnd w:id="1007"/>
          </w:p>
        </w:tc>
      </w:tr>
      <w:tr w:rsidR="00DB433D" w:rsidRPr="003F04E6" w:rsidTr="00DB433D">
        <w:tc>
          <w:tcPr>
            <w:tcW w:w="1861" w:type="dxa"/>
            <w:tcBorders>
              <w:left w:val="single" w:sz="8" w:space="0" w:color="auto"/>
            </w:tcBorders>
            <w:shd w:val="clear" w:color="auto" w:fill="auto"/>
          </w:tcPr>
          <w:p w:rsidR="00DB433D" w:rsidRPr="003F04E6" w:rsidRDefault="00DB433D" w:rsidP="00DB433D">
            <w:pPr>
              <w:pStyle w:val="Heading3"/>
              <w:numPr>
                <w:ilvl w:val="0"/>
                <w:numId w:val="0"/>
              </w:numPr>
              <w:jc w:val="center"/>
              <w:rPr>
                <w:b w:val="0"/>
                <w:bCs/>
                <w:lang w:val="en-US"/>
              </w:rPr>
            </w:pPr>
            <w:bookmarkStart w:id="1008" w:name="_Toc83469743"/>
            <w:bookmarkStart w:id="1009" w:name="_Toc83471868"/>
            <w:r w:rsidRPr="003F04E6">
              <w:rPr>
                <w:b w:val="0"/>
                <w:bCs/>
                <w:lang w:val="en-US"/>
              </w:rPr>
              <w:t>10</w:t>
            </w:r>
            <w:bookmarkEnd w:id="1008"/>
            <w:bookmarkEnd w:id="1009"/>
          </w:p>
        </w:tc>
        <w:tc>
          <w:tcPr>
            <w:tcW w:w="1766" w:type="dxa"/>
            <w:shd w:val="clear" w:color="auto" w:fill="auto"/>
          </w:tcPr>
          <w:p w:rsidR="00DB433D" w:rsidRPr="003F04E6" w:rsidRDefault="00DB433D" w:rsidP="00DB433D">
            <w:pPr>
              <w:pStyle w:val="Heading3"/>
              <w:numPr>
                <w:ilvl w:val="0"/>
                <w:numId w:val="0"/>
              </w:numPr>
              <w:jc w:val="center"/>
              <w:rPr>
                <w:b w:val="0"/>
                <w:lang w:val="en-US"/>
              </w:rPr>
            </w:pPr>
            <w:bookmarkStart w:id="1010" w:name="_Toc83469744"/>
            <w:bookmarkStart w:id="1011" w:name="_Toc83471869"/>
            <w:r>
              <w:rPr>
                <w:b w:val="0"/>
                <w:lang w:val="en-US"/>
              </w:rPr>
              <w:t>Negative0</w:t>
            </w:r>
            <w:r w:rsidRPr="003F04E6">
              <w:rPr>
                <w:b w:val="0"/>
                <w:lang w:val="en-US"/>
              </w:rPr>
              <w:t>10</w:t>
            </w:r>
            <w:bookmarkEnd w:id="1010"/>
            <w:bookmarkEnd w:id="1011"/>
          </w:p>
        </w:tc>
        <w:tc>
          <w:tcPr>
            <w:tcW w:w="2477" w:type="dxa"/>
            <w:shd w:val="clear" w:color="auto" w:fill="auto"/>
          </w:tcPr>
          <w:p w:rsidR="00DB433D" w:rsidRPr="003F04E6" w:rsidRDefault="00130844" w:rsidP="00DB433D">
            <w:pPr>
              <w:pStyle w:val="Heading3"/>
              <w:numPr>
                <w:ilvl w:val="0"/>
                <w:numId w:val="0"/>
              </w:numPr>
              <w:jc w:val="center"/>
              <w:rPr>
                <w:b w:val="0"/>
                <w:lang w:val="en-US"/>
              </w:rPr>
            </w:pPr>
            <w:bookmarkStart w:id="1012" w:name="_Toc83469745"/>
            <w:bookmarkStart w:id="1013" w:name="_Toc83471870"/>
            <w:r>
              <w:rPr>
                <w:b w:val="0"/>
                <w:lang w:val="en-US"/>
              </w:rPr>
              <w:t>Posi</w:t>
            </w:r>
            <w:r w:rsidR="00DB433D">
              <w:rPr>
                <w:b w:val="0"/>
                <w:lang w:val="en-US"/>
              </w:rPr>
              <w:t>tive (1.00</w:t>
            </w:r>
            <w:r w:rsidR="00DB433D" w:rsidRPr="003F04E6">
              <w:rPr>
                <w:b w:val="0"/>
                <w:lang w:val="en-US"/>
              </w:rPr>
              <w:t>)</w:t>
            </w:r>
            <w:bookmarkEnd w:id="1012"/>
            <w:bookmarkEnd w:id="1013"/>
          </w:p>
        </w:tc>
        <w:tc>
          <w:tcPr>
            <w:tcW w:w="1329" w:type="dxa"/>
            <w:tcBorders>
              <w:right w:val="single" w:sz="8" w:space="0" w:color="auto"/>
            </w:tcBorders>
            <w:shd w:val="clear" w:color="auto" w:fill="auto"/>
          </w:tcPr>
          <w:p w:rsidR="00DB433D" w:rsidRPr="003F04E6" w:rsidRDefault="00130844" w:rsidP="00DB433D">
            <w:pPr>
              <w:pStyle w:val="Heading3"/>
              <w:numPr>
                <w:ilvl w:val="0"/>
                <w:numId w:val="0"/>
              </w:numPr>
              <w:jc w:val="center"/>
              <w:rPr>
                <w:b w:val="0"/>
                <w:lang w:val="en-US"/>
              </w:rPr>
            </w:pPr>
            <w:bookmarkStart w:id="1014" w:name="_Toc83469746"/>
            <w:bookmarkStart w:id="1015" w:name="_Toc83471871"/>
            <w:r>
              <w:rPr>
                <w:b w:val="0"/>
                <w:lang w:val="en-US"/>
              </w:rPr>
              <w:t>Salah</w:t>
            </w:r>
            <w:bookmarkEnd w:id="1014"/>
            <w:bookmarkEnd w:id="1015"/>
          </w:p>
        </w:tc>
      </w:tr>
      <w:tr w:rsidR="00DB433D" w:rsidRPr="003F04E6" w:rsidTr="00DB433D">
        <w:tc>
          <w:tcPr>
            <w:tcW w:w="1861" w:type="dxa"/>
            <w:tcBorders>
              <w:left w:val="single" w:sz="8" w:space="0" w:color="auto"/>
            </w:tcBorders>
            <w:shd w:val="clear" w:color="auto" w:fill="C0C0C0"/>
          </w:tcPr>
          <w:p w:rsidR="00DB433D" w:rsidRPr="003F04E6" w:rsidRDefault="00DB433D" w:rsidP="00DB433D">
            <w:pPr>
              <w:pStyle w:val="Heading3"/>
              <w:numPr>
                <w:ilvl w:val="0"/>
                <w:numId w:val="0"/>
              </w:numPr>
              <w:jc w:val="center"/>
              <w:rPr>
                <w:b w:val="0"/>
                <w:bCs/>
                <w:lang w:val="en-US"/>
              </w:rPr>
            </w:pPr>
            <w:bookmarkStart w:id="1016" w:name="_Toc83469747"/>
            <w:bookmarkStart w:id="1017" w:name="_Toc83471872"/>
            <w:r w:rsidRPr="003F04E6">
              <w:rPr>
                <w:b w:val="0"/>
                <w:bCs/>
                <w:lang w:val="en-US"/>
              </w:rPr>
              <w:t>11</w:t>
            </w:r>
            <w:bookmarkEnd w:id="1016"/>
            <w:bookmarkEnd w:id="1017"/>
          </w:p>
        </w:tc>
        <w:tc>
          <w:tcPr>
            <w:tcW w:w="1766" w:type="dxa"/>
            <w:tcBorders>
              <w:left w:val="nil"/>
              <w:right w:val="nil"/>
            </w:tcBorders>
            <w:shd w:val="clear" w:color="auto" w:fill="C0C0C0"/>
          </w:tcPr>
          <w:p w:rsidR="00DB433D" w:rsidRPr="003F04E6" w:rsidRDefault="00DB433D" w:rsidP="00DB433D">
            <w:pPr>
              <w:pStyle w:val="Heading3"/>
              <w:numPr>
                <w:ilvl w:val="0"/>
                <w:numId w:val="0"/>
              </w:numPr>
              <w:jc w:val="center"/>
              <w:rPr>
                <w:b w:val="0"/>
                <w:lang w:val="en-US"/>
              </w:rPr>
            </w:pPr>
            <w:bookmarkStart w:id="1018" w:name="_Toc83469748"/>
            <w:bookmarkStart w:id="1019" w:name="_Toc83471873"/>
            <w:r>
              <w:rPr>
                <w:b w:val="0"/>
                <w:lang w:val="en-US"/>
              </w:rPr>
              <w:t>Positive0</w:t>
            </w:r>
            <w:r w:rsidRPr="003F04E6">
              <w:rPr>
                <w:b w:val="0"/>
                <w:lang w:val="en-US"/>
              </w:rPr>
              <w:t>01</w:t>
            </w:r>
            <w:bookmarkEnd w:id="1018"/>
            <w:bookmarkEnd w:id="1019"/>
          </w:p>
        </w:tc>
        <w:tc>
          <w:tcPr>
            <w:tcW w:w="2477" w:type="dxa"/>
            <w:shd w:val="clear" w:color="auto" w:fill="C0C0C0"/>
          </w:tcPr>
          <w:p w:rsidR="00DB433D" w:rsidRPr="003F04E6" w:rsidRDefault="00DB433D" w:rsidP="00DB433D">
            <w:pPr>
              <w:pStyle w:val="Heading3"/>
              <w:numPr>
                <w:ilvl w:val="0"/>
                <w:numId w:val="0"/>
              </w:numPr>
              <w:jc w:val="center"/>
              <w:rPr>
                <w:lang w:val="en-US"/>
              </w:rPr>
            </w:pPr>
            <w:bookmarkStart w:id="1020" w:name="_Toc83469749"/>
            <w:bookmarkStart w:id="1021" w:name="_Toc83471874"/>
            <w:r>
              <w:rPr>
                <w:b w:val="0"/>
                <w:lang w:val="en-US"/>
              </w:rPr>
              <w:t>Negative (1.00</w:t>
            </w:r>
            <w:r w:rsidRPr="003F04E6">
              <w:rPr>
                <w:b w:val="0"/>
                <w:lang w:val="en-US"/>
              </w:rPr>
              <w:t>)</w:t>
            </w:r>
            <w:bookmarkEnd w:id="1020"/>
            <w:bookmarkEnd w:id="1021"/>
          </w:p>
        </w:tc>
        <w:tc>
          <w:tcPr>
            <w:tcW w:w="1329" w:type="dxa"/>
            <w:tcBorders>
              <w:left w:val="nil"/>
              <w:right w:val="single" w:sz="8" w:space="0" w:color="auto"/>
            </w:tcBorders>
            <w:shd w:val="clear" w:color="auto" w:fill="C0C0C0"/>
          </w:tcPr>
          <w:p w:rsidR="00DB433D" w:rsidRPr="003F04E6" w:rsidRDefault="00DB433D" w:rsidP="00DB433D">
            <w:pPr>
              <w:pStyle w:val="Heading3"/>
              <w:numPr>
                <w:ilvl w:val="0"/>
                <w:numId w:val="0"/>
              </w:numPr>
              <w:jc w:val="center"/>
              <w:rPr>
                <w:b w:val="0"/>
                <w:lang w:val="en-US"/>
              </w:rPr>
            </w:pPr>
            <w:bookmarkStart w:id="1022" w:name="_Toc83469750"/>
            <w:bookmarkStart w:id="1023" w:name="_Toc83471875"/>
            <w:r>
              <w:rPr>
                <w:b w:val="0"/>
                <w:lang w:val="en-US"/>
              </w:rPr>
              <w:t>Salah</w:t>
            </w:r>
            <w:bookmarkEnd w:id="1022"/>
            <w:bookmarkEnd w:id="1023"/>
          </w:p>
        </w:tc>
      </w:tr>
      <w:tr w:rsidR="00DB433D" w:rsidRPr="003F04E6" w:rsidTr="00DB433D">
        <w:tc>
          <w:tcPr>
            <w:tcW w:w="1861" w:type="dxa"/>
            <w:tcBorders>
              <w:left w:val="single" w:sz="8" w:space="0" w:color="auto"/>
            </w:tcBorders>
            <w:shd w:val="clear" w:color="auto" w:fill="auto"/>
          </w:tcPr>
          <w:p w:rsidR="00DB433D" w:rsidRPr="003F04E6" w:rsidRDefault="00DB433D" w:rsidP="00DB433D">
            <w:pPr>
              <w:pStyle w:val="Heading3"/>
              <w:numPr>
                <w:ilvl w:val="0"/>
                <w:numId w:val="0"/>
              </w:numPr>
              <w:jc w:val="center"/>
              <w:rPr>
                <w:b w:val="0"/>
                <w:bCs/>
                <w:lang w:val="en-US"/>
              </w:rPr>
            </w:pPr>
            <w:bookmarkStart w:id="1024" w:name="_Toc83469751"/>
            <w:bookmarkStart w:id="1025" w:name="_Toc83471876"/>
            <w:r w:rsidRPr="003F04E6">
              <w:rPr>
                <w:b w:val="0"/>
                <w:bCs/>
                <w:lang w:val="en-US"/>
              </w:rPr>
              <w:t>12</w:t>
            </w:r>
            <w:bookmarkEnd w:id="1024"/>
            <w:bookmarkEnd w:id="1025"/>
          </w:p>
        </w:tc>
        <w:tc>
          <w:tcPr>
            <w:tcW w:w="1766" w:type="dxa"/>
            <w:shd w:val="clear" w:color="auto" w:fill="auto"/>
          </w:tcPr>
          <w:p w:rsidR="00DB433D" w:rsidRPr="003F04E6" w:rsidRDefault="00DB433D" w:rsidP="00DB433D">
            <w:pPr>
              <w:pStyle w:val="Heading3"/>
              <w:numPr>
                <w:ilvl w:val="0"/>
                <w:numId w:val="0"/>
              </w:numPr>
              <w:jc w:val="center"/>
              <w:rPr>
                <w:b w:val="0"/>
                <w:lang w:val="en-US"/>
              </w:rPr>
            </w:pPr>
            <w:bookmarkStart w:id="1026" w:name="_Toc83469752"/>
            <w:bookmarkStart w:id="1027" w:name="_Toc83471877"/>
            <w:r>
              <w:rPr>
                <w:b w:val="0"/>
                <w:lang w:val="en-US"/>
              </w:rPr>
              <w:t>Positive0</w:t>
            </w:r>
            <w:r w:rsidRPr="003F04E6">
              <w:rPr>
                <w:b w:val="0"/>
                <w:lang w:val="en-US"/>
              </w:rPr>
              <w:t>02</w:t>
            </w:r>
            <w:bookmarkEnd w:id="1026"/>
            <w:bookmarkEnd w:id="1027"/>
          </w:p>
        </w:tc>
        <w:tc>
          <w:tcPr>
            <w:tcW w:w="2477" w:type="dxa"/>
            <w:shd w:val="clear" w:color="auto" w:fill="auto"/>
          </w:tcPr>
          <w:p w:rsidR="00DB433D" w:rsidRPr="003F04E6" w:rsidRDefault="00DB433D" w:rsidP="00DB433D">
            <w:pPr>
              <w:pStyle w:val="Heading3"/>
              <w:numPr>
                <w:ilvl w:val="0"/>
                <w:numId w:val="0"/>
              </w:numPr>
              <w:jc w:val="center"/>
              <w:rPr>
                <w:lang w:val="en-US"/>
              </w:rPr>
            </w:pPr>
            <w:bookmarkStart w:id="1028" w:name="_Toc83469753"/>
            <w:bookmarkStart w:id="1029" w:name="_Toc83471878"/>
            <w:r>
              <w:rPr>
                <w:b w:val="0"/>
                <w:lang w:val="en-US"/>
              </w:rPr>
              <w:t>Positive</w:t>
            </w:r>
            <w:r w:rsidR="00130844">
              <w:rPr>
                <w:b w:val="0"/>
                <w:lang w:val="en-US"/>
              </w:rPr>
              <w:t xml:space="preserve"> (0.99</w:t>
            </w:r>
            <w:r w:rsidRPr="003F04E6">
              <w:rPr>
                <w:b w:val="0"/>
                <w:lang w:val="en-US"/>
              </w:rPr>
              <w:t>)</w:t>
            </w:r>
            <w:bookmarkEnd w:id="1028"/>
            <w:bookmarkEnd w:id="1029"/>
          </w:p>
        </w:tc>
        <w:tc>
          <w:tcPr>
            <w:tcW w:w="1329" w:type="dxa"/>
            <w:tcBorders>
              <w:right w:val="single" w:sz="8" w:space="0" w:color="auto"/>
            </w:tcBorders>
            <w:shd w:val="clear" w:color="auto" w:fill="auto"/>
          </w:tcPr>
          <w:p w:rsidR="00DB433D" w:rsidRPr="003F04E6" w:rsidRDefault="00DB433D" w:rsidP="00DB433D">
            <w:pPr>
              <w:pStyle w:val="Heading3"/>
              <w:numPr>
                <w:ilvl w:val="0"/>
                <w:numId w:val="0"/>
              </w:numPr>
              <w:jc w:val="center"/>
              <w:rPr>
                <w:b w:val="0"/>
                <w:lang w:val="en-US"/>
              </w:rPr>
            </w:pPr>
            <w:bookmarkStart w:id="1030" w:name="_Toc83469754"/>
            <w:bookmarkStart w:id="1031" w:name="_Toc83471879"/>
            <w:r>
              <w:rPr>
                <w:b w:val="0"/>
                <w:lang w:val="en-US"/>
              </w:rPr>
              <w:t>Benar</w:t>
            </w:r>
            <w:bookmarkEnd w:id="1030"/>
            <w:bookmarkEnd w:id="1031"/>
          </w:p>
        </w:tc>
      </w:tr>
      <w:tr w:rsidR="00DB433D" w:rsidRPr="003F04E6" w:rsidTr="00DB433D">
        <w:tc>
          <w:tcPr>
            <w:tcW w:w="1861" w:type="dxa"/>
            <w:tcBorders>
              <w:left w:val="single" w:sz="8" w:space="0" w:color="auto"/>
            </w:tcBorders>
            <w:shd w:val="clear" w:color="auto" w:fill="C0C0C0"/>
          </w:tcPr>
          <w:p w:rsidR="00DB433D" w:rsidRPr="003F04E6" w:rsidRDefault="00DB433D" w:rsidP="00DB433D">
            <w:pPr>
              <w:pStyle w:val="Heading3"/>
              <w:numPr>
                <w:ilvl w:val="0"/>
                <w:numId w:val="0"/>
              </w:numPr>
              <w:jc w:val="center"/>
              <w:rPr>
                <w:b w:val="0"/>
                <w:bCs/>
                <w:lang w:val="en-US"/>
              </w:rPr>
            </w:pPr>
            <w:bookmarkStart w:id="1032" w:name="_Toc83469755"/>
            <w:bookmarkStart w:id="1033" w:name="_Toc83471880"/>
            <w:r w:rsidRPr="003F04E6">
              <w:rPr>
                <w:b w:val="0"/>
                <w:bCs/>
                <w:lang w:val="en-US"/>
              </w:rPr>
              <w:t>13</w:t>
            </w:r>
            <w:bookmarkEnd w:id="1032"/>
            <w:bookmarkEnd w:id="1033"/>
          </w:p>
        </w:tc>
        <w:tc>
          <w:tcPr>
            <w:tcW w:w="1766" w:type="dxa"/>
            <w:tcBorders>
              <w:left w:val="nil"/>
              <w:right w:val="nil"/>
            </w:tcBorders>
            <w:shd w:val="clear" w:color="auto" w:fill="C0C0C0"/>
          </w:tcPr>
          <w:p w:rsidR="00DB433D" w:rsidRPr="003F04E6" w:rsidRDefault="00DB433D" w:rsidP="00DB433D">
            <w:pPr>
              <w:pStyle w:val="Heading3"/>
              <w:numPr>
                <w:ilvl w:val="0"/>
                <w:numId w:val="0"/>
              </w:numPr>
              <w:jc w:val="center"/>
              <w:rPr>
                <w:b w:val="0"/>
                <w:lang w:val="en-US"/>
              </w:rPr>
            </w:pPr>
            <w:bookmarkStart w:id="1034" w:name="_Toc83469756"/>
            <w:bookmarkStart w:id="1035" w:name="_Toc83471881"/>
            <w:r>
              <w:rPr>
                <w:b w:val="0"/>
                <w:lang w:val="en-US"/>
              </w:rPr>
              <w:t>Positive0</w:t>
            </w:r>
            <w:r w:rsidRPr="003F04E6">
              <w:rPr>
                <w:b w:val="0"/>
                <w:lang w:val="en-US"/>
              </w:rPr>
              <w:t>03</w:t>
            </w:r>
            <w:bookmarkEnd w:id="1034"/>
            <w:bookmarkEnd w:id="1035"/>
          </w:p>
        </w:tc>
        <w:tc>
          <w:tcPr>
            <w:tcW w:w="2477" w:type="dxa"/>
            <w:shd w:val="clear" w:color="auto" w:fill="C0C0C0"/>
          </w:tcPr>
          <w:p w:rsidR="00DB433D" w:rsidRPr="003F04E6" w:rsidRDefault="00130844" w:rsidP="00DB433D">
            <w:pPr>
              <w:pStyle w:val="Heading3"/>
              <w:numPr>
                <w:ilvl w:val="0"/>
                <w:numId w:val="0"/>
              </w:numPr>
              <w:jc w:val="center"/>
              <w:rPr>
                <w:lang w:val="en-US"/>
              </w:rPr>
            </w:pPr>
            <w:bookmarkStart w:id="1036" w:name="_Toc83469757"/>
            <w:bookmarkStart w:id="1037" w:name="_Toc83471882"/>
            <w:r>
              <w:rPr>
                <w:b w:val="0"/>
                <w:lang w:val="en-US"/>
              </w:rPr>
              <w:t>Negative (0.99</w:t>
            </w:r>
            <w:r w:rsidRPr="003F04E6">
              <w:rPr>
                <w:b w:val="0"/>
                <w:lang w:val="en-US"/>
              </w:rPr>
              <w:t>)</w:t>
            </w:r>
            <w:bookmarkEnd w:id="1036"/>
            <w:bookmarkEnd w:id="1037"/>
          </w:p>
        </w:tc>
        <w:tc>
          <w:tcPr>
            <w:tcW w:w="1329" w:type="dxa"/>
            <w:tcBorders>
              <w:left w:val="nil"/>
              <w:right w:val="single" w:sz="8" w:space="0" w:color="auto"/>
            </w:tcBorders>
            <w:shd w:val="clear" w:color="auto" w:fill="C0C0C0"/>
          </w:tcPr>
          <w:p w:rsidR="00DB433D" w:rsidRPr="003F04E6" w:rsidRDefault="00130844" w:rsidP="00DB433D">
            <w:pPr>
              <w:pStyle w:val="Heading3"/>
              <w:numPr>
                <w:ilvl w:val="0"/>
                <w:numId w:val="0"/>
              </w:numPr>
              <w:jc w:val="center"/>
              <w:rPr>
                <w:b w:val="0"/>
                <w:lang w:val="en-US"/>
              </w:rPr>
            </w:pPr>
            <w:bookmarkStart w:id="1038" w:name="_Toc83469758"/>
            <w:bookmarkStart w:id="1039" w:name="_Toc83471883"/>
            <w:r>
              <w:rPr>
                <w:b w:val="0"/>
                <w:lang w:val="en-US"/>
              </w:rPr>
              <w:t>Salah</w:t>
            </w:r>
            <w:bookmarkEnd w:id="1038"/>
            <w:bookmarkEnd w:id="1039"/>
          </w:p>
        </w:tc>
      </w:tr>
      <w:tr w:rsidR="00DB433D" w:rsidRPr="003F04E6" w:rsidTr="00DB433D">
        <w:tc>
          <w:tcPr>
            <w:tcW w:w="1861" w:type="dxa"/>
            <w:tcBorders>
              <w:left w:val="single" w:sz="8" w:space="0" w:color="auto"/>
            </w:tcBorders>
            <w:shd w:val="clear" w:color="auto" w:fill="auto"/>
          </w:tcPr>
          <w:p w:rsidR="00DB433D" w:rsidRPr="003F04E6" w:rsidRDefault="00DB433D" w:rsidP="00DB433D">
            <w:pPr>
              <w:pStyle w:val="Heading3"/>
              <w:numPr>
                <w:ilvl w:val="0"/>
                <w:numId w:val="0"/>
              </w:numPr>
              <w:jc w:val="center"/>
              <w:rPr>
                <w:b w:val="0"/>
                <w:bCs/>
                <w:lang w:val="en-US"/>
              </w:rPr>
            </w:pPr>
            <w:bookmarkStart w:id="1040" w:name="_Toc83469759"/>
            <w:bookmarkStart w:id="1041" w:name="_Toc83471884"/>
            <w:r w:rsidRPr="003F04E6">
              <w:rPr>
                <w:b w:val="0"/>
                <w:bCs/>
                <w:lang w:val="en-US"/>
              </w:rPr>
              <w:t>14</w:t>
            </w:r>
            <w:bookmarkEnd w:id="1040"/>
            <w:bookmarkEnd w:id="1041"/>
          </w:p>
        </w:tc>
        <w:tc>
          <w:tcPr>
            <w:tcW w:w="1766" w:type="dxa"/>
            <w:shd w:val="clear" w:color="auto" w:fill="auto"/>
          </w:tcPr>
          <w:p w:rsidR="00DB433D" w:rsidRPr="003F04E6" w:rsidRDefault="00DB433D" w:rsidP="00DB433D">
            <w:pPr>
              <w:pStyle w:val="Heading3"/>
              <w:numPr>
                <w:ilvl w:val="0"/>
                <w:numId w:val="0"/>
              </w:numPr>
              <w:jc w:val="center"/>
              <w:rPr>
                <w:b w:val="0"/>
                <w:lang w:val="en-US"/>
              </w:rPr>
            </w:pPr>
            <w:bookmarkStart w:id="1042" w:name="_Toc83469760"/>
            <w:bookmarkStart w:id="1043" w:name="_Toc83471885"/>
            <w:r>
              <w:rPr>
                <w:b w:val="0"/>
                <w:lang w:val="en-US"/>
              </w:rPr>
              <w:t>Positive0</w:t>
            </w:r>
            <w:r w:rsidRPr="003F04E6">
              <w:rPr>
                <w:b w:val="0"/>
                <w:lang w:val="en-US"/>
              </w:rPr>
              <w:t>04</w:t>
            </w:r>
            <w:bookmarkEnd w:id="1042"/>
            <w:bookmarkEnd w:id="1043"/>
          </w:p>
        </w:tc>
        <w:tc>
          <w:tcPr>
            <w:tcW w:w="2477" w:type="dxa"/>
            <w:shd w:val="clear" w:color="auto" w:fill="auto"/>
          </w:tcPr>
          <w:p w:rsidR="00DB433D" w:rsidRPr="003F04E6" w:rsidRDefault="00DB433D" w:rsidP="00DB433D">
            <w:pPr>
              <w:pStyle w:val="Heading3"/>
              <w:numPr>
                <w:ilvl w:val="0"/>
                <w:numId w:val="0"/>
              </w:numPr>
              <w:jc w:val="center"/>
              <w:rPr>
                <w:lang w:val="en-US"/>
              </w:rPr>
            </w:pPr>
            <w:bookmarkStart w:id="1044" w:name="_Toc83469761"/>
            <w:bookmarkStart w:id="1045" w:name="_Toc83471886"/>
            <w:r>
              <w:rPr>
                <w:b w:val="0"/>
                <w:lang w:val="en-US"/>
              </w:rPr>
              <w:t>Negative (1.00</w:t>
            </w:r>
            <w:r w:rsidRPr="003F04E6">
              <w:rPr>
                <w:b w:val="0"/>
                <w:lang w:val="en-US"/>
              </w:rPr>
              <w:t>)</w:t>
            </w:r>
            <w:bookmarkEnd w:id="1044"/>
            <w:bookmarkEnd w:id="1045"/>
          </w:p>
        </w:tc>
        <w:tc>
          <w:tcPr>
            <w:tcW w:w="1329" w:type="dxa"/>
            <w:tcBorders>
              <w:right w:val="single" w:sz="8" w:space="0" w:color="auto"/>
            </w:tcBorders>
            <w:shd w:val="clear" w:color="auto" w:fill="auto"/>
          </w:tcPr>
          <w:p w:rsidR="00DB433D" w:rsidRPr="003F04E6" w:rsidRDefault="00DB433D" w:rsidP="00DB433D">
            <w:pPr>
              <w:pStyle w:val="Heading3"/>
              <w:numPr>
                <w:ilvl w:val="0"/>
                <w:numId w:val="0"/>
              </w:numPr>
              <w:jc w:val="center"/>
              <w:rPr>
                <w:b w:val="0"/>
                <w:lang w:val="en-US"/>
              </w:rPr>
            </w:pPr>
            <w:bookmarkStart w:id="1046" w:name="_Toc83469762"/>
            <w:bookmarkStart w:id="1047" w:name="_Toc83471887"/>
            <w:r>
              <w:rPr>
                <w:b w:val="0"/>
                <w:lang w:val="en-US"/>
              </w:rPr>
              <w:t>Salah</w:t>
            </w:r>
            <w:bookmarkEnd w:id="1046"/>
            <w:bookmarkEnd w:id="1047"/>
          </w:p>
        </w:tc>
      </w:tr>
      <w:tr w:rsidR="00DB433D" w:rsidRPr="003F04E6" w:rsidTr="00DB433D">
        <w:tc>
          <w:tcPr>
            <w:tcW w:w="1861" w:type="dxa"/>
            <w:tcBorders>
              <w:left w:val="single" w:sz="8" w:space="0" w:color="auto"/>
            </w:tcBorders>
            <w:shd w:val="clear" w:color="auto" w:fill="C0C0C0"/>
          </w:tcPr>
          <w:p w:rsidR="00DB433D" w:rsidRPr="003F04E6" w:rsidRDefault="00DB433D" w:rsidP="00DB433D">
            <w:pPr>
              <w:pStyle w:val="Heading3"/>
              <w:numPr>
                <w:ilvl w:val="0"/>
                <w:numId w:val="0"/>
              </w:numPr>
              <w:jc w:val="center"/>
              <w:rPr>
                <w:b w:val="0"/>
                <w:bCs/>
                <w:lang w:val="en-US"/>
              </w:rPr>
            </w:pPr>
            <w:bookmarkStart w:id="1048" w:name="_Toc83469763"/>
            <w:bookmarkStart w:id="1049" w:name="_Toc83471888"/>
            <w:r w:rsidRPr="003F04E6">
              <w:rPr>
                <w:b w:val="0"/>
                <w:bCs/>
                <w:lang w:val="en-US"/>
              </w:rPr>
              <w:t>15</w:t>
            </w:r>
            <w:bookmarkEnd w:id="1048"/>
            <w:bookmarkEnd w:id="1049"/>
          </w:p>
        </w:tc>
        <w:tc>
          <w:tcPr>
            <w:tcW w:w="1766" w:type="dxa"/>
            <w:tcBorders>
              <w:left w:val="nil"/>
              <w:right w:val="nil"/>
            </w:tcBorders>
            <w:shd w:val="clear" w:color="auto" w:fill="C0C0C0"/>
          </w:tcPr>
          <w:p w:rsidR="00DB433D" w:rsidRPr="003F04E6" w:rsidRDefault="00DB433D" w:rsidP="00DB433D">
            <w:pPr>
              <w:pStyle w:val="Heading3"/>
              <w:numPr>
                <w:ilvl w:val="0"/>
                <w:numId w:val="0"/>
              </w:numPr>
              <w:jc w:val="center"/>
              <w:rPr>
                <w:b w:val="0"/>
                <w:lang w:val="en-US"/>
              </w:rPr>
            </w:pPr>
            <w:bookmarkStart w:id="1050" w:name="_Toc83469764"/>
            <w:bookmarkStart w:id="1051" w:name="_Toc83471889"/>
            <w:r>
              <w:rPr>
                <w:b w:val="0"/>
                <w:lang w:val="en-US"/>
              </w:rPr>
              <w:t>Positive0</w:t>
            </w:r>
            <w:r w:rsidRPr="003F04E6">
              <w:rPr>
                <w:b w:val="0"/>
                <w:lang w:val="en-US"/>
              </w:rPr>
              <w:t>05</w:t>
            </w:r>
            <w:bookmarkEnd w:id="1050"/>
            <w:bookmarkEnd w:id="1051"/>
          </w:p>
        </w:tc>
        <w:tc>
          <w:tcPr>
            <w:tcW w:w="2477" w:type="dxa"/>
            <w:shd w:val="clear" w:color="auto" w:fill="C0C0C0"/>
          </w:tcPr>
          <w:p w:rsidR="00DB433D" w:rsidRPr="003F04E6" w:rsidRDefault="00130844" w:rsidP="00DB433D">
            <w:pPr>
              <w:pStyle w:val="Heading3"/>
              <w:numPr>
                <w:ilvl w:val="0"/>
                <w:numId w:val="0"/>
              </w:numPr>
              <w:jc w:val="center"/>
              <w:rPr>
                <w:lang w:val="en-US"/>
              </w:rPr>
            </w:pPr>
            <w:bookmarkStart w:id="1052" w:name="_Toc83469765"/>
            <w:bookmarkStart w:id="1053" w:name="_Toc83471890"/>
            <w:r>
              <w:rPr>
                <w:b w:val="0"/>
                <w:lang w:val="en-US"/>
              </w:rPr>
              <w:t>Positive (0.99</w:t>
            </w:r>
            <w:r w:rsidR="00DB433D" w:rsidRPr="003F04E6">
              <w:rPr>
                <w:b w:val="0"/>
                <w:lang w:val="en-US"/>
              </w:rPr>
              <w:t>)</w:t>
            </w:r>
            <w:bookmarkEnd w:id="1052"/>
            <w:bookmarkEnd w:id="1053"/>
          </w:p>
        </w:tc>
        <w:tc>
          <w:tcPr>
            <w:tcW w:w="1329" w:type="dxa"/>
            <w:tcBorders>
              <w:left w:val="nil"/>
              <w:right w:val="single" w:sz="8" w:space="0" w:color="auto"/>
            </w:tcBorders>
            <w:shd w:val="clear" w:color="auto" w:fill="C0C0C0"/>
          </w:tcPr>
          <w:p w:rsidR="00DB433D" w:rsidRPr="003F04E6" w:rsidRDefault="00DB433D" w:rsidP="00DB433D">
            <w:pPr>
              <w:pStyle w:val="Heading3"/>
              <w:numPr>
                <w:ilvl w:val="0"/>
                <w:numId w:val="0"/>
              </w:numPr>
              <w:jc w:val="center"/>
              <w:rPr>
                <w:b w:val="0"/>
                <w:lang w:val="en-US"/>
              </w:rPr>
            </w:pPr>
            <w:bookmarkStart w:id="1054" w:name="_Toc83469766"/>
            <w:bookmarkStart w:id="1055" w:name="_Toc83471891"/>
            <w:r>
              <w:rPr>
                <w:b w:val="0"/>
                <w:lang w:val="en-US"/>
              </w:rPr>
              <w:t>Benar</w:t>
            </w:r>
            <w:bookmarkEnd w:id="1054"/>
            <w:bookmarkEnd w:id="1055"/>
          </w:p>
        </w:tc>
      </w:tr>
      <w:tr w:rsidR="00DB433D" w:rsidRPr="003F04E6" w:rsidTr="00DB433D">
        <w:tc>
          <w:tcPr>
            <w:tcW w:w="1861" w:type="dxa"/>
            <w:tcBorders>
              <w:left w:val="single" w:sz="8" w:space="0" w:color="auto"/>
            </w:tcBorders>
            <w:shd w:val="clear" w:color="auto" w:fill="auto"/>
          </w:tcPr>
          <w:p w:rsidR="00DB433D" w:rsidRPr="003F04E6" w:rsidRDefault="00DB433D" w:rsidP="00DB433D">
            <w:pPr>
              <w:pStyle w:val="Heading3"/>
              <w:numPr>
                <w:ilvl w:val="0"/>
                <w:numId w:val="0"/>
              </w:numPr>
              <w:jc w:val="center"/>
              <w:rPr>
                <w:b w:val="0"/>
                <w:bCs/>
                <w:lang w:val="en-US"/>
              </w:rPr>
            </w:pPr>
            <w:bookmarkStart w:id="1056" w:name="_Toc83469767"/>
            <w:bookmarkStart w:id="1057" w:name="_Toc83471892"/>
            <w:r w:rsidRPr="003F04E6">
              <w:rPr>
                <w:b w:val="0"/>
                <w:bCs/>
                <w:lang w:val="en-US"/>
              </w:rPr>
              <w:t>16</w:t>
            </w:r>
            <w:bookmarkEnd w:id="1056"/>
            <w:bookmarkEnd w:id="1057"/>
          </w:p>
        </w:tc>
        <w:tc>
          <w:tcPr>
            <w:tcW w:w="1766" w:type="dxa"/>
            <w:shd w:val="clear" w:color="auto" w:fill="auto"/>
          </w:tcPr>
          <w:p w:rsidR="00DB433D" w:rsidRPr="003F04E6" w:rsidRDefault="00DB433D" w:rsidP="00DB433D">
            <w:pPr>
              <w:pStyle w:val="Heading3"/>
              <w:numPr>
                <w:ilvl w:val="0"/>
                <w:numId w:val="0"/>
              </w:numPr>
              <w:jc w:val="center"/>
              <w:rPr>
                <w:b w:val="0"/>
                <w:lang w:val="en-US"/>
              </w:rPr>
            </w:pPr>
            <w:bookmarkStart w:id="1058" w:name="_Toc83469768"/>
            <w:bookmarkStart w:id="1059" w:name="_Toc83471893"/>
            <w:r>
              <w:rPr>
                <w:b w:val="0"/>
                <w:lang w:val="en-US"/>
              </w:rPr>
              <w:t>Positive0</w:t>
            </w:r>
            <w:r w:rsidRPr="003F04E6">
              <w:rPr>
                <w:b w:val="0"/>
                <w:lang w:val="en-US"/>
              </w:rPr>
              <w:t>06</w:t>
            </w:r>
            <w:bookmarkEnd w:id="1058"/>
            <w:bookmarkEnd w:id="1059"/>
          </w:p>
        </w:tc>
        <w:tc>
          <w:tcPr>
            <w:tcW w:w="2477" w:type="dxa"/>
            <w:shd w:val="clear" w:color="auto" w:fill="auto"/>
          </w:tcPr>
          <w:p w:rsidR="00DB433D" w:rsidRPr="003F04E6" w:rsidRDefault="00130844" w:rsidP="00DB433D">
            <w:pPr>
              <w:pStyle w:val="Heading3"/>
              <w:numPr>
                <w:ilvl w:val="0"/>
                <w:numId w:val="0"/>
              </w:numPr>
              <w:jc w:val="center"/>
              <w:rPr>
                <w:lang w:val="en-US"/>
              </w:rPr>
            </w:pPr>
            <w:bookmarkStart w:id="1060" w:name="_Toc83469769"/>
            <w:bookmarkStart w:id="1061" w:name="_Toc83471894"/>
            <w:r>
              <w:rPr>
                <w:b w:val="0"/>
                <w:lang w:val="en-US"/>
              </w:rPr>
              <w:t>Negative (1.00</w:t>
            </w:r>
            <w:r w:rsidRPr="003F04E6">
              <w:rPr>
                <w:b w:val="0"/>
                <w:lang w:val="en-US"/>
              </w:rPr>
              <w:t>)</w:t>
            </w:r>
            <w:bookmarkEnd w:id="1060"/>
            <w:bookmarkEnd w:id="1061"/>
          </w:p>
        </w:tc>
        <w:tc>
          <w:tcPr>
            <w:tcW w:w="1329" w:type="dxa"/>
            <w:tcBorders>
              <w:right w:val="single" w:sz="8" w:space="0" w:color="auto"/>
            </w:tcBorders>
            <w:shd w:val="clear" w:color="auto" w:fill="auto"/>
          </w:tcPr>
          <w:p w:rsidR="00DB433D" w:rsidRPr="003F04E6" w:rsidRDefault="00130844" w:rsidP="00DB433D">
            <w:pPr>
              <w:pStyle w:val="Heading3"/>
              <w:numPr>
                <w:ilvl w:val="0"/>
                <w:numId w:val="0"/>
              </w:numPr>
              <w:jc w:val="center"/>
              <w:rPr>
                <w:b w:val="0"/>
                <w:lang w:val="en-US"/>
              </w:rPr>
            </w:pPr>
            <w:bookmarkStart w:id="1062" w:name="_Toc83469770"/>
            <w:bookmarkStart w:id="1063" w:name="_Toc83471895"/>
            <w:r>
              <w:rPr>
                <w:b w:val="0"/>
                <w:lang w:val="en-US"/>
              </w:rPr>
              <w:t>Salah</w:t>
            </w:r>
            <w:bookmarkEnd w:id="1062"/>
            <w:bookmarkEnd w:id="1063"/>
          </w:p>
        </w:tc>
      </w:tr>
      <w:tr w:rsidR="00DB433D" w:rsidRPr="003F04E6" w:rsidTr="00DB433D">
        <w:tc>
          <w:tcPr>
            <w:tcW w:w="1861" w:type="dxa"/>
            <w:tcBorders>
              <w:left w:val="single" w:sz="8" w:space="0" w:color="auto"/>
            </w:tcBorders>
            <w:shd w:val="clear" w:color="auto" w:fill="C0C0C0"/>
          </w:tcPr>
          <w:p w:rsidR="00DB433D" w:rsidRPr="003F04E6" w:rsidRDefault="00DB433D" w:rsidP="00DB433D">
            <w:pPr>
              <w:pStyle w:val="Heading3"/>
              <w:numPr>
                <w:ilvl w:val="0"/>
                <w:numId w:val="0"/>
              </w:numPr>
              <w:jc w:val="center"/>
              <w:rPr>
                <w:b w:val="0"/>
                <w:bCs/>
                <w:lang w:val="en-US"/>
              </w:rPr>
            </w:pPr>
            <w:bookmarkStart w:id="1064" w:name="_Toc83469771"/>
            <w:bookmarkStart w:id="1065" w:name="_Toc83471896"/>
            <w:r w:rsidRPr="003F04E6">
              <w:rPr>
                <w:b w:val="0"/>
                <w:bCs/>
                <w:lang w:val="en-US"/>
              </w:rPr>
              <w:t>17</w:t>
            </w:r>
            <w:bookmarkEnd w:id="1064"/>
            <w:bookmarkEnd w:id="1065"/>
          </w:p>
        </w:tc>
        <w:tc>
          <w:tcPr>
            <w:tcW w:w="1766" w:type="dxa"/>
            <w:tcBorders>
              <w:left w:val="nil"/>
              <w:right w:val="nil"/>
            </w:tcBorders>
            <w:shd w:val="clear" w:color="auto" w:fill="C0C0C0"/>
          </w:tcPr>
          <w:p w:rsidR="00DB433D" w:rsidRPr="003F04E6" w:rsidRDefault="00DB433D" w:rsidP="00DB433D">
            <w:pPr>
              <w:pStyle w:val="Heading3"/>
              <w:numPr>
                <w:ilvl w:val="0"/>
                <w:numId w:val="0"/>
              </w:numPr>
              <w:jc w:val="center"/>
              <w:rPr>
                <w:b w:val="0"/>
                <w:lang w:val="en-US"/>
              </w:rPr>
            </w:pPr>
            <w:bookmarkStart w:id="1066" w:name="_Toc83469772"/>
            <w:bookmarkStart w:id="1067" w:name="_Toc83471897"/>
            <w:r>
              <w:rPr>
                <w:b w:val="0"/>
                <w:lang w:val="en-US"/>
              </w:rPr>
              <w:t>Positive0</w:t>
            </w:r>
            <w:r w:rsidRPr="003F04E6">
              <w:rPr>
                <w:b w:val="0"/>
                <w:lang w:val="en-US"/>
              </w:rPr>
              <w:t>07</w:t>
            </w:r>
            <w:bookmarkEnd w:id="1066"/>
            <w:bookmarkEnd w:id="1067"/>
          </w:p>
        </w:tc>
        <w:tc>
          <w:tcPr>
            <w:tcW w:w="2477" w:type="dxa"/>
            <w:shd w:val="clear" w:color="auto" w:fill="C0C0C0"/>
          </w:tcPr>
          <w:p w:rsidR="00DB433D" w:rsidRPr="003F04E6" w:rsidRDefault="00130844" w:rsidP="00DB433D">
            <w:pPr>
              <w:pStyle w:val="Heading3"/>
              <w:numPr>
                <w:ilvl w:val="0"/>
                <w:numId w:val="0"/>
              </w:numPr>
              <w:jc w:val="center"/>
              <w:rPr>
                <w:lang w:val="en-US"/>
              </w:rPr>
            </w:pPr>
            <w:bookmarkStart w:id="1068" w:name="_Toc83469773"/>
            <w:bookmarkStart w:id="1069" w:name="_Toc83471898"/>
            <w:r>
              <w:rPr>
                <w:b w:val="0"/>
                <w:lang w:val="en-US"/>
              </w:rPr>
              <w:t>Positive (0.99</w:t>
            </w:r>
            <w:r w:rsidR="00DB433D" w:rsidRPr="003F04E6">
              <w:rPr>
                <w:b w:val="0"/>
                <w:lang w:val="en-US"/>
              </w:rPr>
              <w:t>)</w:t>
            </w:r>
            <w:bookmarkEnd w:id="1068"/>
            <w:bookmarkEnd w:id="1069"/>
          </w:p>
        </w:tc>
        <w:tc>
          <w:tcPr>
            <w:tcW w:w="1329" w:type="dxa"/>
            <w:tcBorders>
              <w:left w:val="nil"/>
              <w:right w:val="single" w:sz="8" w:space="0" w:color="auto"/>
            </w:tcBorders>
            <w:shd w:val="clear" w:color="auto" w:fill="C0C0C0"/>
          </w:tcPr>
          <w:p w:rsidR="00DB433D" w:rsidRPr="003F04E6" w:rsidRDefault="00DB433D" w:rsidP="00DB433D">
            <w:pPr>
              <w:pStyle w:val="Heading3"/>
              <w:numPr>
                <w:ilvl w:val="0"/>
                <w:numId w:val="0"/>
              </w:numPr>
              <w:jc w:val="center"/>
              <w:rPr>
                <w:b w:val="0"/>
                <w:lang w:val="en-US"/>
              </w:rPr>
            </w:pPr>
            <w:bookmarkStart w:id="1070" w:name="_Toc83469774"/>
            <w:bookmarkStart w:id="1071" w:name="_Toc83471899"/>
            <w:r w:rsidRPr="003F04E6">
              <w:rPr>
                <w:b w:val="0"/>
                <w:lang w:val="en-US"/>
              </w:rPr>
              <w:t>Benar</w:t>
            </w:r>
            <w:bookmarkEnd w:id="1070"/>
            <w:bookmarkEnd w:id="1071"/>
          </w:p>
        </w:tc>
      </w:tr>
      <w:tr w:rsidR="00DB433D" w:rsidRPr="003F04E6" w:rsidTr="00DB433D">
        <w:tc>
          <w:tcPr>
            <w:tcW w:w="1861" w:type="dxa"/>
            <w:tcBorders>
              <w:left w:val="single" w:sz="8" w:space="0" w:color="auto"/>
            </w:tcBorders>
            <w:shd w:val="clear" w:color="auto" w:fill="auto"/>
          </w:tcPr>
          <w:p w:rsidR="00DB433D" w:rsidRPr="003F04E6" w:rsidRDefault="00DB433D" w:rsidP="00DB433D">
            <w:pPr>
              <w:pStyle w:val="Heading3"/>
              <w:numPr>
                <w:ilvl w:val="0"/>
                <w:numId w:val="0"/>
              </w:numPr>
              <w:jc w:val="center"/>
              <w:rPr>
                <w:b w:val="0"/>
                <w:bCs/>
                <w:lang w:val="en-US"/>
              </w:rPr>
            </w:pPr>
            <w:bookmarkStart w:id="1072" w:name="_Toc83469775"/>
            <w:bookmarkStart w:id="1073" w:name="_Toc83471900"/>
            <w:r w:rsidRPr="003F04E6">
              <w:rPr>
                <w:b w:val="0"/>
                <w:bCs/>
                <w:lang w:val="en-US"/>
              </w:rPr>
              <w:t>18</w:t>
            </w:r>
            <w:bookmarkEnd w:id="1072"/>
            <w:bookmarkEnd w:id="1073"/>
          </w:p>
        </w:tc>
        <w:tc>
          <w:tcPr>
            <w:tcW w:w="1766" w:type="dxa"/>
            <w:shd w:val="clear" w:color="auto" w:fill="auto"/>
          </w:tcPr>
          <w:p w:rsidR="00DB433D" w:rsidRPr="003F04E6" w:rsidRDefault="00DB433D" w:rsidP="00DB433D">
            <w:pPr>
              <w:pStyle w:val="Heading3"/>
              <w:numPr>
                <w:ilvl w:val="0"/>
                <w:numId w:val="0"/>
              </w:numPr>
              <w:jc w:val="center"/>
              <w:rPr>
                <w:b w:val="0"/>
                <w:lang w:val="en-US"/>
              </w:rPr>
            </w:pPr>
            <w:bookmarkStart w:id="1074" w:name="_Toc83469776"/>
            <w:bookmarkStart w:id="1075" w:name="_Toc83471901"/>
            <w:r>
              <w:rPr>
                <w:b w:val="0"/>
                <w:lang w:val="en-US"/>
              </w:rPr>
              <w:t>Positive0</w:t>
            </w:r>
            <w:r w:rsidRPr="003F04E6">
              <w:rPr>
                <w:b w:val="0"/>
                <w:lang w:val="en-US"/>
              </w:rPr>
              <w:t>08</w:t>
            </w:r>
            <w:bookmarkEnd w:id="1074"/>
            <w:bookmarkEnd w:id="1075"/>
          </w:p>
        </w:tc>
        <w:tc>
          <w:tcPr>
            <w:tcW w:w="2477" w:type="dxa"/>
            <w:shd w:val="clear" w:color="auto" w:fill="auto"/>
          </w:tcPr>
          <w:p w:rsidR="00DB433D" w:rsidRPr="003F04E6" w:rsidRDefault="00130844" w:rsidP="00DB433D">
            <w:pPr>
              <w:pStyle w:val="Heading3"/>
              <w:numPr>
                <w:ilvl w:val="0"/>
                <w:numId w:val="0"/>
              </w:numPr>
              <w:jc w:val="center"/>
              <w:rPr>
                <w:lang w:val="en-US"/>
              </w:rPr>
            </w:pPr>
            <w:bookmarkStart w:id="1076" w:name="_Toc83469777"/>
            <w:bookmarkStart w:id="1077" w:name="_Toc83471902"/>
            <w:r>
              <w:rPr>
                <w:b w:val="0"/>
                <w:lang w:val="en-US"/>
              </w:rPr>
              <w:t>Positive (0.91</w:t>
            </w:r>
            <w:r w:rsidR="00DB433D" w:rsidRPr="003F04E6">
              <w:rPr>
                <w:b w:val="0"/>
                <w:lang w:val="en-US"/>
              </w:rPr>
              <w:t>)</w:t>
            </w:r>
            <w:bookmarkEnd w:id="1076"/>
            <w:bookmarkEnd w:id="1077"/>
          </w:p>
        </w:tc>
        <w:tc>
          <w:tcPr>
            <w:tcW w:w="1329" w:type="dxa"/>
            <w:tcBorders>
              <w:right w:val="single" w:sz="8" w:space="0" w:color="auto"/>
            </w:tcBorders>
            <w:shd w:val="clear" w:color="auto" w:fill="auto"/>
          </w:tcPr>
          <w:p w:rsidR="00DB433D" w:rsidRPr="003F04E6" w:rsidRDefault="00DB433D" w:rsidP="00DB433D">
            <w:pPr>
              <w:pStyle w:val="Heading3"/>
              <w:numPr>
                <w:ilvl w:val="0"/>
                <w:numId w:val="0"/>
              </w:numPr>
              <w:jc w:val="center"/>
              <w:rPr>
                <w:b w:val="0"/>
                <w:lang w:val="en-US"/>
              </w:rPr>
            </w:pPr>
            <w:bookmarkStart w:id="1078" w:name="_Toc83469778"/>
            <w:bookmarkStart w:id="1079" w:name="_Toc83471903"/>
            <w:r>
              <w:rPr>
                <w:b w:val="0"/>
                <w:lang w:val="en-US"/>
              </w:rPr>
              <w:t>Benar</w:t>
            </w:r>
            <w:bookmarkEnd w:id="1078"/>
            <w:bookmarkEnd w:id="1079"/>
          </w:p>
        </w:tc>
      </w:tr>
      <w:tr w:rsidR="00DB433D" w:rsidRPr="003F04E6" w:rsidTr="00DB433D">
        <w:tc>
          <w:tcPr>
            <w:tcW w:w="1861" w:type="dxa"/>
            <w:tcBorders>
              <w:left w:val="single" w:sz="8" w:space="0" w:color="auto"/>
            </w:tcBorders>
            <w:shd w:val="clear" w:color="auto" w:fill="C0C0C0"/>
          </w:tcPr>
          <w:p w:rsidR="00DB433D" w:rsidRPr="003F04E6" w:rsidRDefault="00DB433D" w:rsidP="00DB433D">
            <w:pPr>
              <w:pStyle w:val="Heading3"/>
              <w:numPr>
                <w:ilvl w:val="0"/>
                <w:numId w:val="0"/>
              </w:numPr>
              <w:jc w:val="center"/>
              <w:rPr>
                <w:b w:val="0"/>
                <w:bCs/>
                <w:lang w:val="en-US"/>
              </w:rPr>
            </w:pPr>
            <w:bookmarkStart w:id="1080" w:name="_Toc83469779"/>
            <w:bookmarkStart w:id="1081" w:name="_Toc83471904"/>
            <w:r w:rsidRPr="003F04E6">
              <w:rPr>
                <w:b w:val="0"/>
                <w:bCs/>
                <w:lang w:val="en-US"/>
              </w:rPr>
              <w:t>19</w:t>
            </w:r>
            <w:bookmarkEnd w:id="1080"/>
            <w:bookmarkEnd w:id="1081"/>
          </w:p>
        </w:tc>
        <w:tc>
          <w:tcPr>
            <w:tcW w:w="1766" w:type="dxa"/>
            <w:tcBorders>
              <w:left w:val="nil"/>
              <w:right w:val="nil"/>
            </w:tcBorders>
            <w:shd w:val="clear" w:color="auto" w:fill="C0C0C0"/>
          </w:tcPr>
          <w:p w:rsidR="00DB433D" w:rsidRPr="003F04E6" w:rsidRDefault="00DB433D" w:rsidP="00DB433D">
            <w:pPr>
              <w:pStyle w:val="Heading3"/>
              <w:numPr>
                <w:ilvl w:val="0"/>
                <w:numId w:val="0"/>
              </w:numPr>
              <w:jc w:val="center"/>
              <w:rPr>
                <w:b w:val="0"/>
                <w:lang w:val="en-US"/>
              </w:rPr>
            </w:pPr>
            <w:bookmarkStart w:id="1082" w:name="_Toc83469780"/>
            <w:bookmarkStart w:id="1083" w:name="_Toc83471905"/>
            <w:r>
              <w:rPr>
                <w:b w:val="0"/>
                <w:lang w:val="en-US"/>
              </w:rPr>
              <w:t>Positive0</w:t>
            </w:r>
            <w:r w:rsidRPr="003F04E6">
              <w:rPr>
                <w:b w:val="0"/>
                <w:lang w:val="en-US"/>
              </w:rPr>
              <w:t>09</w:t>
            </w:r>
            <w:bookmarkEnd w:id="1082"/>
            <w:bookmarkEnd w:id="1083"/>
          </w:p>
        </w:tc>
        <w:tc>
          <w:tcPr>
            <w:tcW w:w="2477" w:type="dxa"/>
            <w:shd w:val="clear" w:color="auto" w:fill="C0C0C0"/>
          </w:tcPr>
          <w:p w:rsidR="00DB433D" w:rsidRPr="003F04E6" w:rsidRDefault="00DB433D" w:rsidP="00DB433D">
            <w:pPr>
              <w:pStyle w:val="Heading3"/>
              <w:numPr>
                <w:ilvl w:val="0"/>
                <w:numId w:val="0"/>
              </w:numPr>
              <w:jc w:val="center"/>
              <w:rPr>
                <w:lang w:val="en-US"/>
              </w:rPr>
            </w:pPr>
            <w:bookmarkStart w:id="1084" w:name="_Toc83469781"/>
            <w:bookmarkStart w:id="1085" w:name="_Toc83471906"/>
            <w:r>
              <w:rPr>
                <w:b w:val="0"/>
                <w:lang w:val="en-US"/>
              </w:rPr>
              <w:t>Negative (1.00</w:t>
            </w:r>
            <w:r w:rsidRPr="003F04E6">
              <w:rPr>
                <w:b w:val="0"/>
                <w:lang w:val="en-US"/>
              </w:rPr>
              <w:t>)</w:t>
            </w:r>
            <w:bookmarkEnd w:id="1084"/>
            <w:bookmarkEnd w:id="1085"/>
          </w:p>
        </w:tc>
        <w:tc>
          <w:tcPr>
            <w:tcW w:w="1329" w:type="dxa"/>
            <w:tcBorders>
              <w:left w:val="nil"/>
              <w:right w:val="single" w:sz="8" w:space="0" w:color="auto"/>
            </w:tcBorders>
            <w:shd w:val="clear" w:color="auto" w:fill="C0C0C0"/>
          </w:tcPr>
          <w:p w:rsidR="00DB433D" w:rsidRPr="003F04E6" w:rsidRDefault="00DB433D" w:rsidP="00DB433D">
            <w:pPr>
              <w:pStyle w:val="Heading3"/>
              <w:numPr>
                <w:ilvl w:val="0"/>
                <w:numId w:val="0"/>
              </w:numPr>
              <w:jc w:val="center"/>
              <w:rPr>
                <w:b w:val="0"/>
                <w:lang w:val="en-US"/>
              </w:rPr>
            </w:pPr>
            <w:bookmarkStart w:id="1086" w:name="_Toc83469782"/>
            <w:bookmarkStart w:id="1087" w:name="_Toc83471907"/>
            <w:r>
              <w:rPr>
                <w:b w:val="0"/>
                <w:lang w:val="en-US"/>
              </w:rPr>
              <w:t>Salah</w:t>
            </w:r>
            <w:bookmarkEnd w:id="1086"/>
            <w:bookmarkEnd w:id="1087"/>
          </w:p>
        </w:tc>
      </w:tr>
      <w:tr w:rsidR="00DB433D" w:rsidRPr="003F04E6" w:rsidTr="00DB433D">
        <w:tc>
          <w:tcPr>
            <w:tcW w:w="1861" w:type="dxa"/>
            <w:tcBorders>
              <w:left w:val="single" w:sz="8" w:space="0" w:color="auto"/>
            </w:tcBorders>
            <w:shd w:val="clear" w:color="auto" w:fill="auto"/>
          </w:tcPr>
          <w:p w:rsidR="00DB433D" w:rsidRPr="003F04E6" w:rsidRDefault="00DB433D" w:rsidP="00DB433D">
            <w:pPr>
              <w:pStyle w:val="Heading3"/>
              <w:numPr>
                <w:ilvl w:val="0"/>
                <w:numId w:val="0"/>
              </w:numPr>
              <w:jc w:val="center"/>
              <w:rPr>
                <w:b w:val="0"/>
                <w:bCs/>
                <w:lang w:val="en-US"/>
              </w:rPr>
            </w:pPr>
            <w:bookmarkStart w:id="1088" w:name="_Toc83469783"/>
            <w:bookmarkStart w:id="1089" w:name="_Toc83471908"/>
            <w:r w:rsidRPr="003F04E6">
              <w:rPr>
                <w:b w:val="0"/>
                <w:bCs/>
                <w:lang w:val="en-US"/>
              </w:rPr>
              <w:t>20</w:t>
            </w:r>
            <w:bookmarkEnd w:id="1088"/>
            <w:bookmarkEnd w:id="1089"/>
          </w:p>
        </w:tc>
        <w:tc>
          <w:tcPr>
            <w:tcW w:w="1766" w:type="dxa"/>
            <w:shd w:val="clear" w:color="auto" w:fill="auto"/>
          </w:tcPr>
          <w:p w:rsidR="00DB433D" w:rsidRPr="003F04E6" w:rsidRDefault="00DB433D" w:rsidP="00DB433D">
            <w:pPr>
              <w:pStyle w:val="Heading3"/>
              <w:numPr>
                <w:ilvl w:val="0"/>
                <w:numId w:val="0"/>
              </w:numPr>
              <w:jc w:val="center"/>
              <w:rPr>
                <w:b w:val="0"/>
                <w:lang w:val="en-US"/>
              </w:rPr>
            </w:pPr>
            <w:bookmarkStart w:id="1090" w:name="_Toc83469784"/>
            <w:bookmarkStart w:id="1091" w:name="_Toc83471909"/>
            <w:r>
              <w:rPr>
                <w:b w:val="0"/>
                <w:lang w:val="en-US"/>
              </w:rPr>
              <w:t>Positive0</w:t>
            </w:r>
            <w:r w:rsidRPr="003F04E6">
              <w:rPr>
                <w:b w:val="0"/>
                <w:lang w:val="en-US"/>
              </w:rPr>
              <w:t>10</w:t>
            </w:r>
            <w:bookmarkEnd w:id="1090"/>
            <w:bookmarkEnd w:id="1091"/>
          </w:p>
        </w:tc>
        <w:tc>
          <w:tcPr>
            <w:tcW w:w="2477" w:type="dxa"/>
            <w:shd w:val="clear" w:color="auto" w:fill="auto"/>
          </w:tcPr>
          <w:p w:rsidR="00DB433D" w:rsidRPr="003F04E6" w:rsidRDefault="00DB433D" w:rsidP="00DB433D">
            <w:pPr>
              <w:pStyle w:val="Heading3"/>
              <w:numPr>
                <w:ilvl w:val="0"/>
                <w:numId w:val="0"/>
              </w:numPr>
              <w:jc w:val="center"/>
              <w:rPr>
                <w:lang w:val="en-US"/>
              </w:rPr>
            </w:pPr>
            <w:bookmarkStart w:id="1092" w:name="_Toc83469785"/>
            <w:bookmarkStart w:id="1093" w:name="_Toc83471910"/>
            <w:r>
              <w:rPr>
                <w:b w:val="0"/>
                <w:lang w:val="en-US"/>
              </w:rPr>
              <w:t>Negative (1.00</w:t>
            </w:r>
            <w:r w:rsidRPr="003F04E6">
              <w:rPr>
                <w:b w:val="0"/>
                <w:lang w:val="en-US"/>
              </w:rPr>
              <w:t>)</w:t>
            </w:r>
            <w:bookmarkEnd w:id="1092"/>
            <w:bookmarkEnd w:id="1093"/>
          </w:p>
        </w:tc>
        <w:tc>
          <w:tcPr>
            <w:tcW w:w="1329" w:type="dxa"/>
            <w:tcBorders>
              <w:right w:val="single" w:sz="8" w:space="0" w:color="auto"/>
            </w:tcBorders>
            <w:shd w:val="clear" w:color="auto" w:fill="auto"/>
          </w:tcPr>
          <w:p w:rsidR="00DB433D" w:rsidRPr="003F04E6" w:rsidRDefault="00DB433D" w:rsidP="00DB433D">
            <w:pPr>
              <w:pStyle w:val="Heading3"/>
              <w:numPr>
                <w:ilvl w:val="0"/>
                <w:numId w:val="0"/>
              </w:numPr>
              <w:jc w:val="center"/>
              <w:rPr>
                <w:b w:val="0"/>
                <w:lang w:val="en-US"/>
              </w:rPr>
            </w:pPr>
            <w:bookmarkStart w:id="1094" w:name="_Toc83469786"/>
            <w:bookmarkStart w:id="1095" w:name="_Toc83471911"/>
            <w:r w:rsidRPr="003F04E6">
              <w:rPr>
                <w:b w:val="0"/>
                <w:lang w:val="en-US"/>
              </w:rPr>
              <w:t>Salah</w:t>
            </w:r>
            <w:bookmarkEnd w:id="1094"/>
            <w:bookmarkEnd w:id="1095"/>
          </w:p>
        </w:tc>
      </w:tr>
    </w:tbl>
    <w:p w:rsidR="00DB433D" w:rsidRPr="00AE3080" w:rsidRDefault="00DB433D" w:rsidP="00DB433D">
      <w:pPr>
        <w:pStyle w:val="Caption"/>
        <w:rPr>
          <w:lang w:val="en-US"/>
        </w:rPr>
      </w:pPr>
    </w:p>
    <w:p w:rsidR="00DB433D" w:rsidRDefault="00DB433D" w:rsidP="00DB433D">
      <w:pPr>
        <w:pStyle w:val="TEUnsoed-TextBodyspasi2"/>
        <w:ind w:firstLine="720"/>
        <w:rPr>
          <w:lang w:val="en-US"/>
        </w:rPr>
      </w:pPr>
      <w:r>
        <w:rPr>
          <w:lang w:val="en-US"/>
        </w:rPr>
        <w:t xml:space="preserve">Berdasarkan tabel hasil pengujian di atas dapat diketahui bahwa pada pengujian menggunakan dataset </w:t>
      </w:r>
      <w:r w:rsidR="00130844">
        <w:rPr>
          <w:lang w:val="en-US"/>
        </w:rPr>
        <w:t>preprocessed</w:t>
      </w:r>
      <w:r>
        <w:rPr>
          <w:lang w:val="en-US"/>
        </w:rPr>
        <w:t xml:space="preserve"> sebagian besar nilai pengujiannya bernilai </w:t>
      </w:r>
      <w:r w:rsidR="00130844">
        <w:rPr>
          <w:lang w:val="en-US"/>
        </w:rPr>
        <w:t>salah</w:t>
      </w:r>
      <w:r>
        <w:rPr>
          <w:lang w:val="en-US"/>
        </w:rPr>
        <w:t>.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0C716D" w:rsidRPr="00FE498C" w:rsidRDefault="000C716D" w:rsidP="000C716D">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20</m:t>
              </m:r>
            </m:den>
          </m:f>
          <m:r>
            <w:rPr>
              <w:rFonts w:ascii="Cambria Math" w:hAnsi="Cambria Math"/>
              <w:lang w:val="en-US"/>
            </w:rPr>
            <m:t xml:space="preserve"> x 100%</m:t>
          </m:r>
        </m:oMath>
      </m:oMathPara>
    </w:p>
    <w:p w:rsidR="00DB433D" w:rsidRPr="009B49AF" w:rsidRDefault="000C716D" w:rsidP="000C716D">
      <w:pPr>
        <w:pStyle w:val="TEUnsoed-TextBodyspasi2"/>
        <w:ind w:firstLine="0"/>
        <w:jc w:val="center"/>
        <w:rPr>
          <w:lang w:val="en-US"/>
        </w:rPr>
      </w:pPr>
      <m:oMathPara>
        <m:oMath>
          <m:r>
            <w:rPr>
              <w:rFonts w:ascii="Cambria Math" w:hAnsi="Cambria Math"/>
              <w:lang w:val="en-US"/>
            </w:rPr>
            <m:t>% Akurasi= 35%</m:t>
          </m:r>
        </m:oMath>
      </m:oMathPara>
    </w:p>
    <w:p w:rsidR="00DB433D" w:rsidRDefault="00DB433D" w:rsidP="00DB433D">
      <w:pPr>
        <w:pStyle w:val="TEUnsoed-TextBodyspasi2"/>
        <w:ind w:firstLine="0"/>
        <w:rPr>
          <w:lang w:val="en-US"/>
        </w:rPr>
      </w:pPr>
      <w:r>
        <w:rPr>
          <w:lang w:val="en-US"/>
        </w:rPr>
        <w:tab/>
        <w:t xml:space="preserve">Dari hasil perhitungan tersebut dapat disimpulkan bahwa hasil pengujian dengan menggunakan citra </w:t>
      </w:r>
      <w:r w:rsidRPr="00130844">
        <w:rPr>
          <w:i/>
          <w:lang w:val="en-US"/>
        </w:rPr>
        <w:t>preprocessed</w:t>
      </w:r>
      <w:r>
        <w:rPr>
          <w:lang w:val="en-US"/>
        </w:rPr>
        <w:t xml:space="preserve"> </w:t>
      </w:r>
      <w:r w:rsidR="00130844">
        <w:rPr>
          <w:lang w:val="en-US"/>
        </w:rPr>
        <w:t>belum</w:t>
      </w:r>
      <w:r>
        <w:rPr>
          <w:lang w:val="en-US"/>
        </w:rPr>
        <w:t xml:space="preserve"> akurat untuk melakukan deteksi citra CT Scan dada untuk </w:t>
      </w:r>
      <w:r w:rsidR="00130844">
        <w:rPr>
          <w:lang w:val="en-US"/>
        </w:rPr>
        <w:t xml:space="preserve">klasifikasi </w:t>
      </w:r>
      <w:r w:rsidR="00130844" w:rsidRPr="00130844">
        <w:rPr>
          <w:i/>
          <w:lang w:val="en-US"/>
        </w:rPr>
        <w:t>covid positivity</w:t>
      </w:r>
      <w:r>
        <w:rPr>
          <w:lang w:val="en-US"/>
        </w:rPr>
        <w:t xml:space="preserve">, yaitu dengan persentase akurasi </w:t>
      </w:r>
      <w:r w:rsidR="00130844">
        <w:rPr>
          <w:lang w:val="en-US"/>
        </w:rPr>
        <w:t>hanya sebesar 35</w:t>
      </w:r>
      <w:r>
        <w:rPr>
          <w:lang w:val="en-US"/>
        </w:rPr>
        <w:t>%.</w:t>
      </w:r>
    </w:p>
    <w:p w:rsidR="007D2351" w:rsidRDefault="007D2351" w:rsidP="007D2351">
      <w:pPr>
        <w:pStyle w:val="Heading3"/>
        <w:rPr>
          <w:lang w:val="en-US"/>
        </w:rPr>
      </w:pPr>
      <w:bookmarkStart w:id="1096" w:name="_Toc83469787"/>
      <w:bookmarkStart w:id="1097" w:name="_Toc83471912"/>
      <w:r>
        <w:rPr>
          <w:lang w:val="en-US"/>
        </w:rPr>
        <w:t xml:space="preserve">Pengujian Klasifikasi </w:t>
      </w:r>
      <w:r w:rsidRPr="000C716D">
        <w:rPr>
          <w:i/>
          <w:lang w:val="en-US"/>
        </w:rPr>
        <w:t>Risk</w:t>
      </w:r>
      <w:r>
        <w:rPr>
          <w:lang w:val="en-US"/>
        </w:rPr>
        <w:t xml:space="preserve"> pada </w:t>
      </w:r>
      <w:r w:rsidRPr="00AE3080">
        <w:rPr>
          <w:i/>
          <w:lang w:val="en-US"/>
        </w:rPr>
        <w:t>Google Colaboratory</w:t>
      </w:r>
      <w:r>
        <w:rPr>
          <w:lang w:val="en-US"/>
        </w:rPr>
        <w:t xml:space="preserve"> Menggunakan </w:t>
      </w:r>
      <w:r>
        <w:rPr>
          <w:i/>
          <w:lang w:val="en-US"/>
        </w:rPr>
        <w:t>Dataset Original</w:t>
      </w:r>
      <w:r w:rsidRPr="00AE3080">
        <w:rPr>
          <w:i/>
          <w:lang w:val="en-US"/>
        </w:rPr>
        <w:t xml:space="preserve"> Image</w:t>
      </w:r>
      <w:bookmarkEnd w:id="1096"/>
      <w:bookmarkEnd w:id="1097"/>
    </w:p>
    <w:p w:rsidR="007D2351" w:rsidRDefault="007D2351" w:rsidP="007D2351">
      <w:pPr>
        <w:pStyle w:val="TEUnsoed-TextBodyspasi2"/>
        <w:rPr>
          <w:lang w:val="en-US"/>
        </w:rPr>
      </w:pPr>
      <w:r>
        <w:rPr>
          <w:lang w:val="en-US"/>
        </w:rPr>
        <w:t xml:space="preserve">Pada pengujian klasifikasi </w:t>
      </w:r>
      <w:r w:rsidRPr="000C716D">
        <w:rPr>
          <w:i/>
          <w:lang w:val="en-US"/>
        </w:rPr>
        <w:t>risk</w:t>
      </w:r>
      <w:r>
        <w:rPr>
          <w:lang w:val="en-US"/>
        </w:rPr>
        <w:t xml:space="preserve"> yang menggunakan dataset </w:t>
      </w:r>
      <w:r w:rsidRPr="000C716D">
        <w:rPr>
          <w:i/>
          <w:lang w:val="en-US"/>
        </w:rPr>
        <w:t xml:space="preserve">original </w:t>
      </w:r>
      <w:r>
        <w:rPr>
          <w:lang w:val="en-US"/>
        </w:rPr>
        <w:t xml:space="preserve">terdapat 30 citra </w:t>
      </w:r>
      <w:r w:rsidRPr="000971E3">
        <w:rPr>
          <w:i/>
          <w:lang w:val="en-US"/>
        </w:rPr>
        <w:t>CT scan</w:t>
      </w:r>
      <w:r>
        <w:rPr>
          <w:lang w:val="en-US"/>
        </w:rPr>
        <w:t xml:space="preserve"> dada yang terdiri dari 10 citra kelas </w:t>
      </w:r>
      <w:r w:rsidRPr="000C716D">
        <w:rPr>
          <w:i/>
          <w:lang w:val="en-US"/>
        </w:rPr>
        <w:t>Control,</w:t>
      </w:r>
      <w:r>
        <w:rPr>
          <w:lang w:val="en-US"/>
        </w:rPr>
        <w:t xml:space="preserve"> 10 citra kelas </w:t>
      </w:r>
      <w:r w:rsidRPr="000C716D">
        <w:rPr>
          <w:i/>
          <w:lang w:val="en-US"/>
        </w:rPr>
        <w:t>Type I</w:t>
      </w:r>
      <w:r>
        <w:rPr>
          <w:lang w:val="en-US"/>
        </w:rPr>
        <w:t xml:space="preserve"> dan 10 citra </w:t>
      </w:r>
      <w:r w:rsidRPr="000C716D">
        <w:rPr>
          <w:i/>
          <w:lang w:val="en-US"/>
        </w:rPr>
        <w:t>Type II</w:t>
      </w:r>
      <w:r>
        <w:rPr>
          <w:lang w:val="en-US"/>
        </w:rPr>
        <w:t xml:space="preserve">. Hasil pengujian deteksi </w:t>
      </w:r>
      <w:r w:rsidRPr="000971E3">
        <w:rPr>
          <w:i/>
          <w:lang w:val="en-US"/>
        </w:rPr>
        <w:t xml:space="preserve">CT scan </w:t>
      </w:r>
      <w:r>
        <w:rPr>
          <w:lang w:val="en-US"/>
        </w:rPr>
        <w:t xml:space="preserve">dada pada </w:t>
      </w:r>
      <w:r w:rsidRPr="000971E3">
        <w:rPr>
          <w:i/>
          <w:lang w:val="en-US"/>
        </w:rPr>
        <w:t>google colaboratory</w:t>
      </w:r>
      <w:r>
        <w:rPr>
          <w:lang w:val="en-US"/>
        </w:rPr>
        <w:t xml:space="preserve"> ditampilkan pada </w:t>
      </w:r>
      <w:r>
        <w:rPr>
          <w:lang w:val="en-US"/>
        </w:rPr>
        <w:fldChar w:fldCharType="begin"/>
      </w:r>
      <w:r>
        <w:rPr>
          <w:lang w:val="en-US"/>
        </w:rPr>
        <w:instrText xml:space="preserve"> REF _Ref81340193 \h </w:instrText>
      </w:r>
      <w:r>
        <w:rPr>
          <w:lang w:val="en-US"/>
        </w:rPr>
      </w:r>
      <w:r>
        <w:rPr>
          <w:lang w:val="en-US"/>
        </w:rPr>
        <w:fldChar w:fldCharType="separate"/>
      </w:r>
      <w:r w:rsidR="002F0DA6">
        <w:fldChar w:fldCharType="begin"/>
      </w:r>
      <w:r w:rsidR="002F0DA6">
        <w:rPr>
          <w:lang w:val="en-US"/>
        </w:rPr>
        <w:instrText xml:space="preserve"> REF _Ref82868373 \h </w:instrText>
      </w:r>
      <w:r w:rsidR="002F0DA6">
        <w:fldChar w:fldCharType="separate"/>
      </w:r>
      <w:r w:rsidR="002F0DA6">
        <w:t>Tabel</w:t>
      </w:r>
      <w:r w:rsidR="002F0DA6">
        <w:rPr>
          <w:lang w:val="en-US"/>
        </w:rPr>
        <w:t xml:space="preserve"> 4</w:t>
      </w:r>
      <w:r w:rsidR="002F0DA6">
        <w:t>.</w:t>
      </w:r>
      <w:r w:rsidR="002F0DA6">
        <w:rPr>
          <w:noProof/>
        </w:rPr>
        <w:t>5</w:t>
      </w:r>
      <w:r w:rsidR="002F0DA6">
        <w:fldChar w:fldCharType="end"/>
      </w:r>
      <w:r>
        <w:rPr>
          <w:lang w:val="en-US"/>
        </w:rPr>
        <w:fldChar w:fldCharType="end"/>
      </w:r>
    </w:p>
    <w:p w:rsidR="007D2351" w:rsidRPr="00641704" w:rsidRDefault="007D2351" w:rsidP="007D2351">
      <w:pPr>
        <w:pStyle w:val="TEUnsoed-TextBodyspasi2"/>
        <w:rPr>
          <w:lang w:val="en-US"/>
        </w:rPr>
      </w:pPr>
    </w:p>
    <w:p w:rsidR="007D2351" w:rsidRDefault="007D2351" w:rsidP="007D2351">
      <w:pPr>
        <w:pStyle w:val="Caption"/>
        <w:keepNext/>
      </w:pPr>
    </w:p>
    <w:p w:rsidR="007D2351" w:rsidRDefault="007D2351" w:rsidP="007D2351">
      <w:pPr>
        <w:pStyle w:val="Caption"/>
        <w:keepNext/>
      </w:pPr>
      <w:bookmarkStart w:id="1098" w:name="_Ref82868373"/>
      <w:bookmarkStart w:id="1099" w:name="_Toc83471298"/>
      <w:r>
        <w:t>Tabel</w:t>
      </w:r>
      <w:r w:rsidR="00722190">
        <w:rPr>
          <w:lang w:val="en-US"/>
        </w:rPr>
        <w:t xml:space="preserve">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5</w:t>
      </w:r>
      <w:r w:rsidR="00722190">
        <w:fldChar w:fldCharType="end"/>
      </w:r>
      <w:bookmarkEnd w:id="1098"/>
      <w:r>
        <w:t>Hasil pengujian deteksi</w:t>
      </w:r>
      <w:r w:rsidR="002F0DA6">
        <w:rPr>
          <w:lang w:val="en-US"/>
        </w:rPr>
        <w:t xml:space="preserve"> risk</w:t>
      </w:r>
      <w:r>
        <w:t xml:space="preserve"> </w:t>
      </w:r>
      <w:r>
        <w:rPr>
          <w:lang w:val="en-US"/>
        </w:rPr>
        <w:t>m</w:t>
      </w:r>
      <w:r>
        <w:t>e</w:t>
      </w:r>
      <w:r w:rsidRPr="006F1407">
        <w:t>nggunakan citra preprocessed</w:t>
      </w:r>
      <w:bookmarkEnd w:id="1099"/>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7D2351" w:rsidRPr="003F04E6" w:rsidTr="002D197C">
        <w:trPr>
          <w:trHeight w:val="720"/>
        </w:trPr>
        <w:tc>
          <w:tcPr>
            <w:tcW w:w="1861" w:type="dxa"/>
            <w:tcBorders>
              <w:top w:val="single" w:sz="8" w:space="0" w:color="000000"/>
              <w:left w:val="single" w:sz="8" w:space="0" w:color="auto"/>
              <w:bottom w:val="single" w:sz="8" w:space="0" w:color="000000"/>
            </w:tcBorders>
            <w:shd w:val="clear" w:color="auto" w:fill="auto"/>
          </w:tcPr>
          <w:p w:rsidR="007D2351" w:rsidRPr="003F04E6" w:rsidRDefault="007D2351" w:rsidP="002D197C">
            <w:pPr>
              <w:pStyle w:val="Heading3"/>
              <w:numPr>
                <w:ilvl w:val="0"/>
                <w:numId w:val="0"/>
              </w:numPr>
              <w:spacing w:before="0" w:after="0"/>
              <w:jc w:val="center"/>
              <w:rPr>
                <w:b w:val="0"/>
                <w:bCs/>
                <w:sz w:val="22"/>
                <w:lang w:val="en-US"/>
              </w:rPr>
            </w:pPr>
            <w:bookmarkStart w:id="1100" w:name="_Toc83469788"/>
            <w:bookmarkStart w:id="1101" w:name="_Toc83471913"/>
            <w:r w:rsidRPr="003F04E6">
              <w:rPr>
                <w:b w:val="0"/>
                <w:bCs/>
                <w:sz w:val="22"/>
                <w:lang w:val="en-US"/>
              </w:rPr>
              <w:t>Pengujian</w:t>
            </w:r>
            <w:bookmarkEnd w:id="1100"/>
            <w:bookmarkEnd w:id="1101"/>
          </w:p>
          <w:p w:rsidR="007D2351" w:rsidRPr="003F04E6" w:rsidRDefault="007D2351" w:rsidP="002D197C">
            <w:pPr>
              <w:pStyle w:val="Heading3"/>
              <w:numPr>
                <w:ilvl w:val="0"/>
                <w:numId w:val="0"/>
              </w:numPr>
              <w:spacing w:before="0" w:after="0"/>
              <w:jc w:val="center"/>
              <w:rPr>
                <w:b w:val="0"/>
                <w:bCs/>
                <w:sz w:val="22"/>
                <w:lang w:val="en-US"/>
              </w:rPr>
            </w:pPr>
            <w:bookmarkStart w:id="1102" w:name="_Toc83469789"/>
            <w:bookmarkStart w:id="1103" w:name="_Toc83471914"/>
            <w:r w:rsidRPr="003F04E6">
              <w:rPr>
                <w:b w:val="0"/>
                <w:bCs/>
                <w:sz w:val="22"/>
                <w:lang w:val="en-US"/>
              </w:rPr>
              <w:t>ke -</w:t>
            </w:r>
            <w:bookmarkEnd w:id="1102"/>
            <w:bookmarkEnd w:id="1103"/>
          </w:p>
        </w:tc>
        <w:tc>
          <w:tcPr>
            <w:tcW w:w="1766" w:type="dxa"/>
            <w:tcBorders>
              <w:top w:val="single" w:sz="8" w:space="0" w:color="000000"/>
              <w:bottom w:val="single" w:sz="8" w:space="0" w:color="000000"/>
            </w:tcBorders>
            <w:shd w:val="clear" w:color="auto" w:fill="auto"/>
          </w:tcPr>
          <w:p w:rsidR="007D2351" w:rsidRPr="003F04E6" w:rsidRDefault="007D2351" w:rsidP="002D197C">
            <w:pPr>
              <w:pStyle w:val="Heading3"/>
              <w:numPr>
                <w:ilvl w:val="0"/>
                <w:numId w:val="0"/>
              </w:numPr>
              <w:spacing w:before="0" w:after="0"/>
              <w:jc w:val="center"/>
              <w:rPr>
                <w:b w:val="0"/>
                <w:bCs/>
                <w:sz w:val="22"/>
                <w:lang w:val="en-US"/>
              </w:rPr>
            </w:pPr>
            <w:bookmarkStart w:id="1104" w:name="_Toc83469790"/>
            <w:bookmarkStart w:id="1105" w:name="_Toc83471915"/>
            <w:r w:rsidRPr="003F04E6">
              <w:rPr>
                <w:b w:val="0"/>
                <w:bCs/>
                <w:sz w:val="22"/>
                <w:lang w:val="en-US"/>
              </w:rPr>
              <w:t>Nama</w:t>
            </w:r>
            <w:bookmarkEnd w:id="1104"/>
            <w:bookmarkEnd w:id="1105"/>
            <w:r w:rsidRPr="003F04E6">
              <w:rPr>
                <w:b w:val="0"/>
                <w:bCs/>
                <w:sz w:val="22"/>
                <w:lang w:val="en-US"/>
              </w:rPr>
              <w:t xml:space="preserve"> </w:t>
            </w:r>
          </w:p>
          <w:p w:rsidR="007D2351" w:rsidRPr="003F04E6" w:rsidRDefault="007D2351" w:rsidP="002D197C">
            <w:pPr>
              <w:pStyle w:val="Heading3"/>
              <w:numPr>
                <w:ilvl w:val="0"/>
                <w:numId w:val="0"/>
              </w:numPr>
              <w:spacing w:before="0" w:after="0"/>
              <w:jc w:val="center"/>
              <w:rPr>
                <w:b w:val="0"/>
                <w:bCs/>
                <w:sz w:val="22"/>
                <w:lang w:val="en-US"/>
              </w:rPr>
            </w:pPr>
            <w:bookmarkStart w:id="1106" w:name="_Toc83469791"/>
            <w:bookmarkStart w:id="1107" w:name="_Toc83471916"/>
            <w:r w:rsidRPr="003F04E6">
              <w:rPr>
                <w:b w:val="0"/>
                <w:bCs/>
                <w:sz w:val="22"/>
                <w:lang w:val="en-US"/>
              </w:rPr>
              <w:t>Citra</w:t>
            </w:r>
            <w:bookmarkEnd w:id="1106"/>
            <w:bookmarkEnd w:id="1107"/>
          </w:p>
        </w:tc>
        <w:tc>
          <w:tcPr>
            <w:tcW w:w="2477" w:type="dxa"/>
            <w:tcBorders>
              <w:top w:val="single" w:sz="8" w:space="0" w:color="000000"/>
              <w:bottom w:val="single" w:sz="8" w:space="0" w:color="000000"/>
            </w:tcBorders>
            <w:shd w:val="clear" w:color="auto" w:fill="auto"/>
          </w:tcPr>
          <w:p w:rsidR="007D2351" w:rsidRPr="003F04E6" w:rsidRDefault="007D2351" w:rsidP="002D197C">
            <w:pPr>
              <w:pStyle w:val="Heading3"/>
              <w:numPr>
                <w:ilvl w:val="0"/>
                <w:numId w:val="0"/>
              </w:numPr>
              <w:spacing w:before="0" w:after="0"/>
              <w:jc w:val="center"/>
              <w:rPr>
                <w:b w:val="0"/>
                <w:bCs/>
                <w:sz w:val="22"/>
                <w:lang w:val="en-US"/>
              </w:rPr>
            </w:pPr>
            <w:bookmarkStart w:id="1108" w:name="_Toc83469792"/>
            <w:bookmarkStart w:id="1109" w:name="_Toc83471917"/>
            <w:r w:rsidRPr="003F04E6">
              <w:rPr>
                <w:b w:val="0"/>
                <w:bCs/>
                <w:sz w:val="22"/>
                <w:lang w:val="en-US"/>
              </w:rPr>
              <w:t>Hasil Prediksi</w:t>
            </w:r>
            <w:bookmarkEnd w:id="1108"/>
            <w:bookmarkEnd w:id="1109"/>
          </w:p>
          <w:p w:rsidR="007D2351" w:rsidRPr="003F04E6" w:rsidRDefault="007D2351" w:rsidP="002D197C">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7D2351" w:rsidRPr="003F04E6" w:rsidRDefault="007D2351" w:rsidP="002D197C">
            <w:pPr>
              <w:pStyle w:val="Heading3"/>
              <w:numPr>
                <w:ilvl w:val="0"/>
                <w:numId w:val="0"/>
              </w:numPr>
              <w:spacing w:before="0" w:after="0"/>
              <w:jc w:val="center"/>
              <w:rPr>
                <w:b w:val="0"/>
                <w:bCs/>
                <w:sz w:val="22"/>
                <w:lang w:val="en-US"/>
              </w:rPr>
            </w:pPr>
            <w:bookmarkStart w:id="1110" w:name="_Toc83469793"/>
            <w:bookmarkStart w:id="1111" w:name="_Toc83471918"/>
            <w:r w:rsidRPr="003F04E6">
              <w:rPr>
                <w:b w:val="0"/>
                <w:bCs/>
                <w:sz w:val="22"/>
                <w:lang w:val="en-US"/>
              </w:rPr>
              <w:t>Keterangan</w:t>
            </w:r>
            <w:bookmarkEnd w:id="1110"/>
            <w:bookmarkEnd w:id="1111"/>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112" w:name="_Toc83469794"/>
            <w:bookmarkStart w:id="1113" w:name="_Toc83471919"/>
            <w:r w:rsidRPr="003F04E6">
              <w:rPr>
                <w:b w:val="0"/>
                <w:bCs/>
                <w:lang w:val="en-US"/>
              </w:rPr>
              <w:t>1</w:t>
            </w:r>
            <w:bookmarkEnd w:id="1112"/>
            <w:bookmarkEnd w:id="1113"/>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114" w:name="_Toc83469795"/>
            <w:bookmarkStart w:id="1115" w:name="_Toc83471920"/>
            <w:r>
              <w:rPr>
                <w:b w:val="0"/>
                <w:lang w:val="en-US"/>
              </w:rPr>
              <w:t>Control0</w:t>
            </w:r>
            <w:r w:rsidRPr="003F04E6">
              <w:rPr>
                <w:b w:val="0"/>
                <w:lang w:val="en-US"/>
              </w:rPr>
              <w:t>01</w:t>
            </w:r>
            <w:bookmarkEnd w:id="1114"/>
            <w:bookmarkEnd w:id="1115"/>
          </w:p>
        </w:tc>
        <w:tc>
          <w:tcPr>
            <w:tcW w:w="2477" w:type="dxa"/>
            <w:shd w:val="clear" w:color="auto" w:fill="C0C0C0"/>
          </w:tcPr>
          <w:p w:rsidR="007D2351" w:rsidRPr="003F04E6" w:rsidRDefault="002D197C" w:rsidP="002D197C">
            <w:pPr>
              <w:pStyle w:val="Heading3"/>
              <w:numPr>
                <w:ilvl w:val="0"/>
                <w:numId w:val="0"/>
              </w:numPr>
              <w:jc w:val="center"/>
              <w:rPr>
                <w:b w:val="0"/>
                <w:lang w:val="en-US"/>
              </w:rPr>
            </w:pPr>
            <w:bookmarkStart w:id="1116" w:name="_Toc83469796"/>
            <w:bookmarkStart w:id="1117" w:name="_Toc83471921"/>
            <w:r>
              <w:rPr>
                <w:b w:val="0"/>
                <w:lang w:val="en-US"/>
              </w:rPr>
              <w:t>Control (1.00</w:t>
            </w:r>
            <w:r w:rsidR="007D2351" w:rsidRPr="003F04E6">
              <w:rPr>
                <w:b w:val="0"/>
                <w:lang w:val="en-US"/>
              </w:rPr>
              <w:t>)</w:t>
            </w:r>
            <w:bookmarkEnd w:id="1116"/>
            <w:bookmarkEnd w:id="1117"/>
          </w:p>
        </w:tc>
        <w:tc>
          <w:tcPr>
            <w:tcW w:w="1329" w:type="dxa"/>
            <w:tcBorders>
              <w:left w:val="nil"/>
              <w:right w:val="single" w:sz="8" w:space="0" w:color="auto"/>
            </w:tcBorders>
            <w:shd w:val="clear" w:color="auto" w:fill="C0C0C0"/>
          </w:tcPr>
          <w:p w:rsidR="007D2351" w:rsidRPr="003F04E6" w:rsidRDefault="007D2351" w:rsidP="002D197C">
            <w:pPr>
              <w:pStyle w:val="Heading3"/>
              <w:numPr>
                <w:ilvl w:val="0"/>
                <w:numId w:val="0"/>
              </w:numPr>
              <w:jc w:val="center"/>
              <w:rPr>
                <w:b w:val="0"/>
                <w:lang w:val="en-US"/>
              </w:rPr>
            </w:pPr>
            <w:bookmarkStart w:id="1118" w:name="_Toc83469797"/>
            <w:bookmarkStart w:id="1119" w:name="_Toc83471922"/>
            <w:r w:rsidRPr="003F04E6">
              <w:rPr>
                <w:b w:val="0"/>
                <w:lang w:val="en-US"/>
              </w:rPr>
              <w:t>Benar</w:t>
            </w:r>
            <w:bookmarkEnd w:id="1118"/>
            <w:bookmarkEnd w:id="1119"/>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120" w:name="_Toc83469798"/>
            <w:bookmarkStart w:id="1121" w:name="_Toc83471923"/>
            <w:r w:rsidRPr="003F04E6">
              <w:rPr>
                <w:b w:val="0"/>
                <w:bCs/>
                <w:lang w:val="en-US"/>
              </w:rPr>
              <w:t>2</w:t>
            </w:r>
            <w:bookmarkEnd w:id="1120"/>
            <w:bookmarkEnd w:id="1121"/>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122" w:name="_Toc83469799"/>
            <w:bookmarkStart w:id="1123" w:name="_Toc83471924"/>
            <w:r>
              <w:rPr>
                <w:b w:val="0"/>
                <w:lang w:val="en-US"/>
              </w:rPr>
              <w:t>Control0</w:t>
            </w:r>
            <w:r w:rsidRPr="003F04E6">
              <w:rPr>
                <w:b w:val="0"/>
                <w:lang w:val="en-US"/>
              </w:rPr>
              <w:t>02</w:t>
            </w:r>
            <w:bookmarkEnd w:id="1122"/>
            <w:bookmarkEnd w:id="1123"/>
          </w:p>
        </w:tc>
        <w:tc>
          <w:tcPr>
            <w:tcW w:w="2477" w:type="dxa"/>
            <w:shd w:val="clear" w:color="auto" w:fill="auto"/>
          </w:tcPr>
          <w:p w:rsidR="007D2351" w:rsidRPr="003F04E6" w:rsidRDefault="002D197C" w:rsidP="002D197C">
            <w:pPr>
              <w:pStyle w:val="Heading3"/>
              <w:numPr>
                <w:ilvl w:val="0"/>
                <w:numId w:val="0"/>
              </w:numPr>
              <w:jc w:val="center"/>
              <w:rPr>
                <w:b w:val="0"/>
                <w:lang w:val="en-US"/>
              </w:rPr>
            </w:pPr>
            <w:bookmarkStart w:id="1124" w:name="_Toc83469800"/>
            <w:bookmarkStart w:id="1125" w:name="_Toc83471925"/>
            <w:r>
              <w:rPr>
                <w:b w:val="0"/>
                <w:lang w:val="en-US"/>
              </w:rPr>
              <w:t>Control (1.00</w:t>
            </w:r>
            <w:r w:rsidRPr="003F04E6">
              <w:rPr>
                <w:b w:val="0"/>
                <w:lang w:val="en-US"/>
              </w:rPr>
              <w:t>)</w:t>
            </w:r>
            <w:bookmarkEnd w:id="1124"/>
            <w:bookmarkEnd w:id="1125"/>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126" w:name="_Toc83469801"/>
            <w:bookmarkStart w:id="1127" w:name="_Toc83471926"/>
            <w:r w:rsidRPr="003F04E6">
              <w:rPr>
                <w:b w:val="0"/>
                <w:lang w:val="en-US"/>
              </w:rPr>
              <w:t>Benar</w:t>
            </w:r>
            <w:bookmarkEnd w:id="1126"/>
            <w:bookmarkEnd w:id="1127"/>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128" w:name="_Toc83469802"/>
            <w:bookmarkStart w:id="1129" w:name="_Toc83471927"/>
            <w:r w:rsidRPr="003F04E6">
              <w:rPr>
                <w:b w:val="0"/>
                <w:bCs/>
                <w:lang w:val="en-US"/>
              </w:rPr>
              <w:t>3</w:t>
            </w:r>
            <w:bookmarkEnd w:id="1128"/>
            <w:bookmarkEnd w:id="1129"/>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130" w:name="_Toc83469803"/>
            <w:bookmarkStart w:id="1131" w:name="_Toc83471928"/>
            <w:r>
              <w:rPr>
                <w:b w:val="0"/>
                <w:lang w:val="en-US"/>
              </w:rPr>
              <w:t>Control0</w:t>
            </w:r>
            <w:r w:rsidRPr="003F04E6">
              <w:rPr>
                <w:b w:val="0"/>
                <w:lang w:val="en-US"/>
              </w:rPr>
              <w:t>03</w:t>
            </w:r>
            <w:bookmarkEnd w:id="1130"/>
            <w:bookmarkEnd w:id="1131"/>
          </w:p>
        </w:tc>
        <w:tc>
          <w:tcPr>
            <w:tcW w:w="2477" w:type="dxa"/>
            <w:shd w:val="clear" w:color="auto" w:fill="C0C0C0"/>
          </w:tcPr>
          <w:p w:rsidR="007D2351" w:rsidRPr="003F04E6" w:rsidRDefault="002D197C" w:rsidP="002D197C">
            <w:pPr>
              <w:pStyle w:val="Heading3"/>
              <w:numPr>
                <w:ilvl w:val="0"/>
                <w:numId w:val="0"/>
              </w:numPr>
              <w:jc w:val="center"/>
              <w:rPr>
                <w:b w:val="0"/>
                <w:lang w:val="en-US"/>
              </w:rPr>
            </w:pPr>
            <w:bookmarkStart w:id="1132" w:name="_Toc83469804"/>
            <w:bookmarkStart w:id="1133" w:name="_Toc83471929"/>
            <w:r>
              <w:rPr>
                <w:b w:val="0"/>
                <w:lang w:val="en-US"/>
              </w:rPr>
              <w:t>Control (1.00</w:t>
            </w:r>
            <w:r w:rsidRPr="003F04E6">
              <w:rPr>
                <w:b w:val="0"/>
                <w:lang w:val="en-US"/>
              </w:rPr>
              <w:t>)</w:t>
            </w:r>
            <w:bookmarkEnd w:id="1132"/>
            <w:bookmarkEnd w:id="1133"/>
          </w:p>
        </w:tc>
        <w:tc>
          <w:tcPr>
            <w:tcW w:w="1329" w:type="dxa"/>
            <w:tcBorders>
              <w:left w:val="nil"/>
              <w:right w:val="single" w:sz="8" w:space="0" w:color="auto"/>
            </w:tcBorders>
            <w:shd w:val="clear" w:color="auto" w:fill="C0C0C0"/>
          </w:tcPr>
          <w:p w:rsidR="007D2351" w:rsidRPr="003F04E6" w:rsidRDefault="007D2351" w:rsidP="002D197C">
            <w:pPr>
              <w:pStyle w:val="Heading3"/>
              <w:numPr>
                <w:ilvl w:val="0"/>
                <w:numId w:val="0"/>
              </w:numPr>
              <w:jc w:val="center"/>
              <w:rPr>
                <w:b w:val="0"/>
                <w:lang w:val="en-US"/>
              </w:rPr>
            </w:pPr>
            <w:bookmarkStart w:id="1134" w:name="_Toc83469805"/>
            <w:bookmarkStart w:id="1135" w:name="_Toc83471930"/>
            <w:r w:rsidRPr="003F04E6">
              <w:rPr>
                <w:b w:val="0"/>
                <w:lang w:val="en-US"/>
              </w:rPr>
              <w:t>Benar</w:t>
            </w:r>
            <w:bookmarkEnd w:id="1134"/>
            <w:bookmarkEnd w:id="1135"/>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136" w:name="_Toc83469806"/>
            <w:bookmarkStart w:id="1137" w:name="_Toc83471931"/>
            <w:r w:rsidRPr="003F04E6">
              <w:rPr>
                <w:b w:val="0"/>
                <w:bCs/>
                <w:lang w:val="en-US"/>
              </w:rPr>
              <w:t>4</w:t>
            </w:r>
            <w:bookmarkEnd w:id="1136"/>
            <w:bookmarkEnd w:id="1137"/>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138" w:name="_Toc83469807"/>
            <w:bookmarkStart w:id="1139" w:name="_Toc83471932"/>
            <w:r>
              <w:rPr>
                <w:b w:val="0"/>
                <w:lang w:val="en-US"/>
              </w:rPr>
              <w:t>Control0</w:t>
            </w:r>
            <w:r w:rsidRPr="003F04E6">
              <w:rPr>
                <w:b w:val="0"/>
                <w:lang w:val="en-US"/>
              </w:rPr>
              <w:t>04</w:t>
            </w:r>
            <w:bookmarkEnd w:id="1138"/>
            <w:bookmarkEnd w:id="1139"/>
          </w:p>
        </w:tc>
        <w:tc>
          <w:tcPr>
            <w:tcW w:w="2477" w:type="dxa"/>
            <w:shd w:val="clear" w:color="auto" w:fill="auto"/>
          </w:tcPr>
          <w:p w:rsidR="007D2351" w:rsidRPr="003F04E6" w:rsidRDefault="002D197C" w:rsidP="002D197C">
            <w:pPr>
              <w:pStyle w:val="Heading3"/>
              <w:numPr>
                <w:ilvl w:val="0"/>
                <w:numId w:val="0"/>
              </w:numPr>
              <w:jc w:val="center"/>
              <w:rPr>
                <w:b w:val="0"/>
                <w:lang w:val="en-US"/>
              </w:rPr>
            </w:pPr>
            <w:bookmarkStart w:id="1140" w:name="_Toc83469808"/>
            <w:bookmarkStart w:id="1141" w:name="_Toc83471933"/>
            <w:r>
              <w:rPr>
                <w:b w:val="0"/>
                <w:lang w:val="en-US"/>
              </w:rPr>
              <w:t>Control (1.00</w:t>
            </w:r>
            <w:r w:rsidRPr="003F04E6">
              <w:rPr>
                <w:b w:val="0"/>
                <w:lang w:val="en-US"/>
              </w:rPr>
              <w:t>)</w:t>
            </w:r>
            <w:bookmarkEnd w:id="1140"/>
            <w:bookmarkEnd w:id="1141"/>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142" w:name="_Toc83469809"/>
            <w:bookmarkStart w:id="1143" w:name="_Toc83471934"/>
            <w:r w:rsidRPr="003F04E6">
              <w:rPr>
                <w:b w:val="0"/>
                <w:lang w:val="en-US"/>
              </w:rPr>
              <w:t>Benar</w:t>
            </w:r>
            <w:bookmarkEnd w:id="1142"/>
            <w:bookmarkEnd w:id="1143"/>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144" w:name="_Toc83469810"/>
            <w:bookmarkStart w:id="1145" w:name="_Toc83471935"/>
            <w:r w:rsidRPr="003F04E6">
              <w:rPr>
                <w:b w:val="0"/>
                <w:bCs/>
                <w:lang w:val="en-US"/>
              </w:rPr>
              <w:t>5</w:t>
            </w:r>
            <w:bookmarkEnd w:id="1144"/>
            <w:bookmarkEnd w:id="1145"/>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146" w:name="_Toc83469811"/>
            <w:bookmarkStart w:id="1147" w:name="_Toc83471936"/>
            <w:r>
              <w:rPr>
                <w:b w:val="0"/>
                <w:lang w:val="en-US"/>
              </w:rPr>
              <w:t>Control0</w:t>
            </w:r>
            <w:r w:rsidRPr="003F04E6">
              <w:rPr>
                <w:b w:val="0"/>
                <w:lang w:val="en-US"/>
              </w:rPr>
              <w:t>05</w:t>
            </w:r>
            <w:bookmarkEnd w:id="1146"/>
            <w:bookmarkEnd w:id="1147"/>
          </w:p>
        </w:tc>
        <w:tc>
          <w:tcPr>
            <w:tcW w:w="2477" w:type="dxa"/>
            <w:shd w:val="clear" w:color="auto" w:fill="C0C0C0"/>
          </w:tcPr>
          <w:p w:rsidR="007D2351" w:rsidRPr="003F04E6" w:rsidRDefault="002D197C" w:rsidP="002D197C">
            <w:pPr>
              <w:pStyle w:val="Heading3"/>
              <w:numPr>
                <w:ilvl w:val="0"/>
                <w:numId w:val="0"/>
              </w:numPr>
              <w:jc w:val="center"/>
              <w:rPr>
                <w:b w:val="0"/>
                <w:lang w:val="en-US"/>
              </w:rPr>
            </w:pPr>
            <w:bookmarkStart w:id="1148" w:name="_Toc83469812"/>
            <w:bookmarkStart w:id="1149" w:name="_Toc83471937"/>
            <w:r>
              <w:rPr>
                <w:b w:val="0"/>
                <w:lang w:val="en-US"/>
              </w:rPr>
              <w:t>Control (1.00</w:t>
            </w:r>
            <w:r w:rsidRPr="003F04E6">
              <w:rPr>
                <w:b w:val="0"/>
                <w:lang w:val="en-US"/>
              </w:rPr>
              <w:t>)</w:t>
            </w:r>
            <w:bookmarkEnd w:id="1148"/>
            <w:bookmarkEnd w:id="1149"/>
          </w:p>
        </w:tc>
        <w:tc>
          <w:tcPr>
            <w:tcW w:w="1329" w:type="dxa"/>
            <w:tcBorders>
              <w:left w:val="nil"/>
              <w:right w:val="single" w:sz="8" w:space="0" w:color="auto"/>
            </w:tcBorders>
            <w:shd w:val="clear" w:color="auto" w:fill="C0C0C0"/>
          </w:tcPr>
          <w:p w:rsidR="007D2351" w:rsidRPr="003F04E6" w:rsidRDefault="007D2351" w:rsidP="002D197C">
            <w:pPr>
              <w:pStyle w:val="Heading3"/>
              <w:numPr>
                <w:ilvl w:val="0"/>
                <w:numId w:val="0"/>
              </w:numPr>
              <w:jc w:val="center"/>
              <w:rPr>
                <w:b w:val="0"/>
                <w:lang w:val="en-US"/>
              </w:rPr>
            </w:pPr>
            <w:bookmarkStart w:id="1150" w:name="_Toc83469813"/>
            <w:bookmarkStart w:id="1151" w:name="_Toc83471938"/>
            <w:r w:rsidRPr="003F04E6">
              <w:rPr>
                <w:b w:val="0"/>
                <w:lang w:val="en-US"/>
              </w:rPr>
              <w:t>Benar</w:t>
            </w:r>
            <w:bookmarkEnd w:id="1150"/>
            <w:bookmarkEnd w:id="1151"/>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152" w:name="_Toc83469814"/>
            <w:bookmarkStart w:id="1153" w:name="_Toc83471939"/>
            <w:r w:rsidRPr="003F04E6">
              <w:rPr>
                <w:b w:val="0"/>
                <w:bCs/>
                <w:lang w:val="en-US"/>
              </w:rPr>
              <w:t>6</w:t>
            </w:r>
            <w:bookmarkEnd w:id="1152"/>
            <w:bookmarkEnd w:id="1153"/>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154" w:name="_Toc83469815"/>
            <w:bookmarkStart w:id="1155" w:name="_Toc83471940"/>
            <w:r>
              <w:rPr>
                <w:b w:val="0"/>
                <w:lang w:val="en-US"/>
              </w:rPr>
              <w:t>Control0</w:t>
            </w:r>
            <w:r w:rsidRPr="003F04E6">
              <w:rPr>
                <w:b w:val="0"/>
                <w:lang w:val="en-US"/>
              </w:rPr>
              <w:t>06</w:t>
            </w:r>
            <w:bookmarkEnd w:id="1154"/>
            <w:bookmarkEnd w:id="1155"/>
          </w:p>
        </w:tc>
        <w:tc>
          <w:tcPr>
            <w:tcW w:w="2477" w:type="dxa"/>
            <w:shd w:val="clear" w:color="auto" w:fill="auto"/>
          </w:tcPr>
          <w:p w:rsidR="007D2351" w:rsidRPr="003F04E6" w:rsidRDefault="002D197C" w:rsidP="002D197C">
            <w:pPr>
              <w:pStyle w:val="Heading3"/>
              <w:numPr>
                <w:ilvl w:val="0"/>
                <w:numId w:val="0"/>
              </w:numPr>
              <w:jc w:val="center"/>
              <w:rPr>
                <w:b w:val="0"/>
                <w:lang w:val="en-US"/>
              </w:rPr>
            </w:pPr>
            <w:bookmarkStart w:id="1156" w:name="_Toc83469816"/>
            <w:bookmarkStart w:id="1157" w:name="_Toc83471941"/>
            <w:r>
              <w:rPr>
                <w:b w:val="0"/>
                <w:lang w:val="en-US"/>
              </w:rPr>
              <w:t>Control (1.00</w:t>
            </w:r>
            <w:r w:rsidRPr="003F04E6">
              <w:rPr>
                <w:b w:val="0"/>
                <w:lang w:val="en-US"/>
              </w:rPr>
              <w:t>)</w:t>
            </w:r>
            <w:bookmarkEnd w:id="1156"/>
            <w:bookmarkEnd w:id="1157"/>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158" w:name="_Toc83469817"/>
            <w:bookmarkStart w:id="1159" w:name="_Toc83471942"/>
            <w:r w:rsidRPr="003F04E6">
              <w:rPr>
                <w:b w:val="0"/>
                <w:lang w:val="en-US"/>
              </w:rPr>
              <w:t>Benar</w:t>
            </w:r>
            <w:bookmarkEnd w:id="1158"/>
            <w:bookmarkEnd w:id="1159"/>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160" w:name="_Toc83469818"/>
            <w:bookmarkStart w:id="1161" w:name="_Toc83471943"/>
            <w:r w:rsidRPr="003F04E6">
              <w:rPr>
                <w:b w:val="0"/>
                <w:bCs/>
                <w:lang w:val="en-US"/>
              </w:rPr>
              <w:t>7</w:t>
            </w:r>
            <w:bookmarkEnd w:id="1160"/>
            <w:bookmarkEnd w:id="1161"/>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162" w:name="_Toc83469819"/>
            <w:bookmarkStart w:id="1163" w:name="_Toc83471944"/>
            <w:r>
              <w:rPr>
                <w:b w:val="0"/>
                <w:lang w:val="en-US"/>
              </w:rPr>
              <w:t>Control0</w:t>
            </w:r>
            <w:r w:rsidRPr="003F04E6">
              <w:rPr>
                <w:b w:val="0"/>
                <w:lang w:val="en-US"/>
              </w:rPr>
              <w:t>07</w:t>
            </w:r>
            <w:bookmarkEnd w:id="1162"/>
            <w:bookmarkEnd w:id="1163"/>
          </w:p>
        </w:tc>
        <w:tc>
          <w:tcPr>
            <w:tcW w:w="2477" w:type="dxa"/>
            <w:shd w:val="clear" w:color="auto" w:fill="C0C0C0"/>
          </w:tcPr>
          <w:p w:rsidR="007D2351" w:rsidRPr="003F04E6" w:rsidRDefault="002D197C" w:rsidP="002D197C">
            <w:pPr>
              <w:pStyle w:val="Heading3"/>
              <w:numPr>
                <w:ilvl w:val="0"/>
                <w:numId w:val="0"/>
              </w:numPr>
              <w:jc w:val="center"/>
              <w:rPr>
                <w:b w:val="0"/>
                <w:lang w:val="en-US"/>
              </w:rPr>
            </w:pPr>
            <w:bookmarkStart w:id="1164" w:name="_Toc83469820"/>
            <w:bookmarkStart w:id="1165" w:name="_Toc83471945"/>
            <w:r>
              <w:rPr>
                <w:b w:val="0"/>
                <w:lang w:val="en-US"/>
              </w:rPr>
              <w:t>Control (1.00</w:t>
            </w:r>
            <w:r w:rsidRPr="003F04E6">
              <w:rPr>
                <w:b w:val="0"/>
                <w:lang w:val="en-US"/>
              </w:rPr>
              <w:t>)</w:t>
            </w:r>
            <w:bookmarkEnd w:id="1164"/>
            <w:bookmarkEnd w:id="1165"/>
          </w:p>
        </w:tc>
        <w:tc>
          <w:tcPr>
            <w:tcW w:w="1329" w:type="dxa"/>
            <w:tcBorders>
              <w:left w:val="nil"/>
              <w:right w:val="single" w:sz="8" w:space="0" w:color="auto"/>
            </w:tcBorders>
            <w:shd w:val="clear" w:color="auto" w:fill="C0C0C0"/>
          </w:tcPr>
          <w:p w:rsidR="007D2351" w:rsidRPr="003F04E6" w:rsidRDefault="007D2351" w:rsidP="002D197C">
            <w:pPr>
              <w:pStyle w:val="Heading3"/>
              <w:numPr>
                <w:ilvl w:val="0"/>
                <w:numId w:val="0"/>
              </w:numPr>
              <w:jc w:val="center"/>
              <w:rPr>
                <w:b w:val="0"/>
                <w:lang w:val="en-US"/>
              </w:rPr>
            </w:pPr>
            <w:bookmarkStart w:id="1166" w:name="_Toc83469821"/>
            <w:bookmarkStart w:id="1167" w:name="_Toc83471946"/>
            <w:r w:rsidRPr="003F04E6">
              <w:rPr>
                <w:b w:val="0"/>
                <w:lang w:val="en-US"/>
              </w:rPr>
              <w:t>Benar</w:t>
            </w:r>
            <w:bookmarkEnd w:id="1166"/>
            <w:bookmarkEnd w:id="1167"/>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168" w:name="_Toc83469822"/>
            <w:bookmarkStart w:id="1169" w:name="_Toc83471947"/>
            <w:r w:rsidRPr="003F04E6">
              <w:rPr>
                <w:b w:val="0"/>
                <w:bCs/>
                <w:lang w:val="en-US"/>
              </w:rPr>
              <w:t>8</w:t>
            </w:r>
            <w:bookmarkEnd w:id="1168"/>
            <w:bookmarkEnd w:id="1169"/>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170" w:name="_Toc83469823"/>
            <w:bookmarkStart w:id="1171" w:name="_Toc83471948"/>
            <w:r>
              <w:rPr>
                <w:b w:val="0"/>
                <w:lang w:val="en-US"/>
              </w:rPr>
              <w:t>Control0</w:t>
            </w:r>
            <w:r w:rsidRPr="003F04E6">
              <w:rPr>
                <w:b w:val="0"/>
                <w:lang w:val="en-US"/>
              </w:rPr>
              <w:t>08</w:t>
            </w:r>
            <w:bookmarkEnd w:id="1170"/>
            <w:bookmarkEnd w:id="1171"/>
          </w:p>
        </w:tc>
        <w:tc>
          <w:tcPr>
            <w:tcW w:w="2477" w:type="dxa"/>
            <w:shd w:val="clear" w:color="auto" w:fill="auto"/>
          </w:tcPr>
          <w:p w:rsidR="007D2351" w:rsidRPr="003F04E6" w:rsidRDefault="002D197C" w:rsidP="002D197C">
            <w:pPr>
              <w:pStyle w:val="Heading3"/>
              <w:numPr>
                <w:ilvl w:val="0"/>
                <w:numId w:val="0"/>
              </w:numPr>
              <w:jc w:val="center"/>
              <w:rPr>
                <w:b w:val="0"/>
                <w:lang w:val="en-US"/>
              </w:rPr>
            </w:pPr>
            <w:bookmarkStart w:id="1172" w:name="_Toc83469824"/>
            <w:bookmarkStart w:id="1173" w:name="_Toc83471949"/>
            <w:r>
              <w:rPr>
                <w:b w:val="0"/>
                <w:lang w:val="en-US"/>
              </w:rPr>
              <w:t>Control (1.00</w:t>
            </w:r>
            <w:r w:rsidRPr="003F04E6">
              <w:rPr>
                <w:b w:val="0"/>
                <w:lang w:val="en-US"/>
              </w:rPr>
              <w:t>)</w:t>
            </w:r>
            <w:bookmarkEnd w:id="1172"/>
            <w:bookmarkEnd w:id="1173"/>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174" w:name="_Toc83469825"/>
            <w:bookmarkStart w:id="1175" w:name="_Toc83471950"/>
            <w:r w:rsidRPr="003F04E6">
              <w:rPr>
                <w:b w:val="0"/>
                <w:lang w:val="en-US"/>
              </w:rPr>
              <w:t>Benar</w:t>
            </w:r>
            <w:bookmarkEnd w:id="1174"/>
            <w:bookmarkEnd w:id="1175"/>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176" w:name="_Toc83469826"/>
            <w:bookmarkStart w:id="1177" w:name="_Toc83471951"/>
            <w:r w:rsidRPr="003F04E6">
              <w:rPr>
                <w:b w:val="0"/>
                <w:bCs/>
                <w:lang w:val="en-US"/>
              </w:rPr>
              <w:t>9</w:t>
            </w:r>
            <w:bookmarkEnd w:id="1176"/>
            <w:bookmarkEnd w:id="1177"/>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178" w:name="_Toc83469827"/>
            <w:bookmarkStart w:id="1179" w:name="_Toc83471952"/>
            <w:r>
              <w:rPr>
                <w:b w:val="0"/>
                <w:lang w:val="en-US"/>
              </w:rPr>
              <w:t>Control0</w:t>
            </w:r>
            <w:r w:rsidRPr="003F04E6">
              <w:rPr>
                <w:b w:val="0"/>
                <w:lang w:val="en-US"/>
              </w:rPr>
              <w:t>09</w:t>
            </w:r>
            <w:bookmarkEnd w:id="1178"/>
            <w:bookmarkEnd w:id="1179"/>
          </w:p>
        </w:tc>
        <w:tc>
          <w:tcPr>
            <w:tcW w:w="2477" w:type="dxa"/>
            <w:shd w:val="clear" w:color="auto" w:fill="C0C0C0"/>
          </w:tcPr>
          <w:p w:rsidR="007D2351" w:rsidRPr="003F04E6" w:rsidRDefault="002D197C" w:rsidP="002D197C">
            <w:pPr>
              <w:pStyle w:val="Heading3"/>
              <w:numPr>
                <w:ilvl w:val="0"/>
                <w:numId w:val="0"/>
              </w:numPr>
              <w:jc w:val="center"/>
              <w:rPr>
                <w:b w:val="0"/>
                <w:lang w:val="en-US"/>
              </w:rPr>
            </w:pPr>
            <w:bookmarkStart w:id="1180" w:name="_Toc83469828"/>
            <w:bookmarkStart w:id="1181" w:name="_Toc83471953"/>
            <w:r>
              <w:rPr>
                <w:b w:val="0"/>
                <w:lang w:val="en-US"/>
              </w:rPr>
              <w:t>Control (1.00</w:t>
            </w:r>
            <w:r w:rsidRPr="003F04E6">
              <w:rPr>
                <w:b w:val="0"/>
                <w:lang w:val="en-US"/>
              </w:rPr>
              <w:t>)</w:t>
            </w:r>
            <w:bookmarkEnd w:id="1180"/>
            <w:bookmarkEnd w:id="1181"/>
          </w:p>
        </w:tc>
        <w:tc>
          <w:tcPr>
            <w:tcW w:w="1329" w:type="dxa"/>
            <w:tcBorders>
              <w:left w:val="nil"/>
              <w:right w:val="single" w:sz="8" w:space="0" w:color="auto"/>
            </w:tcBorders>
            <w:shd w:val="clear" w:color="auto" w:fill="C0C0C0"/>
          </w:tcPr>
          <w:p w:rsidR="007D2351" w:rsidRPr="003F04E6" w:rsidRDefault="007D2351" w:rsidP="002D197C">
            <w:pPr>
              <w:pStyle w:val="Heading3"/>
              <w:numPr>
                <w:ilvl w:val="0"/>
                <w:numId w:val="0"/>
              </w:numPr>
              <w:jc w:val="center"/>
              <w:rPr>
                <w:b w:val="0"/>
                <w:lang w:val="en-US"/>
              </w:rPr>
            </w:pPr>
            <w:bookmarkStart w:id="1182" w:name="_Toc83469829"/>
            <w:bookmarkStart w:id="1183" w:name="_Toc83471954"/>
            <w:r w:rsidRPr="003F04E6">
              <w:rPr>
                <w:b w:val="0"/>
                <w:lang w:val="en-US"/>
              </w:rPr>
              <w:t>Benar</w:t>
            </w:r>
            <w:bookmarkEnd w:id="1182"/>
            <w:bookmarkEnd w:id="1183"/>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184" w:name="_Toc83469830"/>
            <w:bookmarkStart w:id="1185" w:name="_Toc83471955"/>
            <w:r w:rsidRPr="003F04E6">
              <w:rPr>
                <w:b w:val="0"/>
                <w:bCs/>
                <w:lang w:val="en-US"/>
              </w:rPr>
              <w:t>10</w:t>
            </w:r>
            <w:bookmarkEnd w:id="1184"/>
            <w:bookmarkEnd w:id="1185"/>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186" w:name="_Toc83469831"/>
            <w:bookmarkStart w:id="1187" w:name="_Toc83471956"/>
            <w:r>
              <w:rPr>
                <w:b w:val="0"/>
                <w:lang w:val="en-US"/>
              </w:rPr>
              <w:t>Control0</w:t>
            </w:r>
            <w:r w:rsidRPr="003F04E6">
              <w:rPr>
                <w:b w:val="0"/>
                <w:lang w:val="en-US"/>
              </w:rPr>
              <w:t>10</w:t>
            </w:r>
            <w:bookmarkEnd w:id="1186"/>
            <w:bookmarkEnd w:id="1187"/>
          </w:p>
        </w:tc>
        <w:tc>
          <w:tcPr>
            <w:tcW w:w="2477" w:type="dxa"/>
            <w:shd w:val="clear" w:color="auto" w:fill="auto"/>
          </w:tcPr>
          <w:p w:rsidR="007D2351" w:rsidRPr="003F04E6" w:rsidRDefault="002D197C" w:rsidP="002D197C">
            <w:pPr>
              <w:pStyle w:val="Heading3"/>
              <w:numPr>
                <w:ilvl w:val="0"/>
                <w:numId w:val="0"/>
              </w:numPr>
              <w:jc w:val="center"/>
              <w:rPr>
                <w:b w:val="0"/>
                <w:lang w:val="en-US"/>
              </w:rPr>
            </w:pPr>
            <w:bookmarkStart w:id="1188" w:name="_Toc83469832"/>
            <w:bookmarkStart w:id="1189" w:name="_Toc83471957"/>
            <w:r>
              <w:rPr>
                <w:b w:val="0"/>
                <w:lang w:val="en-US"/>
              </w:rPr>
              <w:t>Control (1.00</w:t>
            </w:r>
            <w:r w:rsidRPr="003F04E6">
              <w:rPr>
                <w:b w:val="0"/>
                <w:lang w:val="en-US"/>
              </w:rPr>
              <w:t>)</w:t>
            </w:r>
            <w:bookmarkEnd w:id="1188"/>
            <w:bookmarkEnd w:id="1189"/>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190" w:name="_Toc83469833"/>
            <w:bookmarkStart w:id="1191" w:name="_Toc83471958"/>
            <w:r w:rsidRPr="003F04E6">
              <w:rPr>
                <w:b w:val="0"/>
                <w:lang w:val="en-US"/>
              </w:rPr>
              <w:t>Benar</w:t>
            </w:r>
            <w:bookmarkEnd w:id="1190"/>
            <w:bookmarkEnd w:id="1191"/>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192" w:name="_Toc83469834"/>
            <w:bookmarkStart w:id="1193" w:name="_Toc83471959"/>
            <w:r w:rsidRPr="003F04E6">
              <w:rPr>
                <w:b w:val="0"/>
                <w:bCs/>
                <w:lang w:val="en-US"/>
              </w:rPr>
              <w:t>11</w:t>
            </w:r>
            <w:bookmarkEnd w:id="1192"/>
            <w:bookmarkEnd w:id="1193"/>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194" w:name="_Toc83469835"/>
            <w:bookmarkStart w:id="1195" w:name="_Toc83471960"/>
            <w:r w:rsidRPr="003F04E6">
              <w:rPr>
                <w:b w:val="0"/>
                <w:lang w:val="en-US"/>
              </w:rPr>
              <w:t>T</w:t>
            </w:r>
            <w:r>
              <w:rPr>
                <w:b w:val="0"/>
                <w:lang w:val="en-US"/>
              </w:rPr>
              <w:t>ypeI0</w:t>
            </w:r>
            <w:r w:rsidRPr="003F04E6">
              <w:rPr>
                <w:b w:val="0"/>
                <w:lang w:val="en-US"/>
              </w:rPr>
              <w:t>01</w:t>
            </w:r>
            <w:bookmarkEnd w:id="1194"/>
            <w:bookmarkEnd w:id="1195"/>
          </w:p>
        </w:tc>
        <w:tc>
          <w:tcPr>
            <w:tcW w:w="2477" w:type="dxa"/>
            <w:shd w:val="clear" w:color="auto" w:fill="C0C0C0"/>
          </w:tcPr>
          <w:p w:rsidR="007D2351" w:rsidRPr="003F04E6" w:rsidRDefault="00A272FF" w:rsidP="002D197C">
            <w:pPr>
              <w:pStyle w:val="Heading3"/>
              <w:numPr>
                <w:ilvl w:val="0"/>
                <w:numId w:val="0"/>
              </w:numPr>
              <w:jc w:val="center"/>
              <w:rPr>
                <w:lang w:val="en-US"/>
              </w:rPr>
            </w:pPr>
            <w:bookmarkStart w:id="1196" w:name="_Toc83469836"/>
            <w:bookmarkStart w:id="1197" w:name="_Toc83471961"/>
            <w:r>
              <w:rPr>
                <w:b w:val="0"/>
                <w:lang w:val="en-US"/>
              </w:rPr>
              <w:t>Type I</w:t>
            </w:r>
            <w:r w:rsidR="002D197C">
              <w:rPr>
                <w:b w:val="0"/>
                <w:lang w:val="en-US"/>
              </w:rPr>
              <w:t xml:space="preserve"> (1.00</w:t>
            </w:r>
            <w:r w:rsidR="002D197C" w:rsidRPr="003F04E6">
              <w:rPr>
                <w:b w:val="0"/>
                <w:lang w:val="en-US"/>
              </w:rPr>
              <w:t>)</w:t>
            </w:r>
            <w:bookmarkEnd w:id="1196"/>
            <w:bookmarkEnd w:id="1197"/>
          </w:p>
        </w:tc>
        <w:tc>
          <w:tcPr>
            <w:tcW w:w="1329" w:type="dxa"/>
            <w:tcBorders>
              <w:left w:val="nil"/>
              <w:right w:val="single" w:sz="8" w:space="0" w:color="auto"/>
            </w:tcBorders>
            <w:shd w:val="clear" w:color="auto" w:fill="C0C0C0"/>
          </w:tcPr>
          <w:p w:rsidR="007D2351" w:rsidRPr="003F04E6" w:rsidRDefault="00A272FF" w:rsidP="002D197C">
            <w:pPr>
              <w:pStyle w:val="Heading3"/>
              <w:numPr>
                <w:ilvl w:val="0"/>
                <w:numId w:val="0"/>
              </w:numPr>
              <w:jc w:val="center"/>
              <w:rPr>
                <w:b w:val="0"/>
                <w:lang w:val="en-US"/>
              </w:rPr>
            </w:pPr>
            <w:bookmarkStart w:id="1198" w:name="_Toc83469837"/>
            <w:bookmarkStart w:id="1199" w:name="_Toc83471962"/>
            <w:r>
              <w:rPr>
                <w:b w:val="0"/>
                <w:lang w:val="en-US"/>
              </w:rPr>
              <w:t>Benar</w:t>
            </w:r>
            <w:bookmarkEnd w:id="1198"/>
            <w:bookmarkEnd w:id="1199"/>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200" w:name="_Toc83469838"/>
            <w:bookmarkStart w:id="1201" w:name="_Toc83471963"/>
            <w:r w:rsidRPr="003F04E6">
              <w:rPr>
                <w:b w:val="0"/>
                <w:bCs/>
                <w:lang w:val="en-US"/>
              </w:rPr>
              <w:t>12</w:t>
            </w:r>
            <w:bookmarkEnd w:id="1200"/>
            <w:bookmarkEnd w:id="1201"/>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202" w:name="_Toc83469839"/>
            <w:bookmarkStart w:id="1203" w:name="_Toc83471964"/>
            <w:r w:rsidRPr="003F04E6">
              <w:rPr>
                <w:b w:val="0"/>
                <w:lang w:val="en-US"/>
              </w:rPr>
              <w:t>T</w:t>
            </w:r>
            <w:r>
              <w:rPr>
                <w:b w:val="0"/>
                <w:lang w:val="en-US"/>
              </w:rPr>
              <w:t>ypeI0</w:t>
            </w:r>
            <w:r w:rsidRPr="003F04E6">
              <w:rPr>
                <w:b w:val="0"/>
                <w:lang w:val="en-US"/>
              </w:rPr>
              <w:t>02</w:t>
            </w:r>
            <w:bookmarkEnd w:id="1202"/>
            <w:bookmarkEnd w:id="1203"/>
          </w:p>
        </w:tc>
        <w:tc>
          <w:tcPr>
            <w:tcW w:w="2477" w:type="dxa"/>
            <w:shd w:val="clear" w:color="auto" w:fill="auto"/>
          </w:tcPr>
          <w:p w:rsidR="007D2351" w:rsidRPr="003F04E6" w:rsidRDefault="002D197C" w:rsidP="002D197C">
            <w:pPr>
              <w:pStyle w:val="Heading3"/>
              <w:numPr>
                <w:ilvl w:val="0"/>
                <w:numId w:val="0"/>
              </w:numPr>
              <w:jc w:val="center"/>
              <w:rPr>
                <w:lang w:val="en-US"/>
              </w:rPr>
            </w:pPr>
            <w:bookmarkStart w:id="1204" w:name="_Toc83469840"/>
            <w:bookmarkStart w:id="1205" w:name="_Toc83471965"/>
            <w:r>
              <w:rPr>
                <w:b w:val="0"/>
                <w:lang w:val="en-US"/>
              </w:rPr>
              <w:t>Control (1.00</w:t>
            </w:r>
            <w:r w:rsidRPr="003F04E6">
              <w:rPr>
                <w:b w:val="0"/>
                <w:lang w:val="en-US"/>
              </w:rPr>
              <w:t>)</w:t>
            </w:r>
            <w:bookmarkEnd w:id="1204"/>
            <w:bookmarkEnd w:id="1205"/>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206" w:name="_Toc83469841"/>
            <w:bookmarkStart w:id="1207" w:name="_Toc83471966"/>
            <w:r w:rsidRPr="003F04E6">
              <w:rPr>
                <w:b w:val="0"/>
                <w:lang w:val="en-US"/>
              </w:rPr>
              <w:t>Salah</w:t>
            </w:r>
            <w:bookmarkEnd w:id="1206"/>
            <w:bookmarkEnd w:id="1207"/>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208" w:name="_Toc83469842"/>
            <w:bookmarkStart w:id="1209" w:name="_Toc83471967"/>
            <w:r w:rsidRPr="003F04E6">
              <w:rPr>
                <w:b w:val="0"/>
                <w:bCs/>
                <w:lang w:val="en-US"/>
              </w:rPr>
              <w:t>13</w:t>
            </w:r>
            <w:bookmarkEnd w:id="1208"/>
            <w:bookmarkEnd w:id="1209"/>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210" w:name="_Toc83469843"/>
            <w:bookmarkStart w:id="1211" w:name="_Toc83471968"/>
            <w:r w:rsidRPr="003F04E6">
              <w:rPr>
                <w:b w:val="0"/>
                <w:lang w:val="en-US"/>
              </w:rPr>
              <w:t>T</w:t>
            </w:r>
            <w:r>
              <w:rPr>
                <w:b w:val="0"/>
                <w:lang w:val="en-US"/>
              </w:rPr>
              <w:t>ypeI0</w:t>
            </w:r>
            <w:r w:rsidRPr="003F04E6">
              <w:rPr>
                <w:b w:val="0"/>
                <w:lang w:val="en-US"/>
              </w:rPr>
              <w:t>03</w:t>
            </w:r>
            <w:bookmarkEnd w:id="1210"/>
            <w:bookmarkEnd w:id="1211"/>
          </w:p>
        </w:tc>
        <w:tc>
          <w:tcPr>
            <w:tcW w:w="2477" w:type="dxa"/>
            <w:shd w:val="clear" w:color="auto" w:fill="C0C0C0"/>
          </w:tcPr>
          <w:p w:rsidR="007D2351" w:rsidRPr="003F04E6" w:rsidRDefault="002D197C" w:rsidP="002D197C">
            <w:pPr>
              <w:pStyle w:val="Heading3"/>
              <w:numPr>
                <w:ilvl w:val="0"/>
                <w:numId w:val="0"/>
              </w:numPr>
              <w:jc w:val="center"/>
              <w:rPr>
                <w:lang w:val="en-US"/>
              </w:rPr>
            </w:pPr>
            <w:bookmarkStart w:id="1212" w:name="_Toc83469844"/>
            <w:bookmarkStart w:id="1213" w:name="_Toc83471969"/>
            <w:r>
              <w:rPr>
                <w:b w:val="0"/>
                <w:lang w:val="en-US"/>
              </w:rPr>
              <w:t>Control (1.00</w:t>
            </w:r>
            <w:r w:rsidRPr="003F04E6">
              <w:rPr>
                <w:b w:val="0"/>
                <w:lang w:val="en-US"/>
              </w:rPr>
              <w:t>)</w:t>
            </w:r>
            <w:bookmarkEnd w:id="1212"/>
            <w:bookmarkEnd w:id="1213"/>
          </w:p>
        </w:tc>
        <w:tc>
          <w:tcPr>
            <w:tcW w:w="1329" w:type="dxa"/>
            <w:tcBorders>
              <w:left w:val="nil"/>
              <w:right w:val="single" w:sz="8" w:space="0" w:color="auto"/>
            </w:tcBorders>
            <w:shd w:val="clear" w:color="auto" w:fill="C0C0C0"/>
          </w:tcPr>
          <w:p w:rsidR="007D2351" w:rsidRPr="003F04E6" w:rsidRDefault="002D197C" w:rsidP="002D197C">
            <w:pPr>
              <w:pStyle w:val="Heading3"/>
              <w:numPr>
                <w:ilvl w:val="0"/>
                <w:numId w:val="0"/>
              </w:numPr>
              <w:jc w:val="center"/>
              <w:rPr>
                <w:b w:val="0"/>
                <w:lang w:val="en-US"/>
              </w:rPr>
            </w:pPr>
            <w:bookmarkStart w:id="1214" w:name="_Toc83469845"/>
            <w:bookmarkStart w:id="1215" w:name="_Toc83471970"/>
            <w:r>
              <w:rPr>
                <w:b w:val="0"/>
                <w:lang w:val="en-US"/>
              </w:rPr>
              <w:t>Salah</w:t>
            </w:r>
            <w:bookmarkEnd w:id="1214"/>
            <w:bookmarkEnd w:id="1215"/>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216" w:name="_Toc83469846"/>
            <w:bookmarkStart w:id="1217" w:name="_Toc83471971"/>
            <w:r w:rsidRPr="003F04E6">
              <w:rPr>
                <w:b w:val="0"/>
                <w:bCs/>
                <w:lang w:val="en-US"/>
              </w:rPr>
              <w:t>14</w:t>
            </w:r>
            <w:bookmarkEnd w:id="1216"/>
            <w:bookmarkEnd w:id="1217"/>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218" w:name="_Toc83469847"/>
            <w:bookmarkStart w:id="1219" w:name="_Toc83471972"/>
            <w:r w:rsidRPr="003F04E6">
              <w:rPr>
                <w:b w:val="0"/>
                <w:lang w:val="en-US"/>
              </w:rPr>
              <w:t>T</w:t>
            </w:r>
            <w:r>
              <w:rPr>
                <w:b w:val="0"/>
                <w:lang w:val="en-US"/>
              </w:rPr>
              <w:t>ypeI0</w:t>
            </w:r>
            <w:r w:rsidRPr="003F04E6">
              <w:rPr>
                <w:b w:val="0"/>
                <w:lang w:val="en-US"/>
              </w:rPr>
              <w:t>04</w:t>
            </w:r>
            <w:bookmarkEnd w:id="1218"/>
            <w:bookmarkEnd w:id="1219"/>
          </w:p>
        </w:tc>
        <w:tc>
          <w:tcPr>
            <w:tcW w:w="2477" w:type="dxa"/>
            <w:shd w:val="clear" w:color="auto" w:fill="auto"/>
          </w:tcPr>
          <w:p w:rsidR="007D2351" w:rsidRPr="003F04E6" w:rsidRDefault="002D197C" w:rsidP="002D197C">
            <w:pPr>
              <w:pStyle w:val="Heading3"/>
              <w:numPr>
                <w:ilvl w:val="0"/>
                <w:numId w:val="0"/>
              </w:numPr>
              <w:jc w:val="center"/>
              <w:rPr>
                <w:lang w:val="en-US"/>
              </w:rPr>
            </w:pPr>
            <w:bookmarkStart w:id="1220" w:name="_Toc83469848"/>
            <w:bookmarkStart w:id="1221" w:name="_Toc83471973"/>
            <w:r>
              <w:rPr>
                <w:b w:val="0"/>
                <w:lang w:val="en-US"/>
              </w:rPr>
              <w:t>Control (1.00</w:t>
            </w:r>
            <w:r w:rsidRPr="003F04E6">
              <w:rPr>
                <w:b w:val="0"/>
                <w:lang w:val="en-US"/>
              </w:rPr>
              <w:t>)</w:t>
            </w:r>
            <w:bookmarkEnd w:id="1220"/>
            <w:bookmarkEnd w:id="1221"/>
          </w:p>
        </w:tc>
        <w:tc>
          <w:tcPr>
            <w:tcW w:w="1329" w:type="dxa"/>
            <w:tcBorders>
              <w:right w:val="single" w:sz="8" w:space="0" w:color="auto"/>
            </w:tcBorders>
            <w:shd w:val="clear" w:color="auto" w:fill="auto"/>
          </w:tcPr>
          <w:p w:rsidR="007D2351" w:rsidRPr="003F04E6" w:rsidRDefault="002D197C" w:rsidP="002D197C">
            <w:pPr>
              <w:pStyle w:val="Heading3"/>
              <w:numPr>
                <w:ilvl w:val="0"/>
                <w:numId w:val="0"/>
              </w:numPr>
              <w:jc w:val="center"/>
              <w:rPr>
                <w:b w:val="0"/>
                <w:lang w:val="en-US"/>
              </w:rPr>
            </w:pPr>
            <w:bookmarkStart w:id="1222" w:name="_Toc83469849"/>
            <w:bookmarkStart w:id="1223" w:name="_Toc83471974"/>
            <w:r>
              <w:rPr>
                <w:b w:val="0"/>
                <w:lang w:val="en-US"/>
              </w:rPr>
              <w:t>Salah</w:t>
            </w:r>
            <w:bookmarkEnd w:id="1222"/>
            <w:bookmarkEnd w:id="1223"/>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224" w:name="_Toc83469850"/>
            <w:bookmarkStart w:id="1225" w:name="_Toc83471975"/>
            <w:r w:rsidRPr="003F04E6">
              <w:rPr>
                <w:b w:val="0"/>
                <w:bCs/>
                <w:lang w:val="en-US"/>
              </w:rPr>
              <w:t>15</w:t>
            </w:r>
            <w:bookmarkEnd w:id="1224"/>
            <w:bookmarkEnd w:id="1225"/>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226" w:name="_Toc83469851"/>
            <w:bookmarkStart w:id="1227" w:name="_Toc83471976"/>
            <w:r w:rsidRPr="003F04E6">
              <w:rPr>
                <w:b w:val="0"/>
                <w:lang w:val="en-US"/>
              </w:rPr>
              <w:t>T</w:t>
            </w:r>
            <w:r>
              <w:rPr>
                <w:b w:val="0"/>
                <w:lang w:val="en-US"/>
              </w:rPr>
              <w:t>ypeI0</w:t>
            </w:r>
            <w:r w:rsidRPr="003F04E6">
              <w:rPr>
                <w:b w:val="0"/>
                <w:lang w:val="en-US"/>
              </w:rPr>
              <w:t>05</w:t>
            </w:r>
            <w:bookmarkEnd w:id="1226"/>
            <w:bookmarkEnd w:id="1227"/>
          </w:p>
        </w:tc>
        <w:tc>
          <w:tcPr>
            <w:tcW w:w="2477" w:type="dxa"/>
            <w:shd w:val="clear" w:color="auto" w:fill="C0C0C0"/>
          </w:tcPr>
          <w:p w:rsidR="007D2351" w:rsidRPr="003F04E6" w:rsidRDefault="002D197C" w:rsidP="002D197C">
            <w:pPr>
              <w:pStyle w:val="Heading3"/>
              <w:numPr>
                <w:ilvl w:val="0"/>
                <w:numId w:val="0"/>
              </w:numPr>
              <w:jc w:val="center"/>
              <w:rPr>
                <w:lang w:val="en-US"/>
              </w:rPr>
            </w:pPr>
            <w:bookmarkStart w:id="1228" w:name="_Toc83469852"/>
            <w:bookmarkStart w:id="1229" w:name="_Toc83471977"/>
            <w:r>
              <w:rPr>
                <w:b w:val="0"/>
                <w:lang w:val="en-US"/>
              </w:rPr>
              <w:t>Control (1.00</w:t>
            </w:r>
            <w:r w:rsidRPr="003F04E6">
              <w:rPr>
                <w:b w:val="0"/>
                <w:lang w:val="en-US"/>
              </w:rPr>
              <w:t>)</w:t>
            </w:r>
            <w:bookmarkEnd w:id="1228"/>
            <w:bookmarkEnd w:id="1229"/>
          </w:p>
        </w:tc>
        <w:tc>
          <w:tcPr>
            <w:tcW w:w="1329" w:type="dxa"/>
            <w:tcBorders>
              <w:left w:val="nil"/>
              <w:right w:val="single" w:sz="8" w:space="0" w:color="auto"/>
            </w:tcBorders>
            <w:shd w:val="clear" w:color="auto" w:fill="C0C0C0"/>
          </w:tcPr>
          <w:p w:rsidR="007D2351" w:rsidRPr="003F04E6" w:rsidRDefault="007D2351" w:rsidP="002D197C">
            <w:pPr>
              <w:pStyle w:val="Heading3"/>
              <w:numPr>
                <w:ilvl w:val="0"/>
                <w:numId w:val="0"/>
              </w:numPr>
              <w:jc w:val="center"/>
              <w:rPr>
                <w:b w:val="0"/>
                <w:lang w:val="en-US"/>
              </w:rPr>
            </w:pPr>
            <w:bookmarkStart w:id="1230" w:name="_Toc83469853"/>
            <w:bookmarkStart w:id="1231" w:name="_Toc83471978"/>
            <w:r w:rsidRPr="003F04E6">
              <w:rPr>
                <w:b w:val="0"/>
                <w:lang w:val="en-US"/>
              </w:rPr>
              <w:t>Salah</w:t>
            </w:r>
            <w:bookmarkEnd w:id="1230"/>
            <w:bookmarkEnd w:id="1231"/>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232" w:name="_Toc83469854"/>
            <w:bookmarkStart w:id="1233" w:name="_Toc83471979"/>
            <w:r w:rsidRPr="003F04E6">
              <w:rPr>
                <w:b w:val="0"/>
                <w:bCs/>
                <w:lang w:val="en-US"/>
              </w:rPr>
              <w:t>16</w:t>
            </w:r>
            <w:bookmarkEnd w:id="1232"/>
            <w:bookmarkEnd w:id="1233"/>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234" w:name="_Toc83469855"/>
            <w:bookmarkStart w:id="1235" w:name="_Toc83471980"/>
            <w:r w:rsidRPr="003F04E6">
              <w:rPr>
                <w:b w:val="0"/>
                <w:lang w:val="en-US"/>
              </w:rPr>
              <w:t>T</w:t>
            </w:r>
            <w:r>
              <w:rPr>
                <w:b w:val="0"/>
                <w:lang w:val="en-US"/>
              </w:rPr>
              <w:t>ypeI0</w:t>
            </w:r>
            <w:r w:rsidRPr="003F04E6">
              <w:rPr>
                <w:b w:val="0"/>
                <w:lang w:val="en-US"/>
              </w:rPr>
              <w:t>06</w:t>
            </w:r>
            <w:bookmarkEnd w:id="1234"/>
            <w:bookmarkEnd w:id="1235"/>
          </w:p>
        </w:tc>
        <w:tc>
          <w:tcPr>
            <w:tcW w:w="2477" w:type="dxa"/>
            <w:shd w:val="clear" w:color="auto" w:fill="auto"/>
          </w:tcPr>
          <w:p w:rsidR="007D2351" w:rsidRPr="003F04E6" w:rsidRDefault="002D197C" w:rsidP="002D197C">
            <w:pPr>
              <w:pStyle w:val="Heading3"/>
              <w:numPr>
                <w:ilvl w:val="0"/>
                <w:numId w:val="0"/>
              </w:numPr>
              <w:jc w:val="center"/>
              <w:rPr>
                <w:lang w:val="en-US"/>
              </w:rPr>
            </w:pPr>
            <w:bookmarkStart w:id="1236" w:name="_Toc83469856"/>
            <w:bookmarkStart w:id="1237" w:name="_Toc83471981"/>
            <w:r>
              <w:rPr>
                <w:b w:val="0"/>
                <w:lang w:val="en-US"/>
              </w:rPr>
              <w:t>Control (1.00</w:t>
            </w:r>
            <w:r w:rsidRPr="003F04E6">
              <w:rPr>
                <w:b w:val="0"/>
                <w:lang w:val="en-US"/>
              </w:rPr>
              <w:t>)</w:t>
            </w:r>
            <w:bookmarkEnd w:id="1236"/>
            <w:bookmarkEnd w:id="1237"/>
          </w:p>
        </w:tc>
        <w:tc>
          <w:tcPr>
            <w:tcW w:w="1329" w:type="dxa"/>
            <w:tcBorders>
              <w:right w:val="single" w:sz="8" w:space="0" w:color="auto"/>
            </w:tcBorders>
            <w:shd w:val="clear" w:color="auto" w:fill="auto"/>
          </w:tcPr>
          <w:p w:rsidR="007D2351" w:rsidRPr="003F04E6" w:rsidRDefault="002D197C" w:rsidP="002D197C">
            <w:pPr>
              <w:pStyle w:val="Heading3"/>
              <w:numPr>
                <w:ilvl w:val="0"/>
                <w:numId w:val="0"/>
              </w:numPr>
              <w:jc w:val="center"/>
              <w:rPr>
                <w:b w:val="0"/>
                <w:lang w:val="en-US"/>
              </w:rPr>
            </w:pPr>
            <w:bookmarkStart w:id="1238" w:name="_Toc83469857"/>
            <w:bookmarkStart w:id="1239" w:name="_Toc83471982"/>
            <w:r>
              <w:rPr>
                <w:b w:val="0"/>
                <w:lang w:val="en-US"/>
              </w:rPr>
              <w:t>Salah</w:t>
            </w:r>
            <w:bookmarkEnd w:id="1238"/>
            <w:bookmarkEnd w:id="1239"/>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240" w:name="_Toc83469858"/>
            <w:bookmarkStart w:id="1241" w:name="_Toc83471983"/>
            <w:r w:rsidRPr="003F04E6">
              <w:rPr>
                <w:b w:val="0"/>
                <w:bCs/>
                <w:lang w:val="en-US"/>
              </w:rPr>
              <w:t>17</w:t>
            </w:r>
            <w:bookmarkEnd w:id="1240"/>
            <w:bookmarkEnd w:id="1241"/>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242" w:name="_Toc83469859"/>
            <w:bookmarkStart w:id="1243" w:name="_Toc83471984"/>
            <w:r w:rsidRPr="003F04E6">
              <w:rPr>
                <w:b w:val="0"/>
                <w:lang w:val="en-US"/>
              </w:rPr>
              <w:t>T</w:t>
            </w:r>
            <w:r>
              <w:rPr>
                <w:b w:val="0"/>
                <w:lang w:val="en-US"/>
              </w:rPr>
              <w:t>ypeI0</w:t>
            </w:r>
            <w:r w:rsidRPr="003F04E6">
              <w:rPr>
                <w:b w:val="0"/>
                <w:lang w:val="en-US"/>
              </w:rPr>
              <w:t>07</w:t>
            </w:r>
            <w:bookmarkEnd w:id="1242"/>
            <w:bookmarkEnd w:id="1243"/>
          </w:p>
        </w:tc>
        <w:tc>
          <w:tcPr>
            <w:tcW w:w="2477" w:type="dxa"/>
            <w:shd w:val="clear" w:color="auto" w:fill="C0C0C0"/>
          </w:tcPr>
          <w:p w:rsidR="007D2351" w:rsidRPr="003F04E6" w:rsidRDefault="002D197C" w:rsidP="002D197C">
            <w:pPr>
              <w:pStyle w:val="Heading3"/>
              <w:numPr>
                <w:ilvl w:val="0"/>
                <w:numId w:val="0"/>
              </w:numPr>
              <w:jc w:val="center"/>
              <w:rPr>
                <w:lang w:val="en-US"/>
              </w:rPr>
            </w:pPr>
            <w:bookmarkStart w:id="1244" w:name="_Toc83469860"/>
            <w:bookmarkStart w:id="1245" w:name="_Toc83471985"/>
            <w:r>
              <w:rPr>
                <w:b w:val="0"/>
                <w:lang w:val="en-US"/>
              </w:rPr>
              <w:t>Control (1.00</w:t>
            </w:r>
            <w:r w:rsidRPr="003F04E6">
              <w:rPr>
                <w:b w:val="0"/>
                <w:lang w:val="en-US"/>
              </w:rPr>
              <w:t>)</w:t>
            </w:r>
            <w:bookmarkEnd w:id="1244"/>
            <w:bookmarkEnd w:id="1245"/>
          </w:p>
        </w:tc>
        <w:tc>
          <w:tcPr>
            <w:tcW w:w="1329" w:type="dxa"/>
            <w:tcBorders>
              <w:left w:val="nil"/>
              <w:right w:val="single" w:sz="8" w:space="0" w:color="auto"/>
            </w:tcBorders>
            <w:shd w:val="clear" w:color="auto" w:fill="C0C0C0"/>
          </w:tcPr>
          <w:p w:rsidR="007D2351" w:rsidRPr="003F04E6" w:rsidRDefault="002D197C" w:rsidP="002D197C">
            <w:pPr>
              <w:pStyle w:val="Heading3"/>
              <w:numPr>
                <w:ilvl w:val="0"/>
                <w:numId w:val="0"/>
              </w:numPr>
              <w:jc w:val="center"/>
              <w:rPr>
                <w:b w:val="0"/>
                <w:lang w:val="en-US"/>
              </w:rPr>
            </w:pPr>
            <w:bookmarkStart w:id="1246" w:name="_Toc83469861"/>
            <w:bookmarkStart w:id="1247" w:name="_Toc83471986"/>
            <w:r>
              <w:rPr>
                <w:b w:val="0"/>
                <w:lang w:val="en-US"/>
              </w:rPr>
              <w:t>Salah</w:t>
            </w:r>
            <w:bookmarkEnd w:id="1246"/>
            <w:bookmarkEnd w:id="1247"/>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248" w:name="_Toc83469862"/>
            <w:bookmarkStart w:id="1249" w:name="_Toc83471987"/>
            <w:r w:rsidRPr="003F04E6">
              <w:rPr>
                <w:b w:val="0"/>
                <w:bCs/>
                <w:lang w:val="en-US"/>
              </w:rPr>
              <w:t>18</w:t>
            </w:r>
            <w:bookmarkEnd w:id="1248"/>
            <w:bookmarkEnd w:id="1249"/>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250" w:name="_Toc83469863"/>
            <w:bookmarkStart w:id="1251" w:name="_Toc83471988"/>
            <w:r w:rsidRPr="003F04E6">
              <w:rPr>
                <w:b w:val="0"/>
                <w:lang w:val="en-US"/>
              </w:rPr>
              <w:t>T</w:t>
            </w:r>
            <w:r>
              <w:rPr>
                <w:b w:val="0"/>
                <w:lang w:val="en-US"/>
              </w:rPr>
              <w:t>ypeI0</w:t>
            </w:r>
            <w:r w:rsidRPr="003F04E6">
              <w:rPr>
                <w:b w:val="0"/>
                <w:lang w:val="en-US"/>
              </w:rPr>
              <w:t>08</w:t>
            </w:r>
            <w:bookmarkEnd w:id="1250"/>
            <w:bookmarkEnd w:id="1251"/>
          </w:p>
        </w:tc>
        <w:tc>
          <w:tcPr>
            <w:tcW w:w="2477" w:type="dxa"/>
            <w:shd w:val="clear" w:color="auto" w:fill="auto"/>
          </w:tcPr>
          <w:p w:rsidR="007D2351" w:rsidRPr="003F04E6" w:rsidRDefault="002D197C" w:rsidP="002D197C">
            <w:pPr>
              <w:pStyle w:val="Heading3"/>
              <w:numPr>
                <w:ilvl w:val="0"/>
                <w:numId w:val="0"/>
              </w:numPr>
              <w:jc w:val="center"/>
              <w:rPr>
                <w:lang w:val="en-US"/>
              </w:rPr>
            </w:pPr>
            <w:bookmarkStart w:id="1252" w:name="_Toc83469864"/>
            <w:bookmarkStart w:id="1253" w:name="_Toc83471989"/>
            <w:r>
              <w:rPr>
                <w:b w:val="0"/>
                <w:lang w:val="en-US"/>
              </w:rPr>
              <w:t>Control (1.00</w:t>
            </w:r>
            <w:r w:rsidRPr="003F04E6">
              <w:rPr>
                <w:b w:val="0"/>
                <w:lang w:val="en-US"/>
              </w:rPr>
              <w:t>)</w:t>
            </w:r>
            <w:bookmarkEnd w:id="1252"/>
            <w:bookmarkEnd w:id="1253"/>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254" w:name="_Toc83469865"/>
            <w:bookmarkStart w:id="1255" w:name="_Toc83471990"/>
            <w:r w:rsidRPr="003F04E6">
              <w:rPr>
                <w:b w:val="0"/>
                <w:lang w:val="en-US"/>
              </w:rPr>
              <w:t>Salah</w:t>
            </w:r>
            <w:bookmarkEnd w:id="1254"/>
            <w:bookmarkEnd w:id="1255"/>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256" w:name="_Toc83469866"/>
            <w:bookmarkStart w:id="1257" w:name="_Toc83471991"/>
            <w:r w:rsidRPr="003F04E6">
              <w:rPr>
                <w:b w:val="0"/>
                <w:bCs/>
                <w:lang w:val="en-US"/>
              </w:rPr>
              <w:t>19</w:t>
            </w:r>
            <w:bookmarkEnd w:id="1256"/>
            <w:bookmarkEnd w:id="1257"/>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258" w:name="_Toc83469867"/>
            <w:bookmarkStart w:id="1259" w:name="_Toc83471992"/>
            <w:r w:rsidRPr="003F04E6">
              <w:rPr>
                <w:b w:val="0"/>
                <w:lang w:val="en-US"/>
              </w:rPr>
              <w:t>T</w:t>
            </w:r>
            <w:r>
              <w:rPr>
                <w:b w:val="0"/>
                <w:lang w:val="en-US"/>
              </w:rPr>
              <w:t>ypeI0</w:t>
            </w:r>
            <w:r w:rsidRPr="003F04E6">
              <w:rPr>
                <w:b w:val="0"/>
                <w:lang w:val="en-US"/>
              </w:rPr>
              <w:t>09</w:t>
            </w:r>
            <w:bookmarkEnd w:id="1258"/>
            <w:bookmarkEnd w:id="1259"/>
          </w:p>
        </w:tc>
        <w:tc>
          <w:tcPr>
            <w:tcW w:w="2477" w:type="dxa"/>
            <w:shd w:val="clear" w:color="auto" w:fill="C0C0C0"/>
          </w:tcPr>
          <w:p w:rsidR="007D2351" w:rsidRPr="003F04E6" w:rsidRDefault="002D197C" w:rsidP="002D197C">
            <w:pPr>
              <w:pStyle w:val="Heading3"/>
              <w:numPr>
                <w:ilvl w:val="0"/>
                <w:numId w:val="0"/>
              </w:numPr>
              <w:jc w:val="center"/>
              <w:rPr>
                <w:lang w:val="en-US"/>
              </w:rPr>
            </w:pPr>
            <w:bookmarkStart w:id="1260" w:name="_Toc83469868"/>
            <w:bookmarkStart w:id="1261" w:name="_Toc83471993"/>
            <w:r>
              <w:rPr>
                <w:b w:val="0"/>
                <w:lang w:val="en-US"/>
              </w:rPr>
              <w:t>Control (1.00</w:t>
            </w:r>
            <w:r w:rsidRPr="003F04E6">
              <w:rPr>
                <w:b w:val="0"/>
                <w:lang w:val="en-US"/>
              </w:rPr>
              <w:t>)</w:t>
            </w:r>
            <w:bookmarkEnd w:id="1260"/>
            <w:bookmarkEnd w:id="1261"/>
          </w:p>
        </w:tc>
        <w:tc>
          <w:tcPr>
            <w:tcW w:w="1329" w:type="dxa"/>
            <w:tcBorders>
              <w:left w:val="nil"/>
              <w:right w:val="single" w:sz="8" w:space="0" w:color="auto"/>
            </w:tcBorders>
            <w:shd w:val="clear" w:color="auto" w:fill="C0C0C0"/>
          </w:tcPr>
          <w:p w:rsidR="007D2351" w:rsidRPr="003F04E6" w:rsidRDefault="002D197C" w:rsidP="002D197C">
            <w:pPr>
              <w:pStyle w:val="Heading3"/>
              <w:numPr>
                <w:ilvl w:val="0"/>
                <w:numId w:val="0"/>
              </w:numPr>
              <w:jc w:val="center"/>
              <w:rPr>
                <w:b w:val="0"/>
                <w:lang w:val="en-US"/>
              </w:rPr>
            </w:pPr>
            <w:bookmarkStart w:id="1262" w:name="_Toc83469869"/>
            <w:bookmarkStart w:id="1263" w:name="_Toc83471994"/>
            <w:r>
              <w:rPr>
                <w:b w:val="0"/>
                <w:lang w:val="en-US"/>
              </w:rPr>
              <w:t>Salah</w:t>
            </w:r>
            <w:bookmarkEnd w:id="1262"/>
            <w:bookmarkEnd w:id="1263"/>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264" w:name="_Toc83469870"/>
            <w:bookmarkStart w:id="1265" w:name="_Toc83471995"/>
            <w:r w:rsidRPr="003F04E6">
              <w:rPr>
                <w:b w:val="0"/>
                <w:bCs/>
                <w:lang w:val="en-US"/>
              </w:rPr>
              <w:t>20</w:t>
            </w:r>
            <w:bookmarkEnd w:id="1264"/>
            <w:bookmarkEnd w:id="1265"/>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266" w:name="_Toc83469871"/>
            <w:bookmarkStart w:id="1267" w:name="_Toc83471996"/>
            <w:r w:rsidRPr="003F04E6">
              <w:rPr>
                <w:b w:val="0"/>
                <w:lang w:val="en-US"/>
              </w:rPr>
              <w:t>T</w:t>
            </w:r>
            <w:r>
              <w:rPr>
                <w:b w:val="0"/>
                <w:lang w:val="en-US"/>
              </w:rPr>
              <w:t>ypeI0</w:t>
            </w:r>
            <w:r w:rsidRPr="003F04E6">
              <w:rPr>
                <w:b w:val="0"/>
                <w:lang w:val="en-US"/>
              </w:rPr>
              <w:t>10</w:t>
            </w:r>
            <w:bookmarkEnd w:id="1266"/>
            <w:bookmarkEnd w:id="1267"/>
          </w:p>
        </w:tc>
        <w:tc>
          <w:tcPr>
            <w:tcW w:w="2477" w:type="dxa"/>
            <w:shd w:val="clear" w:color="auto" w:fill="auto"/>
          </w:tcPr>
          <w:p w:rsidR="007D2351" w:rsidRPr="003F04E6" w:rsidRDefault="002D197C" w:rsidP="002D197C">
            <w:pPr>
              <w:pStyle w:val="Heading3"/>
              <w:numPr>
                <w:ilvl w:val="0"/>
                <w:numId w:val="0"/>
              </w:numPr>
              <w:jc w:val="center"/>
              <w:rPr>
                <w:lang w:val="en-US"/>
              </w:rPr>
            </w:pPr>
            <w:bookmarkStart w:id="1268" w:name="_Toc83469872"/>
            <w:bookmarkStart w:id="1269" w:name="_Toc83471997"/>
            <w:r>
              <w:rPr>
                <w:b w:val="0"/>
                <w:lang w:val="en-US"/>
              </w:rPr>
              <w:t>Control (1.00</w:t>
            </w:r>
            <w:r w:rsidRPr="003F04E6">
              <w:rPr>
                <w:b w:val="0"/>
                <w:lang w:val="en-US"/>
              </w:rPr>
              <w:t>)</w:t>
            </w:r>
            <w:bookmarkEnd w:id="1268"/>
            <w:bookmarkEnd w:id="1269"/>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270" w:name="_Toc83469873"/>
            <w:bookmarkStart w:id="1271" w:name="_Toc83471998"/>
            <w:r w:rsidRPr="003F04E6">
              <w:rPr>
                <w:b w:val="0"/>
                <w:lang w:val="en-US"/>
              </w:rPr>
              <w:t>Salah</w:t>
            </w:r>
            <w:bookmarkEnd w:id="1270"/>
            <w:bookmarkEnd w:id="1271"/>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272" w:name="_Toc83469874"/>
            <w:bookmarkStart w:id="1273" w:name="_Toc83471999"/>
            <w:r w:rsidRPr="003F04E6">
              <w:rPr>
                <w:b w:val="0"/>
                <w:bCs/>
                <w:lang w:val="en-US"/>
              </w:rPr>
              <w:t>21</w:t>
            </w:r>
            <w:bookmarkEnd w:id="1272"/>
            <w:bookmarkEnd w:id="1273"/>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274" w:name="_Toc83469875"/>
            <w:bookmarkStart w:id="1275" w:name="_Toc83472000"/>
            <w:r w:rsidRPr="003F04E6">
              <w:rPr>
                <w:b w:val="0"/>
                <w:lang w:val="en-US"/>
              </w:rPr>
              <w:t>T</w:t>
            </w:r>
            <w:r>
              <w:rPr>
                <w:b w:val="0"/>
                <w:lang w:val="en-US"/>
              </w:rPr>
              <w:t>ypeII0</w:t>
            </w:r>
            <w:r w:rsidRPr="003F04E6">
              <w:rPr>
                <w:b w:val="0"/>
                <w:lang w:val="en-US"/>
              </w:rPr>
              <w:t>01</w:t>
            </w:r>
            <w:bookmarkEnd w:id="1274"/>
            <w:bookmarkEnd w:id="1275"/>
          </w:p>
        </w:tc>
        <w:tc>
          <w:tcPr>
            <w:tcW w:w="2477" w:type="dxa"/>
            <w:shd w:val="clear" w:color="auto" w:fill="C0C0C0"/>
          </w:tcPr>
          <w:p w:rsidR="007D2351" w:rsidRPr="003F04E6" w:rsidRDefault="002D197C" w:rsidP="002D197C">
            <w:pPr>
              <w:pStyle w:val="Heading3"/>
              <w:numPr>
                <w:ilvl w:val="0"/>
                <w:numId w:val="0"/>
              </w:numPr>
              <w:jc w:val="center"/>
              <w:rPr>
                <w:lang w:val="en-US"/>
              </w:rPr>
            </w:pPr>
            <w:bookmarkStart w:id="1276" w:name="_Toc83469876"/>
            <w:bookmarkStart w:id="1277" w:name="_Toc83472001"/>
            <w:r>
              <w:rPr>
                <w:b w:val="0"/>
                <w:lang w:val="en-US"/>
              </w:rPr>
              <w:t>Type II</w:t>
            </w:r>
            <w:r w:rsidR="007D2351" w:rsidRPr="003F04E6">
              <w:rPr>
                <w:b w:val="0"/>
                <w:lang w:val="en-US"/>
              </w:rPr>
              <w:t xml:space="preserve"> (1.00)</w:t>
            </w:r>
            <w:bookmarkEnd w:id="1276"/>
            <w:bookmarkEnd w:id="1277"/>
          </w:p>
        </w:tc>
        <w:tc>
          <w:tcPr>
            <w:tcW w:w="1329" w:type="dxa"/>
            <w:tcBorders>
              <w:left w:val="nil"/>
              <w:right w:val="single" w:sz="8" w:space="0" w:color="auto"/>
            </w:tcBorders>
            <w:shd w:val="clear" w:color="auto" w:fill="C0C0C0"/>
          </w:tcPr>
          <w:p w:rsidR="007D2351" w:rsidRPr="003F04E6" w:rsidRDefault="007D2351" w:rsidP="002D197C">
            <w:pPr>
              <w:pStyle w:val="Heading3"/>
              <w:numPr>
                <w:ilvl w:val="0"/>
                <w:numId w:val="0"/>
              </w:numPr>
              <w:jc w:val="center"/>
              <w:rPr>
                <w:b w:val="0"/>
                <w:lang w:val="en-US"/>
              </w:rPr>
            </w:pPr>
            <w:bookmarkStart w:id="1278" w:name="_Toc83469877"/>
            <w:bookmarkStart w:id="1279" w:name="_Toc83472002"/>
            <w:r w:rsidRPr="003F04E6">
              <w:rPr>
                <w:b w:val="0"/>
                <w:lang w:val="en-US"/>
              </w:rPr>
              <w:t>Benar</w:t>
            </w:r>
            <w:bookmarkEnd w:id="1278"/>
            <w:bookmarkEnd w:id="1279"/>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280" w:name="_Toc83469878"/>
            <w:bookmarkStart w:id="1281" w:name="_Toc83472003"/>
            <w:r w:rsidRPr="003F04E6">
              <w:rPr>
                <w:b w:val="0"/>
                <w:bCs/>
                <w:lang w:val="en-US"/>
              </w:rPr>
              <w:t>22</w:t>
            </w:r>
            <w:bookmarkEnd w:id="1280"/>
            <w:bookmarkEnd w:id="1281"/>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282" w:name="_Toc83469879"/>
            <w:bookmarkStart w:id="1283" w:name="_Toc83472004"/>
            <w:r w:rsidRPr="003F04E6">
              <w:rPr>
                <w:b w:val="0"/>
                <w:lang w:val="en-US"/>
              </w:rPr>
              <w:t>T</w:t>
            </w:r>
            <w:r>
              <w:rPr>
                <w:b w:val="0"/>
                <w:lang w:val="en-US"/>
              </w:rPr>
              <w:t>ypeII0</w:t>
            </w:r>
            <w:r w:rsidRPr="003F04E6">
              <w:rPr>
                <w:b w:val="0"/>
                <w:lang w:val="en-US"/>
              </w:rPr>
              <w:t>02</w:t>
            </w:r>
            <w:bookmarkEnd w:id="1282"/>
            <w:bookmarkEnd w:id="1283"/>
          </w:p>
        </w:tc>
        <w:tc>
          <w:tcPr>
            <w:tcW w:w="2477" w:type="dxa"/>
            <w:shd w:val="clear" w:color="auto" w:fill="auto"/>
          </w:tcPr>
          <w:p w:rsidR="007D2351" w:rsidRPr="003F04E6" w:rsidRDefault="007D2351" w:rsidP="002D197C">
            <w:pPr>
              <w:pStyle w:val="Heading3"/>
              <w:numPr>
                <w:ilvl w:val="0"/>
                <w:numId w:val="0"/>
              </w:numPr>
              <w:jc w:val="center"/>
              <w:rPr>
                <w:lang w:val="en-US"/>
              </w:rPr>
            </w:pPr>
            <w:bookmarkStart w:id="1284" w:name="_Toc83469880"/>
            <w:bookmarkStart w:id="1285" w:name="_Toc83472005"/>
            <w:r w:rsidRPr="003F04E6">
              <w:rPr>
                <w:b w:val="0"/>
                <w:lang w:val="en-US"/>
              </w:rPr>
              <w:t>T</w:t>
            </w:r>
            <w:r w:rsidR="002D197C">
              <w:rPr>
                <w:b w:val="0"/>
                <w:lang w:val="en-US"/>
              </w:rPr>
              <w:t>ype II</w:t>
            </w:r>
            <w:r w:rsidRPr="003F04E6">
              <w:rPr>
                <w:b w:val="0"/>
                <w:lang w:val="en-US"/>
              </w:rPr>
              <w:t xml:space="preserve"> (1.00)</w:t>
            </w:r>
            <w:bookmarkEnd w:id="1284"/>
            <w:bookmarkEnd w:id="1285"/>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286" w:name="_Toc83469881"/>
            <w:bookmarkStart w:id="1287" w:name="_Toc83472006"/>
            <w:r w:rsidRPr="003F04E6">
              <w:rPr>
                <w:b w:val="0"/>
                <w:lang w:val="en-US"/>
              </w:rPr>
              <w:t>Benar</w:t>
            </w:r>
            <w:bookmarkEnd w:id="1286"/>
            <w:bookmarkEnd w:id="1287"/>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288" w:name="_Toc83469882"/>
            <w:bookmarkStart w:id="1289" w:name="_Toc83472007"/>
            <w:r w:rsidRPr="003F04E6">
              <w:rPr>
                <w:b w:val="0"/>
                <w:bCs/>
                <w:lang w:val="en-US"/>
              </w:rPr>
              <w:t>23</w:t>
            </w:r>
            <w:bookmarkEnd w:id="1288"/>
            <w:bookmarkEnd w:id="1289"/>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290" w:name="_Toc83469883"/>
            <w:bookmarkStart w:id="1291" w:name="_Toc83472008"/>
            <w:r w:rsidRPr="003F04E6">
              <w:rPr>
                <w:b w:val="0"/>
                <w:lang w:val="en-US"/>
              </w:rPr>
              <w:t>T</w:t>
            </w:r>
            <w:r>
              <w:rPr>
                <w:b w:val="0"/>
                <w:lang w:val="en-US"/>
              </w:rPr>
              <w:t>ypeII0</w:t>
            </w:r>
            <w:r w:rsidRPr="003F04E6">
              <w:rPr>
                <w:b w:val="0"/>
                <w:lang w:val="en-US"/>
              </w:rPr>
              <w:t>03</w:t>
            </w:r>
            <w:bookmarkEnd w:id="1290"/>
            <w:bookmarkEnd w:id="1291"/>
          </w:p>
        </w:tc>
        <w:tc>
          <w:tcPr>
            <w:tcW w:w="2477" w:type="dxa"/>
            <w:shd w:val="clear" w:color="auto" w:fill="C0C0C0"/>
          </w:tcPr>
          <w:p w:rsidR="007D2351" w:rsidRPr="003F04E6" w:rsidRDefault="002D197C" w:rsidP="002D197C">
            <w:pPr>
              <w:pStyle w:val="Heading3"/>
              <w:numPr>
                <w:ilvl w:val="0"/>
                <w:numId w:val="0"/>
              </w:numPr>
              <w:jc w:val="center"/>
              <w:rPr>
                <w:lang w:val="en-US"/>
              </w:rPr>
            </w:pPr>
            <w:bookmarkStart w:id="1292" w:name="_Toc83469884"/>
            <w:bookmarkStart w:id="1293" w:name="_Toc83472009"/>
            <w:r>
              <w:rPr>
                <w:b w:val="0"/>
                <w:lang w:val="en-US"/>
              </w:rPr>
              <w:t>Control (0.95</w:t>
            </w:r>
            <w:r w:rsidR="007D2351" w:rsidRPr="003F04E6">
              <w:rPr>
                <w:b w:val="0"/>
                <w:lang w:val="en-US"/>
              </w:rPr>
              <w:t>)</w:t>
            </w:r>
            <w:bookmarkEnd w:id="1292"/>
            <w:bookmarkEnd w:id="1293"/>
          </w:p>
        </w:tc>
        <w:tc>
          <w:tcPr>
            <w:tcW w:w="1329" w:type="dxa"/>
            <w:tcBorders>
              <w:left w:val="nil"/>
              <w:right w:val="single" w:sz="8" w:space="0" w:color="auto"/>
            </w:tcBorders>
            <w:shd w:val="clear" w:color="auto" w:fill="C0C0C0"/>
          </w:tcPr>
          <w:p w:rsidR="007D2351" w:rsidRPr="003F04E6" w:rsidRDefault="002D197C" w:rsidP="002D197C">
            <w:pPr>
              <w:pStyle w:val="Heading3"/>
              <w:numPr>
                <w:ilvl w:val="0"/>
                <w:numId w:val="0"/>
              </w:numPr>
              <w:jc w:val="center"/>
              <w:rPr>
                <w:b w:val="0"/>
                <w:lang w:val="en-US"/>
              </w:rPr>
            </w:pPr>
            <w:bookmarkStart w:id="1294" w:name="_Toc83469885"/>
            <w:bookmarkStart w:id="1295" w:name="_Toc83472010"/>
            <w:r>
              <w:rPr>
                <w:b w:val="0"/>
                <w:lang w:val="en-US"/>
              </w:rPr>
              <w:t>Salah</w:t>
            </w:r>
            <w:bookmarkEnd w:id="1294"/>
            <w:bookmarkEnd w:id="1295"/>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296" w:name="_Toc83469886"/>
            <w:bookmarkStart w:id="1297" w:name="_Toc83472011"/>
            <w:r w:rsidRPr="003F04E6">
              <w:rPr>
                <w:b w:val="0"/>
                <w:bCs/>
                <w:lang w:val="en-US"/>
              </w:rPr>
              <w:t>24</w:t>
            </w:r>
            <w:bookmarkEnd w:id="1296"/>
            <w:bookmarkEnd w:id="1297"/>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298" w:name="_Toc83469887"/>
            <w:bookmarkStart w:id="1299" w:name="_Toc83472012"/>
            <w:r w:rsidRPr="003F04E6">
              <w:rPr>
                <w:b w:val="0"/>
                <w:lang w:val="en-US"/>
              </w:rPr>
              <w:t>T</w:t>
            </w:r>
            <w:r>
              <w:rPr>
                <w:b w:val="0"/>
                <w:lang w:val="en-US"/>
              </w:rPr>
              <w:t>ypeII0</w:t>
            </w:r>
            <w:r w:rsidRPr="003F04E6">
              <w:rPr>
                <w:b w:val="0"/>
                <w:lang w:val="en-US"/>
              </w:rPr>
              <w:t>04</w:t>
            </w:r>
            <w:bookmarkEnd w:id="1298"/>
            <w:bookmarkEnd w:id="1299"/>
          </w:p>
        </w:tc>
        <w:tc>
          <w:tcPr>
            <w:tcW w:w="2477" w:type="dxa"/>
            <w:shd w:val="clear" w:color="auto" w:fill="auto"/>
          </w:tcPr>
          <w:p w:rsidR="007D2351" w:rsidRPr="003F04E6" w:rsidRDefault="007D2351" w:rsidP="002D197C">
            <w:pPr>
              <w:pStyle w:val="Heading3"/>
              <w:numPr>
                <w:ilvl w:val="0"/>
                <w:numId w:val="0"/>
              </w:numPr>
              <w:jc w:val="center"/>
              <w:rPr>
                <w:lang w:val="en-US"/>
              </w:rPr>
            </w:pPr>
            <w:bookmarkStart w:id="1300" w:name="_Toc83469888"/>
            <w:bookmarkStart w:id="1301" w:name="_Toc83472013"/>
            <w:r w:rsidRPr="003F04E6">
              <w:rPr>
                <w:b w:val="0"/>
                <w:lang w:val="en-US"/>
              </w:rPr>
              <w:t>T</w:t>
            </w:r>
            <w:r w:rsidR="002D197C">
              <w:rPr>
                <w:b w:val="0"/>
                <w:lang w:val="en-US"/>
              </w:rPr>
              <w:t>ype II</w:t>
            </w:r>
            <w:r w:rsidRPr="003F04E6">
              <w:rPr>
                <w:b w:val="0"/>
                <w:lang w:val="en-US"/>
              </w:rPr>
              <w:t xml:space="preserve"> (1.00)</w:t>
            </w:r>
            <w:bookmarkEnd w:id="1300"/>
            <w:bookmarkEnd w:id="1301"/>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302" w:name="_Toc83469889"/>
            <w:bookmarkStart w:id="1303" w:name="_Toc83472014"/>
            <w:r w:rsidRPr="003F04E6">
              <w:rPr>
                <w:b w:val="0"/>
                <w:lang w:val="en-US"/>
              </w:rPr>
              <w:t>Benar</w:t>
            </w:r>
            <w:bookmarkEnd w:id="1302"/>
            <w:bookmarkEnd w:id="1303"/>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304" w:name="_Toc83469890"/>
            <w:bookmarkStart w:id="1305" w:name="_Toc83472015"/>
            <w:r w:rsidRPr="003F04E6">
              <w:rPr>
                <w:b w:val="0"/>
                <w:bCs/>
                <w:lang w:val="en-US"/>
              </w:rPr>
              <w:t>25</w:t>
            </w:r>
            <w:bookmarkEnd w:id="1304"/>
            <w:bookmarkEnd w:id="1305"/>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306" w:name="_Toc83469891"/>
            <w:bookmarkStart w:id="1307" w:name="_Toc83472016"/>
            <w:r w:rsidRPr="003F04E6">
              <w:rPr>
                <w:b w:val="0"/>
                <w:lang w:val="en-US"/>
              </w:rPr>
              <w:t>T</w:t>
            </w:r>
            <w:r>
              <w:rPr>
                <w:b w:val="0"/>
                <w:lang w:val="en-US"/>
              </w:rPr>
              <w:t>ypeII0</w:t>
            </w:r>
            <w:r w:rsidRPr="003F04E6">
              <w:rPr>
                <w:b w:val="0"/>
                <w:lang w:val="en-US"/>
              </w:rPr>
              <w:t>05</w:t>
            </w:r>
            <w:bookmarkEnd w:id="1306"/>
            <w:bookmarkEnd w:id="1307"/>
          </w:p>
        </w:tc>
        <w:tc>
          <w:tcPr>
            <w:tcW w:w="2477" w:type="dxa"/>
            <w:shd w:val="clear" w:color="auto" w:fill="C0C0C0"/>
          </w:tcPr>
          <w:p w:rsidR="007D2351" w:rsidRPr="003F04E6" w:rsidRDefault="002D197C" w:rsidP="002D197C">
            <w:pPr>
              <w:pStyle w:val="Heading3"/>
              <w:numPr>
                <w:ilvl w:val="0"/>
                <w:numId w:val="0"/>
              </w:numPr>
              <w:jc w:val="center"/>
              <w:rPr>
                <w:lang w:val="en-US"/>
              </w:rPr>
            </w:pPr>
            <w:bookmarkStart w:id="1308" w:name="_Toc83469892"/>
            <w:bookmarkStart w:id="1309" w:name="_Toc83472017"/>
            <w:r>
              <w:rPr>
                <w:b w:val="0"/>
                <w:lang w:val="en-US"/>
              </w:rPr>
              <w:t>Control (1.00</w:t>
            </w:r>
            <w:r w:rsidRPr="003F04E6">
              <w:rPr>
                <w:b w:val="0"/>
                <w:lang w:val="en-US"/>
              </w:rPr>
              <w:t>)</w:t>
            </w:r>
            <w:bookmarkEnd w:id="1308"/>
            <w:bookmarkEnd w:id="1309"/>
          </w:p>
        </w:tc>
        <w:tc>
          <w:tcPr>
            <w:tcW w:w="1329" w:type="dxa"/>
            <w:tcBorders>
              <w:left w:val="nil"/>
              <w:right w:val="single" w:sz="8" w:space="0" w:color="auto"/>
            </w:tcBorders>
            <w:shd w:val="clear" w:color="auto" w:fill="C0C0C0"/>
          </w:tcPr>
          <w:p w:rsidR="007D2351" w:rsidRPr="003F04E6" w:rsidRDefault="002D197C" w:rsidP="002D197C">
            <w:pPr>
              <w:pStyle w:val="Heading3"/>
              <w:numPr>
                <w:ilvl w:val="0"/>
                <w:numId w:val="0"/>
              </w:numPr>
              <w:jc w:val="center"/>
              <w:rPr>
                <w:b w:val="0"/>
                <w:lang w:val="en-US"/>
              </w:rPr>
            </w:pPr>
            <w:bookmarkStart w:id="1310" w:name="_Toc83469893"/>
            <w:bookmarkStart w:id="1311" w:name="_Toc83472018"/>
            <w:r>
              <w:rPr>
                <w:b w:val="0"/>
                <w:lang w:val="en-US"/>
              </w:rPr>
              <w:t>Salah</w:t>
            </w:r>
            <w:bookmarkEnd w:id="1310"/>
            <w:bookmarkEnd w:id="1311"/>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312" w:name="_Toc83469894"/>
            <w:bookmarkStart w:id="1313" w:name="_Toc83472019"/>
            <w:r w:rsidRPr="003F04E6">
              <w:rPr>
                <w:b w:val="0"/>
                <w:bCs/>
                <w:lang w:val="en-US"/>
              </w:rPr>
              <w:t>26</w:t>
            </w:r>
            <w:bookmarkEnd w:id="1312"/>
            <w:bookmarkEnd w:id="1313"/>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314" w:name="_Toc83469895"/>
            <w:bookmarkStart w:id="1315" w:name="_Toc83472020"/>
            <w:r w:rsidRPr="003F04E6">
              <w:rPr>
                <w:b w:val="0"/>
                <w:lang w:val="en-US"/>
              </w:rPr>
              <w:t>T</w:t>
            </w:r>
            <w:r>
              <w:rPr>
                <w:b w:val="0"/>
                <w:lang w:val="en-US"/>
              </w:rPr>
              <w:t>ypeII0</w:t>
            </w:r>
            <w:r w:rsidRPr="003F04E6">
              <w:rPr>
                <w:b w:val="0"/>
                <w:lang w:val="en-US"/>
              </w:rPr>
              <w:t>06</w:t>
            </w:r>
            <w:bookmarkEnd w:id="1314"/>
            <w:bookmarkEnd w:id="1315"/>
          </w:p>
        </w:tc>
        <w:tc>
          <w:tcPr>
            <w:tcW w:w="2477" w:type="dxa"/>
            <w:shd w:val="clear" w:color="auto" w:fill="auto"/>
          </w:tcPr>
          <w:p w:rsidR="007D2351" w:rsidRPr="003F04E6" w:rsidRDefault="007D2351" w:rsidP="002D197C">
            <w:pPr>
              <w:pStyle w:val="Heading3"/>
              <w:numPr>
                <w:ilvl w:val="0"/>
                <w:numId w:val="0"/>
              </w:numPr>
              <w:jc w:val="center"/>
              <w:rPr>
                <w:lang w:val="en-US"/>
              </w:rPr>
            </w:pPr>
            <w:bookmarkStart w:id="1316" w:name="_Toc83469896"/>
            <w:bookmarkStart w:id="1317" w:name="_Toc83472021"/>
            <w:r w:rsidRPr="003F04E6">
              <w:rPr>
                <w:b w:val="0"/>
                <w:lang w:val="en-US"/>
              </w:rPr>
              <w:t>T</w:t>
            </w:r>
            <w:r w:rsidR="002D197C">
              <w:rPr>
                <w:b w:val="0"/>
                <w:lang w:val="en-US"/>
              </w:rPr>
              <w:t>ype II</w:t>
            </w:r>
            <w:r w:rsidRPr="003F04E6">
              <w:rPr>
                <w:b w:val="0"/>
                <w:lang w:val="en-US"/>
              </w:rPr>
              <w:t xml:space="preserve"> (1.00)</w:t>
            </w:r>
            <w:bookmarkEnd w:id="1316"/>
            <w:bookmarkEnd w:id="1317"/>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318" w:name="_Toc83469897"/>
            <w:bookmarkStart w:id="1319" w:name="_Toc83472022"/>
            <w:r w:rsidRPr="003F04E6">
              <w:rPr>
                <w:b w:val="0"/>
                <w:lang w:val="en-US"/>
              </w:rPr>
              <w:t>Benar</w:t>
            </w:r>
            <w:bookmarkEnd w:id="1318"/>
            <w:bookmarkEnd w:id="1319"/>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320" w:name="_Toc83469898"/>
            <w:bookmarkStart w:id="1321" w:name="_Toc83472023"/>
            <w:r w:rsidRPr="003F04E6">
              <w:rPr>
                <w:b w:val="0"/>
                <w:bCs/>
                <w:lang w:val="en-US"/>
              </w:rPr>
              <w:t>27</w:t>
            </w:r>
            <w:bookmarkEnd w:id="1320"/>
            <w:bookmarkEnd w:id="1321"/>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322" w:name="_Toc83469899"/>
            <w:bookmarkStart w:id="1323" w:name="_Toc83472024"/>
            <w:r w:rsidRPr="003F04E6">
              <w:rPr>
                <w:b w:val="0"/>
                <w:lang w:val="en-US"/>
              </w:rPr>
              <w:t>T</w:t>
            </w:r>
            <w:r>
              <w:rPr>
                <w:b w:val="0"/>
                <w:lang w:val="en-US"/>
              </w:rPr>
              <w:t>ypeII0</w:t>
            </w:r>
            <w:r w:rsidRPr="003F04E6">
              <w:rPr>
                <w:b w:val="0"/>
                <w:lang w:val="en-US"/>
              </w:rPr>
              <w:t>07</w:t>
            </w:r>
            <w:bookmarkEnd w:id="1322"/>
            <w:bookmarkEnd w:id="1323"/>
          </w:p>
        </w:tc>
        <w:tc>
          <w:tcPr>
            <w:tcW w:w="2477" w:type="dxa"/>
            <w:shd w:val="clear" w:color="auto" w:fill="C0C0C0"/>
          </w:tcPr>
          <w:p w:rsidR="007D2351" w:rsidRPr="003F04E6" w:rsidRDefault="002D197C" w:rsidP="002D197C">
            <w:pPr>
              <w:pStyle w:val="Heading3"/>
              <w:numPr>
                <w:ilvl w:val="0"/>
                <w:numId w:val="0"/>
              </w:numPr>
              <w:jc w:val="center"/>
              <w:rPr>
                <w:lang w:val="en-US"/>
              </w:rPr>
            </w:pPr>
            <w:bookmarkStart w:id="1324" w:name="_Toc83469900"/>
            <w:bookmarkStart w:id="1325" w:name="_Toc83472025"/>
            <w:r>
              <w:rPr>
                <w:b w:val="0"/>
                <w:lang w:val="en-US"/>
              </w:rPr>
              <w:t>Control (1.00</w:t>
            </w:r>
            <w:r w:rsidRPr="003F04E6">
              <w:rPr>
                <w:b w:val="0"/>
                <w:lang w:val="en-US"/>
              </w:rPr>
              <w:t>)</w:t>
            </w:r>
            <w:bookmarkEnd w:id="1324"/>
            <w:bookmarkEnd w:id="1325"/>
          </w:p>
        </w:tc>
        <w:tc>
          <w:tcPr>
            <w:tcW w:w="1329" w:type="dxa"/>
            <w:tcBorders>
              <w:left w:val="nil"/>
              <w:right w:val="single" w:sz="8" w:space="0" w:color="auto"/>
            </w:tcBorders>
            <w:shd w:val="clear" w:color="auto" w:fill="C0C0C0"/>
          </w:tcPr>
          <w:p w:rsidR="007D2351" w:rsidRPr="003F04E6" w:rsidRDefault="002D197C" w:rsidP="002D197C">
            <w:pPr>
              <w:pStyle w:val="Heading3"/>
              <w:numPr>
                <w:ilvl w:val="0"/>
                <w:numId w:val="0"/>
              </w:numPr>
              <w:jc w:val="center"/>
              <w:rPr>
                <w:b w:val="0"/>
                <w:lang w:val="en-US"/>
              </w:rPr>
            </w:pPr>
            <w:bookmarkStart w:id="1326" w:name="_Toc83469901"/>
            <w:bookmarkStart w:id="1327" w:name="_Toc83472026"/>
            <w:r>
              <w:rPr>
                <w:b w:val="0"/>
                <w:lang w:val="en-US"/>
              </w:rPr>
              <w:t>Salah</w:t>
            </w:r>
            <w:bookmarkEnd w:id="1326"/>
            <w:bookmarkEnd w:id="1327"/>
          </w:p>
        </w:tc>
      </w:tr>
      <w:tr w:rsidR="007D2351" w:rsidRPr="003F04E6" w:rsidTr="002D197C">
        <w:tc>
          <w:tcPr>
            <w:tcW w:w="1861" w:type="dxa"/>
            <w:tcBorders>
              <w:left w:val="single" w:sz="8" w:space="0" w:color="auto"/>
            </w:tcBorders>
            <w:shd w:val="clear" w:color="auto" w:fill="auto"/>
          </w:tcPr>
          <w:p w:rsidR="007D2351" w:rsidRPr="003F04E6" w:rsidRDefault="007D2351" w:rsidP="002D197C">
            <w:pPr>
              <w:pStyle w:val="Heading3"/>
              <w:numPr>
                <w:ilvl w:val="0"/>
                <w:numId w:val="0"/>
              </w:numPr>
              <w:jc w:val="center"/>
              <w:rPr>
                <w:b w:val="0"/>
                <w:bCs/>
                <w:lang w:val="en-US"/>
              </w:rPr>
            </w:pPr>
            <w:bookmarkStart w:id="1328" w:name="_Toc83469902"/>
            <w:bookmarkStart w:id="1329" w:name="_Toc83472027"/>
            <w:r w:rsidRPr="003F04E6">
              <w:rPr>
                <w:b w:val="0"/>
                <w:bCs/>
                <w:lang w:val="en-US"/>
              </w:rPr>
              <w:t>28</w:t>
            </w:r>
            <w:bookmarkEnd w:id="1328"/>
            <w:bookmarkEnd w:id="1329"/>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330" w:name="_Toc83469903"/>
            <w:bookmarkStart w:id="1331" w:name="_Toc83472028"/>
            <w:r w:rsidRPr="003F04E6">
              <w:rPr>
                <w:b w:val="0"/>
                <w:lang w:val="en-US"/>
              </w:rPr>
              <w:t>T</w:t>
            </w:r>
            <w:r>
              <w:rPr>
                <w:b w:val="0"/>
                <w:lang w:val="en-US"/>
              </w:rPr>
              <w:t>ypeII0</w:t>
            </w:r>
            <w:r w:rsidRPr="003F04E6">
              <w:rPr>
                <w:b w:val="0"/>
                <w:lang w:val="en-US"/>
              </w:rPr>
              <w:t>08</w:t>
            </w:r>
            <w:bookmarkEnd w:id="1330"/>
            <w:bookmarkEnd w:id="1331"/>
          </w:p>
        </w:tc>
        <w:tc>
          <w:tcPr>
            <w:tcW w:w="2477" w:type="dxa"/>
            <w:shd w:val="clear" w:color="auto" w:fill="auto"/>
          </w:tcPr>
          <w:p w:rsidR="007D2351" w:rsidRPr="003F04E6" w:rsidRDefault="007D2351" w:rsidP="002D197C">
            <w:pPr>
              <w:pStyle w:val="Heading3"/>
              <w:numPr>
                <w:ilvl w:val="0"/>
                <w:numId w:val="0"/>
              </w:numPr>
              <w:jc w:val="center"/>
              <w:rPr>
                <w:lang w:val="en-US"/>
              </w:rPr>
            </w:pPr>
            <w:bookmarkStart w:id="1332" w:name="_Toc83469904"/>
            <w:bookmarkStart w:id="1333" w:name="_Toc83472029"/>
            <w:r w:rsidRPr="003F04E6">
              <w:rPr>
                <w:b w:val="0"/>
                <w:lang w:val="en-US"/>
              </w:rPr>
              <w:t>T</w:t>
            </w:r>
            <w:r w:rsidR="002D197C">
              <w:rPr>
                <w:b w:val="0"/>
                <w:lang w:val="en-US"/>
              </w:rPr>
              <w:t>ype II</w:t>
            </w:r>
            <w:r w:rsidRPr="003F04E6">
              <w:rPr>
                <w:b w:val="0"/>
                <w:lang w:val="en-US"/>
              </w:rPr>
              <w:t xml:space="preserve"> (1.00)</w:t>
            </w:r>
            <w:bookmarkEnd w:id="1332"/>
            <w:bookmarkEnd w:id="1333"/>
          </w:p>
        </w:tc>
        <w:tc>
          <w:tcPr>
            <w:tcW w:w="1329" w:type="dxa"/>
            <w:tcBorders>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334" w:name="_Toc83469905"/>
            <w:bookmarkStart w:id="1335" w:name="_Toc83472030"/>
            <w:r w:rsidRPr="003F04E6">
              <w:rPr>
                <w:b w:val="0"/>
                <w:lang w:val="en-US"/>
              </w:rPr>
              <w:t>Benar</w:t>
            </w:r>
            <w:bookmarkEnd w:id="1334"/>
            <w:bookmarkEnd w:id="1335"/>
          </w:p>
        </w:tc>
      </w:tr>
      <w:tr w:rsidR="007D2351" w:rsidRPr="003F04E6" w:rsidTr="002D197C">
        <w:tc>
          <w:tcPr>
            <w:tcW w:w="1861" w:type="dxa"/>
            <w:tcBorders>
              <w:left w:val="single" w:sz="8" w:space="0" w:color="auto"/>
            </w:tcBorders>
            <w:shd w:val="clear" w:color="auto" w:fill="C0C0C0"/>
          </w:tcPr>
          <w:p w:rsidR="007D2351" w:rsidRPr="003F04E6" w:rsidRDefault="007D2351" w:rsidP="002D197C">
            <w:pPr>
              <w:pStyle w:val="Heading3"/>
              <w:numPr>
                <w:ilvl w:val="0"/>
                <w:numId w:val="0"/>
              </w:numPr>
              <w:jc w:val="center"/>
              <w:rPr>
                <w:b w:val="0"/>
                <w:bCs/>
                <w:lang w:val="en-US"/>
              </w:rPr>
            </w:pPr>
            <w:bookmarkStart w:id="1336" w:name="_Toc83469906"/>
            <w:bookmarkStart w:id="1337" w:name="_Toc83472031"/>
            <w:r w:rsidRPr="003F04E6">
              <w:rPr>
                <w:b w:val="0"/>
                <w:bCs/>
                <w:lang w:val="en-US"/>
              </w:rPr>
              <w:t>29</w:t>
            </w:r>
            <w:bookmarkEnd w:id="1336"/>
            <w:bookmarkEnd w:id="1337"/>
          </w:p>
        </w:tc>
        <w:tc>
          <w:tcPr>
            <w:tcW w:w="1766" w:type="dxa"/>
            <w:tcBorders>
              <w:left w:val="nil"/>
              <w:right w:val="nil"/>
            </w:tcBorders>
            <w:shd w:val="clear" w:color="auto" w:fill="C0C0C0"/>
          </w:tcPr>
          <w:p w:rsidR="007D2351" w:rsidRPr="003F04E6" w:rsidRDefault="007D2351" w:rsidP="002D197C">
            <w:pPr>
              <w:pStyle w:val="Heading3"/>
              <w:numPr>
                <w:ilvl w:val="0"/>
                <w:numId w:val="0"/>
              </w:numPr>
              <w:jc w:val="center"/>
              <w:rPr>
                <w:b w:val="0"/>
                <w:lang w:val="en-US"/>
              </w:rPr>
            </w:pPr>
            <w:bookmarkStart w:id="1338" w:name="_Toc83469907"/>
            <w:bookmarkStart w:id="1339" w:name="_Toc83472032"/>
            <w:r w:rsidRPr="003F04E6">
              <w:rPr>
                <w:b w:val="0"/>
                <w:lang w:val="en-US"/>
              </w:rPr>
              <w:t>T</w:t>
            </w:r>
            <w:r>
              <w:rPr>
                <w:b w:val="0"/>
                <w:lang w:val="en-US"/>
              </w:rPr>
              <w:t>ypeII0</w:t>
            </w:r>
            <w:r w:rsidRPr="003F04E6">
              <w:rPr>
                <w:b w:val="0"/>
                <w:lang w:val="en-US"/>
              </w:rPr>
              <w:t>09</w:t>
            </w:r>
            <w:bookmarkEnd w:id="1338"/>
            <w:bookmarkEnd w:id="1339"/>
          </w:p>
        </w:tc>
        <w:tc>
          <w:tcPr>
            <w:tcW w:w="2477" w:type="dxa"/>
            <w:shd w:val="clear" w:color="auto" w:fill="C0C0C0"/>
          </w:tcPr>
          <w:p w:rsidR="007D2351" w:rsidRPr="003F04E6" w:rsidRDefault="007D2351" w:rsidP="002D197C">
            <w:pPr>
              <w:pStyle w:val="Heading3"/>
              <w:numPr>
                <w:ilvl w:val="0"/>
                <w:numId w:val="0"/>
              </w:numPr>
              <w:jc w:val="center"/>
              <w:rPr>
                <w:lang w:val="en-US"/>
              </w:rPr>
            </w:pPr>
            <w:bookmarkStart w:id="1340" w:name="_Toc83469908"/>
            <w:bookmarkStart w:id="1341" w:name="_Toc83472033"/>
            <w:r w:rsidRPr="003F04E6">
              <w:rPr>
                <w:b w:val="0"/>
                <w:lang w:val="en-US"/>
              </w:rPr>
              <w:t>T</w:t>
            </w:r>
            <w:r w:rsidR="002D197C">
              <w:rPr>
                <w:b w:val="0"/>
                <w:lang w:val="en-US"/>
              </w:rPr>
              <w:t>ype II</w:t>
            </w:r>
            <w:r w:rsidRPr="003F04E6">
              <w:rPr>
                <w:b w:val="0"/>
                <w:lang w:val="en-US"/>
              </w:rPr>
              <w:t xml:space="preserve"> (1.00)</w:t>
            </w:r>
            <w:bookmarkEnd w:id="1340"/>
            <w:bookmarkEnd w:id="1341"/>
          </w:p>
        </w:tc>
        <w:tc>
          <w:tcPr>
            <w:tcW w:w="1329" w:type="dxa"/>
            <w:tcBorders>
              <w:left w:val="nil"/>
              <w:right w:val="single" w:sz="8" w:space="0" w:color="auto"/>
            </w:tcBorders>
            <w:shd w:val="clear" w:color="auto" w:fill="C0C0C0"/>
          </w:tcPr>
          <w:p w:rsidR="007D2351" w:rsidRPr="003F04E6" w:rsidRDefault="007D2351" w:rsidP="002D197C">
            <w:pPr>
              <w:pStyle w:val="Heading3"/>
              <w:numPr>
                <w:ilvl w:val="0"/>
                <w:numId w:val="0"/>
              </w:numPr>
              <w:jc w:val="center"/>
              <w:rPr>
                <w:b w:val="0"/>
                <w:lang w:val="en-US"/>
              </w:rPr>
            </w:pPr>
            <w:bookmarkStart w:id="1342" w:name="_Toc83469909"/>
            <w:bookmarkStart w:id="1343" w:name="_Toc83472034"/>
            <w:r w:rsidRPr="003F04E6">
              <w:rPr>
                <w:b w:val="0"/>
                <w:lang w:val="en-US"/>
              </w:rPr>
              <w:t>Benar</w:t>
            </w:r>
            <w:bookmarkEnd w:id="1342"/>
            <w:bookmarkEnd w:id="1343"/>
          </w:p>
        </w:tc>
      </w:tr>
      <w:tr w:rsidR="007D2351" w:rsidRPr="003F04E6" w:rsidTr="002D197C">
        <w:tc>
          <w:tcPr>
            <w:tcW w:w="1861" w:type="dxa"/>
            <w:tcBorders>
              <w:left w:val="single" w:sz="8" w:space="0" w:color="auto"/>
              <w:bottom w:val="single" w:sz="8" w:space="0" w:color="000000"/>
            </w:tcBorders>
            <w:shd w:val="clear" w:color="auto" w:fill="auto"/>
          </w:tcPr>
          <w:p w:rsidR="007D2351" w:rsidRPr="003F04E6" w:rsidRDefault="007D2351" w:rsidP="002D197C">
            <w:pPr>
              <w:pStyle w:val="Heading3"/>
              <w:numPr>
                <w:ilvl w:val="0"/>
                <w:numId w:val="0"/>
              </w:numPr>
              <w:jc w:val="center"/>
              <w:rPr>
                <w:b w:val="0"/>
                <w:bCs/>
                <w:lang w:val="en-US"/>
              </w:rPr>
            </w:pPr>
            <w:bookmarkStart w:id="1344" w:name="_Toc83469910"/>
            <w:bookmarkStart w:id="1345" w:name="_Toc83472035"/>
            <w:r w:rsidRPr="003F04E6">
              <w:rPr>
                <w:b w:val="0"/>
                <w:bCs/>
                <w:lang w:val="en-US"/>
              </w:rPr>
              <w:t>30</w:t>
            </w:r>
            <w:bookmarkEnd w:id="1344"/>
            <w:bookmarkEnd w:id="1345"/>
          </w:p>
        </w:tc>
        <w:tc>
          <w:tcPr>
            <w:tcW w:w="1766" w:type="dxa"/>
            <w:shd w:val="clear" w:color="auto" w:fill="auto"/>
          </w:tcPr>
          <w:p w:rsidR="007D2351" w:rsidRPr="003F04E6" w:rsidRDefault="007D2351" w:rsidP="002D197C">
            <w:pPr>
              <w:pStyle w:val="Heading3"/>
              <w:numPr>
                <w:ilvl w:val="0"/>
                <w:numId w:val="0"/>
              </w:numPr>
              <w:jc w:val="center"/>
              <w:rPr>
                <w:b w:val="0"/>
                <w:lang w:val="en-US"/>
              </w:rPr>
            </w:pPr>
            <w:bookmarkStart w:id="1346" w:name="_Toc83469911"/>
            <w:bookmarkStart w:id="1347" w:name="_Toc83472036"/>
            <w:r w:rsidRPr="003F04E6">
              <w:rPr>
                <w:b w:val="0"/>
                <w:lang w:val="en-US"/>
              </w:rPr>
              <w:t>T</w:t>
            </w:r>
            <w:r>
              <w:rPr>
                <w:b w:val="0"/>
                <w:lang w:val="en-US"/>
              </w:rPr>
              <w:t>ypeII0</w:t>
            </w:r>
            <w:r w:rsidRPr="003F04E6">
              <w:rPr>
                <w:b w:val="0"/>
                <w:lang w:val="en-US"/>
              </w:rPr>
              <w:t>10</w:t>
            </w:r>
            <w:bookmarkEnd w:id="1346"/>
            <w:bookmarkEnd w:id="1347"/>
          </w:p>
        </w:tc>
        <w:tc>
          <w:tcPr>
            <w:tcW w:w="2477" w:type="dxa"/>
            <w:shd w:val="clear" w:color="auto" w:fill="auto"/>
          </w:tcPr>
          <w:p w:rsidR="007D2351" w:rsidRPr="003F04E6" w:rsidRDefault="007D2351" w:rsidP="002D197C">
            <w:pPr>
              <w:pStyle w:val="Heading3"/>
              <w:numPr>
                <w:ilvl w:val="0"/>
                <w:numId w:val="0"/>
              </w:numPr>
              <w:jc w:val="center"/>
              <w:rPr>
                <w:lang w:val="en-US"/>
              </w:rPr>
            </w:pPr>
            <w:bookmarkStart w:id="1348" w:name="_Toc83469912"/>
            <w:bookmarkStart w:id="1349" w:name="_Toc83472037"/>
            <w:r w:rsidRPr="003F04E6">
              <w:rPr>
                <w:b w:val="0"/>
                <w:lang w:val="en-US"/>
              </w:rPr>
              <w:t>T</w:t>
            </w:r>
            <w:r w:rsidR="002D197C">
              <w:rPr>
                <w:b w:val="0"/>
                <w:lang w:val="en-US"/>
              </w:rPr>
              <w:t>ype II</w:t>
            </w:r>
            <w:r w:rsidRPr="003F04E6">
              <w:rPr>
                <w:b w:val="0"/>
                <w:lang w:val="en-US"/>
              </w:rPr>
              <w:t xml:space="preserve"> (1.00)</w:t>
            </w:r>
            <w:bookmarkEnd w:id="1348"/>
            <w:bookmarkEnd w:id="1349"/>
          </w:p>
        </w:tc>
        <w:tc>
          <w:tcPr>
            <w:tcW w:w="1329" w:type="dxa"/>
            <w:tcBorders>
              <w:bottom w:val="single" w:sz="8" w:space="0" w:color="000000"/>
              <w:right w:val="single" w:sz="8" w:space="0" w:color="auto"/>
            </w:tcBorders>
            <w:shd w:val="clear" w:color="auto" w:fill="auto"/>
          </w:tcPr>
          <w:p w:rsidR="007D2351" w:rsidRPr="003F04E6" w:rsidRDefault="007D2351" w:rsidP="002D197C">
            <w:pPr>
              <w:pStyle w:val="Heading3"/>
              <w:numPr>
                <w:ilvl w:val="0"/>
                <w:numId w:val="0"/>
              </w:numPr>
              <w:jc w:val="center"/>
              <w:rPr>
                <w:b w:val="0"/>
                <w:lang w:val="en-US"/>
              </w:rPr>
            </w:pPr>
            <w:bookmarkStart w:id="1350" w:name="_Toc83469913"/>
            <w:bookmarkStart w:id="1351" w:name="_Toc83472038"/>
            <w:r w:rsidRPr="003F04E6">
              <w:rPr>
                <w:b w:val="0"/>
                <w:lang w:val="en-US"/>
              </w:rPr>
              <w:t>Benar</w:t>
            </w:r>
            <w:bookmarkEnd w:id="1350"/>
            <w:bookmarkEnd w:id="1351"/>
          </w:p>
        </w:tc>
      </w:tr>
    </w:tbl>
    <w:p w:rsidR="007D2351" w:rsidRPr="00AE3080" w:rsidRDefault="007D2351" w:rsidP="007D2351">
      <w:pPr>
        <w:pStyle w:val="Caption"/>
        <w:rPr>
          <w:lang w:val="en-US"/>
        </w:rPr>
      </w:pPr>
    </w:p>
    <w:p w:rsidR="007D2351" w:rsidRDefault="007D2351" w:rsidP="007D2351">
      <w:pPr>
        <w:pStyle w:val="TEUnsoed-TextBodyspasi2"/>
        <w:ind w:firstLine="720"/>
        <w:rPr>
          <w:lang w:val="en-US"/>
        </w:rPr>
      </w:pPr>
      <w:r>
        <w:rPr>
          <w:lang w:val="en-US"/>
        </w:rPr>
        <w:t>Berdasarkan tabel hasil pengujian di atas dapat diketahui bahwa pada</w:t>
      </w:r>
      <w:r w:rsidR="002D197C">
        <w:rPr>
          <w:lang w:val="en-US"/>
        </w:rPr>
        <w:t xml:space="preserve"> pengujian klasifikasi risk menggunakan dataset original</w:t>
      </w:r>
      <w:r>
        <w:rPr>
          <w:lang w:val="en-US"/>
        </w:rPr>
        <w:t xml:space="preserve"> sebagian besar nilai pengujiannya bernilai benar dengan ti</w:t>
      </w:r>
      <w:r w:rsidR="002D197C">
        <w:rPr>
          <w:lang w:val="en-US"/>
        </w:rPr>
        <w:t>ngkat probabilitas mulai dari 95</w:t>
      </w:r>
      <w:r>
        <w:rPr>
          <w:lang w:val="en-US"/>
        </w:rPr>
        <w:t xml:space="preserve">% hingga 100%. Meskipun masih </w:t>
      </w:r>
      <w:r w:rsidR="002D197C">
        <w:rPr>
          <w:lang w:val="en-US"/>
        </w:rPr>
        <w:t>ada</w:t>
      </w:r>
      <w:r>
        <w:rPr>
          <w:lang w:val="en-US"/>
        </w:rPr>
        <w:t xml:space="preserve"> yang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7D2351" w:rsidRPr="00FE498C" w:rsidRDefault="00FE498C" w:rsidP="007D2351">
      <w:pPr>
        <w:pStyle w:val="TEUnsoed-TextBodyspasi2"/>
        <w:ind w:firstLine="0"/>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18</m:t>
              </m:r>
            </m:num>
            <m:den>
              <m:r>
                <w:rPr>
                  <w:rFonts w:ascii="Cambria Math" w:hAnsi="Cambria Math"/>
                  <w:lang w:val="en-US"/>
                </w:rPr>
                <m:t>30</m:t>
              </m:r>
            </m:den>
          </m:f>
          <m:r>
            <w:rPr>
              <w:rFonts w:ascii="Cambria Math" w:hAnsi="Cambria Math"/>
              <w:lang w:val="en-US"/>
            </w:rPr>
            <m:t xml:space="preserve"> x 100%</m:t>
          </m:r>
        </m:oMath>
      </m:oMathPara>
    </w:p>
    <w:p w:rsidR="007D2351" w:rsidRPr="00FE498C" w:rsidRDefault="00FE498C" w:rsidP="007D2351">
      <w:pPr>
        <w:pStyle w:val="TEUnsoed-TextBodyspasi2"/>
        <w:ind w:firstLine="0"/>
        <w:rPr>
          <w:lang w:val="en-US"/>
        </w:rPr>
      </w:pPr>
      <m:oMathPara>
        <m:oMath>
          <m:r>
            <w:rPr>
              <w:rFonts w:ascii="Cambria Math" w:hAnsi="Cambria Math"/>
              <w:lang w:val="en-US"/>
            </w:rPr>
            <m:t>% Akurasi= 60%</m:t>
          </m:r>
        </m:oMath>
      </m:oMathPara>
    </w:p>
    <w:p w:rsidR="00DB433D" w:rsidRDefault="007D2351" w:rsidP="002D197C">
      <w:pPr>
        <w:pStyle w:val="TEUnsoed-TextBodyspasi2"/>
        <w:ind w:firstLine="0"/>
        <w:rPr>
          <w:lang w:val="en-US"/>
        </w:rPr>
      </w:pPr>
      <w:r>
        <w:rPr>
          <w:lang w:val="en-US"/>
        </w:rPr>
        <w:tab/>
        <w:t xml:space="preserve">Dari hasil perhitungan tersebut dapat disimpulkan bahwa hasil pengujian </w:t>
      </w:r>
      <w:r w:rsidR="002D197C">
        <w:rPr>
          <w:lang w:val="en-US"/>
        </w:rPr>
        <w:t xml:space="preserve">klasifikasi </w:t>
      </w:r>
      <w:r w:rsidR="002D197C" w:rsidRPr="000C716D">
        <w:rPr>
          <w:i/>
          <w:lang w:val="en-US"/>
        </w:rPr>
        <w:t>risk</w:t>
      </w:r>
      <w:r w:rsidR="002D197C">
        <w:rPr>
          <w:lang w:val="en-US"/>
        </w:rPr>
        <w:t xml:space="preserve"> </w:t>
      </w:r>
      <w:r>
        <w:rPr>
          <w:lang w:val="en-US"/>
        </w:rPr>
        <w:t xml:space="preserve">dengan menggunakan citra </w:t>
      </w:r>
      <w:r w:rsidR="002D197C">
        <w:rPr>
          <w:lang w:val="en-US"/>
        </w:rPr>
        <w:t>original</w:t>
      </w:r>
      <w:r>
        <w:rPr>
          <w:lang w:val="en-US"/>
        </w:rPr>
        <w:t xml:space="preserve"> </w:t>
      </w:r>
      <w:r w:rsidR="002D197C">
        <w:rPr>
          <w:lang w:val="en-US"/>
        </w:rPr>
        <w:t xml:space="preserve">belum </w:t>
      </w:r>
      <w:r>
        <w:rPr>
          <w:lang w:val="en-US"/>
        </w:rPr>
        <w:t xml:space="preserve">cukup akurat untuk melakukan deteksi citra </w:t>
      </w:r>
      <w:r w:rsidRPr="000C716D">
        <w:rPr>
          <w:i/>
          <w:lang w:val="en-US"/>
        </w:rPr>
        <w:t>CT Scan</w:t>
      </w:r>
      <w:r>
        <w:rPr>
          <w:lang w:val="en-US"/>
        </w:rPr>
        <w:t xml:space="preserve"> dada untuk </w:t>
      </w:r>
      <w:r w:rsidR="000C716D">
        <w:rPr>
          <w:lang w:val="en-US"/>
        </w:rPr>
        <w:t xml:space="preserve">identifikasi </w:t>
      </w:r>
      <w:r w:rsidR="000C716D" w:rsidRPr="000C716D">
        <w:rPr>
          <w:i/>
          <w:lang w:val="en-US"/>
        </w:rPr>
        <w:t>risk</w:t>
      </w:r>
      <w:r>
        <w:rPr>
          <w:lang w:val="en-US"/>
        </w:rPr>
        <w:t>, yaitu deng</w:t>
      </w:r>
      <w:r w:rsidR="002D197C">
        <w:rPr>
          <w:lang w:val="en-US"/>
        </w:rPr>
        <w:t>an persentase akurasi</w:t>
      </w:r>
      <w:r w:rsidR="000C716D">
        <w:rPr>
          <w:lang w:val="en-US"/>
        </w:rPr>
        <w:t xml:space="preserve"> hanya</w:t>
      </w:r>
      <w:r w:rsidR="002D197C">
        <w:rPr>
          <w:lang w:val="en-US"/>
        </w:rPr>
        <w:t xml:space="preserve"> </w:t>
      </w:r>
      <w:r w:rsidR="00A272FF">
        <w:rPr>
          <w:lang w:val="en-US"/>
        </w:rPr>
        <w:t>sebesar 60</w:t>
      </w:r>
      <w:r>
        <w:rPr>
          <w:lang w:val="en-US"/>
        </w:rPr>
        <w:t>%.</w:t>
      </w:r>
    </w:p>
    <w:p w:rsidR="002D197C" w:rsidRDefault="002D197C" w:rsidP="002D197C">
      <w:pPr>
        <w:pStyle w:val="Heading3"/>
        <w:rPr>
          <w:lang w:val="en-US"/>
        </w:rPr>
      </w:pPr>
      <w:bookmarkStart w:id="1352" w:name="_Toc83469914"/>
      <w:bookmarkStart w:id="1353" w:name="_Toc83472039"/>
      <w:r>
        <w:rPr>
          <w:lang w:val="en-US"/>
        </w:rPr>
        <w:t xml:space="preserve">Pengujian Klasifikasi </w:t>
      </w:r>
      <w:r w:rsidRPr="00DF5793">
        <w:rPr>
          <w:i/>
          <w:lang w:val="en-US"/>
        </w:rPr>
        <w:t>Risk</w:t>
      </w:r>
      <w:r>
        <w:rPr>
          <w:lang w:val="en-US"/>
        </w:rPr>
        <w:t xml:space="preserve"> pada </w:t>
      </w:r>
      <w:r w:rsidRPr="00AE3080">
        <w:rPr>
          <w:i/>
          <w:lang w:val="en-US"/>
        </w:rPr>
        <w:t>Google Colaboratory</w:t>
      </w:r>
      <w:r>
        <w:rPr>
          <w:lang w:val="en-US"/>
        </w:rPr>
        <w:t xml:space="preserve"> Menggunakan </w:t>
      </w:r>
      <w:r w:rsidR="00DF5793">
        <w:rPr>
          <w:i/>
          <w:lang w:val="en-US"/>
        </w:rPr>
        <w:t>Dataset Preprocessed</w:t>
      </w:r>
      <w:r w:rsidRPr="00AE3080">
        <w:rPr>
          <w:i/>
          <w:lang w:val="en-US"/>
        </w:rPr>
        <w:t xml:space="preserve"> Image</w:t>
      </w:r>
      <w:bookmarkEnd w:id="1352"/>
      <w:bookmarkEnd w:id="1353"/>
    </w:p>
    <w:p w:rsidR="002D197C" w:rsidRDefault="002D197C" w:rsidP="002D197C">
      <w:pPr>
        <w:pStyle w:val="TEUnsoed-TextBodyspasi2"/>
        <w:rPr>
          <w:lang w:val="en-US"/>
        </w:rPr>
      </w:pPr>
      <w:r>
        <w:rPr>
          <w:lang w:val="en-US"/>
        </w:rPr>
        <w:t>Pada pengujian klasifikas</w:t>
      </w:r>
      <w:r w:rsidR="00DF5793">
        <w:rPr>
          <w:lang w:val="en-US"/>
        </w:rPr>
        <w:t xml:space="preserve">i </w:t>
      </w:r>
      <w:r w:rsidR="00DF5793" w:rsidRPr="00DF5793">
        <w:rPr>
          <w:i/>
          <w:lang w:val="en-US"/>
        </w:rPr>
        <w:t xml:space="preserve">risk </w:t>
      </w:r>
      <w:r w:rsidR="00DF5793">
        <w:rPr>
          <w:lang w:val="en-US"/>
        </w:rPr>
        <w:t xml:space="preserve">yang menggunakan dataset </w:t>
      </w:r>
      <w:r w:rsidR="00DF5793" w:rsidRPr="00DF5793">
        <w:rPr>
          <w:i/>
          <w:lang w:val="en-US"/>
        </w:rPr>
        <w:t xml:space="preserve">preprocessed </w:t>
      </w:r>
      <w:r>
        <w:rPr>
          <w:lang w:val="en-US"/>
        </w:rPr>
        <w:t xml:space="preserve">terdapat 30 citra </w:t>
      </w:r>
      <w:r w:rsidRPr="000971E3">
        <w:rPr>
          <w:i/>
          <w:lang w:val="en-US"/>
        </w:rPr>
        <w:t>CT scan</w:t>
      </w:r>
      <w:r>
        <w:rPr>
          <w:lang w:val="en-US"/>
        </w:rPr>
        <w:t xml:space="preserve"> dada yang terdiri dari 10 citra kelas </w:t>
      </w:r>
      <w:r w:rsidRPr="00DF5793">
        <w:rPr>
          <w:i/>
          <w:lang w:val="en-US"/>
        </w:rPr>
        <w:t>Control</w:t>
      </w:r>
      <w:r>
        <w:rPr>
          <w:lang w:val="en-US"/>
        </w:rPr>
        <w:t xml:space="preserve">, 10 citra kelas </w:t>
      </w:r>
      <w:r w:rsidRPr="00DF5793">
        <w:rPr>
          <w:i/>
          <w:lang w:val="en-US"/>
        </w:rPr>
        <w:t>Type I</w:t>
      </w:r>
      <w:r>
        <w:rPr>
          <w:lang w:val="en-US"/>
        </w:rPr>
        <w:t xml:space="preserve"> dan 10 citra </w:t>
      </w:r>
      <w:r w:rsidRPr="00DF5793">
        <w:rPr>
          <w:i/>
          <w:lang w:val="en-US"/>
        </w:rPr>
        <w:t>Type II.</w:t>
      </w:r>
      <w:r>
        <w:rPr>
          <w:lang w:val="en-US"/>
        </w:rPr>
        <w:t xml:space="preserve"> Hasil pengujian deteksi </w:t>
      </w:r>
      <w:r w:rsidRPr="000971E3">
        <w:rPr>
          <w:i/>
          <w:lang w:val="en-US"/>
        </w:rPr>
        <w:t xml:space="preserve">CT scan </w:t>
      </w:r>
      <w:r>
        <w:rPr>
          <w:lang w:val="en-US"/>
        </w:rPr>
        <w:t xml:space="preserve">dada pada </w:t>
      </w:r>
      <w:r w:rsidRPr="000971E3">
        <w:rPr>
          <w:i/>
          <w:lang w:val="en-US"/>
        </w:rPr>
        <w:t>google colaboratory</w:t>
      </w:r>
      <w:r>
        <w:rPr>
          <w:lang w:val="en-US"/>
        </w:rPr>
        <w:t xml:space="preserve"> ditampilkan pada </w:t>
      </w:r>
      <w:r w:rsidR="002F0DA6">
        <w:rPr>
          <w:lang w:val="en-US"/>
        </w:rPr>
        <w:fldChar w:fldCharType="begin"/>
      </w:r>
      <w:r w:rsidR="002F0DA6">
        <w:rPr>
          <w:lang w:val="en-US"/>
        </w:rPr>
        <w:instrText xml:space="preserve"> REF _Ref82868395 \h </w:instrText>
      </w:r>
      <w:r w:rsidR="002F0DA6">
        <w:rPr>
          <w:lang w:val="en-US"/>
        </w:rPr>
      </w:r>
      <w:r w:rsidR="002F0DA6">
        <w:rPr>
          <w:lang w:val="en-US"/>
        </w:rPr>
        <w:fldChar w:fldCharType="separate"/>
      </w:r>
      <w:r w:rsidR="002F0DA6">
        <w:t>Tabel</w:t>
      </w:r>
      <w:r w:rsidR="002F0DA6">
        <w:rPr>
          <w:lang w:val="en-US"/>
        </w:rPr>
        <w:t xml:space="preserve"> 4</w:t>
      </w:r>
      <w:r w:rsidR="002F0DA6">
        <w:t>.</w:t>
      </w:r>
      <w:r w:rsidR="002F0DA6">
        <w:rPr>
          <w:noProof/>
        </w:rPr>
        <w:t>6</w:t>
      </w:r>
      <w:r w:rsidR="002F0DA6">
        <w:rPr>
          <w:lang w:val="en-US"/>
        </w:rPr>
        <w:fldChar w:fldCharType="end"/>
      </w:r>
    </w:p>
    <w:p w:rsidR="002D197C" w:rsidRPr="00641704" w:rsidRDefault="002D197C" w:rsidP="002D197C">
      <w:pPr>
        <w:pStyle w:val="TEUnsoed-TextBodyspasi2"/>
        <w:rPr>
          <w:lang w:val="en-US"/>
        </w:rPr>
      </w:pPr>
    </w:p>
    <w:p w:rsidR="002D197C" w:rsidRDefault="002D197C" w:rsidP="002D197C">
      <w:pPr>
        <w:pStyle w:val="Caption"/>
        <w:keepNext/>
      </w:pPr>
    </w:p>
    <w:p w:rsidR="002D197C" w:rsidRDefault="002D197C" w:rsidP="002D197C">
      <w:pPr>
        <w:pStyle w:val="Caption"/>
        <w:keepNext/>
      </w:pPr>
      <w:bookmarkStart w:id="1354" w:name="_Ref82868395"/>
      <w:bookmarkStart w:id="1355" w:name="_Toc83471299"/>
      <w:r>
        <w:t>Tabel</w:t>
      </w:r>
      <w:r w:rsidR="00722190">
        <w:rPr>
          <w:lang w:val="en-US"/>
        </w:rPr>
        <w:t xml:space="preserve">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6</w:t>
      </w:r>
      <w:r w:rsidR="00722190">
        <w:fldChar w:fldCharType="end"/>
      </w:r>
      <w:bookmarkEnd w:id="1354"/>
      <w:r>
        <w:t>Hasil pengujian deteksi</w:t>
      </w:r>
      <w:r w:rsidR="002F0DA6">
        <w:rPr>
          <w:lang w:val="en-US"/>
        </w:rPr>
        <w:t xml:space="preserve"> risk</w:t>
      </w:r>
      <w:r>
        <w:t xml:space="preserve"> </w:t>
      </w:r>
      <w:r>
        <w:rPr>
          <w:lang w:val="en-US"/>
        </w:rPr>
        <w:t>m</w:t>
      </w:r>
      <w:r>
        <w:t>e</w:t>
      </w:r>
      <w:r w:rsidRPr="006F1407">
        <w:t>nggunakan citra preprocessed</w:t>
      </w:r>
      <w:bookmarkEnd w:id="1355"/>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2D197C" w:rsidRPr="003F04E6" w:rsidTr="002D197C">
        <w:trPr>
          <w:trHeight w:val="720"/>
        </w:trPr>
        <w:tc>
          <w:tcPr>
            <w:tcW w:w="1861" w:type="dxa"/>
            <w:tcBorders>
              <w:top w:val="single" w:sz="8" w:space="0" w:color="000000"/>
              <w:left w:val="single" w:sz="8" w:space="0" w:color="auto"/>
              <w:bottom w:val="single" w:sz="8" w:space="0" w:color="000000"/>
            </w:tcBorders>
            <w:shd w:val="clear" w:color="auto" w:fill="auto"/>
          </w:tcPr>
          <w:p w:rsidR="002D197C" w:rsidRPr="003F04E6" w:rsidRDefault="002D197C" w:rsidP="002D197C">
            <w:pPr>
              <w:pStyle w:val="Heading3"/>
              <w:numPr>
                <w:ilvl w:val="0"/>
                <w:numId w:val="0"/>
              </w:numPr>
              <w:spacing w:before="0" w:after="0"/>
              <w:jc w:val="center"/>
              <w:rPr>
                <w:b w:val="0"/>
                <w:bCs/>
                <w:sz w:val="22"/>
                <w:lang w:val="en-US"/>
              </w:rPr>
            </w:pPr>
            <w:bookmarkStart w:id="1356" w:name="_Toc83469915"/>
            <w:bookmarkStart w:id="1357" w:name="_Toc83472040"/>
            <w:r w:rsidRPr="003F04E6">
              <w:rPr>
                <w:b w:val="0"/>
                <w:bCs/>
                <w:sz w:val="22"/>
                <w:lang w:val="en-US"/>
              </w:rPr>
              <w:t>Pengujian</w:t>
            </w:r>
            <w:bookmarkEnd w:id="1356"/>
            <w:bookmarkEnd w:id="1357"/>
          </w:p>
          <w:p w:rsidR="002D197C" w:rsidRPr="003F04E6" w:rsidRDefault="002D197C" w:rsidP="002D197C">
            <w:pPr>
              <w:pStyle w:val="Heading3"/>
              <w:numPr>
                <w:ilvl w:val="0"/>
                <w:numId w:val="0"/>
              </w:numPr>
              <w:spacing w:before="0" w:after="0"/>
              <w:jc w:val="center"/>
              <w:rPr>
                <w:b w:val="0"/>
                <w:bCs/>
                <w:sz w:val="22"/>
                <w:lang w:val="en-US"/>
              </w:rPr>
            </w:pPr>
            <w:bookmarkStart w:id="1358" w:name="_Toc83469916"/>
            <w:bookmarkStart w:id="1359" w:name="_Toc83472041"/>
            <w:r w:rsidRPr="003F04E6">
              <w:rPr>
                <w:b w:val="0"/>
                <w:bCs/>
                <w:sz w:val="22"/>
                <w:lang w:val="en-US"/>
              </w:rPr>
              <w:t>ke -</w:t>
            </w:r>
            <w:bookmarkEnd w:id="1358"/>
            <w:bookmarkEnd w:id="1359"/>
          </w:p>
        </w:tc>
        <w:tc>
          <w:tcPr>
            <w:tcW w:w="1766" w:type="dxa"/>
            <w:tcBorders>
              <w:top w:val="single" w:sz="8" w:space="0" w:color="000000"/>
              <w:bottom w:val="single" w:sz="8" w:space="0" w:color="000000"/>
            </w:tcBorders>
            <w:shd w:val="clear" w:color="auto" w:fill="auto"/>
          </w:tcPr>
          <w:p w:rsidR="002D197C" w:rsidRPr="003F04E6" w:rsidRDefault="002D197C" w:rsidP="002D197C">
            <w:pPr>
              <w:pStyle w:val="Heading3"/>
              <w:numPr>
                <w:ilvl w:val="0"/>
                <w:numId w:val="0"/>
              </w:numPr>
              <w:spacing w:before="0" w:after="0"/>
              <w:jc w:val="center"/>
              <w:rPr>
                <w:b w:val="0"/>
                <w:bCs/>
                <w:sz w:val="22"/>
                <w:lang w:val="en-US"/>
              </w:rPr>
            </w:pPr>
            <w:bookmarkStart w:id="1360" w:name="_Toc83469917"/>
            <w:bookmarkStart w:id="1361" w:name="_Toc83472042"/>
            <w:r w:rsidRPr="003F04E6">
              <w:rPr>
                <w:b w:val="0"/>
                <w:bCs/>
                <w:sz w:val="22"/>
                <w:lang w:val="en-US"/>
              </w:rPr>
              <w:t>Nama</w:t>
            </w:r>
            <w:bookmarkEnd w:id="1360"/>
            <w:bookmarkEnd w:id="1361"/>
            <w:r w:rsidRPr="003F04E6">
              <w:rPr>
                <w:b w:val="0"/>
                <w:bCs/>
                <w:sz w:val="22"/>
                <w:lang w:val="en-US"/>
              </w:rPr>
              <w:t xml:space="preserve"> </w:t>
            </w:r>
          </w:p>
          <w:p w:rsidR="002D197C" w:rsidRPr="003F04E6" w:rsidRDefault="002D197C" w:rsidP="002D197C">
            <w:pPr>
              <w:pStyle w:val="Heading3"/>
              <w:numPr>
                <w:ilvl w:val="0"/>
                <w:numId w:val="0"/>
              </w:numPr>
              <w:spacing w:before="0" w:after="0"/>
              <w:jc w:val="center"/>
              <w:rPr>
                <w:b w:val="0"/>
                <w:bCs/>
                <w:sz w:val="22"/>
                <w:lang w:val="en-US"/>
              </w:rPr>
            </w:pPr>
            <w:bookmarkStart w:id="1362" w:name="_Toc83469918"/>
            <w:bookmarkStart w:id="1363" w:name="_Toc83472043"/>
            <w:r w:rsidRPr="003F04E6">
              <w:rPr>
                <w:b w:val="0"/>
                <w:bCs/>
                <w:sz w:val="22"/>
                <w:lang w:val="en-US"/>
              </w:rPr>
              <w:t>Citra</w:t>
            </w:r>
            <w:bookmarkEnd w:id="1362"/>
            <w:bookmarkEnd w:id="1363"/>
          </w:p>
        </w:tc>
        <w:tc>
          <w:tcPr>
            <w:tcW w:w="2477" w:type="dxa"/>
            <w:tcBorders>
              <w:top w:val="single" w:sz="8" w:space="0" w:color="000000"/>
              <w:bottom w:val="single" w:sz="8" w:space="0" w:color="000000"/>
            </w:tcBorders>
            <w:shd w:val="clear" w:color="auto" w:fill="auto"/>
          </w:tcPr>
          <w:p w:rsidR="002D197C" w:rsidRPr="003F04E6" w:rsidRDefault="002D197C" w:rsidP="002D197C">
            <w:pPr>
              <w:pStyle w:val="Heading3"/>
              <w:numPr>
                <w:ilvl w:val="0"/>
                <w:numId w:val="0"/>
              </w:numPr>
              <w:spacing w:before="0" w:after="0"/>
              <w:jc w:val="center"/>
              <w:rPr>
                <w:b w:val="0"/>
                <w:bCs/>
                <w:sz w:val="22"/>
                <w:lang w:val="en-US"/>
              </w:rPr>
            </w:pPr>
            <w:bookmarkStart w:id="1364" w:name="_Toc83469919"/>
            <w:bookmarkStart w:id="1365" w:name="_Toc83472044"/>
            <w:r w:rsidRPr="003F04E6">
              <w:rPr>
                <w:b w:val="0"/>
                <w:bCs/>
                <w:sz w:val="22"/>
                <w:lang w:val="en-US"/>
              </w:rPr>
              <w:t>Hasil Prediksi</w:t>
            </w:r>
            <w:bookmarkEnd w:id="1364"/>
            <w:bookmarkEnd w:id="1365"/>
          </w:p>
          <w:p w:rsidR="002D197C" w:rsidRPr="003F04E6" w:rsidRDefault="002D197C" w:rsidP="002D197C">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2D197C" w:rsidRPr="003F04E6" w:rsidRDefault="002D197C" w:rsidP="002D197C">
            <w:pPr>
              <w:pStyle w:val="Heading3"/>
              <w:numPr>
                <w:ilvl w:val="0"/>
                <w:numId w:val="0"/>
              </w:numPr>
              <w:spacing w:before="0" w:after="0"/>
              <w:jc w:val="center"/>
              <w:rPr>
                <w:b w:val="0"/>
                <w:bCs/>
                <w:sz w:val="22"/>
                <w:lang w:val="en-US"/>
              </w:rPr>
            </w:pPr>
            <w:bookmarkStart w:id="1366" w:name="_Toc83469920"/>
            <w:bookmarkStart w:id="1367" w:name="_Toc83472045"/>
            <w:r w:rsidRPr="003F04E6">
              <w:rPr>
                <w:b w:val="0"/>
                <w:bCs/>
                <w:sz w:val="22"/>
                <w:lang w:val="en-US"/>
              </w:rPr>
              <w:t>Keterangan</w:t>
            </w:r>
            <w:bookmarkEnd w:id="1366"/>
            <w:bookmarkEnd w:id="1367"/>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368" w:name="_Toc83469921"/>
            <w:bookmarkStart w:id="1369" w:name="_Toc83472046"/>
            <w:r w:rsidRPr="003F04E6">
              <w:rPr>
                <w:b w:val="0"/>
                <w:bCs/>
                <w:lang w:val="en-US"/>
              </w:rPr>
              <w:t>1</w:t>
            </w:r>
            <w:bookmarkEnd w:id="1368"/>
            <w:bookmarkEnd w:id="1369"/>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370" w:name="_Toc83469922"/>
            <w:bookmarkStart w:id="1371" w:name="_Toc83472047"/>
            <w:r>
              <w:rPr>
                <w:b w:val="0"/>
                <w:lang w:val="en-US"/>
              </w:rPr>
              <w:t>Control0</w:t>
            </w:r>
            <w:r w:rsidRPr="003F04E6">
              <w:rPr>
                <w:b w:val="0"/>
                <w:lang w:val="en-US"/>
              </w:rPr>
              <w:t>01</w:t>
            </w:r>
            <w:bookmarkEnd w:id="1370"/>
            <w:bookmarkEnd w:id="1371"/>
          </w:p>
        </w:tc>
        <w:tc>
          <w:tcPr>
            <w:tcW w:w="2477" w:type="dxa"/>
            <w:shd w:val="clear" w:color="auto" w:fill="C0C0C0"/>
          </w:tcPr>
          <w:p w:rsidR="002D197C" w:rsidRPr="003F04E6" w:rsidRDefault="002D197C" w:rsidP="002D197C">
            <w:pPr>
              <w:pStyle w:val="Heading3"/>
              <w:numPr>
                <w:ilvl w:val="0"/>
                <w:numId w:val="0"/>
              </w:numPr>
              <w:jc w:val="center"/>
              <w:rPr>
                <w:b w:val="0"/>
                <w:lang w:val="en-US"/>
              </w:rPr>
            </w:pPr>
            <w:bookmarkStart w:id="1372" w:name="_Toc83469923"/>
            <w:bookmarkStart w:id="1373" w:name="_Toc83472048"/>
            <w:r>
              <w:rPr>
                <w:b w:val="0"/>
                <w:lang w:val="en-US"/>
              </w:rPr>
              <w:t>Control (1.00</w:t>
            </w:r>
            <w:r w:rsidRPr="003F04E6">
              <w:rPr>
                <w:b w:val="0"/>
                <w:lang w:val="en-US"/>
              </w:rPr>
              <w:t>)</w:t>
            </w:r>
            <w:bookmarkEnd w:id="1372"/>
            <w:bookmarkEnd w:id="1373"/>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374" w:name="_Toc83469924"/>
            <w:bookmarkStart w:id="1375" w:name="_Toc83472049"/>
            <w:r w:rsidRPr="003F04E6">
              <w:rPr>
                <w:b w:val="0"/>
                <w:lang w:val="en-US"/>
              </w:rPr>
              <w:t>Benar</w:t>
            </w:r>
            <w:bookmarkEnd w:id="1374"/>
            <w:bookmarkEnd w:id="1375"/>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376" w:name="_Toc83469925"/>
            <w:bookmarkStart w:id="1377" w:name="_Toc83472050"/>
            <w:r w:rsidRPr="003F04E6">
              <w:rPr>
                <w:b w:val="0"/>
                <w:bCs/>
                <w:lang w:val="en-US"/>
              </w:rPr>
              <w:t>2</w:t>
            </w:r>
            <w:bookmarkEnd w:id="1376"/>
            <w:bookmarkEnd w:id="1377"/>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378" w:name="_Toc83469926"/>
            <w:bookmarkStart w:id="1379" w:name="_Toc83472051"/>
            <w:r>
              <w:rPr>
                <w:b w:val="0"/>
                <w:lang w:val="en-US"/>
              </w:rPr>
              <w:t>Control0</w:t>
            </w:r>
            <w:r w:rsidRPr="003F04E6">
              <w:rPr>
                <w:b w:val="0"/>
                <w:lang w:val="en-US"/>
              </w:rPr>
              <w:t>02</w:t>
            </w:r>
            <w:bookmarkEnd w:id="1378"/>
            <w:bookmarkEnd w:id="1379"/>
          </w:p>
        </w:tc>
        <w:tc>
          <w:tcPr>
            <w:tcW w:w="2477" w:type="dxa"/>
            <w:shd w:val="clear" w:color="auto" w:fill="auto"/>
          </w:tcPr>
          <w:p w:rsidR="002D197C" w:rsidRPr="003F04E6" w:rsidRDefault="002D197C" w:rsidP="002D197C">
            <w:pPr>
              <w:pStyle w:val="Heading3"/>
              <w:numPr>
                <w:ilvl w:val="0"/>
                <w:numId w:val="0"/>
              </w:numPr>
              <w:jc w:val="center"/>
              <w:rPr>
                <w:b w:val="0"/>
                <w:lang w:val="en-US"/>
              </w:rPr>
            </w:pPr>
            <w:bookmarkStart w:id="1380" w:name="_Toc83469927"/>
            <w:bookmarkStart w:id="1381" w:name="_Toc83472052"/>
            <w:r>
              <w:rPr>
                <w:b w:val="0"/>
                <w:lang w:val="en-US"/>
              </w:rPr>
              <w:t>Control (1.00</w:t>
            </w:r>
            <w:r w:rsidRPr="003F04E6">
              <w:rPr>
                <w:b w:val="0"/>
                <w:lang w:val="en-US"/>
              </w:rPr>
              <w:t>)</w:t>
            </w:r>
            <w:bookmarkEnd w:id="1380"/>
            <w:bookmarkEnd w:id="1381"/>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382" w:name="_Toc83469928"/>
            <w:bookmarkStart w:id="1383" w:name="_Toc83472053"/>
            <w:r w:rsidRPr="003F04E6">
              <w:rPr>
                <w:b w:val="0"/>
                <w:lang w:val="en-US"/>
              </w:rPr>
              <w:t>Benar</w:t>
            </w:r>
            <w:bookmarkEnd w:id="1382"/>
            <w:bookmarkEnd w:id="1383"/>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384" w:name="_Toc83469929"/>
            <w:bookmarkStart w:id="1385" w:name="_Toc83472054"/>
            <w:r w:rsidRPr="003F04E6">
              <w:rPr>
                <w:b w:val="0"/>
                <w:bCs/>
                <w:lang w:val="en-US"/>
              </w:rPr>
              <w:t>3</w:t>
            </w:r>
            <w:bookmarkEnd w:id="1384"/>
            <w:bookmarkEnd w:id="1385"/>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386" w:name="_Toc83469930"/>
            <w:bookmarkStart w:id="1387" w:name="_Toc83472055"/>
            <w:r>
              <w:rPr>
                <w:b w:val="0"/>
                <w:lang w:val="en-US"/>
              </w:rPr>
              <w:t>Control0</w:t>
            </w:r>
            <w:r w:rsidRPr="003F04E6">
              <w:rPr>
                <w:b w:val="0"/>
                <w:lang w:val="en-US"/>
              </w:rPr>
              <w:t>03</w:t>
            </w:r>
            <w:bookmarkEnd w:id="1386"/>
            <w:bookmarkEnd w:id="1387"/>
          </w:p>
        </w:tc>
        <w:tc>
          <w:tcPr>
            <w:tcW w:w="2477" w:type="dxa"/>
            <w:shd w:val="clear" w:color="auto" w:fill="C0C0C0"/>
          </w:tcPr>
          <w:p w:rsidR="002D197C" w:rsidRPr="003F04E6" w:rsidRDefault="002D197C" w:rsidP="002D197C">
            <w:pPr>
              <w:pStyle w:val="Heading3"/>
              <w:numPr>
                <w:ilvl w:val="0"/>
                <w:numId w:val="0"/>
              </w:numPr>
              <w:jc w:val="center"/>
              <w:rPr>
                <w:b w:val="0"/>
                <w:lang w:val="en-US"/>
              </w:rPr>
            </w:pPr>
            <w:bookmarkStart w:id="1388" w:name="_Toc83469931"/>
            <w:bookmarkStart w:id="1389" w:name="_Toc83472056"/>
            <w:r>
              <w:rPr>
                <w:b w:val="0"/>
                <w:lang w:val="en-US"/>
              </w:rPr>
              <w:t>Control (1.00</w:t>
            </w:r>
            <w:r w:rsidRPr="003F04E6">
              <w:rPr>
                <w:b w:val="0"/>
                <w:lang w:val="en-US"/>
              </w:rPr>
              <w:t>)</w:t>
            </w:r>
            <w:bookmarkEnd w:id="1388"/>
            <w:bookmarkEnd w:id="1389"/>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390" w:name="_Toc83469932"/>
            <w:bookmarkStart w:id="1391" w:name="_Toc83472057"/>
            <w:r w:rsidRPr="003F04E6">
              <w:rPr>
                <w:b w:val="0"/>
                <w:lang w:val="en-US"/>
              </w:rPr>
              <w:t>Benar</w:t>
            </w:r>
            <w:bookmarkEnd w:id="1390"/>
            <w:bookmarkEnd w:id="1391"/>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392" w:name="_Toc83469933"/>
            <w:bookmarkStart w:id="1393" w:name="_Toc83472058"/>
            <w:r w:rsidRPr="003F04E6">
              <w:rPr>
                <w:b w:val="0"/>
                <w:bCs/>
                <w:lang w:val="en-US"/>
              </w:rPr>
              <w:t>4</w:t>
            </w:r>
            <w:bookmarkEnd w:id="1392"/>
            <w:bookmarkEnd w:id="1393"/>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394" w:name="_Toc83469934"/>
            <w:bookmarkStart w:id="1395" w:name="_Toc83472059"/>
            <w:r>
              <w:rPr>
                <w:b w:val="0"/>
                <w:lang w:val="en-US"/>
              </w:rPr>
              <w:t>Control0</w:t>
            </w:r>
            <w:r w:rsidRPr="003F04E6">
              <w:rPr>
                <w:b w:val="0"/>
                <w:lang w:val="en-US"/>
              </w:rPr>
              <w:t>04</w:t>
            </w:r>
            <w:bookmarkEnd w:id="1394"/>
            <w:bookmarkEnd w:id="1395"/>
          </w:p>
        </w:tc>
        <w:tc>
          <w:tcPr>
            <w:tcW w:w="2477" w:type="dxa"/>
            <w:shd w:val="clear" w:color="auto" w:fill="auto"/>
          </w:tcPr>
          <w:p w:rsidR="002D197C" w:rsidRPr="003F04E6" w:rsidRDefault="002D197C" w:rsidP="002D197C">
            <w:pPr>
              <w:pStyle w:val="Heading3"/>
              <w:numPr>
                <w:ilvl w:val="0"/>
                <w:numId w:val="0"/>
              </w:numPr>
              <w:jc w:val="center"/>
              <w:rPr>
                <w:b w:val="0"/>
                <w:lang w:val="en-US"/>
              </w:rPr>
            </w:pPr>
            <w:bookmarkStart w:id="1396" w:name="_Toc83469935"/>
            <w:bookmarkStart w:id="1397" w:name="_Toc83472060"/>
            <w:r>
              <w:rPr>
                <w:b w:val="0"/>
                <w:lang w:val="en-US"/>
              </w:rPr>
              <w:t>Control (1.00</w:t>
            </w:r>
            <w:r w:rsidRPr="003F04E6">
              <w:rPr>
                <w:b w:val="0"/>
                <w:lang w:val="en-US"/>
              </w:rPr>
              <w:t>)</w:t>
            </w:r>
            <w:bookmarkEnd w:id="1396"/>
            <w:bookmarkEnd w:id="1397"/>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398" w:name="_Toc83469936"/>
            <w:bookmarkStart w:id="1399" w:name="_Toc83472061"/>
            <w:r w:rsidRPr="003F04E6">
              <w:rPr>
                <w:b w:val="0"/>
                <w:lang w:val="en-US"/>
              </w:rPr>
              <w:t>Benar</w:t>
            </w:r>
            <w:bookmarkEnd w:id="1398"/>
            <w:bookmarkEnd w:id="1399"/>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400" w:name="_Toc83469937"/>
            <w:bookmarkStart w:id="1401" w:name="_Toc83472062"/>
            <w:r w:rsidRPr="003F04E6">
              <w:rPr>
                <w:b w:val="0"/>
                <w:bCs/>
                <w:lang w:val="en-US"/>
              </w:rPr>
              <w:t>5</w:t>
            </w:r>
            <w:bookmarkEnd w:id="1400"/>
            <w:bookmarkEnd w:id="1401"/>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402" w:name="_Toc83469938"/>
            <w:bookmarkStart w:id="1403" w:name="_Toc83472063"/>
            <w:r>
              <w:rPr>
                <w:b w:val="0"/>
                <w:lang w:val="en-US"/>
              </w:rPr>
              <w:t>Control0</w:t>
            </w:r>
            <w:r w:rsidRPr="003F04E6">
              <w:rPr>
                <w:b w:val="0"/>
                <w:lang w:val="en-US"/>
              </w:rPr>
              <w:t>05</w:t>
            </w:r>
            <w:bookmarkEnd w:id="1402"/>
            <w:bookmarkEnd w:id="1403"/>
          </w:p>
        </w:tc>
        <w:tc>
          <w:tcPr>
            <w:tcW w:w="2477" w:type="dxa"/>
            <w:shd w:val="clear" w:color="auto" w:fill="C0C0C0"/>
          </w:tcPr>
          <w:p w:rsidR="002D197C" w:rsidRPr="003F04E6" w:rsidRDefault="002D197C" w:rsidP="002D197C">
            <w:pPr>
              <w:pStyle w:val="Heading3"/>
              <w:numPr>
                <w:ilvl w:val="0"/>
                <w:numId w:val="0"/>
              </w:numPr>
              <w:jc w:val="center"/>
              <w:rPr>
                <w:b w:val="0"/>
                <w:lang w:val="en-US"/>
              </w:rPr>
            </w:pPr>
            <w:bookmarkStart w:id="1404" w:name="_Toc83469939"/>
            <w:bookmarkStart w:id="1405" w:name="_Toc83472064"/>
            <w:r>
              <w:rPr>
                <w:b w:val="0"/>
                <w:lang w:val="en-US"/>
              </w:rPr>
              <w:t>Control (1.00</w:t>
            </w:r>
            <w:r w:rsidRPr="003F04E6">
              <w:rPr>
                <w:b w:val="0"/>
                <w:lang w:val="en-US"/>
              </w:rPr>
              <w:t>)</w:t>
            </w:r>
            <w:bookmarkEnd w:id="1404"/>
            <w:bookmarkEnd w:id="1405"/>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406" w:name="_Toc83469940"/>
            <w:bookmarkStart w:id="1407" w:name="_Toc83472065"/>
            <w:r w:rsidRPr="003F04E6">
              <w:rPr>
                <w:b w:val="0"/>
                <w:lang w:val="en-US"/>
              </w:rPr>
              <w:t>Benar</w:t>
            </w:r>
            <w:bookmarkEnd w:id="1406"/>
            <w:bookmarkEnd w:id="1407"/>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408" w:name="_Toc83469941"/>
            <w:bookmarkStart w:id="1409" w:name="_Toc83472066"/>
            <w:r w:rsidRPr="003F04E6">
              <w:rPr>
                <w:b w:val="0"/>
                <w:bCs/>
                <w:lang w:val="en-US"/>
              </w:rPr>
              <w:t>6</w:t>
            </w:r>
            <w:bookmarkEnd w:id="1408"/>
            <w:bookmarkEnd w:id="1409"/>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410" w:name="_Toc83469942"/>
            <w:bookmarkStart w:id="1411" w:name="_Toc83472067"/>
            <w:r>
              <w:rPr>
                <w:b w:val="0"/>
                <w:lang w:val="en-US"/>
              </w:rPr>
              <w:t>Control0</w:t>
            </w:r>
            <w:r w:rsidRPr="003F04E6">
              <w:rPr>
                <w:b w:val="0"/>
                <w:lang w:val="en-US"/>
              </w:rPr>
              <w:t>06</w:t>
            </w:r>
            <w:bookmarkEnd w:id="1410"/>
            <w:bookmarkEnd w:id="1411"/>
          </w:p>
        </w:tc>
        <w:tc>
          <w:tcPr>
            <w:tcW w:w="2477" w:type="dxa"/>
            <w:shd w:val="clear" w:color="auto" w:fill="auto"/>
          </w:tcPr>
          <w:p w:rsidR="002D197C" w:rsidRPr="003F04E6" w:rsidRDefault="002D197C" w:rsidP="002D197C">
            <w:pPr>
              <w:pStyle w:val="Heading3"/>
              <w:numPr>
                <w:ilvl w:val="0"/>
                <w:numId w:val="0"/>
              </w:numPr>
              <w:jc w:val="center"/>
              <w:rPr>
                <w:b w:val="0"/>
                <w:lang w:val="en-US"/>
              </w:rPr>
            </w:pPr>
            <w:bookmarkStart w:id="1412" w:name="_Toc83469943"/>
            <w:bookmarkStart w:id="1413" w:name="_Toc83472068"/>
            <w:r>
              <w:rPr>
                <w:b w:val="0"/>
                <w:lang w:val="en-US"/>
              </w:rPr>
              <w:t>Control (1.00</w:t>
            </w:r>
            <w:r w:rsidRPr="003F04E6">
              <w:rPr>
                <w:b w:val="0"/>
                <w:lang w:val="en-US"/>
              </w:rPr>
              <w:t>)</w:t>
            </w:r>
            <w:bookmarkEnd w:id="1412"/>
            <w:bookmarkEnd w:id="1413"/>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414" w:name="_Toc83469944"/>
            <w:bookmarkStart w:id="1415" w:name="_Toc83472069"/>
            <w:r w:rsidRPr="003F04E6">
              <w:rPr>
                <w:b w:val="0"/>
                <w:lang w:val="en-US"/>
              </w:rPr>
              <w:t>Benar</w:t>
            </w:r>
            <w:bookmarkEnd w:id="1414"/>
            <w:bookmarkEnd w:id="1415"/>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416" w:name="_Toc83469945"/>
            <w:bookmarkStart w:id="1417" w:name="_Toc83472070"/>
            <w:r w:rsidRPr="003F04E6">
              <w:rPr>
                <w:b w:val="0"/>
                <w:bCs/>
                <w:lang w:val="en-US"/>
              </w:rPr>
              <w:t>7</w:t>
            </w:r>
            <w:bookmarkEnd w:id="1416"/>
            <w:bookmarkEnd w:id="1417"/>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418" w:name="_Toc83469946"/>
            <w:bookmarkStart w:id="1419" w:name="_Toc83472071"/>
            <w:r>
              <w:rPr>
                <w:b w:val="0"/>
                <w:lang w:val="en-US"/>
              </w:rPr>
              <w:t>Control0</w:t>
            </w:r>
            <w:r w:rsidRPr="003F04E6">
              <w:rPr>
                <w:b w:val="0"/>
                <w:lang w:val="en-US"/>
              </w:rPr>
              <w:t>07</w:t>
            </w:r>
            <w:bookmarkEnd w:id="1418"/>
            <w:bookmarkEnd w:id="1419"/>
          </w:p>
        </w:tc>
        <w:tc>
          <w:tcPr>
            <w:tcW w:w="2477" w:type="dxa"/>
            <w:shd w:val="clear" w:color="auto" w:fill="C0C0C0"/>
          </w:tcPr>
          <w:p w:rsidR="002D197C" w:rsidRPr="003F04E6" w:rsidRDefault="002D197C" w:rsidP="002D197C">
            <w:pPr>
              <w:pStyle w:val="Heading3"/>
              <w:numPr>
                <w:ilvl w:val="0"/>
                <w:numId w:val="0"/>
              </w:numPr>
              <w:jc w:val="center"/>
              <w:rPr>
                <w:b w:val="0"/>
                <w:lang w:val="en-US"/>
              </w:rPr>
            </w:pPr>
            <w:bookmarkStart w:id="1420" w:name="_Toc83469947"/>
            <w:bookmarkStart w:id="1421" w:name="_Toc83472072"/>
            <w:r>
              <w:rPr>
                <w:b w:val="0"/>
                <w:lang w:val="en-US"/>
              </w:rPr>
              <w:t>Control (1.00</w:t>
            </w:r>
            <w:r w:rsidRPr="003F04E6">
              <w:rPr>
                <w:b w:val="0"/>
                <w:lang w:val="en-US"/>
              </w:rPr>
              <w:t>)</w:t>
            </w:r>
            <w:bookmarkEnd w:id="1420"/>
            <w:bookmarkEnd w:id="1421"/>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422" w:name="_Toc83469948"/>
            <w:bookmarkStart w:id="1423" w:name="_Toc83472073"/>
            <w:r w:rsidRPr="003F04E6">
              <w:rPr>
                <w:b w:val="0"/>
                <w:lang w:val="en-US"/>
              </w:rPr>
              <w:t>Benar</w:t>
            </w:r>
            <w:bookmarkEnd w:id="1422"/>
            <w:bookmarkEnd w:id="1423"/>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424" w:name="_Toc83469949"/>
            <w:bookmarkStart w:id="1425" w:name="_Toc83472074"/>
            <w:r w:rsidRPr="003F04E6">
              <w:rPr>
                <w:b w:val="0"/>
                <w:bCs/>
                <w:lang w:val="en-US"/>
              </w:rPr>
              <w:t>8</w:t>
            </w:r>
            <w:bookmarkEnd w:id="1424"/>
            <w:bookmarkEnd w:id="1425"/>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426" w:name="_Toc83469950"/>
            <w:bookmarkStart w:id="1427" w:name="_Toc83472075"/>
            <w:r>
              <w:rPr>
                <w:b w:val="0"/>
                <w:lang w:val="en-US"/>
              </w:rPr>
              <w:t>Control0</w:t>
            </w:r>
            <w:r w:rsidRPr="003F04E6">
              <w:rPr>
                <w:b w:val="0"/>
                <w:lang w:val="en-US"/>
              </w:rPr>
              <w:t>08</w:t>
            </w:r>
            <w:bookmarkEnd w:id="1426"/>
            <w:bookmarkEnd w:id="1427"/>
          </w:p>
        </w:tc>
        <w:tc>
          <w:tcPr>
            <w:tcW w:w="2477" w:type="dxa"/>
            <w:shd w:val="clear" w:color="auto" w:fill="auto"/>
          </w:tcPr>
          <w:p w:rsidR="002D197C" w:rsidRPr="003F04E6" w:rsidRDefault="002D197C" w:rsidP="002D197C">
            <w:pPr>
              <w:pStyle w:val="Heading3"/>
              <w:numPr>
                <w:ilvl w:val="0"/>
                <w:numId w:val="0"/>
              </w:numPr>
              <w:jc w:val="center"/>
              <w:rPr>
                <w:b w:val="0"/>
                <w:lang w:val="en-US"/>
              </w:rPr>
            </w:pPr>
            <w:bookmarkStart w:id="1428" w:name="_Toc83469951"/>
            <w:bookmarkStart w:id="1429" w:name="_Toc83472076"/>
            <w:r>
              <w:rPr>
                <w:b w:val="0"/>
                <w:lang w:val="en-US"/>
              </w:rPr>
              <w:t>Control (1.00</w:t>
            </w:r>
            <w:r w:rsidRPr="003F04E6">
              <w:rPr>
                <w:b w:val="0"/>
                <w:lang w:val="en-US"/>
              </w:rPr>
              <w:t>)</w:t>
            </w:r>
            <w:bookmarkEnd w:id="1428"/>
            <w:bookmarkEnd w:id="1429"/>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430" w:name="_Toc83469952"/>
            <w:bookmarkStart w:id="1431" w:name="_Toc83472077"/>
            <w:r w:rsidRPr="003F04E6">
              <w:rPr>
                <w:b w:val="0"/>
                <w:lang w:val="en-US"/>
              </w:rPr>
              <w:t>Benar</w:t>
            </w:r>
            <w:bookmarkEnd w:id="1430"/>
            <w:bookmarkEnd w:id="1431"/>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432" w:name="_Toc83469953"/>
            <w:bookmarkStart w:id="1433" w:name="_Toc83472078"/>
            <w:r w:rsidRPr="003F04E6">
              <w:rPr>
                <w:b w:val="0"/>
                <w:bCs/>
                <w:lang w:val="en-US"/>
              </w:rPr>
              <w:t>9</w:t>
            </w:r>
            <w:bookmarkEnd w:id="1432"/>
            <w:bookmarkEnd w:id="1433"/>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434" w:name="_Toc83469954"/>
            <w:bookmarkStart w:id="1435" w:name="_Toc83472079"/>
            <w:r>
              <w:rPr>
                <w:b w:val="0"/>
                <w:lang w:val="en-US"/>
              </w:rPr>
              <w:t>Control0</w:t>
            </w:r>
            <w:r w:rsidRPr="003F04E6">
              <w:rPr>
                <w:b w:val="0"/>
                <w:lang w:val="en-US"/>
              </w:rPr>
              <w:t>09</w:t>
            </w:r>
            <w:bookmarkEnd w:id="1434"/>
            <w:bookmarkEnd w:id="1435"/>
          </w:p>
        </w:tc>
        <w:tc>
          <w:tcPr>
            <w:tcW w:w="2477" w:type="dxa"/>
            <w:shd w:val="clear" w:color="auto" w:fill="C0C0C0"/>
          </w:tcPr>
          <w:p w:rsidR="002D197C" w:rsidRPr="003F04E6" w:rsidRDefault="002D197C" w:rsidP="002D197C">
            <w:pPr>
              <w:pStyle w:val="Heading3"/>
              <w:numPr>
                <w:ilvl w:val="0"/>
                <w:numId w:val="0"/>
              </w:numPr>
              <w:jc w:val="center"/>
              <w:rPr>
                <w:b w:val="0"/>
                <w:lang w:val="en-US"/>
              </w:rPr>
            </w:pPr>
            <w:bookmarkStart w:id="1436" w:name="_Toc83469955"/>
            <w:bookmarkStart w:id="1437" w:name="_Toc83472080"/>
            <w:r>
              <w:rPr>
                <w:b w:val="0"/>
                <w:lang w:val="en-US"/>
              </w:rPr>
              <w:t>Control (1.00</w:t>
            </w:r>
            <w:r w:rsidRPr="003F04E6">
              <w:rPr>
                <w:b w:val="0"/>
                <w:lang w:val="en-US"/>
              </w:rPr>
              <w:t>)</w:t>
            </w:r>
            <w:bookmarkEnd w:id="1436"/>
            <w:bookmarkEnd w:id="1437"/>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438" w:name="_Toc83469956"/>
            <w:bookmarkStart w:id="1439" w:name="_Toc83472081"/>
            <w:r w:rsidRPr="003F04E6">
              <w:rPr>
                <w:b w:val="0"/>
                <w:lang w:val="en-US"/>
              </w:rPr>
              <w:t>Benar</w:t>
            </w:r>
            <w:bookmarkEnd w:id="1438"/>
            <w:bookmarkEnd w:id="1439"/>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440" w:name="_Toc83469957"/>
            <w:bookmarkStart w:id="1441" w:name="_Toc83472082"/>
            <w:r w:rsidRPr="003F04E6">
              <w:rPr>
                <w:b w:val="0"/>
                <w:bCs/>
                <w:lang w:val="en-US"/>
              </w:rPr>
              <w:t>10</w:t>
            </w:r>
            <w:bookmarkEnd w:id="1440"/>
            <w:bookmarkEnd w:id="1441"/>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442" w:name="_Toc83469958"/>
            <w:bookmarkStart w:id="1443" w:name="_Toc83472083"/>
            <w:r>
              <w:rPr>
                <w:b w:val="0"/>
                <w:lang w:val="en-US"/>
              </w:rPr>
              <w:t>Control0</w:t>
            </w:r>
            <w:r w:rsidRPr="003F04E6">
              <w:rPr>
                <w:b w:val="0"/>
                <w:lang w:val="en-US"/>
              </w:rPr>
              <w:t>10</w:t>
            </w:r>
            <w:bookmarkEnd w:id="1442"/>
            <w:bookmarkEnd w:id="1443"/>
          </w:p>
        </w:tc>
        <w:tc>
          <w:tcPr>
            <w:tcW w:w="2477" w:type="dxa"/>
            <w:shd w:val="clear" w:color="auto" w:fill="auto"/>
          </w:tcPr>
          <w:p w:rsidR="002D197C" w:rsidRPr="003F04E6" w:rsidRDefault="002D197C" w:rsidP="002D197C">
            <w:pPr>
              <w:pStyle w:val="Heading3"/>
              <w:numPr>
                <w:ilvl w:val="0"/>
                <w:numId w:val="0"/>
              </w:numPr>
              <w:jc w:val="center"/>
              <w:rPr>
                <w:b w:val="0"/>
                <w:lang w:val="en-US"/>
              </w:rPr>
            </w:pPr>
            <w:bookmarkStart w:id="1444" w:name="_Toc83469959"/>
            <w:bookmarkStart w:id="1445" w:name="_Toc83472084"/>
            <w:r>
              <w:rPr>
                <w:b w:val="0"/>
                <w:lang w:val="en-US"/>
              </w:rPr>
              <w:t>Control (1.00</w:t>
            </w:r>
            <w:r w:rsidRPr="003F04E6">
              <w:rPr>
                <w:b w:val="0"/>
                <w:lang w:val="en-US"/>
              </w:rPr>
              <w:t>)</w:t>
            </w:r>
            <w:bookmarkEnd w:id="1444"/>
            <w:bookmarkEnd w:id="1445"/>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446" w:name="_Toc83469960"/>
            <w:bookmarkStart w:id="1447" w:name="_Toc83472085"/>
            <w:r w:rsidRPr="003F04E6">
              <w:rPr>
                <w:b w:val="0"/>
                <w:lang w:val="en-US"/>
              </w:rPr>
              <w:t>Benar</w:t>
            </w:r>
            <w:bookmarkEnd w:id="1446"/>
            <w:bookmarkEnd w:id="1447"/>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448" w:name="_Toc83469961"/>
            <w:bookmarkStart w:id="1449" w:name="_Toc83472086"/>
            <w:r w:rsidRPr="003F04E6">
              <w:rPr>
                <w:b w:val="0"/>
                <w:bCs/>
                <w:lang w:val="en-US"/>
              </w:rPr>
              <w:t>11</w:t>
            </w:r>
            <w:bookmarkEnd w:id="1448"/>
            <w:bookmarkEnd w:id="1449"/>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450" w:name="_Toc83469962"/>
            <w:bookmarkStart w:id="1451" w:name="_Toc83472087"/>
            <w:r w:rsidRPr="003F04E6">
              <w:rPr>
                <w:b w:val="0"/>
                <w:lang w:val="en-US"/>
              </w:rPr>
              <w:t>T</w:t>
            </w:r>
            <w:r>
              <w:rPr>
                <w:b w:val="0"/>
                <w:lang w:val="en-US"/>
              </w:rPr>
              <w:t>ypeI0</w:t>
            </w:r>
            <w:r w:rsidRPr="003F04E6">
              <w:rPr>
                <w:b w:val="0"/>
                <w:lang w:val="en-US"/>
              </w:rPr>
              <w:t>01</w:t>
            </w:r>
            <w:bookmarkEnd w:id="1450"/>
            <w:bookmarkEnd w:id="1451"/>
          </w:p>
        </w:tc>
        <w:tc>
          <w:tcPr>
            <w:tcW w:w="2477" w:type="dxa"/>
            <w:shd w:val="clear" w:color="auto" w:fill="C0C0C0"/>
          </w:tcPr>
          <w:p w:rsidR="002D197C" w:rsidRPr="003F04E6" w:rsidRDefault="002D197C" w:rsidP="002D197C">
            <w:pPr>
              <w:pStyle w:val="Heading3"/>
              <w:numPr>
                <w:ilvl w:val="0"/>
                <w:numId w:val="0"/>
              </w:numPr>
              <w:jc w:val="center"/>
              <w:rPr>
                <w:lang w:val="en-US"/>
              </w:rPr>
            </w:pPr>
            <w:bookmarkStart w:id="1452" w:name="_Toc83469963"/>
            <w:bookmarkStart w:id="1453" w:name="_Toc83472088"/>
            <w:r>
              <w:rPr>
                <w:b w:val="0"/>
                <w:lang w:val="en-US"/>
              </w:rPr>
              <w:t>Control (1.00</w:t>
            </w:r>
            <w:r w:rsidRPr="003F04E6">
              <w:rPr>
                <w:b w:val="0"/>
                <w:lang w:val="en-US"/>
              </w:rPr>
              <w:t>)</w:t>
            </w:r>
            <w:bookmarkEnd w:id="1452"/>
            <w:bookmarkEnd w:id="1453"/>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454" w:name="_Toc83469964"/>
            <w:bookmarkStart w:id="1455" w:name="_Toc83472089"/>
            <w:r>
              <w:rPr>
                <w:b w:val="0"/>
                <w:lang w:val="en-US"/>
              </w:rPr>
              <w:t>Salah</w:t>
            </w:r>
            <w:bookmarkEnd w:id="1454"/>
            <w:bookmarkEnd w:id="1455"/>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456" w:name="_Toc83469965"/>
            <w:bookmarkStart w:id="1457" w:name="_Toc83472090"/>
            <w:r w:rsidRPr="003F04E6">
              <w:rPr>
                <w:b w:val="0"/>
                <w:bCs/>
                <w:lang w:val="en-US"/>
              </w:rPr>
              <w:t>12</w:t>
            </w:r>
            <w:bookmarkEnd w:id="1456"/>
            <w:bookmarkEnd w:id="1457"/>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458" w:name="_Toc83469966"/>
            <w:bookmarkStart w:id="1459" w:name="_Toc83472091"/>
            <w:r w:rsidRPr="003F04E6">
              <w:rPr>
                <w:b w:val="0"/>
                <w:lang w:val="en-US"/>
              </w:rPr>
              <w:t>T</w:t>
            </w:r>
            <w:r>
              <w:rPr>
                <w:b w:val="0"/>
                <w:lang w:val="en-US"/>
              </w:rPr>
              <w:t>ypeI0</w:t>
            </w:r>
            <w:r w:rsidRPr="003F04E6">
              <w:rPr>
                <w:b w:val="0"/>
                <w:lang w:val="en-US"/>
              </w:rPr>
              <w:t>02</w:t>
            </w:r>
            <w:bookmarkEnd w:id="1458"/>
            <w:bookmarkEnd w:id="1459"/>
          </w:p>
        </w:tc>
        <w:tc>
          <w:tcPr>
            <w:tcW w:w="2477" w:type="dxa"/>
            <w:shd w:val="clear" w:color="auto" w:fill="auto"/>
          </w:tcPr>
          <w:p w:rsidR="002D197C" w:rsidRPr="003F04E6" w:rsidRDefault="002D197C" w:rsidP="002D197C">
            <w:pPr>
              <w:pStyle w:val="Heading3"/>
              <w:numPr>
                <w:ilvl w:val="0"/>
                <w:numId w:val="0"/>
              </w:numPr>
              <w:jc w:val="center"/>
              <w:rPr>
                <w:lang w:val="en-US"/>
              </w:rPr>
            </w:pPr>
            <w:bookmarkStart w:id="1460" w:name="_Toc83469967"/>
            <w:bookmarkStart w:id="1461" w:name="_Toc83472092"/>
            <w:r>
              <w:rPr>
                <w:b w:val="0"/>
                <w:lang w:val="en-US"/>
              </w:rPr>
              <w:t>Control (1.00</w:t>
            </w:r>
            <w:r w:rsidRPr="003F04E6">
              <w:rPr>
                <w:b w:val="0"/>
                <w:lang w:val="en-US"/>
              </w:rPr>
              <w:t>)</w:t>
            </w:r>
            <w:bookmarkEnd w:id="1460"/>
            <w:bookmarkEnd w:id="1461"/>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462" w:name="_Toc83469968"/>
            <w:bookmarkStart w:id="1463" w:name="_Toc83472093"/>
            <w:r w:rsidRPr="003F04E6">
              <w:rPr>
                <w:b w:val="0"/>
                <w:lang w:val="en-US"/>
              </w:rPr>
              <w:t>Salah</w:t>
            </w:r>
            <w:bookmarkEnd w:id="1462"/>
            <w:bookmarkEnd w:id="1463"/>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464" w:name="_Toc83469969"/>
            <w:bookmarkStart w:id="1465" w:name="_Toc83472094"/>
            <w:r w:rsidRPr="003F04E6">
              <w:rPr>
                <w:b w:val="0"/>
                <w:bCs/>
                <w:lang w:val="en-US"/>
              </w:rPr>
              <w:t>13</w:t>
            </w:r>
            <w:bookmarkEnd w:id="1464"/>
            <w:bookmarkEnd w:id="1465"/>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466" w:name="_Toc83469970"/>
            <w:bookmarkStart w:id="1467" w:name="_Toc83472095"/>
            <w:r w:rsidRPr="003F04E6">
              <w:rPr>
                <w:b w:val="0"/>
                <w:lang w:val="en-US"/>
              </w:rPr>
              <w:t>T</w:t>
            </w:r>
            <w:r>
              <w:rPr>
                <w:b w:val="0"/>
                <w:lang w:val="en-US"/>
              </w:rPr>
              <w:t>ypeI0</w:t>
            </w:r>
            <w:r w:rsidRPr="003F04E6">
              <w:rPr>
                <w:b w:val="0"/>
                <w:lang w:val="en-US"/>
              </w:rPr>
              <w:t>03</w:t>
            </w:r>
            <w:bookmarkEnd w:id="1466"/>
            <w:bookmarkEnd w:id="1467"/>
          </w:p>
        </w:tc>
        <w:tc>
          <w:tcPr>
            <w:tcW w:w="2477" w:type="dxa"/>
            <w:shd w:val="clear" w:color="auto" w:fill="C0C0C0"/>
          </w:tcPr>
          <w:p w:rsidR="002D197C" w:rsidRPr="003F04E6" w:rsidRDefault="002D197C" w:rsidP="002D197C">
            <w:pPr>
              <w:pStyle w:val="Heading3"/>
              <w:numPr>
                <w:ilvl w:val="0"/>
                <w:numId w:val="0"/>
              </w:numPr>
              <w:jc w:val="center"/>
              <w:rPr>
                <w:lang w:val="en-US"/>
              </w:rPr>
            </w:pPr>
            <w:bookmarkStart w:id="1468" w:name="_Toc83469971"/>
            <w:bookmarkStart w:id="1469" w:name="_Toc83472096"/>
            <w:r>
              <w:rPr>
                <w:b w:val="0"/>
                <w:lang w:val="en-US"/>
              </w:rPr>
              <w:t>Control (1.00</w:t>
            </w:r>
            <w:r w:rsidRPr="003F04E6">
              <w:rPr>
                <w:b w:val="0"/>
                <w:lang w:val="en-US"/>
              </w:rPr>
              <w:t>)</w:t>
            </w:r>
            <w:bookmarkEnd w:id="1468"/>
            <w:bookmarkEnd w:id="1469"/>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470" w:name="_Toc83469972"/>
            <w:bookmarkStart w:id="1471" w:name="_Toc83472097"/>
            <w:r>
              <w:rPr>
                <w:b w:val="0"/>
                <w:lang w:val="en-US"/>
              </w:rPr>
              <w:t>Salah</w:t>
            </w:r>
            <w:bookmarkEnd w:id="1470"/>
            <w:bookmarkEnd w:id="1471"/>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472" w:name="_Toc83469973"/>
            <w:bookmarkStart w:id="1473" w:name="_Toc83472098"/>
            <w:r w:rsidRPr="003F04E6">
              <w:rPr>
                <w:b w:val="0"/>
                <w:bCs/>
                <w:lang w:val="en-US"/>
              </w:rPr>
              <w:t>14</w:t>
            </w:r>
            <w:bookmarkEnd w:id="1472"/>
            <w:bookmarkEnd w:id="1473"/>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474" w:name="_Toc83469974"/>
            <w:bookmarkStart w:id="1475" w:name="_Toc83472099"/>
            <w:r w:rsidRPr="003F04E6">
              <w:rPr>
                <w:b w:val="0"/>
                <w:lang w:val="en-US"/>
              </w:rPr>
              <w:t>T</w:t>
            </w:r>
            <w:r>
              <w:rPr>
                <w:b w:val="0"/>
                <w:lang w:val="en-US"/>
              </w:rPr>
              <w:t>ypeI0</w:t>
            </w:r>
            <w:r w:rsidRPr="003F04E6">
              <w:rPr>
                <w:b w:val="0"/>
                <w:lang w:val="en-US"/>
              </w:rPr>
              <w:t>04</w:t>
            </w:r>
            <w:bookmarkEnd w:id="1474"/>
            <w:bookmarkEnd w:id="1475"/>
          </w:p>
        </w:tc>
        <w:tc>
          <w:tcPr>
            <w:tcW w:w="2477" w:type="dxa"/>
            <w:shd w:val="clear" w:color="auto" w:fill="auto"/>
          </w:tcPr>
          <w:p w:rsidR="002D197C" w:rsidRPr="003F04E6" w:rsidRDefault="002D197C" w:rsidP="002D197C">
            <w:pPr>
              <w:pStyle w:val="Heading3"/>
              <w:numPr>
                <w:ilvl w:val="0"/>
                <w:numId w:val="0"/>
              </w:numPr>
              <w:jc w:val="center"/>
              <w:rPr>
                <w:lang w:val="en-US"/>
              </w:rPr>
            </w:pPr>
            <w:bookmarkStart w:id="1476" w:name="_Toc83469975"/>
            <w:bookmarkStart w:id="1477" w:name="_Toc83472100"/>
            <w:r>
              <w:rPr>
                <w:b w:val="0"/>
                <w:lang w:val="en-US"/>
              </w:rPr>
              <w:t>Control (1.00</w:t>
            </w:r>
            <w:r w:rsidRPr="003F04E6">
              <w:rPr>
                <w:b w:val="0"/>
                <w:lang w:val="en-US"/>
              </w:rPr>
              <w:t>)</w:t>
            </w:r>
            <w:bookmarkEnd w:id="1476"/>
            <w:bookmarkEnd w:id="1477"/>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478" w:name="_Toc83469976"/>
            <w:bookmarkStart w:id="1479" w:name="_Toc83472101"/>
            <w:r>
              <w:rPr>
                <w:b w:val="0"/>
                <w:lang w:val="en-US"/>
              </w:rPr>
              <w:t>Salah</w:t>
            </w:r>
            <w:bookmarkEnd w:id="1478"/>
            <w:bookmarkEnd w:id="1479"/>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480" w:name="_Toc83469977"/>
            <w:bookmarkStart w:id="1481" w:name="_Toc83472102"/>
            <w:r w:rsidRPr="003F04E6">
              <w:rPr>
                <w:b w:val="0"/>
                <w:bCs/>
                <w:lang w:val="en-US"/>
              </w:rPr>
              <w:t>15</w:t>
            </w:r>
            <w:bookmarkEnd w:id="1480"/>
            <w:bookmarkEnd w:id="1481"/>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482" w:name="_Toc83469978"/>
            <w:bookmarkStart w:id="1483" w:name="_Toc83472103"/>
            <w:r w:rsidRPr="003F04E6">
              <w:rPr>
                <w:b w:val="0"/>
                <w:lang w:val="en-US"/>
              </w:rPr>
              <w:t>T</w:t>
            </w:r>
            <w:r>
              <w:rPr>
                <w:b w:val="0"/>
                <w:lang w:val="en-US"/>
              </w:rPr>
              <w:t>ypeI0</w:t>
            </w:r>
            <w:r w:rsidRPr="003F04E6">
              <w:rPr>
                <w:b w:val="0"/>
                <w:lang w:val="en-US"/>
              </w:rPr>
              <w:t>05</w:t>
            </w:r>
            <w:bookmarkEnd w:id="1482"/>
            <w:bookmarkEnd w:id="1483"/>
          </w:p>
        </w:tc>
        <w:tc>
          <w:tcPr>
            <w:tcW w:w="2477" w:type="dxa"/>
            <w:shd w:val="clear" w:color="auto" w:fill="C0C0C0"/>
          </w:tcPr>
          <w:p w:rsidR="002D197C" w:rsidRPr="003F04E6" w:rsidRDefault="002D197C" w:rsidP="002D197C">
            <w:pPr>
              <w:pStyle w:val="Heading3"/>
              <w:numPr>
                <w:ilvl w:val="0"/>
                <w:numId w:val="0"/>
              </w:numPr>
              <w:jc w:val="center"/>
              <w:rPr>
                <w:lang w:val="en-US"/>
              </w:rPr>
            </w:pPr>
            <w:bookmarkStart w:id="1484" w:name="_Toc83469979"/>
            <w:bookmarkStart w:id="1485" w:name="_Toc83472104"/>
            <w:r>
              <w:rPr>
                <w:b w:val="0"/>
                <w:lang w:val="en-US"/>
              </w:rPr>
              <w:t>Control (1.00</w:t>
            </w:r>
            <w:r w:rsidRPr="003F04E6">
              <w:rPr>
                <w:b w:val="0"/>
                <w:lang w:val="en-US"/>
              </w:rPr>
              <w:t>)</w:t>
            </w:r>
            <w:bookmarkEnd w:id="1484"/>
            <w:bookmarkEnd w:id="1485"/>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486" w:name="_Toc83469980"/>
            <w:bookmarkStart w:id="1487" w:name="_Toc83472105"/>
            <w:r w:rsidRPr="003F04E6">
              <w:rPr>
                <w:b w:val="0"/>
                <w:lang w:val="en-US"/>
              </w:rPr>
              <w:t>Salah</w:t>
            </w:r>
            <w:bookmarkEnd w:id="1486"/>
            <w:bookmarkEnd w:id="1487"/>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488" w:name="_Toc83469981"/>
            <w:bookmarkStart w:id="1489" w:name="_Toc83472106"/>
            <w:r w:rsidRPr="003F04E6">
              <w:rPr>
                <w:b w:val="0"/>
                <w:bCs/>
                <w:lang w:val="en-US"/>
              </w:rPr>
              <w:t>16</w:t>
            </w:r>
            <w:bookmarkEnd w:id="1488"/>
            <w:bookmarkEnd w:id="1489"/>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490" w:name="_Toc83469982"/>
            <w:bookmarkStart w:id="1491" w:name="_Toc83472107"/>
            <w:r w:rsidRPr="003F04E6">
              <w:rPr>
                <w:b w:val="0"/>
                <w:lang w:val="en-US"/>
              </w:rPr>
              <w:t>T</w:t>
            </w:r>
            <w:r>
              <w:rPr>
                <w:b w:val="0"/>
                <w:lang w:val="en-US"/>
              </w:rPr>
              <w:t>ypeI0</w:t>
            </w:r>
            <w:r w:rsidRPr="003F04E6">
              <w:rPr>
                <w:b w:val="0"/>
                <w:lang w:val="en-US"/>
              </w:rPr>
              <w:t>06</w:t>
            </w:r>
            <w:bookmarkEnd w:id="1490"/>
            <w:bookmarkEnd w:id="1491"/>
          </w:p>
        </w:tc>
        <w:tc>
          <w:tcPr>
            <w:tcW w:w="2477" w:type="dxa"/>
            <w:shd w:val="clear" w:color="auto" w:fill="auto"/>
          </w:tcPr>
          <w:p w:rsidR="002D197C" w:rsidRPr="003F04E6" w:rsidRDefault="002D197C" w:rsidP="002D197C">
            <w:pPr>
              <w:pStyle w:val="Heading3"/>
              <w:numPr>
                <w:ilvl w:val="0"/>
                <w:numId w:val="0"/>
              </w:numPr>
              <w:jc w:val="center"/>
              <w:rPr>
                <w:lang w:val="en-US"/>
              </w:rPr>
            </w:pPr>
            <w:bookmarkStart w:id="1492" w:name="_Toc83469983"/>
            <w:bookmarkStart w:id="1493" w:name="_Toc83472108"/>
            <w:r>
              <w:rPr>
                <w:b w:val="0"/>
                <w:lang w:val="en-US"/>
              </w:rPr>
              <w:t>Control (1.00</w:t>
            </w:r>
            <w:r w:rsidRPr="003F04E6">
              <w:rPr>
                <w:b w:val="0"/>
                <w:lang w:val="en-US"/>
              </w:rPr>
              <w:t>)</w:t>
            </w:r>
            <w:bookmarkEnd w:id="1492"/>
            <w:bookmarkEnd w:id="1493"/>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494" w:name="_Toc83469984"/>
            <w:bookmarkStart w:id="1495" w:name="_Toc83472109"/>
            <w:r>
              <w:rPr>
                <w:b w:val="0"/>
                <w:lang w:val="en-US"/>
              </w:rPr>
              <w:t>Salah</w:t>
            </w:r>
            <w:bookmarkEnd w:id="1494"/>
            <w:bookmarkEnd w:id="1495"/>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496" w:name="_Toc83469985"/>
            <w:bookmarkStart w:id="1497" w:name="_Toc83472110"/>
            <w:r w:rsidRPr="003F04E6">
              <w:rPr>
                <w:b w:val="0"/>
                <w:bCs/>
                <w:lang w:val="en-US"/>
              </w:rPr>
              <w:t>17</w:t>
            </w:r>
            <w:bookmarkEnd w:id="1496"/>
            <w:bookmarkEnd w:id="1497"/>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498" w:name="_Toc83469986"/>
            <w:bookmarkStart w:id="1499" w:name="_Toc83472111"/>
            <w:r w:rsidRPr="003F04E6">
              <w:rPr>
                <w:b w:val="0"/>
                <w:lang w:val="en-US"/>
              </w:rPr>
              <w:t>T</w:t>
            </w:r>
            <w:r>
              <w:rPr>
                <w:b w:val="0"/>
                <w:lang w:val="en-US"/>
              </w:rPr>
              <w:t>ypeI0</w:t>
            </w:r>
            <w:r w:rsidRPr="003F04E6">
              <w:rPr>
                <w:b w:val="0"/>
                <w:lang w:val="en-US"/>
              </w:rPr>
              <w:t>07</w:t>
            </w:r>
            <w:bookmarkEnd w:id="1498"/>
            <w:bookmarkEnd w:id="1499"/>
          </w:p>
        </w:tc>
        <w:tc>
          <w:tcPr>
            <w:tcW w:w="2477" w:type="dxa"/>
            <w:shd w:val="clear" w:color="auto" w:fill="C0C0C0"/>
          </w:tcPr>
          <w:p w:rsidR="002D197C" w:rsidRPr="003F04E6" w:rsidRDefault="002D197C" w:rsidP="002D197C">
            <w:pPr>
              <w:pStyle w:val="Heading3"/>
              <w:numPr>
                <w:ilvl w:val="0"/>
                <w:numId w:val="0"/>
              </w:numPr>
              <w:jc w:val="center"/>
              <w:rPr>
                <w:lang w:val="en-US"/>
              </w:rPr>
            </w:pPr>
            <w:bookmarkStart w:id="1500" w:name="_Toc83469987"/>
            <w:bookmarkStart w:id="1501" w:name="_Toc83472112"/>
            <w:r>
              <w:rPr>
                <w:b w:val="0"/>
                <w:lang w:val="en-US"/>
              </w:rPr>
              <w:t>Control (1.00</w:t>
            </w:r>
            <w:r w:rsidRPr="003F04E6">
              <w:rPr>
                <w:b w:val="0"/>
                <w:lang w:val="en-US"/>
              </w:rPr>
              <w:t>)</w:t>
            </w:r>
            <w:bookmarkEnd w:id="1500"/>
            <w:bookmarkEnd w:id="1501"/>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502" w:name="_Toc83469988"/>
            <w:bookmarkStart w:id="1503" w:name="_Toc83472113"/>
            <w:r>
              <w:rPr>
                <w:b w:val="0"/>
                <w:lang w:val="en-US"/>
              </w:rPr>
              <w:t>Salah</w:t>
            </w:r>
            <w:bookmarkEnd w:id="1502"/>
            <w:bookmarkEnd w:id="1503"/>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504" w:name="_Toc83469989"/>
            <w:bookmarkStart w:id="1505" w:name="_Toc83472114"/>
            <w:r w:rsidRPr="003F04E6">
              <w:rPr>
                <w:b w:val="0"/>
                <w:bCs/>
                <w:lang w:val="en-US"/>
              </w:rPr>
              <w:t>18</w:t>
            </w:r>
            <w:bookmarkEnd w:id="1504"/>
            <w:bookmarkEnd w:id="1505"/>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506" w:name="_Toc83469990"/>
            <w:bookmarkStart w:id="1507" w:name="_Toc83472115"/>
            <w:r w:rsidRPr="003F04E6">
              <w:rPr>
                <w:b w:val="0"/>
                <w:lang w:val="en-US"/>
              </w:rPr>
              <w:t>T</w:t>
            </w:r>
            <w:r>
              <w:rPr>
                <w:b w:val="0"/>
                <w:lang w:val="en-US"/>
              </w:rPr>
              <w:t>ypeI0</w:t>
            </w:r>
            <w:r w:rsidRPr="003F04E6">
              <w:rPr>
                <w:b w:val="0"/>
                <w:lang w:val="en-US"/>
              </w:rPr>
              <w:t>08</w:t>
            </w:r>
            <w:bookmarkEnd w:id="1506"/>
            <w:bookmarkEnd w:id="1507"/>
          </w:p>
        </w:tc>
        <w:tc>
          <w:tcPr>
            <w:tcW w:w="2477" w:type="dxa"/>
            <w:shd w:val="clear" w:color="auto" w:fill="auto"/>
          </w:tcPr>
          <w:p w:rsidR="002D197C" w:rsidRPr="003F04E6" w:rsidRDefault="002D197C" w:rsidP="002D197C">
            <w:pPr>
              <w:pStyle w:val="Heading3"/>
              <w:numPr>
                <w:ilvl w:val="0"/>
                <w:numId w:val="0"/>
              </w:numPr>
              <w:jc w:val="center"/>
              <w:rPr>
                <w:lang w:val="en-US"/>
              </w:rPr>
            </w:pPr>
            <w:bookmarkStart w:id="1508" w:name="_Toc83469991"/>
            <w:bookmarkStart w:id="1509" w:name="_Toc83472116"/>
            <w:r>
              <w:rPr>
                <w:b w:val="0"/>
                <w:lang w:val="en-US"/>
              </w:rPr>
              <w:t>Control (1.00</w:t>
            </w:r>
            <w:r w:rsidRPr="003F04E6">
              <w:rPr>
                <w:b w:val="0"/>
                <w:lang w:val="en-US"/>
              </w:rPr>
              <w:t>)</w:t>
            </w:r>
            <w:bookmarkEnd w:id="1508"/>
            <w:bookmarkEnd w:id="1509"/>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510" w:name="_Toc83469992"/>
            <w:bookmarkStart w:id="1511" w:name="_Toc83472117"/>
            <w:r w:rsidRPr="003F04E6">
              <w:rPr>
                <w:b w:val="0"/>
                <w:lang w:val="en-US"/>
              </w:rPr>
              <w:t>Salah</w:t>
            </w:r>
            <w:bookmarkEnd w:id="1510"/>
            <w:bookmarkEnd w:id="1511"/>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512" w:name="_Toc83469993"/>
            <w:bookmarkStart w:id="1513" w:name="_Toc83472118"/>
            <w:r w:rsidRPr="003F04E6">
              <w:rPr>
                <w:b w:val="0"/>
                <w:bCs/>
                <w:lang w:val="en-US"/>
              </w:rPr>
              <w:t>19</w:t>
            </w:r>
            <w:bookmarkEnd w:id="1512"/>
            <w:bookmarkEnd w:id="1513"/>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514" w:name="_Toc83469994"/>
            <w:bookmarkStart w:id="1515" w:name="_Toc83472119"/>
            <w:r w:rsidRPr="003F04E6">
              <w:rPr>
                <w:b w:val="0"/>
                <w:lang w:val="en-US"/>
              </w:rPr>
              <w:t>T</w:t>
            </w:r>
            <w:r>
              <w:rPr>
                <w:b w:val="0"/>
                <w:lang w:val="en-US"/>
              </w:rPr>
              <w:t>ypeI0</w:t>
            </w:r>
            <w:r w:rsidRPr="003F04E6">
              <w:rPr>
                <w:b w:val="0"/>
                <w:lang w:val="en-US"/>
              </w:rPr>
              <w:t>09</w:t>
            </w:r>
            <w:bookmarkEnd w:id="1514"/>
            <w:bookmarkEnd w:id="1515"/>
          </w:p>
        </w:tc>
        <w:tc>
          <w:tcPr>
            <w:tcW w:w="2477" w:type="dxa"/>
            <w:shd w:val="clear" w:color="auto" w:fill="C0C0C0"/>
          </w:tcPr>
          <w:p w:rsidR="002D197C" w:rsidRPr="003F04E6" w:rsidRDefault="002D197C" w:rsidP="002D197C">
            <w:pPr>
              <w:pStyle w:val="Heading3"/>
              <w:numPr>
                <w:ilvl w:val="0"/>
                <w:numId w:val="0"/>
              </w:numPr>
              <w:jc w:val="center"/>
              <w:rPr>
                <w:lang w:val="en-US"/>
              </w:rPr>
            </w:pPr>
            <w:bookmarkStart w:id="1516" w:name="_Toc83469995"/>
            <w:bookmarkStart w:id="1517" w:name="_Toc83472120"/>
            <w:r>
              <w:rPr>
                <w:b w:val="0"/>
                <w:lang w:val="en-US"/>
              </w:rPr>
              <w:t>Control (1.00</w:t>
            </w:r>
            <w:r w:rsidRPr="003F04E6">
              <w:rPr>
                <w:b w:val="0"/>
                <w:lang w:val="en-US"/>
              </w:rPr>
              <w:t>)</w:t>
            </w:r>
            <w:bookmarkEnd w:id="1516"/>
            <w:bookmarkEnd w:id="1517"/>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518" w:name="_Toc83469996"/>
            <w:bookmarkStart w:id="1519" w:name="_Toc83472121"/>
            <w:r>
              <w:rPr>
                <w:b w:val="0"/>
                <w:lang w:val="en-US"/>
              </w:rPr>
              <w:t>Salah</w:t>
            </w:r>
            <w:bookmarkEnd w:id="1518"/>
            <w:bookmarkEnd w:id="1519"/>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520" w:name="_Toc83469997"/>
            <w:bookmarkStart w:id="1521" w:name="_Toc83472122"/>
            <w:r w:rsidRPr="003F04E6">
              <w:rPr>
                <w:b w:val="0"/>
                <w:bCs/>
                <w:lang w:val="en-US"/>
              </w:rPr>
              <w:t>20</w:t>
            </w:r>
            <w:bookmarkEnd w:id="1520"/>
            <w:bookmarkEnd w:id="1521"/>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522" w:name="_Toc83469998"/>
            <w:bookmarkStart w:id="1523" w:name="_Toc83472123"/>
            <w:r w:rsidRPr="003F04E6">
              <w:rPr>
                <w:b w:val="0"/>
                <w:lang w:val="en-US"/>
              </w:rPr>
              <w:t>T</w:t>
            </w:r>
            <w:r>
              <w:rPr>
                <w:b w:val="0"/>
                <w:lang w:val="en-US"/>
              </w:rPr>
              <w:t>ypeI0</w:t>
            </w:r>
            <w:r w:rsidRPr="003F04E6">
              <w:rPr>
                <w:b w:val="0"/>
                <w:lang w:val="en-US"/>
              </w:rPr>
              <w:t>10</w:t>
            </w:r>
            <w:bookmarkEnd w:id="1522"/>
            <w:bookmarkEnd w:id="1523"/>
          </w:p>
        </w:tc>
        <w:tc>
          <w:tcPr>
            <w:tcW w:w="2477" w:type="dxa"/>
            <w:shd w:val="clear" w:color="auto" w:fill="auto"/>
          </w:tcPr>
          <w:p w:rsidR="002D197C" w:rsidRPr="003F04E6" w:rsidRDefault="002D197C" w:rsidP="002D197C">
            <w:pPr>
              <w:pStyle w:val="Heading3"/>
              <w:numPr>
                <w:ilvl w:val="0"/>
                <w:numId w:val="0"/>
              </w:numPr>
              <w:jc w:val="center"/>
              <w:rPr>
                <w:lang w:val="en-US"/>
              </w:rPr>
            </w:pPr>
            <w:bookmarkStart w:id="1524" w:name="_Toc83469999"/>
            <w:bookmarkStart w:id="1525" w:name="_Toc83472124"/>
            <w:r>
              <w:rPr>
                <w:b w:val="0"/>
                <w:lang w:val="en-US"/>
              </w:rPr>
              <w:t>Control (1.00</w:t>
            </w:r>
            <w:r w:rsidRPr="003F04E6">
              <w:rPr>
                <w:b w:val="0"/>
                <w:lang w:val="en-US"/>
              </w:rPr>
              <w:t>)</w:t>
            </w:r>
            <w:bookmarkEnd w:id="1524"/>
            <w:bookmarkEnd w:id="1525"/>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526" w:name="_Toc83470000"/>
            <w:bookmarkStart w:id="1527" w:name="_Toc83472125"/>
            <w:r w:rsidRPr="003F04E6">
              <w:rPr>
                <w:b w:val="0"/>
                <w:lang w:val="en-US"/>
              </w:rPr>
              <w:t>Salah</w:t>
            </w:r>
            <w:bookmarkEnd w:id="1526"/>
            <w:bookmarkEnd w:id="1527"/>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528" w:name="_Toc83470001"/>
            <w:bookmarkStart w:id="1529" w:name="_Toc83472126"/>
            <w:r w:rsidRPr="003F04E6">
              <w:rPr>
                <w:b w:val="0"/>
                <w:bCs/>
                <w:lang w:val="en-US"/>
              </w:rPr>
              <w:t>21</w:t>
            </w:r>
            <w:bookmarkEnd w:id="1528"/>
            <w:bookmarkEnd w:id="1529"/>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530" w:name="_Toc83470002"/>
            <w:bookmarkStart w:id="1531" w:name="_Toc83472127"/>
            <w:r w:rsidRPr="003F04E6">
              <w:rPr>
                <w:b w:val="0"/>
                <w:lang w:val="en-US"/>
              </w:rPr>
              <w:t>T</w:t>
            </w:r>
            <w:r>
              <w:rPr>
                <w:b w:val="0"/>
                <w:lang w:val="en-US"/>
              </w:rPr>
              <w:t>ypeII0</w:t>
            </w:r>
            <w:r w:rsidRPr="003F04E6">
              <w:rPr>
                <w:b w:val="0"/>
                <w:lang w:val="en-US"/>
              </w:rPr>
              <w:t>01</w:t>
            </w:r>
            <w:bookmarkEnd w:id="1530"/>
            <w:bookmarkEnd w:id="1531"/>
          </w:p>
        </w:tc>
        <w:tc>
          <w:tcPr>
            <w:tcW w:w="2477" w:type="dxa"/>
            <w:shd w:val="clear" w:color="auto" w:fill="C0C0C0"/>
          </w:tcPr>
          <w:p w:rsidR="002D197C" w:rsidRPr="003F04E6" w:rsidRDefault="00485070" w:rsidP="002D197C">
            <w:pPr>
              <w:pStyle w:val="Heading3"/>
              <w:numPr>
                <w:ilvl w:val="0"/>
                <w:numId w:val="0"/>
              </w:numPr>
              <w:jc w:val="center"/>
              <w:rPr>
                <w:lang w:val="en-US"/>
              </w:rPr>
            </w:pPr>
            <w:bookmarkStart w:id="1532" w:name="_Toc83470003"/>
            <w:bookmarkStart w:id="1533" w:name="_Toc83472128"/>
            <w:r>
              <w:rPr>
                <w:b w:val="0"/>
                <w:lang w:val="en-US"/>
              </w:rPr>
              <w:t>Control</w:t>
            </w:r>
            <w:r w:rsidR="002D197C" w:rsidRPr="003F04E6">
              <w:rPr>
                <w:b w:val="0"/>
                <w:lang w:val="en-US"/>
              </w:rPr>
              <w:t xml:space="preserve"> (1.00)</w:t>
            </w:r>
            <w:bookmarkEnd w:id="1532"/>
            <w:bookmarkEnd w:id="1533"/>
          </w:p>
        </w:tc>
        <w:tc>
          <w:tcPr>
            <w:tcW w:w="1329" w:type="dxa"/>
            <w:tcBorders>
              <w:left w:val="nil"/>
              <w:right w:val="single" w:sz="8" w:space="0" w:color="auto"/>
            </w:tcBorders>
            <w:shd w:val="clear" w:color="auto" w:fill="C0C0C0"/>
          </w:tcPr>
          <w:p w:rsidR="002D197C" w:rsidRPr="003F04E6" w:rsidRDefault="00485070" w:rsidP="002D197C">
            <w:pPr>
              <w:pStyle w:val="Heading3"/>
              <w:numPr>
                <w:ilvl w:val="0"/>
                <w:numId w:val="0"/>
              </w:numPr>
              <w:jc w:val="center"/>
              <w:rPr>
                <w:b w:val="0"/>
                <w:lang w:val="en-US"/>
              </w:rPr>
            </w:pPr>
            <w:bookmarkStart w:id="1534" w:name="_Toc83470004"/>
            <w:bookmarkStart w:id="1535" w:name="_Toc83472129"/>
            <w:r>
              <w:rPr>
                <w:b w:val="0"/>
                <w:lang w:val="en-US"/>
              </w:rPr>
              <w:t>Salah</w:t>
            </w:r>
            <w:bookmarkEnd w:id="1534"/>
            <w:bookmarkEnd w:id="1535"/>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536" w:name="_Toc83470005"/>
            <w:bookmarkStart w:id="1537" w:name="_Toc83472130"/>
            <w:r w:rsidRPr="003F04E6">
              <w:rPr>
                <w:b w:val="0"/>
                <w:bCs/>
                <w:lang w:val="en-US"/>
              </w:rPr>
              <w:t>22</w:t>
            </w:r>
            <w:bookmarkEnd w:id="1536"/>
            <w:bookmarkEnd w:id="1537"/>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538" w:name="_Toc83470006"/>
            <w:bookmarkStart w:id="1539" w:name="_Toc83472131"/>
            <w:r w:rsidRPr="003F04E6">
              <w:rPr>
                <w:b w:val="0"/>
                <w:lang w:val="en-US"/>
              </w:rPr>
              <w:t>T</w:t>
            </w:r>
            <w:r>
              <w:rPr>
                <w:b w:val="0"/>
                <w:lang w:val="en-US"/>
              </w:rPr>
              <w:t>ypeII0</w:t>
            </w:r>
            <w:r w:rsidRPr="003F04E6">
              <w:rPr>
                <w:b w:val="0"/>
                <w:lang w:val="en-US"/>
              </w:rPr>
              <w:t>02</w:t>
            </w:r>
            <w:bookmarkEnd w:id="1538"/>
            <w:bookmarkEnd w:id="1539"/>
          </w:p>
        </w:tc>
        <w:tc>
          <w:tcPr>
            <w:tcW w:w="2477" w:type="dxa"/>
            <w:shd w:val="clear" w:color="auto" w:fill="auto"/>
          </w:tcPr>
          <w:p w:rsidR="002D197C" w:rsidRPr="003F04E6" w:rsidRDefault="002D197C" w:rsidP="002D197C">
            <w:pPr>
              <w:pStyle w:val="Heading3"/>
              <w:numPr>
                <w:ilvl w:val="0"/>
                <w:numId w:val="0"/>
              </w:numPr>
              <w:jc w:val="center"/>
              <w:rPr>
                <w:lang w:val="en-US"/>
              </w:rPr>
            </w:pPr>
            <w:bookmarkStart w:id="1540" w:name="_Toc83470007"/>
            <w:bookmarkStart w:id="1541" w:name="_Toc83472132"/>
            <w:r w:rsidRPr="003F04E6">
              <w:rPr>
                <w:b w:val="0"/>
                <w:lang w:val="en-US"/>
              </w:rPr>
              <w:t>T</w:t>
            </w:r>
            <w:r>
              <w:rPr>
                <w:b w:val="0"/>
                <w:lang w:val="en-US"/>
              </w:rPr>
              <w:t>ype II</w:t>
            </w:r>
            <w:r w:rsidRPr="003F04E6">
              <w:rPr>
                <w:b w:val="0"/>
                <w:lang w:val="en-US"/>
              </w:rPr>
              <w:t xml:space="preserve"> (1.00)</w:t>
            </w:r>
            <w:bookmarkEnd w:id="1540"/>
            <w:bookmarkEnd w:id="1541"/>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542" w:name="_Toc83470008"/>
            <w:bookmarkStart w:id="1543" w:name="_Toc83472133"/>
            <w:r w:rsidRPr="003F04E6">
              <w:rPr>
                <w:b w:val="0"/>
                <w:lang w:val="en-US"/>
              </w:rPr>
              <w:t>Benar</w:t>
            </w:r>
            <w:bookmarkEnd w:id="1542"/>
            <w:bookmarkEnd w:id="1543"/>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544" w:name="_Toc83470009"/>
            <w:bookmarkStart w:id="1545" w:name="_Toc83472134"/>
            <w:r w:rsidRPr="003F04E6">
              <w:rPr>
                <w:b w:val="0"/>
                <w:bCs/>
                <w:lang w:val="en-US"/>
              </w:rPr>
              <w:t>23</w:t>
            </w:r>
            <w:bookmarkEnd w:id="1544"/>
            <w:bookmarkEnd w:id="1545"/>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546" w:name="_Toc83470010"/>
            <w:bookmarkStart w:id="1547" w:name="_Toc83472135"/>
            <w:r w:rsidRPr="003F04E6">
              <w:rPr>
                <w:b w:val="0"/>
                <w:lang w:val="en-US"/>
              </w:rPr>
              <w:t>T</w:t>
            </w:r>
            <w:r>
              <w:rPr>
                <w:b w:val="0"/>
                <w:lang w:val="en-US"/>
              </w:rPr>
              <w:t>ypeII0</w:t>
            </w:r>
            <w:r w:rsidRPr="003F04E6">
              <w:rPr>
                <w:b w:val="0"/>
                <w:lang w:val="en-US"/>
              </w:rPr>
              <w:t>03</w:t>
            </w:r>
            <w:bookmarkEnd w:id="1546"/>
            <w:bookmarkEnd w:id="1547"/>
          </w:p>
        </w:tc>
        <w:tc>
          <w:tcPr>
            <w:tcW w:w="2477" w:type="dxa"/>
            <w:shd w:val="clear" w:color="auto" w:fill="C0C0C0"/>
          </w:tcPr>
          <w:p w:rsidR="002D197C" w:rsidRPr="003F04E6" w:rsidRDefault="00485070" w:rsidP="002D197C">
            <w:pPr>
              <w:pStyle w:val="Heading3"/>
              <w:numPr>
                <w:ilvl w:val="0"/>
                <w:numId w:val="0"/>
              </w:numPr>
              <w:jc w:val="center"/>
              <w:rPr>
                <w:lang w:val="en-US"/>
              </w:rPr>
            </w:pPr>
            <w:bookmarkStart w:id="1548" w:name="_Toc83470011"/>
            <w:bookmarkStart w:id="1549" w:name="_Toc83472136"/>
            <w:r>
              <w:rPr>
                <w:b w:val="0"/>
                <w:lang w:val="en-US"/>
              </w:rPr>
              <w:t>Control (1.00</w:t>
            </w:r>
            <w:r w:rsidR="002D197C" w:rsidRPr="003F04E6">
              <w:rPr>
                <w:b w:val="0"/>
                <w:lang w:val="en-US"/>
              </w:rPr>
              <w:t>)</w:t>
            </w:r>
            <w:bookmarkEnd w:id="1548"/>
            <w:bookmarkEnd w:id="1549"/>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550" w:name="_Toc83470012"/>
            <w:bookmarkStart w:id="1551" w:name="_Toc83472137"/>
            <w:r>
              <w:rPr>
                <w:b w:val="0"/>
                <w:lang w:val="en-US"/>
              </w:rPr>
              <w:t>Salah</w:t>
            </w:r>
            <w:bookmarkEnd w:id="1550"/>
            <w:bookmarkEnd w:id="1551"/>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552" w:name="_Toc83470013"/>
            <w:bookmarkStart w:id="1553" w:name="_Toc83472138"/>
            <w:r w:rsidRPr="003F04E6">
              <w:rPr>
                <w:b w:val="0"/>
                <w:bCs/>
                <w:lang w:val="en-US"/>
              </w:rPr>
              <w:t>24</w:t>
            </w:r>
            <w:bookmarkEnd w:id="1552"/>
            <w:bookmarkEnd w:id="1553"/>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554" w:name="_Toc83470014"/>
            <w:bookmarkStart w:id="1555" w:name="_Toc83472139"/>
            <w:r w:rsidRPr="003F04E6">
              <w:rPr>
                <w:b w:val="0"/>
                <w:lang w:val="en-US"/>
              </w:rPr>
              <w:t>T</w:t>
            </w:r>
            <w:r>
              <w:rPr>
                <w:b w:val="0"/>
                <w:lang w:val="en-US"/>
              </w:rPr>
              <w:t>ypeII0</w:t>
            </w:r>
            <w:r w:rsidRPr="003F04E6">
              <w:rPr>
                <w:b w:val="0"/>
                <w:lang w:val="en-US"/>
              </w:rPr>
              <w:t>04</w:t>
            </w:r>
            <w:bookmarkEnd w:id="1554"/>
            <w:bookmarkEnd w:id="1555"/>
          </w:p>
        </w:tc>
        <w:tc>
          <w:tcPr>
            <w:tcW w:w="2477" w:type="dxa"/>
            <w:shd w:val="clear" w:color="auto" w:fill="auto"/>
          </w:tcPr>
          <w:p w:rsidR="002D197C" w:rsidRPr="003F04E6" w:rsidRDefault="002D197C" w:rsidP="002D197C">
            <w:pPr>
              <w:pStyle w:val="Heading3"/>
              <w:numPr>
                <w:ilvl w:val="0"/>
                <w:numId w:val="0"/>
              </w:numPr>
              <w:jc w:val="center"/>
              <w:rPr>
                <w:lang w:val="en-US"/>
              </w:rPr>
            </w:pPr>
            <w:bookmarkStart w:id="1556" w:name="_Toc83470015"/>
            <w:bookmarkStart w:id="1557" w:name="_Toc83472140"/>
            <w:r w:rsidRPr="003F04E6">
              <w:rPr>
                <w:b w:val="0"/>
                <w:lang w:val="en-US"/>
              </w:rPr>
              <w:t>T</w:t>
            </w:r>
            <w:r>
              <w:rPr>
                <w:b w:val="0"/>
                <w:lang w:val="en-US"/>
              </w:rPr>
              <w:t>ype II</w:t>
            </w:r>
            <w:r w:rsidRPr="003F04E6">
              <w:rPr>
                <w:b w:val="0"/>
                <w:lang w:val="en-US"/>
              </w:rPr>
              <w:t xml:space="preserve"> (1.00)</w:t>
            </w:r>
            <w:bookmarkEnd w:id="1556"/>
            <w:bookmarkEnd w:id="1557"/>
          </w:p>
        </w:tc>
        <w:tc>
          <w:tcPr>
            <w:tcW w:w="1329" w:type="dxa"/>
            <w:tcBorders>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558" w:name="_Toc83470016"/>
            <w:bookmarkStart w:id="1559" w:name="_Toc83472141"/>
            <w:r w:rsidRPr="003F04E6">
              <w:rPr>
                <w:b w:val="0"/>
                <w:lang w:val="en-US"/>
              </w:rPr>
              <w:t>Benar</w:t>
            </w:r>
            <w:bookmarkEnd w:id="1558"/>
            <w:bookmarkEnd w:id="1559"/>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560" w:name="_Toc83470017"/>
            <w:bookmarkStart w:id="1561" w:name="_Toc83472142"/>
            <w:r w:rsidRPr="003F04E6">
              <w:rPr>
                <w:b w:val="0"/>
                <w:bCs/>
                <w:lang w:val="en-US"/>
              </w:rPr>
              <w:t>25</w:t>
            </w:r>
            <w:bookmarkEnd w:id="1560"/>
            <w:bookmarkEnd w:id="1561"/>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562" w:name="_Toc83470018"/>
            <w:bookmarkStart w:id="1563" w:name="_Toc83472143"/>
            <w:r w:rsidRPr="003F04E6">
              <w:rPr>
                <w:b w:val="0"/>
                <w:lang w:val="en-US"/>
              </w:rPr>
              <w:t>T</w:t>
            </w:r>
            <w:r>
              <w:rPr>
                <w:b w:val="0"/>
                <w:lang w:val="en-US"/>
              </w:rPr>
              <w:t>ypeII0</w:t>
            </w:r>
            <w:r w:rsidRPr="003F04E6">
              <w:rPr>
                <w:b w:val="0"/>
                <w:lang w:val="en-US"/>
              </w:rPr>
              <w:t>05</w:t>
            </w:r>
            <w:bookmarkEnd w:id="1562"/>
            <w:bookmarkEnd w:id="1563"/>
          </w:p>
        </w:tc>
        <w:tc>
          <w:tcPr>
            <w:tcW w:w="2477" w:type="dxa"/>
            <w:shd w:val="clear" w:color="auto" w:fill="C0C0C0"/>
          </w:tcPr>
          <w:p w:rsidR="002D197C" w:rsidRPr="003F04E6" w:rsidRDefault="00485070" w:rsidP="002D197C">
            <w:pPr>
              <w:pStyle w:val="Heading3"/>
              <w:numPr>
                <w:ilvl w:val="0"/>
                <w:numId w:val="0"/>
              </w:numPr>
              <w:jc w:val="center"/>
              <w:rPr>
                <w:lang w:val="en-US"/>
              </w:rPr>
            </w:pPr>
            <w:bookmarkStart w:id="1564" w:name="_Toc83470019"/>
            <w:bookmarkStart w:id="1565" w:name="_Toc83472144"/>
            <w:r>
              <w:rPr>
                <w:b w:val="0"/>
                <w:lang w:val="en-US"/>
              </w:rPr>
              <w:t>Type II (0.51</w:t>
            </w:r>
            <w:r w:rsidR="002D197C" w:rsidRPr="003F04E6">
              <w:rPr>
                <w:b w:val="0"/>
                <w:lang w:val="en-US"/>
              </w:rPr>
              <w:t>)</w:t>
            </w:r>
            <w:bookmarkEnd w:id="1564"/>
            <w:bookmarkEnd w:id="1565"/>
          </w:p>
        </w:tc>
        <w:tc>
          <w:tcPr>
            <w:tcW w:w="1329" w:type="dxa"/>
            <w:tcBorders>
              <w:left w:val="nil"/>
              <w:right w:val="single" w:sz="8" w:space="0" w:color="auto"/>
            </w:tcBorders>
            <w:shd w:val="clear" w:color="auto" w:fill="C0C0C0"/>
          </w:tcPr>
          <w:p w:rsidR="002D197C" w:rsidRPr="003F04E6" w:rsidRDefault="00485070" w:rsidP="002D197C">
            <w:pPr>
              <w:pStyle w:val="Heading3"/>
              <w:numPr>
                <w:ilvl w:val="0"/>
                <w:numId w:val="0"/>
              </w:numPr>
              <w:jc w:val="center"/>
              <w:rPr>
                <w:b w:val="0"/>
                <w:lang w:val="en-US"/>
              </w:rPr>
            </w:pPr>
            <w:bookmarkStart w:id="1566" w:name="_Toc83470020"/>
            <w:bookmarkStart w:id="1567" w:name="_Toc83472145"/>
            <w:r>
              <w:rPr>
                <w:b w:val="0"/>
                <w:lang w:val="en-US"/>
              </w:rPr>
              <w:t>Benar</w:t>
            </w:r>
            <w:bookmarkEnd w:id="1566"/>
            <w:bookmarkEnd w:id="1567"/>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568" w:name="_Toc83470021"/>
            <w:bookmarkStart w:id="1569" w:name="_Toc83472146"/>
            <w:r w:rsidRPr="003F04E6">
              <w:rPr>
                <w:b w:val="0"/>
                <w:bCs/>
                <w:lang w:val="en-US"/>
              </w:rPr>
              <w:t>26</w:t>
            </w:r>
            <w:bookmarkEnd w:id="1568"/>
            <w:bookmarkEnd w:id="1569"/>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570" w:name="_Toc83470022"/>
            <w:bookmarkStart w:id="1571" w:name="_Toc83472147"/>
            <w:r w:rsidRPr="003F04E6">
              <w:rPr>
                <w:b w:val="0"/>
                <w:lang w:val="en-US"/>
              </w:rPr>
              <w:t>T</w:t>
            </w:r>
            <w:r>
              <w:rPr>
                <w:b w:val="0"/>
                <w:lang w:val="en-US"/>
              </w:rPr>
              <w:t>ypeII0</w:t>
            </w:r>
            <w:r w:rsidRPr="003F04E6">
              <w:rPr>
                <w:b w:val="0"/>
                <w:lang w:val="en-US"/>
              </w:rPr>
              <w:t>06</w:t>
            </w:r>
            <w:bookmarkEnd w:id="1570"/>
            <w:bookmarkEnd w:id="1571"/>
          </w:p>
        </w:tc>
        <w:tc>
          <w:tcPr>
            <w:tcW w:w="2477" w:type="dxa"/>
            <w:shd w:val="clear" w:color="auto" w:fill="auto"/>
          </w:tcPr>
          <w:p w:rsidR="002D197C" w:rsidRPr="003F04E6" w:rsidRDefault="00485070" w:rsidP="002D197C">
            <w:pPr>
              <w:pStyle w:val="Heading3"/>
              <w:numPr>
                <w:ilvl w:val="0"/>
                <w:numId w:val="0"/>
              </w:numPr>
              <w:jc w:val="center"/>
              <w:rPr>
                <w:lang w:val="en-US"/>
              </w:rPr>
            </w:pPr>
            <w:bookmarkStart w:id="1572" w:name="_Toc83470023"/>
            <w:bookmarkStart w:id="1573" w:name="_Toc83472148"/>
            <w:r>
              <w:rPr>
                <w:b w:val="0"/>
                <w:lang w:val="en-US"/>
              </w:rPr>
              <w:t>Control</w:t>
            </w:r>
            <w:r w:rsidR="002D197C" w:rsidRPr="003F04E6">
              <w:rPr>
                <w:b w:val="0"/>
                <w:lang w:val="en-US"/>
              </w:rPr>
              <w:t xml:space="preserve"> (1.00)</w:t>
            </w:r>
            <w:bookmarkEnd w:id="1572"/>
            <w:bookmarkEnd w:id="1573"/>
          </w:p>
        </w:tc>
        <w:tc>
          <w:tcPr>
            <w:tcW w:w="1329" w:type="dxa"/>
            <w:tcBorders>
              <w:right w:val="single" w:sz="8" w:space="0" w:color="auto"/>
            </w:tcBorders>
            <w:shd w:val="clear" w:color="auto" w:fill="auto"/>
          </w:tcPr>
          <w:p w:rsidR="002D197C" w:rsidRPr="003F04E6" w:rsidRDefault="00485070" w:rsidP="002D197C">
            <w:pPr>
              <w:pStyle w:val="Heading3"/>
              <w:numPr>
                <w:ilvl w:val="0"/>
                <w:numId w:val="0"/>
              </w:numPr>
              <w:jc w:val="center"/>
              <w:rPr>
                <w:b w:val="0"/>
                <w:lang w:val="en-US"/>
              </w:rPr>
            </w:pPr>
            <w:bookmarkStart w:id="1574" w:name="_Toc83470024"/>
            <w:bookmarkStart w:id="1575" w:name="_Toc83472149"/>
            <w:r>
              <w:rPr>
                <w:b w:val="0"/>
                <w:lang w:val="en-US"/>
              </w:rPr>
              <w:t>Salah</w:t>
            </w:r>
            <w:bookmarkEnd w:id="1574"/>
            <w:bookmarkEnd w:id="1575"/>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576" w:name="_Toc83470025"/>
            <w:bookmarkStart w:id="1577" w:name="_Toc83472150"/>
            <w:r w:rsidRPr="003F04E6">
              <w:rPr>
                <w:b w:val="0"/>
                <w:bCs/>
                <w:lang w:val="en-US"/>
              </w:rPr>
              <w:t>27</w:t>
            </w:r>
            <w:bookmarkEnd w:id="1576"/>
            <w:bookmarkEnd w:id="1577"/>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578" w:name="_Toc83470026"/>
            <w:bookmarkStart w:id="1579" w:name="_Toc83472151"/>
            <w:r w:rsidRPr="003F04E6">
              <w:rPr>
                <w:b w:val="0"/>
                <w:lang w:val="en-US"/>
              </w:rPr>
              <w:t>T</w:t>
            </w:r>
            <w:r>
              <w:rPr>
                <w:b w:val="0"/>
                <w:lang w:val="en-US"/>
              </w:rPr>
              <w:t>ypeII0</w:t>
            </w:r>
            <w:r w:rsidRPr="003F04E6">
              <w:rPr>
                <w:b w:val="0"/>
                <w:lang w:val="en-US"/>
              </w:rPr>
              <w:t>07</w:t>
            </w:r>
            <w:bookmarkEnd w:id="1578"/>
            <w:bookmarkEnd w:id="1579"/>
          </w:p>
        </w:tc>
        <w:tc>
          <w:tcPr>
            <w:tcW w:w="2477" w:type="dxa"/>
            <w:shd w:val="clear" w:color="auto" w:fill="C0C0C0"/>
          </w:tcPr>
          <w:p w:rsidR="002D197C" w:rsidRPr="003F04E6" w:rsidRDefault="002D197C" w:rsidP="002D197C">
            <w:pPr>
              <w:pStyle w:val="Heading3"/>
              <w:numPr>
                <w:ilvl w:val="0"/>
                <w:numId w:val="0"/>
              </w:numPr>
              <w:jc w:val="center"/>
              <w:rPr>
                <w:lang w:val="en-US"/>
              </w:rPr>
            </w:pPr>
            <w:bookmarkStart w:id="1580" w:name="_Toc83470027"/>
            <w:bookmarkStart w:id="1581" w:name="_Toc83472152"/>
            <w:r>
              <w:rPr>
                <w:b w:val="0"/>
                <w:lang w:val="en-US"/>
              </w:rPr>
              <w:t>Control (1.00</w:t>
            </w:r>
            <w:r w:rsidRPr="003F04E6">
              <w:rPr>
                <w:b w:val="0"/>
                <w:lang w:val="en-US"/>
              </w:rPr>
              <w:t>)</w:t>
            </w:r>
            <w:bookmarkEnd w:id="1580"/>
            <w:bookmarkEnd w:id="1581"/>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582" w:name="_Toc83470028"/>
            <w:bookmarkStart w:id="1583" w:name="_Toc83472153"/>
            <w:r>
              <w:rPr>
                <w:b w:val="0"/>
                <w:lang w:val="en-US"/>
              </w:rPr>
              <w:t>Salah</w:t>
            </w:r>
            <w:bookmarkEnd w:id="1582"/>
            <w:bookmarkEnd w:id="1583"/>
          </w:p>
        </w:tc>
      </w:tr>
      <w:tr w:rsidR="002D197C" w:rsidRPr="003F04E6" w:rsidTr="002D197C">
        <w:tc>
          <w:tcPr>
            <w:tcW w:w="1861" w:type="dxa"/>
            <w:tcBorders>
              <w:left w:val="single" w:sz="8" w:space="0" w:color="auto"/>
            </w:tcBorders>
            <w:shd w:val="clear" w:color="auto" w:fill="auto"/>
          </w:tcPr>
          <w:p w:rsidR="002D197C" w:rsidRPr="003F04E6" w:rsidRDefault="002D197C" w:rsidP="002D197C">
            <w:pPr>
              <w:pStyle w:val="Heading3"/>
              <w:numPr>
                <w:ilvl w:val="0"/>
                <w:numId w:val="0"/>
              </w:numPr>
              <w:jc w:val="center"/>
              <w:rPr>
                <w:b w:val="0"/>
                <w:bCs/>
                <w:lang w:val="en-US"/>
              </w:rPr>
            </w:pPr>
            <w:bookmarkStart w:id="1584" w:name="_Toc83470029"/>
            <w:bookmarkStart w:id="1585" w:name="_Toc83472154"/>
            <w:r w:rsidRPr="003F04E6">
              <w:rPr>
                <w:b w:val="0"/>
                <w:bCs/>
                <w:lang w:val="en-US"/>
              </w:rPr>
              <w:t>28</w:t>
            </w:r>
            <w:bookmarkEnd w:id="1584"/>
            <w:bookmarkEnd w:id="1585"/>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586" w:name="_Toc83470030"/>
            <w:bookmarkStart w:id="1587" w:name="_Toc83472155"/>
            <w:r w:rsidRPr="003F04E6">
              <w:rPr>
                <w:b w:val="0"/>
                <w:lang w:val="en-US"/>
              </w:rPr>
              <w:t>T</w:t>
            </w:r>
            <w:r>
              <w:rPr>
                <w:b w:val="0"/>
                <w:lang w:val="en-US"/>
              </w:rPr>
              <w:t>ypeII0</w:t>
            </w:r>
            <w:r w:rsidRPr="003F04E6">
              <w:rPr>
                <w:b w:val="0"/>
                <w:lang w:val="en-US"/>
              </w:rPr>
              <w:t>08</w:t>
            </w:r>
            <w:bookmarkEnd w:id="1586"/>
            <w:bookmarkEnd w:id="1587"/>
          </w:p>
        </w:tc>
        <w:tc>
          <w:tcPr>
            <w:tcW w:w="2477" w:type="dxa"/>
            <w:shd w:val="clear" w:color="auto" w:fill="auto"/>
          </w:tcPr>
          <w:p w:rsidR="002D197C" w:rsidRPr="003F04E6" w:rsidRDefault="00485070" w:rsidP="002D197C">
            <w:pPr>
              <w:pStyle w:val="Heading3"/>
              <w:numPr>
                <w:ilvl w:val="0"/>
                <w:numId w:val="0"/>
              </w:numPr>
              <w:jc w:val="center"/>
              <w:rPr>
                <w:lang w:val="en-US"/>
              </w:rPr>
            </w:pPr>
            <w:bookmarkStart w:id="1588" w:name="_Toc83470031"/>
            <w:bookmarkStart w:id="1589" w:name="_Toc83472156"/>
            <w:r>
              <w:rPr>
                <w:b w:val="0"/>
                <w:lang w:val="en-US"/>
              </w:rPr>
              <w:t>Control</w:t>
            </w:r>
            <w:r w:rsidR="002D197C" w:rsidRPr="003F04E6">
              <w:rPr>
                <w:b w:val="0"/>
                <w:lang w:val="en-US"/>
              </w:rPr>
              <w:t xml:space="preserve"> (1.00)</w:t>
            </w:r>
            <w:bookmarkEnd w:id="1588"/>
            <w:bookmarkEnd w:id="1589"/>
          </w:p>
        </w:tc>
        <w:tc>
          <w:tcPr>
            <w:tcW w:w="1329" w:type="dxa"/>
            <w:tcBorders>
              <w:right w:val="single" w:sz="8" w:space="0" w:color="auto"/>
            </w:tcBorders>
            <w:shd w:val="clear" w:color="auto" w:fill="auto"/>
          </w:tcPr>
          <w:p w:rsidR="002D197C" w:rsidRPr="003F04E6" w:rsidRDefault="00485070" w:rsidP="002D197C">
            <w:pPr>
              <w:pStyle w:val="Heading3"/>
              <w:numPr>
                <w:ilvl w:val="0"/>
                <w:numId w:val="0"/>
              </w:numPr>
              <w:jc w:val="center"/>
              <w:rPr>
                <w:b w:val="0"/>
                <w:lang w:val="en-US"/>
              </w:rPr>
            </w:pPr>
            <w:bookmarkStart w:id="1590" w:name="_Toc83470032"/>
            <w:bookmarkStart w:id="1591" w:name="_Toc83472157"/>
            <w:r>
              <w:rPr>
                <w:b w:val="0"/>
                <w:lang w:val="en-US"/>
              </w:rPr>
              <w:t>Salah</w:t>
            </w:r>
            <w:bookmarkEnd w:id="1590"/>
            <w:bookmarkEnd w:id="1591"/>
          </w:p>
        </w:tc>
      </w:tr>
      <w:tr w:rsidR="002D197C" w:rsidRPr="003F04E6" w:rsidTr="002D197C">
        <w:tc>
          <w:tcPr>
            <w:tcW w:w="1861" w:type="dxa"/>
            <w:tcBorders>
              <w:left w:val="single" w:sz="8" w:space="0" w:color="auto"/>
            </w:tcBorders>
            <w:shd w:val="clear" w:color="auto" w:fill="C0C0C0"/>
          </w:tcPr>
          <w:p w:rsidR="002D197C" w:rsidRPr="003F04E6" w:rsidRDefault="002D197C" w:rsidP="002D197C">
            <w:pPr>
              <w:pStyle w:val="Heading3"/>
              <w:numPr>
                <w:ilvl w:val="0"/>
                <w:numId w:val="0"/>
              </w:numPr>
              <w:jc w:val="center"/>
              <w:rPr>
                <w:b w:val="0"/>
                <w:bCs/>
                <w:lang w:val="en-US"/>
              </w:rPr>
            </w:pPr>
            <w:bookmarkStart w:id="1592" w:name="_Toc83470033"/>
            <w:bookmarkStart w:id="1593" w:name="_Toc83472158"/>
            <w:r w:rsidRPr="003F04E6">
              <w:rPr>
                <w:b w:val="0"/>
                <w:bCs/>
                <w:lang w:val="en-US"/>
              </w:rPr>
              <w:t>29</w:t>
            </w:r>
            <w:bookmarkEnd w:id="1592"/>
            <w:bookmarkEnd w:id="1593"/>
          </w:p>
        </w:tc>
        <w:tc>
          <w:tcPr>
            <w:tcW w:w="1766" w:type="dxa"/>
            <w:tcBorders>
              <w:left w:val="nil"/>
              <w:right w:val="nil"/>
            </w:tcBorders>
            <w:shd w:val="clear" w:color="auto" w:fill="C0C0C0"/>
          </w:tcPr>
          <w:p w:rsidR="002D197C" w:rsidRPr="003F04E6" w:rsidRDefault="002D197C" w:rsidP="002D197C">
            <w:pPr>
              <w:pStyle w:val="Heading3"/>
              <w:numPr>
                <w:ilvl w:val="0"/>
                <w:numId w:val="0"/>
              </w:numPr>
              <w:jc w:val="center"/>
              <w:rPr>
                <w:b w:val="0"/>
                <w:lang w:val="en-US"/>
              </w:rPr>
            </w:pPr>
            <w:bookmarkStart w:id="1594" w:name="_Toc83470034"/>
            <w:bookmarkStart w:id="1595" w:name="_Toc83472159"/>
            <w:r w:rsidRPr="003F04E6">
              <w:rPr>
                <w:b w:val="0"/>
                <w:lang w:val="en-US"/>
              </w:rPr>
              <w:t>T</w:t>
            </w:r>
            <w:r>
              <w:rPr>
                <w:b w:val="0"/>
                <w:lang w:val="en-US"/>
              </w:rPr>
              <w:t>ypeII0</w:t>
            </w:r>
            <w:r w:rsidRPr="003F04E6">
              <w:rPr>
                <w:b w:val="0"/>
                <w:lang w:val="en-US"/>
              </w:rPr>
              <w:t>09</w:t>
            </w:r>
            <w:bookmarkEnd w:id="1594"/>
            <w:bookmarkEnd w:id="1595"/>
          </w:p>
        </w:tc>
        <w:tc>
          <w:tcPr>
            <w:tcW w:w="2477" w:type="dxa"/>
            <w:shd w:val="clear" w:color="auto" w:fill="C0C0C0"/>
          </w:tcPr>
          <w:p w:rsidR="002D197C" w:rsidRPr="003F04E6" w:rsidRDefault="002D197C" w:rsidP="002D197C">
            <w:pPr>
              <w:pStyle w:val="Heading3"/>
              <w:numPr>
                <w:ilvl w:val="0"/>
                <w:numId w:val="0"/>
              </w:numPr>
              <w:jc w:val="center"/>
              <w:rPr>
                <w:lang w:val="en-US"/>
              </w:rPr>
            </w:pPr>
            <w:bookmarkStart w:id="1596" w:name="_Toc83470035"/>
            <w:bookmarkStart w:id="1597" w:name="_Toc83472160"/>
            <w:r w:rsidRPr="003F04E6">
              <w:rPr>
                <w:b w:val="0"/>
                <w:lang w:val="en-US"/>
              </w:rPr>
              <w:t>T</w:t>
            </w:r>
            <w:r>
              <w:rPr>
                <w:b w:val="0"/>
                <w:lang w:val="en-US"/>
              </w:rPr>
              <w:t>ype II</w:t>
            </w:r>
            <w:r w:rsidRPr="003F04E6">
              <w:rPr>
                <w:b w:val="0"/>
                <w:lang w:val="en-US"/>
              </w:rPr>
              <w:t xml:space="preserve"> (1.00)</w:t>
            </w:r>
            <w:bookmarkEnd w:id="1596"/>
            <w:bookmarkEnd w:id="1597"/>
          </w:p>
        </w:tc>
        <w:tc>
          <w:tcPr>
            <w:tcW w:w="1329" w:type="dxa"/>
            <w:tcBorders>
              <w:left w:val="nil"/>
              <w:right w:val="single" w:sz="8" w:space="0" w:color="auto"/>
            </w:tcBorders>
            <w:shd w:val="clear" w:color="auto" w:fill="C0C0C0"/>
          </w:tcPr>
          <w:p w:rsidR="002D197C" w:rsidRPr="003F04E6" w:rsidRDefault="002D197C" w:rsidP="002D197C">
            <w:pPr>
              <w:pStyle w:val="Heading3"/>
              <w:numPr>
                <w:ilvl w:val="0"/>
                <w:numId w:val="0"/>
              </w:numPr>
              <w:jc w:val="center"/>
              <w:rPr>
                <w:b w:val="0"/>
                <w:lang w:val="en-US"/>
              </w:rPr>
            </w:pPr>
            <w:bookmarkStart w:id="1598" w:name="_Toc83470036"/>
            <w:bookmarkStart w:id="1599" w:name="_Toc83472161"/>
            <w:r w:rsidRPr="003F04E6">
              <w:rPr>
                <w:b w:val="0"/>
                <w:lang w:val="en-US"/>
              </w:rPr>
              <w:t>Benar</w:t>
            </w:r>
            <w:bookmarkEnd w:id="1598"/>
            <w:bookmarkEnd w:id="1599"/>
          </w:p>
        </w:tc>
      </w:tr>
      <w:tr w:rsidR="002D197C" w:rsidRPr="003F04E6" w:rsidTr="002D197C">
        <w:tc>
          <w:tcPr>
            <w:tcW w:w="1861" w:type="dxa"/>
            <w:tcBorders>
              <w:left w:val="single" w:sz="8" w:space="0" w:color="auto"/>
              <w:bottom w:val="single" w:sz="8" w:space="0" w:color="000000"/>
            </w:tcBorders>
            <w:shd w:val="clear" w:color="auto" w:fill="auto"/>
          </w:tcPr>
          <w:p w:rsidR="002D197C" w:rsidRPr="003F04E6" w:rsidRDefault="002D197C" w:rsidP="002D197C">
            <w:pPr>
              <w:pStyle w:val="Heading3"/>
              <w:numPr>
                <w:ilvl w:val="0"/>
                <w:numId w:val="0"/>
              </w:numPr>
              <w:jc w:val="center"/>
              <w:rPr>
                <w:b w:val="0"/>
                <w:bCs/>
                <w:lang w:val="en-US"/>
              </w:rPr>
            </w:pPr>
            <w:bookmarkStart w:id="1600" w:name="_Toc83470037"/>
            <w:bookmarkStart w:id="1601" w:name="_Toc83472162"/>
            <w:r w:rsidRPr="003F04E6">
              <w:rPr>
                <w:b w:val="0"/>
                <w:bCs/>
                <w:lang w:val="en-US"/>
              </w:rPr>
              <w:t>30</w:t>
            </w:r>
            <w:bookmarkEnd w:id="1600"/>
            <w:bookmarkEnd w:id="1601"/>
          </w:p>
        </w:tc>
        <w:tc>
          <w:tcPr>
            <w:tcW w:w="1766" w:type="dxa"/>
            <w:shd w:val="clear" w:color="auto" w:fill="auto"/>
          </w:tcPr>
          <w:p w:rsidR="002D197C" w:rsidRPr="003F04E6" w:rsidRDefault="002D197C" w:rsidP="002D197C">
            <w:pPr>
              <w:pStyle w:val="Heading3"/>
              <w:numPr>
                <w:ilvl w:val="0"/>
                <w:numId w:val="0"/>
              </w:numPr>
              <w:jc w:val="center"/>
              <w:rPr>
                <w:b w:val="0"/>
                <w:lang w:val="en-US"/>
              </w:rPr>
            </w:pPr>
            <w:bookmarkStart w:id="1602" w:name="_Toc83470038"/>
            <w:bookmarkStart w:id="1603" w:name="_Toc83472163"/>
            <w:r w:rsidRPr="003F04E6">
              <w:rPr>
                <w:b w:val="0"/>
                <w:lang w:val="en-US"/>
              </w:rPr>
              <w:t>T</w:t>
            </w:r>
            <w:r>
              <w:rPr>
                <w:b w:val="0"/>
                <w:lang w:val="en-US"/>
              </w:rPr>
              <w:t>ypeII0</w:t>
            </w:r>
            <w:r w:rsidRPr="003F04E6">
              <w:rPr>
                <w:b w:val="0"/>
                <w:lang w:val="en-US"/>
              </w:rPr>
              <w:t>10</w:t>
            </w:r>
            <w:bookmarkEnd w:id="1602"/>
            <w:bookmarkEnd w:id="1603"/>
          </w:p>
        </w:tc>
        <w:tc>
          <w:tcPr>
            <w:tcW w:w="2477" w:type="dxa"/>
            <w:shd w:val="clear" w:color="auto" w:fill="auto"/>
          </w:tcPr>
          <w:p w:rsidR="002D197C" w:rsidRPr="003F04E6" w:rsidRDefault="002D197C" w:rsidP="002D197C">
            <w:pPr>
              <w:pStyle w:val="Heading3"/>
              <w:numPr>
                <w:ilvl w:val="0"/>
                <w:numId w:val="0"/>
              </w:numPr>
              <w:jc w:val="center"/>
              <w:rPr>
                <w:lang w:val="en-US"/>
              </w:rPr>
            </w:pPr>
            <w:bookmarkStart w:id="1604" w:name="_Toc83470039"/>
            <w:bookmarkStart w:id="1605" w:name="_Toc83472164"/>
            <w:r w:rsidRPr="003F04E6">
              <w:rPr>
                <w:b w:val="0"/>
                <w:lang w:val="en-US"/>
              </w:rPr>
              <w:t>T</w:t>
            </w:r>
            <w:r>
              <w:rPr>
                <w:b w:val="0"/>
                <w:lang w:val="en-US"/>
              </w:rPr>
              <w:t>ype II</w:t>
            </w:r>
            <w:r w:rsidR="00485070">
              <w:rPr>
                <w:b w:val="0"/>
                <w:lang w:val="en-US"/>
              </w:rPr>
              <w:t xml:space="preserve"> (0.99</w:t>
            </w:r>
            <w:r w:rsidRPr="003F04E6">
              <w:rPr>
                <w:b w:val="0"/>
                <w:lang w:val="en-US"/>
              </w:rPr>
              <w:t>)</w:t>
            </w:r>
            <w:bookmarkEnd w:id="1604"/>
            <w:bookmarkEnd w:id="1605"/>
          </w:p>
        </w:tc>
        <w:tc>
          <w:tcPr>
            <w:tcW w:w="1329" w:type="dxa"/>
            <w:tcBorders>
              <w:bottom w:val="single" w:sz="8" w:space="0" w:color="000000"/>
              <w:right w:val="single" w:sz="8" w:space="0" w:color="auto"/>
            </w:tcBorders>
            <w:shd w:val="clear" w:color="auto" w:fill="auto"/>
          </w:tcPr>
          <w:p w:rsidR="002D197C" w:rsidRPr="003F04E6" w:rsidRDefault="002D197C" w:rsidP="002D197C">
            <w:pPr>
              <w:pStyle w:val="Heading3"/>
              <w:numPr>
                <w:ilvl w:val="0"/>
                <w:numId w:val="0"/>
              </w:numPr>
              <w:jc w:val="center"/>
              <w:rPr>
                <w:b w:val="0"/>
                <w:lang w:val="en-US"/>
              </w:rPr>
            </w:pPr>
            <w:bookmarkStart w:id="1606" w:name="_Toc83470040"/>
            <w:bookmarkStart w:id="1607" w:name="_Toc83472165"/>
            <w:r w:rsidRPr="003F04E6">
              <w:rPr>
                <w:b w:val="0"/>
                <w:lang w:val="en-US"/>
              </w:rPr>
              <w:t>Benar</w:t>
            </w:r>
            <w:bookmarkEnd w:id="1606"/>
            <w:bookmarkEnd w:id="1607"/>
          </w:p>
        </w:tc>
      </w:tr>
    </w:tbl>
    <w:p w:rsidR="002D197C" w:rsidRPr="00AE3080" w:rsidRDefault="002D197C" w:rsidP="002D197C">
      <w:pPr>
        <w:pStyle w:val="Caption"/>
        <w:rPr>
          <w:lang w:val="en-US"/>
        </w:rPr>
      </w:pPr>
    </w:p>
    <w:p w:rsidR="002D197C" w:rsidRDefault="002D197C" w:rsidP="002D197C">
      <w:pPr>
        <w:pStyle w:val="TEUnsoed-TextBodyspasi2"/>
        <w:ind w:firstLine="720"/>
        <w:rPr>
          <w:lang w:val="en-US"/>
        </w:rPr>
      </w:pPr>
      <w:r>
        <w:rPr>
          <w:lang w:val="en-US"/>
        </w:rPr>
        <w:t>Berdasarkan tabel hasil pengujian di atas dapat diketahui bahwa pada pengujian klasifikasi risk menggunakan dataset original sebagian besar nilai pengujiannya bernilai benar dengan tingkat probabilitas mulai dari 95% hingga 100%. Meskipun masih ada yang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2D197C" w:rsidRPr="00FE498C" w:rsidRDefault="00FE498C" w:rsidP="002D197C">
      <w:pPr>
        <w:pStyle w:val="TEUnsoed-TextBodyspasi2"/>
        <w:ind w:firstLine="0"/>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15</m:t>
              </m:r>
            </m:num>
            <m:den>
              <m:r>
                <w:rPr>
                  <w:rFonts w:ascii="Cambria Math" w:hAnsi="Cambria Math"/>
                  <w:lang w:val="en-US"/>
                </w:rPr>
                <m:t>30</m:t>
              </m:r>
            </m:den>
          </m:f>
          <m:r>
            <w:rPr>
              <w:rFonts w:ascii="Cambria Math" w:hAnsi="Cambria Math"/>
              <w:lang w:val="en-US"/>
            </w:rPr>
            <m:t xml:space="preserve"> x 100%</m:t>
          </m:r>
        </m:oMath>
      </m:oMathPara>
    </w:p>
    <w:p w:rsidR="002D197C" w:rsidRPr="00FE498C" w:rsidRDefault="00FE498C" w:rsidP="002D197C">
      <w:pPr>
        <w:pStyle w:val="TEUnsoed-TextBodyspasi2"/>
        <w:ind w:firstLine="0"/>
        <w:rPr>
          <w:lang w:val="en-US"/>
        </w:rPr>
      </w:pPr>
      <m:oMathPara>
        <m:oMath>
          <m:r>
            <w:rPr>
              <w:rFonts w:ascii="Cambria Math" w:hAnsi="Cambria Math"/>
              <w:lang w:val="en-US"/>
            </w:rPr>
            <m:t>% Akurasi= 50%</m:t>
          </m:r>
        </m:oMath>
      </m:oMathPara>
    </w:p>
    <w:p w:rsidR="002D197C" w:rsidRDefault="002D197C" w:rsidP="002D197C">
      <w:pPr>
        <w:pStyle w:val="TEUnsoed-TextBodyspasi2"/>
        <w:ind w:firstLine="0"/>
        <w:rPr>
          <w:lang w:val="en-US"/>
        </w:rPr>
      </w:pPr>
      <w:r>
        <w:rPr>
          <w:lang w:val="en-US"/>
        </w:rPr>
        <w:tab/>
        <w:t>Dari hasil perhitungan tersebut dapat disimpulkan bahwa hasil pengujian klasifikasi</w:t>
      </w:r>
      <w:r w:rsidRPr="000C716D">
        <w:rPr>
          <w:i/>
          <w:lang w:val="en-US"/>
        </w:rPr>
        <w:t xml:space="preserve"> risk</w:t>
      </w:r>
      <w:r>
        <w:rPr>
          <w:lang w:val="en-US"/>
        </w:rPr>
        <w:t xml:space="preserve"> dengan menggunakan citra original belum cukup akurat untuk melakukan deteksi citra </w:t>
      </w:r>
      <w:r w:rsidRPr="000C716D">
        <w:rPr>
          <w:i/>
          <w:lang w:val="en-US"/>
        </w:rPr>
        <w:t>CT Scan</w:t>
      </w:r>
      <w:r>
        <w:rPr>
          <w:lang w:val="en-US"/>
        </w:rPr>
        <w:t xml:space="preserve"> dada, yaitu dengan persentase akurasi</w:t>
      </w:r>
      <w:r w:rsidR="000C716D">
        <w:rPr>
          <w:lang w:val="en-US"/>
        </w:rPr>
        <w:t xml:space="preserve"> hanya</w:t>
      </w:r>
      <w:r w:rsidR="00CE66D3">
        <w:rPr>
          <w:lang w:val="en-US"/>
        </w:rPr>
        <w:t xml:space="preserve"> sebesar 50</w:t>
      </w:r>
      <w:r>
        <w:rPr>
          <w:lang w:val="en-US"/>
        </w:rPr>
        <w:t>%.</w:t>
      </w:r>
    </w:p>
    <w:p w:rsidR="007C72A7" w:rsidRDefault="007C72A7" w:rsidP="007C72A7">
      <w:pPr>
        <w:pStyle w:val="Heading3"/>
        <w:rPr>
          <w:lang w:val="en-US"/>
        </w:rPr>
      </w:pPr>
      <w:bookmarkStart w:id="1608" w:name="_Toc83470041"/>
      <w:bookmarkStart w:id="1609" w:name="_Toc83472166"/>
      <w:r>
        <w:rPr>
          <w:lang w:val="en-US"/>
        </w:rPr>
        <w:t xml:space="preserve">Pengujian Klasifikasi </w:t>
      </w:r>
      <w:r w:rsidRPr="007C72A7">
        <w:rPr>
          <w:i/>
          <w:lang w:val="en-US"/>
        </w:rPr>
        <w:t xml:space="preserve">Mortality </w:t>
      </w:r>
      <w:r>
        <w:rPr>
          <w:lang w:val="en-US"/>
        </w:rPr>
        <w:t xml:space="preserve">pada </w:t>
      </w:r>
      <w:r w:rsidRPr="00AE3080">
        <w:rPr>
          <w:i/>
          <w:lang w:val="en-US"/>
        </w:rPr>
        <w:t>Google Colaboratory</w:t>
      </w:r>
      <w:r>
        <w:rPr>
          <w:lang w:val="en-US"/>
        </w:rPr>
        <w:t xml:space="preserve"> Menggunakan </w:t>
      </w:r>
      <w:r>
        <w:rPr>
          <w:i/>
          <w:lang w:val="en-US"/>
        </w:rPr>
        <w:t>Dataset Original</w:t>
      </w:r>
      <w:r w:rsidRPr="00AE3080">
        <w:rPr>
          <w:i/>
          <w:lang w:val="en-US"/>
        </w:rPr>
        <w:t xml:space="preserve"> Image</w:t>
      </w:r>
      <w:bookmarkEnd w:id="1608"/>
      <w:bookmarkEnd w:id="1609"/>
    </w:p>
    <w:p w:rsidR="007C72A7" w:rsidRDefault="007C72A7" w:rsidP="007C72A7">
      <w:pPr>
        <w:pStyle w:val="TEUnsoed-TextBodyspasi2"/>
        <w:rPr>
          <w:lang w:val="en-US"/>
        </w:rPr>
      </w:pPr>
      <w:r>
        <w:rPr>
          <w:lang w:val="en-US"/>
        </w:rPr>
        <w:t xml:space="preserve">Pada pengujian klasifikasi </w:t>
      </w:r>
      <w:r w:rsidRPr="007C72A7">
        <w:rPr>
          <w:i/>
          <w:lang w:val="en-US"/>
        </w:rPr>
        <w:t>mortality</w:t>
      </w:r>
      <w:r>
        <w:rPr>
          <w:lang w:val="en-US"/>
        </w:rPr>
        <w:t xml:space="preserve"> yang menggunakan dataset</w:t>
      </w:r>
      <w:r w:rsidRPr="00BA5F3F">
        <w:rPr>
          <w:i/>
          <w:lang w:val="en-US"/>
        </w:rPr>
        <w:t xml:space="preserve"> original</w:t>
      </w:r>
      <w:r>
        <w:rPr>
          <w:lang w:val="en-US"/>
        </w:rPr>
        <w:t xml:space="preserve"> terdapat 30 citra </w:t>
      </w:r>
      <w:r w:rsidRPr="000971E3">
        <w:rPr>
          <w:i/>
          <w:lang w:val="en-US"/>
        </w:rPr>
        <w:t>CT scan</w:t>
      </w:r>
      <w:r>
        <w:rPr>
          <w:lang w:val="en-US"/>
        </w:rPr>
        <w:t xml:space="preserve"> dada yang terdiri dari 10 citra kelas </w:t>
      </w:r>
      <w:r w:rsidRPr="007C72A7">
        <w:rPr>
          <w:i/>
          <w:lang w:val="en-US"/>
        </w:rPr>
        <w:t>Cured</w:t>
      </w:r>
      <w:r>
        <w:rPr>
          <w:lang w:val="en-US"/>
        </w:rPr>
        <w:t xml:space="preserve">, 10 citra kelas </w:t>
      </w:r>
      <w:r w:rsidRPr="007C72A7">
        <w:rPr>
          <w:i/>
          <w:lang w:val="en-US"/>
        </w:rPr>
        <w:t>Deceased</w:t>
      </w:r>
      <w:r>
        <w:rPr>
          <w:lang w:val="en-US"/>
        </w:rPr>
        <w:t xml:space="preserve"> dan 10 citra </w:t>
      </w:r>
      <w:r w:rsidRPr="007C72A7">
        <w:rPr>
          <w:i/>
          <w:lang w:val="en-US"/>
        </w:rPr>
        <w:t>Unknown.</w:t>
      </w:r>
      <w:r>
        <w:rPr>
          <w:lang w:val="en-US"/>
        </w:rPr>
        <w:t xml:space="preserve"> Hasil pengujian deteksi </w:t>
      </w:r>
      <w:r w:rsidRPr="000971E3">
        <w:rPr>
          <w:i/>
          <w:lang w:val="en-US"/>
        </w:rPr>
        <w:t xml:space="preserve">CT scan </w:t>
      </w:r>
      <w:r>
        <w:rPr>
          <w:lang w:val="en-US"/>
        </w:rPr>
        <w:t xml:space="preserve">dada pada </w:t>
      </w:r>
      <w:r w:rsidRPr="000971E3">
        <w:rPr>
          <w:i/>
          <w:lang w:val="en-US"/>
        </w:rPr>
        <w:t>google colaboratory</w:t>
      </w:r>
      <w:r>
        <w:rPr>
          <w:lang w:val="en-US"/>
        </w:rPr>
        <w:t xml:space="preserve"> ditampilkan pada </w:t>
      </w:r>
      <w:r w:rsidR="002F0DA6">
        <w:rPr>
          <w:lang w:val="en-US"/>
        </w:rPr>
        <w:fldChar w:fldCharType="begin"/>
      </w:r>
      <w:r w:rsidR="002F0DA6">
        <w:rPr>
          <w:lang w:val="en-US"/>
        </w:rPr>
        <w:instrText xml:space="preserve"> REF _Ref82868421 \h </w:instrText>
      </w:r>
      <w:r w:rsidR="002F0DA6">
        <w:rPr>
          <w:lang w:val="en-US"/>
        </w:rPr>
      </w:r>
      <w:r w:rsidR="002F0DA6">
        <w:rPr>
          <w:lang w:val="en-US"/>
        </w:rPr>
        <w:fldChar w:fldCharType="separate"/>
      </w:r>
      <w:r w:rsidR="002F0DA6">
        <w:t>Tabel</w:t>
      </w:r>
      <w:r w:rsidR="002F0DA6">
        <w:rPr>
          <w:lang w:val="en-US"/>
        </w:rPr>
        <w:t xml:space="preserve"> 4</w:t>
      </w:r>
      <w:r w:rsidR="002F0DA6">
        <w:t>.</w:t>
      </w:r>
      <w:r w:rsidR="002F0DA6">
        <w:rPr>
          <w:noProof/>
        </w:rPr>
        <w:t>0</w:t>
      </w:r>
      <w:r w:rsidR="002F0DA6">
        <w:t>.</w:t>
      </w:r>
      <w:r w:rsidR="002F0DA6">
        <w:rPr>
          <w:noProof/>
        </w:rPr>
        <w:t>7</w:t>
      </w:r>
      <w:r w:rsidR="002F0DA6">
        <w:rPr>
          <w:lang w:val="en-US"/>
        </w:rPr>
        <w:fldChar w:fldCharType="end"/>
      </w:r>
    </w:p>
    <w:p w:rsidR="007C72A7" w:rsidRPr="00641704" w:rsidRDefault="007C72A7" w:rsidP="007C72A7">
      <w:pPr>
        <w:pStyle w:val="TEUnsoed-TextBodyspasi2"/>
        <w:rPr>
          <w:lang w:val="en-US"/>
        </w:rPr>
      </w:pPr>
    </w:p>
    <w:p w:rsidR="007C72A7" w:rsidRDefault="007C72A7" w:rsidP="007C72A7">
      <w:pPr>
        <w:pStyle w:val="Caption"/>
        <w:keepNext/>
      </w:pPr>
    </w:p>
    <w:p w:rsidR="007C72A7" w:rsidRDefault="007C72A7" w:rsidP="007C72A7">
      <w:pPr>
        <w:pStyle w:val="Caption"/>
        <w:keepNext/>
      </w:pPr>
      <w:bookmarkStart w:id="1610" w:name="_Ref82868421"/>
      <w:bookmarkStart w:id="1611" w:name="_Toc83471300"/>
      <w:r>
        <w:t>Tabel</w:t>
      </w:r>
      <w:r w:rsidR="00722190">
        <w:rPr>
          <w:lang w:val="en-US"/>
        </w:rPr>
        <w:t xml:space="preserve">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7</w:t>
      </w:r>
      <w:r w:rsidR="00722190">
        <w:fldChar w:fldCharType="end"/>
      </w:r>
      <w:bookmarkEnd w:id="1610"/>
      <w:r>
        <w:t>Hasil pengujian deteksi</w:t>
      </w:r>
      <w:r w:rsidR="002F0DA6">
        <w:rPr>
          <w:lang w:val="en-US"/>
        </w:rPr>
        <w:t xml:space="preserve"> mortality</w:t>
      </w:r>
      <w:r>
        <w:t xml:space="preserve"> </w:t>
      </w:r>
      <w:r>
        <w:rPr>
          <w:lang w:val="en-US"/>
        </w:rPr>
        <w:t>m</w:t>
      </w:r>
      <w:r>
        <w:t>e</w:t>
      </w:r>
      <w:r w:rsidRPr="006F1407">
        <w:t>nggunakan citra preprocessed</w:t>
      </w:r>
      <w:bookmarkEnd w:id="1611"/>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7C72A7" w:rsidRPr="003F04E6" w:rsidTr="00F17EBB">
        <w:trPr>
          <w:trHeight w:val="720"/>
        </w:trPr>
        <w:tc>
          <w:tcPr>
            <w:tcW w:w="1861" w:type="dxa"/>
            <w:tcBorders>
              <w:top w:val="single" w:sz="8" w:space="0" w:color="000000"/>
              <w:left w:val="single" w:sz="8" w:space="0" w:color="auto"/>
              <w:bottom w:val="single" w:sz="8" w:space="0" w:color="000000"/>
            </w:tcBorders>
            <w:shd w:val="clear" w:color="auto" w:fill="auto"/>
          </w:tcPr>
          <w:p w:rsidR="007C72A7" w:rsidRPr="003F04E6" w:rsidRDefault="007C72A7" w:rsidP="00F17EBB">
            <w:pPr>
              <w:pStyle w:val="Heading3"/>
              <w:numPr>
                <w:ilvl w:val="0"/>
                <w:numId w:val="0"/>
              </w:numPr>
              <w:spacing w:before="0" w:after="0"/>
              <w:jc w:val="center"/>
              <w:rPr>
                <w:b w:val="0"/>
                <w:bCs/>
                <w:sz w:val="22"/>
                <w:lang w:val="en-US"/>
              </w:rPr>
            </w:pPr>
            <w:bookmarkStart w:id="1612" w:name="_Toc83470042"/>
            <w:bookmarkStart w:id="1613" w:name="_Toc83472167"/>
            <w:r w:rsidRPr="003F04E6">
              <w:rPr>
                <w:b w:val="0"/>
                <w:bCs/>
                <w:sz w:val="22"/>
                <w:lang w:val="en-US"/>
              </w:rPr>
              <w:t>Pengujian</w:t>
            </w:r>
            <w:bookmarkEnd w:id="1612"/>
            <w:bookmarkEnd w:id="1613"/>
          </w:p>
          <w:p w:rsidR="007C72A7" w:rsidRPr="003F04E6" w:rsidRDefault="007C72A7" w:rsidP="00F17EBB">
            <w:pPr>
              <w:pStyle w:val="Heading3"/>
              <w:numPr>
                <w:ilvl w:val="0"/>
                <w:numId w:val="0"/>
              </w:numPr>
              <w:spacing w:before="0" w:after="0"/>
              <w:jc w:val="center"/>
              <w:rPr>
                <w:b w:val="0"/>
                <w:bCs/>
                <w:sz w:val="22"/>
                <w:lang w:val="en-US"/>
              </w:rPr>
            </w:pPr>
            <w:bookmarkStart w:id="1614" w:name="_Toc83470043"/>
            <w:bookmarkStart w:id="1615" w:name="_Toc83472168"/>
            <w:r w:rsidRPr="003F04E6">
              <w:rPr>
                <w:b w:val="0"/>
                <w:bCs/>
                <w:sz w:val="22"/>
                <w:lang w:val="en-US"/>
              </w:rPr>
              <w:t>ke -</w:t>
            </w:r>
            <w:bookmarkEnd w:id="1614"/>
            <w:bookmarkEnd w:id="1615"/>
          </w:p>
        </w:tc>
        <w:tc>
          <w:tcPr>
            <w:tcW w:w="1766" w:type="dxa"/>
            <w:tcBorders>
              <w:top w:val="single" w:sz="8" w:space="0" w:color="000000"/>
              <w:bottom w:val="single" w:sz="8" w:space="0" w:color="000000"/>
            </w:tcBorders>
            <w:shd w:val="clear" w:color="auto" w:fill="auto"/>
          </w:tcPr>
          <w:p w:rsidR="007C72A7" w:rsidRPr="003F04E6" w:rsidRDefault="007C72A7" w:rsidP="00F17EBB">
            <w:pPr>
              <w:pStyle w:val="Heading3"/>
              <w:numPr>
                <w:ilvl w:val="0"/>
                <w:numId w:val="0"/>
              </w:numPr>
              <w:spacing w:before="0" w:after="0"/>
              <w:jc w:val="center"/>
              <w:rPr>
                <w:b w:val="0"/>
                <w:bCs/>
                <w:sz w:val="22"/>
                <w:lang w:val="en-US"/>
              </w:rPr>
            </w:pPr>
            <w:bookmarkStart w:id="1616" w:name="_Toc83470044"/>
            <w:bookmarkStart w:id="1617" w:name="_Toc83472169"/>
            <w:r w:rsidRPr="003F04E6">
              <w:rPr>
                <w:b w:val="0"/>
                <w:bCs/>
                <w:sz w:val="22"/>
                <w:lang w:val="en-US"/>
              </w:rPr>
              <w:t>Nama</w:t>
            </w:r>
            <w:bookmarkEnd w:id="1616"/>
            <w:bookmarkEnd w:id="1617"/>
            <w:r w:rsidRPr="003F04E6">
              <w:rPr>
                <w:b w:val="0"/>
                <w:bCs/>
                <w:sz w:val="22"/>
                <w:lang w:val="en-US"/>
              </w:rPr>
              <w:t xml:space="preserve"> </w:t>
            </w:r>
          </w:p>
          <w:p w:rsidR="007C72A7" w:rsidRPr="003F04E6" w:rsidRDefault="007C72A7" w:rsidP="00F17EBB">
            <w:pPr>
              <w:pStyle w:val="Heading3"/>
              <w:numPr>
                <w:ilvl w:val="0"/>
                <w:numId w:val="0"/>
              </w:numPr>
              <w:spacing w:before="0" w:after="0"/>
              <w:jc w:val="center"/>
              <w:rPr>
                <w:b w:val="0"/>
                <w:bCs/>
                <w:sz w:val="22"/>
                <w:lang w:val="en-US"/>
              </w:rPr>
            </w:pPr>
            <w:bookmarkStart w:id="1618" w:name="_Toc83470045"/>
            <w:bookmarkStart w:id="1619" w:name="_Toc83472170"/>
            <w:r w:rsidRPr="003F04E6">
              <w:rPr>
                <w:b w:val="0"/>
                <w:bCs/>
                <w:sz w:val="22"/>
                <w:lang w:val="en-US"/>
              </w:rPr>
              <w:t>Citra</w:t>
            </w:r>
            <w:bookmarkEnd w:id="1618"/>
            <w:bookmarkEnd w:id="1619"/>
          </w:p>
        </w:tc>
        <w:tc>
          <w:tcPr>
            <w:tcW w:w="2477" w:type="dxa"/>
            <w:tcBorders>
              <w:top w:val="single" w:sz="8" w:space="0" w:color="000000"/>
              <w:bottom w:val="single" w:sz="8" w:space="0" w:color="000000"/>
            </w:tcBorders>
            <w:shd w:val="clear" w:color="auto" w:fill="auto"/>
          </w:tcPr>
          <w:p w:rsidR="007C72A7" w:rsidRPr="003F04E6" w:rsidRDefault="007C72A7" w:rsidP="00F17EBB">
            <w:pPr>
              <w:pStyle w:val="Heading3"/>
              <w:numPr>
                <w:ilvl w:val="0"/>
                <w:numId w:val="0"/>
              </w:numPr>
              <w:spacing w:before="0" w:after="0"/>
              <w:jc w:val="center"/>
              <w:rPr>
                <w:b w:val="0"/>
                <w:bCs/>
                <w:sz w:val="22"/>
                <w:lang w:val="en-US"/>
              </w:rPr>
            </w:pPr>
            <w:bookmarkStart w:id="1620" w:name="_Toc83470046"/>
            <w:bookmarkStart w:id="1621" w:name="_Toc83472171"/>
            <w:r w:rsidRPr="003F04E6">
              <w:rPr>
                <w:b w:val="0"/>
                <w:bCs/>
                <w:sz w:val="22"/>
                <w:lang w:val="en-US"/>
              </w:rPr>
              <w:t>Hasil Prediksi</w:t>
            </w:r>
            <w:bookmarkEnd w:id="1620"/>
            <w:bookmarkEnd w:id="1621"/>
          </w:p>
          <w:p w:rsidR="007C72A7" w:rsidRPr="003F04E6" w:rsidRDefault="007C72A7" w:rsidP="00F17EBB">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7C72A7" w:rsidRPr="003F04E6" w:rsidRDefault="007C72A7" w:rsidP="00F17EBB">
            <w:pPr>
              <w:pStyle w:val="Heading3"/>
              <w:numPr>
                <w:ilvl w:val="0"/>
                <w:numId w:val="0"/>
              </w:numPr>
              <w:spacing w:before="0" w:after="0"/>
              <w:jc w:val="center"/>
              <w:rPr>
                <w:b w:val="0"/>
                <w:bCs/>
                <w:sz w:val="22"/>
                <w:lang w:val="en-US"/>
              </w:rPr>
            </w:pPr>
            <w:bookmarkStart w:id="1622" w:name="_Toc83470047"/>
            <w:bookmarkStart w:id="1623" w:name="_Toc83472172"/>
            <w:r w:rsidRPr="003F04E6">
              <w:rPr>
                <w:b w:val="0"/>
                <w:bCs/>
                <w:sz w:val="22"/>
                <w:lang w:val="en-US"/>
              </w:rPr>
              <w:t>Keterangan</w:t>
            </w:r>
            <w:bookmarkEnd w:id="1622"/>
            <w:bookmarkEnd w:id="1623"/>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624" w:name="_Toc83470048"/>
            <w:bookmarkStart w:id="1625" w:name="_Toc83472173"/>
            <w:r w:rsidRPr="003F04E6">
              <w:rPr>
                <w:b w:val="0"/>
                <w:bCs/>
                <w:lang w:val="en-US"/>
              </w:rPr>
              <w:t>1</w:t>
            </w:r>
            <w:bookmarkEnd w:id="1624"/>
            <w:bookmarkEnd w:id="1625"/>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626" w:name="_Toc83470049"/>
            <w:bookmarkStart w:id="1627" w:name="_Toc83472174"/>
            <w:r>
              <w:rPr>
                <w:b w:val="0"/>
                <w:lang w:val="en-US"/>
              </w:rPr>
              <w:t>Cured0</w:t>
            </w:r>
            <w:r w:rsidRPr="003F04E6">
              <w:rPr>
                <w:b w:val="0"/>
                <w:lang w:val="en-US"/>
              </w:rPr>
              <w:t>01</w:t>
            </w:r>
            <w:bookmarkEnd w:id="1626"/>
            <w:bookmarkEnd w:id="1627"/>
          </w:p>
        </w:tc>
        <w:tc>
          <w:tcPr>
            <w:tcW w:w="2477" w:type="dxa"/>
            <w:shd w:val="clear" w:color="auto" w:fill="C0C0C0"/>
          </w:tcPr>
          <w:p w:rsidR="007C72A7" w:rsidRPr="003F04E6" w:rsidRDefault="007C72A7" w:rsidP="00F17EBB">
            <w:pPr>
              <w:pStyle w:val="Heading3"/>
              <w:numPr>
                <w:ilvl w:val="0"/>
                <w:numId w:val="0"/>
              </w:numPr>
              <w:jc w:val="center"/>
              <w:rPr>
                <w:b w:val="0"/>
                <w:lang w:val="en-US"/>
              </w:rPr>
            </w:pPr>
            <w:bookmarkStart w:id="1628" w:name="_Toc83470050"/>
            <w:bookmarkStart w:id="1629" w:name="_Toc83472175"/>
            <w:r>
              <w:rPr>
                <w:b w:val="0"/>
                <w:lang w:val="en-US"/>
              </w:rPr>
              <w:t>Unknown (1.00</w:t>
            </w:r>
            <w:r w:rsidRPr="003F04E6">
              <w:rPr>
                <w:b w:val="0"/>
                <w:lang w:val="en-US"/>
              </w:rPr>
              <w:t>)</w:t>
            </w:r>
            <w:bookmarkEnd w:id="1628"/>
            <w:bookmarkEnd w:id="1629"/>
          </w:p>
        </w:tc>
        <w:tc>
          <w:tcPr>
            <w:tcW w:w="1329" w:type="dxa"/>
            <w:tcBorders>
              <w:left w:val="nil"/>
              <w:right w:val="single" w:sz="8" w:space="0" w:color="auto"/>
            </w:tcBorders>
            <w:shd w:val="clear" w:color="auto" w:fill="C0C0C0"/>
          </w:tcPr>
          <w:p w:rsidR="007C72A7" w:rsidRPr="003F04E6" w:rsidRDefault="007C72A7" w:rsidP="00F17EBB">
            <w:pPr>
              <w:pStyle w:val="Heading3"/>
              <w:numPr>
                <w:ilvl w:val="0"/>
                <w:numId w:val="0"/>
              </w:numPr>
              <w:jc w:val="center"/>
              <w:rPr>
                <w:b w:val="0"/>
                <w:lang w:val="en-US"/>
              </w:rPr>
            </w:pPr>
            <w:bookmarkStart w:id="1630" w:name="_Toc83470051"/>
            <w:bookmarkStart w:id="1631" w:name="_Toc83472176"/>
            <w:r>
              <w:rPr>
                <w:b w:val="0"/>
                <w:lang w:val="en-US"/>
              </w:rPr>
              <w:t>Salah</w:t>
            </w:r>
            <w:bookmarkEnd w:id="1630"/>
            <w:bookmarkEnd w:id="1631"/>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632" w:name="_Toc83470052"/>
            <w:bookmarkStart w:id="1633" w:name="_Toc83472177"/>
            <w:r w:rsidRPr="003F04E6">
              <w:rPr>
                <w:b w:val="0"/>
                <w:bCs/>
                <w:lang w:val="en-US"/>
              </w:rPr>
              <w:t>2</w:t>
            </w:r>
            <w:bookmarkEnd w:id="1632"/>
            <w:bookmarkEnd w:id="1633"/>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634" w:name="_Toc83470053"/>
            <w:bookmarkStart w:id="1635" w:name="_Toc83472178"/>
            <w:r>
              <w:rPr>
                <w:b w:val="0"/>
                <w:lang w:val="en-US"/>
              </w:rPr>
              <w:t>Cured0</w:t>
            </w:r>
            <w:r w:rsidRPr="003F04E6">
              <w:rPr>
                <w:b w:val="0"/>
                <w:lang w:val="en-US"/>
              </w:rPr>
              <w:t>02</w:t>
            </w:r>
            <w:bookmarkEnd w:id="1634"/>
            <w:bookmarkEnd w:id="1635"/>
          </w:p>
        </w:tc>
        <w:tc>
          <w:tcPr>
            <w:tcW w:w="2477" w:type="dxa"/>
            <w:shd w:val="clear" w:color="auto" w:fill="auto"/>
          </w:tcPr>
          <w:p w:rsidR="007C72A7" w:rsidRPr="003F04E6" w:rsidRDefault="007C72A7" w:rsidP="00F17EBB">
            <w:pPr>
              <w:pStyle w:val="Heading3"/>
              <w:numPr>
                <w:ilvl w:val="0"/>
                <w:numId w:val="0"/>
              </w:numPr>
              <w:jc w:val="center"/>
              <w:rPr>
                <w:b w:val="0"/>
                <w:lang w:val="en-US"/>
              </w:rPr>
            </w:pPr>
            <w:bookmarkStart w:id="1636" w:name="_Toc83470054"/>
            <w:bookmarkStart w:id="1637" w:name="_Toc83472179"/>
            <w:r>
              <w:rPr>
                <w:b w:val="0"/>
                <w:lang w:val="en-US"/>
              </w:rPr>
              <w:t>Cured (1.00</w:t>
            </w:r>
            <w:r w:rsidRPr="003F04E6">
              <w:rPr>
                <w:b w:val="0"/>
                <w:lang w:val="en-US"/>
              </w:rPr>
              <w:t>)</w:t>
            </w:r>
            <w:bookmarkEnd w:id="1636"/>
            <w:bookmarkEnd w:id="1637"/>
          </w:p>
        </w:tc>
        <w:tc>
          <w:tcPr>
            <w:tcW w:w="1329" w:type="dxa"/>
            <w:tcBorders>
              <w:right w:val="single" w:sz="8" w:space="0" w:color="auto"/>
            </w:tcBorders>
            <w:shd w:val="clear" w:color="auto" w:fill="auto"/>
          </w:tcPr>
          <w:p w:rsidR="007C72A7" w:rsidRPr="003F04E6" w:rsidRDefault="007C72A7" w:rsidP="00F17EBB">
            <w:pPr>
              <w:pStyle w:val="Heading3"/>
              <w:numPr>
                <w:ilvl w:val="0"/>
                <w:numId w:val="0"/>
              </w:numPr>
              <w:jc w:val="center"/>
              <w:rPr>
                <w:b w:val="0"/>
                <w:lang w:val="en-US"/>
              </w:rPr>
            </w:pPr>
            <w:bookmarkStart w:id="1638" w:name="_Toc83470055"/>
            <w:bookmarkStart w:id="1639" w:name="_Toc83472180"/>
            <w:r w:rsidRPr="003F04E6">
              <w:rPr>
                <w:b w:val="0"/>
                <w:lang w:val="en-US"/>
              </w:rPr>
              <w:t>Benar</w:t>
            </w:r>
            <w:bookmarkEnd w:id="1638"/>
            <w:bookmarkEnd w:id="1639"/>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640" w:name="_Toc83470056"/>
            <w:bookmarkStart w:id="1641" w:name="_Toc83472181"/>
            <w:r w:rsidRPr="003F04E6">
              <w:rPr>
                <w:b w:val="0"/>
                <w:bCs/>
                <w:lang w:val="en-US"/>
              </w:rPr>
              <w:t>3</w:t>
            </w:r>
            <w:bookmarkEnd w:id="1640"/>
            <w:bookmarkEnd w:id="1641"/>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642" w:name="_Toc83470057"/>
            <w:bookmarkStart w:id="1643" w:name="_Toc83472182"/>
            <w:r>
              <w:rPr>
                <w:b w:val="0"/>
                <w:lang w:val="en-US"/>
              </w:rPr>
              <w:t>Cured0</w:t>
            </w:r>
            <w:r w:rsidRPr="003F04E6">
              <w:rPr>
                <w:b w:val="0"/>
                <w:lang w:val="en-US"/>
              </w:rPr>
              <w:t>03</w:t>
            </w:r>
            <w:bookmarkEnd w:id="1642"/>
            <w:bookmarkEnd w:id="1643"/>
          </w:p>
        </w:tc>
        <w:tc>
          <w:tcPr>
            <w:tcW w:w="2477" w:type="dxa"/>
            <w:shd w:val="clear" w:color="auto" w:fill="C0C0C0"/>
          </w:tcPr>
          <w:p w:rsidR="007C72A7" w:rsidRPr="003F04E6" w:rsidRDefault="007C72A7" w:rsidP="007C72A7">
            <w:pPr>
              <w:pStyle w:val="Heading3"/>
              <w:numPr>
                <w:ilvl w:val="0"/>
                <w:numId w:val="0"/>
              </w:numPr>
              <w:jc w:val="center"/>
              <w:rPr>
                <w:b w:val="0"/>
                <w:lang w:val="en-US"/>
              </w:rPr>
            </w:pPr>
            <w:bookmarkStart w:id="1644" w:name="_Toc83470058"/>
            <w:bookmarkStart w:id="1645" w:name="_Toc83472183"/>
            <w:r>
              <w:rPr>
                <w:b w:val="0"/>
                <w:lang w:val="en-US"/>
              </w:rPr>
              <w:t>Cured (1.00</w:t>
            </w:r>
            <w:r w:rsidRPr="003F04E6">
              <w:rPr>
                <w:b w:val="0"/>
                <w:lang w:val="en-US"/>
              </w:rPr>
              <w:t>)</w:t>
            </w:r>
            <w:bookmarkEnd w:id="1644"/>
            <w:bookmarkEnd w:id="1645"/>
          </w:p>
        </w:tc>
        <w:tc>
          <w:tcPr>
            <w:tcW w:w="1329" w:type="dxa"/>
            <w:tcBorders>
              <w:left w:val="nil"/>
              <w:right w:val="single" w:sz="8" w:space="0" w:color="auto"/>
            </w:tcBorders>
            <w:shd w:val="clear" w:color="auto" w:fill="C0C0C0"/>
          </w:tcPr>
          <w:p w:rsidR="007C72A7" w:rsidRPr="003F04E6" w:rsidRDefault="007C72A7" w:rsidP="00F17EBB">
            <w:pPr>
              <w:pStyle w:val="Heading3"/>
              <w:numPr>
                <w:ilvl w:val="0"/>
                <w:numId w:val="0"/>
              </w:numPr>
              <w:jc w:val="center"/>
              <w:rPr>
                <w:b w:val="0"/>
                <w:lang w:val="en-US"/>
              </w:rPr>
            </w:pPr>
            <w:bookmarkStart w:id="1646" w:name="_Toc83470059"/>
            <w:bookmarkStart w:id="1647" w:name="_Toc83472184"/>
            <w:r w:rsidRPr="003F04E6">
              <w:rPr>
                <w:b w:val="0"/>
                <w:lang w:val="en-US"/>
              </w:rPr>
              <w:t>Benar</w:t>
            </w:r>
            <w:bookmarkEnd w:id="1646"/>
            <w:bookmarkEnd w:id="1647"/>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648" w:name="_Toc83470060"/>
            <w:bookmarkStart w:id="1649" w:name="_Toc83472185"/>
            <w:r w:rsidRPr="003F04E6">
              <w:rPr>
                <w:b w:val="0"/>
                <w:bCs/>
                <w:lang w:val="en-US"/>
              </w:rPr>
              <w:t>4</w:t>
            </w:r>
            <w:bookmarkEnd w:id="1648"/>
            <w:bookmarkEnd w:id="1649"/>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650" w:name="_Toc83470061"/>
            <w:bookmarkStart w:id="1651" w:name="_Toc83472186"/>
            <w:r>
              <w:rPr>
                <w:b w:val="0"/>
                <w:lang w:val="en-US"/>
              </w:rPr>
              <w:t>Cured0</w:t>
            </w:r>
            <w:r w:rsidRPr="003F04E6">
              <w:rPr>
                <w:b w:val="0"/>
                <w:lang w:val="en-US"/>
              </w:rPr>
              <w:t>04</w:t>
            </w:r>
            <w:bookmarkEnd w:id="1650"/>
            <w:bookmarkEnd w:id="1651"/>
          </w:p>
        </w:tc>
        <w:tc>
          <w:tcPr>
            <w:tcW w:w="2477" w:type="dxa"/>
            <w:shd w:val="clear" w:color="auto" w:fill="auto"/>
          </w:tcPr>
          <w:p w:rsidR="007C72A7" w:rsidRPr="003F04E6" w:rsidRDefault="007C72A7" w:rsidP="00F17EBB">
            <w:pPr>
              <w:pStyle w:val="Heading3"/>
              <w:numPr>
                <w:ilvl w:val="0"/>
                <w:numId w:val="0"/>
              </w:numPr>
              <w:jc w:val="center"/>
              <w:rPr>
                <w:b w:val="0"/>
                <w:lang w:val="en-US"/>
              </w:rPr>
            </w:pPr>
            <w:bookmarkStart w:id="1652" w:name="_Toc83470062"/>
            <w:bookmarkStart w:id="1653" w:name="_Toc83472187"/>
            <w:r>
              <w:rPr>
                <w:b w:val="0"/>
                <w:lang w:val="en-US"/>
              </w:rPr>
              <w:t>Cured (1.00</w:t>
            </w:r>
            <w:r w:rsidRPr="003F04E6">
              <w:rPr>
                <w:b w:val="0"/>
                <w:lang w:val="en-US"/>
              </w:rPr>
              <w:t>)</w:t>
            </w:r>
            <w:bookmarkEnd w:id="1652"/>
            <w:bookmarkEnd w:id="1653"/>
          </w:p>
        </w:tc>
        <w:tc>
          <w:tcPr>
            <w:tcW w:w="1329" w:type="dxa"/>
            <w:tcBorders>
              <w:right w:val="single" w:sz="8" w:space="0" w:color="auto"/>
            </w:tcBorders>
            <w:shd w:val="clear" w:color="auto" w:fill="auto"/>
          </w:tcPr>
          <w:p w:rsidR="007C72A7" w:rsidRPr="003F04E6" w:rsidRDefault="007C72A7" w:rsidP="00F17EBB">
            <w:pPr>
              <w:pStyle w:val="Heading3"/>
              <w:numPr>
                <w:ilvl w:val="0"/>
                <w:numId w:val="0"/>
              </w:numPr>
              <w:jc w:val="center"/>
              <w:rPr>
                <w:b w:val="0"/>
                <w:lang w:val="en-US"/>
              </w:rPr>
            </w:pPr>
            <w:bookmarkStart w:id="1654" w:name="_Toc83470063"/>
            <w:bookmarkStart w:id="1655" w:name="_Toc83472188"/>
            <w:r w:rsidRPr="003F04E6">
              <w:rPr>
                <w:b w:val="0"/>
                <w:lang w:val="en-US"/>
              </w:rPr>
              <w:t>Benar</w:t>
            </w:r>
            <w:bookmarkEnd w:id="1654"/>
            <w:bookmarkEnd w:id="1655"/>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656" w:name="_Toc83470064"/>
            <w:bookmarkStart w:id="1657" w:name="_Toc83472189"/>
            <w:r w:rsidRPr="003F04E6">
              <w:rPr>
                <w:b w:val="0"/>
                <w:bCs/>
                <w:lang w:val="en-US"/>
              </w:rPr>
              <w:t>5</w:t>
            </w:r>
            <w:bookmarkEnd w:id="1656"/>
            <w:bookmarkEnd w:id="1657"/>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658" w:name="_Toc83470065"/>
            <w:bookmarkStart w:id="1659" w:name="_Toc83472190"/>
            <w:r>
              <w:rPr>
                <w:b w:val="0"/>
                <w:lang w:val="en-US"/>
              </w:rPr>
              <w:t>Cured0</w:t>
            </w:r>
            <w:r w:rsidRPr="003F04E6">
              <w:rPr>
                <w:b w:val="0"/>
                <w:lang w:val="en-US"/>
              </w:rPr>
              <w:t>05</w:t>
            </w:r>
            <w:bookmarkEnd w:id="1658"/>
            <w:bookmarkEnd w:id="1659"/>
          </w:p>
        </w:tc>
        <w:tc>
          <w:tcPr>
            <w:tcW w:w="2477" w:type="dxa"/>
            <w:shd w:val="clear" w:color="auto" w:fill="C0C0C0"/>
          </w:tcPr>
          <w:p w:rsidR="007C72A7" w:rsidRPr="003F04E6" w:rsidRDefault="007C72A7" w:rsidP="00F17EBB">
            <w:pPr>
              <w:pStyle w:val="Heading3"/>
              <w:numPr>
                <w:ilvl w:val="0"/>
                <w:numId w:val="0"/>
              </w:numPr>
              <w:jc w:val="center"/>
              <w:rPr>
                <w:b w:val="0"/>
                <w:lang w:val="en-US"/>
              </w:rPr>
            </w:pPr>
            <w:bookmarkStart w:id="1660" w:name="_Toc83470066"/>
            <w:bookmarkStart w:id="1661" w:name="_Toc83472191"/>
            <w:r>
              <w:rPr>
                <w:b w:val="0"/>
                <w:lang w:val="en-US"/>
              </w:rPr>
              <w:t>Cured (1.00</w:t>
            </w:r>
            <w:r w:rsidRPr="003F04E6">
              <w:rPr>
                <w:b w:val="0"/>
                <w:lang w:val="en-US"/>
              </w:rPr>
              <w:t>)</w:t>
            </w:r>
            <w:bookmarkEnd w:id="1660"/>
            <w:bookmarkEnd w:id="1661"/>
          </w:p>
        </w:tc>
        <w:tc>
          <w:tcPr>
            <w:tcW w:w="1329" w:type="dxa"/>
            <w:tcBorders>
              <w:left w:val="nil"/>
              <w:right w:val="single" w:sz="8" w:space="0" w:color="auto"/>
            </w:tcBorders>
            <w:shd w:val="clear" w:color="auto" w:fill="C0C0C0"/>
          </w:tcPr>
          <w:p w:rsidR="007C72A7" w:rsidRPr="003F04E6" w:rsidRDefault="007C72A7" w:rsidP="00F17EBB">
            <w:pPr>
              <w:pStyle w:val="Heading3"/>
              <w:numPr>
                <w:ilvl w:val="0"/>
                <w:numId w:val="0"/>
              </w:numPr>
              <w:jc w:val="center"/>
              <w:rPr>
                <w:b w:val="0"/>
                <w:lang w:val="en-US"/>
              </w:rPr>
            </w:pPr>
            <w:bookmarkStart w:id="1662" w:name="_Toc83470067"/>
            <w:bookmarkStart w:id="1663" w:name="_Toc83472192"/>
            <w:r w:rsidRPr="003F04E6">
              <w:rPr>
                <w:b w:val="0"/>
                <w:lang w:val="en-US"/>
              </w:rPr>
              <w:t>Benar</w:t>
            </w:r>
            <w:bookmarkEnd w:id="1662"/>
            <w:bookmarkEnd w:id="1663"/>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664" w:name="_Toc83470068"/>
            <w:bookmarkStart w:id="1665" w:name="_Toc83472193"/>
            <w:r w:rsidRPr="003F04E6">
              <w:rPr>
                <w:b w:val="0"/>
                <w:bCs/>
                <w:lang w:val="en-US"/>
              </w:rPr>
              <w:t>6</w:t>
            </w:r>
            <w:bookmarkEnd w:id="1664"/>
            <w:bookmarkEnd w:id="1665"/>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666" w:name="_Toc83470069"/>
            <w:bookmarkStart w:id="1667" w:name="_Toc83472194"/>
            <w:r>
              <w:rPr>
                <w:b w:val="0"/>
                <w:lang w:val="en-US"/>
              </w:rPr>
              <w:t>Cured0</w:t>
            </w:r>
            <w:r w:rsidRPr="003F04E6">
              <w:rPr>
                <w:b w:val="0"/>
                <w:lang w:val="en-US"/>
              </w:rPr>
              <w:t>06</w:t>
            </w:r>
            <w:bookmarkEnd w:id="1666"/>
            <w:bookmarkEnd w:id="1667"/>
          </w:p>
        </w:tc>
        <w:tc>
          <w:tcPr>
            <w:tcW w:w="2477" w:type="dxa"/>
            <w:shd w:val="clear" w:color="auto" w:fill="auto"/>
          </w:tcPr>
          <w:p w:rsidR="007C72A7" w:rsidRPr="003F04E6" w:rsidRDefault="007C72A7" w:rsidP="00F17EBB">
            <w:pPr>
              <w:pStyle w:val="Heading3"/>
              <w:numPr>
                <w:ilvl w:val="0"/>
                <w:numId w:val="0"/>
              </w:numPr>
              <w:jc w:val="center"/>
              <w:rPr>
                <w:b w:val="0"/>
                <w:lang w:val="en-US"/>
              </w:rPr>
            </w:pPr>
            <w:bookmarkStart w:id="1668" w:name="_Toc83470070"/>
            <w:bookmarkStart w:id="1669" w:name="_Toc83472195"/>
            <w:r>
              <w:rPr>
                <w:b w:val="0"/>
                <w:lang w:val="en-US"/>
              </w:rPr>
              <w:t>Cured (1.00</w:t>
            </w:r>
            <w:r w:rsidRPr="003F04E6">
              <w:rPr>
                <w:b w:val="0"/>
                <w:lang w:val="en-US"/>
              </w:rPr>
              <w:t>)</w:t>
            </w:r>
            <w:bookmarkEnd w:id="1668"/>
            <w:bookmarkEnd w:id="1669"/>
          </w:p>
        </w:tc>
        <w:tc>
          <w:tcPr>
            <w:tcW w:w="1329" w:type="dxa"/>
            <w:tcBorders>
              <w:right w:val="single" w:sz="8" w:space="0" w:color="auto"/>
            </w:tcBorders>
            <w:shd w:val="clear" w:color="auto" w:fill="auto"/>
          </w:tcPr>
          <w:p w:rsidR="007C72A7" w:rsidRPr="003F04E6" w:rsidRDefault="007C72A7" w:rsidP="00F17EBB">
            <w:pPr>
              <w:pStyle w:val="Heading3"/>
              <w:numPr>
                <w:ilvl w:val="0"/>
                <w:numId w:val="0"/>
              </w:numPr>
              <w:jc w:val="center"/>
              <w:rPr>
                <w:b w:val="0"/>
                <w:lang w:val="en-US"/>
              </w:rPr>
            </w:pPr>
            <w:bookmarkStart w:id="1670" w:name="_Toc83470071"/>
            <w:bookmarkStart w:id="1671" w:name="_Toc83472196"/>
            <w:r w:rsidRPr="003F04E6">
              <w:rPr>
                <w:b w:val="0"/>
                <w:lang w:val="en-US"/>
              </w:rPr>
              <w:t>Benar</w:t>
            </w:r>
            <w:bookmarkEnd w:id="1670"/>
            <w:bookmarkEnd w:id="1671"/>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672" w:name="_Toc83470072"/>
            <w:bookmarkStart w:id="1673" w:name="_Toc83472197"/>
            <w:r w:rsidRPr="003F04E6">
              <w:rPr>
                <w:b w:val="0"/>
                <w:bCs/>
                <w:lang w:val="en-US"/>
              </w:rPr>
              <w:t>7</w:t>
            </w:r>
            <w:bookmarkEnd w:id="1672"/>
            <w:bookmarkEnd w:id="1673"/>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674" w:name="_Toc83470073"/>
            <w:bookmarkStart w:id="1675" w:name="_Toc83472198"/>
            <w:r>
              <w:rPr>
                <w:b w:val="0"/>
                <w:lang w:val="en-US"/>
              </w:rPr>
              <w:t>Cured0</w:t>
            </w:r>
            <w:r w:rsidRPr="003F04E6">
              <w:rPr>
                <w:b w:val="0"/>
                <w:lang w:val="en-US"/>
              </w:rPr>
              <w:t>07</w:t>
            </w:r>
            <w:bookmarkEnd w:id="1674"/>
            <w:bookmarkEnd w:id="1675"/>
          </w:p>
        </w:tc>
        <w:tc>
          <w:tcPr>
            <w:tcW w:w="2477" w:type="dxa"/>
            <w:shd w:val="clear" w:color="auto" w:fill="C0C0C0"/>
          </w:tcPr>
          <w:p w:rsidR="007C72A7" w:rsidRPr="003F04E6" w:rsidRDefault="007C72A7" w:rsidP="00F17EBB">
            <w:pPr>
              <w:pStyle w:val="Heading3"/>
              <w:numPr>
                <w:ilvl w:val="0"/>
                <w:numId w:val="0"/>
              </w:numPr>
              <w:jc w:val="center"/>
              <w:rPr>
                <w:b w:val="0"/>
                <w:lang w:val="en-US"/>
              </w:rPr>
            </w:pPr>
            <w:bookmarkStart w:id="1676" w:name="_Toc83470074"/>
            <w:bookmarkStart w:id="1677" w:name="_Toc83472199"/>
            <w:r>
              <w:rPr>
                <w:b w:val="0"/>
                <w:lang w:val="en-US"/>
              </w:rPr>
              <w:t>Cured (1.00</w:t>
            </w:r>
            <w:r w:rsidRPr="003F04E6">
              <w:rPr>
                <w:b w:val="0"/>
                <w:lang w:val="en-US"/>
              </w:rPr>
              <w:t>)</w:t>
            </w:r>
            <w:bookmarkEnd w:id="1676"/>
            <w:bookmarkEnd w:id="1677"/>
          </w:p>
        </w:tc>
        <w:tc>
          <w:tcPr>
            <w:tcW w:w="1329" w:type="dxa"/>
            <w:tcBorders>
              <w:left w:val="nil"/>
              <w:right w:val="single" w:sz="8" w:space="0" w:color="auto"/>
            </w:tcBorders>
            <w:shd w:val="clear" w:color="auto" w:fill="C0C0C0"/>
          </w:tcPr>
          <w:p w:rsidR="007C72A7" w:rsidRPr="003F04E6" w:rsidRDefault="007C72A7" w:rsidP="00F17EBB">
            <w:pPr>
              <w:pStyle w:val="Heading3"/>
              <w:numPr>
                <w:ilvl w:val="0"/>
                <w:numId w:val="0"/>
              </w:numPr>
              <w:jc w:val="center"/>
              <w:rPr>
                <w:b w:val="0"/>
                <w:lang w:val="en-US"/>
              </w:rPr>
            </w:pPr>
            <w:bookmarkStart w:id="1678" w:name="_Toc83470075"/>
            <w:bookmarkStart w:id="1679" w:name="_Toc83472200"/>
            <w:r w:rsidRPr="003F04E6">
              <w:rPr>
                <w:b w:val="0"/>
                <w:lang w:val="en-US"/>
              </w:rPr>
              <w:t>Benar</w:t>
            </w:r>
            <w:bookmarkEnd w:id="1678"/>
            <w:bookmarkEnd w:id="1679"/>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680" w:name="_Toc83470076"/>
            <w:bookmarkStart w:id="1681" w:name="_Toc83472201"/>
            <w:r w:rsidRPr="003F04E6">
              <w:rPr>
                <w:b w:val="0"/>
                <w:bCs/>
                <w:lang w:val="en-US"/>
              </w:rPr>
              <w:t>8</w:t>
            </w:r>
            <w:bookmarkEnd w:id="1680"/>
            <w:bookmarkEnd w:id="1681"/>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682" w:name="_Toc83470077"/>
            <w:bookmarkStart w:id="1683" w:name="_Toc83472202"/>
            <w:r>
              <w:rPr>
                <w:b w:val="0"/>
                <w:lang w:val="en-US"/>
              </w:rPr>
              <w:t>Cured0</w:t>
            </w:r>
            <w:r w:rsidRPr="003F04E6">
              <w:rPr>
                <w:b w:val="0"/>
                <w:lang w:val="en-US"/>
              </w:rPr>
              <w:t>08</w:t>
            </w:r>
            <w:bookmarkEnd w:id="1682"/>
            <w:bookmarkEnd w:id="1683"/>
          </w:p>
        </w:tc>
        <w:tc>
          <w:tcPr>
            <w:tcW w:w="2477" w:type="dxa"/>
            <w:shd w:val="clear" w:color="auto" w:fill="auto"/>
          </w:tcPr>
          <w:p w:rsidR="007C72A7" w:rsidRPr="003F04E6" w:rsidRDefault="007C72A7" w:rsidP="00F17EBB">
            <w:pPr>
              <w:pStyle w:val="Heading3"/>
              <w:numPr>
                <w:ilvl w:val="0"/>
                <w:numId w:val="0"/>
              </w:numPr>
              <w:jc w:val="center"/>
              <w:rPr>
                <w:b w:val="0"/>
                <w:lang w:val="en-US"/>
              </w:rPr>
            </w:pPr>
            <w:bookmarkStart w:id="1684" w:name="_Toc83470078"/>
            <w:bookmarkStart w:id="1685" w:name="_Toc83472203"/>
            <w:r>
              <w:rPr>
                <w:b w:val="0"/>
                <w:lang w:val="en-US"/>
              </w:rPr>
              <w:t>Cured (1.00</w:t>
            </w:r>
            <w:r w:rsidRPr="003F04E6">
              <w:rPr>
                <w:b w:val="0"/>
                <w:lang w:val="en-US"/>
              </w:rPr>
              <w:t>)</w:t>
            </w:r>
            <w:bookmarkEnd w:id="1684"/>
            <w:bookmarkEnd w:id="1685"/>
          </w:p>
        </w:tc>
        <w:tc>
          <w:tcPr>
            <w:tcW w:w="1329" w:type="dxa"/>
            <w:tcBorders>
              <w:right w:val="single" w:sz="8" w:space="0" w:color="auto"/>
            </w:tcBorders>
            <w:shd w:val="clear" w:color="auto" w:fill="auto"/>
          </w:tcPr>
          <w:p w:rsidR="007C72A7" w:rsidRPr="003F04E6" w:rsidRDefault="007C72A7" w:rsidP="00F17EBB">
            <w:pPr>
              <w:pStyle w:val="Heading3"/>
              <w:numPr>
                <w:ilvl w:val="0"/>
                <w:numId w:val="0"/>
              </w:numPr>
              <w:jc w:val="center"/>
              <w:rPr>
                <w:b w:val="0"/>
                <w:lang w:val="en-US"/>
              </w:rPr>
            </w:pPr>
            <w:bookmarkStart w:id="1686" w:name="_Toc83470079"/>
            <w:bookmarkStart w:id="1687" w:name="_Toc83472204"/>
            <w:r w:rsidRPr="003F04E6">
              <w:rPr>
                <w:b w:val="0"/>
                <w:lang w:val="en-US"/>
              </w:rPr>
              <w:t>Benar</w:t>
            </w:r>
            <w:bookmarkEnd w:id="1686"/>
            <w:bookmarkEnd w:id="1687"/>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688" w:name="_Toc83470080"/>
            <w:bookmarkStart w:id="1689" w:name="_Toc83472205"/>
            <w:r w:rsidRPr="003F04E6">
              <w:rPr>
                <w:b w:val="0"/>
                <w:bCs/>
                <w:lang w:val="en-US"/>
              </w:rPr>
              <w:t>9</w:t>
            </w:r>
            <w:bookmarkEnd w:id="1688"/>
            <w:bookmarkEnd w:id="1689"/>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690" w:name="_Toc83470081"/>
            <w:bookmarkStart w:id="1691" w:name="_Toc83472206"/>
            <w:r>
              <w:rPr>
                <w:b w:val="0"/>
                <w:lang w:val="en-US"/>
              </w:rPr>
              <w:t>Cured0</w:t>
            </w:r>
            <w:r w:rsidRPr="003F04E6">
              <w:rPr>
                <w:b w:val="0"/>
                <w:lang w:val="en-US"/>
              </w:rPr>
              <w:t>09</w:t>
            </w:r>
            <w:bookmarkEnd w:id="1690"/>
            <w:bookmarkEnd w:id="1691"/>
          </w:p>
        </w:tc>
        <w:tc>
          <w:tcPr>
            <w:tcW w:w="2477" w:type="dxa"/>
            <w:shd w:val="clear" w:color="auto" w:fill="C0C0C0"/>
          </w:tcPr>
          <w:p w:rsidR="007C72A7" w:rsidRPr="003F04E6" w:rsidRDefault="007C72A7" w:rsidP="00F17EBB">
            <w:pPr>
              <w:pStyle w:val="Heading3"/>
              <w:numPr>
                <w:ilvl w:val="0"/>
                <w:numId w:val="0"/>
              </w:numPr>
              <w:jc w:val="center"/>
              <w:rPr>
                <w:b w:val="0"/>
                <w:lang w:val="en-US"/>
              </w:rPr>
            </w:pPr>
            <w:bookmarkStart w:id="1692" w:name="_Toc83470082"/>
            <w:bookmarkStart w:id="1693" w:name="_Toc83472207"/>
            <w:r>
              <w:rPr>
                <w:b w:val="0"/>
                <w:lang w:val="en-US"/>
              </w:rPr>
              <w:t>Cured (1.00</w:t>
            </w:r>
            <w:r w:rsidRPr="003F04E6">
              <w:rPr>
                <w:b w:val="0"/>
                <w:lang w:val="en-US"/>
              </w:rPr>
              <w:t>)</w:t>
            </w:r>
            <w:bookmarkEnd w:id="1692"/>
            <w:bookmarkEnd w:id="1693"/>
          </w:p>
        </w:tc>
        <w:tc>
          <w:tcPr>
            <w:tcW w:w="1329" w:type="dxa"/>
            <w:tcBorders>
              <w:left w:val="nil"/>
              <w:right w:val="single" w:sz="8" w:space="0" w:color="auto"/>
            </w:tcBorders>
            <w:shd w:val="clear" w:color="auto" w:fill="C0C0C0"/>
          </w:tcPr>
          <w:p w:rsidR="007C72A7" w:rsidRPr="003F04E6" w:rsidRDefault="007C72A7" w:rsidP="00F17EBB">
            <w:pPr>
              <w:pStyle w:val="Heading3"/>
              <w:numPr>
                <w:ilvl w:val="0"/>
                <w:numId w:val="0"/>
              </w:numPr>
              <w:jc w:val="center"/>
              <w:rPr>
                <w:b w:val="0"/>
                <w:lang w:val="en-US"/>
              </w:rPr>
            </w:pPr>
            <w:bookmarkStart w:id="1694" w:name="_Toc83470083"/>
            <w:bookmarkStart w:id="1695" w:name="_Toc83472208"/>
            <w:r w:rsidRPr="003F04E6">
              <w:rPr>
                <w:b w:val="0"/>
                <w:lang w:val="en-US"/>
              </w:rPr>
              <w:t>Benar</w:t>
            </w:r>
            <w:bookmarkEnd w:id="1694"/>
            <w:bookmarkEnd w:id="1695"/>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696" w:name="_Toc83470084"/>
            <w:bookmarkStart w:id="1697" w:name="_Toc83472209"/>
            <w:r w:rsidRPr="003F04E6">
              <w:rPr>
                <w:b w:val="0"/>
                <w:bCs/>
                <w:lang w:val="en-US"/>
              </w:rPr>
              <w:t>10</w:t>
            </w:r>
            <w:bookmarkEnd w:id="1696"/>
            <w:bookmarkEnd w:id="1697"/>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698" w:name="_Toc83470085"/>
            <w:bookmarkStart w:id="1699" w:name="_Toc83472210"/>
            <w:r>
              <w:rPr>
                <w:b w:val="0"/>
                <w:lang w:val="en-US"/>
              </w:rPr>
              <w:t>Cured0</w:t>
            </w:r>
            <w:r w:rsidRPr="003F04E6">
              <w:rPr>
                <w:b w:val="0"/>
                <w:lang w:val="en-US"/>
              </w:rPr>
              <w:t>10</w:t>
            </w:r>
            <w:bookmarkEnd w:id="1698"/>
            <w:bookmarkEnd w:id="1699"/>
          </w:p>
        </w:tc>
        <w:tc>
          <w:tcPr>
            <w:tcW w:w="2477" w:type="dxa"/>
            <w:shd w:val="clear" w:color="auto" w:fill="auto"/>
          </w:tcPr>
          <w:p w:rsidR="007C72A7" w:rsidRPr="003F04E6" w:rsidRDefault="007C72A7" w:rsidP="00F17EBB">
            <w:pPr>
              <w:pStyle w:val="Heading3"/>
              <w:numPr>
                <w:ilvl w:val="0"/>
                <w:numId w:val="0"/>
              </w:numPr>
              <w:jc w:val="center"/>
              <w:rPr>
                <w:b w:val="0"/>
                <w:lang w:val="en-US"/>
              </w:rPr>
            </w:pPr>
            <w:bookmarkStart w:id="1700" w:name="_Toc83470086"/>
            <w:bookmarkStart w:id="1701" w:name="_Toc83472211"/>
            <w:r>
              <w:rPr>
                <w:b w:val="0"/>
                <w:lang w:val="en-US"/>
              </w:rPr>
              <w:t>Cured (1.00</w:t>
            </w:r>
            <w:r w:rsidRPr="003F04E6">
              <w:rPr>
                <w:b w:val="0"/>
                <w:lang w:val="en-US"/>
              </w:rPr>
              <w:t>)</w:t>
            </w:r>
            <w:bookmarkEnd w:id="1700"/>
            <w:bookmarkEnd w:id="1701"/>
          </w:p>
        </w:tc>
        <w:tc>
          <w:tcPr>
            <w:tcW w:w="1329" w:type="dxa"/>
            <w:tcBorders>
              <w:right w:val="single" w:sz="8" w:space="0" w:color="auto"/>
            </w:tcBorders>
            <w:shd w:val="clear" w:color="auto" w:fill="auto"/>
          </w:tcPr>
          <w:p w:rsidR="007C72A7" w:rsidRPr="003F04E6" w:rsidRDefault="007C72A7" w:rsidP="00F17EBB">
            <w:pPr>
              <w:pStyle w:val="Heading3"/>
              <w:numPr>
                <w:ilvl w:val="0"/>
                <w:numId w:val="0"/>
              </w:numPr>
              <w:jc w:val="center"/>
              <w:rPr>
                <w:b w:val="0"/>
                <w:lang w:val="en-US"/>
              </w:rPr>
            </w:pPr>
            <w:bookmarkStart w:id="1702" w:name="_Toc83470087"/>
            <w:bookmarkStart w:id="1703" w:name="_Toc83472212"/>
            <w:r w:rsidRPr="003F04E6">
              <w:rPr>
                <w:b w:val="0"/>
                <w:lang w:val="en-US"/>
              </w:rPr>
              <w:t>Benar</w:t>
            </w:r>
            <w:bookmarkEnd w:id="1702"/>
            <w:bookmarkEnd w:id="1703"/>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704" w:name="_Toc83470088"/>
            <w:bookmarkStart w:id="1705" w:name="_Toc83472213"/>
            <w:r w:rsidRPr="003F04E6">
              <w:rPr>
                <w:b w:val="0"/>
                <w:bCs/>
                <w:lang w:val="en-US"/>
              </w:rPr>
              <w:t>11</w:t>
            </w:r>
            <w:bookmarkEnd w:id="1704"/>
            <w:bookmarkEnd w:id="1705"/>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706" w:name="_Toc83470089"/>
            <w:bookmarkStart w:id="1707" w:name="_Toc83472214"/>
            <w:r>
              <w:rPr>
                <w:b w:val="0"/>
                <w:lang w:val="en-US"/>
              </w:rPr>
              <w:t>Deceased0</w:t>
            </w:r>
            <w:r w:rsidRPr="003F04E6">
              <w:rPr>
                <w:b w:val="0"/>
                <w:lang w:val="en-US"/>
              </w:rPr>
              <w:t>01</w:t>
            </w:r>
            <w:bookmarkEnd w:id="1706"/>
            <w:bookmarkEnd w:id="1707"/>
          </w:p>
        </w:tc>
        <w:tc>
          <w:tcPr>
            <w:tcW w:w="2477" w:type="dxa"/>
            <w:shd w:val="clear" w:color="auto" w:fill="C0C0C0"/>
          </w:tcPr>
          <w:p w:rsidR="007C72A7" w:rsidRPr="003F04E6" w:rsidRDefault="007C72A7" w:rsidP="00F17EBB">
            <w:pPr>
              <w:pStyle w:val="Heading3"/>
              <w:numPr>
                <w:ilvl w:val="0"/>
                <w:numId w:val="0"/>
              </w:numPr>
              <w:jc w:val="center"/>
              <w:rPr>
                <w:lang w:val="en-US"/>
              </w:rPr>
            </w:pPr>
            <w:bookmarkStart w:id="1708" w:name="_Toc83470090"/>
            <w:bookmarkStart w:id="1709" w:name="_Toc83472215"/>
            <w:r>
              <w:rPr>
                <w:b w:val="0"/>
                <w:lang w:val="en-US"/>
              </w:rPr>
              <w:t>Unknown (1.00</w:t>
            </w:r>
            <w:r w:rsidRPr="003F04E6">
              <w:rPr>
                <w:b w:val="0"/>
                <w:lang w:val="en-US"/>
              </w:rPr>
              <w:t>)</w:t>
            </w:r>
            <w:bookmarkEnd w:id="1708"/>
            <w:bookmarkEnd w:id="1709"/>
          </w:p>
        </w:tc>
        <w:tc>
          <w:tcPr>
            <w:tcW w:w="1329" w:type="dxa"/>
            <w:tcBorders>
              <w:left w:val="nil"/>
              <w:right w:val="single" w:sz="8" w:space="0" w:color="auto"/>
            </w:tcBorders>
            <w:shd w:val="clear" w:color="auto" w:fill="C0C0C0"/>
          </w:tcPr>
          <w:p w:rsidR="007C72A7" w:rsidRPr="003F04E6" w:rsidRDefault="007C72A7" w:rsidP="00F17EBB">
            <w:pPr>
              <w:pStyle w:val="Heading3"/>
              <w:numPr>
                <w:ilvl w:val="0"/>
                <w:numId w:val="0"/>
              </w:numPr>
              <w:jc w:val="center"/>
              <w:rPr>
                <w:b w:val="0"/>
                <w:lang w:val="en-US"/>
              </w:rPr>
            </w:pPr>
            <w:bookmarkStart w:id="1710" w:name="_Toc83470091"/>
            <w:bookmarkStart w:id="1711" w:name="_Toc83472216"/>
            <w:r>
              <w:rPr>
                <w:b w:val="0"/>
                <w:lang w:val="en-US"/>
              </w:rPr>
              <w:t>Salah</w:t>
            </w:r>
            <w:bookmarkEnd w:id="1710"/>
            <w:bookmarkEnd w:id="1711"/>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712" w:name="_Toc83470092"/>
            <w:bookmarkStart w:id="1713" w:name="_Toc83472217"/>
            <w:r w:rsidRPr="003F04E6">
              <w:rPr>
                <w:b w:val="0"/>
                <w:bCs/>
                <w:lang w:val="en-US"/>
              </w:rPr>
              <w:t>12</w:t>
            </w:r>
            <w:bookmarkEnd w:id="1712"/>
            <w:bookmarkEnd w:id="1713"/>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714" w:name="_Toc83470093"/>
            <w:bookmarkStart w:id="1715" w:name="_Toc83472218"/>
            <w:r>
              <w:rPr>
                <w:b w:val="0"/>
                <w:lang w:val="en-US"/>
              </w:rPr>
              <w:t>Deceased0</w:t>
            </w:r>
            <w:r w:rsidRPr="003F04E6">
              <w:rPr>
                <w:b w:val="0"/>
                <w:lang w:val="en-US"/>
              </w:rPr>
              <w:t>02</w:t>
            </w:r>
            <w:bookmarkEnd w:id="1714"/>
            <w:bookmarkEnd w:id="1715"/>
          </w:p>
        </w:tc>
        <w:tc>
          <w:tcPr>
            <w:tcW w:w="2477" w:type="dxa"/>
            <w:shd w:val="clear" w:color="auto" w:fill="auto"/>
          </w:tcPr>
          <w:p w:rsidR="007C72A7" w:rsidRPr="003F04E6" w:rsidRDefault="007C72A7" w:rsidP="007C72A7">
            <w:pPr>
              <w:pStyle w:val="Heading3"/>
              <w:numPr>
                <w:ilvl w:val="0"/>
                <w:numId w:val="0"/>
              </w:numPr>
              <w:jc w:val="center"/>
              <w:rPr>
                <w:lang w:val="en-US"/>
              </w:rPr>
            </w:pPr>
            <w:bookmarkStart w:id="1716" w:name="_Toc83470094"/>
            <w:bookmarkStart w:id="1717" w:name="_Toc83472219"/>
            <w:r>
              <w:rPr>
                <w:b w:val="0"/>
                <w:lang w:val="en-US"/>
              </w:rPr>
              <w:t>Cured (1.00</w:t>
            </w:r>
            <w:r w:rsidRPr="003F04E6">
              <w:rPr>
                <w:b w:val="0"/>
                <w:lang w:val="en-US"/>
              </w:rPr>
              <w:t>)</w:t>
            </w:r>
            <w:bookmarkEnd w:id="1716"/>
            <w:bookmarkEnd w:id="1717"/>
          </w:p>
        </w:tc>
        <w:tc>
          <w:tcPr>
            <w:tcW w:w="1329" w:type="dxa"/>
            <w:tcBorders>
              <w:right w:val="single" w:sz="8" w:space="0" w:color="auto"/>
            </w:tcBorders>
            <w:shd w:val="clear" w:color="auto" w:fill="auto"/>
          </w:tcPr>
          <w:p w:rsidR="007C72A7" w:rsidRPr="003F04E6" w:rsidRDefault="007C72A7" w:rsidP="00F17EBB">
            <w:pPr>
              <w:pStyle w:val="Heading3"/>
              <w:numPr>
                <w:ilvl w:val="0"/>
                <w:numId w:val="0"/>
              </w:numPr>
              <w:jc w:val="center"/>
              <w:rPr>
                <w:b w:val="0"/>
                <w:lang w:val="en-US"/>
              </w:rPr>
            </w:pPr>
            <w:bookmarkStart w:id="1718" w:name="_Toc83470095"/>
            <w:bookmarkStart w:id="1719" w:name="_Toc83472220"/>
            <w:r w:rsidRPr="003F04E6">
              <w:rPr>
                <w:b w:val="0"/>
                <w:lang w:val="en-US"/>
              </w:rPr>
              <w:t>Salah</w:t>
            </w:r>
            <w:bookmarkEnd w:id="1718"/>
            <w:bookmarkEnd w:id="1719"/>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720" w:name="_Toc83470096"/>
            <w:bookmarkStart w:id="1721" w:name="_Toc83472221"/>
            <w:r w:rsidRPr="003F04E6">
              <w:rPr>
                <w:b w:val="0"/>
                <w:bCs/>
                <w:lang w:val="en-US"/>
              </w:rPr>
              <w:t>13</w:t>
            </w:r>
            <w:bookmarkEnd w:id="1720"/>
            <w:bookmarkEnd w:id="1721"/>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722" w:name="_Toc83470097"/>
            <w:bookmarkStart w:id="1723" w:name="_Toc83472222"/>
            <w:r>
              <w:rPr>
                <w:b w:val="0"/>
                <w:lang w:val="en-US"/>
              </w:rPr>
              <w:t>Deceased0</w:t>
            </w:r>
            <w:r w:rsidRPr="003F04E6">
              <w:rPr>
                <w:b w:val="0"/>
                <w:lang w:val="en-US"/>
              </w:rPr>
              <w:t>03</w:t>
            </w:r>
            <w:bookmarkEnd w:id="1722"/>
            <w:bookmarkEnd w:id="1723"/>
          </w:p>
        </w:tc>
        <w:tc>
          <w:tcPr>
            <w:tcW w:w="2477" w:type="dxa"/>
            <w:shd w:val="clear" w:color="auto" w:fill="C0C0C0"/>
          </w:tcPr>
          <w:p w:rsidR="007C72A7" w:rsidRPr="003F04E6" w:rsidRDefault="007C72A7" w:rsidP="00F17EBB">
            <w:pPr>
              <w:pStyle w:val="Heading3"/>
              <w:numPr>
                <w:ilvl w:val="0"/>
                <w:numId w:val="0"/>
              </w:numPr>
              <w:jc w:val="center"/>
              <w:rPr>
                <w:lang w:val="en-US"/>
              </w:rPr>
            </w:pPr>
            <w:bookmarkStart w:id="1724" w:name="_Toc83470098"/>
            <w:bookmarkStart w:id="1725" w:name="_Toc83472223"/>
            <w:r>
              <w:rPr>
                <w:b w:val="0"/>
                <w:lang w:val="en-US"/>
              </w:rPr>
              <w:t>Deceased (1.00</w:t>
            </w:r>
            <w:r w:rsidRPr="003F04E6">
              <w:rPr>
                <w:b w:val="0"/>
                <w:lang w:val="en-US"/>
              </w:rPr>
              <w:t>)</w:t>
            </w:r>
            <w:bookmarkEnd w:id="1724"/>
            <w:bookmarkEnd w:id="1725"/>
          </w:p>
        </w:tc>
        <w:tc>
          <w:tcPr>
            <w:tcW w:w="1329" w:type="dxa"/>
            <w:tcBorders>
              <w:left w:val="nil"/>
              <w:right w:val="single" w:sz="8" w:space="0" w:color="auto"/>
            </w:tcBorders>
            <w:shd w:val="clear" w:color="auto" w:fill="C0C0C0"/>
          </w:tcPr>
          <w:p w:rsidR="007C72A7" w:rsidRPr="003F04E6" w:rsidRDefault="007C72A7" w:rsidP="00F17EBB">
            <w:pPr>
              <w:pStyle w:val="Heading3"/>
              <w:numPr>
                <w:ilvl w:val="0"/>
                <w:numId w:val="0"/>
              </w:numPr>
              <w:jc w:val="center"/>
              <w:rPr>
                <w:b w:val="0"/>
                <w:lang w:val="en-US"/>
              </w:rPr>
            </w:pPr>
            <w:bookmarkStart w:id="1726" w:name="_Toc83470099"/>
            <w:bookmarkStart w:id="1727" w:name="_Toc83472224"/>
            <w:r>
              <w:rPr>
                <w:b w:val="0"/>
                <w:lang w:val="en-US"/>
              </w:rPr>
              <w:t>Benar</w:t>
            </w:r>
            <w:bookmarkEnd w:id="1726"/>
            <w:bookmarkEnd w:id="1727"/>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728" w:name="_Toc83470100"/>
            <w:bookmarkStart w:id="1729" w:name="_Toc83472225"/>
            <w:r w:rsidRPr="003F04E6">
              <w:rPr>
                <w:b w:val="0"/>
                <w:bCs/>
                <w:lang w:val="en-US"/>
              </w:rPr>
              <w:t>14</w:t>
            </w:r>
            <w:bookmarkEnd w:id="1728"/>
            <w:bookmarkEnd w:id="1729"/>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730" w:name="_Toc83470101"/>
            <w:bookmarkStart w:id="1731" w:name="_Toc83472226"/>
            <w:r>
              <w:rPr>
                <w:b w:val="0"/>
                <w:lang w:val="en-US"/>
              </w:rPr>
              <w:t>Deceased0</w:t>
            </w:r>
            <w:r w:rsidRPr="003F04E6">
              <w:rPr>
                <w:b w:val="0"/>
                <w:lang w:val="en-US"/>
              </w:rPr>
              <w:t>04</w:t>
            </w:r>
            <w:bookmarkEnd w:id="1730"/>
            <w:bookmarkEnd w:id="1731"/>
          </w:p>
        </w:tc>
        <w:tc>
          <w:tcPr>
            <w:tcW w:w="2477" w:type="dxa"/>
            <w:shd w:val="clear" w:color="auto" w:fill="auto"/>
          </w:tcPr>
          <w:p w:rsidR="007C72A7" w:rsidRPr="003F04E6" w:rsidRDefault="00F17EBB" w:rsidP="00F17EBB">
            <w:pPr>
              <w:pStyle w:val="Heading3"/>
              <w:numPr>
                <w:ilvl w:val="0"/>
                <w:numId w:val="0"/>
              </w:numPr>
              <w:jc w:val="center"/>
              <w:rPr>
                <w:lang w:val="en-US"/>
              </w:rPr>
            </w:pPr>
            <w:bookmarkStart w:id="1732" w:name="_Toc83470102"/>
            <w:bookmarkStart w:id="1733" w:name="_Toc83472227"/>
            <w:r>
              <w:rPr>
                <w:b w:val="0"/>
                <w:lang w:val="en-US"/>
              </w:rPr>
              <w:t>Deceased</w:t>
            </w:r>
            <w:r w:rsidR="007C72A7">
              <w:rPr>
                <w:b w:val="0"/>
                <w:lang w:val="en-US"/>
              </w:rPr>
              <w:t xml:space="preserve"> (1.00</w:t>
            </w:r>
            <w:r w:rsidR="007C72A7" w:rsidRPr="003F04E6">
              <w:rPr>
                <w:b w:val="0"/>
                <w:lang w:val="en-US"/>
              </w:rPr>
              <w:t>)</w:t>
            </w:r>
            <w:bookmarkEnd w:id="1732"/>
            <w:bookmarkEnd w:id="1733"/>
          </w:p>
        </w:tc>
        <w:tc>
          <w:tcPr>
            <w:tcW w:w="1329" w:type="dxa"/>
            <w:tcBorders>
              <w:right w:val="single" w:sz="8" w:space="0" w:color="auto"/>
            </w:tcBorders>
            <w:shd w:val="clear" w:color="auto" w:fill="auto"/>
          </w:tcPr>
          <w:p w:rsidR="007C72A7" w:rsidRPr="003F04E6" w:rsidRDefault="00F17EBB" w:rsidP="00F17EBB">
            <w:pPr>
              <w:pStyle w:val="Heading3"/>
              <w:numPr>
                <w:ilvl w:val="0"/>
                <w:numId w:val="0"/>
              </w:numPr>
              <w:jc w:val="center"/>
              <w:rPr>
                <w:b w:val="0"/>
                <w:lang w:val="en-US"/>
              </w:rPr>
            </w:pPr>
            <w:bookmarkStart w:id="1734" w:name="_Toc83470103"/>
            <w:bookmarkStart w:id="1735" w:name="_Toc83472228"/>
            <w:r>
              <w:rPr>
                <w:b w:val="0"/>
                <w:lang w:val="en-US"/>
              </w:rPr>
              <w:t>Benar</w:t>
            </w:r>
            <w:bookmarkEnd w:id="1734"/>
            <w:bookmarkEnd w:id="1735"/>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736" w:name="_Toc83470104"/>
            <w:bookmarkStart w:id="1737" w:name="_Toc83472229"/>
            <w:r w:rsidRPr="003F04E6">
              <w:rPr>
                <w:b w:val="0"/>
                <w:bCs/>
                <w:lang w:val="en-US"/>
              </w:rPr>
              <w:t>15</w:t>
            </w:r>
            <w:bookmarkEnd w:id="1736"/>
            <w:bookmarkEnd w:id="1737"/>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738" w:name="_Toc83470105"/>
            <w:bookmarkStart w:id="1739" w:name="_Toc83472230"/>
            <w:r>
              <w:rPr>
                <w:b w:val="0"/>
                <w:lang w:val="en-US"/>
              </w:rPr>
              <w:t>Deceased0</w:t>
            </w:r>
            <w:r w:rsidRPr="003F04E6">
              <w:rPr>
                <w:b w:val="0"/>
                <w:lang w:val="en-US"/>
              </w:rPr>
              <w:t>05</w:t>
            </w:r>
            <w:bookmarkEnd w:id="1738"/>
            <w:bookmarkEnd w:id="1739"/>
          </w:p>
        </w:tc>
        <w:tc>
          <w:tcPr>
            <w:tcW w:w="2477" w:type="dxa"/>
            <w:shd w:val="clear" w:color="auto" w:fill="C0C0C0"/>
          </w:tcPr>
          <w:p w:rsidR="007C72A7" w:rsidRPr="003F04E6" w:rsidRDefault="00F17EBB" w:rsidP="00F17EBB">
            <w:pPr>
              <w:pStyle w:val="Heading3"/>
              <w:numPr>
                <w:ilvl w:val="0"/>
                <w:numId w:val="0"/>
              </w:numPr>
              <w:jc w:val="center"/>
              <w:rPr>
                <w:lang w:val="en-US"/>
              </w:rPr>
            </w:pPr>
            <w:bookmarkStart w:id="1740" w:name="_Toc83470106"/>
            <w:bookmarkStart w:id="1741" w:name="_Toc83472231"/>
            <w:r>
              <w:rPr>
                <w:b w:val="0"/>
                <w:lang w:val="en-US"/>
              </w:rPr>
              <w:t>Deceased</w:t>
            </w:r>
            <w:r w:rsidR="007C72A7">
              <w:rPr>
                <w:b w:val="0"/>
                <w:lang w:val="en-US"/>
              </w:rPr>
              <w:t xml:space="preserve"> (1.00</w:t>
            </w:r>
            <w:r w:rsidR="007C72A7" w:rsidRPr="003F04E6">
              <w:rPr>
                <w:b w:val="0"/>
                <w:lang w:val="en-US"/>
              </w:rPr>
              <w:t>)</w:t>
            </w:r>
            <w:bookmarkEnd w:id="1740"/>
            <w:bookmarkEnd w:id="1741"/>
          </w:p>
        </w:tc>
        <w:tc>
          <w:tcPr>
            <w:tcW w:w="1329" w:type="dxa"/>
            <w:tcBorders>
              <w:left w:val="nil"/>
              <w:right w:val="single" w:sz="8" w:space="0" w:color="auto"/>
            </w:tcBorders>
            <w:shd w:val="clear" w:color="auto" w:fill="C0C0C0"/>
          </w:tcPr>
          <w:p w:rsidR="007C72A7" w:rsidRPr="003F04E6" w:rsidRDefault="00F17EBB" w:rsidP="00F17EBB">
            <w:pPr>
              <w:pStyle w:val="Heading3"/>
              <w:numPr>
                <w:ilvl w:val="0"/>
                <w:numId w:val="0"/>
              </w:numPr>
              <w:jc w:val="center"/>
              <w:rPr>
                <w:b w:val="0"/>
                <w:lang w:val="en-US"/>
              </w:rPr>
            </w:pPr>
            <w:bookmarkStart w:id="1742" w:name="_Toc83470107"/>
            <w:bookmarkStart w:id="1743" w:name="_Toc83472232"/>
            <w:r>
              <w:rPr>
                <w:b w:val="0"/>
                <w:lang w:val="en-US"/>
              </w:rPr>
              <w:t>Benar</w:t>
            </w:r>
            <w:bookmarkEnd w:id="1742"/>
            <w:bookmarkEnd w:id="1743"/>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744" w:name="_Toc83470108"/>
            <w:bookmarkStart w:id="1745" w:name="_Toc83472233"/>
            <w:r w:rsidRPr="003F04E6">
              <w:rPr>
                <w:b w:val="0"/>
                <w:bCs/>
                <w:lang w:val="en-US"/>
              </w:rPr>
              <w:t>16</w:t>
            </w:r>
            <w:bookmarkEnd w:id="1744"/>
            <w:bookmarkEnd w:id="1745"/>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746" w:name="_Toc83470109"/>
            <w:bookmarkStart w:id="1747" w:name="_Toc83472234"/>
            <w:r>
              <w:rPr>
                <w:b w:val="0"/>
                <w:lang w:val="en-US"/>
              </w:rPr>
              <w:t>Deceased0</w:t>
            </w:r>
            <w:r w:rsidRPr="003F04E6">
              <w:rPr>
                <w:b w:val="0"/>
                <w:lang w:val="en-US"/>
              </w:rPr>
              <w:t>06</w:t>
            </w:r>
            <w:bookmarkEnd w:id="1746"/>
            <w:bookmarkEnd w:id="1747"/>
          </w:p>
        </w:tc>
        <w:tc>
          <w:tcPr>
            <w:tcW w:w="2477" w:type="dxa"/>
            <w:shd w:val="clear" w:color="auto" w:fill="auto"/>
          </w:tcPr>
          <w:p w:rsidR="007C72A7" w:rsidRPr="003F04E6" w:rsidRDefault="00F17EBB" w:rsidP="00F17EBB">
            <w:pPr>
              <w:pStyle w:val="Heading3"/>
              <w:numPr>
                <w:ilvl w:val="0"/>
                <w:numId w:val="0"/>
              </w:numPr>
              <w:jc w:val="center"/>
              <w:rPr>
                <w:lang w:val="en-US"/>
              </w:rPr>
            </w:pPr>
            <w:bookmarkStart w:id="1748" w:name="_Toc83470110"/>
            <w:bookmarkStart w:id="1749" w:name="_Toc83472235"/>
            <w:r>
              <w:rPr>
                <w:b w:val="0"/>
                <w:lang w:val="en-US"/>
              </w:rPr>
              <w:t>Deceased</w:t>
            </w:r>
            <w:r w:rsidR="007C72A7">
              <w:rPr>
                <w:b w:val="0"/>
                <w:lang w:val="en-US"/>
              </w:rPr>
              <w:t xml:space="preserve"> (1.00</w:t>
            </w:r>
            <w:r w:rsidR="007C72A7" w:rsidRPr="003F04E6">
              <w:rPr>
                <w:b w:val="0"/>
                <w:lang w:val="en-US"/>
              </w:rPr>
              <w:t>)</w:t>
            </w:r>
            <w:bookmarkEnd w:id="1748"/>
            <w:bookmarkEnd w:id="1749"/>
          </w:p>
        </w:tc>
        <w:tc>
          <w:tcPr>
            <w:tcW w:w="1329" w:type="dxa"/>
            <w:tcBorders>
              <w:right w:val="single" w:sz="8" w:space="0" w:color="auto"/>
            </w:tcBorders>
            <w:shd w:val="clear" w:color="auto" w:fill="auto"/>
          </w:tcPr>
          <w:p w:rsidR="007C72A7" w:rsidRPr="003F04E6" w:rsidRDefault="00F17EBB" w:rsidP="00F17EBB">
            <w:pPr>
              <w:pStyle w:val="Heading3"/>
              <w:numPr>
                <w:ilvl w:val="0"/>
                <w:numId w:val="0"/>
              </w:numPr>
              <w:jc w:val="center"/>
              <w:rPr>
                <w:b w:val="0"/>
                <w:lang w:val="en-US"/>
              </w:rPr>
            </w:pPr>
            <w:bookmarkStart w:id="1750" w:name="_Toc83470111"/>
            <w:bookmarkStart w:id="1751" w:name="_Toc83472236"/>
            <w:r>
              <w:rPr>
                <w:b w:val="0"/>
                <w:lang w:val="en-US"/>
              </w:rPr>
              <w:t>Benar</w:t>
            </w:r>
            <w:bookmarkEnd w:id="1750"/>
            <w:bookmarkEnd w:id="1751"/>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752" w:name="_Toc83470112"/>
            <w:bookmarkStart w:id="1753" w:name="_Toc83472237"/>
            <w:r w:rsidRPr="003F04E6">
              <w:rPr>
                <w:b w:val="0"/>
                <w:bCs/>
                <w:lang w:val="en-US"/>
              </w:rPr>
              <w:t>17</w:t>
            </w:r>
            <w:bookmarkEnd w:id="1752"/>
            <w:bookmarkEnd w:id="1753"/>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754" w:name="_Toc83470113"/>
            <w:bookmarkStart w:id="1755" w:name="_Toc83472238"/>
            <w:r>
              <w:rPr>
                <w:b w:val="0"/>
                <w:lang w:val="en-US"/>
              </w:rPr>
              <w:t>Deceased0</w:t>
            </w:r>
            <w:r w:rsidRPr="003F04E6">
              <w:rPr>
                <w:b w:val="0"/>
                <w:lang w:val="en-US"/>
              </w:rPr>
              <w:t>07</w:t>
            </w:r>
            <w:bookmarkEnd w:id="1754"/>
            <w:bookmarkEnd w:id="1755"/>
          </w:p>
        </w:tc>
        <w:tc>
          <w:tcPr>
            <w:tcW w:w="2477" w:type="dxa"/>
            <w:shd w:val="clear" w:color="auto" w:fill="C0C0C0"/>
          </w:tcPr>
          <w:p w:rsidR="007C72A7" w:rsidRPr="003F04E6" w:rsidRDefault="00F17EBB" w:rsidP="00F17EBB">
            <w:pPr>
              <w:pStyle w:val="Heading3"/>
              <w:numPr>
                <w:ilvl w:val="0"/>
                <w:numId w:val="0"/>
              </w:numPr>
              <w:jc w:val="center"/>
              <w:rPr>
                <w:lang w:val="en-US"/>
              </w:rPr>
            </w:pPr>
            <w:bookmarkStart w:id="1756" w:name="_Toc83470114"/>
            <w:bookmarkStart w:id="1757" w:name="_Toc83472239"/>
            <w:r>
              <w:rPr>
                <w:b w:val="0"/>
                <w:lang w:val="en-US"/>
              </w:rPr>
              <w:t>Deceased</w:t>
            </w:r>
            <w:r w:rsidR="007C72A7">
              <w:rPr>
                <w:b w:val="0"/>
                <w:lang w:val="en-US"/>
              </w:rPr>
              <w:t xml:space="preserve"> (1.00</w:t>
            </w:r>
            <w:r w:rsidR="007C72A7" w:rsidRPr="003F04E6">
              <w:rPr>
                <w:b w:val="0"/>
                <w:lang w:val="en-US"/>
              </w:rPr>
              <w:t>)</w:t>
            </w:r>
            <w:bookmarkEnd w:id="1756"/>
            <w:bookmarkEnd w:id="1757"/>
          </w:p>
        </w:tc>
        <w:tc>
          <w:tcPr>
            <w:tcW w:w="1329" w:type="dxa"/>
            <w:tcBorders>
              <w:left w:val="nil"/>
              <w:right w:val="single" w:sz="8" w:space="0" w:color="auto"/>
            </w:tcBorders>
            <w:shd w:val="clear" w:color="auto" w:fill="C0C0C0"/>
          </w:tcPr>
          <w:p w:rsidR="007C72A7" w:rsidRPr="003F04E6" w:rsidRDefault="00F17EBB" w:rsidP="00F17EBB">
            <w:pPr>
              <w:pStyle w:val="Heading3"/>
              <w:numPr>
                <w:ilvl w:val="0"/>
                <w:numId w:val="0"/>
              </w:numPr>
              <w:jc w:val="center"/>
              <w:rPr>
                <w:b w:val="0"/>
                <w:lang w:val="en-US"/>
              </w:rPr>
            </w:pPr>
            <w:bookmarkStart w:id="1758" w:name="_Toc83470115"/>
            <w:bookmarkStart w:id="1759" w:name="_Toc83472240"/>
            <w:r>
              <w:rPr>
                <w:b w:val="0"/>
                <w:lang w:val="en-US"/>
              </w:rPr>
              <w:t>Benar</w:t>
            </w:r>
            <w:bookmarkEnd w:id="1758"/>
            <w:bookmarkEnd w:id="1759"/>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760" w:name="_Toc83470116"/>
            <w:bookmarkStart w:id="1761" w:name="_Toc83472241"/>
            <w:r w:rsidRPr="003F04E6">
              <w:rPr>
                <w:b w:val="0"/>
                <w:bCs/>
                <w:lang w:val="en-US"/>
              </w:rPr>
              <w:t>18</w:t>
            </w:r>
            <w:bookmarkEnd w:id="1760"/>
            <w:bookmarkEnd w:id="1761"/>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762" w:name="_Toc83470117"/>
            <w:bookmarkStart w:id="1763" w:name="_Toc83472242"/>
            <w:r>
              <w:rPr>
                <w:b w:val="0"/>
                <w:lang w:val="en-US"/>
              </w:rPr>
              <w:t>Deceased0</w:t>
            </w:r>
            <w:r w:rsidRPr="003F04E6">
              <w:rPr>
                <w:b w:val="0"/>
                <w:lang w:val="en-US"/>
              </w:rPr>
              <w:t>08</w:t>
            </w:r>
            <w:bookmarkEnd w:id="1762"/>
            <w:bookmarkEnd w:id="1763"/>
          </w:p>
        </w:tc>
        <w:tc>
          <w:tcPr>
            <w:tcW w:w="2477" w:type="dxa"/>
            <w:shd w:val="clear" w:color="auto" w:fill="auto"/>
          </w:tcPr>
          <w:p w:rsidR="007C72A7" w:rsidRPr="003F04E6" w:rsidRDefault="00F17EBB" w:rsidP="00F17EBB">
            <w:pPr>
              <w:pStyle w:val="Heading3"/>
              <w:numPr>
                <w:ilvl w:val="0"/>
                <w:numId w:val="0"/>
              </w:numPr>
              <w:jc w:val="center"/>
              <w:rPr>
                <w:lang w:val="en-US"/>
              </w:rPr>
            </w:pPr>
            <w:bookmarkStart w:id="1764" w:name="_Toc83470118"/>
            <w:bookmarkStart w:id="1765" w:name="_Toc83472243"/>
            <w:r>
              <w:rPr>
                <w:b w:val="0"/>
                <w:lang w:val="en-US"/>
              </w:rPr>
              <w:t>Unknown (1.00</w:t>
            </w:r>
            <w:r w:rsidRPr="003F04E6">
              <w:rPr>
                <w:b w:val="0"/>
                <w:lang w:val="en-US"/>
              </w:rPr>
              <w:t>)</w:t>
            </w:r>
            <w:bookmarkEnd w:id="1764"/>
            <w:bookmarkEnd w:id="1765"/>
          </w:p>
        </w:tc>
        <w:tc>
          <w:tcPr>
            <w:tcW w:w="1329" w:type="dxa"/>
            <w:tcBorders>
              <w:right w:val="single" w:sz="8" w:space="0" w:color="auto"/>
            </w:tcBorders>
            <w:shd w:val="clear" w:color="auto" w:fill="auto"/>
          </w:tcPr>
          <w:p w:rsidR="007C72A7" w:rsidRPr="003F04E6" w:rsidRDefault="007C72A7" w:rsidP="00F17EBB">
            <w:pPr>
              <w:pStyle w:val="Heading3"/>
              <w:numPr>
                <w:ilvl w:val="0"/>
                <w:numId w:val="0"/>
              </w:numPr>
              <w:jc w:val="center"/>
              <w:rPr>
                <w:b w:val="0"/>
                <w:lang w:val="en-US"/>
              </w:rPr>
            </w:pPr>
            <w:bookmarkStart w:id="1766" w:name="_Toc83470119"/>
            <w:bookmarkStart w:id="1767" w:name="_Toc83472244"/>
            <w:r w:rsidRPr="003F04E6">
              <w:rPr>
                <w:b w:val="0"/>
                <w:lang w:val="en-US"/>
              </w:rPr>
              <w:t>Salah</w:t>
            </w:r>
            <w:bookmarkEnd w:id="1766"/>
            <w:bookmarkEnd w:id="1767"/>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768" w:name="_Toc83470120"/>
            <w:bookmarkStart w:id="1769" w:name="_Toc83472245"/>
            <w:r w:rsidRPr="003F04E6">
              <w:rPr>
                <w:b w:val="0"/>
                <w:bCs/>
                <w:lang w:val="en-US"/>
              </w:rPr>
              <w:t>19</w:t>
            </w:r>
            <w:bookmarkEnd w:id="1768"/>
            <w:bookmarkEnd w:id="1769"/>
          </w:p>
        </w:tc>
        <w:tc>
          <w:tcPr>
            <w:tcW w:w="1766" w:type="dxa"/>
            <w:tcBorders>
              <w:left w:val="nil"/>
              <w:right w:val="nil"/>
            </w:tcBorders>
            <w:shd w:val="clear" w:color="auto" w:fill="C0C0C0"/>
          </w:tcPr>
          <w:p w:rsidR="007C72A7" w:rsidRPr="003F04E6" w:rsidRDefault="007C72A7" w:rsidP="007C72A7">
            <w:pPr>
              <w:pStyle w:val="Heading3"/>
              <w:numPr>
                <w:ilvl w:val="0"/>
                <w:numId w:val="0"/>
              </w:numPr>
              <w:jc w:val="center"/>
              <w:rPr>
                <w:b w:val="0"/>
                <w:lang w:val="en-US"/>
              </w:rPr>
            </w:pPr>
            <w:bookmarkStart w:id="1770" w:name="_Toc83470121"/>
            <w:bookmarkStart w:id="1771" w:name="_Toc83472246"/>
            <w:r>
              <w:rPr>
                <w:b w:val="0"/>
                <w:lang w:val="en-US"/>
              </w:rPr>
              <w:t>Deceased0</w:t>
            </w:r>
            <w:r w:rsidRPr="003F04E6">
              <w:rPr>
                <w:b w:val="0"/>
                <w:lang w:val="en-US"/>
              </w:rPr>
              <w:t>09</w:t>
            </w:r>
            <w:bookmarkEnd w:id="1770"/>
            <w:bookmarkEnd w:id="1771"/>
          </w:p>
        </w:tc>
        <w:tc>
          <w:tcPr>
            <w:tcW w:w="2477" w:type="dxa"/>
            <w:shd w:val="clear" w:color="auto" w:fill="C0C0C0"/>
          </w:tcPr>
          <w:p w:rsidR="007C72A7" w:rsidRPr="003F04E6" w:rsidRDefault="007C72A7" w:rsidP="00F17EBB">
            <w:pPr>
              <w:pStyle w:val="Heading3"/>
              <w:numPr>
                <w:ilvl w:val="0"/>
                <w:numId w:val="0"/>
              </w:numPr>
              <w:jc w:val="center"/>
              <w:rPr>
                <w:lang w:val="en-US"/>
              </w:rPr>
            </w:pPr>
            <w:bookmarkStart w:id="1772" w:name="_Toc83470122"/>
            <w:bookmarkStart w:id="1773" w:name="_Toc83472247"/>
            <w:r>
              <w:rPr>
                <w:b w:val="0"/>
                <w:lang w:val="en-US"/>
              </w:rPr>
              <w:t>C</w:t>
            </w:r>
            <w:r w:rsidR="00F17EBB">
              <w:rPr>
                <w:b w:val="0"/>
                <w:lang w:val="en-US"/>
              </w:rPr>
              <w:t>ured</w:t>
            </w:r>
            <w:r>
              <w:rPr>
                <w:b w:val="0"/>
                <w:lang w:val="en-US"/>
              </w:rPr>
              <w:t xml:space="preserve"> (1.00</w:t>
            </w:r>
            <w:r w:rsidRPr="003F04E6">
              <w:rPr>
                <w:b w:val="0"/>
                <w:lang w:val="en-US"/>
              </w:rPr>
              <w:t>)</w:t>
            </w:r>
            <w:bookmarkEnd w:id="1772"/>
            <w:bookmarkEnd w:id="1773"/>
          </w:p>
        </w:tc>
        <w:tc>
          <w:tcPr>
            <w:tcW w:w="1329" w:type="dxa"/>
            <w:tcBorders>
              <w:left w:val="nil"/>
              <w:right w:val="single" w:sz="8" w:space="0" w:color="auto"/>
            </w:tcBorders>
            <w:shd w:val="clear" w:color="auto" w:fill="C0C0C0"/>
          </w:tcPr>
          <w:p w:rsidR="007C72A7" w:rsidRPr="003F04E6" w:rsidRDefault="007C72A7" w:rsidP="00F17EBB">
            <w:pPr>
              <w:pStyle w:val="Heading3"/>
              <w:numPr>
                <w:ilvl w:val="0"/>
                <w:numId w:val="0"/>
              </w:numPr>
              <w:jc w:val="center"/>
              <w:rPr>
                <w:b w:val="0"/>
                <w:lang w:val="en-US"/>
              </w:rPr>
            </w:pPr>
            <w:bookmarkStart w:id="1774" w:name="_Toc83470123"/>
            <w:bookmarkStart w:id="1775" w:name="_Toc83472248"/>
            <w:r>
              <w:rPr>
                <w:b w:val="0"/>
                <w:lang w:val="en-US"/>
              </w:rPr>
              <w:t>Salah</w:t>
            </w:r>
            <w:bookmarkEnd w:id="1774"/>
            <w:bookmarkEnd w:id="1775"/>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776" w:name="_Toc83470124"/>
            <w:bookmarkStart w:id="1777" w:name="_Toc83472249"/>
            <w:r w:rsidRPr="003F04E6">
              <w:rPr>
                <w:b w:val="0"/>
                <w:bCs/>
                <w:lang w:val="en-US"/>
              </w:rPr>
              <w:t>20</w:t>
            </w:r>
            <w:bookmarkEnd w:id="1776"/>
            <w:bookmarkEnd w:id="1777"/>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778" w:name="_Toc83470125"/>
            <w:bookmarkStart w:id="1779" w:name="_Toc83472250"/>
            <w:r>
              <w:rPr>
                <w:b w:val="0"/>
                <w:lang w:val="en-US"/>
              </w:rPr>
              <w:t>Deceased0</w:t>
            </w:r>
            <w:r w:rsidRPr="003F04E6">
              <w:rPr>
                <w:b w:val="0"/>
                <w:lang w:val="en-US"/>
              </w:rPr>
              <w:t>10</w:t>
            </w:r>
            <w:bookmarkEnd w:id="1778"/>
            <w:bookmarkEnd w:id="1779"/>
          </w:p>
        </w:tc>
        <w:tc>
          <w:tcPr>
            <w:tcW w:w="2477" w:type="dxa"/>
            <w:shd w:val="clear" w:color="auto" w:fill="auto"/>
          </w:tcPr>
          <w:p w:rsidR="007C72A7" w:rsidRPr="003F04E6" w:rsidRDefault="00F17EBB" w:rsidP="00F17EBB">
            <w:pPr>
              <w:pStyle w:val="Heading3"/>
              <w:numPr>
                <w:ilvl w:val="0"/>
                <w:numId w:val="0"/>
              </w:numPr>
              <w:jc w:val="center"/>
              <w:rPr>
                <w:lang w:val="en-US"/>
              </w:rPr>
            </w:pPr>
            <w:bookmarkStart w:id="1780" w:name="_Toc83470126"/>
            <w:bookmarkStart w:id="1781" w:name="_Toc83472251"/>
            <w:r>
              <w:rPr>
                <w:b w:val="0"/>
                <w:lang w:val="en-US"/>
              </w:rPr>
              <w:t>Deceased</w:t>
            </w:r>
            <w:r w:rsidR="007C72A7">
              <w:rPr>
                <w:b w:val="0"/>
                <w:lang w:val="en-US"/>
              </w:rPr>
              <w:t xml:space="preserve"> (</w:t>
            </w:r>
            <w:r>
              <w:rPr>
                <w:b w:val="0"/>
                <w:lang w:val="en-US"/>
              </w:rPr>
              <w:t>0</w:t>
            </w:r>
            <w:r w:rsidR="007C72A7">
              <w:rPr>
                <w:b w:val="0"/>
                <w:lang w:val="en-US"/>
              </w:rPr>
              <w:t>.</w:t>
            </w:r>
            <w:r>
              <w:rPr>
                <w:b w:val="0"/>
                <w:lang w:val="en-US"/>
              </w:rPr>
              <w:t>88</w:t>
            </w:r>
            <w:r w:rsidR="007C72A7" w:rsidRPr="003F04E6">
              <w:rPr>
                <w:b w:val="0"/>
                <w:lang w:val="en-US"/>
              </w:rPr>
              <w:t>)</w:t>
            </w:r>
            <w:bookmarkEnd w:id="1780"/>
            <w:bookmarkEnd w:id="1781"/>
          </w:p>
        </w:tc>
        <w:tc>
          <w:tcPr>
            <w:tcW w:w="1329" w:type="dxa"/>
            <w:tcBorders>
              <w:right w:val="single" w:sz="8" w:space="0" w:color="auto"/>
            </w:tcBorders>
            <w:shd w:val="clear" w:color="auto" w:fill="auto"/>
          </w:tcPr>
          <w:p w:rsidR="007C72A7" w:rsidRPr="003F04E6" w:rsidRDefault="00F17EBB" w:rsidP="00F17EBB">
            <w:pPr>
              <w:pStyle w:val="Heading3"/>
              <w:numPr>
                <w:ilvl w:val="0"/>
                <w:numId w:val="0"/>
              </w:numPr>
              <w:jc w:val="center"/>
              <w:rPr>
                <w:b w:val="0"/>
                <w:lang w:val="en-US"/>
              </w:rPr>
            </w:pPr>
            <w:bookmarkStart w:id="1782" w:name="_Toc83470127"/>
            <w:bookmarkStart w:id="1783" w:name="_Toc83472252"/>
            <w:r>
              <w:rPr>
                <w:b w:val="0"/>
                <w:lang w:val="en-US"/>
              </w:rPr>
              <w:t>Benar</w:t>
            </w:r>
            <w:bookmarkEnd w:id="1782"/>
            <w:bookmarkEnd w:id="1783"/>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784" w:name="_Toc83470128"/>
            <w:bookmarkStart w:id="1785" w:name="_Toc83472253"/>
            <w:r w:rsidRPr="003F04E6">
              <w:rPr>
                <w:b w:val="0"/>
                <w:bCs/>
                <w:lang w:val="en-US"/>
              </w:rPr>
              <w:t>21</w:t>
            </w:r>
            <w:bookmarkEnd w:id="1784"/>
            <w:bookmarkEnd w:id="1785"/>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786" w:name="_Toc83470129"/>
            <w:bookmarkStart w:id="1787" w:name="_Toc83472254"/>
            <w:r>
              <w:rPr>
                <w:b w:val="0"/>
                <w:lang w:val="en-US"/>
              </w:rPr>
              <w:t>Unknown0</w:t>
            </w:r>
            <w:r w:rsidRPr="003F04E6">
              <w:rPr>
                <w:b w:val="0"/>
                <w:lang w:val="en-US"/>
              </w:rPr>
              <w:t>01</w:t>
            </w:r>
            <w:bookmarkEnd w:id="1786"/>
            <w:bookmarkEnd w:id="1787"/>
          </w:p>
        </w:tc>
        <w:tc>
          <w:tcPr>
            <w:tcW w:w="2477" w:type="dxa"/>
            <w:shd w:val="clear" w:color="auto" w:fill="C0C0C0"/>
          </w:tcPr>
          <w:p w:rsidR="007C72A7" w:rsidRPr="003F04E6" w:rsidRDefault="00F17EBB" w:rsidP="00F17EBB">
            <w:pPr>
              <w:pStyle w:val="Heading3"/>
              <w:numPr>
                <w:ilvl w:val="0"/>
                <w:numId w:val="0"/>
              </w:numPr>
              <w:jc w:val="center"/>
              <w:rPr>
                <w:lang w:val="en-US"/>
              </w:rPr>
            </w:pPr>
            <w:bookmarkStart w:id="1788" w:name="_Toc83470130"/>
            <w:bookmarkStart w:id="1789" w:name="_Toc83472255"/>
            <w:r>
              <w:rPr>
                <w:b w:val="0"/>
                <w:lang w:val="en-US"/>
              </w:rPr>
              <w:t>Unknown (0.97</w:t>
            </w:r>
            <w:r w:rsidRPr="003F04E6">
              <w:rPr>
                <w:b w:val="0"/>
                <w:lang w:val="en-US"/>
              </w:rPr>
              <w:t>)</w:t>
            </w:r>
            <w:bookmarkEnd w:id="1788"/>
            <w:bookmarkEnd w:id="1789"/>
          </w:p>
        </w:tc>
        <w:tc>
          <w:tcPr>
            <w:tcW w:w="1329" w:type="dxa"/>
            <w:tcBorders>
              <w:left w:val="nil"/>
              <w:right w:val="single" w:sz="8" w:space="0" w:color="auto"/>
            </w:tcBorders>
            <w:shd w:val="clear" w:color="auto" w:fill="C0C0C0"/>
          </w:tcPr>
          <w:p w:rsidR="007C72A7" w:rsidRPr="003F04E6" w:rsidRDefault="007C72A7" w:rsidP="00F17EBB">
            <w:pPr>
              <w:pStyle w:val="Heading3"/>
              <w:numPr>
                <w:ilvl w:val="0"/>
                <w:numId w:val="0"/>
              </w:numPr>
              <w:jc w:val="center"/>
              <w:rPr>
                <w:b w:val="0"/>
                <w:lang w:val="en-US"/>
              </w:rPr>
            </w:pPr>
            <w:bookmarkStart w:id="1790" w:name="_Toc83470131"/>
            <w:bookmarkStart w:id="1791" w:name="_Toc83472256"/>
            <w:r w:rsidRPr="003F04E6">
              <w:rPr>
                <w:b w:val="0"/>
                <w:lang w:val="en-US"/>
              </w:rPr>
              <w:t>Benar</w:t>
            </w:r>
            <w:bookmarkEnd w:id="1790"/>
            <w:bookmarkEnd w:id="1791"/>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792" w:name="_Toc83470132"/>
            <w:bookmarkStart w:id="1793" w:name="_Toc83472257"/>
            <w:r w:rsidRPr="003F04E6">
              <w:rPr>
                <w:b w:val="0"/>
                <w:bCs/>
                <w:lang w:val="en-US"/>
              </w:rPr>
              <w:t>22</w:t>
            </w:r>
            <w:bookmarkEnd w:id="1792"/>
            <w:bookmarkEnd w:id="1793"/>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794" w:name="_Toc83470133"/>
            <w:bookmarkStart w:id="1795" w:name="_Toc83472258"/>
            <w:r>
              <w:rPr>
                <w:b w:val="0"/>
                <w:lang w:val="en-US"/>
              </w:rPr>
              <w:t>Unknown0</w:t>
            </w:r>
            <w:r w:rsidRPr="003F04E6">
              <w:rPr>
                <w:b w:val="0"/>
                <w:lang w:val="en-US"/>
              </w:rPr>
              <w:t>02</w:t>
            </w:r>
            <w:bookmarkEnd w:id="1794"/>
            <w:bookmarkEnd w:id="1795"/>
          </w:p>
        </w:tc>
        <w:tc>
          <w:tcPr>
            <w:tcW w:w="2477" w:type="dxa"/>
            <w:shd w:val="clear" w:color="auto" w:fill="auto"/>
          </w:tcPr>
          <w:p w:rsidR="007C72A7" w:rsidRPr="003F04E6" w:rsidRDefault="00F17EBB" w:rsidP="00F17EBB">
            <w:pPr>
              <w:pStyle w:val="Heading3"/>
              <w:numPr>
                <w:ilvl w:val="0"/>
                <w:numId w:val="0"/>
              </w:numPr>
              <w:jc w:val="center"/>
              <w:rPr>
                <w:lang w:val="en-US"/>
              </w:rPr>
            </w:pPr>
            <w:bookmarkStart w:id="1796" w:name="_Toc83470134"/>
            <w:bookmarkStart w:id="1797" w:name="_Toc83472259"/>
            <w:r>
              <w:rPr>
                <w:b w:val="0"/>
                <w:lang w:val="en-US"/>
              </w:rPr>
              <w:t>Unknown (1.00</w:t>
            </w:r>
            <w:r w:rsidRPr="003F04E6">
              <w:rPr>
                <w:b w:val="0"/>
                <w:lang w:val="en-US"/>
              </w:rPr>
              <w:t>)</w:t>
            </w:r>
            <w:bookmarkEnd w:id="1796"/>
            <w:bookmarkEnd w:id="1797"/>
          </w:p>
        </w:tc>
        <w:tc>
          <w:tcPr>
            <w:tcW w:w="1329" w:type="dxa"/>
            <w:tcBorders>
              <w:right w:val="single" w:sz="8" w:space="0" w:color="auto"/>
            </w:tcBorders>
            <w:shd w:val="clear" w:color="auto" w:fill="auto"/>
          </w:tcPr>
          <w:p w:rsidR="007C72A7" w:rsidRPr="003F04E6" w:rsidRDefault="007C72A7" w:rsidP="00F17EBB">
            <w:pPr>
              <w:pStyle w:val="Heading3"/>
              <w:numPr>
                <w:ilvl w:val="0"/>
                <w:numId w:val="0"/>
              </w:numPr>
              <w:jc w:val="center"/>
              <w:rPr>
                <w:b w:val="0"/>
                <w:lang w:val="en-US"/>
              </w:rPr>
            </w:pPr>
            <w:bookmarkStart w:id="1798" w:name="_Toc83470135"/>
            <w:bookmarkStart w:id="1799" w:name="_Toc83472260"/>
            <w:r w:rsidRPr="003F04E6">
              <w:rPr>
                <w:b w:val="0"/>
                <w:lang w:val="en-US"/>
              </w:rPr>
              <w:t>Benar</w:t>
            </w:r>
            <w:bookmarkEnd w:id="1798"/>
            <w:bookmarkEnd w:id="1799"/>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800" w:name="_Toc83470136"/>
            <w:bookmarkStart w:id="1801" w:name="_Toc83472261"/>
            <w:r w:rsidRPr="003F04E6">
              <w:rPr>
                <w:b w:val="0"/>
                <w:bCs/>
                <w:lang w:val="en-US"/>
              </w:rPr>
              <w:t>23</w:t>
            </w:r>
            <w:bookmarkEnd w:id="1800"/>
            <w:bookmarkEnd w:id="1801"/>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802" w:name="_Toc83470137"/>
            <w:bookmarkStart w:id="1803" w:name="_Toc83472262"/>
            <w:r>
              <w:rPr>
                <w:b w:val="0"/>
                <w:lang w:val="en-US"/>
              </w:rPr>
              <w:t>Unknown0</w:t>
            </w:r>
            <w:r w:rsidRPr="003F04E6">
              <w:rPr>
                <w:b w:val="0"/>
                <w:lang w:val="en-US"/>
              </w:rPr>
              <w:t>03</w:t>
            </w:r>
            <w:bookmarkEnd w:id="1802"/>
            <w:bookmarkEnd w:id="1803"/>
          </w:p>
        </w:tc>
        <w:tc>
          <w:tcPr>
            <w:tcW w:w="2477" w:type="dxa"/>
            <w:shd w:val="clear" w:color="auto" w:fill="C0C0C0"/>
          </w:tcPr>
          <w:p w:rsidR="007C72A7" w:rsidRPr="003F04E6" w:rsidRDefault="007C72A7" w:rsidP="00F17EBB">
            <w:pPr>
              <w:pStyle w:val="Heading3"/>
              <w:numPr>
                <w:ilvl w:val="0"/>
                <w:numId w:val="0"/>
              </w:numPr>
              <w:jc w:val="center"/>
              <w:rPr>
                <w:lang w:val="en-US"/>
              </w:rPr>
            </w:pPr>
            <w:bookmarkStart w:id="1804" w:name="_Toc83470138"/>
            <w:bookmarkStart w:id="1805" w:name="_Toc83472263"/>
            <w:r>
              <w:rPr>
                <w:b w:val="0"/>
                <w:lang w:val="en-US"/>
              </w:rPr>
              <w:t>C</w:t>
            </w:r>
            <w:r w:rsidR="00F17EBB">
              <w:rPr>
                <w:b w:val="0"/>
                <w:lang w:val="en-US"/>
              </w:rPr>
              <w:t>ured</w:t>
            </w:r>
            <w:r>
              <w:rPr>
                <w:b w:val="0"/>
                <w:lang w:val="en-US"/>
              </w:rPr>
              <w:t xml:space="preserve"> (</w:t>
            </w:r>
            <w:r w:rsidR="00F17EBB">
              <w:rPr>
                <w:b w:val="0"/>
                <w:lang w:val="en-US"/>
              </w:rPr>
              <w:t>1</w:t>
            </w:r>
            <w:r>
              <w:rPr>
                <w:b w:val="0"/>
                <w:lang w:val="en-US"/>
              </w:rPr>
              <w:t>.</w:t>
            </w:r>
            <w:r w:rsidR="00F17EBB">
              <w:rPr>
                <w:b w:val="0"/>
                <w:lang w:val="en-US"/>
              </w:rPr>
              <w:t>00</w:t>
            </w:r>
            <w:r w:rsidRPr="003F04E6">
              <w:rPr>
                <w:b w:val="0"/>
                <w:lang w:val="en-US"/>
              </w:rPr>
              <w:t>)</w:t>
            </w:r>
            <w:bookmarkEnd w:id="1804"/>
            <w:bookmarkEnd w:id="1805"/>
          </w:p>
        </w:tc>
        <w:tc>
          <w:tcPr>
            <w:tcW w:w="1329" w:type="dxa"/>
            <w:tcBorders>
              <w:left w:val="nil"/>
              <w:right w:val="single" w:sz="8" w:space="0" w:color="auto"/>
            </w:tcBorders>
            <w:shd w:val="clear" w:color="auto" w:fill="C0C0C0"/>
          </w:tcPr>
          <w:p w:rsidR="007C72A7" w:rsidRPr="003F04E6" w:rsidRDefault="007C72A7" w:rsidP="00F17EBB">
            <w:pPr>
              <w:pStyle w:val="Heading3"/>
              <w:numPr>
                <w:ilvl w:val="0"/>
                <w:numId w:val="0"/>
              </w:numPr>
              <w:jc w:val="center"/>
              <w:rPr>
                <w:b w:val="0"/>
                <w:lang w:val="en-US"/>
              </w:rPr>
            </w:pPr>
            <w:bookmarkStart w:id="1806" w:name="_Toc83470139"/>
            <w:bookmarkStart w:id="1807" w:name="_Toc83472264"/>
            <w:r>
              <w:rPr>
                <w:b w:val="0"/>
                <w:lang w:val="en-US"/>
              </w:rPr>
              <w:t>Salah</w:t>
            </w:r>
            <w:bookmarkEnd w:id="1806"/>
            <w:bookmarkEnd w:id="1807"/>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808" w:name="_Toc83470140"/>
            <w:bookmarkStart w:id="1809" w:name="_Toc83472265"/>
            <w:r w:rsidRPr="003F04E6">
              <w:rPr>
                <w:b w:val="0"/>
                <w:bCs/>
                <w:lang w:val="en-US"/>
              </w:rPr>
              <w:t>24</w:t>
            </w:r>
            <w:bookmarkEnd w:id="1808"/>
            <w:bookmarkEnd w:id="1809"/>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810" w:name="_Toc83470141"/>
            <w:bookmarkStart w:id="1811" w:name="_Toc83472266"/>
            <w:r>
              <w:rPr>
                <w:b w:val="0"/>
                <w:lang w:val="en-US"/>
              </w:rPr>
              <w:t>Unknown0</w:t>
            </w:r>
            <w:r w:rsidRPr="003F04E6">
              <w:rPr>
                <w:b w:val="0"/>
                <w:lang w:val="en-US"/>
              </w:rPr>
              <w:t>04</w:t>
            </w:r>
            <w:bookmarkEnd w:id="1810"/>
            <w:bookmarkEnd w:id="1811"/>
          </w:p>
        </w:tc>
        <w:tc>
          <w:tcPr>
            <w:tcW w:w="2477" w:type="dxa"/>
            <w:shd w:val="clear" w:color="auto" w:fill="auto"/>
          </w:tcPr>
          <w:p w:rsidR="007C72A7" w:rsidRPr="003F04E6" w:rsidRDefault="00F17EBB" w:rsidP="00F17EBB">
            <w:pPr>
              <w:pStyle w:val="Heading3"/>
              <w:numPr>
                <w:ilvl w:val="0"/>
                <w:numId w:val="0"/>
              </w:numPr>
              <w:jc w:val="center"/>
              <w:rPr>
                <w:lang w:val="en-US"/>
              </w:rPr>
            </w:pPr>
            <w:bookmarkStart w:id="1812" w:name="_Toc83470142"/>
            <w:bookmarkStart w:id="1813" w:name="_Toc83472267"/>
            <w:r>
              <w:rPr>
                <w:b w:val="0"/>
                <w:lang w:val="en-US"/>
              </w:rPr>
              <w:t>Cured</w:t>
            </w:r>
            <w:r w:rsidR="007C72A7" w:rsidRPr="003F04E6">
              <w:rPr>
                <w:b w:val="0"/>
                <w:lang w:val="en-US"/>
              </w:rPr>
              <w:t xml:space="preserve"> (1.00)</w:t>
            </w:r>
            <w:bookmarkEnd w:id="1812"/>
            <w:bookmarkEnd w:id="1813"/>
          </w:p>
        </w:tc>
        <w:tc>
          <w:tcPr>
            <w:tcW w:w="1329" w:type="dxa"/>
            <w:tcBorders>
              <w:right w:val="single" w:sz="8" w:space="0" w:color="auto"/>
            </w:tcBorders>
            <w:shd w:val="clear" w:color="auto" w:fill="auto"/>
          </w:tcPr>
          <w:p w:rsidR="007C72A7" w:rsidRPr="003F04E6" w:rsidRDefault="00F17EBB" w:rsidP="00F17EBB">
            <w:pPr>
              <w:pStyle w:val="Heading3"/>
              <w:numPr>
                <w:ilvl w:val="0"/>
                <w:numId w:val="0"/>
              </w:numPr>
              <w:jc w:val="center"/>
              <w:rPr>
                <w:b w:val="0"/>
                <w:lang w:val="en-US"/>
              </w:rPr>
            </w:pPr>
            <w:bookmarkStart w:id="1814" w:name="_Toc83470143"/>
            <w:bookmarkStart w:id="1815" w:name="_Toc83472268"/>
            <w:r>
              <w:rPr>
                <w:b w:val="0"/>
                <w:lang w:val="en-US"/>
              </w:rPr>
              <w:t>Salah</w:t>
            </w:r>
            <w:bookmarkEnd w:id="1814"/>
            <w:bookmarkEnd w:id="1815"/>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816" w:name="_Toc83470144"/>
            <w:bookmarkStart w:id="1817" w:name="_Toc83472269"/>
            <w:r w:rsidRPr="003F04E6">
              <w:rPr>
                <w:b w:val="0"/>
                <w:bCs/>
                <w:lang w:val="en-US"/>
              </w:rPr>
              <w:t>25</w:t>
            </w:r>
            <w:bookmarkEnd w:id="1816"/>
            <w:bookmarkEnd w:id="1817"/>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818" w:name="_Toc83470145"/>
            <w:bookmarkStart w:id="1819" w:name="_Toc83472270"/>
            <w:r>
              <w:rPr>
                <w:b w:val="0"/>
                <w:lang w:val="en-US"/>
              </w:rPr>
              <w:t>Unknown0</w:t>
            </w:r>
            <w:r w:rsidRPr="003F04E6">
              <w:rPr>
                <w:b w:val="0"/>
                <w:lang w:val="en-US"/>
              </w:rPr>
              <w:t>05</w:t>
            </w:r>
            <w:bookmarkEnd w:id="1818"/>
            <w:bookmarkEnd w:id="1819"/>
          </w:p>
        </w:tc>
        <w:tc>
          <w:tcPr>
            <w:tcW w:w="2477" w:type="dxa"/>
            <w:shd w:val="clear" w:color="auto" w:fill="C0C0C0"/>
          </w:tcPr>
          <w:p w:rsidR="007C72A7" w:rsidRPr="003F04E6" w:rsidRDefault="00F17EBB" w:rsidP="00F17EBB">
            <w:pPr>
              <w:pStyle w:val="Heading3"/>
              <w:numPr>
                <w:ilvl w:val="0"/>
                <w:numId w:val="0"/>
              </w:numPr>
              <w:jc w:val="center"/>
              <w:rPr>
                <w:lang w:val="en-US"/>
              </w:rPr>
            </w:pPr>
            <w:bookmarkStart w:id="1820" w:name="_Toc83470146"/>
            <w:bookmarkStart w:id="1821" w:name="_Toc83472271"/>
            <w:r>
              <w:rPr>
                <w:b w:val="0"/>
                <w:lang w:val="en-US"/>
              </w:rPr>
              <w:t>Unknown (1.00</w:t>
            </w:r>
            <w:r w:rsidRPr="003F04E6">
              <w:rPr>
                <w:b w:val="0"/>
                <w:lang w:val="en-US"/>
              </w:rPr>
              <w:t>)</w:t>
            </w:r>
            <w:bookmarkEnd w:id="1820"/>
            <w:bookmarkEnd w:id="1821"/>
          </w:p>
        </w:tc>
        <w:tc>
          <w:tcPr>
            <w:tcW w:w="1329" w:type="dxa"/>
            <w:tcBorders>
              <w:left w:val="nil"/>
              <w:right w:val="single" w:sz="8" w:space="0" w:color="auto"/>
            </w:tcBorders>
            <w:shd w:val="clear" w:color="auto" w:fill="C0C0C0"/>
          </w:tcPr>
          <w:p w:rsidR="007C72A7" w:rsidRPr="003F04E6" w:rsidRDefault="00F17EBB" w:rsidP="00F17EBB">
            <w:pPr>
              <w:pStyle w:val="Heading3"/>
              <w:numPr>
                <w:ilvl w:val="0"/>
                <w:numId w:val="0"/>
              </w:numPr>
              <w:jc w:val="center"/>
              <w:rPr>
                <w:b w:val="0"/>
                <w:lang w:val="en-US"/>
              </w:rPr>
            </w:pPr>
            <w:bookmarkStart w:id="1822" w:name="_Toc83470147"/>
            <w:bookmarkStart w:id="1823" w:name="_Toc83472272"/>
            <w:r>
              <w:rPr>
                <w:b w:val="0"/>
                <w:lang w:val="en-US"/>
              </w:rPr>
              <w:t>Benar</w:t>
            </w:r>
            <w:bookmarkEnd w:id="1822"/>
            <w:bookmarkEnd w:id="1823"/>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824" w:name="_Toc83470148"/>
            <w:bookmarkStart w:id="1825" w:name="_Toc83472273"/>
            <w:r w:rsidRPr="003F04E6">
              <w:rPr>
                <w:b w:val="0"/>
                <w:bCs/>
                <w:lang w:val="en-US"/>
              </w:rPr>
              <w:t>26</w:t>
            </w:r>
            <w:bookmarkEnd w:id="1824"/>
            <w:bookmarkEnd w:id="1825"/>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826" w:name="_Toc83470149"/>
            <w:bookmarkStart w:id="1827" w:name="_Toc83472274"/>
            <w:r>
              <w:rPr>
                <w:b w:val="0"/>
                <w:lang w:val="en-US"/>
              </w:rPr>
              <w:t>Unknown0</w:t>
            </w:r>
            <w:r w:rsidRPr="003F04E6">
              <w:rPr>
                <w:b w:val="0"/>
                <w:lang w:val="en-US"/>
              </w:rPr>
              <w:t>06</w:t>
            </w:r>
            <w:bookmarkEnd w:id="1826"/>
            <w:bookmarkEnd w:id="1827"/>
          </w:p>
        </w:tc>
        <w:tc>
          <w:tcPr>
            <w:tcW w:w="2477" w:type="dxa"/>
            <w:shd w:val="clear" w:color="auto" w:fill="auto"/>
          </w:tcPr>
          <w:p w:rsidR="007C72A7" w:rsidRPr="003F04E6" w:rsidRDefault="00F17EBB" w:rsidP="00F17EBB">
            <w:pPr>
              <w:pStyle w:val="Heading3"/>
              <w:numPr>
                <w:ilvl w:val="0"/>
                <w:numId w:val="0"/>
              </w:numPr>
              <w:jc w:val="center"/>
              <w:rPr>
                <w:lang w:val="en-US"/>
              </w:rPr>
            </w:pPr>
            <w:bookmarkStart w:id="1828" w:name="_Toc83470150"/>
            <w:bookmarkStart w:id="1829" w:name="_Toc83472275"/>
            <w:r>
              <w:rPr>
                <w:b w:val="0"/>
                <w:lang w:val="en-US"/>
              </w:rPr>
              <w:t>Unknown (1.00</w:t>
            </w:r>
            <w:r w:rsidRPr="003F04E6">
              <w:rPr>
                <w:b w:val="0"/>
                <w:lang w:val="en-US"/>
              </w:rPr>
              <w:t>)</w:t>
            </w:r>
            <w:bookmarkEnd w:id="1828"/>
            <w:bookmarkEnd w:id="1829"/>
          </w:p>
        </w:tc>
        <w:tc>
          <w:tcPr>
            <w:tcW w:w="1329" w:type="dxa"/>
            <w:tcBorders>
              <w:right w:val="single" w:sz="8" w:space="0" w:color="auto"/>
            </w:tcBorders>
            <w:shd w:val="clear" w:color="auto" w:fill="auto"/>
          </w:tcPr>
          <w:p w:rsidR="007C72A7" w:rsidRPr="003F04E6" w:rsidRDefault="007C72A7" w:rsidP="00F17EBB">
            <w:pPr>
              <w:pStyle w:val="Heading3"/>
              <w:numPr>
                <w:ilvl w:val="0"/>
                <w:numId w:val="0"/>
              </w:numPr>
              <w:jc w:val="center"/>
              <w:rPr>
                <w:b w:val="0"/>
                <w:lang w:val="en-US"/>
              </w:rPr>
            </w:pPr>
            <w:bookmarkStart w:id="1830" w:name="_Toc83470151"/>
            <w:bookmarkStart w:id="1831" w:name="_Toc83472276"/>
            <w:r w:rsidRPr="003F04E6">
              <w:rPr>
                <w:b w:val="0"/>
                <w:lang w:val="en-US"/>
              </w:rPr>
              <w:t>Benar</w:t>
            </w:r>
            <w:bookmarkEnd w:id="1830"/>
            <w:bookmarkEnd w:id="1831"/>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832" w:name="_Toc83470152"/>
            <w:bookmarkStart w:id="1833" w:name="_Toc83472277"/>
            <w:r w:rsidRPr="003F04E6">
              <w:rPr>
                <w:b w:val="0"/>
                <w:bCs/>
                <w:lang w:val="en-US"/>
              </w:rPr>
              <w:t>27</w:t>
            </w:r>
            <w:bookmarkEnd w:id="1832"/>
            <w:bookmarkEnd w:id="1833"/>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834" w:name="_Toc83470153"/>
            <w:bookmarkStart w:id="1835" w:name="_Toc83472278"/>
            <w:r>
              <w:rPr>
                <w:b w:val="0"/>
                <w:lang w:val="en-US"/>
              </w:rPr>
              <w:t>Unknown0</w:t>
            </w:r>
            <w:r w:rsidRPr="003F04E6">
              <w:rPr>
                <w:b w:val="0"/>
                <w:lang w:val="en-US"/>
              </w:rPr>
              <w:t>07</w:t>
            </w:r>
            <w:bookmarkEnd w:id="1834"/>
            <w:bookmarkEnd w:id="1835"/>
          </w:p>
        </w:tc>
        <w:tc>
          <w:tcPr>
            <w:tcW w:w="2477" w:type="dxa"/>
            <w:shd w:val="clear" w:color="auto" w:fill="C0C0C0"/>
          </w:tcPr>
          <w:p w:rsidR="007C72A7" w:rsidRPr="003F04E6" w:rsidRDefault="00F17EBB" w:rsidP="00F17EBB">
            <w:pPr>
              <w:pStyle w:val="Heading3"/>
              <w:numPr>
                <w:ilvl w:val="0"/>
                <w:numId w:val="0"/>
              </w:numPr>
              <w:jc w:val="center"/>
              <w:rPr>
                <w:lang w:val="en-US"/>
              </w:rPr>
            </w:pPr>
            <w:bookmarkStart w:id="1836" w:name="_Toc83470154"/>
            <w:bookmarkStart w:id="1837" w:name="_Toc83472279"/>
            <w:r>
              <w:rPr>
                <w:b w:val="0"/>
                <w:lang w:val="en-US"/>
              </w:rPr>
              <w:t>Unknown (1.00</w:t>
            </w:r>
            <w:r w:rsidRPr="003F04E6">
              <w:rPr>
                <w:b w:val="0"/>
                <w:lang w:val="en-US"/>
              </w:rPr>
              <w:t>)</w:t>
            </w:r>
            <w:bookmarkEnd w:id="1836"/>
            <w:bookmarkEnd w:id="1837"/>
          </w:p>
        </w:tc>
        <w:tc>
          <w:tcPr>
            <w:tcW w:w="1329" w:type="dxa"/>
            <w:tcBorders>
              <w:left w:val="nil"/>
              <w:right w:val="single" w:sz="8" w:space="0" w:color="auto"/>
            </w:tcBorders>
            <w:shd w:val="clear" w:color="auto" w:fill="C0C0C0"/>
          </w:tcPr>
          <w:p w:rsidR="007C72A7" w:rsidRPr="003F04E6" w:rsidRDefault="00F17EBB" w:rsidP="00F17EBB">
            <w:pPr>
              <w:pStyle w:val="Heading3"/>
              <w:numPr>
                <w:ilvl w:val="0"/>
                <w:numId w:val="0"/>
              </w:numPr>
              <w:jc w:val="center"/>
              <w:rPr>
                <w:b w:val="0"/>
                <w:lang w:val="en-US"/>
              </w:rPr>
            </w:pPr>
            <w:bookmarkStart w:id="1838" w:name="_Toc83470155"/>
            <w:bookmarkStart w:id="1839" w:name="_Toc83472280"/>
            <w:r>
              <w:rPr>
                <w:b w:val="0"/>
                <w:lang w:val="en-US"/>
              </w:rPr>
              <w:t>Benar</w:t>
            </w:r>
            <w:bookmarkEnd w:id="1838"/>
            <w:bookmarkEnd w:id="1839"/>
          </w:p>
        </w:tc>
      </w:tr>
      <w:tr w:rsidR="007C72A7" w:rsidRPr="003F04E6" w:rsidTr="00F17EBB">
        <w:tc>
          <w:tcPr>
            <w:tcW w:w="1861" w:type="dxa"/>
            <w:tcBorders>
              <w:left w:val="single" w:sz="8" w:space="0" w:color="auto"/>
            </w:tcBorders>
            <w:shd w:val="clear" w:color="auto" w:fill="auto"/>
          </w:tcPr>
          <w:p w:rsidR="007C72A7" w:rsidRPr="003F04E6" w:rsidRDefault="007C72A7" w:rsidP="00F17EBB">
            <w:pPr>
              <w:pStyle w:val="Heading3"/>
              <w:numPr>
                <w:ilvl w:val="0"/>
                <w:numId w:val="0"/>
              </w:numPr>
              <w:jc w:val="center"/>
              <w:rPr>
                <w:b w:val="0"/>
                <w:bCs/>
                <w:lang w:val="en-US"/>
              </w:rPr>
            </w:pPr>
            <w:bookmarkStart w:id="1840" w:name="_Toc83470156"/>
            <w:bookmarkStart w:id="1841" w:name="_Toc83472281"/>
            <w:r w:rsidRPr="003F04E6">
              <w:rPr>
                <w:b w:val="0"/>
                <w:bCs/>
                <w:lang w:val="en-US"/>
              </w:rPr>
              <w:t>28</w:t>
            </w:r>
            <w:bookmarkEnd w:id="1840"/>
            <w:bookmarkEnd w:id="1841"/>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842" w:name="_Toc83470157"/>
            <w:bookmarkStart w:id="1843" w:name="_Toc83472282"/>
            <w:r>
              <w:rPr>
                <w:b w:val="0"/>
                <w:lang w:val="en-US"/>
              </w:rPr>
              <w:t>Unknown0</w:t>
            </w:r>
            <w:r w:rsidRPr="003F04E6">
              <w:rPr>
                <w:b w:val="0"/>
                <w:lang w:val="en-US"/>
              </w:rPr>
              <w:t>08</w:t>
            </w:r>
            <w:bookmarkEnd w:id="1842"/>
            <w:bookmarkEnd w:id="1843"/>
          </w:p>
        </w:tc>
        <w:tc>
          <w:tcPr>
            <w:tcW w:w="2477" w:type="dxa"/>
            <w:shd w:val="clear" w:color="auto" w:fill="auto"/>
          </w:tcPr>
          <w:p w:rsidR="007C72A7" w:rsidRPr="003F04E6" w:rsidRDefault="00F17EBB" w:rsidP="00F17EBB">
            <w:pPr>
              <w:pStyle w:val="Heading3"/>
              <w:numPr>
                <w:ilvl w:val="0"/>
                <w:numId w:val="0"/>
              </w:numPr>
              <w:jc w:val="center"/>
              <w:rPr>
                <w:lang w:val="en-US"/>
              </w:rPr>
            </w:pPr>
            <w:bookmarkStart w:id="1844" w:name="_Toc83470158"/>
            <w:bookmarkStart w:id="1845" w:name="_Toc83472283"/>
            <w:r>
              <w:rPr>
                <w:b w:val="0"/>
                <w:lang w:val="en-US"/>
              </w:rPr>
              <w:t>Deceased</w:t>
            </w:r>
            <w:r w:rsidR="007C72A7" w:rsidRPr="003F04E6">
              <w:rPr>
                <w:b w:val="0"/>
                <w:lang w:val="en-US"/>
              </w:rPr>
              <w:t xml:space="preserve"> (1.00)</w:t>
            </w:r>
            <w:bookmarkEnd w:id="1844"/>
            <w:bookmarkEnd w:id="1845"/>
          </w:p>
        </w:tc>
        <w:tc>
          <w:tcPr>
            <w:tcW w:w="1329" w:type="dxa"/>
            <w:tcBorders>
              <w:right w:val="single" w:sz="8" w:space="0" w:color="auto"/>
            </w:tcBorders>
            <w:shd w:val="clear" w:color="auto" w:fill="auto"/>
          </w:tcPr>
          <w:p w:rsidR="007C72A7" w:rsidRPr="003F04E6" w:rsidRDefault="00F17EBB" w:rsidP="00F17EBB">
            <w:pPr>
              <w:pStyle w:val="Heading3"/>
              <w:numPr>
                <w:ilvl w:val="0"/>
                <w:numId w:val="0"/>
              </w:numPr>
              <w:jc w:val="center"/>
              <w:rPr>
                <w:b w:val="0"/>
                <w:lang w:val="en-US"/>
              </w:rPr>
            </w:pPr>
            <w:bookmarkStart w:id="1846" w:name="_Toc83470159"/>
            <w:bookmarkStart w:id="1847" w:name="_Toc83472284"/>
            <w:r>
              <w:rPr>
                <w:b w:val="0"/>
                <w:lang w:val="en-US"/>
              </w:rPr>
              <w:t>Salah</w:t>
            </w:r>
            <w:bookmarkEnd w:id="1846"/>
            <w:bookmarkEnd w:id="1847"/>
          </w:p>
        </w:tc>
      </w:tr>
      <w:tr w:rsidR="007C72A7" w:rsidRPr="003F04E6" w:rsidTr="00F17EBB">
        <w:tc>
          <w:tcPr>
            <w:tcW w:w="1861" w:type="dxa"/>
            <w:tcBorders>
              <w:left w:val="single" w:sz="8" w:space="0" w:color="auto"/>
            </w:tcBorders>
            <w:shd w:val="clear" w:color="auto" w:fill="C0C0C0"/>
          </w:tcPr>
          <w:p w:rsidR="007C72A7" w:rsidRPr="003F04E6" w:rsidRDefault="007C72A7" w:rsidP="00F17EBB">
            <w:pPr>
              <w:pStyle w:val="Heading3"/>
              <w:numPr>
                <w:ilvl w:val="0"/>
                <w:numId w:val="0"/>
              </w:numPr>
              <w:jc w:val="center"/>
              <w:rPr>
                <w:b w:val="0"/>
                <w:bCs/>
                <w:lang w:val="en-US"/>
              </w:rPr>
            </w:pPr>
            <w:bookmarkStart w:id="1848" w:name="_Toc83470160"/>
            <w:bookmarkStart w:id="1849" w:name="_Toc83472285"/>
            <w:r w:rsidRPr="003F04E6">
              <w:rPr>
                <w:b w:val="0"/>
                <w:bCs/>
                <w:lang w:val="en-US"/>
              </w:rPr>
              <w:t>29</w:t>
            </w:r>
            <w:bookmarkEnd w:id="1848"/>
            <w:bookmarkEnd w:id="1849"/>
          </w:p>
        </w:tc>
        <w:tc>
          <w:tcPr>
            <w:tcW w:w="1766" w:type="dxa"/>
            <w:tcBorders>
              <w:left w:val="nil"/>
              <w:right w:val="nil"/>
            </w:tcBorders>
            <w:shd w:val="clear" w:color="auto" w:fill="C0C0C0"/>
          </w:tcPr>
          <w:p w:rsidR="007C72A7" w:rsidRPr="003F04E6" w:rsidRDefault="007C72A7" w:rsidP="00F17EBB">
            <w:pPr>
              <w:pStyle w:val="Heading3"/>
              <w:numPr>
                <w:ilvl w:val="0"/>
                <w:numId w:val="0"/>
              </w:numPr>
              <w:jc w:val="center"/>
              <w:rPr>
                <w:b w:val="0"/>
                <w:lang w:val="en-US"/>
              </w:rPr>
            </w:pPr>
            <w:bookmarkStart w:id="1850" w:name="_Toc83470161"/>
            <w:bookmarkStart w:id="1851" w:name="_Toc83472286"/>
            <w:r>
              <w:rPr>
                <w:b w:val="0"/>
                <w:lang w:val="en-US"/>
              </w:rPr>
              <w:t>Unknown0</w:t>
            </w:r>
            <w:r w:rsidRPr="003F04E6">
              <w:rPr>
                <w:b w:val="0"/>
                <w:lang w:val="en-US"/>
              </w:rPr>
              <w:t>09</w:t>
            </w:r>
            <w:bookmarkEnd w:id="1850"/>
            <w:bookmarkEnd w:id="1851"/>
          </w:p>
        </w:tc>
        <w:tc>
          <w:tcPr>
            <w:tcW w:w="2477" w:type="dxa"/>
            <w:shd w:val="clear" w:color="auto" w:fill="C0C0C0"/>
          </w:tcPr>
          <w:p w:rsidR="007C72A7" w:rsidRPr="003F04E6" w:rsidRDefault="00F17EBB" w:rsidP="00F17EBB">
            <w:pPr>
              <w:pStyle w:val="Heading3"/>
              <w:numPr>
                <w:ilvl w:val="0"/>
                <w:numId w:val="0"/>
              </w:numPr>
              <w:jc w:val="center"/>
              <w:rPr>
                <w:lang w:val="en-US"/>
              </w:rPr>
            </w:pPr>
            <w:bookmarkStart w:id="1852" w:name="_Toc83470162"/>
            <w:bookmarkStart w:id="1853" w:name="_Toc83472287"/>
            <w:r>
              <w:rPr>
                <w:b w:val="0"/>
                <w:lang w:val="en-US"/>
              </w:rPr>
              <w:t>Unknown (0.95</w:t>
            </w:r>
            <w:r w:rsidRPr="003F04E6">
              <w:rPr>
                <w:b w:val="0"/>
                <w:lang w:val="en-US"/>
              </w:rPr>
              <w:t>)</w:t>
            </w:r>
            <w:bookmarkEnd w:id="1852"/>
            <w:bookmarkEnd w:id="1853"/>
          </w:p>
        </w:tc>
        <w:tc>
          <w:tcPr>
            <w:tcW w:w="1329" w:type="dxa"/>
            <w:tcBorders>
              <w:left w:val="nil"/>
              <w:right w:val="single" w:sz="8" w:space="0" w:color="auto"/>
            </w:tcBorders>
            <w:shd w:val="clear" w:color="auto" w:fill="C0C0C0"/>
          </w:tcPr>
          <w:p w:rsidR="007C72A7" w:rsidRPr="003F04E6" w:rsidRDefault="007C72A7" w:rsidP="00F17EBB">
            <w:pPr>
              <w:pStyle w:val="Heading3"/>
              <w:numPr>
                <w:ilvl w:val="0"/>
                <w:numId w:val="0"/>
              </w:numPr>
              <w:jc w:val="center"/>
              <w:rPr>
                <w:b w:val="0"/>
                <w:lang w:val="en-US"/>
              </w:rPr>
            </w:pPr>
            <w:bookmarkStart w:id="1854" w:name="_Toc83470163"/>
            <w:bookmarkStart w:id="1855" w:name="_Toc83472288"/>
            <w:r w:rsidRPr="003F04E6">
              <w:rPr>
                <w:b w:val="0"/>
                <w:lang w:val="en-US"/>
              </w:rPr>
              <w:t>Benar</w:t>
            </w:r>
            <w:bookmarkEnd w:id="1854"/>
            <w:bookmarkEnd w:id="1855"/>
          </w:p>
        </w:tc>
      </w:tr>
      <w:tr w:rsidR="007C72A7" w:rsidRPr="003F04E6" w:rsidTr="00F17EBB">
        <w:tc>
          <w:tcPr>
            <w:tcW w:w="1861" w:type="dxa"/>
            <w:tcBorders>
              <w:left w:val="single" w:sz="8" w:space="0" w:color="auto"/>
              <w:bottom w:val="single" w:sz="8" w:space="0" w:color="000000"/>
            </w:tcBorders>
            <w:shd w:val="clear" w:color="auto" w:fill="auto"/>
          </w:tcPr>
          <w:p w:rsidR="007C72A7" w:rsidRPr="003F04E6" w:rsidRDefault="007C72A7" w:rsidP="00F17EBB">
            <w:pPr>
              <w:pStyle w:val="Heading3"/>
              <w:numPr>
                <w:ilvl w:val="0"/>
                <w:numId w:val="0"/>
              </w:numPr>
              <w:jc w:val="center"/>
              <w:rPr>
                <w:b w:val="0"/>
                <w:bCs/>
                <w:lang w:val="en-US"/>
              </w:rPr>
            </w:pPr>
            <w:bookmarkStart w:id="1856" w:name="_Toc83470164"/>
            <w:bookmarkStart w:id="1857" w:name="_Toc83472289"/>
            <w:r w:rsidRPr="003F04E6">
              <w:rPr>
                <w:b w:val="0"/>
                <w:bCs/>
                <w:lang w:val="en-US"/>
              </w:rPr>
              <w:t>30</w:t>
            </w:r>
            <w:bookmarkEnd w:id="1856"/>
            <w:bookmarkEnd w:id="1857"/>
          </w:p>
        </w:tc>
        <w:tc>
          <w:tcPr>
            <w:tcW w:w="1766" w:type="dxa"/>
            <w:shd w:val="clear" w:color="auto" w:fill="auto"/>
          </w:tcPr>
          <w:p w:rsidR="007C72A7" w:rsidRPr="003F04E6" w:rsidRDefault="007C72A7" w:rsidP="00F17EBB">
            <w:pPr>
              <w:pStyle w:val="Heading3"/>
              <w:numPr>
                <w:ilvl w:val="0"/>
                <w:numId w:val="0"/>
              </w:numPr>
              <w:jc w:val="center"/>
              <w:rPr>
                <w:b w:val="0"/>
                <w:lang w:val="en-US"/>
              </w:rPr>
            </w:pPr>
            <w:bookmarkStart w:id="1858" w:name="_Toc83470165"/>
            <w:bookmarkStart w:id="1859" w:name="_Toc83472290"/>
            <w:r>
              <w:rPr>
                <w:b w:val="0"/>
                <w:lang w:val="en-US"/>
              </w:rPr>
              <w:t>Unknown0</w:t>
            </w:r>
            <w:r w:rsidRPr="003F04E6">
              <w:rPr>
                <w:b w:val="0"/>
                <w:lang w:val="en-US"/>
              </w:rPr>
              <w:t>10</w:t>
            </w:r>
            <w:bookmarkEnd w:id="1858"/>
            <w:bookmarkEnd w:id="1859"/>
          </w:p>
        </w:tc>
        <w:tc>
          <w:tcPr>
            <w:tcW w:w="2477" w:type="dxa"/>
            <w:shd w:val="clear" w:color="auto" w:fill="auto"/>
          </w:tcPr>
          <w:p w:rsidR="007C72A7" w:rsidRPr="003F04E6" w:rsidRDefault="00F17EBB" w:rsidP="00F17EBB">
            <w:pPr>
              <w:pStyle w:val="Heading3"/>
              <w:numPr>
                <w:ilvl w:val="0"/>
                <w:numId w:val="0"/>
              </w:numPr>
              <w:jc w:val="center"/>
              <w:rPr>
                <w:lang w:val="en-US"/>
              </w:rPr>
            </w:pPr>
            <w:bookmarkStart w:id="1860" w:name="_Toc83470166"/>
            <w:bookmarkStart w:id="1861" w:name="_Toc83472291"/>
            <w:r>
              <w:rPr>
                <w:b w:val="0"/>
                <w:lang w:val="en-US"/>
              </w:rPr>
              <w:t>Unknown (1.00</w:t>
            </w:r>
            <w:r w:rsidRPr="003F04E6">
              <w:rPr>
                <w:b w:val="0"/>
                <w:lang w:val="en-US"/>
              </w:rPr>
              <w:t>)</w:t>
            </w:r>
            <w:bookmarkEnd w:id="1860"/>
            <w:bookmarkEnd w:id="1861"/>
          </w:p>
        </w:tc>
        <w:tc>
          <w:tcPr>
            <w:tcW w:w="1329" w:type="dxa"/>
            <w:tcBorders>
              <w:bottom w:val="single" w:sz="8" w:space="0" w:color="000000"/>
              <w:right w:val="single" w:sz="8" w:space="0" w:color="auto"/>
            </w:tcBorders>
            <w:shd w:val="clear" w:color="auto" w:fill="auto"/>
          </w:tcPr>
          <w:p w:rsidR="007C72A7" w:rsidRPr="003F04E6" w:rsidRDefault="007C72A7" w:rsidP="00F17EBB">
            <w:pPr>
              <w:pStyle w:val="Heading3"/>
              <w:numPr>
                <w:ilvl w:val="0"/>
                <w:numId w:val="0"/>
              </w:numPr>
              <w:jc w:val="center"/>
              <w:rPr>
                <w:b w:val="0"/>
                <w:lang w:val="en-US"/>
              </w:rPr>
            </w:pPr>
            <w:bookmarkStart w:id="1862" w:name="_Toc83470167"/>
            <w:bookmarkStart w:id="1863" w:name="_Toc83472292"/>
            <w:r w:rsidRPr="003F04E6">
              <w:rPr>
                <w:b w:val="0"/>
                <w:lang w:val="en-US"/>
              </w:rPr>
              <w:t>Benar</w:t>
            </w:r>
            <w:bookmarkEnd w:id="1862"/>
            <w:bookmarkEnd w:id="1863"/>
          </w:p>
        </w:tc>
      </w:tr>
    </w:tbl>
    <w:p w:rsidR="007C72A7" w:rsidRPr="00AE3080" w:rsidRDefault="007C72A7" w:rsidP="007C72A7">
      <w:pPr>
        <w:pStyle w:val="Caption"/>
        <w:rPr>
          <w:lang w:val="en-US"/>
        </w:rPr>
      </w:pPr>
    </w:p>
    <w:p w:rsidR="00722190" w:rsidRDefault="007C72A7" w:rsidP="00722190">
      <w:pPr>
        <w:pStyle w:val="TEUnsoed-TextBodyspasi2"/>
        <w:ind w:firstLine="720"/>
        <w:rPr>
          <w:lang w:val="en-US"/>
        </w:rPr>
      </w:pPr>
      <w:r>
        <w:rPr>
          <w:lang w:val="en-US"/>
        </w:rPr>
        <w:t xml:space="preserve">Berdasarkan tabel hasil pengujian di atas dapat diketahui bahwa pada pengujian klasifikasi </w:t>
      </w:r>
      <w:r w:rsidR="00F17EBB" w:rsidRPr="00F17EBB">
        <w:rPr>
          <w:i/>
          <w:lang w:val="en-US"/>
        </w:rPr>
        <w:t>mortality</w:t>
      </w:r>
      <w:r>
        <w:rPr>
          <w:lang w:val="en-US"/>
        </w:rPr>
        <w:t xml:space="preserve"> menggunakan dataset </w:t>
      </w:r>
      <w:r w:rsidRPr="00F17EBB">
        <w:rPr>
          <w:i/>
          <w:lang w:val="en-US"/>
        </w:rPr>
        <w:t>original</w:t>
      </w:r>
      <w:r>
        <w:rPr>
          <w:lang w:val="en-US"/>
        </w:rPr>
        <w:t xml:space="preserve"> sebagian besar nilai pengujiannya bernilai benar dengan tingkat probabilitas mulai dari </w:t>
      </w:r>
      <w:r w:rsidR="00F17EBB">
        <w:rPr>
          <w:lang w:val="en-US"/>
        </w:rPr>
        <w:t>88</w:t>
      </w:r>
      <w:r>
        <w:rPr>
          <w:lang w:val="en-US"/>
        </w:rPr>
        <w:t>% hingga 100%. Meskipun masih ada yang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7C72A7" w:rsidRPr="00FE498C" w:rsidRDefault="00FE498C" w:rsidP="00722190">
      <w:pPr>
        <w:pStyle w:val="TEUnsoed-TextBodyspasi2"/>
        <w:ind w:firstLine="720"/>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22</m:t>
              </m:r>
            </m:num>
            <m:den>
              <m:r>
                <w:rPr>
                  <w:rFonts w:ascii="Cambria Math" w:hAnsi="Cambria Math"/>
                  <w:lang w:val="en-US"/>
                </w:rPr>
                <m:t>30</m:t>
              </m:r>
            </m:den>
          </m:f>
          <m:r>
            <w:rPr>
              <w:rFonts w:ascii="Cambria Math" w:hAnsi="Cambria Math"/>
              <w:lang w:val="en-US"/>
            </w:rPr>
            <m:t xml:space="preserve"> x 100%</m:t>
          </m:r>
        </m:oMath>
      </m:oMathPara>
    </w:p>
    <w:p w:rsidR="007C72A7" w:rsidRPr="00FE498C" w:rsidRDefault="00FE498C" w:rsidP="007C72A7">
      <w:pPr>
        <w:pStyle w:val="TEUnsoed-TextBodyspasi2"/>
        <w:ind w:firstLine="0"/>
        <w:rPr>
          <w:lang w:val="en-US"/>
        </w:rPr>
      </w:pPr>
      <m:oMathPara>
        <m:oMath>
          <m:r>
            <w:rPr>
              <w:rFonts w:ascii="Cambria Math" w:hAnsi="Cambria Math"/>
              <w:lang w:val="en-US"/>
            </w:rPr>
            <m:t>% Akurasi= 73%</m:t>
          </m:r>
        </m:oMath>
      </m:oMathPara>
    </w:p>
    <w:p w:rsidR="007C72A7" w:rsidRDefault="007C72A7" w:rsidP="007C72A7">
      <w:pPr>
        <w:pStyle w:val="TEUnsoed-TextBodyspasi2"/>
        <w:ind w:firstLine="0"/>
        <w:rPr>
          <w:lang w:val="en-US"/>
        </w:rPr>
      </w:pPr>
      <w:r>
        <w:rPr>
          <w:lang w:val="en-US"/>
        </w:rPr>
        <w:tab/>
        <w:t xml:space="preserve">Dari hasil perhitungan tersebut dapat disimpulkan bahwa hasil pengujian klasifikasi </w:t>
      </w:r>
      <w:r w:rsidR="00F17EBB" w:rsidRPr="00F17EBB">
        <w:rPr>
          <w:i/>
          <w:lang w:val="en-US"/>
        </w:rPr>
        <w:t>mortality</w:t>
      </w:r>
      <w:r>
        <w:rPr>
          <w:lang w:val="en-US"/>
        </w:rPr>
        <w:t xml:space="preserve"> dengan menggunakan citra</w:t>
      </w:r>
      <w:r w:rsidRPr="00F17EBB">
        <w:rPr>
          <w:i/>
          <w:lang w:val="en-US"/>
        </w:rPr>
        <w:t xml:space="preserve"> original</w:t>
      </w:r>
      <w:r>
        <w:rPr>
          <w:lang w:val="en-US"/>
        </w:rPr>
        <w:t xml:space="preserve"> cukup akurat untuk melakukan </w:t>
      </w:r>
      <w:r w:rsidR="00F17EBB">
        <w:rPr>
          <w:lang w:val="en-US"/>
        </w:rPr>
        <w:t>deteksi citra CT Scan dada untuk identifikas mortality</w:t>
      </w:r>
      <w:r>
        <w:rPr>
          <w:lang w:val="en-US"/>
        </w:rPr>
        <w:t xml:space="preserve">, yaitu dengan persentase akurasi sebesar </w:t>
      </w:r>
      <w:r w:rsidR="00BA5F3F">
        <w:rPr>
          <w:lang w:val="en-US"/>
        </w:rPr>
        <w:t>73</w:t>
      </w:r>
      <w:r>
        <w:rPr>
          <w:lang w:val="en-US"/>
        </w:rPr>
        <w:t>%.</w:t>
      </w:r>
    </w:p>
    <w:p w:rsidR="00F17EBB" w:rsidRDefault="00F17EBB" w:rsidP="00F17EBB">
      <w:pPr>
        <w:pStyle w:val="Heading3"/>
        <w:rPr>
          <w:lang w:val="en-US"/>
        </w:rPr>
      </w:pPr>
      <w:bookmarkStart w:id="1864" w:name="_Toc83470168"/>
      <w:bookmarkStart w:id="1865" w:name="_Toc83472293"/>
      <w:r>
        <w:rPr>
          <w:lang w:val="en-US"/>
        </w:rPr>
        <w:t xml:space="preserve">Pengujian Klasifikasi </w:t>
      </w:r>
      <w:r w:rsidRPr="007C72A7">
        <w:rPr>
          <w:i/>
          <w:lang w:val="en-US"/>
        </w:rPr>
        <w:t xml:space="preserve">Mortality </w:t>
      </w:r>
      <w:r>
        <w:rPr>
          <w:lang w:val="en-US"/>
        </w:rPr>
        <w:t xml:space="preserve">pada </w:t>
      </w:r>
      <w:r w:rsidRPr="00AE3080">
        <w:rPr>
          <w:i/>
          <w:lang w:val="en-US"/>
        </w:rPr>
        <w:t>Google Colaboratory</w:t>
      </w:r>
      <w:r>
        <w:rPr>
          <w:lang w:val="en-US"/>
        </w:rPr>
        <w:t xml:space="preserve"> Menggunakan </w:t>
      </w:r>
      <w:r>
        <w:rPr>
          <w:i/>
          <w:lang w:val="en-US"/>
        </w:rPr>
        <w:t>Dataset Preprocessed</w:t>
      </w:r>
      <w:r w:rsidRPr="00AE3080">
        <w:rPr>
          <w:i/>
          <w:lang w:val="en-US"/>
        </w:rPr>
        <w:t xml:space="preserve"> Image</w:t>
      </w:r>
      <w:bookmarkEnd w:id="1864"/>
      <w:bookmarkEnd w:id="1865"/>
    </w:p>
    <w:p w:rsidR="00F17EBB" w:rsidRDefault="00F17EBB" w:rsidP="00F17EBB">
      <w:pPr>
        <w:pStyle w:val="TEUnsoed-TextBodyspasi2"/>
        <w:rPr>
          <w:lang w:val="en-US"/>
        </w:rPr>
      </w:pPr>
      <w:r>
        <w:rPr>
          <w:lang w:val="en-US"/>
        </w:rPr>
        <w:t xml:space="preserve">Pada pengujian klasifikasi </w:t>
      </w:r>
      <w:r w:rsidRPr="007C72A7">
        <w:rPr>
          <w:i/>
          <w:lang w:val="en-US"/>
        </w:rPr>
        <w:t>mortality</w:t>
      </w:r>
      <w:r>
        <w:rPr>
          <w:lang w:val="en-US"/>
        </w:rPr>
        <w:t xml:space="preserve"> yang menggunakan dataset </w:t>
      </w:r>
      <w:r w:rsidRPr="00F17EBB">
        <w:rPr>
          <w:i/>
          <w:lang w:val="en-US"/>
        </w:rPr>
        <w:t xml:space="preserve">preprocessed </w:t>
      </w:r>
      <w:r>
        <w:rPr>
          <w:lang w:val="en-US"/>
        </w:rPr>
        <w:t xml:space="preserve">terdapat 30 citra </w:t>
      </w:r>
      <w:r w:rsidRPr="000971E3">
        <w:rPr>
          <w:i/>
          <w:lang w:val="en-US"/>
        </w:rPr>
        <w:t>CT scan</w:t>
      </w:r>
      <w:r>
        <w:rPr>
          <w:lang w:val="en-US"/>
        </w:rPr>
        <w:t xml:space="preserve"> dada yang terdiri dari 10 citra kelas </w:t>
      </w:r>
      <w:r w:rsidRPr="007C72A7">
        <w:rPr>
          <w:i/>
          <w:lang w:val="en-US"/>
        </w:rPr>
        <w:t>Cured</w:t>
      </w:r>
      <w:r>
        <w:rPr>
          <w:lang w:val="en-US"/>
        </w:rPr>
        <w:t xml:space="preserve">, 10 citra kelas </w:t>
      </w:r>
      <w:r w:rsidRPr="007C72A7">
        <w:rPr>
          <w:i/>
          <w:lang w:val="en-US"/>
        </w:rPr>
        <w:t>Deceased</w:t>
      </w:r>
      <w:r>
        <w:rPr>
          <w:lang w:val="en-US"/>
        </w:rPr>
        <w:t xml:space="preserve"> dan 10 citra </w:t>
      </w:r>
      <w:r w:rsidRPr="007C72A7">
        <w:rPr>
          <w:i/>
          <w:lang w:val="en-US"/>
        </w:rPr>
        <w:t>Unknown.</w:t>
      </w:r>
      <w:r>
        <w:rPr>
          <w:lang w:val="en-US"/>
        </w:rPr>
        <w:t xml:space="preserve"> Hasil pengujian deteksi </w:t>
      </w:r>
      <w:r w:rsidRPr="000971E3">
        <w:rPr>
          <w:i/>
          <w:lang w:val="en-US"/>
        </w:rPr>
        <w:t xml:space="preserve">CT scan </w:t>
      </w:r>
      <w:r>
        <w:rPr>
          <w:lang w:val="en-US"/>
        </w:rPr>
        <w:t xml:space="preserve">dada pada </w:t>
      </w:r>
      <w:r w:rsidRPr="000971E3">
        <w:rPr>
          <w:i/>
          <w:lang w:val="en-US"/>
        </w:rPr>
        <w:t>google colaboratory</w:t>
      </w:r>
      <w:r>
        <w:rPr>
          <w:lang w:val="en-US"/>
        </w:rPr>
        <w:t xml:space="preserve"> ditampilkan pada </w:t>
      </w:r>
      <w:r w:rsidR="002F0DA6">
        <w:rPr>
          <w:lang w:val="en-US"/>
        </w:rPr>
        <w:fldChar w:fldCharType="begin"/>
      </w:r>
      <w:r w:rsidR="002F0DA6">
        <w:rPr>
          <w:lang w:val="en-US"/>
        </w:rPr>
        <w:instrText xml:space="preserve"> REF _Ref82868433 \h </w:instrText>
      </w:r>
      <w:r w:rsidR="002F0DA6">
        <w:rPr>
          <w:lang w:val="en-US"/>
        </w:rPr>
      </w:r>
      <w:r w:rsidR="002F0DA6">
        <w:rPr>
          <w:lang w:val="en-US"/>
        </w:rPr>
        <w:fldChar w:fldCharType="separate"/>
      </w:r>
      <w:r w:rsidR="002F0DA6">
        <w:t>Tabel</w:t>
      </w:r>
      <w:r w:rsidR="002F0DA6">
        <w:rPr>
          <w:lang w:val="en-US"/>
        </w:rPr>
        <w:t xml:space="preserve"> 4</w:t>
      </w:r>
      <w:r w:rsidR="002F0DA6">
        <w:t>.</w:t>
      </w:r>
      <w:r w:rsidR="002F0DA6">
        <w:rPr>
          <w:noProof/>
        </w:rPr>
        <w:t>0</w:t>
      </w:r>
      <w:r w:rsidR="002F0DA6">
        <w:t>.</w:t>
      </w:r>
      <w:r w:rsidR="002F0DA6">
        <w:rPr>
          <w:noProof/>
        </w:rPr>
        <w:t>8</w:t>
      </w:r>
      <w:r w:rsidR="002F0DA6">
        <w:rPr>
          <w:lang w:val="en-US"/>
        </w:rPr>
        <w:fldChar w:fldCharType="end"/>
      </w:r>
    </w:p>
    <w:p w:rsidR="00F17EBB" w:rsidRPr="00641704" w:rsidRDefault="00F17EBB" w:rsidP="00F17EBB">
      <w:pPr>
        <w:pStyle w:val="TEUnsoed-TextBodyspasi2"/>
        <w:rPr>
          <w:lang w:val="en-US"/>
        </w:rPr>
      </w:pPr>
    </w:p>
    <w:p w:rsidR="00F17EBB" w:rsidRDefault="00F17EBB" w:rsidP="00F17EBB">
      <w:pPr>
        <w:pStyle w:val="Caption"/>
        <w:keepNext/>
      </w:pPr>
    </w:p>
    <w:p w:rsidR="00F17EBB" w:rsidRDefault="00F17EBB" w:rsidP="00F17EBB">
      <w:pPr>
        <w:pStyle w:val="Caption"/>
        <w:keepNext/>
      </w:pPr>
      <w:bookmarkStart w:id="1866" w:name="_Ref82868433"/>
      <w:bookmarkStart w:id="1867" w:name="_Toc83471301"/>
      <w:r>
        <w:t>Tabel</w:t>
      </w:r>
      <w:r w:rsidR="00722190">
        <w:rPr>
          <w:lang w:val="en-US"/>
        </w:rPr>
        <w:t xml:space="preserve">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8</w:t>
      </w:r>
      <w:r w:rsidR="00722190">
        <w:fldChar w:fldCharType="end"/>
      </w:r>
      <w:bookmarkEnd w:id="1866"/>
      <w:r>
        <w:t xml:space="preserve">Hasil pengujian deteksi </w:t>
      </w:r>
      <w:r>
        <w:rPr>
          <w:lang w:val="en-US"/>
        </w:rPr>
        <w:t>m</w:t>
      </w:r>
      <w:r>
        <w:t>e</w:t>
      </w:r>
      <w:r w:rsidRPr="006F1407">
        <w:t>nggunakan citra preprocessed</w:t>
      </w:r>
      <w:bookmarkEnd w:id="1867"/>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F17EBB" w:rsidRPr="003F04E6" w:rsidTr="00F17EBB">
        <w:trPr>
          <w:trHeight w:val="720"/>
        </w:trPr>
        <w:tc>
          <w:tcPr>
            <w:tcW w:w="1861" w:type="dxa"/>
            <w:tcBorders>
              <w:top w:val="single" w:sz="8" w:space="0" w:color="000000"/>
              <w:left w:val="single" w:sz="8" w:space="0" w:color="auto"/>
              <w:bottom w:val="single" w:sz="8" w:space="0" w:color="000000"/>
            </w:tcBorders>
            <w:shd w:val="clear" w:color="auto" w:fill="auto"/>
          </w:tcPr>
          <w:p w:rsidR="00F17EBB" w:rsidRPr="003F04E6" w:rsidRDefault="00F17EBB" w:rsidP="00F17EBB">
            <w:pPr>
              <w:pStyle w:val="Heading3"/>
              <w:numPr>
                <w:ilvl w:val="0"/>
                <w:numId w:val="0"/>
              </w:numPr>
              <w:spacing w:before="0" w:after="0"/>
              <w:jc w:val="center"/>
              <w:rPr>
                <w:b w:val="0"/>
                <w:bCs/>
                <w:sz w:val="22"/>
                <w:lang w:val="en-US"/>
              </w:rPr>
            </w:pPr>
            <w:bookmarkStart w:id="1868" w:name="_Toc83470169"/>
            <w:bookmarkStart w:id="1869" w:name="_Toc83472294"/>
            <w:r w:rsidRPr="003F04E6">
              <w:rPr>
                <w:b w:val="0"/>
                <w:bCs/>
                <w:sz w:val="22"/>
                <w:lang w:val="en-US"/>
              </w:rPr>
              <w:t>Pengujian</w:t>
            </w:r>
            <w:bookmarkEnd w:id="1868"/>
            <w:bookmarkEnd w:id="1869"/>
          </w:p>
          <w:p w:rsidR="00F17EBB" w:rsidRPr="003F04E6" w:rsidRDefault="00F17EBB" w:rsidP="00F17EBB">
            <w:pPr>
              <w:pStyle w:val="Heading3"/>
              <w:numPr>
                <w:ilvl w:val="0"/>
                <w:numId w:val="0"/>
              </w:numPr>
              <w:spacing w:before="0" w:after="0"/>
              <w:jc w:val="center"/>
              <w:rPr>
                <w:b w:val="0"/>
                <w:bCs/>
                <w:sz w:val="22"/>
                <w:lang w:val="en-US"/>
              </w:rPr>
            </w:pPr>
            <w:bookmarkStart w:id="1870" w:name="_Toc83470170"/>
            <w:bookmarkStart w:id="1871" w:name="_Toc83472295"/>
            <w:r w:rsidRPr="003F04E6">
              <w:rPr>
                <w:b w:val="0"/>
                <w:bCs/>
                <w:sz w:val="22"/>
                <w:lang w:val="en-US"/>
              </w:rPr>
              <w:t>ke -</w:t>
            </w:r>
            <w:bookmarkEnd w:id="1870"/>
            <w:bookmarkEnd w:id="1871"/>
          </w:p>
        </w:tc>
        <w:tc>
          <w:tcPr>
            <w:tcW w:w="1766" w:type="dxa"/>
            <w:tcBorders>
              <w:top w:val="single" w:sz="8" w:space="0" w:color="000000"/>
              <w:bottom w:val="single" w:sz="8" w:space="0" w:color="000000"/>
            </w:tcBorders>
            <w:shd w:val="clear" w:color="auto" w:fill="auto"/>
          </w:tcPr>
          <w:p w:rsidR="00F17EBB" w:rsidRPr="003F04E6" w:rsidRDefault="00F17EBB" w:rsidP="00F17EBB">
            <w:pPr>
              <w:pStyle w:val="Heading3"/>
              <w:numPr>
                <w:ilvl w:val="0"/>
                <w:numId w:val="0"/>
              </w:numPr>
              <w:spacing w:before="0" w:after="0"/>
              <w:jc w:val="center"/>
              <w:rPr>
                <w:b w:val="0"/>
                <w:bCs/>
                <w:sz w:val="22"/>
                <w:lang w:val="en-US"/>
              </w:rPr>
            </w:pPr>
            <w:bookmarkStart w:id="1872" w:name="_Toc83470171"/>
            <w:bookmarkStart w:id="1873" w:name="_Toc83472296"/>
            <w:r w:rsidRPr="003F04E6">
              <w:rPr>
                <w:b w:val="0"/>
                <w:bCs/>
                <w:sz w:val="22"/>
                <w:lang w:val="en-US"/>
              </w:rPr>
              <w:t>Nama</w:t>
            </w:r>
            <w:bookmarkEnd w:id="1872"/>
            <w:bookmarkEnd w:id="1873"/>
            <w:r w:rsidRPr="003F04E6">
              <w:rPr>
                <w:b w:val="0"/>
                <w:bCs/>
                <w:sz w:val="22"/>
                <w:lang w:val="en-US"/>
              </w:rPr>
              <w:t xml:space="preserve"> </w:t>
            </w:r>
          </w:p>
          <w:p w:rsidR="00F17EBB" w:rsidRPr="003F04E6" w:rsidRDefault="00F17EBB" w:rsidP="00F17EBB">
            <w:pPr>
              <w:pStyle w:val="Heading3"/>
              <w:numPr>
                <w:ilvl w:val="0"/>
                <w:numId w:val="0"/>
              </w:numPr>
              <w:spacing w:before="0" w:after="0"/>
              <w:jc w:val="center"/>
              <w:rPr>
                <w:b w:val="0"/>
                <w:bCs/>
                <w:sz w:val="22"/>
                <w:lang w:val="en-US"/>
              </w:rPr>
            </w:pPr>
            <w:bookmarkStart w:id="1874" w:name="_Toc83470172"/>
            <w:bookmarkStart w:id="1875" w:name="_Toc83472297"/>
            <w:r w:rsidRPr="003F04E6">
              <w:rPr>
                <w:b w:val="0"/>
                <w:bCs/>
                <w:sz w:val="22"/>
                <w:lang w:val="en-US"/>
              </w:rPr>
              <w:t>Citra</w:t>
            </w:r>
            <w:bookmarkEnd w:id="1874"/>
            <w:bookmarkEnd w:id="1875"/>
          </w:p>
        </w:tc>
        <w:tc>
          <w:tcPr>
            <w:tcW w:w="2477" w:type="dxa"/>
            <w:tcBorders>
              <w:top w:val="single" w:sz="8" w:space="0" w:color="000000"/>
              <w:bottom w:val="single" w:sz="8" w:space="0" w:color="000000"/>
            </w:tcBorders>
            <w:shd w:val="clear" w:color="auto" w:fill="auto"/>
          </w:tcPr>
          <w:p w:rsidR="00F17EBB" w:rsidRPr="003F04E6" w:rsidRDefault="00F17EBB" w:rsidP="00F17EBB">
            <w:pPr>
              <w:pStyle w:val="Heading3"/>
              <w:numPr>
                <w:ilvl w:val="0"/>
                <w:numId w:val="0"/>
              </w:numPr>
              <w:spacing w:before="0" w:after="0"/>
              <w:jc w:val="center"/>
              <w:rPr>
                <w:b w:val="0"/>
                <w:bCs/>
                <w:sz w:val="22"/>
                <w:lang w:val="en-US"/>
              </w:rPr>
            </w:pPr>
            <w:bookmarkStart w:id="1876" w:name="_Toc83470173"/>
            <w:bookmarkStart w:id="1877" w:name="_Toc83472298"/>
            <w:r w:rsidRPr="003F04E6">
              <w:rPr>
                <w:b w:val="0"/>
                <w:bCs/>
                <w:sz w:val="22"/>
                <w:lang w:val="en-US"/>
              </w:rPr>
              <w:t>Hasil Prediksi</w:t>
            </w:r>
            <w:bookmarkEnd w:id="1876"/>
            <w:bookmarkEnd w:id="1877"/>
          </w:p>
          <w:p w:rsidR="00F17EBB" w:rsidRPr="003F04E6" w:rsidRDefault="00F17EBB" w:rsidP="00F17EBB">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F17EBB" w:rsidRPr="003F04E6" w:rsidRDefault="00F17EBB" w:rsidP="00F17EBB">
            <w:pPr>
              <w:pStyle w:val="Heading3"/>
              <w:numPr>
                <w:ilvl w:val="0"/>
                <w:numId w:val="0"/>
              </w:numPr>
              <w:spacing w:before="0" w:after="0"/>
              <w:jc w:val="center"/>
              <w:rPr>
                <w:b w:val="0"/>
                <w:bCs/>
                <w:sz w:val="22"/>
                <w:lang w:val="en-US"/>
              </w:rPr>
            </w:pPr>
            <w:bookmarkStart w:id="1878" w:name="_Toc83470174"/>
            <w:bookmarkStart w:id="1879" w:name="_Toc83472299"/>
            <w:r w:rsidRPr="003F04E6">
              <w:rPr>
                <w:b w:val="0"/>
                <w:bCs/>
                <w:sz w:val="22"/>
                <w:lang w:val="en-US"/>
              </w:rPr>
              <w:t>Keterangan</w:t>
            </w:r>
            <w:bookmarkEnd w:id="1878"/>
            <w:bookmarkEnd w:id="1879"/>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1880" w:name="_Toc83470175"/>
            <w:bookmarkStart w:id="1881" w:name="_Toc83472300"/>
            <w:r w:rsidRPr="003F04E6">
              <w:rPr>
                <w:b w:val="0"/>
                <w:bCs/>
                <w:lang w:val="en-US"/>
              </w:rPr>
              <w:t>1</w:t>
            </w:r>
            <w:bookmarkEnd w:id="1880"/>
            <w:bookmarkEnd w:id="1881"/>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1882" w:name="_Toc83470176"/>
            <w:bookmarkStart w:id="1883" w:name="_Toc83472301"/>
            <w:r>
              <w:rPr>
                <w:b w:val="0"/>
                <w:lang w:val="en-US"/>
              </w:rPr>
              <w:t>Cured0</w:t>
            </w:r>
            <w:r w:rsidRPr="003F04E6">
              <w:rPr>
                <w:b w:val="0"/>
                <w:lang w:val="en-US"/>
              </w:rPr>
              <w:t>01</w:t>
            </w:r>
            <w:bookmarkEnd w:id="1882"/>
            <w:bookmarkEnd w:id="1883"/>
          </w:p>
        </w:tc>
        <w:tc>
          <w:tcPr>
            <w:tcW w:w="2477" w:type="dxa"/>
            <w:shd w:val="clear" w:color="auto" w:fill="C0C0C0"/>
          </w:tcPr>
          <w:p w:rsidR="00F17EBB" w:rsidRPr="003F04E6" w:rsidRDefault="00F17EBB" w:rsidP="00F17EBB">
            <w:pPr>
              <w:pStyle w:val="Heading3"/>
              <w:numPr>
                <w:ilvl w:val="0"/>
                <w:numId w:val="0"/>
              </w:numPr>
              <w:jc w:val="center"/>
              <w:rPr>
                <w:b w:val="0"/>
                <w:lang w:val="en-US"/>
              </w:rPr>
            </w:pPr>
            <w:bookmarkStart w:id="1884" w:name="_Toc83470177"/>
            <w:bookmarkStart w:id="1885" w:name="_Toc83472302"/>
            <w:r>
              <w:rPr>
                <w:b w:val="0"/>
                <w:lang w:val="en-US"/>
              </w:rPr>
              <w:t>Deceased (1.00</w:t>
            </w:r>
            <w:r w:rsidRPr="003F04E6">
              <w:rPr>
                <w:b w:val="0"/>
                <w:lang w:val="en-US"/>
              </w:rPr>
              <w:t>)</w:t>
            </w:r>
            <w:bookmarkEnd w:id="1884"/>
            <w:bookmarkEnd w:id="1885"/>
          </w:p>
        </w:tc>
        <w:tc>
          <w:tcPr>
            <w:tcW w:w="1329" w:type="dxa"/>
            <w:tcBorders>
              <w:left w:val="nil"/>
              <w:right w:val="single" w:sz="8" w:space="0" w:color="auto"/>
            </w:tcBorders>
            <w:shd w:val="clear" w:color="auto" w:fill="C0C0C0"/>
          </w:tcPr>
          <w:p w:rsidR="00F17EBB" w:rsidRPr="003F04E6" w:rsidRDefault="00F17EBB" w:rsidP="00F17EBB">
            <w:pPr>
              <w:pStyle w:val="Heading3"/>
              <w:numPr>
                <w:ilvl w:val="0"/>
                <w:numId w:val="0"/>
              </w:numPr>
              <w:jc w:val="center"/>
              <w:rPr>
                <w:b w:val="0"/>
                <w:lang w:val="en-US"/>
              </w:rPr>
            </w:pPr>
            <w:bookmarkStart w:id="1886" w:name="_Toc83470178"/>
            <w:bookmarkStart w:id="1887" w:name="_Toc83472303"/>
            <w:r>
              <w:rPr>
                <w:b w:val="0"/>
                <w:lang w:val="en-US"/>
              </w:rPr>
              <w:t>Salah</w:t>
            </w:r>
            <w:bookmarkEnd w:id="1886"/>
            <w:bookmarkEnd w:id="1887"/>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1888" w:name="_Toc83470179"/>
            <w:bookmarkStart w:id="1889" w:name="_Toc83472304"/>
            <w:r w:rsidRPr="003F04E6">
              <w:rPr>
                <w:b w:val="0"/>
                <w:bCs/>
                <w:lang w:val="en-US"/>
              </w:rPr>
              <w:t>2</w:t>
            </w:r>
            <w:bookmarkEnd w:id="1888"/>
            <w:bookmarkEnd w:id="1889"/>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1890" w:name="_Toc83470180"/>
            <w:bookmarkStart w:id="1891" w:name="_Toc83472305"/>
            <w:r>
              <w:rPr>
                <w:b w:val="0"/>
                <w:lang w:val="en-US"/>
              </w:rPr>
              <w:t>Cured0</w:t>
            </w:r>
            <w:r w:rsidRPr="003F04E6">
              <w:rPr>
                <w:b w:val="0"/>
                <w:lang w:val="en-US"/>
              </w:rPr>
              <w:t>02</w:t>
            </w:r>
            <w:bookmarkEnd w:id="1890"/>
            <w:bookmarkEnd w:id="1891"/>
          </w:p>
        </w:tc>
        <w:tc>
          <w:tcPr>
            <w:tcW w:w="2477" w:type="dxa"/>
            <w:shd w:val="clear" w:color="auto" w:fill="auto"/>
          </w:tcPr>
          <w:p w:rsidR="00F17EBB" w:rsidRPr="003F04E6" w:rsidRDefault="00F17EBB" w:rsidP="00F17EBB">
            <w:pPr>
              <w:pStyle w:val="Heading3"/>
              <w:numPr>
                <w:ilvl w:val="0"/>
                <w:numId w:val="0"/>
              </w:numPr>
              <w:jc w:val="center"/>
              <w:rPr>
                <w:b w:val="0"/>
                <w:lang w:val="en-US"/>
              </w:rPr>
            </w:pPr>
            <w:bookmarkStart w:id="1892" w:name="_Toc83470181"/>
            <w:bookmarkStart w:id="1893" w:name="_Toc83472306"/>
            <w:r>
              <w:rPr>
                <w:b w:val="0"/>
                <w:lang w:val="en-US"/>
              </w:rPr>
              <w:t>Unknown (1.00</w:t>
            </w:r>
            <w:r w:rsidRPr="003F04E6">
              <w:rPr>
                <w:b w:val="0"/>
                <w:lang w:val="en-US"/>
              </w:rPr>
              <w:t>)</w:t>
            </w:r>
            <w:bookmarkEnd w:id="1892"/>
            <w:bookmarkEnd w:id="1893"/>
          </w:p>
        </w:tc>
        <w:tc>
          <w:tcPr>
            <w:tcW w:w="1329" w:type="dxa"/>
            <w:tcBorders>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1894" w:name="_Toc83470182"/>
            <w:bookmarkStart w:id="1895" w:name="_Toc83472307"/>
            <w:r>
              <w:rPr>
                <w:b w:val="0"/>
                <w:lang w:val="en-US"/>
              </w:rPr>
              <w:t>Salah</w:t>
            </w:r>
            <w:bookmarkEnd w:id="1894"/>
            <w:bookmarkEnd w:id="1895"/>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1896" w:name="_Toc83470183"/>
            <w:bookmarkStart w:id="1897" w:name="_Toc83472308"/>
            <w:r w:rsidRPr="003F04E6">
              <w:rPr>
                <w:b w:val="0"/>
                <w:bCs/>
                <w:lang w:val="en-US"/>
              </w:rPr>
              <w:t>3</w:t>
            </w:r>
            <w:bookmarkEnd w:id="1896"/>
            <w:bookmarkEnd w:id="1897"/>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1898" w:name="_Toc83470184"/>
            <w:bookmarkStart w:id="1899" w:name="_Toc83472309"/>
            <w:r>
              <w:rPr>
                <w:b w:val="0"/>
                <w:lang w:val="en-US"/>
              </w:rPr>
              <w:t>Cured0</w:t>
            </w:r>
            <w:r w:rsidRPr="003F04E6">
              <w:rPr>
                <w:b w:val="0"/>
                <w:lang w:val="en-US"/>
              </w:rPr>
              <w:t>03</w:t>
            </w:r>
            <w:bookmarkEnd w:id="1898"/>
            <w:bookmarkEnd w:id="1899"/>
          </w:p>
        </w:tc>
        <w:tc>
          <w:tcPr>
            <w:tcW w:w="2477" w:type="dxa"/>
            <w:shd w:val="clear" w:color="auto" w:fill="C0C0C0"/>
          </w:tcPr>
          <w:p w:rsidR="00F17EBB" w:rsidRPr="003F04E6" w:rsidRDefault="00F17EBB" w:rsidP="00F17EBB">
            <w:pPr>
              <w:pStyle w:val="Heading3"/>
              <w:numPr>
                <w:ilvl w:val="0"/>
                <w:numId w:val="0"/>
              </w:numPr>
              <w:jc w:val="center"/>
              <w:rPr>
                <w:b w:val="0"/>
                <w:lang w:val="en-US"/>
              </w:rPr>
            </w:pPr>
            <w:bookmarkStart w:id="1900" w:name="_Toc83470185"/>
            <w:bookmarkStart w:id="1901" w:name="_Toc83472310"/>
            <w:r>
              <w:rPr>
                <w:b w:val="0"/>
                <w:lang w:val="en-US"/>
              </w:rPr>
              <w:t>Deceased (1.00</w:t>
            </w:r>
            <w:r w:rsidRPr="003F04E6">
              <w:rPr>
                <w:b w:val="0"/>
                <w:lang w:val="en-US"/>
              </w:rPr>
              <w:t>)</w:t>
            </w:r>
            <w:bookmarkEnd w:id="1900"/>
            <w:bookmarkEnd w:id="1901"/>
          </w:p>
        </w:tc>
        <w:tc>
          <w:tcPr>
            <w:tcW w:w="1329" w:type="dxa"/>
            <w:tcBorders>
              <w:left w:val="nil"/>
              <w:right w:val="single" w:sz="8" w:space="0" w:color="auto"/>
            </w:tcBorders>
            <w:shd w:val="clear" w:color="auto" w:fill="C0C0C0"/>
          </w:tcPr>
          <w:p w:rsidR="00F17EBB" w:rsidRPr="003F04E6" w:rsidRDefault="00F17EBB" w:rsidP="00F17EBB">
            <w:pPr>
              <w:pStyle w:val="Heading3"/>
              <w:numPr>
                <w:ilvl w:val="0"/>
                <w:numId w:val="0"/>
              </w:numPr>
              <w:jc w:val="center"/>
              <w:rPr>
                <w:b w:val="0"/>
                <w:lang w:val="en-US"/>
              </w:rPr>
            </w:pPr>
            <w:bookmarkStart w:id="1902" w:name="_Toc83470186"/>
            <w:bookmarkStart w:id="1903" w:name="_Toc83472311"/>
            <w:r>
              <w:rPr>
                <w:b w:val="0"/>
                <w:lang w:val="en-US"/>
              </w:rPr>
              <w:t>Salah</w:t>
            </w:r>
            <w:bookmarkEnd w:id="1902"/>
            <w:bookmarkEnd w:id="1903"/>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1904" w:name="_Toc83470187"/>
            <w:bookmarkStart w:id="1905" w:name="_Toc83472312"/>
            <w:r w:rsidRPr="003F04E6">
              <w:rPr>
                <w:b w:val="0"/>
                <w:bCs/>
                <w:lang w:val="en-US"/>
              </w:rPr>
              <w:t>4</w:t>
            </w:r>
            <w:bookmarkEnd w:id="1904"/>
            <w:bookmarkEnd w:id="1905"/>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1906" w:name="_Toc83470188"/>
            <w:bookmarkStart w:id="1907" w:name="_Toc83472313"/>
            <w:r>
              <w:rPr>
                <w:b w:val="0"/>
                <w:lang w:val="en-US"/>
              </w:rPr>
              <w:t>Cured0</w:t>
            </w:r>
            <w:r w:rsidRPr="003F04E6">
              <w:rPr>
                <w:b w:val="0"/>
                <w:lang w:val="en-US"/>
              </w:rPr>
              <w:t>04</w:t>
            </w:r>
            <w:bookmarkEnd w:id="1906"/>
            <w:bookmarkEnd w:id="1907"/>
          </w:p>
        </w:tc>
        <w:tc>
          <w:tcPr>
            <w:tcW w:w="2477" w:type="dxa"/>
            <w:shd w:val="clear" w:color="auto" w:fill="auto"/>
          </w:tcPr>
          <w:p w:rsidR="00F17EBB" w:rsidRPr="003F04E6" w:rsidRDefault="00F17EBB" w:rsidP="00F17EBB">
            <w:pPr>
              <w:pStyle w:val="Heading3"/>
              <w:numPr>
                <w:ilvl w:val="0"/>
                <w:numId w:val="0"/>
              </w:numPr>
              <w:jc w:val="center"/>
              <w:rPr>
                <w:b w:val="0"/>
                <w:lang w:val="en-US"/>
              </w:rPr>
            </w:pPr>
            <w:bookmarkStart w:id="1908" w:name="_Toc83470189"/>
            <w:bookmarkStart w:id="1909" w:name="_Toc83472314"/>
            <w:r>
              <w:rPr>
                <w:b w:val="0"/>
                <w:lang w:val="en-US"/>
              </w:rPr>
              <w:t>Deceased (1.00</w:t>
            </w:r>
            <w:r w:rsidRPr="003F04E6">
              <w:rPr>
                <w:b w:val="0"/>
                <w:lang w:val="en-US"/>
              </w:rPr>
              <w:t>)</w:t>
            </w:r>
            <w:bookmarkEnd w:id="1908"/>
            <w:bookmarkEnd w:id="1909"/>
          </w:p>
        </w:tc>
        <w:tc>
          <w:tcPr>
            <w:tcW w:w="1329" w:type="dxa"/>
            <w:tcBorders>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1910" w:name="_Toc83470190"/>
            <w:bookmarkStart w:id="1911" w:name="_Toc83472315"/>
            <w:r>
              <w:rPr>
                <w:b w:val="0"/>
                <w:lang w:val="en-US"/>
              </w:rPr>
              <w:t>Salah</w:t>
            </w:r>
            <w:bookmarkEnd w:id="1910"/>
            <w:bookmarkEnd w:id="1911"/>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1912" w:name="_Toc83470191"/>
            <w:bookmarkStart w:id="1913" w:name="_Toc83472316"/>
            <w:r w:rsidRPr="003F04E6">
              <w:rPr>
                <w:b w:val="0"/>
                <w:bCs/>
                <w:lang w:val="en-US"/>
              </w:rPr>
              <w:t>5</w:t>
            </w:r>
            <w:bookmarkEnd w:id="1912"/>
            <w:bookmarkEnd w:id="1913"/>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1914" w:name="_Toc83470192"/>
            <w:bookmarkStart w:id="1915" w:name="_Toc83472317"/>
            <w:r>
              <w:rPr>
                <w:b w:val="0"/>
                <w:lang w:val="en-US"/>
              </w:rPr>
              <w:t>Cured0</w:t>
            </w:r>
            <w:r w:rsidRPr="003F04E6">
              <w:rPr>
                <w:b w:val="0"/>
                <w:lang w:val="en-US"/>
              </w:rPr>
              <w:t>05</w:t>
            </w:r>
            <w:bookmarkEnd w:id="1914"/>
            <w:bookmarkEnd w:id="1915"/>
          </w:p>
        </w:tc>
        <w:tc>
          <w:tcPr>
            <w:tcW w:w="2477" w:type="dxa"/>
            <w:shd w:val="clear" w:color="auto" w:fill="C0C0C0"/>
          </w:tcPr>
          <w:p w:rsidR="00F17EBB" w:rsidRPr="003F04E6" w:rsidRDefault="00F17EBB" w:rsidP="00F17EBB">
            <w:pPr>
              <w:pStyle w:val="Heading3"/>
              <w:numPr>
                <w:ilvl w:val="0"/>
                <w:numId w:val="0"/>
              </w:numPr>
              <w:jc w:val="center"/>
              <w:rPr>
                <w:b w:val="0"/>
                <w:lang w:val="en-US"/>
              </w:rPr>
            </w:pPr>
            <w:bookmarkStart w:id="1916" w:name="_Toc83470193"/>
            <w:bookmarkStart w:id="1917" w:name="_Toc83472318"/>
            <w:r>
              <w:rPr>
                <w:b w:val="0"/>
                <w:lang w:val="en-US"/>
              </w:rPr>
              <w:t>Unknown (1.00</w:t>
            </w:r>
            <w:r w:rsidRPr="003F04E6">
              <w:rPr>
                <w:b w:val="0"/>
                <w:lang w:val="en-US"/>
              </w:rPr>
              <w:t>)</w:t>
            </w:r>
            <w:bookmarkEnd w:id="1916"/>
            <w:bookmarkEnd w:id="1917"/>
          </w:p>
        </w:tc>
        <w:tc>
          <w:tcPr>
            <w:tcW w:w="1329" w:type="dxa"/>
            <w:tcBorders>
              <w:left w:val="nil"/>
              <w:right w:val="single" w:sz="8" w:space="0" w:color="auto"/>
            </w:tcBorders>
            <w:shd w:val="clear" w:color="auto" w:fill="C0C0C0"/>
          </w:tcPr>
          <w:p w:rsidR="00F17EBB" w:rsidRPr="003F04E6" w:rsidRDefault="00F17EBB" w:rsidP="00F17EBB">
            <w:pPr>
              <w:pStyle w:val="Heading3"/>
              <w:numPr>
                <w:ilvl w:val="0"/>
                <w:numId w:val="0"/>
              </w:numPr>
              <w:jc w:val="center"/>
              <w:rPr>
                <w:b w:val="0"/>
                <w:lang w:val="en-US"/>
              </w:rPr>
            </w:pPr>
            <w:bookmarkStart w:id="1918" w:name="_Toc83470194"/>
            <w:bookmarkStart w:id="1919" w:name="_Toc83472319"/>
            <w:r>
              <w:rPr>
                <w:b w:val="0"/>
                <w:lang w:val="en-US"/>
              </w:rPr>
              <w:t>Salah</w:t>
            </w:r>
            <w:bookmarkEnd w:id="1918"/>
            <w:bookmarkEnd w:id="1919"/>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1920" w:name="_Toc83470195"/>
            <w:bookmarkStart w:id="1921" w:name="_Toc83472320"/>
            <w:r w:rsidRPr="003F04E6">
              <w:rPr>
                <w:b w:val="0"/>
                <w:bCs/>
                <w:lang w:val="en-US"/>
              </w:rPr>
              <w:t>6</w:t>
            </w:r>
            <w:bookmarkEnd w:id="1920"/>
            <w:bookmarkEnd w:id="1921"/>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1922" w:name="_Toc83470196"/>
            <w:bookmarkStart w:id="1923" w:name="_Toc83472321"/>
            <w:r>
              <w:rPr>
                <w:b w:val="0"/>
                <w:lang w:val="en-US"/>
              </w:rPr>
              <w:t>Cured0</w:t>
            </w:r>
            <w:r w:rsidRPr="003F04E6">
              <w:rPr>
                <w:b w:val="0"/>
                <w:lang w:val="en-US"/>
              </w:rPr>
              <w:t>06</w:t>
            </w:r>
            <w:bookmarkEnd w:id="1922"/>
            <w:bookmarkEnd w:id="1923"/>
          </w:p>
        </w:tc>
        <w:tc>
          <w:tcPr>
            <w:tcW w:w="2477" w:type="dxa"/>
            <w:shd w:val="clear" w:color="auto" w:fill="auto"/>
          </w:tcPr>
          <w:p w:rsidR="00F17EBB" w:rsidRPr="003F04E6" w:rsidRDefault="00F17EBB" w:rsidP="00F17EBB">
            <w:pPr>
              <w:pStyle w:val="Heading3"/>
              <w:numPr>
                <w:ilvl w:val="0"/>
                <w:numId w:val="0"/>
              </w:numPr>
              <w:jc w:val="center"/>
              <w:rPr>
                <w:b w:val="0"/>
                <w:lang w:val="en-US"/>
              </w:rPr>
            </w:pPr>
            <w:bookmarkStart w:id="1924" w:name="_Toc83470197"/>
            <w:bookmarkStart w:id="1925" w:name="_Toc83472322"/>
            <w:r>
              <w:rPr>
                <w:b w:val="0"/>
                <w:lang w:val="en-US"/>
              </w:rPr>
              <w:t>Unknown (1.00</w:t>
            </w:r>
            <w:r w:rsidRPr="003F04E6">
              <w:rPr>
                <w:b w:val="0"/>
                <w:lang w:val="en-US"/>
              </w:rPr>
              <w:t>)</w:t>
            </w:r>
            <w:bookmarkEnd w:id="1924"/>
            <w:bookmarkEnd w:id="1925"/>
          </w:p>
        </w:tc>
        <w:tc>
          <w:tcPr>
            <w:tcW w:w="1329" w:type="dxa"/>
            <w:tcBorders>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1926" w:name="_Toc83470198"/>
            <w:bookmarkStart w:id="1927" w:name="_Toc83472323"/>
            <w:r>
              <w:rPr>
                <w:b w:val="0"/>
                <w:lang w:val="en-US"/>
              </w:rPr>
              <w:t>Salah</w:t>
            </w:r>
            <w:bookmarkEnd w:id="1926"/>
            <w:bookmarkEnd w:id="1927"/>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1928" w:name="_Toc83470199"/>
            <w:bookmarkStart w:id="1929" w:name="_Toc83472324"/>
            <w:r w:rsidRPr="003F04E6">
              <w:rPr>
                <w:b w:val="0"/>
                <w:bCs/>
                <w:lang w:val="en-US"/>
              </w:rPr>
              <w:t>7</w:t>
            </w:r>
            <w:bookmarkEnd w:id="1928"/>
            <w:bookmarkEnd w:id="1929"/>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1930" w:name="_Toc83470200"/>
            <w:bookmarkStart w:id="1931" w:name="_Toc83472325"/>
            <w:r>
              <w:rPr>
                <w:b w:val="0"/>
                <w:lang w:val="en-US"/>
              </w:rPr>
              <w:t>Cured0</w:t>
            </w:r>
            <w:r w:rsidRPr="003F04E6">
              <w:rPr>
                <w:b w:val="0"/>
                <w:lang w:val="en-US"/>
              </w:rPr>
              <w:t>07</w:t>
            </w:r>
            <w:bookmarkEnd w:id="1930"/>
            <w:bookmarkEnd w:id="1931"/>
          </w:p>
        </w:tc>
        <w:tc>
          <w:tcPr>
            <w:tcW w:w="2477" w:type="dxa"/>
            <w:shd w:val="clear" w:color="auto" w:fill="C0C0C0"/>
          </w:tcPr>
          <w:p w:rsidR="00F17EBB" w:rsidRPr="003F04E6" w:rsidRDefault="00F17EBB" w:rsidP="00F17EBB">
            <w:pPr>
              <w:pStyle w:val="Heading3"/>
              <w:numPr>
                <w:ilvl w:val="0"/>
                <w:numId w:val="0"/>
              </w:numPr>
              <w:jc w:val="center"/>
              <w:rPr>
                <w:b w:val="0"/>
                <w:lang w:val="en-US"/>
              </w:rPr>
            </w:pPr>
            <w:bookmarkStart w:id="1932" w:name="_Toc83470201"/>
            <w:bookmarkStart w:id="1933" w:name="_Toc83472326"/>
            <w:r>
              <w:rPr>
                <w:b w:val="0"/>
                <w:lang w:val="en-US"/>
              </w:rPr>
              <w:t>Deceased (1.00</w:t>
            </w:r>
            <w:r w:rsidRPr="003F04E6">
              <w:rPr>
                <w:b w:val="0"/>
                <w:lang w:val="en-US"/>
              </w:rPr>
              <w:t>)</w:t>
            </w:r>
            <w:bookmarkEnd w:id="1932"/>
            <w:bookmarkEnd w:id="1933"/>
          </w:p>
        </w:tc>
        <w:tc>
          <w:tcPr>
            <w:tcW w:w="1329" w:type="dxa"/>
            <w:tcBorders>
              <w:left w:val="nil"/>
              <w:right w:val="single" w:sz="8" w:space="0" w:color="auto"/>
            </w:tcBorders>
            <w:shd w:val="clear" w:color="auto" w:fill="C0C0C0"/>
          </w:tcPr>
          <w:p w:rsidR="00F17EBB" w:rsidRPr="003F04E6" w:rsidRDefault="00F17EBB" w:rsidP="00F17EBB">
            <w:pPr>
              <w:pStyle w:val="Heading3"/>
              <w:numPr>
                <w:ilvl w:val="0"/>
                <w:numId w:val="0"/>
              </w:numPr>
              <w:jc w:val="center"/>
              <w:rPr>
                <w:b w:val="0"/>
                <w:lang w:val="en-US"/>
              </w:rPr>
            </w:pPr>
            <w:bookmarkStart w:id="1934" w:name="_Toc83470202"/>
            <w:bookmarkStart w:id="1935" w:name="_Toc83472327"/>
            <w:r>
              <w:rPr>
                <w:b w:val="0"/>
                <w:lang w:val="en-US"/>
              </w:rPr>
              <w:t>Salah</w:t>
            </w:r>
            <w:bookmarkEnd w:id="1934"/>
            <w:bookmarkEnd w:id="1935"/>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1936" w:name="_Toc83470203"/>
            <w:bookmarkStart w:id="1937" w:name="_Toc83472328"/>
            <w:r w:rsidRPr="003F04E6">
              <w:rPr>
                <w:b w:val="0"/>
                <w:bCs/>
                <w:lang w:val="en-US"/>
              </w:rPr>
              <w:t>8</w:t>
            </w:r>
            <w:bookmarkEnd w:id="1936"/>
            <w:bookmarkEnd w:id="1937"/>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1938" w:name="_Toc83470204"/>
            <w:bookmarkStart w:id="1939" w:name="_Toc83472329"/>
            <w:r>
              <w:rPr>
                <w:b w:val="0"/>
                <w:lang w:val="en-US"/>
              </w:rPr>
              <w:t>Cured0</w:t>
            </w:r>
            <w:r w:rsidRPr="003F04E6">
              <w:rPr>
                <w:b w:val="0"/>
                <w:lang w:val="en-US"/>
              </w:rPr>
              <w:t>08</w:t>
            </w:r>
            <w:bookmarkEnd w:id="1938"/>
            <w:bookmarkEnd w:id="1939"/>
          </w:p>
        </w:tc>
        <w:tc>
          <w:tcPr>
            <w:tcW w:w="2477" w:type="dxa"/>
            <w:shd w:val="clear" w:color="auto" w:fill="auto"/>
          </w:tcPr>
          <w:p w:rsidR="00F17EBB" w:rsidRPr="003F04E6" w:rsidRDefault="00F17EBB" w:rsidP="00F17EBB">
            <w:pPr>
              <w:pStyle w:val="Heading3"/>
              <w:numPr>
                <w:ilvl w:val="0"/>
                <w:numId w:val="0"/>
              </w:numPr>
              <w:jc w:val="center"/>
              <w:rPr>
                <w:b w:val="0"/>
                <w:lang w:val="en-US"/>
              </w:rPr>
            </w:pPr>
            <w:bookmarkStart w:id="1940" w:name="_Toc83470205"/>
            <w:bookmarkStart w:id="1941" w:name="_Toc83472330"/>
            <w:r>
              <w:rPr>
                <w:b w:val="0"/>
                <w:lang w:val="en-US"/>
              </w:rPr>
              <w:t>Deceased (1.00</w:t>
            </w:r>
            <w:r w:rsidRPr="003F04E6">
              <w:rPr>
                <w:b w:val="0"/>
                <w:lang w:val="en-US"/>
              </w:rPr>
              <w:t>)</w:t>
            </w:r>
            <w:bookmarkEnd w:id="1940"/>
            <w:bookmarkEnd w:id="1941"/>
          </w:p>
        </w:tc>
        <w:tc>
          <w:tcPr>
            <w:tcW w:w="1329" w:type="dxa"/>
            <w:tcBorders>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1942" w:name="_Toc83470206"/>
            <w:bookmarkStart w:id="1943" w:name="_Toc83472331"/>
            <w:r>
              <w:rPr>
                <w:b w:val="0"/>
                <w:lang w:val="en-US"/>
              </w:rPr>
              <w:t>Salah</w:t>
            </w:r>
            <w:bookmarkEnd w:id="1942"/>
            <w:bookmarkEnd w:id="1943"/>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1944" w:name="_Toc83470207"/>
            <w:bookmarkStart w:id="1945" w:name="_Toc83472332"/>
            <w:r w:rsidRPr="003F04E6">
              <w:rPr>
                <w:b w:val="0"/>
                <w:bCs/>
                <w:lang w:val="en-US"/>
              </w:rPr>
              <w:t>9</w:t>
            </w:r>
            <w:bookmarkEnd w:id="1944"/>
            <w:bookmarkEnd w:id="1945"/>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1946" w:name="_Toc83470208"/>
            <w:bookmarkStart w:id="1947" w:name="_Toc83472333"/>
            <w:r>
              <w:rPr>
                <w:b w:val="0"/>
                <w:lang w:val="en-US"/>
              </w:rPr>
              <w:t>Cured0</w:t>
            </w:r>
            <w:r w:rsidRPr="003F04E6">
              <w:rPr>
                <w:b w:val="0"/>
                <w:lang w:val="en-US"/>
              </w:rPr>
              <w:t>09</w:t>
            </w:r>
            <w:bookmarkEnd w:id="1946"/>
            <w:bookmarkEnd w:id="1947"/>
          </w:p>
        </w:tc>
        <w:tc>
          <w:tcPr>
            <w:tcW w:w="2477" w:type="dxa"/>
            <w:shd w:val="clear" w:color="auto" w:fill="C0C0C0"/>
          </w:tcPr>
          <w:p w:rsidR="00F17EBB" w:rsidRPr="003F04E6" w:rsidRDefault="00F17EBB" w:rsidP="00F17EBB">
            <w:pPr>
              <w:pStyle w:val="Heading3"/>
              <w:numPr>
                <w:ilvl w:val="0"/>
                <w:numId w:val="0"/>
              </w:numPr>
              <w:jc w:val="center"/>
              <w:rPr>
                <w:b w:val="0"/>
                <w:lang w:val="en-US"/>
              </w:rPr>
            </w:pPr>
            <w:bookmarkStart w:id="1948" w:name="_Toc83470209"/>
            <w:bookmarkStart w:id="1949" w:name="_Toc83472334"/>
            <w:r>
              <w:rPr>
                <w:b w:val="0"/>
                <w:lang w:val="en-US"/>
              </w:rPr>
              <w:t>Deceased (1.00</w:t>
            </w:r>
            <w:r w:rsidRPr="003F04E6">
              <w:rPr>
                <w:b w:val="0"/>
                <w:lang w:val="en-US"/>
              </w:rPr>
              <w:t>)</w:t>
            </w:r>
            <w:bookmarkEnd w:id="1948"/>
            <w:bookmarkEnd w:id="1949"/>
          </w:p>
        </w:tc>
        <w:tc>
          <w:tcPr>
            <w:tcW w:w="1329" w:type="dxa"/>
            <w:tcBorders>
              <w:left w:val="nil"/>
              <w:right w:val="single" w:sz="8" w:space="0" w:color="auto"/>
            </w:tcBorders>
            <w:shd w:val="clear" w:color="auto" w:fill="C0C0C0"/>
          </w:tcPr>
          <w:p w:rsidR="00F17EBB" w:rsidRPr="003F04E6" w:rsidRDefault="00F17EBB" w:rsidP="00F17EBB">
            <w:pPr>
              <w:pStyle w:val="Heading3"/>
              <w:numPr>
                <w:ilvl w:val="0"/>
                <w:numId w:val="0"/>
              </w:numPr>
              <w:jc w:val="center"/>
              <w:rPr>
                <w:b w:val="0"/>
                <w:lang w:val="en-US"/>
              </w:rPr>
            </w:pPr>
            <w:bookmarkStart w:id="1950" w:name="_Toc83470210"/>
            <w:bookmarkStart w:id="1951" w:name="_Toc83472335"/>
            <w:r>
              <w:rPr>
                <w:b w:val="0"/>
                <w:lang w:val="en-US"/>
              </w:rPr>
              <w:t>Salah</w:t>
            </w:r>
            <w:bookmarkEnd w:id="1950"/>
            <w:bookmarkEnd w:id="1951"/>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1952" w:name="_Toc83470211"/>
            <w:bookmarkStart w:id="1953" w:name="_Toc83472336"/>
            <w:r w:rsidRPr="003F04E6">
              <w:rPr>
                <w:b w:val="0"/>
                <w:bCs/>
                <w:lang w:val="en-US"/>
              </w:rPr>
              <w:t>10</w:t>
            </w:r>
            <w:bookmarkEnd w:id="1952"/>
            <w:bookmarkEnd w:id="1953"/>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1954" w:name="_Toc83470212"/>
            <w:bookmarkStart w:id="1955" w:name="_Toc83472337"/>
            <w:r>
              <w:rPr>
                <w:b w:val="0"/>
                <w:lang w:val="en-US"/>
              </w:rPr>
              <w:t>Cured0</w:t>
            </w:r>
            <w:r w:rsidRPr="003F04E6">
              <w:rPr>
                <w:b w:val="0"/>
                <w:lang w:val="en-US"/>
              </w:rPr>
              <w:t>10</w:t>
            </w:r>
            <w:bookmarkEnd w:id="1954"/>
            <w:bookmarkEnd w:id="1955"/>
          </w:p>
        </w:tc>
        <w:tc>
          <w:tcPr>
            <w:tcW w:w="2477" w:type="dxa"/>
            <w:shd w:val="clear" w:color="auto" w:fill="auto"/>
          </w:tcPr>
          <w:p w:rsidR="00F17EBB" w:rsidRPr="003F04E6" w:rsidRDefault="00F17EBB" w:rsidP="00F17EBB">
            <w:pPr>
              <w:pStyle w:val="Heading3"/>
              <w:numPr>
                <w:ilvl w:val="0"/>
                <w:numId w:val="0"/>
              </w:numPr>
              <w:jc w:val="center"/>
              <w:rPr>
                <w:b w:val="0"/>
                <w:lang w:val="en-US"/>
              </w:rPr>
            </w:pPr>
            <w:bookmarkStart w:id="1956" w:name="_Toc83470213"/>
            <w:bookmarkStart w:id="1957" w:name="_Toc83472338"/>
            <w:r>
              <w:rPr>
                <w:b w:val="0"/>
                <w:lang w:val="en-US"/>
              </w:rPr>
              <w:t>Deceased (1.00</w:t>
            </w:r>
            <w:r w:rsidRPr="003F04E6">
              <w:rPr>
                <w:b w:val="0"/>
                <w:lang w:val="en-US"/>
              </w:rPr>
              <w:t>)</w:t>
            </w:r>
            <w:bookmarkEnd w:id="1956"/>
            <w:bookmarkEnd w:id="1957"/>
          </w:p>
        </w:tc>
        <w:tc>
          <w:tcPr>
            <w:tcW w:w="1329" w:type="dxa"/>
            <w:tcBorders>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1958" w:name="_Toc83470214"/>
            <w:bookmarkStart w:id="1959" w:name="_Toc83472339"/>
            <w:r>
              <w:rPr>
                <w:b w:val="0"/>
                <w:lang w:val="en-US"/>
              </w:rPr>
              <w:t>Salah</w:t>
            </w:r>
            <w:bookmarkEnd w:id="1958"/>
            <w:bookmarkEnd w:id="1959"/>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1960" w:name="_Toc83470215"/>
            <w:bookmarkStart w:id="1961" w:name="_Toc83472340"/>
            <w:r w:rsidRPr="003F04E6">
              <w:rPr>
                <w:b w:val="0"/>
                <w:bCs/>
                <w:lang w:val="en-US"/>
              </w:rPr>
              <w:t>11</w:t>
            </w:r>
            <w:bookmarkEnd w:id="1960"/>
            <w:bookmarkEnd w:id="1961"/>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1962" w:name="_Toc83470216"/>
            <w:bookmarkStart w:id="1963" w:name="_Toc83472341"/>
            <w:r>
              <w:rPr>
                <w:b w:val="0"/>
                <w:lang w:val="en-US"/>
              </w:rPr>
              <w:t>Deceased0</w:t>
            </w:r>
            <w:r w:rsidRPr="003F04E6">
              <w:rPr>
                <w:b w:val="0"/>
                <w:lang w:val="en-US"/>
              </w:rPr>
              <w:t>01</w:t>
            </w:r>
            <w:bookmarkEnd w:id="1962"/>
            <w:bookmarkEnd w:id="1963"/>
          </w:p>
        </w:tc>
        <w:tc>
          <w:tcPr>
            <w:tcW w:w="2477" w:type="dxa"/>
            <w:shd w:val="clear" w:color="auto" w:fill="C0C0C0"/>
          </w:tcPr>
          <w:p w:rsidR="00F17EBB" w:rsidRPr="003F04E6" w:rsidRDefault="00A04320" w:rsidP="00F17EBB">
            <w:pPr>
              <w:pStyle w:val="Heading3"/>
              <w:numPr>
                <w:ilvl w:val="0"/>
                <w:numId w:val="0"/>
              </w:numPr>
              <w:jc w:val="center"/>
              <w:rPr>
                <w:lang w:val="en-US"/>
              </w:rPr>
            </w:pPr>
            <w:bookmarkStart w:id="1964" w:name="_Toc83470217"/>
            <w:bookmarkStart w:id="1965" w:name="_Toc83472342"/>
            <w:r>
              <w:rPr>
                <w:b w:val="0"/>
                <w:lang w:val="en-US"/>
              </w:rPr>
              <w:t>Deceased (1.00</w:t>
            </w:r>
            <w:r w:rsidRPr="003F04E6">
              <w:rPr>
                <w:b w:val="0"/>
                <w:lang w:val="en-US"/>
              </w:rPr>
              <w:t>)</w:t>
            </w:r>
            <w:bookmarkEnd w:id="1964"/>
            <w:bookmarkEnd w:id="1965"/>
          </w:p>
        </w:tc>
        <w:tc>
          <w:tcPr>
            <w:tcW w:w="1329" w:type="dxa"/>
            <w:tcBorders>
              <w:left w:val="nil"/>
              <w:right w:val="single" w:sz="8" w:space="0" w:color="auto"/>
            </w:tcBorders>
            <w:shd w:val="clear" w:color="auto" w:fill="C0C0C0"/>
          </w:tcPr>
          <w:p w:rsidR="00F17EBB" w:rsidRPr="003F04E6" w:rsidRDefault="00A04320" w:rsidP="00F17EBB">
            <w:pPr>
              <w:pStyle w:val="Heading3"/>
              <w:numPr>
                <w:ilvl w:val="0"/>
                <w:numId w:val="0"/>
              </w:numPr>
              <w:jc w:val="center"/>
              <w:rPr>
                <w:b w:val="0"/>
                <w:lang w:val="en-US"/>
              </w:rPr>
            </w:pPr>
            <w:bookmarkStart w:id="1966" w:name="_Toc83470218"/>
            <w:bookmarkStart w:id="1967" w:name="_Toc83472343"/>
            <w:r>
              <w:rPr>
                <w:b w:val="0"/>
                <w:lang w:val="en-US"/>
              </w:rPr>
              <w:t>Benar</w:t>
            </w:r>
            <w:bookmarkEnd w:id="1966"/>
            <w:bookmarkEnd w:id="1967"/>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1968" w:name="_Toc83470219"/>
            <w:bookmarkStart w:id="1969" w:name="_Toc83472344"/>
            <w:r w:rsidRPr="003F04E6">
              <w:rPr>
                <w:b w:val="0"/>
                <w:bCs/>
                <w:lang w:val="en-US"/>
              </w:rPr>
              <w:t>12</w:t>
            </w:r>
            <w:bookmarkEnd w:id="1968"/>
            <w:bookmarkEnd w:id="1969"/>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1970" w:name="_Toc83470220"/>
            <w:bookmarkStart w:id="1971" w:name="_Toc83472345"/>
            <w:r>
              <w:rPr>
                <w:b w:val="0"/>
                <w:lang w:val="en-US"/>
              </w:rPr>
              <w:t>Deceased0</w:t>
            </w:r>
            <w:r w:rsidRPr="003F04E6">
              <w:rPr>
                <w:b w:val="0"/>
                <w:lang w:val="en-US"/>
              </w:rPr>
              <w:t>02</w:t>
            </w:r>
            <w:bookmarkEnd w:id="1970"/>
            <w:bookmarkEnd w:id="1971"/>
          </w:p>
        </w:tc>
        <w:tc>
          <w:tcPr>
            <w:tcW w:w="2477" w:type="dxa"/>
            <w:shd w:val="clear" w:color="auto" w:fill="auto"/>
          </w:tcPr>
          <w:p w:rsidR="00F17EBB" w:rsidRPr="003F04E6" w:rsidRDefault="00A04320" w:rsidP="00F17EBB">
            <w:pPr>
              <w:pStyle w:val="Heading3"/>
              <w:numPr>
                <w:ilvl w:val="0"/>
                <w:numId w:val="0"/>
              </w:numPr>
              <w:jc w:val="center"/>
              <w:rPr>
                <w:lang w:val="en-US"/>
              </w:rPr>
            </w:pPr>
            <w:bookmarkStart w:id="1972" w:name="_Toc83470221"/>
            <w:bookmarkStart w:id="1973" w:name="_Toc83472346"/>
            <w:r>
              <w:rPr>
                <w:b w:val="0"/>
                <w:lang w:val="en-US"/>
              </w:rPr>
              <w:t>Unknown</w:t>
            </w:r>
            <w:r w:rsidR="00F17EBB">
              <w:rPr>
                <w:b w:val="0"/>
                <w:lang w:val="en-US"/>
              </w:rPr>
              <w:t xml:space="preserve"> (1.00</w:t>
            </w:r>
            <w:r w:rsidR="00F17EBB" w:rsidRPr="003F04E6">
              <w:rPr>
                <w:b w:val="0"/>
                <w:lang w:val="en-US"/>
              </w:rPr>
              <w:t>)</w:t>
            </w:r>
            <w:bookmarkEnd w:id="1972"/>
            <w:bookmarkEnd w:id="1973"/>
          </w:p>
        </w:tc>
        <w:tc>
          <w:tcPr>
            <w:tcW w:w="1329" w:type="dxa"/>
            <w:tcBorders>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1974" w:name="_Toc83470222"/>
            <w:bookmarkStart w:id="1975" w:name="_Toc83472347"/>
            <w:r w:rsidRPr="003F04E6">
              <w:rPr>
                <w:b w:val="0"/>
                <w:lang w:val="en-US"/>
              </w:rPr>
              <w:t>Salah</w:t>
            </w:r>
            <w:bookmarkEnd w:id="1974"/>
            <w:bookmarkEnd w:id="1975"/>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1976" w:name="_Toc83470223"/>
            <w:bookmarkStart w:id="1977" w:name="_Toc83472348"/>
            <w:r w:rsidRPr="003F04E6">
              <w:rPr>
                <w:b w:val="0"/>
                <w:bCs/>
                <w:lang w:val="en-US"/>
              </w:rPr>
              <w:t>13</w:t>
            </w:r>
            <w:bookmarkEnd w:id="1976"/>
            <w:bookmarkEnd w:id="1977"/>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1978" w:name="_Toc83470224"/>
            <w:bookmarkStart w:id="1979" w:name="_Toc83472349"/>
            <w:r>
              <w:rPr>
                <w:b w:val="0"/>
                <w:lang w:val="en-US"/>
              </w:rPr>
              <w:t>Deceased0</w:t>
            </w:r>
            <w:r w:rsidRPr="003F04E6">
              <w:rPr>
                <w:b w:val="0"/>
                <w:lang w:val="en-US"/>
              </w:rPr>
              <w:t>03</w:t>
            </w:r>
            <w:bookmarkEnd w:id="1978"/>
            <w:bookmarkEnd w:id="1979"/>
          </w:p>
        </w:tc>
        <w:tc>
          <w:tcPr>
            <w:tcW w:w="2477" w:type="dxa"/>
            <w:shd w:val="clear" w:color="auto" w:fill="C0C0C0"/>
          </w:tcPr>
          <w:p w:rsidR="00F17EBB" w:rsidRPr="003F04E6" w:rsidRDefault="00A04320" w:rsidP="00A04320">
            <w:pPr>
              <w:pStyle w:val="Heading3"/>
              <w:numPr>
                <w:ilvl w:val="0"/>
                <w:numId w:val="0"/>
              </w:numPr>
              <w:jc w:val="center"/>
              <w:rPr>
                <w:lang w:val="en-US"/>
              </w:rPr>
            </w:pPr>
            <w:bookmarkStart w:id="1980" w:name="_Toc83470225"/>
            <w:bookmarkStart w:id="1981" w:name="_Toc83472350"/>
            <w:r>
              <w:rPr>
                <w:b w:val="0"/>
                <w:lang w:val="en-US"/>
              </w:rPr>
              <w:t>Unknown</w:t>
            </w:r>
            <w:r w:rsidR="00F17EBB">
              <w:rPr>
                <w:b w:val="0"/>
                <w:lang w:val="en-US"/>
              </w:rPr>
              <w:t xml:space="preserve"> (1.00</w:t>
            </w:r>
            <w:r w:rsidR="00F17EBB" w:rsidRPr="003F04E6">
              <w:rPr>
                <w:b w:val="0"/>
                <w:lang w:val="en-US"/>
              </w:rPr>
              <w:t>)</w:t>
            </w:r>
            <w:bookmarkEnd w:id="1980"/>
            <w:bookmarkEnd w:id="1981"/>
          </w:p>
        </w:tc>
        <w:tc>
          <w:tcPr>
            <w:tcW w:w="1329" w:type="dxa"/>
            <w:tcBorders>
              <w:left w:val="nil"/>
              <w:right w:val="single" w:sz="8" w:space="0" w:color="auto"/>
            </w:tcBorders>
            <w:shd w:val="clear" w:color="auto" w:fill="C0C0C0"/>
          </w:tcPr>
          <w:p w:rsidR="00F17EBB" w:rsidRPr="003F04E6" w:rsidRDefault="00A04320" w:rsidP="00F17EBB">
            <w:pPr>
              <w:pStyle w:val="Heading3"/>
              <w:numPr>
                <w:ilvl w:val="0"/>
                <w:numId w:val="0"/>
              </w:numPr>
              <w:jc w:val="center"/>
              <w:rPr>
                <w:b w:val="0"/>
                <w:lang w:val="en-US"/>
              </w:rPr>
            </w:pPr>
            <w:bookmarkStart w:id="1982" w:name="_Toc83470226"/>
            <w:bookmarkStart w:id="1983" w:name="_Toc83472351"/>
            <w:r>
              <w:rPr>
                <w:b w:val="0"/>
                <w:lang w:val="en-US"/>
              </w:rPr>
              <w:t>Salah</w:t>
            </w:r>
            <w:bookmarkEnd w:id="1982"/>
            <w:bookmarkEnd w:id="1983"/>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1984" w:name="_Toc83470227"/>
            <w:bookmarkStart w:id="1985" w:name="_Toc83472352"/>
            <w:r w:rsidRPr="003F04E6">
              <w:rPr>
                <w:b w:val="0"/>
                <w:bCs/>
                <w:lang w:val="en-US"/>
              </w:rPr>
              <w:t>14</w:t>
            </w:r>
            <w:bookmarkEnd w:id="1984"/>
            <w:bookmarkEnd w:id="1985"/>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1986" w:name="_Toc83470228"/>
            <w:bookmarkStart w:id="1987" w:name="_Toc83472353"/>
            <w:r>
              <w:rPr>
                <w:b w:val="0"/>
                <w:lang w:val="en-US"/>
              </w:rPr>
              <w:t>Deceased0</w:t>
            </w:r>
            <w:r w:rsidRPr="003F04E6">
              <w:rPr>
                <w:b w:val="0"/>
                <w:lang w:val="en-US"/>
              </w:rPr>
              <w:t>04</w:t>
            </w:r>
            <w:bookmarkEnd w:id="1986"/>
            <w:bookmarkEnd w:id="1987"/>
          </w:p>
        </w:tc>
        <w:tc>
          <w:tcPr>
            <w:tcW w:w="2477" w:type="dxa"/>
            <w:shd w:val="clear" w:color="auto" w:fill="auto"/>
          </w:tcPr>
          <w:p w:rsidR="00F17EBB" w:rsidRPr="003F04E6" w:rsidRDefault="00F17EBB" w:rsidP="00F17EBB">
            <w:pPr>
              <w:pStyle w:val="Heading3"/>
              <w:numPr>
                <w:ilvl w:val="0"/>
                <w:numId w:val="0"/>
              </w:numPr>
              <w:jc w:val="center"/>
              <w:rPr>
                <w:lang w:val="en-US"/>
              </w:rPr>
            </w:pPr>
            <w:bookmarkStart w:id="1988" w:name="_Toc83470229"/>
            <w:bookmarkStart w:id="1989" w:name="_Toc83472354"/>
            <w:r>
              <w:rPr>
                <w:b w:val="0"/>
                <w:lang w:val="en-US"/>
              </w:rPr>
              <w:t>Deceased (1.00</w:t>
            </w:r>
            <w:r w:rsidRPr="003F04E6">
              <w:rPr>
                <w:b w:val="0"/>
                <w:lang w:val="en-US"/>
              </w:rPr>
              <w:t>)</w:t>
            </w:r>
            <w:bookmarkEnd w:id="1988"/>
            <w:bookmarkEnd w:id="1989"/>
          </w:p>
        </w:tc>
        <w:tc>
          <w:tcPr>
            <w:tcW w:w="1329" w:type="dxa"/>
            <w:tcBorders>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1990" w:name="_Toc83470230"/>
            <w:bookmarkStart w:id="1991" w:name="_Toc83472355"/>
            <w:r>
              <w:rPr>
                <w:b w:val="0"/>
                <w:lang w:val="en-US"/>
              </w:rPr>
              <w:t>Benar</w:t>
            </w:r>
            <w:bookmarkEnd w:id="1990"/>
            <w:bookmarkEnd w:id="1991"/>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1992" w:name="_Toc83470231"/>
            <w:bookmarkStart w:id="1993" w:name="_Toc83472356"/>
            <w:r w:rsidRPr="003F04E6">
              <w:rPr>
                <w:b w:val="0"/>
                <w:bCs/>
                <w:lang w:val="en-US"/>
              </w:rPr>
              <w:t>15</w:t>
            </w:r>
            <w:bookmarkEnd w:id="1992"/>
            <w:bookmarkEnd w:id="1993"/>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1994" w:name="_Toc83470232"/>
            <w:bookmarkStart w:id="1995" w:name="_Toc83472357"/>
            <w:r>
              <w:rPr>
                <w:b w:val="0"/>
                <w:lang w:val="en-US"/>
              </w:rPr>
              <w:t>Deceased0</w:t>
            </w:r>
            <w:r w:rsidRPr="003F04E6">
              <w:rPr>
                <w:b w:val="0"/>
                <w:lang w:val="en-US"/>
              </w:rPr>
              <w:t>05</w:t>
            </w:r>
            <w:bookmarkEnd w:id="1994"/>
            <w:bookmarkEnd w:id="1995"/>
          </w:p>
        </w:tc>
        <w:tc>
          <w:tcPr>
            <w:tcW w:w="2477" w:type="dxa"/>
            <w:shd w:val="clear" w:color="auto" w:fill="C0C0C0"/>
          </w:tcPr>
          <w:p w:rsidR="00F17EBB" w:rsidRPr="003F04E6" w:rsidRDefault="00F17EBB" w:rsidP="00F17EBB">
            <w:pPr>
              <w:pStyle w:val="Heading3"/>
              <w:numPr>
                <w:ilvl w:val="0"/>
                <w:numId w:val="0"/>
              </w:numPr>
              <w:jc w:val="center"/>
              <w:rPr>
                <w:lang w:val="en-US"/>
              </w:rPr>
            </w:pPr>
            <w:bookmarkStart w:id="1996" w:name="_Toc83470233"/>
            <w:bookmarkStart w:id="1997" w:name="_Toc83472358"/>
            <w:r>
              <w:rPr>
                <w:b w:val="0"/>
                <w:lang w:val="en-US"/>
              </w:rPr>
              <w:t>Deceased (1.00</w:t>
            </w:r>
            <w:r w:rsidRPr="003F04E6">
              <w:rPr>
                <w:b w:val="0"/>
                <w:lang w:val="en-US"/>
              </w:rPr>
              <w:t>)</w:t>
            </w:r>
            <w:bookmarkEnd w:id="1996"/>
            <w:bookmarkEnd w:id="1997"/>
          </w:p>
        </w:tc>
        <w:tc>
          <w:tcPr>
            <w:tcW w:w="1329" w:type="dxa"/>
            <w:tcBorders>
              <w:left w:val="nil"/>
              <w:right w:val="single" w:sz="8" w:space="0" w:color="auto"/>
            </w:tcBorders>
            <w:shd w:val="clear" w:color="auto" w:fill="C0C0C0"/>
          </w:tcPr>
          <w:p w:rsidR="00F17EBB" w:rsidRPr="003F04E6" w:rsidRDefault="00F17EBB" w:rsidP="00F17EBB">
            <w:pPr>
              <w:pStyle w:val="Heading3"/>
              <w:numPr>
                <w:ilvl w:val="0"/>
                <w:numId w:val="0"/>
              </w:numPr>
              <w:jc w:val="center"/>
              <w:rPr>
                <w:b w:val="0"/>
                <w:lang w:val="en-US"/>
              </w:rPr>
            </w:pPr>
            <w:bookmarkStart w:id="1998" w:name="_Toc83470234"/>
            <w:bookmarkStart w:id="1999" w:name="_Toc83472359"/>
            <w:r>
              <w:rPr>
                <w:b w:val="0"/>
                <w:lang w:val="en-US"/>
              </w:rPr>
              <w:t>Benar</w:t>
            </w:r>
            <w:bookmarkEnd w:id="1998"/>
            <w:bookmarkEnd w:id="1999"/>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2000" w:name="_Toc83470235"/>
            <w:bookmarkStart w:id="2001" w:name="_Toc83472360"/>
            <w:r w:rsidRPr="003F04E6">
              <w:rPr>
                <w:b w:val="0"/>
                <w:bCs/>
                <w:lang w:val="en-US"/>
              </w:rPr>
              <w:t>16</w:t>
            </w:r>
            <w:bookmarkEnd w:id="2000"/>
            <w:bookmarkEnd w:id="2001"/>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2002" w:name="_Toc83470236"/>
            <w:bookmarkStart w:id="2003" w:name="_Toc83472361"/>
            <w:r>
              <w:rPr>
                <w:b w:val="0"/>
                <w:lang w:val="en-US"/>
              </w:rPr>
              <w:t>Deceased0</w:t>
            </w:r>
            <w:r w:rsidRPr="003F04E6">
              <w:rPr>
                <w:b w:val="0"/>
                <w:lang w:val="en-US"/>
              </w:rPr>
              <w:t>06</w:t>
            </w:r>
            <w:bookmarkEnd w:id="2002"/>
            <w:bookmarkEnd w:id="2003"/>
          </w:p>
        </w:tc>
        <w:tc>
          <w:tcPr>
            <w:tcW w:w="2477" w:type="dxa"/>
            <w:shd w:val="clear" w:color="auto" w:fill="auto"/>
          </w:tcPr>
          <w:p w:rsidR="00F17EBB" w:rsidRPr="003F04E6" w:rsidRDefault="00F17EBB" w:rsidP="00F17EBB">
            <w:pPr>
              <w:pStyle w:val="Heading3"/>
              <w:numPr>
                <w:ilvl w:val="0"/>
                <w:numId w:val="0"/>
              </w:numPr>
              <w:jc w:val="center"/>
              <w:rPr>
                <w:lang w:val="en-US"/>
              </w:rPr>
            </w:pPr>
            <w:bookmarkStart w:id="2004" w:name="_Toc83470237"/>
            <w:bookmarkStart w:id="2005" w:name="_Toc83472362"/>
            <w:r>
              <w:rPr>
                <w:b w:val="0"/>
                <w:lang w:val="en-US"/>
              </w:rPr>
              <w:t>Deceased (1.00</w:t>
            </w:r>
            <w:r w:rsidRPr="003F04E6">
              <w:rPr>
                <w:b w:val="0"/>
                <w:lang w:val="en-US"/>
              </w:rPr>
              <w:t>)</w:t>
            </w:r>
            <w:bookmarkEnd w:id="2004"/>
            <w:bookmarkEnd w:id="2005"/>
          </w:p>
        </w:tc>
        <w:tc>
          <w:tcPr>
            <w:tcW w:w="1329" w:type="dxa"/>
            <w:tcBorders>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2006" w:name="_Toc83470238"/>
            <w:bookmarkStart w:id="2007" w:name="_Toc83472363"/>
            <w:r>
              <w:rPr>
                <w:b w:val="0"/>
                <w:lang w:val="en-US"/>
              </w:rPr>
              <w:t>Benar</w:t>
            </w:r>
            <w:bookmarkEnd w:id="2006"/>
            <w:bookmarkEnd w:id="2007"/>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2008" w:name="_Toc83470239"/>
            <w:bookmarkStart w:id="2009" w:name="_Toc83472364"/>
            <w:r w:rsidRPr="003F04E6">
              <w:rPr>
                <w:b w:val="0"/>
                <w:bCs/>
                <w:lang w:val="en-US"/>
              </w:rPr>
              <w:t>17</w:t>
            </w:r>
            <w:bookmarkEnd w:id="2008"/>
            <w:bookmarkEnd w:id="2009"/>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2010" w:name="_Toc83470240"/>
            <w:bookmarkStart w:id="2011" w:name="_Toc83472365"/>
            <w:r>
              <w:rPr>
                <w:b w:val="0"/>
                <w:lang w:val="en-US"/>
              </w:rPr>
              <w:t>Deceased0</w:t>
            </w:r>
            <w:r w:rsidRPr="003F04E6">
              <w:rPr>
                <w:b w:val="0"/>
                <w:lang w:val="en-US"/>
              </w:rPr>
              <w:t>07</w:t>
            </w:r>
            <w:bookmarkEnd w:id="2010"/>
            <w:bookmarkEnd w:id="2011"/>
          </w:p>
        </w:tc>
        <w:tc>
          <w:tcPr>
            <w:tcW w:w="2477" w:type="dxa"/>
            <w:shd w:val="clear" w:color="auto" w:fill="C0C0C0"/>
          </w:tcPr>
          <w:p w:rsidR="00F17EBB" w:rsidRPr="003F04E6" w:rsidRDefault="00A04320" w:rsidP="00F17EBB">
            <w:pPr>
              <w:pStyle w:val="Heading3"/>
              <w:numPr>
                <w:ilvl w:val="0"/>
                <w:numId w:val="0"/>
              </w:numPr>
              <w:jc w:val="center"/>
              <w:rPr>
                <w:lang w:val="en-US"/>
              </w:rPr>
            </w:pPr>
            <w:bookmarkStart w:id="2012" w:name="_Toc83470241"/>
            <w:bookmarkStart w:id="2013" w:name="_Toc83472366"/>
            <w:r>
              <w:rPr>
                <w:b w:val="0"/>
                <w:lang w:val="en-US"/>
              </w:rPr>
              <w:t>Unknown</w:t>
            </w:r>
            <w:r w:rsidR="00F17EBB">
              <w:rPr>
                <w:b w:val="0"/>
                <w:lang w:val="en-US"/>
              </w:rPr>
              <w:t xml:space="preserve"> (1.00</w:t>
            </w:r>
            <w:r w:rsidR="00F17EBB" w:rsidRPr="003F04E6">
              <w:rPr>
                <w:b w:val="0"/>
                <w:lang w:val="en-US"/>
              </w:rPr>
              <w:t>)</w:t>
            </w:r>
            <w:bookmarkEnd w:id="2012"/>
            <w:bookmarkEnd w:id="2013"/>
          </w:p>
        </w:tc>
        <w:tc>
          <w:tcPr>
            <w:tcW w:w="1329" w:type="dxa"/>
            <w:tcBorders>
              <w:left w:val="nil"/>
              <w:right w:val="single" w:sz="8" w:space="0" w:color="auto"/>
            </w:tcBorders>
            <w:shd w:val="clear" w:color="auto" w:fill="C0C0C0"/>
          </w:tcPr>
          <w:p w:rsidR="00F17EBB" w:rsidRPr="003F04E6" w:rsidRDefault="00A04320" w:rsidP="00F17EBB">
            <w:pPr>
              <w:pStyle w:val="Heading3"/>
              <w:numPr>
                <w:ilvl w:val="0"/>
                <w:numId w:val="0"/>
              </w:numPr>
              <w:jc w:val="center"/>
              <w:rPr>
                <w:b w:val="0"/>
                <w:lang w:val="en-US"/>
              </w:rPr>
            </w:pPr>
            <w:bookmarkStart w:id="2014" w:name="_Toc83470242"/>
            <w:bookmarkStart w:id="2015" w:name="_Toc83472367"/>
            <w:r>
              <w:rPr>
                <w:b w:val="0"/>
                <w:lang w:val="en-US"/>
              </w:rPr>
              <w:t>Salah</w:t>
            </w:r>
            <w:bookmarkEnd w:id="2014"/>
            <w:bookmarkEnd w:id="2015"/>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2016" w:name="_Toc83470243"/>
            <w:bookmarkStart w:id="2017" w:name="_Toc83472368"/>
            <w:r w:rsidRPr="003F04E6">
              <w:rPr>
                <w:b w:val="0"/>
                <w:bCs/>
                <w:lang w:val="en-US"/>
              </w:rPr>
              <w:t>18</w:t>
            </w:r>
            <w:bookmarkEnd w:id="2016"/>
            <w:bookmarkEnd w:id="2017"/>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2018" w:name="_Toc83470244"/>
            <w:bookmarkStart w:id="2019" w:name="_Toc83472369"/>
            <w:r>
              <w:rPr>
                <w:b w:val="0"/>
                <w:lang w:val="en-US"/>
              </w:rPr>
              <w:t>Deceased0</w:t>
            </w:r>
            <w:r w:rsidRPr="003F04E6">
              <w:rPr>
                <w:b w:val="0"/>
                <w:lang w:val="en-US"/>
              </w:rPr>
              <w:t>08</w:t>
            </w:r>
            <w:bookmarkEnd w:id="2018"/>
            <w:bookmarkEnd w:id="2019"/>
          </w:p>
        </w:tc>
        <w:tc>
          <w:tcPr>
            <w:tcW w:w="2477" w:type="dxa"/>
            <w:shd w:val="clear" w:color="auto" w:fill="auto"/>
          </w:tcPr>
          <w:p w:rsidR="00F17EBB" w:rsidRPr="003F04E6" w:rsidRDefault="00F17EBB" w:rsidP="00F17EBB">
            <w:pPr>
              <w:pStyle w:val="Heading3"/>
              <w:numPr>
                <w:ilvl w:val="0"/>
                <w:numId w:val="0"/>
              </w:numPr>
              <w:jc w:val="center"/>
              <w:rPr>
                <w:lang w:val="en-US"/>
              </w:rPr>
            </w:pPr>
            <w:bookmarkStart w:id="2020" w:name="_Toc83470245"/>
            <w:bookmarkStart w:id="2021" w:name="_Toc83472370"/>
            <w:r>
              <w:rPr>
                <w:b w:val="0"/>
                <w:lang w:val="en-US"/>
              </w:rPr>
              <w:t>Unknown (1.00</w:t>
            </w:r>
            <w:r w:rsidRPr="003F04E6">
              <w:rPr>
                <w:b w:val="0"/>
                <w:lang w:val="en-US"/>
              </w:rPr>
              <w:t>)</w:t>
            </w:r>
            <w:bookmarkEnd w:id="2020"/>
            <w:bookmarkEnd w:id="2021"/>
          </w:p>
        </w:tc>
        <w:tc>
          <w:tcPr>
            <w:tcW w:w="1329" w:type="dxa"/>
            <w:tcBorders>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2022" w:name="_Toc83470246"/>
            <w:bookmarkStart w:id="2023" w:name="_Toc83472371"/>
            <w:r w:rsidRPr="003F04E6">
              <w:rPr>
                <w:b w:val="0"/>
                <w:lang w:val="en-US"/>
              </w:rPr>
              <w:t>Salah</w:t>
            </w:r>
            <w:bookmarkEnd w:id="2022"/>
            <w:bookmarkEnd w:id="2023"/>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2024" w:name="_Toc83470247"/>
            <w:bookmarkStart w:id="2025" w:name="_Toc83472372"/>
            <w:r w:rsidRPr="003F04E6">
              <w:rPr>
                <w:b w:val="0"/>
                <w:bCs/>
                <w:lang w:val="en-US"/>
              </w:rPr>
              <w:t>19</w:t>
            </w:r>
            <w:bookmarkEnd w:id="2024"/>
            <w:bookmarkEnd w:id="2025"/>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2026" w:name="_Toc83470248"/>
            <w:bookmarkStart w:id="2027" w:name="_Toc83472373"/>
            <w:r>
              <w:rPr>
                <w:b w:val="0"/>
                <w:lang w:val="en-US"/>
              </w:rPr>
              <w:t>Deceased0</w:t>
            </w:r>
            <w:r w:rsidRPr="003F04E6">
              <w:rPr>
                <w:b w:val="0"/>
                <w:lang w:val="en-US"/>
              </w:rPr>
              <w:t>09</w:t>
            </w:r>
            <w:bookmarkEnd w:id="2026"/>
            <w:bookmarkEnd w:id="2027"/>
          </w:p>
        </w:tc>
        <w:tc>
          <w:tcPr>
            <w:tcW w:w="2477" w:type="dxa"/>
            <w:shd w:val="clear" w:color="auto" w:fill="C0C0C0"/>
          </w:tcPr>
          <w:p w:rsidR="00F17EBB" w:rsidRPr="003F04E6" w:rsidRDefault="00A04320" w:rsidP="00F17EBB">
            <w:pPr>
              <w:pStyle w:val="Heading3"/>
              <w:numPr>
                <w:ilvl w:val="0"/>
                <w:numId w:val="0"/>
              </w:numPr>
              <w:jc w:val="center"/>
              <w:rPr>
                <w:lang w:val="en-US"/>
              </w:rPr>
            </w:pPr>
            <w:bookmarkStart w:id="2028" w:name="_Toc83470249"/>
            <w:bookmarkStart w:id="2029" w:name="_Toc83472374"/>
            <w:r>
              <w:rPr>
                <w:b w:val="0"/>
                <w:lang w:val="en-US"/>
              </w:rPr>
              <w:t>Unknown</w:t>
            </w:r>
            <w:r w:rsidR="00F17EBB">
              <w:rPr>
                <w:b w:val="0"/>
                <w:lang w:val="en-US"/>
              </w:rPr>
              <w:t xml:space="preserve"> (1.00</w:t>
            </w:r>
            <w:r w:rsidR="00F17EBB" w:rsidRPr="003F04E6">
              <w:rPr>
                <w:b w:val="0"/>
                <w:lang w:val="en-US"/>
              </w:rPr>
              <w:t>)</w:t>
            </w:r>
            <w:bookmarkEnd w:id="2028"/>
            <w:bookmarkEnd w:id="2029"/>
          </w:p>
        </w:tc>
        <w:tc>
          <w:tcPr>
            <w:tcW w:w="1329" w:type="dxa"/>
            <w:tcBorders>
              <w:left w:val="nil"/>
              <w:right w:val="single" w:sz="8" w:space="0" w:color="auto"/>
            </w:tcBorders>
            <w:shd w:val="clear" w:color="auto" w:fill="C0C0C0"/>
          </w:tcPr>
          <w:p w:rsidR="00F17EBB" w:rsidRPr="003F04E6" w:rsidRDefault="00F17EBB" w:rsidP="00F17EBB">
            <w:pPr>
              <w:pStyle w:val="Heading3"/>
              <w:numPr>
                <w:ilvl w:val="0"/>
                <w:numId w:val="0"/>
              </w:numPr>
              <w:jc w:val="center"/>
              <w:rPr>
                <w:b w:val="0"/>
                <w:lang w:val="en-US"/>
              </w:rPr>
            </w:pPr>
            <w:bookmarkStart w:id="2030" w:name="_Toc83470250"/>
            <w:bookmarkStart w:id="2031" w:name="_Toc83472375"/>
            <w:r>
              <w:rPr>
                <w:b w:val="0"/>
                <w:lang w:val="en-US"/>
              </w:rPr>
              <w:t>Salah</w:t>
            </w:r>
            <w:bookmarkEnd w:id="2030"/>
            <w:bookmarkEnd w:id="2031"/>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2032" w:name="_Toc83470251"/>
            <w:bookmarkStart w:id="2033" w:name="_Toc83472376"/>
            <w:r w:rsidRPr="003F04E6">
              <w:rPr>
                <w:b w:val="0"/>
                <w:bCs/>
                <w:lang w:val="en-US"/>
              </w:rPr>
              <w:t>20</w:t>
            </w:r>
            <w:bookmarkEnd w:id="2032"/>
            <w:bookmarkEnd w:id="2033"/>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2034" w:name="_Toc83470252"/>
            <w:bookmarkStart w:id="2035" w:name="_Toc83472377"/>
            <w:r>
              <w:rPr>
                <w:b w:val="0"/>
                <w:lang w:val="en-US"/>
              </w:rPr>
              <w:t>Deceased0</w:t>
            </w:r>
            <w:r w:rsidRPr="003F04E6">
              <w:rPr>
                <w:b w:val="0"/>
                <w:lang w:val="en-US"/>
              </w:rPr>
              <w:t>10</w:t>
            </w:r>
            <w:bookmarkEnd w:id="2034"/>
            <w:bookmarkEnd w:id="2035"/>
          </w:p>
        </w:tc>
        <w:tc>
          <w:tcPr>
            <w:tcW w:w="2477" w:type="dxa"/>
            <w:shd w:val="clear" w:color="auto" w:fill="auto"/>
          </w:tcPr>
          <w:p w:rsidR="00F17EBB" w:rsidRPr="003F04E6" w:rsidRDefault="00A04320" w:rsidP="00F17EBB">
            <w:pPr>
              <w:pStyle w:val="Heading3"/>
              <w:numPr>
                <w:ilvl w:val="0"/>
                <w:numId w:val="0"/>
              </w:numPr>
              <w:jc w:val="center"/>
              <w:rPr>
                <w:lang w:val="en-US"/>
              </w:rPr>
            </w:pPr>
            <w:bookmarkStart w:id="2036" w:name="_Toc83470253"/>
            <w:bookmarkStart w:id="2037" w:name="_Toc83472378"/>
            <w:r>
              <w:rPr>
                <w:b w:val="0"/>
                <w:lang w:val="en-US"/>
              </w:rPr>
              <w:t>Unknown (1.00</w:t>
            </w:r>
            <w:r w:rsidR="00F17EBB" w:rsidRPr="003F04E6">
              <w:rPr>
                <w:b w:val="0"/>
                <w:lang w:val="en-US"/>
              </w:rPr>
              <w:t>)</w:t>
            </w:r>
            <w:bookmarkEnd w:id="2036"/>
            <w:bookmarkEnd w:id="2037"/>
          </w:p>
        </w:tc>
        <w:tc>
          <w:tcPr>
            <w:tcW w:w="1329" w:type="dxa"/>
            <w:tcBorders>
              <w:right w:val="single" w:sz="8" w:space="0" w:color="auto"/>
            </w:tcBorders>
            <w:shd w:val="clear" w:color="auto" w:fill="auto"/>
          </w:tcPr>
          <w:p w:rsidR="00F17EBB" w:rsidRPr="003F04E6" w:rsidRDefault="00A04320" w:rsidP="00F17EBB">
            <w:pPr>
              <w:pStyle w:val="Heading3"/>
              <w:numPr>
                <w:ilvl w:val="0"/>
                <w:numId w:val="0"/>
              </w:numPr>
              <w:jc w:val="center"/>
              <w:rPr>
                <w:b w:val="0"/>
                <w:lang w:val="en-US"/>
              </w:rPr>
            </w:pPr>
            <w:bookmarkStart w:id="2038" w:name="_Toc83470254"/>
            <w:bookmarkStart w:id="2039" w:name="_Toc83472379"/>
            <w:r>
              <w:rPr>
                <w:b w:val="0"/>
                <w:lang w:val="en-US"/>
              </w:rPr>
              <w:t>Salah</w:t>
            </w:r>
            <w:bookmarkEnd w:id="2038"/>
            <w:bookmarkEnd w:id="2039"/>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2040" w:name="_Toc83470255"/>
            <w:bookmarkStart w:id="2041" w:name="_Toc83472380"/>
            <w:r w:rsidRPr="003F04E6">
              <w:rPr>
                <w:b w:val="0"/>
                <w:bCs/>
                <w:lang w:val="en-US"/>
              </w:rPr>
              <w:t>21</w:t>
            </w:r>
            <w:bookmarkEnd w:id="2040"/>
            <w:bookmarkEnd w:id="2041"/>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2042" w:name="_Toc83470256"/>
            <w:bookmarkStart w:id="2043" w:name="_Toc83472381"/>
            <w:r>
              <w:rPr>
                <w:b w:val="0"/>
                <w:lang w:val="en-US"/>
              </w:rPr>
              <w:t>Unknown0</w:t>
            </w:r>
            <w:r w:rsidRPr="003F04E6">
              <w:rPr>
                <w:b w:val="0"/>
                <w:lang w:val="en-US"/>
              </w:rPr>
              <w:t>01</w:t>
            </w:r>
            <w:bookmarkEnd w:id="2042"/>
            <w:bookmarkEnd w:id="2043"/>
          </w:p>
        </w:tc>
        <w:tc>
          <w:tcPr>
            <w:tcW w:w="2477" w:type="dxa"/>
            <w:shd w:val="clear" w:color="auto" w:fill="C0C0C0"/>
          </w:tcPr>
          <w:p w:rsidR="00F17EBB" w:rsidRPr="003F04E6" w:rsidRDefault="00A04320" w:rsidP="00F17EBB">
            <w:pPr>
              <w:pStyle w:val="Heading3"/>
              <w:numPr>
                <w:ilvl w:val="0"/>
                <w:numId w:val="0"/>
              </w:numPr>
              <w:jc w:val="center"/>
              <w:rPr>
                <w:lang w:val="en-US"/>
              </w:rPr>
            </w:pPr>
            <w:bookmarkStart w:id="2044" w:name="_Toc83470257"/>
            <w:bookmarkStart w:id="2045" w:name="_Toc83472382"/>
            <w:r>
              <w:rPr>
                <w:b w:val="0"/>
                <w:lang w:val="en-US"/>
              </w:rPr>
              <w:t>Unknown (1.00</w:t>
            </w:r>
            <w:r w:rsidRPr="003F04E6">
              <w:rPr>
                <w:b w:val="0"/>
                <w:lang w:val="en-US"/>
              </w:rPr>
              <w:t>)</w:t>
            </w:r>
            <w:bookmarkEnd w:id="2044"/>
            <w:bookmarkEnd w:id="2045"/>
          </w:p>
        </w:tc>
        <w:tc>
          <w:tcPr>
            <w:tcW w:w="1329" w:type="dxa"/>
            <w:tcBorders>
              <w:left w:val="nil"/>
              <w:right w:val="single" w:sz="8" w:space="0" w:color="auto"/>
            </w:tcBorders>
            <w:shd w:val="clear" w:color="auto" w:fill="C0C0C0"/>
          </w:tcPr>
          <w:p w:rsidR="00F17EBB" w:rsidRPr="003F04E6" w:rsidRDefault="00F17EBB" w:rsidP="00F17EBB">
            <w:pPr>
              <w:pStyle w:val="Heading3"/>
              <w:numPr>
                <w:ilvl w:val="0"/>
                <w:numId w:val="0"/>
              </w:numPr>
              <w:jc w:val="center"/>
              <w:rPr>
                <w:b w:val="0"/>
                <w:lang w:val="en-US"/>
              </w:rPr>
            </w:pPr>
            <w:bookmarkStart w:id="2046" w:name="_Toc83470258"/>
            <w:bookmarkStart w:id="2047" w:name="_Toc83472383"/>
            <w:r w:rsidRPr="003F04E6">
              <w:rPr>
                <w:b w:val="0"/>
                <w:lang w:val="en-US"/>
              </w:rPr>
              <w:t>Benar</w:t>
            </w:r>
            <w:bookmarkEnd w:id="2046"/>
            <w:bookmarkEnd w:id="2047"/>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2048" w:name="_Toc83470259"/>
            <w:bookmarkStart w:id="2049" w:name="_Toc83472384"/>
            <w:r w:rsidRPr="003F04E6">
              <w:rPr>
                <w:b w:val="0"/>
                <w:bCs/>
                <w:lang w:val="en-US"/>
              </w:rPr>
              <w:t>22</w:t>
            </w:r>
            <w:bookmarkEnd w:id="2048"/>
            <w:bookmarkEnd w:id="2049"/>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2050" w:name="_Toc83470260"/>
            <w:bookmarkStart w:id="2051" w:name="_Toc83472385"/>
            <w:r>
              <w:rPr>
                <w:b w:val="0"/>
                <w:lang w:val="en-US"/>
              </w:rPr>
              <w:t>Unknown0</w:t>
            </w:r>
            <w:r w:rsidRPr="003F04E6">
              <w:rPr>
                <w:b w:val="0"/>
                <w:lang w:val="en-US"/>
              </w:rPr>
              <w:t>02</w:t>
            </w:r>
            <w:bookmarkEnd w:id="2050"/>
            <w:bookmarkEnd w:id="2051"/>
          </w:p>
        </w:tc>
        <w:tc>
          <w:tcPr>
            <w:tcW w:w="2477" w:type="dxa"/>
            <w:shd w:val="clear" w:color="auto" w:fill="auto"/>
          </w:tcPr>
          <w:p w:rsidR="00F17EBB" w:rsidRPr="003F04E6" w:rsidRDefault="00F17EBB" w:rsidP="00F17EBB">
            <w:pPr>
              <w:pStyle w:val="Heading3"/>
              <w:numPr>
                <w:ilvl w:val="0"/>
                <w:numId w:val="0"/>
              </w:numPr>
              <w:jc w:val="center"/>
              <w:rPr>
                <w:lang w:val="en-US"/>
              </w:rPr>
            </w:pPr>
            <w:bookmarkStart w:id="2052" w:name="_Toc83470261"/>
            <w:bookmarkStart w:id="2053" w:name="_Toc83472386"/>
            <w:r>
              <w:rPr>
                <w:b w:val="0"/>
                <w:lang w:val="en-US"/>
              </w:rPr>
              <w:t>Unknown (1.00</w:t>
            </w:r>
            <w:r w:rsidRPr="003F04E6">
              <w:rPr>
                <w:b w:val="0"/>
                <w:lang w:val="en-US"/>
              </w:rPr>
              <w:t>)</w:t>
            </w:r>
            <w:bookmarkEnd w:id="2052"/>
            <w:bookmarkEnd w:id="2053"/>
          </w:p>
        </w:tc>
        <w:tc>
          <w:tcPr>
            <w:tcW w:w="1329" w:type="dxa"/>
            <w:tcBorders>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2054" w:name="_Toc83470262"/>
            <w:bookmarkStart w:id="2055" w:name="_Toc83472387"/>
            <w:r w:rsidRPr="003F04E6">
              <w:rPr>
                <w:b w:val="0"/>
                <w:lang w:val="en-US"/>
              </w:rPr>
              <w:t>Benar</w:t>
            </w:r>
            <w:bookmarkEnd w:id="2054"/>
            <w:bookmarkEnd w:id="2055"/>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2056" w:name="_Toc83470263"/>
            <w:bookmarkStart w:id="2057" w:name="_Toc83472388"/>
            <w:r w:rsidRPr="003F04E6">
              <w:rPr>
                <w:b w:val="0"/>
                <w:bCs/>
                <w:lang w:val="en-US"/>
              </w:rPr>
              <w:t>23</w:t>
            </w:r>
            <w:bookmarkEnd w:id="2056"/>
            <w:bookmarkEnd w:id="2057"/>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2058" w:name="_Toc83470264"/>
            <w:bookmarkStart w:id="2059" w:name="_Toc83472389"/>
            <w:r>
              <w:rPr>
                <w:b w:val="0"/>
                <w:lang w:val="en-US"/>
              </w:rPr>
              <w:t>Unknown0</w:t>
            </w:r>
            <w:r w:rsidRPr="003F04E6">
              <w:rPr>
                <w:b w:val="0"/>
                <w:lang w:val="en-US"/>
              </w:rPr>
              <w:t>03</w:t>
            </w:r>
            <w:bookmarkEnd w:id="2058"/>
            <w:bookmarkEnd w:id="2059"/>
          </w:p>
        </w:tc>
        <w:tc>
          <w:tcPr>
            <w:tcW w:w="2477" w:type="dxa"/>
            <w:shd w:val="clear" w:color="auto" w:fill="C0C0C0"/>
          </w:tcPr>
          <w:p w:rsidR="00F17EBB" w:rsidRPr="003F04E6" w:rsidRDefault="00A04320" w:rsidP="00F17EBB">
            <w:pPr>
              <w:pStyle w:val="Heading3"/>
              <w:numPr>
                <w:ilvl w:val="0"/>
                <w:numId w:val="0"/>
              </w:numPr>
              <w:jc w:val="center"/>
              <w:rPr>
                <w:lang w:val="en-US"/>
              </w:rPr>
            </w:pPr>
            <w:bookmarkStart w:id="2060" w:name="_Toc83470265"/>
            <w:bookmarkStart w:id="2061" w:name="_Toc83472390"/>
            <w:r>
              <w:rPr>
                <w:b w:val="0"/>
                <w:lang w:val="en-US"/>
              </w:rPr>
              <w:t>Unknown (1.00</w:t>
            </w:r>
            <w:r w:rsidRPr="003F04E6">
              <w:rPr>
                <w:b w:val="0"/>
                <w:lang w:val="en-US"/>
              </w:rPr>
              <w:t>)</w:t>
            </w:r>
            <w:bookmarkEnd w:id="2060"/>
            <w:bookmarkEnd w:id="2061"/>
          </w:p>
        </w:tc>
        <w:tc>
          <w:tcPr>
            <w:tcW w:w="1329" w:type="dxa"/>
            <w:tcBorders>
              <w:left w:val="nil"/>
              <w:right w:val="single" w:sz="8" w:space="0" w:color="auto"/>
            </w:tcBorders>
            <w:shd w:val="clear" w:color="auto" w:fill="C0C0C0"/>
          </w:tcPr>
          <w:p w:rsidR="00F17EBB" w:rsidRPr="003F04E6" w:rsidRDefault="00A04320" w:rsidP="00F17EBB">
            <w:pPr>
              <w:pStyle w:val="Heading3"/>
              <w:numPr>
                <w:ilvl w:val="0"/>
                <w:numId w:val="0"/>
              </w:numPr>
              <w:jc w:val="center"/>
              <w:rPr>
                <w:b w:val="0"/>
                <w:lang w:val="en-US"/>
              </w:rPr>
            </w:pPr>
            <w:bookmarkStart w:id="2062" w:name="_Toc83470266"/>
            <w:bookmarkStart w:id="2063" w:name="_Toc83472391"/>
            <w:r>
              <w:rPr>
                <w:b w:val="0"/>
                <w:lang w:val="en-US"/>
              </w:rPr>
              <w:t>Benar</w:t>
            </w:r>
            <w:bookmarkEnd w:id="2062"/>
            <w:bookmarkEnd w:id="2063"/>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2064" w:name="_Toc83470267"/>
            <w:bookmarkStart w:id="2065" w:name="_Toc83472392"/>
            <w:r w:rsidRPr="003F04E6">
              <w:rPr>
                <w:b w:val="0"/>
                <w:bCs/>
                <w:lang w:val="en-US"/>
              </w:rPr>
              <w:t>24</w:t>
            </w:r>
            <w:bookmarkEnd w:id="2064"/>
            <w:bookmarkEnd w:id="2065"/>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2066" w:name="_Toc83470268"/>
            <w:bookmarkStart w:id="2067" w:name="_Toc83472393"/>
            <w:r>
              <w:rPr>
                <w:b w:val="0"/>
                <w:lang w:val="en-US"/>
              </w:rPr>
              <w:t>Unknown0</w:t>
            </w:r>
            <w:r w:rsidRPr="003F04E6">
              <w:rPr>
                <w:b w:val="0"/>
                <w:lang w:val="en-US"/>
              </w:rPr>
              <w:t>04</w:t>
            </w:r>
            <w:bookmarkEnd w:id="2066"/>
            <w:bookmarkEnd w:id="2067"/>
          </w:p>
        </w:tc>
        <w:tc>
          <w:tcPr>
            <w:tcW w:w="2477" w:type="dxa"/>
            <w:shd w:val="clear" w:color="auto" w:fill="auto"/>
          </w:tcPr>
          <w:p w:rsidR="00F17EBB" w:rsidRPr="003F04E6" w:rsidRDefault="00A04320" w:rsidP="00F17EBB">
            <w:pPr>
              <w:pStyle w:val="Heading3"/>
              <w:numPr>
                <w:ilvl w:val="0"/>
                <w:numId w:val="0"/>
              </w:numPr>
              <w:jc w:val="center"/>
              <w:rPr>
                <w:lang w:val="en-US"/>
              </w:rPr>
            </w:pPr>
            <w:bookmarkStart w:id="2068" w:name="_Toc83470269"/>
            <w:bookmarkStart w:id="2069" w:name="_Toc83472394"/>
            <w:r>
              <w:rPr>
                <w:b w:val="0"/>
                <w:lang w:val="en-US"/>
              </w:rPr>
              <w:t>Unknown (1.00</w:t>
            </w:r>
            <w:r w:rsidRPr="003F04E6">
              <w:rPr>
                <w:b w:val="0"/>
                <w:lang w:val="en-US"/>
              </w:rPr>
              <w:t>)</w:t>
            </w:r>
            <w:bookmarkEnd w:id="2068"/>
            <w:bookmarkEnd w:id="2069"/>
          </w:p>
        </w:tc>
        <w:tc>
          <w:tcPr>
            <w:tcW w:w="1329" w:type="dxa"/>
            <w:tcBorders>
              <w:right w:val="single" w:sz="8" w:space="0" w:color="auto"/>
            </w:tcBorders>
            <w:shd w:val="clear" w:color="auto" w:fill="auto"/>
          </w:tcPr>
          <w:p w:rsidR="00F17EBB" w:rsidRPr="003F04E6" w:rsidRDefault="00A04320" w:rsidP="00F17EBB">
            <w:pPr>
              <w:pStyle w:val="Heading3"/>
              <w:numPr>
                <w:ilvl w:val="0"/>
                <w:numId w:val="0"/>
              </w:numPr>
              <w:jc w:val="center"/>
              <w:rPr>
                <w:b w:val="0"/>
                <w:lang w:val="en-US"/>
              </w:rPr>
            </w:pPr>
            <w:bookmarkStart w:id="2070" w:name="_Toc83470270"/>
            <w:bookmarkStart w:id="2071" w:name="_Toc83472395"/>
            <w:r>
              <w:rPr>
                <w:b w:val="0"/>
                <w:lang w:val="en-US"/>
              </w:rPr>
              <w:t>Benar</w:t>
            </w:r>
            <w:bookmarkEnd w:id="2070"/>
            <w:bookmarkEnd w:id="2071"/>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2072" w:name="_Toc83470271"/>
            <w:bookmarkStart w:id="2073" w:name="_Toc83472396"/>
            <w:r w:rsidRPr="003F04E6">
              <w:rPr>
                <w:b w:val="0"/>
                <w:bCs/>
                <w:lang w:val="en-US"/>
              </w:rPr>
              <w:t>25</w:t>
            </w:r>
            <w:bookmarkEnd w:id="2072"/>
            <w:bookmarkEnd w:id="2073"/>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2074" w:name="_Toc83470272"/>
            <w:bookmarkStart w:id="2075" w:name="_Toc83472397"/>
            <w:r>
              <w:rPr>
                <w:b w:val="0"/>
                <w:lang w:val="en-US"/>
              </w:rPr>
              <w:t>Unknown0</w:t>
            </w:r>
            <w:r w:rsidRPr="003F04E6">
              <w:rPr>
                <w:b w:val="0"/>
                <w:lang w:val="en-US"/>
              </w:rPr>
              <w:t>05</w:t>
            </w:r>
            <w:bookmarkEnd w:id="2074"/>
            <w:bookmarkEnd w:id="2075"/>
          </w:p>
        </w:tc>
        <w:tc>
          <w:tcPr>
            <w:tcW w:w="2477" w:type="dxa"/>
            <w:shd w:val="clear" w:color="auto" w:fill="C0C0C0"/>
          </w:tcPr>
          <w:p w:rsidR="00F17EBB" w:rsidRPr="003F04E6" w:rsidRDefault="00F17EBB" w:rsidP="00F17EBB">
            <w:pPr>
              <w:pStyle w:val="Heading3"/>
              <w:numPr>
                <w:ilvl w:val="0"/>
                <w:numId w:val="0"/>
              </w:numPr>
              <w:jc w:val="center"/>
              <w:rPr>
                <w:lang w:val="en-US"/>
              </w:rPr>
            </w:pPr>
            <w:bookmarkStart w:id="2076" w:name="_Toc83470273"/>
            <w:bookmarkStart w:id="2077" w:name="_Toc83472398"/>
            <w:r>
              <w:rPr>
                <w:b w:val="0"/>
                <w:lang w:val="en-US"/>
              </w:rPr>
              <w:t>Unknown (1.00</w:t>
            </w:r>
            <w:r w:rsidRPr="003F04E6">
              <w:rPr>
                <w:b w:val="0"/>
                <w:lang w:val="en-US"/>
              </w:rPr>
              <w:t>)</w:t>
            </w:r>
            <w:bookmarkEnd w:id="2076"/>
            <w:bookmarkEnd w:id="2077"/>
          </w:p>
        </w:tc>
        <w:tc>
          <w:tcPr>
            <w:tcW w:w="1329" w:type="dxa"/>
            <w:tcBorders>
              <w:left w:val="nil"/>
              <w:right w:val="single" w:sz="8" w:space="0" w:color="auto"/>
            </w:tcBorders>
            <w:shd w:val="clear" w:color="auto" w:fill="C0C0C0"/>
          </w:tcPr>
          <w:p w:rsidR="00F17EBB" w:rsidRPr="003F04E6" w:rsidRDefault="00F17EBB" w:rsidP="00F17EBB">
            <w:pPr>
              <w:pStyle w:val="Heading3"/>
              <w:numPr>
                <w:ilvl w:val="0"/>
                <w:numId w:val="0"/>
              </w:numPr>
              <w:jc w:val="center"/>
              <w:rPr>
                <w:b w:val="0"/>
                <w:lang w:val="en-US"/>
              </w:rPr>
            </w:pPr>
            <w:bookmarkStart w:id="2078" w:name="_Toc83470274"/>
            <w:bookmarkStart w:id="2079" w:name="_Toc83472399"/>
            <w:r>
              <w:rPr>
                <w:b w:val="0"/>
                <w:lang w:val="en-US"/>
              </w:rPr>
              <w:t>Benar</w:t>
            </w:r>
            <w:bookmarkEnd w:id="2078"/>
            <w:bookmarkEnd w:id="2079"/>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2080" w:name="_Toc83470275"/>
            <w:bookmarkStart w:id="2081" w:name="_Toc83472400"/>
            <w:r w:rsidRPr="003F04E6">
              <w:rPr>
                <w:b w:val="0"/>
                <w:bCs/>
                <w:lang w:val="en-US"/>
              </w:rPr>
              <w:t>26</w:t>
            </w:r>
            <w:bookmarkEnd w:id="2080"/>
            <w:bookmarkEnd w:id="2081"/>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2082" w:name="_Toc83470276"/>
            <w:bookmarkStart w:id="2083" w:name="_Toc83472401"/>
            <w:r>
              <w:rPr>
                <w:b w:val="0"/>
                <w:lang w:val="en-US"/>
              </w:rPr>
              <w:t>Unknown0</w:t>
            </w:r>
            <w:r w:rsidRPr="003F04E6">
              <w:rPr>
                <w:b w:val="0"/>
                <w:lang w:val="en-US"/>
              </w:rPr>
              <w:t>06</w:t>
            </w:r>
            <w:bookmarkEnd w:id="2082"/>
            <w:bookmarkEnd w:id="2083"/>
          </w:p>
        </w:tc>
        <w:tc>
          <w:tcPr>
            <w:tcW w:w="2477" w:type="dxa"/>
            <w:shd w:val="clear" w:color="auto" w:fill="auto"/>
          </w:tcPr>
          <w:p w:rsidR="00F17EBB" w:rsidRPr="003F04E6" w:rsidRDefault="00F17EBB" w:rsidP="00F17EBB">
            <w:pPr>
              <w:pStyle w:val="Heading3"/>
              <w:numPr>
                <w:ilvl w:val="0"/>
                <w:numId w:val="0"/>
              </w:numPr>
              <w:jc w:val="center"/>
              <w:rPr>
                <w:lang w:val="en-US"/>
              </w:rPr>
            </w:pPr>
            <w:bookmarkStart w:id="2084" w:name="_Toc83470277"/>
            <w:bookmarkStart w:id="2085" w:name="_Toc83472402"/>
            <w:r>
              <w:rPr>
                <w:b w:val="0"/>
                <w:lang w:val="en-US"/>
              </w:rPr>
              <w:t>Unknown (1.00</w:t>
            </w:r>
            <w:r w:rsidRPr="003F04E6">
              <w:rPr>
                <w:b w:val="0"/>
                <w:lang w:val="en-US"/>
              </w:rPr>
              <w:t>)</w:t>
            </w:r>
            <w:bookmarkEnd w:id="2084"/>
            <w:bookmarkEnd w:id="2085"/>
          </w:p>
        </w:tc>
        <w:tc>
          <w:tcPr>
            <w:tcW w:w="1329" w:type="dxa"/>
            <w:tcBorders>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2086" w:name="_Toc83470278"/>
            <w:bookmarkStart w:id="2087" w:name="_Toc83472403"/>
            <w:r w:rsidRPr="003F04E6">
              <w:rPr>
                <w:b w:val="0"/>
                <w:lang w:val="en-US"/>
              </w:rPr>
              <w:t>Benar</w:t>
            </w:r>
            <w:bookmarkEnd w:id="2086"/>
            <w:bookmarkEnd w:id="2087"/>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2088" w:name="_Toc83470279"/>
            <w:bookmarkStart w:id="2089" w:name="_Toc83472404"/>
            <w:r w:rsidRPr="003F04E6">
              <w:rPr>
                <w:b w:val="0"/>
                <w:bCs/>
                <w:lang w:val="en-US"/>
              </w:rPr>
              <w:t>27</w:t>
            </w:r>
            <w:bookmarkEnd w:id="2088"/>
            <w:bookmarkEnd w:id="2089"/>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2090" w:name="_Toc83470280"/>
            <w:bookmarkStart w:id="2091" w:name="_Toc83472405"/>
            <w:r>
              <w:rPr>
                <w:b w:val="0"/>
                <w:lang w:val="en-US"/>
              </w:rPr>
              <w:t>Unknown0</w:t>
            </w:r>
            <w:r w:rsidRPr="003F04E6">
              <w:rPr>
                <w:b w:val="0"/>
                <w:lang w:val="en-US"/>
              </w:rPr>
              <w:t>07</w:t>
            </w:r>
            <w:bookmarkEnd w:id="2090"/>
            <w:bookmarkEnd w:id="2091"/>
          </w:p>
        </w:tc>
        <w:tc>
          <w:tcPr>
            <w:tcW w:w="2477" w:type="dxa"/>
            <w:shd w:val="clear" w:color="auto" w:fill="C0C0C0"/>
          </w:tcPr>
          <w:p w:rsidR="00F17EBB" w:rsidRPr="003F04E6" w:rsidRDefault="00F17EBB" w:rsidP="00F17EBB">
            <w:pPr>
              <w:pStyle w:val="Heading3"/>
              <w:numPr>
                <w:ilvl w:val="0"/>
                <w:numId w:val="0"/>
              </w:numPr>
              <w:jc w:val="center"/>
              <w:rPr>
                <w:lang w:val="en-US"/>
              </w:rPr>
            </w:pPr>
            <w:bookmarkStart w:id="2092" w:name="_Toc83470281"/>
            <w:bookmarkStart w:id="2093" w:name="_Toc83472406"/>
            <w:r>
              <w:rPr>
                <w:b w:val="0"/>
                <w:lang w:val="en-US"/>
              </w:rPr>
              <w:t>Unknown (1.00</w:t>
            </w:r>
            <w:r w:rsidRPr="003F04E6">
              <w:rPr>
                <w:b w:val="0"/>
                <w:lang w:val="en-US"/>
              </w:rPr>
              <w:t>)</w:t>
            </w:r>
            <w:bookmarkEnd w:id="2092"/>
            <w:bookmarkEnd w:id="2093"/>
          </w:p>
        </w:tc>
        <w:tc>
          <w:tcPr>
            <w:tcW w:w="1329" w:type="dxa"/>
            <w:tcBorders>
              <w:left w:val="nil"/>
              <w:right w:val="single" w:sz="8" w:space="0" w:color="auto"/>
            </w:tcBorders>
            <w:shd w:val="clear" w:color="auto" w:fill="C0C0C0"/>
          </w:tcPr>
          <w:p w:rsidR="00F17EBB" w:rsidRPr="003F04E6" w:rsidRDefault="00F17EBB" w:rsidP="00F17EBB">
            <w:pPr>
              <w:pStyle w:val="Heading3"/>
              <w:numPr>
                <w:ilvl w:val="0"/>
                <w:numId w:val="0"/>
              </w:numPr>
              <w:jc w:val="center"/>
              <w:rPr>
                <w:b w:val="0"/>
                <w:lang w:val="en-US"/>
              </w:rPr>
            </w:pPr>
            <w:bookmarkStart w:id="2094" w:name="_Toc83470282"/>
            <w:bookmarkStart w:id="2095" w:name="_Toc83472407"/>
            <w:r>
              <w:rPr>
                <w:b w:val="0"/>
                <w:lang w:val="en-US"/>
              </w:rPr>
              <w:t>Benar</w:t>
            </w:r>
            <w:bookmarkEnd w:id="2094"/>
            <w:bookmarkEnd w:id="2095"/>
          </w:p>
        </w:tc>
      </w:tr>
      <w:tr w:rsidR="00F17EBB" w:rsidRPr="003F04E6" w:rsidTr="00F17EBB">
        <w:tc>
          <w:tcPr>
            <w:tcW w:w="1861" w:type="dxa"/>
            <w:tcBorders>
              <w:left w:val="single" w:sz="8" w:space="0" w:color="auto"/>
            </w:tcBorders>
            <w:shd w:val="clear" w:color="auto" w:fill="auto"/>
          </w:tcPr>
          <w:p w:rsidR="00F17EBB" w:rsidRPr="003F04E6" w:rsidRDefault="00F17EBB" w:rsidP="00F17EBB">
            <w:pPr>
              <w:pStyle w:val="Heading3"/>
              <w:numPr>
                <w:ilvl w:val="0"/>
                <w:numId w:val="0"/>
              </w:numPr>
              <w:jc w:val="center"/>
              <w:rPr>
                <w:b w:val="0"/>
                <w:bCs/>
                <w:lang w:val="en-US"/>
              </w:rPr>
            </w:pPr>
            <w:bookmarkStart w:id="2096" w:name="_Toc83470283"/>
            <w:bookmarkStart w:id="2097" w:name="_Toc83472408"/>
            <w:r w:rsidRPr="003F04E6">
              <w:rPr>
                <w:b w:val="0"/>
                <w:bCs/>
                <w:lang w:val="en-US"/>
              </w:rPr>
              <w:t>28</w:t>
            </w:r>
            <w:bookmarkEnd w:id="2096"/>
            <w:bookmarkEnd w:id="2097"/>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2098" w:name="_Toc83470284"/>
            <w:bookmarkStart w:id="2099" w:name="_Toc83472409"/>
            <w:r>
              <w:rPr>
                <w:b w:val="0"/>
                <w:lang w:val="en-US"/>
              </w:rPr>
              <w:t>Unknown0</w:t>
            </w:r>
            <w:r w:rsidRPr="003F04E6">
              <w:rPr>
                <w:b w:val="0"/>
                <w:lang w:val="en-US"/>
              </w:rPr>
              <w:t>08</w:t>
            </w:r>
            <w:bookmarkEnd w:id="2098"/>
            <w:bookmarkEnd w:id="2099"/>
          </w:p>
        </w:tc>
        <w:tc>
          <w:tcPr>
            <w:tcW w:w="2477" w:type="dxa"/>
            <w:shd w:val="clear" w:color="auto" w:fill="auto"/>
          </w:tcPr>
          <w:p w:rsidR="00F17EBB" w:rsidRPr="003F04E6" w:rsidRDefault="00A04320" w:rsidP="00F17EBB">
            <w:pPr>
              <w:pStyle w:val="Heading3"/>
              <w:numPr>
                <w:ilvl w:val="0"/>
                <w:numId w:val="0"/>
              </w:numPr>
              <w:jc w:val="center"/>
              <w:rPr>
                <w:lang w:val="en-US"/>
              </w:rPr>
            </w:pPr>
            <w:bookmarkStart w:id="2100" w:name="_Toc83470285"/>
            <w:bookmarkStart w:id="2101" w:name="_Toc83472410"/>
            <w:r>
              <w:rPr>
                <w:b w:val="0"/>
                <w:lang w:val="en-US"/>
              </w:rPr>
              <w:t>Unknown (1.00</w:t>
            </w:r>
            <w:r w:rsidRPr="003F04E6">
              <w:rPr>
                <w:b w:val="0"/>
                <w:lang w:val="en-US"/>
              </w:rPr>
              <w:t>)</w:t>
            </w:r>
            <w:bookmarkEnd w:id="2100"/>
            <w:bookmarkEnd w:id="2101"/>
          </w:p>
        </w:tc>
        <w:tc>
          <w:tcPr>
            <w:tcW w:w="1329" w:type="dxa"/>
            <w:tcBorders>
              <w:right w:val="single" w:sz="8" w:space="0" w:color="auto"/>
            </w:tcBorders>
            <w:shd w:val="clear" w:color="auto" w:fill="auto"/>
          </w:tcPr>
          <w:p w:rsidR="00F17EBB" w:rsidRPr="003F04E6" w:rsidRDefault="00A04320" w:rsidP="00F17EBB">
            <w:pPr>
              <w:pStyle w:val="Heading3"/>
              <w:numPr>
                <w:ilvl w:val="0"/>
                <w:numId w:val="0"/>
              </w:numPr>
              <w:jc w:val="center"/>
              <w:rPr>
                <w:b w:val="0"/>
                <w:lang w:val="en-US"/>
              </w:rPr>
            </w:pPr>
            <w:bookmarkStart w:id="2102" w:name="_Toc83470286"/>
            <w:bookmarkStart w:id="2103" w:name="_Toc83472411"/>
            <w:r>
              <w:rPr>
                <w:b w:val="0"/>
                <w:lang w:val="en-US"/>
              </w:rPr>
              <w:t>Benar</w:t>
            </w:r>
            <w:bookmarkEnd w:id="2102"/>
            <w:bookmarkEnd w:id="2103"/>
          </w:p>
        </w:tc>
      </w:tr>
      <w:tr w:rsidR="00F17EBB" w:rsidRPr="003F04E6" w:rsidTr="00F17EBB">
        <w:tc>
          <w:tcPr>
            <w:tcW w:w="1861" w:type="dxa"/>
            <w:tcBorders>
              <w:left w:val="single" w:sz="8" w:space="0" w:color="auto"/>
            </w:tcBorders>
            <w:shd w:val="clear" w:color="auto" w:fill="C0C0C0"/>
          </w:tcPr>
          <w:p w:rsidR="00F17EBB" w:rsidRPr="003F04E6" w:rsidRDefault="00F17EBB" w:rsidP="00F17EBB">
            <w:pPr>
              <w:pStyle w:val="Heading3"/>
              <w:numPr>
                <w:ilvl w:val="0"/>
                <w:numId w:val="0"/>
              </w:numPr>
              <w:jc w:val="center"/>
              <w:rPr>
                <w:b w:val="0"/>
                <w:bCs/>
                <w:lang w:val="en-US"/>
              </w:rPr>
            </w:pPr>
            <w:bookmarkStart w:id="2104" w:name="_Toc83470287"/>
            <w:bookmarkStart w:id="2105" w:name="_Toc83472412"/>
            <w:r w:rsidRPr="003F04E6">
              <w:rPr>
                <w:b w:val="0"/>
                <w:bCs/>
                <w:lang w:val="en-US"/>
              </w:rPr>
              <w:t>29</w:t>
            </w:r>
            <w:bookmarkEnd w:id="2104"/>
            <w:bookmarkEnd w:id="2105"/>
          </w:p>
        </w:tc>
        <w:tc>
          <w:tcPr>
            <w:tcW w:w="1766" w:type="dxa"/>
            <w:tcBorders>
              <w:left w:val="nil"/>
              <w:right w:val="nil"/>
            </w:tcBorders>
            <w:shd w:val="clear" w:color="auto" w:fill="C0C0C0"/>
          </w:tcPr>
          <w:p w:rsidR="00F17EBB" w:rsidRPr="003F04E6" w:rsidRDefault="00F17EBB" w:rsidP="00F17EBB">
            <w:pPr>
              <w:pStyle w:val="Heading3"/>
              <w:numPr>
                <w:ilvl w:val="0"/>
                <w:numId w:val="0"/>
              </w:numPr>
              <w:jc w:val="center"/>
              <w:rPr>
                <w:b w:val="0"/>
                <w:lang w:val="en-US"/>
              </w:rPr>
            </w:pPr>
            <w:bookmarkStart w:id="2106" w:name="_Toc83470288"/>
            <w:bookmarkStart w:id="2107" w:name="_Toc83472413"/>
            <w:r>
              <w:rPr>
                <w:b w:val="0"/>
                <w:lang w:val="en-US"/>
              </w:rPr>
              <w:t>Unknown0</w:t>
            </w:r>
            <w:r w:rsidRPr="003F04E6">
              <w:rPr>
                <w:b w:val="0"/>
                <w:lang w:val="en-US"/>
              </w:rPr>
              <w:t>09</w:t>
            </w:r>
            <w:bookmarkEnd w:id="2106"/>
            <w:bookmarkEnd w:id="2107"/>
          </w:p>
        </w:tc>
        <w:tc>
          <w:tcPr>
            <w:tcW w:w="2477" w:type="dxa"/>
            <w:shd w:val="clear" w:color="auto" w:fill="C0C0C0"/>
          </w:tcPr>
          <w:p w:rsidR="00F17EBB" w:rsidRPr="003F04E6" w:rsidRDefault="00A04320" w:rsidP="00F17EBB">
            <w:pPr>
              <w:pStyle w:val="Heading3"/>
              <w:numPr>
                <w:ilvl w:val="0"/>
                <w:numId w:val="0"/>
              </w:numPr>
              <w:jc w:val="center"/>
              <w:rPr>
                <w:lang w:val="en-US"/>
              </w:rPr>
            </w:pPr>
            <w:bookmarkStart w:id="2108" w:name="_Toc83470289"/>
            <w:bookmarkStart w:id="2109" w:name="_Toc83472414"/>
            <w:r>
              <w:rPr>
                <w:b w:val="0"/>
                <w:lang w:val="en-US"/>
              </w:rPr>
              <w:t>Unknown (1.00</w:t>
            </w:r>
            <w:r w:rsidR="00F17EBB" w:rsidRPr="003F04E6">
              <w:rPr>
                <w:b w:val="0"/>
                <w:lang w:val="en-US"/>
              </w:rPr>
              <w:t>)</w:t>
            </w:r>
            <w:bookmarkEnd w:id="2108"/>
            <w:bookmarkEnd w:id="2109"/>
          </w:p>
        </w:tc>
        <w:tc>
          <w:tcPr>
            <w:tcW w:w="1329" w:type="dxa"/>
            <w:tcBorders>
              <w:left w:val="nil"/>
              <w:right w:val="single" w:sz="8" w:space="0" w:color="auto"/>
            </w:tcBorders>
            <w:shd w:val="clear" w:color="auto" w:fill="C0C0C0"/>
          </w:tcPr>
          <w:p w:rsidR="00F17EBB" w:rsidRPr="003F04E6" w:rsidRDefault="00F17EBB" w:rsidP="00F17EBB">
            <w:pPr>
              <w:pStyle w:val="Heading3"/>
              <w:numPr>
                <w:ilvl w:val="0"/>
                <w:numId w:val="0"/>
              </w:numPr>
              <w:jc w:val="center"/>
              <w:rPr>
                <w:b w:val="0"/>
                <w:lang w:val="en-US"/>
              </w:rPr>
            </w:pPr>
            <w:bookmarkStart w:id="2110" w:name="_Toc83470290"/>
            <w:bookmarkStart w:id="2111" w:name="_Toc83472415"/>
            <w:r w:rsidRPr="003F04E6">
              <w:rPr>
                <w:b w:val="0"/>
                <w:lang w:val="en-US"/>
              </w:rPr>
              <w:t>Benar</w:t>
            </w:r>
            <w:bookmarkEnd w:id="2110"/>
            <w:bookmarkEnd w:id="2111"/>
          </w:p>
        </w:tc>
      </w:tr>
      <w:tr w:rsidR="00F17EBB" w:rsidRPr="003F04E6" w:rsidTr="00F17EBB">
        <w:tc>
          <w:tcPr>
            <w:tcW w:w="1861" w:type="dxa"/>
            <w:tcBorders>
              <w:left w:val="single" w:sz="8" w:space="0" w:color="auto"/>
              <w:bottom w:val="single" w:sz="8" w:space="0" w:color="000000"/>
            </w:tcBorders>
            <w:shd w:val="clear" w:color="auto" w:fill="auto"/>
          </w:tcPr>
          <w:p w:rsidR="00F17EBB" w:rsidRPr="003F04E6" w:rsidRDefault="00F17EBB" w:rsidP="00F17EBB">
            <w:pPr>
              <w:pStyle w:val="Heading3"/>
              <w:numPr>
                <w:ilvl w:val="0"/>
                <w:numId w:val="0"/>
              </w:numPr>
              <w:jc w:val="center"/>
              <w:rPr>
                <w:b w:val="0"/>
                <w:bCs/>
                <w:lang w:val="en-US"/>
              </w:rPr>
            </w:pPr>
            <w:bookmarkStart w:id="2112" w:name="_Toc83470291"/>
            <w:bookmarkStart w:id="2113" w:name="_Toc83472416"/>
            <w:r w:rsidRPr="003F04E6">
              <w:rPr>
                <w:b w:val="0"/>
                <w:bCs/>
                <w:lang w:val="en-US"/>
              </w:rPr>
              <w:t>30</w:t>
            </w:r>
            <w:bookmarkEnd w:id="2112"/>
            <w:bookmarkEnd w:id="2113"/>
          </w:p>
        </w:tc>
        <w:tc>
          <w:tcPr>
            <w:tcW w:w="1766" w:type="dxa"/>
            <w:shd w:val="clear" w:color="auto" w:fill="auto"/>
          </w:tcPr>
          <w:p w:rsidR="00F17EBB" w:rsidRPr="003F04E6" w:rsidRDefault="00F17EBB" w:rsidP="00F17EBB">
            <w:pPr>
              <w:pStyle w:val="Heading3"/>
              <w:numPr>
                <w:ilvl w:val="0"/>
                <w:numId w:val="0"/>
              </w:numPr>
              <w:jc w:val="center"/>
              <w:rPr>
                <w:b w:val="0"/>
                <w:lang w:val="en-US"/>
              </w:rPr>
            </w:pPr>
            <w:bookmarkStart w:id="2114" w:name="_Toc83470292"/>
            <w:bookmarkStart w:id="2115" w:name="_Toc83472417"/>
            <w:r>
              <w:rPr>
                <w:b w:val="0"/>
                <w:lang w:val="en-US"/>
              </w:rPr>
              <w:t>Unknown0</w:t>
            </w:r>
            <w:r w:rsidRPr="003F04E6">
              <w:rPr>
                <w:b w:val="0"/>
                <w:lang w:val="en-US"/>
              </w:rPr>
              <w:t>10</w:t>
            </w:r>
            <w:bookmarkEnd w:id="2114"/>
            <w:bookmarkEnd w:id="2115"/>
          </w:p>
        </w:tc>
        <w:tc>
          <w:tcPr>
            <w:tcW w:w="2477" w:type="dxa"/>
            <w:shd w:val="clear" w:color="auto" w:fill="auto"/>
          </w:tcPr>
          <w:p w:rsidR="00F17EBB" w:rsidRPr="003F04E6" w:rsidRDefault="00F17EBB" w:rsidP="00F17EBB">
            <w:pPr>
              <w:pStyle w:val="Heading3"/>
              <w:numPr>
                <w:ilvl w:val="0"/>
                <w:numId w:val="0"/>
              </w:numPr>
              <w:jc w:val="center"/>
              <w:rPr>
                <w:lang w:val="en-US"/>
              </w:rPr>
            </w:pPr>
            <w:bookmarkStart w:id="2116" w:name="_Toc83470293"/>
            <w:bookmarkStart w:id="2117" w:name="_Toc83472418"/>
            <w:r>
              <w:rPr>
                <w:b w:val="0"/>
                <w:lang w:val="en-US"/>
              </w:rPr>
              <w:t>Unknown (1.00</w:t>
            </w:r>
            <w:r w:rsidRPr="003F04E6">
              <w:rPr>
                <w:b w:val="0"/>
                <w:lang w:val="en-US"/>
              </w:rPr>
              <w:t>)</w:t>
            </w:r>
            <w:bookmarkEnd w:id="2116"/>
            <w:bookmarkEnd w:id="2117"/>
          </w:p>
        </w:tc>
        <w:tc>
          <w:tcPr>
            <w:tcW w:w="1329" w:type="dxa"/>
            <w:tcBorders>
              <w:bottom w:val="single" w:sz="8" w:space="0" w:color="000000"/>
              <w:right w:val="single" w:sz="8" w:space="0" w:color="auto"/>
            </w:tcBorders>
            <w:shd w:val="clear" w:color="auto" w:fill="auto"/>
          </w:tcPr>
          <w:p w:rsidR="00F17EBB" w:rsidRPr="003F04E6" w:rsidRDefault="00F17EBB" w:rsidP="00F17EBB">
            <w:pPr>
              <w:pStyle w:val="Heading3"/>
              <w:numPr>
                <w:ilvl w:val="0"/>
                <w:numId w:val="0"/>
              </w:numPr>
              <w:jc w:val="center"/>
              <w:rPr>
                <w:b w:val="0"/>
                <w:lang w:val="en-US"/>
              </w:rPr>
            </w:pPr>
            <w:bookmarkStart w:id="2118" w:name="_Toc83470294"/>
            <w:bookmarkStart w:id="2119" w:name="_Toc83472419"/>
            <w:r w:rsidRPr="003F04E6">
              <w:rPr>
                <w:b w:val="0"/>
                <w:lang w:val="en-US"/>
              </w:rPr>
              <w:t>Benar</w:t>
            </w:r>
            <w:bookmarkEnd w:id="2118"/>
            <w:bookmarkEnd w:id="2119"/>
          </w:p>
        </w:tc>
      </w:tr>
    </w:tbl>
    <w:p w:rsidR="00F17EBB" w:rsidRPr="00AE3080" w:rsidRDefault="00F17EBB" w:rsidP="00F17EBB">
      <w:pPr>
        <w:pStyle w:val="Caption"/>
        <w:rPr>
          <w:lang w:val="en-US"/>
        </w:rPr>
      </w:pPr>
    </w:p>
    <w:p w:rsidR="00F17EBB" w:rsidRDefault="00F17EBB" w:rsidP="00F17EBB">
      <w:pPr>
        <w:pStyle w:val="TEUnsoed-TextBodyspasi2"/>
        <w:ind w:firstLine="720"/>
        <w:rPr>
          <w:lang w:val="en-US"/>
        </w:rPr>
      </w:pPr>
      <w:r>
        <w:rPr>
          <w:lang w:val="en-US"/>
        </w:rPr>
        <w:t xml:space="preserve">Berdasarkan tabel hasil pengujian di atas dapat diketahui bahwa pada pengujian klasifikasi </w:t>
      </w:r>
      <w:r w:rsidRPr="00F17EBB">
        <w:rPr>
          <w:i/>
          <w:lang w:val="en-US"/>
        </w:rPr>
        <w:t>mortality</w:t>
      </w:r>
      <w:r>
        <w:rPr>
          <w:lang w:val="en-US"/>
        </w:rPr>
        <w:t xml:space="preserve"> menggunakan dataset </w:t>
      </w:r>
      <w:r w:rsidR="00A04320">
        <w:rPr>
          <w:i/>
          <w:lang w:val="en-US"/>
        </w:rPr>
        <w:t>preprocessed</w:t>
      </w:r>
      <w:r>
        <w:rPr>
          <w:lang w:val="en-US"/>
        </w:rPr>
        <w:t xml:space="preserve"> sebagian besar n</w:t>
      </w:r>
      <w:r w:rsidR="00A04320">
        <w:rPr>
          <w:lang w:val="en-US"/>
        </w:rPr>
        <w:t>ilai pengujiannya masih bernilai salah</w:t>
      </w:r>
      <w:r>
        <w:rPr>
          <w:lang w:val="en-US"/>
        </w:rPr>
        <w:t>.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F17EBB" w:rsidRPr="00FE498C" w:rsidRDefault="00FE498C" w:rsidP="00F17EBB">
      <w:pPr>
        <w:pStyle w:val="TEUnsoed-TextBodyspasi2"/>
        <w:ind w:firstLine="0"/>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14</m:t>
              </m:r>
            </m:num>
            <m:den>
              <m:r>
                <w:rPr>
                  <w:rFonts w:ascii="Cambria Math" w:hAnsi="Cambria Math"/>
                  <w:lang w:val="en-US"/>
                </w:rPr>
                <m:t>30</m:t>
              </m:r>
            </m:den>
          </m:f>
          <m:r>
            <w:rPr>
              <w:rFonts w:ascii="Cambria Math" w:hAnsi="Cambria Math"/>
              <w:lang w:val="en-US"/>
            </w:rPr>
            <m:t xml:space="preserve"> x 100%</m:t>
          </m:r>
        </m:oMath>
      </m:oMathPara>
    </w:p>
    <w:p w:rsidR="00F17EBB" w:rsidRPr="00FE498C" w:rsidRDefault="00FE498C" w:rsidP="00F17EBB">
      <w:pPr>
        <w:pStyle w:val="TEUnsoed-TextBodyspasi2"/>
        <w:ind w:firstLine="0"/>
        <w:rPr>
          <w:lang w:val="en-US"/>
        </w:rPr>
      </w:pPr>
      <m:oMathPara>
        <m:oMath>
          <m:r>
            <w:rPr>
              <w:rFonts w:ascii="Cambria Math" w:hAnsi="Cambria Math"/>
              <w:lang w:val="en-US"/>
            </w:rPr>
            <m:t>% Akurasi= 47%</m:t>
          </m:r>
        </m:oMath>
      </m:oMathPara>
    </w:p>
    <w:p w:rsidR="00F17EBB" w:rsidRDefault="00F17EBB" w:rsidP="00F17EBB">
      <w:pPr>
        <w:pStyle w:val="TEUnsoed-TextBodyspasi2"/>
        <w:ind w:firstLine="0"/>
        <w:rPr>
          <w:lang w:val="en-US"/>
        </w:rPr>
      </w:pPr>
      <w:r>
        <w:rPr>
          <w:lang w:val="en-US"/>
        </w:rPr>
        <w:tab/>
        <w:t xml:space="preserve">Dari hasil perhitungan tersebut dapat disimpulkan bahwa hasil pengujian klasifikasi </w:t>
      </w:r>
      <w:r w:rsidRPr="00F17EBB">
        <w:rPr>
          <w:i/>
          <w:lang w:val="en-US"/>
        </w:rPr>
        <w:t>mortality</w:t>
      </w:r>
      <w:r>
        <w:rPr>
          <w:lang w:val="en-US"/>
        </w:rPr>
        <w:t xml:space="preserve"> dengan menggunakan citra</w:t>
      </w:r>
      <w:r w:rsidRPr="00F17EBB">
        <w:rPr>
          <w:i/>
          <w:lang w:val="en-US"/>
        </w:rPr>
        <w:t xml:space="preserve"> </w:t>
      </w:r>
      <w:r w:rsidR="00BA5F3F">
        <w:rPr>
          <w:i/>
          <w:lang w:val="en-US"/>
        </w:rPr>
        <w:t xml:space="preserve">preprocessed </w:t>
      </w:r>
      <w:r w:rsidR="00BA5F3F" w:rsidRPr="00BA5F3F">
        <w:rPr>
          <w:lang w:val="en-US"/>
        </w:rPr>
        <w:t>belum</w:t>
      </w:r>
      <w:r>
        <w:rPr>
          <w:lang w:val="en-US"/>
        </w:rPr>
        <w:t xml:space="preserve"> cukup akurat untuk melakukan deteksi citra </w:t>
      </w:r>
      <w:r w:rsidRPr="00BA5F3F">
        <w:rPr>
          <w:i/>
          <w:lang w:val="en-US"/>
        </w:rPr>
        <w:t>CT Scan</w:t>
      </w:r>
      <w:r>
        <w:rPr>
          <w:lang w:val="en-US"/>
        </w:rPr>
        <w:t xml:space="preserve"> dada untuk identifikas</w:t>
      </w:r>
      <w:r w:rsidR="00BA5F3F">
        <w:rPr>
          <w:lang w:val="en-US"/>
        </w:rPr>
        <w:t>i</w:t>
      </w:r>
      <w:r>
        <w:rPr>
          <w:lang w:val="en-US"/>
        </w:rPr>
        <w:t xml:space="preserve"> </w:t>
      </w:r>
      <w:r w:rsidRPr="00BA5F3F">
        <w:rPr>
          <w:i/>
          <w:lang w:val="en-US"/>
        </w:rPr>
        <w:t>mortality</w:t>
      </w:r>
      <w:r>
        <w:rPr>
          <w:lang w:val="en-US"/>
        </w:rPr>
        <w:t xml:space="preserve">, yaitu dengan persentase akurasi </w:t>
      </w:r>
      <w:r w:rsidR="00BA5F3F">
        <w:rPr>
          <w:lang w:val="en-US"/>
        </w:rPr>
        <w:t xml:space="preserve">hanya </w:t>
      </w:r>
      <w:r>
        <w:rPr>
          <w:lang w:val="en-US"/>
        </w:rPr>
        <w:t xml:space="preserve">sebesar </w:t>
      </w:r>
      <w:r w:rsidR="00BA5F3F">
        <w:rPr>
          <w:lang w:val="en-US"/>
        </w:rPr>
        <w:t>4</w:t>
      </w:r>
      <w:r w:rsidR="00A04320">
        <w:rPr>
          <w:lang w:val="en-US"/>
        </w:rPr>
        <w:t>7</w:t>
      </w:r>
      <w:r>
        <w:rPr>
          <w:lang w:val="en-US"/>
        </w:rPr>
        <w:t>%.</w:t>
      </w:r>
    </w:p>
    <w:p w:rsidR="002D197C" w:rsidRPr="00102F4D" w:rsidRDefault="00A272FF" w:rsidP="00A272FF">
      <w:pPr>
        <w:pStyle w:val="Heading2"/>
        <w:rPr>
          <w:lang w:val="en-US"/>
        </w:rPr>
      </w:pPr>
      <w:bookmarkStart w:id="2120" w:name="_Toc83470295"/>
      <w:bookmarkStart w:id="2121" w:name="_Toc83472420"/>
      <w:r>
        <w:rPr>
          <w:lang w:val="en-US"/>
        </w:rPr>
        <w:t xml:space="preserve">Perbandingan Pengujian pada </w:t>
      </w:r>
      <w:r w:rsidRPr="00A272FF">
        <w:rPr>
          <w:i/>
          <w:lang w:val="en-US"/>
        </w:rPr>
        <w:t>Google Colaboratory</w:t>
      </w:r>
      <w:bookmarkEnd w:id="2120"/>
      <w:bookmarkEnd w:id="2121"/>
    </w:p>
    <w:p w:rsidR="00036EDE" w:rsidRDefault="00AE3080" w:rsidP="00AE3080">
      <w:pPr>
        <w:pStyle w:val="Heading3"/>
        <w:rPr>
          <w:lang w:val="en-US"/>
        </w:rPr>
      </w:pPr>
      <w:bookmarkStart w:id="2122" w:name="_Toc83470296"/>
      <w:bookmarkStart w:id="2123" w:name="_Toc83472421"/>
      <w:r>
        <w:rPr>
          <w:lang w:val="en-US"/>
        </w:rPr>
        <w:t>Perbandingan Pengujian</w:t>
      </w:r>
      <w:r w:rsidR="00A272FF">
        <w:rPr>
          <w:lang w:val="en-US"/>
        </w:rPr>
        <w:t xml:space="preserve"> Klasifikasi </w:t>
      </w:r>
      <w:r w:rsidR="00A272FF" w:rsidRPr="00A272FF">
        <w:rPr>
          <w:i/>
          <w:lang w:val="en-US"/>
        </w:rPr>
        <w:t>Lung Parenchyma</w:t>
      </w:r>
      <w:r>
        <w:rPr>
          <w:lang w:val="en-US"/>
        </w:rPr>
        <w:t xml:space="preserve"> pada </w:t>
      </w:r>
      <w:r w:rsidRPr="00AE3080">
        <w:rPr>
          <w:i/>
          <w:lang w:val="en-US"/>
        </w:rPr>
        <w:t>Google Colaboratory</w:t>
      </w:r>
      <w:bookmarkEnd w:id="2122"/>
      <w:bookmarkEnd w:id="2123"/>
    </w:p>
    <w:p w:rsidR="00036EDE" w:rsidRPr="000F5FDA" w:rsidRDefault="000F5FDA" w:rsidP="000F5FDA">
      <w:pPr>
        <w:pStyle w:val="TEUnsoed-TextBodyspasi2"/>
        <w:ind w:firstLine="720"/>
        <w:rPr>
          <w:lang w:val="en-US"/>
        </w:rPr>
      </w:pPr>
      <w:r>
        <w:rPr>
          <w:lang w:val="en-US"/>
        </w:rPr>
        <w:t xml:space="preserve">Berdasarkan hasil pengujian antara yang menggunakan citra </w:t>
      </w:r>
      <w:r w:rsidRPr="000F5FDA">
        <w:rPr>
          <w:i/>
          <w:lang w:val="en-US"/>
        </w:rPr>
        <w:t xml:space="preserve">original </w:t>
      </w:r>
      <w:r>
        <w:rPr>
          <w:lang w:val="en-US"/>
        </w:rPr>
        <w:t xml:space="preserve">dengan citra </w:t>
      </w:r>
      <w:r w:rsidRPr="000F5FDA">
        <w:rPr>
          <w:i/>
          <w:lang w:val="en-US"/>
        </w:rPr>
        <w:t>preprocessed</w:t>
      </w:r>
      <w:r>
        <w:rPr>
          <w:i/>
          <w:lang w:val="en-US"/>
        </w:rPr>
        <w:t>,</w:t>
      </w:r>
      <w:r>
        <w:rPr>
          <w:lang w:val="en-US"/>
        </w:rPr>
        <w:t xml:space="preserve"> maka dapat direpresentasikan ke dalam grafik perbandingan akurasi pengujian antara citra </w:t>
      </w:r>
      <w:r w:rsidRPr="00CE66D3">
        <w:rPr>
          <w:i/>
          <w:lang w:val="en-US"/>
        </w:rPr>
        <w:t>original</w:t>
      </w:r>
      <w:r>
        <w:rPr>
          <w:lang w:val="en-US"/>
        </w:rPr>
        <w:t xml:space="preserve"> dan citra </w:t>
      </w:r>
      <w:r w:rsidRPr="00CE66D3">
        <w:rPr>
          <w:i/>
          <w:lang w:val="en-US"/>
        </w:rPr>
        <w:t xml:space="preserve">preprocessed </w:t>
      </w:r>
      <w:r>
        <w:rPr>
          <w:lang w:val="en-US"/>
        </w:rPr>
        <w:t>berikut.</w:t>
      </w:r>
    </w:p>
    <w:p w:rsidR="003F04E6" w:rsidRDefault="00FE498C" w:rsidP="003F04E6">
      <w:pPr>
        <w:pStyle w:val="TEUnsoed-TextBodyspasi2"/>
        <w:keepNext/>
        <w:ind w:firstLine="0"/>
        <w:jc w:val="center"/>
      </w:pPr>
      <w:r>
        <w:rPr>
          <w:noProof/>
          <w:lang w:val="en-US" w:eastAsia="en-US" w:bidi="ar-SA"/>
        </w:rPr>
        <w:drawing>
          <wp:inline distT="0" distB="0" distL="0" distR="0" wp14:anchorId="3C4BE4D4" wp14:editId="46967541">
            <wp:extent cx="5050155" cy="2955925"/>
            <wp:effectExtent l="0" t="0" r="0" b="0"/>
            <wp:docPr id="535" name="Chart 4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3F04E6" w:rsidRDefault="003F04E6" w:rsidP="003F04E6">
      <w:pPr>
        <w:pStyle w:val="Caption"/>
        <w:jc w:val="center"/>
        <w:rPr>
          <w:lang w:val="en-US"/>
        </w:rPr>
      </w:pPr>
      <w:bookmarkStart w:id="2124" w:name="_Toc83471386"/>
      <w:r>
        <w:t xml:space="preserve">Gambar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58</w:t>
      </w:r>
      <w:r w:rsidR="00722190">
        <w:fldChar w:fldCharType="end"/>
      </w:r>
      <w:r>
        <w:rPr>
          <w:lang w:val="en-US"/>
        </w:rPr>
        <w:t>Grafik perbandingan hasil pengujian</w:t>
      </w:r>
      <w:r w:rsidR="002F0DA6">
        <w:rPr>
          <w:lang w:val="en-US"/>
        </w:rPr>
        <w:t xml:space="preserve"> lung parenchyma</w:t>
      </w:r>
      <w:r>
        <w:rPr>
          <w:lang w:val="en-US"/>
        </w:rPr>
        <w:t xml:space="preserve"> pada google colaboratory</w:t>
      </w:r>
      <w:bookmarkEnd w:id="2124"/>
    </w:p>
    <w:p w:rsidR="00036EDE" w:rsidRDefault="003F04E6" w:rsidP="003F04E6">
      <w:pPr>
        <w:pStyle w:val="TEUnsoed-TextBodyspasi2"/>
        <w:ind w:firstLine="720"/>
        <w:rPr>
          <w:lang w:val="en-US"/>
        </w:rPr>
      </w:pPr>
      <w:r>
        <w:rPr>
          <w:lang w:val="en-US"/>
        </w:rPr>
        <w:t xml:space="preserve">Berdasarkan grafik hasil pengujian tersebut dapat diketahui bahwa pengujian menggunakan citra </w:t>
      </w:r>
      <w:r w:rsidRPr="003F04E6">
        <w:rPr>
          <w:i/>
          <w:lang w:val="en-US"/>
        </w:rPr>
        <w:t xml:space="preserve">preprocessed </w:t>
      </w:r>
      <w:r>
        <w:rPr>
          <w:lang w:val="en-US"/>
        </w:rPr>
        <w:t xml:space="preserve">lebih baik dibandingkan dengan pengujian yang menggunakan citra </w:t>
      </w:r>
      <w:r w:rsidRPr="003F04E6">
        <w:rPr>
          <w:i/>
          <w:lang w:val="en-US"/>
        </w:rPr>
        <w:t>original</w:t>
      </w:r>
      <w:r>
        <w:rPr>
          <w:lang w:val="en-US"/>
        </w:rPr>
        <w:t xml:space="preserve">. Oleh karena itu untuk melakukan klasifikasi dan deteksi </w:t>
      </w:r>
      <w:r w:rsidRPr="003F04E6">
        <w:rPr>
          <w:i/>
          <w:lang w:val="en-US"/>
        </w:rPr>
        <w:t>CT scan</w:t>
      </w:r>
      <w:r>
        <w:rPr>
          <w:lang w:val="en-US"/>
        </w:rPr>
        <w:t xml:space="preserve"> dada untuk </w:t>
      </w:r>
      <w:r w:rsidRPr="003F04E6">
        <w:rPr>
          <w:i/>
          <w:lang w:val="en-US"/>
        </w:rPr>
        <w:t>Covid-19</w:t>
      </w:r>
      <w:r>
        <w:rPr>
          <w:lang w:val="en-US"/>
        </w:rPr>
        <w:t xml:space="preserve"> lebih baik menggunakan citra </w:t>
      </w:r>
      <w:r w:rsidRPr="00722190">
        <w:rPr>
          <w:i/>
          <w:lang w:val="en-US"/>
        </w:rPr>
        <w:t>preprocessed</w:t>
      </w:r>
      <w:r>
        <w:rPr>
          <w:lang w:val="en-US"/>
        </w:rPr>
        <w:t>.</w:t>
      </w:r>
    </w:p>
    <w:p w:rsidR="00A272FF" w:rsidRDefault="00A272FF" w:rsidP="00A272FF">
      <w:pPr>
        <w:pStyle w:val="Heading3"/>
        <w:rPr>
          <w:i/>
          <w:lang w:val="en-US"/>
        </w:rPr>
      </w:pPr>
      <w:bookmarkStart w:id="2125" w:name="_Toc83470297"/>
      <w:bookmarkStart w:id="2126" w:name="_Toc83472422"/>
      <w:r>
        <w:rPr>
          <w:lang w:val="en-US"/>
        </w:rPr>
        <w:t xml:space="preserve">Perbandingan Pengujian </w:t>
      </w:r>
      <w:r w:rsidRPr="00A272FF">
        <w:rPr>
          <w:i/>
          <w:lang w:val="en-US"/>
        </w:rPr>
        <w:t>Covid Positivity</w:t>
      </w:r>
      <w:r>
        <w:rPr>
          <w:lang w:val="en-US"/>
        </w:rPr>
        <w:t xml:space="preserve"> pada </w:t>
      </w:r>
      <w:r w:rsidRPr="00A272FF">
        <w:rPr>
          <w:i/>
          <w:lang w:val="en-US"/>
        </w:rPr>
        <w:t>Google Colaboratory</w:t>
      </w:r>
      <w:bookmarkEnd w:id="2125"/>
      <w:bookmarkEnd w:id="2126"/>
    </w:p>
    <w:p w:rsidR="00A272FF" w:rsidRPr="000F5FDA" w:rsidRDefault="00A272FF" w:rsidP="00A272FF">
      <w:pPr>
        <w:pStyle w:val="TEUnsoed-TextBodyspasi2"/>
        <w:ind w:firstLine="720"/>
        <w:rPr>
          <w:lang w:val="en-US"/>
        </w:rPr>
      </w:pPr>
      <w:r>
        <w:rPr>
          <w:lang w:val="en-US"/>
        </w:rPr>
        <w:t xml:space="preserve">Berdasarkan hasil pengujian klasifikasi </w:t>
      </w:r>
      <w:r w:rsidRPr="00A272FF">
        <w:rPr>
          <w:i/>
          <w:lang w:val="en-US"/>
        </w:rPr>
        <w:t>covid positivity</w:t>
      </w:r>
      <w:r>
        <w:rPr>
          <w:lang w:val="en-US"/>
        </w:rPr>
        <w:t xml:space="preserve"> antara yang menggunakan citra </w:t>
      </w:r>
      <w:r w:rsidRPr="000F5FDA">
        <w:rPr>
          <w:i/>
          <w:lang w:val="en-US"/>
        </w:rPr>
        <w:t xml:space="preserve">original </w:t>
      </w:r>
      <w:r>
        <w:rPr>
          <w:lang w:val="en-US"/>
        </w:rPr>
        <w:t xml:space="preserve">dengan citra </w:t>
      </w:r>
      <w:r w:rsidRPr="000F5FDA">
        <w:rPr>
          <w:i/>
          <w:lang w:val="en-US"/>
        </w:rPr>
        <w:t>preprocessed</w:t>
      </w:r>
      <w:r>
        <w:rPr>
          <w:i/>
          <w:lang w:val="en-US"/>
        </w:rPr>
        <w:t>,</w:t>
      </w:r>
      <w:r>
        <w:rPr>
          <w:lang w:val="en-US"/>
        </w:rPr>
        <w:t xml:space="preserve"> maka dapat direpresentasikan ke dalam grafik perbandingan akurasi pengujian antara citra </w:t>
      </w:r>
      <w:r w:rsidRPr="00CE66D3">
        <w:rPr>
          <w:i/>
          <w:lang w:val="en-US"/>
        </w:rPr>
        <w:t>original</w:t>
      </w:r>
      <w:r>
        <w:rPr>
          <w:lang w:val="en-US"/>
        </w:rPr>
        <w:t xml:space="preserve"> dan citra </w:t>
      </w:r>
      <w:r w:rsidRPr="00CE66D3">
        <w:rPr>
          <w:i/>
          <w:lang w:val="en-US"/>
        </w:rPr>
        <w:t>preprocessed</w:t>
      </w:r>
      <w:r>
        <w:rPr>
          <w:lang w:val="en-US"/>
        </w:rPr>
        <w:t xml:space="preserve"> berikut.</w:t>
      </w:r>
    </w:p>
    <w:p w:rsidR="00573B13" w:rsidRDefault="00FE498C" w:rsidP="00573B13">
      <w:pPr>
        <w:pStyle w:val="TEUnsoed-TextBodyspasi2"/>
        <w:keepNext/>
        <w:ind w:firstLine="0"/>
        <w:jc w:val="center"/>
      </w:pPr>
      <w:r>
        <w:rPr>
          <w:noProof/>
          <w:lang w:val="en-US" w:eastAsia="en-US" w:bidi="ar-SA"/>
        </w:rPr>
        <w:drawing>
          <wp:inline distT="0" distB="0" distL="0" distR="0" wp14:anchorId="151D0918" wp14:editId="15F2A654">
            <wp:extent cx="5039995" cy="2940050"/>
            <wp:effectExtent l="0" t="0" r="27305" b="1270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A272FF" w:rsidRPr="00573B13" w:rsidRDefault="00573B13" w:rsidP="00573B13">
      <w:pPr>
        <w:pStyle w:val="Caption"/>
        <w:jc w:val="center"/>
      </w:pPr>
      <w:bookmarkStart w:id="2127" w:name="_Toc83471387"/>
      <w:r>
        <w:t xml:space="preserve">Gambar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59</w:t>
      </w:r>
      <w:r w:rsidR="00722190">
        <w:fldChar w:fldCharType="end"/>
      </w:r>
      <w:r>
        <w:rPr>
          <w:lang w:val="en-US"/>
        </w:rPr>
        <w:t xml:space="preserve"> </w:t>
      </w:r>
      <w:r w:rsidRPr="00E31691">
        <w:rPr>
          <w:lang w:val="en-US"/>
        </w:rPr>
        <w:t xml:space="preserve">Grafik perbandingan hasil pengujian </w:t>
      </w:r>
      <w:r>
        <w:rPr>
          <w:lang w:val="en-US"/>
        </w:rPr>
        <w:t xml:space="preserve">covid positivity </w:t>
      </w:r>
      <w:r w:rsidRPr="00E31691">
        <w:rPr>
          <w:lang w:val="en-US"/>
        </w:rPr>
        <w:t>pada google colaboratory</w:t>
      </w:r>
      <w:bookmarkEnd w:id="2127"/>
    </w:p>
    <w:p w:rsidR="00A272FF" w:rsidRDefault="00A272FF" w:rsidP="00FE498C">
      <w:pPr>
        <w:pStyle w:val="TEUnsoed-TextBodyspasi2"/>
        <w:ind w:firstLine="720"/>
        <w:rPr>
          <w:lang w:val="en-US"/>
        </w:rPr>
      </w:pPr>
      <w:r>
        <w:rPr>
          <w:lang w:val="en-US"/>
        </w:rPr>
        <w:t xml:space="preserve">Berdasarkan grafik hasil pengujian tersebut dapat diketahui bahwa pengujian menggunakan citra </w:t>
      </w:r>
      <w:r w:rsidRPr="003F04E6">
        <w:rPr>
          <w:i/>
          <w:lang w:val="en-US"/>
        </w:rPr>
        <w:t xml:space="preserve">preprocessed </w:t>
      </w:r>
      <w:r>
        <w:rPr>
          <w:lang w:val="en-US"/>
        </w:rPr>
        <w:t xml:space="preserve">lebih baik dibandingkan dengan pengujian yang menggunakan citra </w:t>
      </w:r>
      <w:r w:rsidRPr="003F04E6">
        <w:rPr>
          <w:i/>
          <w:lang w:val="en-US"/>
        </w:rPr>
        <w:t>original</w:t>
      </w:r>
      <w:r>
        <w:rPr>
          <w:lang w:val="en-US"/>
        </w:rPr>
        <w:t xml:space="preserve">. Oleh karena itu untuk melakukan klasifikasi dan deteksi </w:t>
      </w:r>
      <w:r w:rsidRPr="003F04E6">
        <w:rPr>
          <w:i/>
          <w:lang w:val="en-US"/>
        </w:rPr>
        <w:t>CT scan</w:t>
      </w:r>
      <w:r>
        <w:rPr>
          <w:lang w:val="en-US"/>
        </w:rPr>
        <w:t xml:space="preserve"> dada untuk </w:t>
      </w:r>
      <w:r w:rsidR="00CE66D3">
        <w:rPr>
          <w:i/>
          <w:lang w:val="en-US"/>
        </w:rPr>
        <w:t>covid positivity</w:t>
      </w:r>
      <w:r>
        <w:rPr>
          <w:lang w:val="en-US"/>
        </w:rPr>
        <w:t xml:space="preserve"> lebih baik </w:t>
      </w:r>
      <w:r w:rsidR="00FE498C">
        <w:rPr>
          <w:lang w:val="en-US"/>
        </w:rPr>
        <w:t xml:space="preserve">menggunakan citra </w:t>
      </w:r>
      <w:r w:rsidR="00FE498C" w:rsidRPr="00CE66D3">
        <w:rPr>
          <w:i/>
          <w:lang w:val="en-US"/>
        </w:rPr>
        <w:t>preprocessed.</w:t>
      </w:r>
    </w:p>
    <w:p w:rsidR="00CE66D3" w:rsidRDefault="00CE66D3" w:rsidP="00CE66D3">
      <w:pPr>
        <w:pStyle w:val="Heading3"/>
        <w:rPr>
          <w:i/>
          <w:lang w:val="en-US"/>
        </w:rPr>
      </w:pPr>
      <w:bookmarkStart w:id="2128" w:name="_Toc83470298"/>
      <w:bookmarkStart w:id="2129" w:name="_Toc83472423"/>
      <w:r>
        <w:rPr>
          <w:lang w:val="en-US"/>
        </w:rPr>
        <w:t xml:space="preserve">Perbandingan Pengujian </w:t>
      </w:r>
      <w:r w:rsidRPr="00CE66D3">
        <w:rPr>
          <w:i/>
          <w:lang w:val="en-US"/>
        </w:rPr>
        <w:t>Risk</w:t>
      </w:r>
      <w:r>
        <w:rPr>
          <w:lang w:val="en-US"/>
        </w:rPr>
        <w:t xml:space="preserve"> pada </w:t>
      </w:r>
      <w:r w:rsidRPr="00CE66D3">
        <w:rPr>
          <w:i/>
          <w:lang w:val="en-US"/>
        </w:rPr>
        <w:t>Google Colaboratory</w:t>
      </w:r>
      <w:bookmarkEnd w:id="2128"/>
      <w:bookmarkEnd w:id="2129"/>
    </w:p>
    <w:p w:rsidR="00CE66D3" w:rsidRPr="000F5FDA" w:rsidRDefault="00CE66D3" w:rsidP="00CE66D3">
      <w:pPr>
        <w:pStyle w:val="TEUnsoed-TextBodyspasi2"/>
        <w:ind w:firstLine="720"/>
        <w:rPr>
          <w:lang w:val="en-US"/>
        </w:rPr>
      </w:pPr>
      <w:r>
        <w:rPr>
          <w:lang w:val="en-US"/>
        </w:rPr>
        <w:t xml:space="preserve">Berdasarkan hasil pengujian klasifikasi </w:t>
      </w:r>
      <w:r>
        <w:rPr>
          <w:i/>
          <w:lang w:val="en-US"/>
        </w:rPr>
        <w:t>risk</w:t>
      </w:r>
      <w:r>
        <w:rPr>
          <w:lang w:val="en-US"/>
        </w:rPr>
        <w:t xml:space="preserve"> antara yang menggunakan citra </w:t>
      </w:r>
      <w:r w:rsidRPr="000F5FDA">
        <w:rPr>
          <w:i/>
          <w:lang w:val="en-US"/>
        </w:rPr>
        <w:t xml:space="preserve">original </w:t>
      </w:r>
      <w:r>
        <w:rPr>
          <w:lang w:val="en-US"/>
        </w:rPr>
        <w:t xml:space="preserve">dengan citra </w:t>
      </w:r>
      <w:r w:rsidRPr="000F5FDA">
        <w:rPr>
          <w:i/>
          <w:lang w:val="en-US"/>
        </w:rPr>
        <w:t>preprocessed</w:t>
      </w:r>
      <w:r>
        <w:rPr>
          <w:i/>
          <w:lang w:val="en-US"/>
        </w:rPr>
        <w:t>,</w:t>
      </w:r>
      <w:r>
        <w:rPr>
          <w:lang w:val="en-US"/>
        </w:rPr>
        <w:t xml:space="preserve"> maka dapat direpresentasikan ke dalam grafik perbandingan akurasi pengujian antara citra </w:t>
      </w:r>
      <w:r w:rsidRPr="00CE66D3">
        <w:rPr>
          <w:i/>
          <w:lang w:val="en-US"/>
        </w:rPr>
        <w:t>original</w:t>
      </w:r>
      <w:r>
        <w:rPr>
          <w:lang w:val="en-US"/>
        </w:rPr>
        <w:t xml:space="preserve"> dan citra </w:t>
      </w:r>
      <w:r w:rsidRPr="00CE66D3">
        <w:rPr>
          <w:i/>
          <w:lang w:val="en-US"/>
        </w:rPr>
        <w:t xml:space="preserve">preprocessed </w:t>
      </w:r>
      <w:r>
        <w:rPr>
          <w:lang w:val="en-US"/>
        </w:rPr>
        <w:t>berikut.</w:t>
      </w:r>
    </w:p>
    <w:p w:rsidR="002F0DA6" w:rsidRDefault="00CE66D3" w:rsidP="002F0DA6">
      <w:pPr>
        <w:pStyle w:val="TEUnsoed-TextBodyspasi2"/>
        <w:keepNext/>
        <w:tabs>
          <w:tab w:val="left" w:pos="2430"/>
        </w:tabs>
        <w:ind w:firstLine="0"/>
        <w:jc w:val="center"/>
      </w:pPr>
      <w:r>
        <w:rPr>
          <w:noProof/>
          <w:lang w:val="en-US" w:eastAsia="en-US" w:bidi="ar-SA"/>
        </w:rPr>
        <w:drawing>
          <wp:inline distT="0" distB="0" distL="0" distR="0" wp14:anchorId="18E3985E" wp14:editId="6E591C4C">
            <wp:extent cx="5039995" cy="2940050"/>
            <wp:effectExtent l="0" t="0" r="27305" b="1270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CE66D3" w:rsidRDefault="002F0DA6" w:rsidP="002F0DA6">
      <w:pPr>
        <w:pStyle w:val="Caption"/>
        <w:jc w:val="center"/>
      </w:pPr>
      <w:bookmarkStart w:id="2130" w:name="_Toc83471388"/>
      <w:r>
        <w:t xml:space="preserve">Gambar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60</w:t>
      </w:r>
      <w:r w:rsidR="00722190">
        <w:fldChar w:fldCharType="end"/>
      </w:r>
      <w:r>
        <w:rPr>
          <w:lang w:val="en-US"/>
        </w:rPr>
        <w:t xml:space="preserve"> Gr</w:t>
      </w:r>
      <w:r w:rsidRPr="00375B89">
        <w:t>afik perbandingan hasil pengujian</w:t>
      </w:r>
      <w:r>
        <w:rPr>
          <w:lang w:val="en-US"/>
        </w:rPr>
        <w:t xml:space="preserve"> risk</w:t>
      </w:r>
      <w:r w:rsidRPr="00375B89">
        <w:t xml:space="preserve"> pada google colaboratory</w:t>
      </w:r>
      <w:bookmarkEnd w:id="2130"/>
    </w:p>
    <w:p w:rsidR="00CE66D3" w:rsidRPr="00CE66D3" w:rsidRDefault="00CE66D3" w:rsidP="00CE66D3">
      <w:pPr>
        <w:pStyle w:val="TEUnsoed-TextBodyspasi2"/>
        <w:ind w:firstLine="720"/>
        <w:rPr>
          <w:lang w:val="en-US"/>
        </w:rPr>
      </w:pPr>
      <w:r>
        <w:rPr>
          <w:lang w:val="en-US"/>
        </w:rPr>
        <w:t xml:space="preserve">Berdasarkan grafik hasil pengujian tersebut dapat diketahui bahwa pengujian menggunakan citra </w:t>
      </w:r>
      <w:r w:rsidRPr="000C716D">
        <w:rPr>
          <w:i/>
          <w:lang w:val="en-US"/>
        </w:rPr>
        <w:t>original</w:t>
      </w:r>
      <w:r>
        <w:rPr>
          <w:lang w:val="en-US"/>
        </w:rPr>
        <w:t xml:space="preserve"> lebih baik dibandingkan dengan pengujian yang menggunakan citra </w:t>
      </w:r>
      <w:r w:rsidRPr="003F04E6">
        <w:rPr>
          <w:i/>
          <w:lang w:val="en-US"/>
        </w:rPr>
        <w:t>preprocessed</w:t>
      </w:r>
      <w:r>
        <w:rPr>
          <w:i/>
          <w:lang w:val="en-US"/>
        </w:rPr>
        <w:t>.</w:t>
      </w:r>
      <w:r>
        <w:rPr>
          <w:lang w:val="en-US"/>
        </w:rPr>
        <w:t xml:space="preserve"> Oleh karena itu untuk melakukan klasifikasi dan deteksi </w:t>
      </w:r>
      <w:r w:rsidRPr="003F04E6">
        <w:rPr>
          <w:i/>
          <w:lang w:val="en-US"/>
        </w:rPr>
        <w:t>CT scan</w:t>
      </w:r>
      <w:r>
        <w:rPr>
          <w:lang w:val="en-US"/>
        </w:rPr>
        <w:t xml:space="preserve"> dada untuk identifikasi </w:t>
      </w:r>
      <w:r w:rsidRPr="00CE66D3">
        <w:rPr>
          <w:i/>
          <w:lang w:val="en-US"/>
        </w:rPr>
        <w:t>risk</w:t>
      </w:r>
      <w:r>
        <w:rPr>
          <w:lang w:val="en-US"/>
        </w:rPr>
        <w:t xml:space="preserve"> lebih baik menggunakan citra </w:t>
      </w:r>
      <w:r w:rsidRPr="000C716D">
        <w:rPr>
          <w:i/>
          <w:lang w:val="en-US"/>
        </w:rPr>
        <w:t>original</w:t>
      </w:r>
      <w:r>
        <w:rPr>
          <w:lang w:val="en-US"/>
        </w:rPr>
        <w:t>.</w:t>
      </w:r>
    </w:p>
    <w:p w:rsidR="007477F1" w:rsidRDefault="007477F1" w:rsidP="007477F1">
      <w:pPr>
        <w:pStyle w:val="Heading3"/>
        <w:rPr>
          <w:i/>
          <w:lang w:val="en-US"/>
        </w:rPr>
      </w:pPr>
      <w:bookmarkStart w:id="2131" w:name="_Toc83470299"/>
      <w:bookmarkStart w:id="2132" w:name="_Toc83472424"/>
      <w:r>
        <w:rPr>
          <w:lang w:val="en-US"/>
        </w:rPr>
        <w:t xml:space="preserve">Perbandingan Pengujian </w:t>
      </w:r>
      <w:r>
        <w:rPr>
          <w:i/>
          <w:lang w:val="en-US"/>
        </w:rPr>
        <w:t>Mortality</w:t>
      </w:r>
      <w:r>
        <w:rPr>
          <w:lang w:val="en-US"/>
        </w:rPr>
        <w:t xml:space="preserve"> pada </w:t>
      </w:r>
      <w:r w:rsidRPr="00A272FF">
        <w:rPr>
          <w:i/>
          <w:lang w:val="en-US"/>
        </w:rPr>
        <w:t>Google Colaboratory</w:t>
      </w:r>
      <w:bookmarkEnd w:id="2131"/>
      <w:bookmarkEnd w:id="2132"/>
    </w:p>
    <w:p w:rsidR="007477F1" w:rsidRPr="000F5FDA" w:rsidRDefault="007477F1" w:rsidP="007477F1">
      <w:pPr>
        <w:pStyle w:val="TEUnsoed-TextBodyspasi2"/>
        <w:ind w:firstLine="720"/>
        <w:rPr>
          <w:lang w:val="en-US"/>
        </w:rPr>
      </w:pPr>
      <w:r>
        <w:rPr>
          <w:lang w:val="en-US"/>
        </w:rPr>
        <w:t xml:space="preserve">Berdasarkan hasil pengujian klasifikasi </w:t>
      </w:r>
      <w:r>
        <w:rPr>
          <w:i/>
          <w:lang w:val="en-US"/>
        </w:rPr>
        <w:t>mortality</w:t>
      </w:r>
      <w:r>
        <w:rPr>
          <w:lang w:val="en-US"/>
        </w:rPr>
        <w:t xml:space="preserve"> antara yang menggunakan citra </w:t>
      </w:r>
      <w:r w:rsidRPr="000F5FDA">
        <w:rPr>
          <w:i/>
          <w:lang w:val="en-US"/>
        </w:rPr>
        <w:t xml:space="preserve">original </w:t>
      </w:r>
      <w:r>
        <w:rPr>
          <w:lang w:val="en-US"/>
        </w:rPr>
        <w:t xml:space="preserve">dengan citra </w:t>
      </w:r>
      <w:r w:rsidRPr="000F5FDA">
        <w:rPr>
          <w:i/>
          <w:lang w:val="en-US"/>
        </w:rPr>
        <w:t>preprocessed</w:t>
      </w:r>
      <w:r>
        <w:rPr>
          <w:i/>
          <w:lang w:val="en-US"/>
        </w:rPr>
        <w:t>,</w:t>
      </w:r>
      <w:r>
        <w:rPr>
          <w:lang w:val="en-US"/>
        </w:rPr>
        <w:t xml:space="preserve"> maka dapat direpresentasikan ke dalam grafik perbandingan akurasi pengujian antara citra original dan citra preprocessed berikut.</w:t>
      </w:r>
    </w:p>
    <w:p w:rsidR="002F0DA6" w:rsidRDefault="007477F1" w:rsidP="002F0DA6">
      <w:pPr>
        <w:pStyle w:val="TEUnsoed-TextBodyspasi2"/>
        <w:keepNext/>
        <w:ind w:firstLine="0"/>
        <w:jc w:val="center"/>
      </w:pPr>
      <w:r>
        <w:rPr>
          <w:noProof/>
          <w:lang w:val="en-US" w:eastAsia="en-US" w:bidi="ar-SA"/>
        </w:rPr>
        <w:drawing>
          <wp:inline distT="0" distB="0" distL="0" distR="0" wp14:anchorId="6B9F7AC1" wp14:editId="60353493">
            <wp:extent cx="5039995" cy="2940050"/>
            <wp:effectExtent l="0" t="0" r="27305" b="1270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7477F1" w:rsidRDefault="002F0DA6" w:rsidP="002F0DA6">
      <w:pPr>
        <w:pStyle w:val="Caption"/>
        <w:jc w:val="center"/>
      </w:pPr>
      <w:bookmarkStart w:id="2133" w:name="_Toc83471389"/>
      <w:r>
        <w:t xml:space="preserve">Gambar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61</w:t>
      </w:r>
      <w:r w:rsidR="00722190">
        <w:fldChar w:fldCharType="end"/>
      </w:r>
      <w:r>
        <w:rPr>
          <w:lang w:val="en-US"/>
        </w:rPr>
        <w:t>Gr</w:t>
      </w:r>
      <w:r w:rsidRPr="0032316E">
        <w:t>afik perbandingan hasil pengujian</w:t>
      </w:r>
      <w:r>
        <w:rPr>
          <w:lang w:val="en-US"/>
        </w:rPr>
        <w:t xml:space="preserve"> mortality</w:t>
      </w:r>
      <w:r w:rsidRPr="0032316E">
        <w:t xml:space="preserve"> pada google colaboratory</w:t>
      </w:r>
      <w:bookmarkEnd w:id="2133"/>
    </w:p>
    <w:p w:rsidR="00573B13" w:rsidRPr="00A272FF" w:rsidRDefault="007477F1" w:rsidP="00CE66D3">
      <w:pPr>
        <w:pStyle w:val="TEUnsoed-TextBodyspasi2"/>
        <w:ind w:firstLine="720"/>
        <w:rPr>
          <w:lang w:val="en-US"/>
        </w:rPr>
      </w:pPr>
      <w:r>
        <w:rPr>
          <w:lang w:val="en-US"/>
        </w:rPr>
        <w:t xml:space="preserve">Berdasarkan grafik hasil pengujian tersebut dapat diketahui bahwa pengujian menggunakan citra </w:t>
      </w:r>
      <w:r w:rsidR="000C716D" w:rsidRPr="000C716D">
        <w:rPr>
          <w:i/>
          <w:lang w:val="en-US"/>
        </w:rPr>
        <w:t>original</w:t>
      </w:r>
      <w:r w:rsidR="000C716D">
        <w:rPr>
          <w:lang w:val="en-US"/>
        </w:rPr>
        <w:t xml:space="preserve"> </w:t>
      </w:r>
      <w:r>
        <w:rPr>
          <w:lang w:val="en-US"/>
        </w:rPr>
        <w:t xml:space="preserve">lebih baik dibandingkan dengan pengujian yang menggunakan citra </w:t>
      </w:r>
      <w:r w:rsidR="000C716D" w:rsidRPr="003F04E6">
        <w:rPr>
          <w:i/>
          <w:lang w:val="en-US"/>
        </w:rPr>
        <w:t>preprocessed</w:t>
      </w:r>
      <w:r w:rsidR="000C716D">
        <w:rPr>
          <w:i/>
          <w:lang w:val="en-US"/>
        </w:rPr>
        <w:t>.</w:t>
      </w:r>
      <w:r>
        <w:rPr>
          <w:lang w:val="en-US"/>
        </w:rPr>
        <w:t xml:space="preserve"> Oleh karena itu untuk melakukan klasifikasi dan deteksi </w:t>
      </w:r>
      <w:r w:rsidRPr="003F04E6">
        <w:rPr>
          <w:i/>
          <w:lang w:val="en-US"/>
        </w:rPr>
        <w:t>CT scan</w:t>
      </w:r>
      <w:r>
        <w:rPr>
          <w:lang w:val="en-US"/>
        </w:rPr>
        <w:t xml:space="preserve"> dada untuk</w:t>
      </w:r>
      <w:r w:rsidR="000C716D">
        <w:rPr>
          <w:lang w:val="en-US"/>
        </w:rPr>
        <w:t xml:space="preserve"> identifikasi </w:t>
      </w:r>
      <w:r w:rsidR="00CE66D3">
        <w:rPr>
          <w:i/>
          <w:lang w:val="en-US"/>
        </w:rPr>
        <w:t xml:space="preserve"> </w:t>
      </w:r>
      <w:r>
        <w:rPr>
          <w:lang w:val="en-US"/>
        </w:rPr>
        <w:t xml:space="preserve"> lebih baik menggunakan citra</w:t>
      </w:r>
      <w:r w:rsidR="000C716D">
        <w:rPr>
          <w:lang w:val="en-US"/>
        </w:rPr>
        <w:t xml:space="preserve"> </w:t>
      </w:r>
      <w:r w:rsidR="000C716D" w:rsidRPr="000C716D">
        <w:rPr>
          <w:i/>
          <w:lang w:val="en-US"/>
        </w:rPr>
        <w:t>original</w:t>
      </w:r>
      <w:r>
        <w:rPr>
          <w:lang w:val="en-US"/>
        </w:rPr>
        <w:t>.</w:t>
      </w:r>
    </w:p>
    <w:p w:rsidR="00036EDE" w:rsidRDefault="003F04E6" w:rsidP="003F04E6">
      <w:pPr>
        <w:pStyle w:val="Heading2"/>
        <w:rPr>
          <w:lang w:val="en-US"/>
        </w:rPr>
      </w:pPr>
      <w:bookmarkStart w:id="2134" w:name="_Toc83470300"/>
      <w:bookmarkStart w:id="2135" w:name="_Toc83472425"/>
      <w:r>
        <w:rPr>
          <w:lang w:val="en-US"/>
        </w:rPr>
        <w:t>Perancangan Aplikasi Web</w:t>
      </w:r>
      <w:bookmarkEnd w:id="2134"/>
      <w:bookmarkEnd w:id="2135"/>
    </w:p>
    <w:p w:rsidR="002F0DA6" w:rsidRDefault="006D785D" w:rsidP="002F0DA6">
      <w:pPr>
        <w:pStyle w:val="TEUnsoed-TextBodyspasi2"/>
        <w:rPr>
          <w:i/>
          <w:lang w:val="en-US"/>
        </w:rPr>
      </w:pPr>
      <w:r>
        <w:rPr>
          <w:lang w:val="en-US"/>
        </w:rPr>
        <w:t xml:space="preserve">Dalam merancang aplikasi web, hal pertama yang dilakukan adalah menentukan tampilan antarmuka dari aplikasi tersebut. Pada penelitian ini tampilan antarmuka menggunakan </w:t>
      </w:r>
      <w:r w:rsidRPr="002A55CA">
        <w:rPr>
          <w:i/>
          <w:lang w:val="en-US"/>
        </w:rPr>
        <w:t>template</w:t>
      </w:r>
      <w:r>
        <w:rPr>
          <w:lang w:val="en-US"/>
        </w:rPr>
        <w:t xml:space="preserve"> pada </w:t>
      </w:r>
      <w:r w:rsidRPr="002A55CA">
        <w:rPr>
          <w:i/>
          <w:lang w:val="en-US"/>
        </w:rPr>
        <w:t>bootstrap</w:t>
      </w:r>
      <w:r>
        <w:rPr>
          <w:lang w:val="en-US"/>
        </w:rPr>
        <w:t xml:space="preserve"> yang memiliki dua </w:t>
      </w:r>
      <w:r w:rsidR="002A55CA">
        <w:rPr>
          <w:lang w:val="en-US"/>
        </w:rPr>
        <w:t>menu utama yaitu menu</w:t>
      </w:r>
      <w:r>
        <w:rPr>
          <w:lang w:val="en-US"/>
        </w:rPr>
        <w:t xml:space="preserve"> </w:t>
      </w:r>
      <w:r w:rsidR="002A55CA">
        <w:rPr>
          <w:lang w:val="en-US"/>
        </w:rPr>
        <w:t>“</w:t>
      </w:r>
      <w:r>
        <w:rPr>
          <w:lang w:val="en-US"/>
        </w:rPr>
        <w:t>Home</w:t>
      </w:r>
      <w:r w:rsidR="002A55CA">
        <w:rPr>
          <w:lang w:val="en-US"/>
        </w:rPr>
        <w:t>”</w:t>
      </w:r>
      <w:r>
        <w:rPr>
          <w:lang w:val="en-US"/>
        </w:rPr>
        <w:t xml:space="preserve"> dan </w:t>
      </w:r>
      <w:r w:rsidR="002A55CA">
        <w:rPr>
          <w:lang w:val="en-US"/>
        </w:rPr>
        <w:t>“</w:t>
      </w:r>
      <w:r>
        <w:rPr>
          <w:lang w:val="en-US"/>
        </w:rPr>
        <w:t>About</w:t>
      </w:r>
      <w:r w:rsidR="002A55CA">
        <w:rPr>
          <w:lang w:val="en-US"/>
        </w:rPr>
        <w:t>”</w:t>
      </w:r>
      <w:r>
        <w:rPr>
          <w:lang w:val="en-US"/>
        </w:rPr>
        <w:t xml:space="preserve">. Gambar berikut merupakan tampilan antarmuka pada aplikasi web Identifikasi </w:t>
      </w:r>
      <w:r w:rsidRPr="006D785D">
        <w:rPr>
          <w:i/>
          <w:lang w:val="en-US"/>
        </w:rPr>
        <w:t xml:space="preserve">CT Scan </w:t>
      </w:r>
      <w:r>
        <w:rPr>
          <w:lang w:val="en-US"/>
        </w:rPr>
        <w:t xml:space="preserve">Dada untuk </w:t>
      </w:r>
      <w:r w:rsidRPr="006D785D">
        <w:rPr>
          <w:i/>
          <w:lang w:val="en-US"/>
        </w:rPr>
        <w:t>Covid-19</w:t>
      </w:r>
      <w:r>
        <w:rPr>
          <w:i/>
          <w:lang w:val="en-US"/>
        </w:rPr>
        <w:t>.</w:t>
      </w:r>
    </w:p>
    <w:p w:rsidR="006D785D" w:rsidRDefault="006D785D" w:rsidP="006D785D">
      <w:pPr>
        <w:pStyle w:val="TEUnsoed-TextBodyspasi2"/>
        <w:keepNext/>
        <w:ind w:firstLine="0"/>
        <w:jc w:val="center"/>
      </w:pPr>
      <w:r>
        <w:rPr>
          <w:i/>
          <w:noProof/>
          <w:lang w:val="en-US" w:eastAsia="en-US" w:bidi="ar-SA"/>
        </w:rPr>
        <w:drawing>
          <wp:inline distT="0" distB="0" distL="0" distR="0" wp14:anchorId="742ECBFB" wp14:editId="4254618E">
            <wp:extent cx="5039995" cy="1922145"/>
            <wp:effectExtent l="0" t="0" r="825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39995" cy="1922145"/>
                    </a:xfrm>
                    <a:prstGeom prst="rect">
                      <a:avLst/>
                    </a:prstGeom>
                  </pic:spPr>
                </pic:pic>
              </a:graphicData>
            </a:graphic>
          </wp:inline>
        </w:drawing>
      </w:r>
    </w:p>
    <w:p w:rsidR="006D785D" w:rsidRDefault="006D785D" w:rsidP="006D785D">
      <w:pPr>
        <w:pStyle w:val="Caption"/>
        <w:jc w:val="center"/>
        <w:rPr>
          <w:i w:val="0"/>
          <w:lang w:val="en-US"/>
        </w:rPr>
      </w:pPr>
      <w:bookmarkStart w:id="2136" w:name="_Ref83433227"/>
      <w:bookmarkStart w:id="2137" w:name="_Toc83471390"/>
      <w:r>
        <w:t xml:space="preserve">Gambar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Gambar \* ARABIC \s 1 </w:instrText>
      </w:r>
      <w:r w:rsidR="00722190">
        <w:fldChar w:fldCharType="separate"/>
      </w:r>
      <w:r w:rsidR="00722190">
        <w:rPr>
          <w:noProof/>
        </w:rPr>
        <w:t>62</w:t>
      </w:r>
      <w:r w:rsidR="00722190">
        <w:fldChar w:fldCharType="end"/>
      </w:r>
      <w:bookmarkEnd w:id="2136"/>
      <w:r>
        <w:rPr>
          <w:lang w:val="en-US"/>
        </w:rPr>
        <w:t>Tampilan antarmuka aplikasi web identifikasi ct scan dada untuk covid-19</w:t>
      </w:r>
      <w:bookmarkEnd w:id="2137"/>
    </w:p>
    <w:p w:rsidR="006D785D" w:rsidRDefault="006D785D" w:rsidP="002F0DA6">
      <w:pPr>
        <w:pStyle w:val="TEUnsoed-TextBodyspasi2"/>
        <w:rPr>
          <w:lang w:val="en-US"/>
        </w:rPr>
      </w:pPr>
      <w:r>
        <w:rPr>
          <w:lang w:val="en-US"/>
        </w:rPr>
        <w:t xml:space="preserve">Dapat dilihat pada </w:t>
      </w:r>
      <w:r w:rsidR="00722190">
        <w:rPr>
          <w:lang w:val="en-US"/>
        </w:rPr>
        <w:fldChar w:fldCharType="begin"/>
      </w:r>
      <w:r w:rsidR="00722190">
        <w:rPr>
          <w:lang w:val="en-US"/>
        </w:rPr>
        <w:instrText xml:space="preserve"> REF _Ref83433227 \h </w:instrText>
      </w:r>
      <w:r w:rsidR="00722190">
        <w:rPr>
          <w:lang w:val="en-US"/>
        </w:rPr>
      </w:r>
      <w:r w:rsidR="00722190">
        <w:rPr>
          <w:lang w:val="en-US"/>
        </w:rPr>
        <w:fldChar w:fldCharType="separate"/>
      </w:r>
      <w:r w:rsidR="00722190">
        <w:t xml:space="preserve">Gambar </w:t>
      </w:r>
      <w:r w:rsidR="00722190">
        <w:rPr>
          <w:noProof/>
        </w:rPr>
        <w:t>4</w:t>
      </w:r>
      <w:r w:rsidR="00722190">
        <w:t>.</w:t>
      </w:r>
      <w:r w:rsidR="00722190">
        <w:rPr>
          <w:noProof/>
        </w:rPr>
        <w:t>62</w:t>
      </w:r>
      <w:r w:rsidR="00722190">
        <w:rPr>
          <w:lang w:val="en-US"/>
        </w:rPr>
        <w:fldChar w:fldCharType="end"/>
      </w:r>
      <w:r>
        <w:rPr>
          <w:lang w:val="en-US"/>
        </w:rPr>
        <w:t xml:space="preserve"> bah</w:t>
      </w:r>
      <w:r w:rsidR="00CD589F">
        <w:rPr>
          <w:lang w:val="en-US"/>
        </w:rPr>
        <w:t>wa pada aplika</w:t>
      </w:r>
      <w:r>
        <w:rPr>
          <w:lang w:val="en-US"/>
        </w:rPr>
        <w:t xml:space="preserve">si web tersebut terdiri dari dua menu utama, yaitu menu </w:t>
      </w:r>
      <w:r w:rsidR="00CD589F">
        <w:rPr>
          <w:lang w:val="en-US"/>
        </w:rPr>
        <w:t>“</w:t>
      </w:r>
      <w:r>
        <w:rPr>
          <w:lang w:val="en-US"/>
        </w:rPr>
        <w:t>Home</w:t>
      </w:r>
      <w:r w:rsidR="00CD589F">
        <w:rPr>
          <w:lang w:val="en-US"/>
        </w:rPr>
        <w:t>”</w:t>
      </w:r>
      <w:r>
        <w:rPr>
          <w:lang w:val="en-US"/>
        </w:rPr>
        <w:t xml:space="preserve"> dan </w:t>
      </w:r>
      <w:r w:rsidR="00CD589F">
        <w:rPr>
          <w:lang w:val="en-US"/>
        </w:rPr>
        <w:t>“</w:t>
      </w:r>
      <w:r>
        <w:rPr>
          <w:lang w:val="en-US"/>
        </w:rPr>
        <w:t>About</w:t>
      </w:r>
      <w:r w:rsidR="00CD589F">
        <w:rPr>
          <w:lang w:val="en-US"/>
        </w:rPr>
        <w:t>”</w:t>
      </w:r>
      <w:r>
        <w:rPr>
          <w:lang w:val="en-US"/>
        </w:rPr>
        <w:t xml:space="preserve">. </w:t>
      </w:r>
      <w:r w:rsidR="00CD589F">
        <w:rPr>
          <w:lang w:val="en-US"/>
        </w:rPr>
        <w:t xml:space="preserve">Menu “Home” digunakan sebagai halaman untuk menginputkan citra </w:t>
      </w:r>
      <w:r w:rsidR="00CD589F" w:rsidRPr="00764C82">
        <w:rPr>
          <w:i/>
          <w:lang w:val="en-US"/>
        </w:rPr>
        <w:t xml:space="preserve">CT scan </w:t>
      </w:r>
      <w:r w:rsidR="00CD589F">
        <w:rPr>
          <w:lang w:val="en-US"/>
        </w:rPr>
        <w:t>dada dan melakukan deteksi. Sedangkan menu “About” berisi penjelasan dari aplikasi web tersebut.</w:t>
      </w:r>
    </w:p>
    <w:p w:rsidR="00CD589F" w:rsidRDefault="00CD589F" w:rsidP="002F0DA6">
      <w:pPr>
        <w:pStyle w:val="TEUnsoed-TextBodyspasi2"/>
        <w:rPr>
          <w:lang w:val="en-US"/>
        </w:rPr>
      </w:pPr>
      <w:r>
        <w:rPr>
          <w:lang w:val="en-US"/>
        </w:rPr>
        <w:t xml:space="preserve">Model yang digunakan dalam aplikasi web ini merupakan model dengan tingkat akurasi terbaik dari masing – masing proses klasifikasi yang kemudian telah dikonversi ke dalam format “.h5”. Pada </w:t>
      </w:r>
      <w:r w:rsidRPr="00764C82">
        <w:rPr>
          <w:i/>
          <w:lang w:val="en-US"/>
        </w:rPr>
        <w:t>Visual Studio Code</w:t>
      </w:r>
      <w:r>
        <w:rPr>
          <w:lang w:val="en-US"/>
        </w:rPr>
        <w:t xml:space="preserve">, program dirancang dengan menggunakan bahasa pemrograman </w:t>
      </w:r>
      <w:r w:rsidRPr="00764C82">
        <w:rPr>
          <w:i/>
          <w:lang w:val="en-US"/>
        </w:rPr>
        <w:t>python</w:t>
      </w:r>
      <w:r w:rsidR="002A55CA">
        <w:rPr>
          <w:lang w:val="en-US"/>
        </w:rPr>
        <w:t xml:space="preserve"> dan </w:t>
      </w:r>
      <w:r w:rsidR="002A55CA" w:rsidRPr="00764C82">
        <w:rPr>
          <w:i/>
          <w:lang w:val="en-US"/>
        </w:rPr>
        <w:t>framework flask</w:t>
      </w:r>
      <w:r w:rsidR="002A55CA">
        <w:rPr>
          <w:lang w:val="en-US"/>
        </w:rPr>
        <w:t xml:space="preserve"> untuk melakukan proses deteksi pada aplikasi web. Kemudian terdapat </w:t>
      </w:r>
      <w:r w:rsidR="002A55CA" w:rsidRPr="00764C82">
        <w:rPr>
          <w:i/>
          <w:lang w:val="en-US"/>
        </w:rPr>
        <w:t>folder</w:t>
      </w:r>
      <w:r w:rsidR="002A55CA">
        <w:rPr>
          <w:lang w:val="en-US"/>
        </w:rPr>
        <w:t xml:space="preserve"> </w:t>
      </w:r>
      <w:r w:rsidR="002A55CA" w:rsidRPr="00764C82">
        <w:rPr>
          <w:i/>
          <w:lang w:val="en-US"/>
        </w:rPr>
        <w:t>templates</w:t>
      </w:r>
      <w:r w:rsidR="002A55CA">
        <w:rPr>
          <w:lang w:val="en-US"/>
        </w:rPr>
        <w:t xml:space="preserve"> yang berisi program dengan format “.html” untuk mengelola tampilan pada web, selain itu aplikasi web ini juga memanfaatkan </w:t>
      </w:r>
      <w:r w:rsidR="002A55CA" w:rsidRPr="00764C82">
        <w:rPr>
          <w:i/>
          <w:lang w:val="en-US"/>
        </w:rPr>
        <w:t>template</w:t>
      </w:r>
      <w:r w:rsidR="002A55CA">
        <w:rPr>
          <w:lang w:val="en-US"/>
        </w:rPr>
        <w:t xml:space="preserve"> yang diunduh dari </w:t>
      </w:r>
      <w:r w:rsidR="002A55CA" w:rsidRPr="00764C82">
        <w:rPr>
          <w:i/>
          <w:lang w:val="en-US"/>
        </w:rPr>
        <w:t>bootstrap</w:t>
      </w:r>
      <w:r w:rsidR="002A55CA">
        <w:rPr>
          <w:lang w:val="en-US"/>
        </w:rPr>
        <w:t>.</w:t>
      </w:r>
    </w:p>
    <w:p w:rsidR="002A55CA" w:rsidRPr="006D785D" w:rsidRDefault="002A55CA" w:rsidP="002F0DA6">
      <w:pPr>
        <w:pStyle w:val="TEUnsoed-TextBodyspasi2"/>
        <w:rPr>
          <w:lang w:val="en-US"/>
        </w:rPr>
      </w:pPr>
      <w:r>
        <w:rPr>
          <w:lang w:val="en-US"/>
        </w:rPr>
        <w:t xml:space="preserve">Kemudian </w:t>
      </w:r>
      <w:r w:rsidRPr="00764C82">
        <w:rPr>
          <w:i/>
          <w:lang w:val="en-US"/>
        </w:rPr>
        <w:t>folder static</w:t>
      </w:r>
      <w:r>
        <w:rPr>
          <w:lang w:val="en-US"/>
        </w:rPr>
        <w:t xml:space="preserve"> berisikan beberapa </w:t>
      </w:r>
      <w:r w:rsidRPr="00764C82">
        <w:rPr>
          <w:i/>
          <w:lang w:val="en-US"/>
        </w:rPr>
        <w:t>sub-folder</w:t>
      </w:r>
      <w:r>
        <w:rPr>
          <w:lang w:val="en-US"/>
        </w:rPr>
        <w:t xml:space="preserve">, seperti </w:t>
      </w:r>
      <w:r w:rsidRPr="00764C82">
        <w:rPr>
          <w:i/>
          <w:lang w:val="en-US"/>
        </w:rPr>
        <w:t>sub-folder</w:t>
      </w:r>
      <w:r>
        <w:rPr>
          <w:lang w:val="en-US"/>
        </w:rPr>
        <w:t xml:space="preserve"> css dan js untuk menyimpan </w:t>
      </w:r>
      <w:r w:rsidRPr="00764C82">
        <w:rPr>
          <w:i/>
          <w:lang w:val="en-US"/>
        </w:rPr>
        <w:t>template</w:t>
      </w:r>
      <w:r>
        <w:rPr>
          <w:lang w:val="en-US"/>
        </w:rPr>
        <w:t xml:space="preserve"> dari </w:t>
      </w:r>
      <w:r w:rsidRPr="00764C82">
        <w:rPr>
          <w:i/>
          <w:lang w:val="en-US"/>
        </w:rPr>
        <w:t>bootstrap</w:t>
      </w:r>
      <w:r>
        <w:rPr>
          <w:lang w:val="en-US"/>
        </w:rPr>
        <w:t xml:space="preserve">, </w:t>
      </w:r>
      <w:r w:rsidRPr="00764C82">
        <w:rPr>
          <w:i/>
          <w:lang w:val="en-US"/>
        </w:rPr>
        <w:t>sub-folder models</w:t>
      </w:r>
      <w:r>
        <w:rPr>
          <w:lang w:val="en-US"/>
        </w:rPr>
        <w:t xml:space="preserve"> sebagai tempat penyimpanan model yang akan digunakan pada aplikasi web. Dan yang terakhir adalag </w:t>
      </w:r>
      <w:r w:rsidRPr="00764C82">
        <w:rPr>
          <w:i/>
          <w:lang w:val="en-US"/>
        </w:rPr>
        <w:t>sub-folder uploads</w:t>
      </w:r>
      <w:r>
        <w:rPr>
          <w:lang w:val="en-US"/>
        </w:rPr>
        <w:t xml:space="preserve"> sebagaintempat penyimpanan citra </w:t>
      </w:r>
      <w:r w:rsidRPr="00764C82">
        <w:rPr>
          <w:i/>
          <w:lang w:val="en-US"/>
        </w:rPr>
        <w:t>CT scan</w:t>
      </w:r>
      <w:r>
        <w:rPr>
          <w:lang w:val="en-US"/>
        </w:rPr>
        <w:t xml:space="preserve"> dada yang telah diinputkan pada aplikasi web.</w:t>
      </w:r>
    </w:p>
    <w:p w:rsidR="003F04E6" w:rsidRPr="00764C82" w:rsidRDefault="003F04E6" w:rsidP="00764C82">
      <w:pPr>
        <w:pStyle w:val="Heading2"/>
        <w:rPr>
          <w:lang w:val="en-US"/>
        </w:rPr>
      </w:pPr>
      <w:bookmarkStart w:id="2138" w:name="_Toc83470301"/>
      <w:bookmarkStart w:id="2139" w:name="_Toc83472426"/>
      <w:r>
        <w:rPr>
          <w:lang w:val="en-US"/>
        </w:rPr>
        <w:t>Ha</w:t>
      </w:r>
      <w:r w:rsidR="00764C82">
        <w:rPr>
          <w:lang w:val="en-US"/>
        </w:rPr>
        <w:t>sil Pengujian pada Aplikasi Web</w:t>
      </w:r>
      <w:bookmarkEnd w:id="2138"/>
      <w:bookmarkEnd w:id="2139"/>
    </w:p>
    <w:p w:rsidR="00764C82" w:rsidRDefault="00764C82" w:rsidP="00764C82">
      <w:pPr>
        <w:pStyle w:val="TEUnsoed-TextBodyspasi2"/>
        <w:rPr>
          <w:lang w:val="en-US"/>
        </w:rPr>
      </w:pPr>
      <w:r>
        <w:rPr>
          <w:lang w:val="en-US"/>
        </w:rPr>
        <w:t xml:space="preserve">Proses pengujian pada </w:t>
      </w:r>
      <w:r w:rsidRPr="00764C82">
        <w:rPr>
          <w:lang w:val="en-US"/>
        </w:rPr>
        <w:t>aplikasi web</w:t>
      </w:r>
      <w:r>
        <w:rPr>
          <w:lang w:val="en-US"/>
        </w:rPr>
        <w:t xml:space="preserve"> menggunakan model dengan tingkat akurasi terbaik dari masing – masing sistem klasifikasi. Secara teknis alur pengujian pada aplikasi web sama dengan pengujian pada </w:t>
      </w:r>
      <w:r w:rsidRPr="00764C82">
        <w:rPr>
          <w:i/>
          <w:lang w:val="en-US"/>
        </w:rPr>
        <w:t>google colaboratory</w:t>
      </w:r>
      <w:r>
        <w:rPr>
          <w:lang w:val="en-US"/>
        </w:rPr>
        <w:t xml:space="preserve"> yaitu seperti pada diagram alir pada </w:t>
      </w:r>
      <w:r>
        <w:rPr>
          <w:lang w:val="en-US"/>
        </w:rPr>
        <w:fldChar w:fldCharType="begin"/>
      </w:r>
      <w:r>
        <w:rPr>
          <w:lang w:val="en-US"/>
        </w:rPr>
        <w:instrText xml:space="preserve"> REF _Ref80986209 \h </w:instrText>
      </w:r>
      <w:r>
        <w:rPr>
          <w:lang w:val="en-US"/>
        </w:rPr>
      </w:r>
      <w:r>
        <w:rPr>
          <w:lang w:val="en-US"/>
        </w:rPr>
        <w:fldChar w:fldCharType="separate"/>
      </w:r>
      <w:r w:rsidRPr="000971E3">
        <w:rPr>
          <w:sz w:val="22"/>
        </w:rPr>
        <w:t xml:space="preserve">Gambar </w:t>
      </w:r>
      <w:r w:rsidRPr="000971E3">
        <w:rPr>
          <w:sz w:val="22"/>
          <w:lang w:val="en-US"/>
        </w:rPr>
        <w:t>4</w:t>
      </w:r>
      <w:r>
        <w:rPr>
          <w:sz w:val="22"/>
        </w:rPr>
        <w:t>.</w:t>
      </w:r>
      <w:r>
        <w:rPr>
          <w:noProof/>
          <w:sz w:val="22"/>
        </w:rPr>
        <w:t>0</w:t>
      </w:r>
      <w:r>
        <w:rPr>
          <w:sz w:val="22"/>
        </w:rPr>
        <w:t>.</w:t>
      </w:r>
      <w:r>
        <w:rPr>
          <w:noProof/>
          <w:sz w:val="22"/>
        </w:rPr>
        <w:t>56</w:t>
      </w:r>
      <w:r>
        <w:rPr>
          <w:lang w:val="en-US"/>
        </w:rPr>
        <w:fldChar w:fldCharType="end"/>
      </w:r>
      <w:r>
        <w:rPr>
          <w:lang w:val="en-US"/>
        </w:rPr>
        <w:t xml:space="preserve">. </w:t>
      </w:r>
      <w:r w:rsidR="00B07AE8">
        <w:rPr>
          <w:lang w:val="en-US"/>
        </w:rPr>
        <w:t xml:space="preserve">Pengujian pada aplikasi web juga menggunakan dua jenis citra, yaitu citra </w:t>
      </w:r>
      <w:r w:rsidR="00B07AE8" w:rsidRPr="00B07AE8">
        <w:rPr>
          <w:i/>
          <w:lang w:val="en-US"/>
        </w:rPr>
        <w:t xml:space="preserve">original </w:t>
      </w:r>
      <w:r w:rsidR="00B07AE8">
        <w:rPr>
          <w:lang w:val="en-US"/>
        </w:rPr>
        <w:t xml:space="preserve">dan citra </w:t>
      </w:r>
      <w:r w:rsidR="00B07AE8" w:rsidRPr="00B07AE8">
        <w:rPr>
          <w:i/>
          <w:lang w:val="en-US"/>
        </w:rPr>
        <w:t xml:space="preserve">preprocessed </w:t>
      </w:r>
      <w:r w:rsidR="00B07AE8">
        <w:rPr>
          <w:lang w:val="en-US"/>
        </w:rPr>
        <w:t xml:space="preserve">untuk membandingkan hasil diantara keduanya. </w:t>
      </w:r>
      <w:r>
        <w:rPr>
          <w:lang w:val="en-US"/>
        </w:rPr>
        <w:t>Berikut adalah hasil dari pengujian pada aplikasi web untuk masing – masing sistem klasifikasi.</w:t>
      </w:r>
    </w:p>
    <w:p w:rsidR="00764C82" w:rsidRPr="00B07AE8" w:rsidRDefault="00764C82" w:rsidP="00B07AE8">
      <w:pPr>
        <w:pStyle w:val="Heading3"/>
        <w:rPr>
          <w:lang w:val="en-US"/>
        </w:rPr>
      </w:pPr>
      <w:r>
        <w:rPr>
          <w:lang w:val="en-US"/>
        </w:rPr>
        <w:t xml:space="preserve"> </w:t>
      </w:r>
      <w:bookmarkStart w:id="2140" w:name="_Toc83470302"/>
      <w:bookmarkStart w:id="2141" w:name="_Toc83472427"/>
      <w:r>
        <w:rPr>
          <w:lang w:val="en-US"/>
        </w:rPr>
        <w:t xml:space="preserve">Pengujian </w:t>
      </w:r>
      <w:r w:rsidRPr="00764C82">
        <w:rPr>
          <w:i/>
          <w:lang w:val="en-US"/>
        </w:rPr>
        <w:t>Lung Parenchyma</w:t>
      </w:r>
      <w:r>
        <w:rPr>
          <w:lang w:val="en-US"/>
        </w:rPr>
        <w:t xml:space="preserve"> pada Aplikasi Web</w:t>
      </w:r>
      <w:r w:rsidR="00B07AE8">
        <w:rPr>
          <w:lang w:val="en-US"/>
        </w:rPr>
        <w:t xml:space="preserve"> menggunakan Citra Original</w:t>
      </w:r>
      <w:bookmarkEnd w:id="2140"/>
      <w:bookmarkEnd w:id="2141"/>
    </w:p>
    <w:p w:rsidR="00B07AE8" w:rsidRPr="00B07AE8" w:rsidRDefault="00B07AE8" w:rsidP="00B07AE8">
      <w:pPr>
        <w:pStyle w:val="TEUnsoed-TextBodyspasi2"/>
        <w:rPr>
          <w:lang w:val="en-US"/>
        </w:rPr>
      </w:pPr>
      <w:r>
        <w:rPr>
          <w:lang w:val="en-US"/>
        </w:rPr>
        <w:t xml:space="preserve">Pada pengujian aplikasi web untuk </w:t>
      </w:r>
      <w:r w:rsidRPr="00B07AE8">
        <w:rPr>
          <w:i/>
          <w:lang w:val="en-US"/>
        </w:rPr>
        <w:t>lung parenchyma</w:t>
      </w:r>
      <w:r>
        <w:rPr>
          <w:lang w:val="en-US"/>
        </w:rPr>
        <w:t xml:space="preserve"> yang menggunakan dataset</w:t>
      </w:r>
      <w:r w:rsidRPr="00BA5F3F">
        <w:rPr>
          <w:i/>
          <w:lang w:val="en-US"/>
        </w:rPr>
        <w:t xml:space="preserve"> original</w:t>
      </w:r>
      <w:r>
        <w:rPr>
          <w:lang w:val="en-US"/>
        </w:rPr>
        <w:t xml:space="preserve"> terdapat 30 citra </w:t>
      </w:r>
      <w:r w:rsidRPr="000971E3">
        <w:rPr>
          <w:i/>
          <w:lang w:val="en-US"/>
        </w:rPr>
        <w:t>CT scan</w:t>
      </w:r>
      <w:r>
        <w:rPr>
          <w:lang w:val="en-US"/>
        </w:rPr>
        <w:t xml:space="preserve"> dada yang terdiri dari 10 citra kelas </w:t>
      </w:r>
      <w:r w:rsidRPr="00B07AE8">
        <w:rPr>
          <w:lang w:val="en-US"/>
        </w:rPr>
        <w:t>pCT,</w:t>
      </w:r>
      <w:r>
        <w:rPr>
          <w:lang w:val="en-US"/>
        </w:rPr>
        <w:t xml:space="preserve"> 10 citra kelas </w:t>
      </w:r>
      <w:r w:rsidRPr="00B07AE8">
        <w:rPr>
          <w:lang w:val="en-US"/>
        </w:rPr>
        <w:t>nCT,</w:t>
      </w:r>
      <w:r>
        <w:rPr>
          <w:lang w:val="en-US"/>
        </w:rPr>
        <w:t xml:space="preserve"> dan 10 citra </w:t>
      </w:r>
      <w:r w:rsidRPr="00B07AE8">
        <w:rPr>
          <w:lang w:val="en-US"/>
        </w:rPr>
        <w:t>NiCT</w:t>
      </w:r>
      <w:r w:rsidRPr="007C72A7">
        <w:rPr>
          <w:i/>
          <w:lang w:val="en-US"/>
        </w:rPr>
        <w:t>.</w:t>
      </w:r>
      <w:r>
        <w:rPr>
          <w:lang w:val="en-US"/>
        </w:rPr>
        <w:t xml:space="preserve"> Hasil pengujian deteksi </w:t>
      </w:r>
      <w:r w:rsidRPr="000971E3">
        <w:rPr>
          <w:i/>
          <w:lang w:val="en-US"/>
        </w:rPr>
        <w:t xml:space="preserve">CT scan </w:t>
      </w:r>
      <w:r>
        <w:rPr>
          <w:lang w:val="en-US"/>
        </w:rPr>
        <w:t xml:space="preserve">dada pada </w:t>
      </w:r>
      <w:r w:rsidRPr="00B07AE8">
        <w:rPr>
          <w:lang w:val="en-US"/>
        </w:rPr>
        <w:t>aplikasi web</w:t>
      </w:r>
      <w:r>
        <w:rPr>
          <w:lang w:val="en-US"/>
        </w:rPr>
        <w:t xml:space="preserve"> ditampilkan pada </w:t>
      </w:r>
      <w:r w:rsidRPr="00B07AE8">
        <w:rPr>
          <w:lang w:val="en-US"/>
        </w:rPr>
        <w:t xml:space="preserve"> </w:t>
      </w:r>
      <w:r w:rsidR="00722190">
        <w:rPr>
          <w:lang w:val="en-US"/>
        </w:rPr>
        <w:fldChar w:fldCharType="begin"/>
      </w:r>
      <w:r w:rsidR="00722190">
        <w:rPr>
          <w:lang w:val="en-US"/>
        </w:rPr>
        <w:instrText xml:space="preserve"> REF _Ref83433269 \h </w:instrText>
      </w:r>
      <w:r w:rsidR="00722190">
        <w:rPr>
          <w:lang w:val="en-US"/>
        </w:rPr>
      </w:r>
      <w:r w:rsidR="00722190">
        <w:rPr>
          <w:lang w:val="en-US"/>
        </w:rPr>
        <w:fldChar w:fldCharType="separate"/>
      </w:r>
      <w:r w:rsidR="00722190">
        <w:t xml:space="preserve">Tabel </w:t>
      </w:r>
      <w:r w:rsidR="00722190">
        <w:rPr>
          <w:noProof/>
        </w:rPr>
        <w:t>4</w:t>
      </w:r>
      <w:r w:rsidR="00722190">
        <w:t>.</w:t>
      </w:r>
      <w:r w:rsidR="00722190">
        <w:rPr>
          <w:noProof/>
        </w:rPr>
        <w:t>9</w:t>
      </w:r>
      <w:r w:rsidR="00722190">
        <w:rPr>
          <w:lang w:val="en-US"/>
        </w:rPr>
        <w:fldChar w:fldCharType="end"/>
      </w:r>
    </w:p>
    <w:p w:rsidR="00B07AE8" w:rsidRDefault="00B07AE8" w:rsidP="00B07AE8">
      <w:pPr>
        <w:pStyle w:val="Caption"/>
        <w:keepNext/>
      </w:pPr>
      <w:bookmarkStart w:id="2142" w:name="_Ref83433269"/>
      <w:bookmarkStart w:id="2143" w:name="_Ref83433261"/>
      <w:bookmarkStart w:id="2144" w:name="_Toc83471302"/>
      <w:r>
        <w:t xml:space="preserve">Tabel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9</w:t>
      </w:r>
      <w:r w:rsidR="00722190">
        <w:fldChar w:fldCharType="end"/>
      </w:r>
      <w:bookmarkEnd w:id="2142"/>
      <w:r>
        <w:rPr>
          <w:lang w:val="en-US"/>
        </w:rPr>
        <w:t xml:space="preserve"> Has</w:t>
      </w:r>
      <w:r w:rsidRPr="005E0B60">
        <w:t>il pengujian deteksi lung parenchyma</w:t>
      </w:r>
      <w:r>
        <w:rPr>
          <w:lang w:val="en-US"/>
        </w:rPr>
        <w:t xml:space="preserve"> pada aplikasi web </w:t>
      </w:r>
      <w:r w:rsidRPr="005E0B60">
        <w:t xml:space="preserve"> menggunakan citra original</w:t>
      </w:r>
      <w:bookmarkEnd w:id="2143"/>
      <w:bookmarkEnd w:id="2144"/>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B07AE8" w:rsidRPr="003F04E6" w:rsidTr="00502984">
        <w:trPr>
          <w:trHeight w:val="720"/>
        </w:trPr>
        <w:tc>
          <w:tcPr>
            <w:tcW w:w="1861" w:type="dxa"/>
            <w:tcBorders>
              <w:top w:val="single" w:sz="8" w:space="0" w:color="000000"/>
              <w:left w:val="single" w:sz="8" w:space="0" w:color="auto"/>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145" w:name="_Toc83470303"/>
            <w:bookmarkStart w:id="2146" w:name="_Toc83472428"/>
            <w:r w:rsidRPr="003F04E6">
              <w:rPr>
                <w:b w:val="0"/>
                <w:bCs/>
                <w:sz w:val="22"/>
                <w:lang w:val="en-US"/>
              </w:rPr>
              <w:t>Pengujian</w:t>
            </w:r>
            <w:bookmarkEnd w:id="2145"/>
            <w:bookmarkEnd w:id="2146"/>
          </w:p>
          <w:p w:rsidR="00B07AE8" w:rsidRPr="003F04E6" w:rsidRDefault="00B07AE8" w:rsidP="00502984">
            <w:pPr>
              <w:pStyle w:val="Heading3"/>
              <w:numPr>
                <w:ilvl w:val="0"/>
                <w:numId w:val="0"/>
              </w:numPr>
              <w:spacing w:before="0" w:after="0"/>
              <w:jc w:val="center"/>
              <w:rPr>
                <w:b w:val="0"/>
                <w:bCs/>
                <w:sz w:val="22"/>
                <w:lang w:val="en-US"/>
              </w:rPr>
            </w:pPr>
            <w:bookmarkStart w:id="2147" w:name="_Toc83470304"/>
            <w:bookmarkStart w:id="2148" w:name="_Toc83472429"/>
            <w:r w:rsidRPr="003F04E6">
              <w:rPr>
                <w:b w:val="0"/>
                <w:bCs/>
                <w:sz w:val="22"/>
                <w:lang w:val="en-US"/>
              </w:rPr>
              <w:t>ke -</w:t>
            </w:r>
            <w:bookmarkEnd w:id="2147"/>
            <w:bookmarkEnd w:id="2148"/>
          </w:p>
        </w:tc>
        <w:tc>
          <w:tcPr>
            <w:tcW w:w="1766"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149" w:name="_Toc83470305"/>
            <w:bookmarkStart w:id="2150" w:name="_Toc83472430"/>
            <w:r w:rsidRPr="003F04E6">
              <w:rPr>
                <w:b w:val="0"/>
                <w:bCs/>
                <w:sz w:val="22"/>
                <w:lang w:val="en-US"/>
              </w:rPr>
              <w:t>Nama</w:t>
            </w:r>
            <w:bookmarkEnd w:id="2149"/>
            <w:bookmarkEnd w:id="2150"/>
            <w:r w:rsidRPr="003F04E6">
              <w:rPr>
                <w:b w:val="0"/>
                <w:bCs/>
                <w:sz w:val="22"/>
                <w:lang w:val="en-US"/>
              </w:rPr>
              <w:t xml:space="preserve"> </w:t>
            </w:r>
          </w:p>
          <w:p w:rsidR="00B07AE8" w:rsidRPr="003F04E6" w:rsidRDefault="00B07AE8" w:rsidP="00502984">
            <w:pPr>
              <w:pStyle w:val="Heading3"/>
              <w:numPr>
                <w:ilvl w:val="0"/>
                <w:numId w:val="0"/>
              </w:numPr>
              <w:spacing w:before="0" w:after="0"/>
              <w:jc w:val="center"/>
              <w:rPr>
                <w:b w:val="0"/>
                <w:bCs/>
                <w:sz w:val="22"/>
                <w:lang w:val="en-US"/>
              </w:rPr>
            </w:pPr>
            <w:bookmarkStart w:id="2151" w:name="_Toc83470306"/>
            <w:bookmarkStart w:id="2152" w:name="_Toc83472431"/>
            <w:r w:rsidRPr="003F04E6">
              <w:rPr>
                <w:b w:val="0"/>
                <w:bCs/>
                <w:sz w:val="22"/>
                <w:lang w:val="en-US"/>
              </w:rPr>
              <w:t>Citra</w:t>
            </w:r>
            <w:bookmarkEnd w:id="2151"/>
            <w:bookmarkEnd w:id="2152"/>
          </w:p>
        </w:tc>
        <w:tc>
          <w:tcPr>
            <w:tcW w:w="2477"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153" w:name="_Toc83470307"/>
            <w:bookmarkStart w:id="2154" w:name="_Toc83472432"/>
            <w:r w:rsidRPr="003F04E6">
              <w:rPr>
                <w:b w:val="0"/>
                <w:bCs/>
                <w:sz w:val="22"/>
                <w:lang w:val="en-US"/>
              </w:rPr>
              <w:t>Hasil Prediksi</w:t>
            </w:r>
            <w:bookmarkEnd w:id="2153"/>
            <w:bookmarkEnd w:id="2154"/>
          </w:p>
          <w:p w:rsidR="00B07AE8" w:rsidRPr="003F04E6" w:rsidRDefault="00B07AE8" w:rsidP="00502984">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155" w:name="_Toc83470308"/>
            <w:bookmarkStart w:id="2156" w:name="_Toc83472433"/>
            <w:r w:rsidRPr="003F04E6">
              <w:rPr>
                <w:b w:val="0"/>
                <w:bCs/>
                <w:sz w:val="22"/>
                <w:lang w:val="en-US"/>
              </w:rPr>
              <w:t>Keterangan</w:t>
            </w:r>
            <w:bookmarkEnd w:id="2155"/>
            <w:bookmarkEnd w:id="215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157" w:name="_Toc83470309"/>
            <w:bookmarkStart w:id="2158" w:name="_Toc83472434"/>
            <w:r w:rsidRPr="003F04E6">
              <w:rPr>
                <w:b w:val="0"/>
                <w:bCs/>
                <w:lang w:val="en-US"/>
              </w:rPr>
              <w:t>1</w:t>
            </w:r>
            <w:bookmarkEnd w:id="2157"/>
            <w:bookmarkEnd w:id="215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159" w:name="_Toc83470310"/>
            <w:bookmarkStart w:id="2160" w:name="_Toc83472435"/>
            <w:r w:rsidRPr="003F04E6">
              <w:rPr>
                <w:b w:val="0"/>
                <w:lang w:val="en-US"/>
              </w:rPr>
              <w:t>NiCT001</w:t>
            </w:r>
            <w:bookmarkEnd w:id="2159"/>
            <w:bookmarkEnd w:id="2160"/>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161" w:name="_Toc83470311"/>
            <w:bookmarkStart w:id="2162" w:name="_Toc83472436"/>
            <w:r w:rsidRPr="003F04E6">
              <w:rPr>
                <w:b w:val="0"/>
                <w:lang w:val="en-US"/>
              </w:rPr>
              <w:t>nCT (1.00)</w:t>
            </w:r>
            <w:bookmarkEnd w:id="2161"/>
            <w:bookmarkEnd w:id="216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163" w:name="_Toc83470312"/>
            <w:bookmarkStart w:id="2164" w:name="_Toc83472437"/>
            <w:r w:rsidRPr="003F04E6">
              <w:rPr>
                <w:b w:val="0"/>
                <w:lang w:val="en-US"/>
              </w:rPr>
              <w:t>Salah</w:t>
            </w:r>
            <w:bookmarkEnd w:id="2163"/>
            <w:bookmarkEnd w:id="216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165" w:name="_Toc83470313"/>
            <w:bookmarkStart w:id="2166" w:name="_Toc83472438"/>
            <w:r w:rsidRPr="003F04E6">
              <w:rPr>
                <w:b w:val="0"/>
                <w:bCs/>
                <w:lang w:val="en-US"/>
              </w:rPr>
              <w:t>2</w:t>
            </w:r>
            <w:bookmarkEnd w:id="2165"/>
            <w:bookmarkEnd w:id="216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167" w:name="_Toc83470314"/>
            <w:bookmarkStart w:id="2168" w:name="_Toc83472439"/>
            <w:r w:rsidRPr="003F04E6">
              <w:rPr>
                <w:b w:val="0"/>
                <w:lang w:val="en-US"/>
              </w:rPr>
              <w:t>NiCT002</w:t>
            </w:r>
            <w:bookmarkEnd w:id="2167"/>
            <w:bookmarkEnd w:id="2168"/>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169" w:name="_Toc83470315"/>
            <w:bookmarkStart w:id="2170" w:name="_Toc83472440"/>
            <w:r w:rsidRPr="003F04E6">
              <w:rPr>
                <w:b w:val="0"/>
                <w:lang w:val="en-US"/>
              </w:rPr>
              <w:t>nCT (1.00)</w:t>
            </w:r>
            <w:bookmarkEnd w:id="2169"/>
            <w:bookmarkEnd w:id="217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171" w:name="_Toc83470316"/>
            <w:bookmarkStart w:id="2172" w:name="_Toc83472441"/>
            <w:r w:rsidRPr="003F04E6">
              <w:rPr>
                <w:b w:val="0"/>
                <w:lang w:val="en-US"/>
              </w:rPr>
              <w:t>Salah</w:t>
            </w:r>
            <w:bookmarkEnd w:id="2171"/>
            <w:bookmarkEnd w:id="217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173" w:name="_Toc83470317"/>
            <w:bookmarkStart w:id="2174" w:name="_Toc83472442"/>
            <w:r w:rsidRPr="003F04E6">
              <w:rPr>
                <w:b w:val="0"/>
                <w:bCs/>
                <w:lang w:val="en-US"/>
              </w:rPr>
              <w:t>3</w:t>
            </w:r>
            <w:bookmarkEnd w:id="2173"/>
            <w:bookmarkEnd w:id="217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175" w:name="_Toc83470318"/>
            <w:bookmarkStart w:id="2176" w:name="_Toc83472443"/>
            <w:r w:rsidRPr="003F04E6">
              <w:rPr>
                <w:b w:val="0"/>
                <w:lang w:val="en-US"/>
              </w:rPr>
              <w:t>NiCT003</w:t>
            </w:r>
            <w:bookmarkEnd w:id="2175"/>
            <w:bookmarkEnd w:id="2176"/>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177" w:name="_Toc83470319"/>
            <w:bookmarkStart w:id="2178" w:name="_Toc83472444"/>
            <w:r w:rsidRPr="003F04E6">
              <w:rPr>
                <w:b w:val="0"/>
                <w:lang w:val="en-US"/>
              </w:rPr>
              <w:t>nCT (1.00)</w:t>
            </w:r>
            <w:bookmarkEnd w:id="2177"/>
            <w:bookmarkEnd w:id="217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179" w:name="_Toc83470320"/>
            <w:bookmarkStart w:id="2180" w:name="_Toc83472445"/>
            <w:r w:rsidRPr="003F04E6">
              <w:rPr>
                <w:b w:val="0"/>
                <w:lang w:val="en-US"/>
              </w:rPr>
              <w:t>Salah</w:t>
            </w:r>
            <w:bookmarkEnd w:id="2179"/>
            <w:bookmarkEnd w:id="218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181" w:name="_Toc83470321"/>
            <w:bookmarkStart w:id="2182" w:name="_Toc83472446"/>
            <w:r w:rsidRPr="003F04E6">
              <w:rPr>
                <w:b w:val="0"/>
                <w:bCs/>
                <w:lang w:val="en-US"/>
              </w:rPr>
              <w:t>4</w:t>
            </w:r>
            <w:bookmarkEnd w:id="2181"/>
            <w:bookmarkEnd w:id="218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183" w:name="_Toc83470322"/>
            <w:bookmarkStart w:id="2184" w:name="_Toc83472447"/>
            <w:r w:rsidRPr="003F04E6">
              <w:rPr>
                <w:b w:val="0"/>
                <w:lang w:val="en-US"/>
              </w:rPr>
              <w:t>NiCT004</w:t>
            </w:r>
            <w:bookmarkEnd w:id="2183"/>
            <w:bookmarkEnd w:id="2184"/>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185" w:name="_Toc83470323"/>
            <w:bookmarkStart w:id="2186" w:name="_Toc83472448"/>
            <w:r w:rsidRPr="003F04E6">
              <w:rPr>
                <w:b w:val="0"/>
                <w:lang w:val="en-US"/>
              </w:rPr>
              <w:t>nCT (1.00)</w:t>
            </w:r>
            <w:bookmarkEnd w:id="2185"/>
            <w:bookmarkEnd w:id="218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187" w:name="_Toc83470324"/>
            <w:bookmarkStart w:id="2188" w:name="_Toc83472449"/>
            <w:r w:rsidRPr="003F04E6">
              <w:rPr>
                <w:b w:val="0"/>
                <w:lang w:val="en-US"/>
              </w:rPr>
              <w:t>Salah</w:t>
            </w:r>
            <w:bookmarkEnd w:id="2187"/>
            <w:bookmarkEnd w:id="218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189" w:name="_Toc83470325"/>
            <w:bookmarkStart w:id="2190" w:name="_Toc83472450"/>
            <w:r w:rsidRPr="003F04E6">
              <w:rPr>
                <w:b w:val="0"/>
                <w:bCs/>
                <w:lang w:val="en-US"/>
              </w:rPr>
              <w:t>5</w:t>
            </w:r>
            <w:bookmarkEnd w:id="2189"/>
            <w:bookmarkEnd w:id="219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191" w:name="_Toc83470326"/>
            <w:bookmarkStart w:id="2192" w:name="_Toc83472451"/>
            <w:r w:rsidRPr="003F04E6">
              <w:rPr>
                <w:b w:val="0"/>
                <w:lang w:val="en-US"/>
              </w:rPr>
              <w:t>NiCT005</w:t>
            </w:r>
            <w:bookmarkEnd w:id="2191"/>
            <w:bookmarkEnd w:id="2192"/>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193" w:name="_Toc83470327"/>
            <w:bookmarkStart w:id="2194" w:name="_Toc83472452"/>
            <w:r w:rsidRPr="003F04E6">
              <w:rPr>
                <w:b w:val="0"/>
                <w:lang w:val="en-US"/>
              </w:rPr>
              <w:t>nCT (1.00)</w:t>
            </w:r>
            <w:bookmarkEnd w:id="2193"/>
            <w:bookmarkEnd w:id="219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195" w:name="_Toc83470328"/>
            <w:bookmarkStart w:id="2196" w:name="_Toc83472453"/>
            <w:r w:rsidRPr="003F04E6">
              <w:rPr>
                <w:b w:val="0"/>
                <w:lang w:val="en-US"/>
              </w:rPr>
              <w:t>Salah</w:t>
            </w:r>
            <w:bookmarkEnd w:id="2195"/>
            <w:bookmarkEnd w:id="219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197" w:name="_Toc83470329"/>
            <w:bookmarkStart w:id="2198" w:name="_Toc83472454"/>
            <w:r w:rsidRPr="003F04E6">
              <w:rPr>
                <w:b w:val="0"/>
                <w:bCs/>
                <w:lang w:val="en-US"/>
              </w:rPr>
              <w:t>6</w:t>
            </w:r>
            <w:bookmarkEnd w:id="2197"/>
            <w:bookmarkEnd w:id="219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199" w:name="_Toc83470330"/>
            <w:bookmarkStart w:id="2200" w:name="_Toc83472455"/>
            <w:r w:rsidRPr="003F04E6">
              <w:rPr>
                <w:b w:val="0"/>
                <w:lang w:val="en-US"/>
              </w:rPr>
              <w:t>NiCT006</w:t>
            </w:r>
            <w:bookmarkEnd w:id="2199"/>
            <w:bookmarkEnd w:id="2200"/>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201" w:name="_Toc83470331"/>
            <w:bookmarkStart w:id="2202" w:name="_Toc83472456"/>
            <w:r w:rsidRPr="003F04E6">
              <w:rPr>
                <w:b w:val="0"/>
                <w:lang w:val="en-US"/>
              </w:rPr>
              <w:t>nCT (1.00)</w:t>
            </w:r>
            <w:bookmarkEnd w:id="2201"/>
            <w:bookmarkEnd w:id="220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203" w:name="_Toc83470332"/>
            <w:bookmarkStart w:id="2204" w:name="_Toc83472457"/>
            <w:r w:rsidRPr="003F04E6">
              <w:rPr>
                <w:b w:val="0"/>
                <w:lang w:val="en-US"/>
              </w:rPr>
              <w:t>Salah</w:t>
            </w:r>
            <w:bookmarkEnd w:id="2203"/>
            <w:bookmarkEnd w:id="220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205" w:name="_Toc83470333"/>
            <w:bookmarkStart w:id="2206" w:name="_Toc83472458"/>
            <w:r w:rsidRPr="003F04E6">
              <w:rPr>
                <w:b w:val="0"/>
                <w:bCs/>
                <w:lang w:val="en-US"/>
              </w:rPr>
              <w:t>7</w:t>
            </w:r>
            <w:bookmarkEnd w:id="2205"/>
            <w:bookmarkEnd w:id="220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207" w:name="_Toc83470334"/>
            <w:bookmarkStart w:id="2208" w:name="_Toc83472459"/>
            <w:r w:rsidRPr="003F04E6">
              <w:rPr>
                <w:b w:val="0"/>
                <w:lang w:val="en-US"/>
              </w:rPr>
              <w:t>NiCT007</w:t>
            </w:r>
            <w:bookmarkEnd w:id="2207"/>
            <w:bookmarkEnd w:id="2208"/>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209" w:name="_Toc83470335"/>
            <w:bookmarkStart w:id="2210" w:name="_Toc83472460"/>
            <w:r w:rsidRPr="003F04E6">
              <w:rPr>
                <w:b w:val="0"/>
                <w:lang w:val="en-US"/>
              </w:rPr>
              <w:t>nCT (1.00)</w:t>
            </w:r>
            <w:bookmarkEnd w:id="2209"/>
            <w:bookmarkEnd w:id="221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211" w:name="_Toc83470336"/>
            <w:bookmarkStart w:id="2212" w:name="_Toc83472461"/>
            <w:r w:rsidRPr="003F04E6">
              <w:rPr>
                <w:b w:val="0"/>
                <w:lang w:val="en-US"/>
              </w:rPr>
              <w:t>Salah</w:t>
            </w:r>
            <w:bookmarkEnd w:id="2211"/>
            <w:bookmarkEnd w:id="221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213" w:name="_Toc83470337"/>
            <w:bookmarkStart w:id="2214" w:name="_Toc83472462"/>
            <w:r w:rsidRPr="003F04E6">
              <w:rPr>
                <w:b w:val="0"/>
                <w:bCs/>
                <w:lang w:val="en-US"/>
              </w:rPr>
              <w:t>8</w:t>
            </w:r>
            <w:bookmarkEnd w:id="2213"/>
            <w:bookmarkEnd w:id="221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215" w:name="_Toc83470338"/>
            <w:bookmarkStart w:id="2216" w:name="_Toc83472463"/>
            <w:r w:rsidRPr="003F04E6">
              <w:rPr>
                <w:b w:val="0"/>
                <w:lang w:val="en-US"/>
              </w:rPr>
              <w:t>NiCT008</w:t>
            </w:r>
            <w:bookmarkEnd w:id="2215"/>
            <w:bookmarkEnd w:id="2216"/>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217" w:name="_Toc83470339"/>
            <w:bookmarkStart w:id="2218" w:name="_Toc83472464"/>
            <w:r w:rsidRPr="003F04E6">
              <w:rPr>
                <w:b w:val="0"/>
                <w:lang w:val="en-US"/>
              </w:rPr>
              <w:t>nCT (1.00)</w:t>
            </w:r>
            <w:bookmarkEnd w:id="2217"/>
            <w:bookmarkEnd w:id="221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219" w:name="_Toc83470340"/>
            <w:bookmarkStart w:id="2220" w:name="_Toc83472465"/>
            <w:r w:rsidRPr="003F04E6">
              <w:rPr>
                <w:b w:val="0"/>
                <w:lang w:val="en-US"/>
              </w:rPr>
              <w:t>Salah</w:t>
            </w:r>
            <w:bookmarkEnd w:id="2219"/>
            <w:bookmarkEnd w:id="222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221" w:name="_Toc83470341"/>
            <w:bookmarkStart w:id="2222" w:name="_Toc83472466"/>
            <w:r w:rsidRPr="003F04E6">
              <w:rPr>
                <w:b w:val="0"/>
                <w:bCs/>
                <w:lang w:val="en-US"/>
              </w:rPr>
              <w:t>9</w:t>
            </w:r>
            <w:bookmarkEnd w:id="2221"/>
            <w:bookmarkEnd w:id="222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223" w:name="_Toc83470342"/>
            <w:bookmarkStart w:id="2224" w:name="_Toc83472467"/>
            <w:r w:rsidRPr="003F04E6">
              <w:rPr>
                <w:b w:val="0"/>
                <w:lang w:val="en-US"/>
              </w:rPr>
              <w:t>NiCT009</w:t>
            </w:r>
            <w:bookmarkEnd w:id="2223"/>
            <w:bookmarkEnd w:id="2224"/>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225" w:name="_Toc83470343"/>
            <w:bookmarkStart w:id="2226" w:name="_Toc83472468"/>
            <w:r w:rsidRPr="003F04E6">
              <w:rPr>
                <w:b w:val="0"/>
                <w:lang w:val="en-US"/>
              </w:rPr>
              <w:t>nCT (1.00)</w:t>
            </w:r>
            <w:bookmarkEnd w:id="2225"/>
            <w:bookmarkEnd w:id="222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227" w:name="_Toc83470344"/>
            <w:bookmarkStart w:id="2228" w:name="_Toc83472469"/>
            <w:r w:rsidRPr="003F04E6">
              <w:rPr>
                <w:b w:val="0"/>
                <w:lang w:val="en-US"/>
              </w:rPr>
              <w:t>Salah</w:t>
            </w:r>
            <w:bookmarkEnd w:id="2227"/>
            <w:bookmarkEnd w:id="222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229" w:name="_Toc83470345"/>
            <w:bookmarkStart w:id="2230" w:name="_Toc83472470"/>
            <w:r w:rsidRPr="003F04E6">
              <w:rPr>
                <w:b w:val="0"/>
                <w:bCs/>
                <w:lang w:val="en-US"/>
              </w:rPr>
              <w:t>10</w:t>
            </w:r>
            <w:bookmarkEnd w:id="2229"/>
            <w:bookmarkEnd w:id="223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231" w:name="_Toc83470346"/>
            <w:bookmarkStart w:id="2232" w:name="_Toc83472471"/>
            <w:r w:rsidRPr="003F04E6">
              <w:rPr>
                <w:b w:val="0"/>
                <w:lang w:val="en-US"/>
              </w:rPr>
              <w:t>NiCT010</w:t>
            </w:r>
            <w:bookmarkEnd w:id="2231"/>
            <w:bookmarkEnd w:id="2232"/>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233" w:name="_Toc83470347"/>
            <w:bookmarkStart w:id="2234" w:name="_Toc83472472"/>
            <w:r w:rsidRPr="003F04E6">
              <w:rPr>
                <w:b w:val="0"/>
                <w:lang w:val="en-US"/>
              </w:rPr>
              <w:t>nCT (1.00)</w:t>
            </w:r>
            <w:bookmarkEnd w:id="2233"/>
            <w:bookmarkEnd w:id="223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235" w:name="_Toc83470348"/>
            <w:bookmarkStart w:id="2236" w:name="_Toc83472473"/>
            <w:r w:rsidRPr="003F04E6">
              <w:rPr>
                <w:b w:val="0"/>
                <w:lang w:val="en-US"/>
              </w:rPr>
              <w:t>Salah</w:t>
            </w:r>
            <w:bookmarkEnd w:id="2235"/>
            <w:bookmarkEnd w:id="223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237" w:name="_Toc83470349"/>
            <w:bookmarkStart w:id="2238" w:name="_Toc83472474"/>
            <w:r w:rsidRPr="003F04E6">
              <w:rPr>
                <w:b w:val="0"/>
                <w:bCs/>
                <w:lang w:val="en-US"/>
              </w:rPr>
              <w:t>11</w:t>
            </w:r>
            <w:bookmarkEnd w:id="2237"/>
            <w:bookmarkEnd w:id="223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239" w:name="_Toc83470350"/>
            <w:bookmarkStart w:id="2240" w:name="_Toc83472475"/>
            <w:r w:rsidRPr="003F04E6">
              <w:rPr>
                <w:b w:val="0"/>
                <w:lang w:val="en-US"/>
              </w:rPr>
              <w:t>nCT001</w:t>
            </w:r>
            <w:bookmarkEnd w:id="2239"/>
            <w:bookmarkEnd w:id="224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241" w:name="_Toc83470351"/>
            <w:bookmarkStart w:id="2242" w:name="_Toc83472476"/>
            <w:r w:rsidRPr="003F04E6">
              <w:rPr>
                <w:b w:val="0"/>
                <w:lang w:val="en-US"/>
              </w:rPr>
              <w:t>nCT (1.00)</w:t>
            </w:r>
            <w:bookmarkEnd w:id="2241"/>
            <w:bookmarkEnd w:id="224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243" w:name="_Toc83470352"/>
            <w:bookmarkStart w:id="2244" w:name="_Toc83472477"/>
            <w:r w:rsidRPr="003F04E6">
              <w:rPr>
                <w:b w:val="0"/>
                <w:lang w:val="en-US"/>
              </w:rPr>
              <w:t>Benar</w:t>
            </w:r>
            <w:bookmarkEnd w:id="2243"/>
            <w:bookmarkEnd w:id="224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245" w:name="_Toc83470353"/>
            <w:bookmarkStart w:id="2246" w:name="_Toc83472478"/>
            <w:r w:rsidRPr="003F04E6">
              <w:rPr>
                <w:b w:val="0"/>
                <w:bCs/>
                <w:lang w:val="en-US"/>
              </w:rPr>
              <w:t>12</w:t>
            </w:r>
            <w:bookmarkEnd w:id="2245"/>
            <w:bookmarkEnd w:id="224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247" w:name="_Toc83470354"/>
            <w:bookmarkStart w:id="2248" w:name="_Toc83472479"/>
            <w:r w:rsidRPr="003F04E6">
              <w:rPr>
                <w:b w:val="0"/>
                <w:lang w:val="en-US"/>
              </w:rPr>
              <w:t>nCT002</w:t>
            </w:r>
            <w:bookmarkEnd w:id="2247"/>
            <w:bookmarkEnd w:id="224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249" w:name="_Toc83470355"/>
            <w:bookmarkStart w:id="2250" w:name="_Toc83472480"/>
            <w:r w:rsidRPr="003F04E6">
              <w:rPr>
                <w:b w:val="0"/>
                <w:lang w:val="en-US"/>
              </w:rPr>
              <w:t>nCT (1.00)</w:t>
            </w:r>
            <w:bookmarkEnd w:id="2249"/>
            <w:bookmarkEnd w:id="225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251" w:name="_Toc83470356"/>
            <w:bookmarkStart w:id="2252" w:name="_Toc83472481"/>
            <w:r w:rsidRPr="003F04E6">
              <w:rPr>
                <w:b w:val="0"/>
                <w:lang w:val="en-US"/>
              </w:rPr>
              <w:t>Benar</w:t>
            </w:r>
            <w:bookmarkEnd w:id="2251"/>
            <w:bookmarkEnd w:id="225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253" w:name="_Toc83470357"/>
            <w:bookmarkStart w:id="2254" w:name="_Toc83472482"/>
            <w:r w:rsidRPr="003F04E6">
              <w:rPr>
                <w:b w:val="0"/>
                <w:bCs/>
                <w:lang w:val="en-US"/>
              </w:rPr>
              <w:t>13</w:t>
            </w:r>
            <w:bookmarkEnd w:id="2253"/>
            <w:bookmarkEnd w:id="225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255" w:name="_Toc83470358"/>
            <w:bookmarkStart w:id="2256" w:name="_Toc83472483"/>
            <w:r w:rsidRPr="003F04E6">
              <w:rPr>
                <w:b w:val="0"/>
                <w:lang w:val="en-US"/>
              </w:rPr>
              <w:t>nCT003</w:t>
            </w:r>
            <w:bookmarkEnd w:id="2255"/>
            <w:bookmarkEnd w:id="225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257" w:name="_Toc83470359"/>
            <w:bookmarkStart w:id="2258" w:name="_Toc83472484"/>
            <w:r w:rsidRPr="003F04E6">
              <w:rPr>
                <w:b w:val="0"/>
                <w:lang w:val="en-US"/>
              </w:rPr>
              <w:t>nCT (1.00)</w:t>
            </w:r>
            <w:bookmarkEnd w:id="2257"/>
            <w:bookmarkEnd w:id="225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259" w:name="_Toc83470360"/>
            <w:bookmarkStart w:id="2260" w:name="_Toc83472485"/>
            <w:r w:rsidRPr="003F04E6">
              <w:rPr>
                <w:b w:val="0"/>
                <w:lang w:val="en-US"/>
              </w:rPr>
              <w:t>Benar</w:t>
            </w:r>
            <w:bookmarkEnd w:id="2259"/>
            <w:bookmarkEnd w:id="226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261" w:name="_Toc83470361"/>
            <w:bookmarkStart w:id="2262" w:name="_Toc83472486"/>
            <w:r w:rsidRPr="003F04E6">
              <w:rPr>
                <w:b w:val="0"/>
                <w:bCs/>
                <w:lang w:val="en-US"/>
              </w:rPr>
              <w:t>14</w:t>
            </w:r>
            <w:bookmarkEnd w:id="2261"/>
            <w:bookmarkEnd w:id="226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263" w:name="_Toc83470362"/>
            <w:bookmarkStart w:id="2264" w:name="_Toc83472487"/>
            <w:r w:rsidRPr="003F04E6">
              <w:rPr>
                <w:b w:val="0"/>
                <w:lang w:val="en-US"/>
              </w:rPr>
              <w:t>nCT004</w:t>
            </w:r>
            <w:bookmarkEnd w:id="2263"/>
            <w:bookmarkEnd w:id="226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265" w:name="_Toc83470363"/>
            <w:bookmarkStart w:id="2266" w:name="_Toc83472488"/>
            <w:r w:rsidRPr="003F04E6">
              <w:rPr>
                <w:b w:val="0"/>
                <w:lang w:val="en-US"/>
              </w:rPr>
              <w:t>nCT (1.00)</w:t>
            </w:r>
            <w:bookmarkEnd w:id="2265"/>
            <w:bookmarkEnd w:id="226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267" w:name="_Toc83470364"/>
            <w:bookmarkStart w:id="2268" w:name="_Toc83472489"/>
            <w:r w:rsidRPr="003F04E6">
              <w:rPr>
                <w:b w:val="0"/>
                <w:lang w:val="en-US"/>
              </w:rPr>
              <w:t>Benar</w:t>
            </w:r>
            <w:bookmarkEnd w:id="2267"/>
            <w:bookmarkEnd w:id="226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269" w:name="_Toc83470365"/>
            <w:bookmarkStart w:id="2270" w:name="_Toc83472490"/>
            <w:r w:rsidRPr="003F04E6">
              <w:rPr>
                <w:b w:val="0"/>
                <w:bCs/>
                <w:lang w:val="en-US"/>
              </w:rPr>
              <w:t>15</w:t>
            </w:r>
            <w:bookmarkEnd w:id="2269"/>
            <w:bookmarkEnd w:id="227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271" w:name="_Toc83470366"/>
            <w:bookmarkStart w:id="2272" w:name="_Toc83472491"/>
            <w:r w:rsidRPr="003F04E6">
              <w:rPr>
                <w:b w:val="0"/>
                <w:lang w:val="en-US"/>
              </w:rPr>
              <w:t>nCT005</w:t>
            </w:r>
            <w:bookmarkEnd w:id="2271"/>
            <w:bookmarkEnd w:id="227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273" w:name="_Toc83470367"/>
            <w:bookmarkStart w:id="2274" w:name="_Toc83472492"/>
            <w:r w:rsidRPr="003F04E6">
              <w:rPr>
                <w:b w:val="0"/>
                <w:lang w:val="en-US"/>
              </w:rPr>
              <w:t>nCT (1.00)</w:t>
            </w:r>
            <w:bookmarkEnd w:id="2273"/>
            <w:bookmarkEnd w:id="227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275" w:name="_Toc83470368"/>
            <w:bookmarkStart w:id="2276" w:name="_Toc83472493"/>
            <w:r w:rsidRPr="003F04E6">
              <w:rPr>
                <w:b w:val="0"/>
                <w:lang w:val="en-US"/>
              </w:rPr>
              <w:t>Benar</w:t>
            </w:r>
            <w:bookmarkEnd w:id="2275"/>
            <w:bookmarkEnd w:id="227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277" w:name="_Toc83470369"/>
            <w:bookmarkStart w:id="2278" w:name="_Toc83472494"/>
            <w:r w:rsidRPr="003F04E6">
              <w:rPr>
                <w:b w:val="0"/>
                <w:bCs/>
                <w:lang w:val="en-US"/>
              </w:rPr>
              <w:t>16</w:t>
            </w:r>
            <w:bookmarkEnd w:id="2277"/>
            <w:bookmarkEnd w:id="227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279" w:name="_Toc83470370"/>
            <w:bookmarkStart w:id="2280" w:name="_Toc83472495"/>
            <w:r w:rsidRPr="003F04E6">
              <w:rPr>
                <w:b w:val="0"/>
                <w:lang w:val="en-US"/>
              </w:rPr>
              <w:t>nCT006</w:t>
            </w:r>
            <w:bookmarkEnd w:id="2279"/>
            <w:bookmarkEnd w:id="228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281" w:name="_Toc83470371"/>
            <w:bookmarkStart w:id="2282" w:name="_Toc83472496"/>
            <w:r w:rsidRPr="003F04E6">
              <w:rPr>
                <w:b w:val="0"/>
                <w:lang w:val="en-US"/>
              </w:rPr>
              <w:t>nCT (1.00)</w:t>
            </w:r>
            <w:bookmarkEnd w:id="2281"/>
            <w:bookmarkEnd w:id="228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283" w:name="_Toc83470372"/>
            <w:bookmarkStart w:id="2284" w:name="_Toc83472497"/>
            <w:r w:rsidRPr="003F04E6">
              <w:rPr>
                <w:b w:val="0"/>
                <w:lang w:val="en-US"/>
              </w:rPr>
              <w:t>Benar</w:t>
            </w:r>
            <w:bookmarkEnd w:id="2283"/>
            <w:bookmarkEnd w:id="228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285" w:name="_Toc83470373"/>
            <w:bookmarkStart w:id="2286" w:name="_Toc83472498"/>
            <w:r w:rsidRPr="003F04E6">
              <w:rPr>
                <w:b w:val="0"/>
                <w:bCs/>
                <w:lang w:val="en-US"/>
              </w:rPr>
              <w:t>17</w:t>
            </w:r>
            <w:bookmarkEnd w:id="2285"/>
            <w:bookmarkEnd w:id="228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287" w:name="_Toc83470374"/>
            <w:bookmarkStart w:id="2288" w:name="_Toc83472499"/>
            <w:r w:rsidRPr="003F04E6">
              <w:rPr>
                <w:b w:val="0"/>
                <w:lang w:val="en-US"/>
              </w:rPr>
              <w:t>nCT007</w:t>
            </w:r>
            <w:bookmarkEnd w:id="2287"/>
            <w:bookmarkEnd w:id="228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289" w:name="_Toc83470375"/>
            <w:bookmarkStart w:id="2290" w:name="_Toc83472500"/>
            <w:r w:rsidRPr="003F04E6">
              <w:rPr>
                <w:b w:val="0"/>
                <w:lang w:val="en-US"/>
              </w:rPr>
              <w:t>nCT (1.00)</w:t>
            </w:r>
            <w:bookmarkEnd w:id="2289"/>
            <w:bookmarkEnd w:id="229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291" w:name="_Toc83470376"/>
            <w:bookmarkStart w:id="2292" w:name="_Toc83472501"/>
            <w:r w:rsidRPr="003F04E6">
              <w:rPr>
                <w:b w:val="0"/>
                <w:lang w:val="en-US"/>
              </w:rPr>
              <w:t>Benar</w:t>
            </w:r>
            <w:bookmarkEnd w:id="2291"/>
            <w:bookmarkEnd w:id="229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293" w:name="_Toc83470377"/>
            <w:bookmarkStart w:id="2294" w:name="_Toc83472502"/>
            <w:r w:rsidRPr="003F04E6">
              <w:rPr>
                <w:b w:val="0"/>
                <w:bCs/>
                <w:lang w:val="en-US"/>
              </w:rPr>
              <w:t>18</w:t>
            </w:r>
            <w:bookmarkEnd w:id="2293"/>
            <w:bookmarkEnd w:id="229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295" w:name="_Toc83470378"/>
            <w:bookmarkStart w:id="2296" w:name="_Toc83472503"/>
            <w:r w:rsidRPr="003F04E6">
              <w:rPr>
                <w:b w:val="0"/>
                <w:lang w:val="en-US"/>
              </w:rPr>
              <w:t>nCT008</w:t>
            </w:r>
            <w:bookmarkEnd w:id="2295"/>
            <w:bookmarkEnd w:id="229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297" w:name="_Toc83470379"/>
            <w:bookmarkStart w:id="2298" w:name="_Toc83472504"/>
            <w:r w:rsidRPr="003F04E6">
              <w:rPr>
                <w:b w:val="0"/>
                <w:lang w:val="en-US"/>
              </w:rPr>
              <w:t>nCT (1.00)</w:t>
            </w:r>
            <w:bookmarkEnd w:id="2297"/>
            <w:bookmarkEnd w:id="229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299" w:name="_Toc83470380"/>
            <w:bookmarkStart w:id="2300" w:name="_Toc83472505"/>
            <w:r w:rsidRPr="003F04E6">
              <w:rPr>
                <w:b w:val="0"/>
                <w:lang w:val="en-US"/>
              </w:rPr>
              <w:t>Benar</w:t>
            </w:r>
            <w:bookmarkEnd w:id="2299"/>
            <w:bookmarkEnd w:id="230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301" w:name="_Toc83470381"/>
            <w:bookmarkStart w:id="2302" w:name="_Toc83472506"/>
            <w:r w:rsidRPr="003F04E6">
              <w:rPr>
                <w:b w:val="0"/>
                <w:bCs/>
                <w:lang w:val="en-US"/>
              </w:rPr>
              <w:t>19</w:t>
            </w:r>
            <w:bookmarkEnd w:id="2301"/>
            <w:bookmarkEnd w:id="230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303" w:name="_Toc83470382"/>
            <w:bookmarkStart w:id="2304" w:name="_Toc83472507"/>
            <w:r w:rsidRPr="003F04E6">
              <w:rPr>
                <w:b w:val="0"/>
                <w:lang w:val="en-US"/>
              </w:rPr>
              <w:t>nCT009</w:t>
            </w:r>
            <w:bookmarkEnd w:id="2303"/>
            <w:bookmarkEnd w:id="230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305" w:name="_Toc83470383"/>
            <w:bookmarkStart w:id="2306" w:name="_Toc83472508"/>
            <w:r w:rsidRPr="003F04E6">
              <w:rPr>
                <w:b w:val="0"/>
                <w:lang w:val="en-US"/>
              </w:rPr>
              <w:t>nCT (1.00)</w:t>
            </w:r>
            <w:bookmarkEnd w:id="2305"/>
            <w:bookmarkEnd w:id="230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307" w:name="_Toc83470384"/>
            <w:bookmarkStart w:id="2308" w:name="_Toc83472509"/>
            <w:r w:rsidRPr="003F04E6">
              <w:rPr>
                <w:b w:val="0"/>
                <w:lang w:val="en-US"/>
              </w:rPr>
              <w:t>Benar</w:t>
            </w:r>
            <w:bookmarkEnd w:id="2307"/>
            <w:bookmarkEnd w:id="230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309" w:name="_Toc83470385"/>
            <w:bookmarkStart w:id="2310" w:name="_Toc83472510"/>
            <w:r w:rsidRPr="003F04E6">
              <w:rPr>
                <w:b w:val="0"/>
                <w:bCs/>
                <w:lang w:val="en-US"/>
              </w:rPr>
              <w:t>20</w:t>
            </w:r>
            <w:bookmarkEnd w:id="2309"/>
            <w:bookmarkEnd w:id="231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311" w:name="_Toc83470386"/>
            <w:bookmarkStart w:id="2312" w:name="_Toc83472511"/>
            <w:r w:rsidRPr="003F04E6">
              <w:rPr>
                <w:b w:val="0"/>
                <w:lang w:val="en-US"/>
              </w:rPr>
              <w:t>nCT010</w:t>
            </w:r>
            <w:bookmarkEnd w:id="2311"/>
            <w:bookmarkEnd w:id="231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313" w:name="_Toc83470387"/>
            <w:bookmarkStart w:id="2314" w:name="_Toc83472512"/>
            <w:r w:rsidRPr="003F04E6">
              <w:rPr>
                <w:b w:val="0"/>
                <w:lang w:val="en-US"/>
              </w:rPr>
              <w:t>nCT (1.00)</w:t>
            </w:r>
            <w:bookmarkEnd w:id="2313"/>
            <w:bookmarkEnd w:id="231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315" w:name="_Toc83470388"/>
            <w:bookmarkStart w:id="2316" w:name="_Toc83472513"/>
            <w:r w:rsidRPr="003F04E6">
              <w:rPr>
                <w:b w:val="0"/>
                <w:lang w:val="en-US"/>
              </w:rPr>
              <w:t>Benar</w:t>
            </w:r>
            <w:bookmarkEnd w:id="2315"/>
            <w:bookmarkEnd w:id="231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317" w:name="_Toc83470389"/>
            <w:bookmarkStart w:id="2318" w:name="_Toc83472514"/>
            <w:r w:rsidRPr="003F04E6">
              <w:rPr>
                <w:b w:val="0"/>
                <w:bCs/>
                <w:lang w:val="en-US"/>
              </w:rPr>
              <w:t>21</w:t>
            </w:r>
            <w:bookmarkEnd w:id="2317"/>
            <w:bookmarkEnd w:id="231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319" w:name="_Toc83470390"/>
            <w:bookmarkStart w:id="2320" w:name="_Toc83472515"/>
            <w:r w:rsidRPr="003F04E6">
              <w:rPr>
                <w:b w:val="0"/>
                <w:lang w:val="en-US"/>
              </w:rPr>
              <w:t>pCT001</w:t>
            </w:r>
            <w:bookmarkEnd w:id="2319"/>
            <w:bookmarkEnd w:id="232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321" w:name="_Toc83470391"/>
            <w:bookmarkStart w:id="2322" w:name="_Toc83472516"/>
            <w:r w:rsidRPr="003F04E6">
              <w:rPr>
                <w:b w:val="0"/>
                <w:lang w:val="en-US"/>
              </w:rPr>
              <w:t>nCT (1.00)</w:t>
            </w:r>
            <w:bookmarkEnd w:id="2321"/>
            <w:bookmarkEnd w:id="232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323" w:name="_Toc83470392"/>
            <w:bookmarkStart w:id="2324" w:name="_Toc83472517"/>
            <w:r w:rsidRPr="003F04E6">
              <w:rPr>
                <w:b w:val="0"/>
                <w:lang w:val="en-US"/>
              </w:rPr>
              <w:t>Salah</w:t>
            </w:r>
            <w:bookmarkEnd w:id="2323"/>
            <w:bookmarkEnd w:id="232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325" w:name="_Toc83470393"/>
            <w:bookmarkStart w:id="2326" w:name="_Toc83472518"/>
            <w:r w:rsidRPr="003F04E6">
              <w:rPr>
                <w:b w:val="0"/>
                <w:bCs/>
                <w:lang w:val="en-US"/>
              </w:rPr>
              <w:t>22</w:t>
            </w:r>
            <w:bookmarkEnd w:id="2325"/>
            <w:bookmarkEnd w:id="232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327" w:name="_Toc83470394"/>
            <w:bookmarkStart w:id="2328" w:name="_Toc83472519"/>
            <w:r w:rsidRPr="003F04E6">
              <w:rPr>
                <w:b w:val="0"/>
                <w:lang w:val="en-US"/>
              </w:rPr>
              <w:t>pCT002</w:t>
            </w:r>
            <w:bookmarkEnd w:id="2327"/>
            <w:bookmarkEnd w:id="232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329" w:name="_Toc83470395"/>
            <w:bookmarkStart w:id="2330" w:name="_Toc83472520"/>
            <w:r w:rsidRPr="003F04E6">
              <w:rPr>
                <w:b w:val="0"/>
                <w:lang w:val="en-US"/>
              </w:rPr>
              <w:t>nCT (1.00)</w:t>
            </w:r>
            <w:bookmarkEnd w:id="2329"/>
            <w:bookmarkEnd w:id="233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331" w:name="_Toc83470396"/>
            <w:bookmarkStart w:id="2332" w:name="_Toc83472521"/>
            <w:r w:rsidRPr="003F04E6">
              <w:rPr>
                <w:b w:val="0"/>
                <w:lang w:val="en-US"/>
              </w:rPr>
              <w:t>Salah</w:t>
            </w:r>
            <w:bookmarkEnd w:id="2331"/>
            <w:bookmarkEnd w:id="233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333" w:name="_Toc83470397"/>
            <w:bookmarkStart w:id="2334" w:name="_Toc83472522"/>
            <w:r w:rsidRPr="003F04E6">
              <w:rPr>
                <w:b w:val="0"/>
                <w:bCs/>
                <w:lang w:val="en-US"/>
              </w:rPr>
              <w:t>23</w:t>
            </w:r>
            <w:bookmarkEnd w:id="2333"/>
            <w:bookmarkEnd w:id="233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335" w:name="_Toc83470398"/>
            <w:bookmarkStart w:id="2336" w:name="_Toc83472523"/>
            <w:r w:rsidRPr="003F04E6">
              <w:rPr>
                <w:b w:val="0"/>
                <w:lang w:val="en-US"/>
              </w:rPr>
              <w:t>pCT003</w:t>
            </w:r>
            <w:bookmarkEnd w:id="2335"/>
            <w:bookmarkEnd w:id="233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337" w:name="_Toc83470399"/>
            <w:bookmarkStart w:id="2338" w:name="_Toc83472524"/>
            <w:r w:rsidRPr="003F04E6">
              <w:rPr>
                <w:b w:val="0"/>
                <w:lang w:val="en-US"/>
              </w:rPr>
              <w:t>nCT (1.00)</w:t>
            </w:r>
            <w:bookmarkEnd w:id="2337"/>
            <w:bookmarkEnd w:id="233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339" w:name="_Toc83470400"/>
            <w:bookmarkStart w:id="2340" w:name="_Toc83472525"/>
            <w:r w:rsidRPr="003F04E6">
              <w:rPr>
                <w:b w:val="0"/>
                <w:lang w:val="en-US"/>
              </w:rPr>
              <w:t>Salah</w:t>
            </w:r>
            <w:bookmarkEnd w:id="2339"/>
            <w:bookmarkEnd w:id="234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341" w:name="_Toc83470401"/>
            <w:bookmarkStart w:id="2342" w:name="_Toc83472526"/>
            <w:r w:rsidRPr="003F04E6">
              <w:rPr>
                <w:b w:val="0"/>
                <w:bCs/>
                <w:lang w:val="en-US"/>
              </w:rPr>
              <w:t>24</w:t>
            </w:r>
            <w:bookmarkEnd w:id="2341"/>
            <w:bookmarkEnd w:id="234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343" w:name="_Toc83470402"/>
            <w:bookmarkStart w:id="2344" w:name="_Toc83472527"/>
            <w:r w:rsidRPr="003F04E6">
              <w:rPr>
                <w:b w:val="0"/>
                <w:lang w:val="en-US"/>
              </w:rPr>
              <w:t>pCT004</w:t>
            </w:r>
            <w:bookmarkEnd w:id="2343"/>
            <w:bookmarkEnd w:id="234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345" w:name="_Toc83470403"/>
            <w:bookmarkStart w:id="2346" w:name="_Toc83472528"/>
            <w:r w:rsidRPr="003F04E6">
              <w:rPr>
                <w:b w:val="0"/>
                <w:lang w:val="en-US"/>
              </w:rPr>
              <w:t>nCT (1.00)</w:t>
            </w:r>
            <w:bookmarkEnd w:id="2345"/>
            <w:bookmarkEnd w:id="234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347" w:name="_Toc83470404"/>
            <w:bookmarkStart w:id="2348" w:name="_Toc83472529"/>
            <w:r w:rsidRPr="003F04E6">
              <w:rPr>
                <w:b w:val="0"/>
                <w:lang w:val="en-US"/>
              </w:rPr>
              <w:t>Salah</w:t>
            </w:r>
            <w:bookmarkEnd w:id="2347"/>
            <w:bookmarkEnd w:id="234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349" w:name="_Toc83470405"/>
            <w:bookmarkStart w:id="2350" w:name="_Toc83472530"/>
            <w:r w:rsidRPr="003F04E6">
              <w:rPr>
                <w:b w:val="0"/>
                <w:bCs/>
                <w:lang w:val="en-US"/>
              </w:rPr>
              <w:t>25</w:t>
            </w:r>
            <w:bookmarkEnd w:id="2349"/>
            <w:bookmarkEnd w:id="235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351" w:name="_Toc83470406"/>
            <w:bookmarkStart w:id="2352" w:name="_Toc83472531"/>
            <w:r w:rsidRPr="003F04E6">
              <w:rPr>
                <w:b w:val="0"/>
                <w:lang w:val="en-US"/>
              </w:rPr>
              <w:t>pCT005</w:t>
            </w:r>
            <w:bookmarkEnd w:id="2351"/>
            <w:bookmarkEnd w:id="235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353" w:name="_Toc83470407"/>
            <w:bookmarkStart w:id="2354" w:name="_Toc83472532"/>
            <w:r w:rsidRPr="003F04E6">
              <w:rPr>
                <w:b w:val="0"/>
                <w:lang w:val="en-US"/>
              </w:rPr>
              <w:t>nCT (1.00)</w:t>
            </w:r>
            <w:bookmarkEnd w:id="2353"/>
            <w:bookmarkEnd w:id="235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355" w:name="_Toc83470408"/>
            <w:bookmarkStart w:id="2356" w:name="_Toc83472533"/>
            <w:r w:rsidRPr="003F04E6">
              <w:rPr>
                <w:b w:val="0"/>
                <w:lang w:val="en-US"/>
              </w:rPr>
              <w:t>Salah</w:t>
            </w:r>
            <w:bookmarkEnd w:id="2355"/>
            <w:bookmarkEnd w:id="235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357" w:name="_Toc83470409"/>
            <w:bookmarkStart w:id="2358" w:name="_Toc83472534"/>
            <w:r w:rsidRPr="003F04E6">
              <w:rPr>
                <w:b w:val="0"/>
                <w:bCs/>
                <w:lang w:val="en-US"/>
              </w:rPr>
              <w:t>26</w:t>
            </w:r>
            <w:bookmarkEnd w:id="2357"/>
            <w:bookmarkEnd w:id="235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359" w:name="_Toc83470410"/>
            <w:bookmarkStart w:id="2360" w:name="_Toc83472535"/>
            <w:r w:rsidRPr="003F04E6">
              <w:rPr>
                <w:b w:val="0"/>
                <w:lang w:val="en-US"/>
              </w:rPr>
              <w:t>pCT006</w:t>
            </w:r>
            <w:bookmarkEnd w:id="2359"/>
            <w:bookmarkEnd w:id="236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361" w:name="_Toc83470411"/>
            <w:bookmarkStart w:id="2362" w:name="_Toc83472536"/>
            <w:r w:rsidRPr="003F04E6">
              <w:rPr>
                <w:b w:val="0"/>
                <w:lang w:val="en-US"/>
              </w:rPr>
              <w:t>nCT (1.00)</w:t>
            </w:r>
            <w:bookmarkEnd w:id="2361"/>
            <w:bookmarkEnd w:id="236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363" w:name="_Toc83470412"/>
            <w:bookmarkStart w:id="2364" w:name="_Toc83472537"/>
            <w:r w:rsidRPr="003F04E6">
              <w:rPr>
                <w:b w:val="0"/>
                <w:lang w:val="en-US"/>
              </w:rPr>
              <w:t>Salah</w:t>
            </w:r>
            <w:bookmarkEnd w:id="2363"/>
            <w:bookmarkEnd w:id="236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365" w:name="_Toc83470413"/>
            <w:bookmarkStart w:id="2366" w:name="_Toc83472538"/>
            <w:r w:rsidRPr="003F04E6">
              <w:rPr>
                <w:b w:val="0"/>
                <w:bCs/>
                <w:lang w:val="en-US"/>
              </w:rPr>
              <w:t>27</w:t>
            </w:r>
            <w:bookmarkEnd w:id="2365"/>
            <w:bookmarkEnd w:id="236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367" w:name="_Toc83470414"/>
            <w:bookmarkStart w:id="2368" w:name="_Toc83472539"/>
            <w:r w:rsidRPr="003F04E6">
              <w:rPr>
                <w:b w:val="0"/>
                <w:lang w:val="en-US"/>
              </w:rPr>
              <w:t>pCT007</w:t>
            </w:r>
            <w:bookmarkEnd w:id="2367"/>
            <w:bookmarkEnd w:id="236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369" w:name="_Toc83470415"/>
            <w:bookmarkStart w:id="2370" w:name="_Toc83472540"/>
            <w:r w:rsidRPr="003F04E6">
              <w:rPr>
                <w:b w:val="0"/>
                <w:lang w:val="en-US"/>
              </w:rPr>
              <w:t>pCT (1.00)</w:t>
            </w:r>
            <w:bookmarkEnd w:id="2369"/>
            <w:bookmarkEnd w:id="237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371" w:name="_Toc83470416"/>
            <w:bookmarkStart w:id="2372" w:name="_Toc83472541"/>
            <w:r w:rsidRPr="003F04E6">
              <w:rPr>
                <w:b w:val="0"/>
                <w:lang w:val="en-US"/>
              </w:rPr>
              <w:t>Salah</w:t>
            </w:r>
            <w:bookmarkEnd w:id="2371"/>
            <w:bookmarkEnd w:id="237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373" w:name="_Toc83470417"/>
            <w:bookmarkStart w:id="2374" w:name="_Toc83472542"/>
            <w:r w:rsidRPr="003F04E6">
              <w:rPr>
                <w:b w:val="0"/>
                <w:bCs/>
                <w:lang w:val="en-US"/>
              </w:rPr>
              <w:t>28</w:t>
            </w:r>
            <w:bookmarkEnd w:id="2373"/>
            <w:bookmarkEnd w:id="237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375" w:name="_Toc83470418"/>
            <w:bookmarkStart w:id="2376" w:name="_Toc83472543"/>
            <w:r w:rsidRPr="003F04E6">
              <w:rPr>
                <w:b w:val="0"/>
                <w:lang w:val="en-US"/>
              </w:rPr>
              <w:t>pCT008</w:t>
            </w:r>
            <w:bookmarkEnd w:id="2375"/>
            <w:bookmarkEnd w:id="237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377" w:name="_Toc83470419"/>
            <w:bookmarkStart w:id="2378" w:name="_Toc83472544"/>
            <w:r w:rsidRPr="003F04E6">
              <w:rPr>
                <w:b w:val="0"/>
                <w:lang w:val="en-US"/>
              </w:rPr>
              <w:t>nCT (1.00)</w:t>
            </w:r>
            <w:bookmarkEnd w:id="2377"/>
            <w:bookmarkEnd w:id="237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379" w:name="_Toc83470420"/>
            <w:bookmarkStart w:id="2380" w:name="_Toc83472545"/>
            <w:r w:rsidRPr="003F04E6">
              <w:rPr>
                <w:b w:val="0"/>
                <w:lang w:val="en-US"/>
              </w:rPr>
              <w:t>Salah</w:t>
            </w:r>
            <w:bookmarkEnd w:id="2379"/>
            <w:bookmarkEnd w:id="238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381" w:name="_Toc83470421"/>
            <w:bookmarkStart w:id="2382" w:name="_Toc83472546"/>
            <w:r w:rsidRPr="003F04E6">
              <w:rPr>
                <w:b w:val="0"/>
                <w:bCs/>
                <w:lang w:val="en-US"/>
              </w:rPr>
              <w:t>29</w:t>
            </w:r>
            <w:bookmarkEnd w:id="2381"/>
            <w:bookmarkEnd w:id="238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383" w:name="_Toc83470422"/>
            <w:bookmarkStart w:id="2384" w:name="_Toc83472547"/>
            <w:r w:rsidRPr="003F04E6">
              <w:rPr>
                <w:b w:val="0"/>
                <w:lang w:val="en-US"/>
              </w:rPr>
              <w:t>pCT009</w:t>
            </w:r>
            <w:bookmarkEnd w:id="2383"/>
            <w:bookmarkEnd w:id="238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385" w:name="_Toc83470423"/>
            <w:bookmarkStart w:id="2386" w:name="_Toc83472548"/>
            <w:r w:rsidRPr="003F04E6">
              <w:rPr>
                <w:b w:val="0"/>
                <w:lang w:val="en-US"/>
              </w:rPr>
              <w:t>nCT (1.00)</w:t>
            </w:r>
            <w:bookmarkEnd w:id="2385"/>
            <w:bookmarkEnd w:id="238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387" w:name="_Toc83470424"/>
            <w:bookmarkStart w:id="2388" w:name="_Toc83472549"/>
            <w:r w:rsidRPr="003F04E6">
              <w:rPr>
                <w:b w:val="0"/>
                <w:lang w:val="en-US"/>
              </w:rPr>
              <w:t>Salah</w:t>
            </w:r>
            <w:bookmarkEnd w:id="2387"/>
            <w:bookmarkEnd w:id="2388"/>
          </w:p>
        </w:tc>
      </w:tr>
      <w:tr w:rsidR="00B07AE8" w:rsidRPr="003F04E6" w:rsidTr="00502984">
        <w:tc>
          <w:tcPr>
            <w:tcW w:w="1861" w:type="dxa"/>
            <w:tcBorders>
              <w:left w:val="single" w:sz="8" w:space="0" w:color="auto"/>
              <w:bottom w:val="single" w:sz="8" w:space="0" w:color="000000"/>
            </w:tcBorders>
            <w:shd w:val="clear" w:color="auto" w:fill="auto"/>
          </w:tcPr>
          <w:p w:rsidR="00B07AE8" w:rsidRPr="003F04E6" w:rsidRDefault="00B07AE8" w:rsidP="00502984">
            <w:pPr>
              <w:pStyle w:val="Heading3"/>
              <w:numPr>
                <w:ilvl w:val="0"/>
                <w:numId w:val="0"/>
              </w:numPr>
              <w:jc w:val="center"/>
              <w:rPr>
                <w:b w:val="0"/>
                <w:bCs/>
                <w:lang w:val="en-US"/>
              </w:rPr>
            </w:pPr>
            <w:bookmarkStart w:id="2389" w:name="_Toc83470425"/>
            <w:bookmarkStart w:id="2390" w:name="_Toc83472550"/>
            <w:r w:rsidRPr="003F04E6">
              <w:rPr>
                <w:b w:val="0"/>
                <w:bCs/>
                <w:lang w:val="en-US"/>
              </w:rPr>
              <w:t>30</w:t>
            </w:r>
            <w:bookmarkEnd w:id="2389"/>
            <w:bookmarkEnd w:id="239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391" w:name="_Toc83470426"/>
            <w:bookmarkStart w:id="2392" w:name="_Toc83472551"/>
            <w:r w:rsidRPr="003F04E6">
              <w:rPr>
                <w:b w:val="0"/>
                <w:lang w:val="en-US"/>
              </w:rPr>
              <w:t>pCT010</w:t>
            </w:r>
            <w:bookmarkEnd w:id="2391"/>
            <w:bookmarkEnd w:id="239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393" w:name="_Toc83470427"/>
            <w:bookmarkStart w:id="2394" w:name="_Toc83472552"/>
            <w:r w:rsidRPr="003F04E6">
              <w:rPr>
                <w:b w:val="0"/>
                <w:lang w:val="en-US"/>
              </w:rPr>
              <w:t>nCT (1.00)</w:t>
            </w:r>
            <w:bookmarkEnd w:id="2393"/>
            <w:bookmarkEnd w:id="2394"/>
          </w:p>
        </w:tc>
        <w:tc>
          <w:tcPr>
            <w:tcW w:w="1329" w:type="dxa"/>
            <w:tcBorders>
              <w:bottom w:val="single" w:sz="8" w:space="0" w:color="000000"/>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395" w:name="_Toc83470428"/>
            <w:bookmarkStart w:id="2396" w:name="_Toc83472553"/>
            <w:r w:rsidRPr="003F04E6">
              <w:rPr>
                <w:b w:val="0"/>
                <w:lang w:val="en-US"/>
              </w:rPr>
              <w:t>Salah</w:t>
            </w:r>
            <w:bookmarkEnd w:id="2395"/>
            <w:bookmarkEnd w:id="2396"/>
          </w:p>
        </w:tc>
      </w:tr>
    </w:tbl>
    <w:p w:rsidR="00B07AE8" w:rsidRPr="00AE3080" w:rsidRDefault="00B07AE8" w:rsidP="00B07AE8">
      <w:pPr>
        <w:pStyle w:val="Caption"/>
        <w:rPr>
          <w:lang w:val="en-US"/>
        </w:rPr>
      </w:pPr>
    </w:p>
    <w:p w:rsidR="00B07AE8" w:rsidRDefault="00B07AE8" w:rsidP="00B07AE8">
      <w:pPr>
        <w:pStyle w:val="TEUnsoed-TextBodyspasi2"/>
        <w:ind w:firstLine="720"/>
        <w:rPr>
          <w:lang w:val="en-US"/>
        </w:rPr>
      </w:pPr>
      <w:r>
        <w:rPr>
          <w:lang w:val="en-US"/>
        </w:rPr>
        <w:t xml:space="preserve">Berdasarkan tabel hasil pengujian di atas dapat diketahui bahwa pada pengujian menggunakan </w:t>
      </w:r>
      <w:r w:rsidRPr="000F5FDA">
        <w:rPr>
          <w:i/>
          <w:lang w:val="en-US"/>
        </w:rPr>
        <w:t>dataset original</w:t>
      </w:r>
      <w:r>
        <w:rPr>
          <w:lang w:val="en-US"/>
        </w:rPr>
        <w:t xml:space="preserve"> sebagian besar nilai pengujiannya bernilai salah dengan tingkat probabilitas 100%. Meskipun ada beberapa yang bernilai benar.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B07AE8" w:rsidRPr="00FE498C" w:rsidRDefault="00B07AE8" w:rsidP="00B07AE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10</m:t>
              </m:r>
            </m:num>
            <m:den>
              <m:r>
                <w:rPr>
                  <w:rFonts w:ascii="Cambria Math" w:hAnsi="Cambria Math"/>
                  <w:lang w:val="en-US"/>
                </w:rPr>
                <m:t>30</m:t>
              </m:r>
            </m:den>
          </m:f>
          <m:r>
            <w:rPr>
              <w:rFonts w:ascii="Cambria Math" w:hAnsi="Cambria Math"/>
              <w:lang w:val="en-US"/>
            </w:rPr>
            <m:t xml:space="preserve"> x 100%</m:t>
          </m:r>
        </m:oMath>
      </m:oMathPara>
    </w:p>
    <w:p w:rsidR="00B07AE8" w:rsidRPr="00FE498C" w:rsidRDefault="00B07AE8" w:rsidP="00B07AE8">
      <w:pPr>
        <w:pStyle w:val="TEUnsoed-TextBodyspasi2"/>
        <w:ind w:firstLine="0"/>
        <w:jc w:val="center"/>
        <w:rPr>
          <w:lang w:val="en-US"/>
        </w:rPr>
      </w:pPr>
      <m:oMathPara>
        <m:oMath>
          <m:r>
            <w:rPr>
              <w:rFonts w:ascii="Cambria Math" w:hAnsi="Cambria Math"/>
              <w:lang w:val="en-US"/>
            </w:rPr>
            <m:t>% Akurasi= 33%</m:t>
          </m:r>
        </m:oMath>
      </m:oMathPara>
    </w:p>
    <w:p w:rsidR="00B07AE8" w:rsidRPr="000F5FDA" w:rsidRDefault="00B07AE8" w:rsidP="00B07AE8">
      <w:pPr>
        <w:pStyle w:val="TEUnsoed-TextBodyspasi2"/>
        <w:ind w:firstLine="0"/>
        <w:rPr>
          <w:lang w:val="en-US"/>
        </w:rPr>
      </w:pPr>
      <w:r>
        <w:rPr>
          <w:lang w:val="en-US"/>
        </w:rPr>
        <w:tab/>
        <w:t xml:space="preserve">Dari hasil perhitungan tersebut dapat disimpulkan bahwa hasil pengujian dengan menggunakan citra </w:t>
      </w:r>
      <w:r w:rsidRPr="000F5FDA">
        <w:rPr>
          <w:i/>
          <w:lang w:val="en-US"/>
        </w:rPr>
        <w:t>original</w:t>
      </w:r>
      <w:r>
        <w:rPr>
          <w:lang w:val="en-US"/>
        </w:rPr>
        <w:t xml:space="preserve"> tidak akurat untuk melakukan deteksi citra </w:t>
      </w:r>
      <w:r w:rsidRPr="000F5FDA">
        <w:rPr>
          <w:i/>
          <w:lang w:val="en-US"/>
        </w:rPr>
        <w:t>CT Scan</w:t>
      </w:r>
      <w:r>
        <w:rPr>
          <w:lang w:val="en-US"/>
        </w:rPr>
        <w:t xml:space="preserve"> dada untuk </w:t>
      </w:r>
      <w:r w:rsidRPr="000F5FDA">
        <w:rPr>
          <w:i/>
          <w:lang w:val="en-US"/>
        </w:rPr>
        <w:t>Covid-19</w:t>
      </w:r>
      <w:r>
        <w:rPr>
          <w:lang w:val="en-US"/>
        </w:rPr>
        <w:t>, yaitu dengan persentase akurasi hanya sebesar 33%.</w:t>
      </w:r>
    </w:p>
    <w:p w:rsidR="00B07AE8" w:rsidRDefault="00B07AE8" w:rsidP="00B07AE8">
      <w:pPr>
        <w:pStyle w:val="Heading3"/>
        <w:rPr>
          <w:lang w:val="en-US"/>
        </w:rPr>
      </w:pPr>
      <w:bookmarkStart w:id="2397" w:name="_Toc83470429"/>
      <w:bookmarkStart w:id="2398" w:name="_Toc83472554"/>
      <w:r>
        <w:rPr>
          <w:lang w:val="en-US"/>
        </w:rPr>
        <w:t>Pengujian</w:t>
      </w:r>
      <w:r w:rsidR="00722190">
        <w:rPr>
          <w:lang w:val="en-US"/>
        </w:rPr>
        <w:t xml:space="preserve"> </w:t>
      </w:r>
      <w:r w:rsidR="00722190" w:rsidRPr="00722190">
        <w:rPr>
          <w:i/>
          <w:lang w:val="en-US"/>
        </w:rPr>
        <w:t>Lung Parenchyma</w:t>
      </w:r>
      <w:r>
        <w:rPr>
          <w:lang w:val="en-US"/>
        </w:rPr>
        <w:t xml:space="preserve"> pada </w:t>
      </w:r>
      <w:r w:rsidRPr="00B07AE8">
        <w:rPr>
          <w:lang w:val="en-US"/>
        </w:rPr>
        <w:t>A</w:t>
      </w:r>
      <w:r>
        <w:rPr>
          <w:lang w:val="en-US"/>
        </w:rPr>
        <w:t>p</w:t>
      </w:r>
      <w:r w:rsidRPr="00B07AE8">
        <w:rPr>
          <w:lang w:val="en-US"/>
        </w:rPr>
        <w:t>likasi Web</w:t>
      </w:r>
      <w:r>
        <w:rPr>
          <w:lang w:val="en-US"/>
        </w:rPr>
        <w:t xml:space="preserve"> Menggunakan </w:t>
      </w:r>
      <w:r w:rsidRPr="00AE3080">
        <w:rPr>
          <w:i/>
          <w:lang w:val="en-US"/>
        </w:rPr>
        <w:t>Dataset Preprocessed Image</w:t>
      </w:r>
      <w:bookmarkEnd w:id="2397"/>
      <w:bookmarkEnd w:id="2398"/>
    </w:p>
    <w:p w:rsidR="00B07AE8" w:rsidRDefault="00B07AE8" w:rsidP="00B07AE8">
      <w:pPr>
        <w:pStyle w:val="TEUnsoed-TextBodyspasi2"/>
        <w:rPr>
          <w:lang w:val="en-US"/>
        </w:rPr>
      </w:pPr>
      <w:r>
        <w:rPr>
          <w:lang w:val="en-US"/>
        </w:rPr>
        <w:t xml:space="preserve">Pada pengujian aplikasi web untuk </w:t>
      </w:r>
      <w:r w:rsidRPr="002F0119">
        <w:rPr>
          <w:i/>
          <w:lang w:val="en-US"/>
        </w:rPr>
        <w:t>lung parenchyma</w:t>
      </w:r>
      <w:r>
        <w:rPr>
          <w:lang w:val="en-US"/>
        </w:rPr>
        <w:t xml:space="preserve"> yang menggunakan dataset </w:t>
      </w:r>
      <w:r w:rsidRPr="002F0119">
        <w:rPr>
          <w:i/>
          <w:lang w:val="en-US"/>
        </w:rPr>
        <w:t>preprocessed</w:t>
      </w:r>
      <w:r>
        <w:rPr>
          <w:lang w:val="en-US"/>
        </w:rPr>
        <w:t xml:space="preserve"> terdapat 30 citra </w:t>
      </w:r>
      <w:r w:rsidRPr="000971E3">
        <w:rPr>
          <w:i/>
          <w:lang w:val="en-US"/>
        </w:rPr>
        <w:t>CT scan</w:t>
      </w:r>
      <w:r>
        <w:rPr>
          <w:lang w:val="en-US"/>
        </w:rPr>
        <w:t xml:space="preserve"> dada yang terdiri dari 10 citra kelas NiCT, 10 citra kelas nCT dan 10 citra pCT. Hasil pengujian deteksi </w:t>
      </w:r>
      <w:r w:rsidRPr="000971E3">
        <w:rPr>
          <w:i/>
          <w:lang w:val="en-US"/>
        </w:rPr>
        <w:t xml:space="preserve">CT scan </w:t>
      </w:r>
      <w:r>
        <w:rPr>
          <w:lang w:val="en-US"/>
        </w:rPr>
        <w:t xml:space="preserve">dada pada aplikasi web ditampilkan pada </w:t>
      </w:r>
      <w:r w:rsidR="00722190">
        <w:rPr>
          <w:lang w:val="en-US"/>
        </w:rPr>
        <w:fldChar w:fldCharType="begin"/>
      </w:r>
      <w:r w:rsidR="00722190">
        <w:rPr>
          <w:lang w:val="en-US"/>
        </w:rPr>
        <w:instrText xml:space="preserve"> REF _Ref83433305 \h </w:instrText>
      </w:r>
      <w:r w:rsidR="00722190">
        <w:rPr>
          <w:lang w:val="en-US"/>
        </w:rPr>
      </w:r>
      <w:r w:rsidR="00722190">
        <w:rPr>
          <w:lang w:val="en-US"/>
        </w:rPr>
        <w:fldChar w:fldCharType="separate"/>
      </w:r>
      <w:r w:rsidR="00722190">
        <w:t xml:space="preserve">Tabel </w:t>
      </w:r>
      <w:r w:rsidR="00722190">
        <w:rPr>
          <w:noProof/>
        </w:rPr>
        <w:t>4</w:t>
      </w:r>
      <w:r w:rsidR="00722190">
        <w:t>.</w:t>
      </w:r>
      <w:r w:rsidR="00722190">
        <w:rPr>
          <w:noProof/>
        </w:rPr>
        <w:t>10</w:t>
      </w:r>
      <w:r w:rsidR="00722190">
        <w:rPr>
          <w:lang w:val="en-US"/>
        </w:rPr>
        <w:fldChar w:fldCharType="end"/>
      </w:r>
      <w:r>
        <w:rPr>
          <w:lang w:val="en-US"/>
        </w:rPr>
        <w:fldChar w:fldCharType="begin"/>
      </w:r>
      <w:r>
        <w:rPr>
          <w:lang w:val="en-US"/>
        </w:rPr>
        <w:instrText xml:space="preserve"> REF _Ref81340193 \h </w:instrText>
      </w:r>
      <w:r>
        <w:rPr>
          <w:lang w:val="en-US"/>
        </w:rPr>
      </w:r>
      <w:r>
        <w:rPr>
          <w:lang w:val="en-US"/>
        </w:rPr>
        <w:fldChar w:fldCharType="end"/>
      </w:r>
    </w:p>
    <w:p w:rsidR="00B07AE8" w:rsidRPr="00641704" w:rsidRDefault="00B07AE8" w:rsidP="00B07AE8">
      <w:pPr>
        <w:pStyle w:val="TEUnsoed-TextBodyspasi2"/>
        <w:rPr>
          <w:lang w:val="en-US"/>
        </w:rPr>
      </w:pPr>
    </w:p>
    <w:p w:rsidR="00B07AE8" w:rsidRDefault="00B07AE8" w:rsidP="00B07AE8">
      <w:pPr>
        <w:pStyle w:val="Caption"/>
        <w:keepNext/>
      </w:pPr>
    </w:p>
    <w:p w:rsidR="00B07AE8" w:rsidRDefault="00B07AE8" w:rsidP="00B07AE8">
      <w:pPr>
        <w:pStyle w:val="Caption"/>
        <w:keepNext/>
      </w:pPr>
    </w:p>
    <w:p w:rsidR="0003655B" w:rsidRDefault="0003655B" w:rsidP="0003655B">
      <w:pPr>
        <w:pStyle w:val="Caption"/>
        <w:keepNext/>
      </w:pPr>
      <w:bookmarkStart w:id="2399" w:name="_Ref83433305"/>
      <w:bookmarkStart w:id="2400" w:name="_Toc83471303"/>
      <w:r>
        <w:t xml:space="preserve">Tabel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10</w:t>
      </w:r>
      <w:r w:rsidR="00722190">
        <w:fldChar w:fldCharType="end"/>
      </w:r>
      <w:bookmarkEnd w:id="2399"/>
      <w:r>
        <w:rPr>
          <w:lang w:val="en-US"/>
        </w:rPr>
        <w:t>Has</w:t>
      </w:r>
      <w:r w:rsidRPr="00FD6958">
        <w:t>il pengujian deteksi lung paren</w:t>
      </w:r>
      <w:r>
        <w:t xml:space="preserve">chyma </w:t>
      </w:r>
      <w:r>
        <w:rPr>
          <w:lang w:val="en-US"/>
        </w:rPr>
        <w:t xml:space="preserve">pada aplikasi web </w:t>
      </w:r>
      <w:r>
        <w:t xml:space="preserve">menggunakan citra </w:t>
      </w:r>
      <w:r>
        <w:rPr>
          <w:lang w:val="en-US"/>
        </w:rPr>
        <w:t>preprocessed</w:t>
      </w:r>
      <w:bookmarkEnd w:id="2400"/>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B07AE8" w:rsidRPr="003F04E6" w:rsidTr="00502984">
        <w:trPr>
          <w:trHeight w:val="720"/>
        </w:trPr>
        <w:tc>
          <w:tcPr>
            <w:tcW w:w="1861" w:type="dxa"/>
            <w:tcBorders>
              <w:top w:val="single" w:sz="8" w:space="0" w:color="000000"/>
              <w:left w:val="single" w:sz="8" w:space="0" w:color="auto"/>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401" w:name="_Toc83470430"/>
            <w:bookmarkStart w:id="2402" w:name="_Toc83472555"/>
            <w:r w:rsidRPr="003F04E6">
              <w:rPr>
                <w:b w:val="0"/>
                <w:bCs/>
                <w:sz w:val="22"/>
                <w:lang w:val="en-US"/>
              </w:rPr>
              <w:t>Pengujian</w:t>
            </w:r>
            <w:bookmarkEnd w:id="2401"/>
            <w:bookmarkEnd w:id="2402"/>
          </w:p>
          <w:p w:rsidR="00B07AE8" w:rsidRPr="003F04E6" w:rsidRDefault="00B07AE8" w:rsidP="00502984">
            <w:pPr>
              <w:pStyle w:val="Heading3"/>
              <w:numPr>
                <w:ilvl w:val="0"/>
                <w:numId w:val="0"/>
              </w:numPr>
              <w:spacing w:before="0" w:after="0"/>
              <w:jc w:val="center"/>
              <w:rPr>
                <w:b w:val="0"/>
                <w:bCs/>
                <w:sz w:val="22"/>
                <w:lang w:val="en-US"/>
              </w:rPr>
            </w:pPr>
            <w:bookmarkStart w:id="2403" w:name="_Toc83470431"/>
            <w:bookmarkStart w:id="2404" w:name="_Toc83472556"/>
            <w:r w:rsidRPr="003F04E6">
              <w:rPr>
                <w:b w:val="0"/>
                <w:bCs/>
                <w:sz w:val="22"/>
                <w:lang w:val="en-US"/>
              </w:rPr>
              <w:t>ke -</w:t>
            </w:r>
            <w:bookmarkEnd w:id="2403"/>
            <w:bookmarkEnd w:id="2404"/>
          </w:p>
        </w:tc>
        <w:tc>
          <w:tcPr>
            <w:tcW w:w="1766"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405" w:name="_Toc83470432"/>
            <w:bookmarkStart w:id="2406" w:name="_Toc83472557"/>
            <w:r w:rsidRPr="003F04E6">
              <w:rPr>
                <w:b w:val="0"/>
                <w:bCs/>
                <w:sz w:val="22"/>
                <w:lang w:val="en-US"/>
              </w:rPr>
              <w:t>Nama</w:t>
            </w:r>
            <w:bookmarkEnd w:id="2405"/>
            <w:bookmarkEnd w:id="2406"/>
            <w:r w:rsidRPr="003F04E6">
              <w:rPr>
                <w:b w:val="0"/>
                <w:bCs/>
                <w:sz w:val="22"/>
                <w:lang w:val="en-US"/>
              </w:rPr>
              <w:t xml:space="preserve"> </w:t>
            </w:r>
          </w:p>
          <w:p w:rsidR="00B07AE8" w:rsidRPr="003F04E6" w:rsidRDefault="00B07AE8" w:rsidP="00502984">
            <w:pPr>
              <w:pStyle w:val="Heading3"/>
              <w:numPr>
                <w:ilvl w:val="0"/>
                <w:numId w:val="0"/>
              </w:numPr>
              <w:spacing w:before="0" w:after="0"/>
              <w:jc w:val="center"/>
              <w:rPr>
                <w:b w:val="0"/>
                <w:bCs/>
                <w:sz w:val="22"/>
                <w:lang w:val="en-US"/>
              </w:rPr>
            </w:pPr>
            <w:bookmarkStart w:id="2407" w:name="_Toc83470433"/>
            <w:bookmarkStart w:id="2408" w:name="_Toc83472558"/>
            <w:r w:rsidRPr="003F04E6">
              <w:rPr>
                <w:b w:val="0"/>
                <w:bCs/>
                <w:sz w:val="22"/>
                <w:lang w:val="en-US"/>
              </w:rPr>
              <w:t>Citra</w:t>
            </w:r>
            <w:bookmarkEnd w:id="2407"/>
            <w:bookmarkEnd w:id="2408"/>
          </w:p>
        </w:tc>
        <w:tc>
          <w:tcPr>
            <w:tcW w:w="2477"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409" w:name="_Toc83470434"/>
            <w:bookmarkStart w:id="2410" w:name="_Toc83472559"/>
            <w:r w:rsidRPr="003F04E6">
              <w:rPr>
                <w:b w:val="0"/>
                <w:bCs/>
                <w:sz w:val="22"/>
                <w:lang w:val="en-US"/>
              </w:rPr>
              <w:t>Hasil Prediksi</w:t>
            </w:r>
            <w:bookmarkEnd w:id="2409"/>
            <w:bookmarkEnd w:id="2410"/>
          </w:p>
          <w:p w:rsidR="00B07AE8" w:rsidRPr="003F04E6" w:rsidRDefault="00B07AE8" w:rsidP="00502984">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411" w:name="_Toc83470435"/>
            <w:bookmarkStart w:id="2412" w:name="_Toc83472560"/>
            <w:r w:rsidRPr="003F04E6">
              <w:rPr>
                <w:b w:val="0"/>
                <w:bCs/>
                <w:sz w:val="22"/>
                <w:lang w:val="en-US"/>
              </w:rPr>
              <w:t>Keterangan</w:t>
            </w:r>
            <w:bookmarkEnd w:id="2411"/>
            <w:bookmarkEnd w:id="241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413" w:name="_Toc83470436"/>
            <w:bookmarkStart w:id="2414" w:name="_Toc83472561"/>
            <w:r w:rsidRPr="003F04E6">
              <w:rPr>
                <w:b w:val="0"/>
                <w:bCs/>
                <w:lang w:val="en-US"/>
              </w:rPr>
              <w:t>1</w:t>
            </w:r>
            <w:bookmarkEnd w:id="2413"/>
            <w:bookmarkEnd w:id="241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415" w:name="_Toc83470437"/>
            <w:bookmarkStart w:id="2416" w:name="_Toc83472562"/>
            <w:r w:rsidRPr="003F04E6">
              <w:rPr>
                <w:b w:val="0"/>
                <w:lang w:val="en-US"/>
              </w:rPr>
              <w:t>NiCT01</w:t>
            </w:r>
            <w:bookmarkEnd w:id="2415"/>
            <w:bookmarkEnd w:id="2416"/>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417" w:name="_Toc83470438"/>
            <w:bookmarkStart w:id="2418" w:name="_Toc83472563"/>
            <w:r w:rsidRPr="003F04E6">
              <w:rPr>
                <w:b w:val="0"/>
                <w:lang w:val="en-US"/>
              </w:rPr>
              <w:t>NiCT (0.95)</w:t>
            </w:r>
            <w:bookmarkEnd w:id="2417"/>
            <w:bookmarkEnd w:id="241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419" w:name="_Toc83470439"/>
            <w:bookmarkStart w:id="2420" w:name="_Toc83472564"/>
            <w:r w:rsidRPr="003F04E6">
              <w:rPr>
                <w:b w:val="0"/>
                <w:lang w:val="en-US"/>
              </w:rPr>
              <w:t>Benar</w:t>
            </w:r>
            <w:bookmarkEnd w:id="2419"/>
            <w:bookmarkEnd w:id="242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421" w:name="_Toc83470440"/>
            <w:bookmarkStart w:id="2422" w:name="_Toc83472565"/>
            <w:r w:rsidRPr="003F04E6">
              <w:rPr>
                <w:b w:val="0"/>
                <w:bCs/>
                <w:lang w:val="en-US"/>
              </w:rPr>
              <w:t>2</w:t>
            </w:r>
            <w:bookmarkEnd w:id="2421"/>
            <w:bookmarkEnd w:id="242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423" w:name="_Toc83470441"/>
            <w:bookmarkStart w:id="2424" w:name="_Toc83472566"/>
            <w:r w:rsidRPr="003F04E6">
              <w:rPr>
                <w:b w:val="0"/>
                <w:lang w:val="en-US"/>
              </w:rPr>
              <w:t>NiCT02</w:t>
            </w:r>
            <w:bookmarkEnd w:id="2423"/>
            <w:bookmarkEnd w:id="2424"/>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425" w:name="_Toc83470442"/>
            <w:bookmarkStart w:id="2426" w:name="_Toc83472567"/>
            <w:r w:rsidRPr="003F04E6">
              <w:rPr>
                <w:b w:val="0"/>
                <w:lang w:val="en-US"/>
              </w:rPr>
              <w:t>NiCT (0.99)</w:t>
            </w:r>
            <w:bookmarkEnd w:id="2425"/>
            <w:bookmarkEnd w:id="242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427" w:name="_Toc83470443"/>
            <w:bookmarkStart w:id="2428" w:name="_Toc83472568"/>
            <w:r w:rsidRPr="003F04E6">
              <w:rPr>
                <w:b w:val="0"/>
                <w:lang w:val="en-US"/>
              </w:rPr>
              <w:t>Benar</w:t>
            </w:r>
            <w:bookmarkEnd w:id="2427"/>
            <w:bookmarkEnd w:id="242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429" w:name="_Toc83470444"/>
            <w:bookmarkStart w:id="2430" w:name="_Toc83472569"/>
            <w:r w:rsidRPr="003F04E6">
              <w:rPr>
                <w:b w:val="0"/>
                <w:bCs/>
                <w:lang w:val="en-US"/>
              </w:rPr>
              <w:t>3</w:t>
            </w:r>
            <w:bookmarkEnd w:id="2429"/>
            <w:bookmarkEnd w:id="243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431" w:name="_Toc83470445"/>
            <w:bookmarkStart w:id="2432" w:name="_Toc83472570"/>
            <w:r w:rsidRPr="003F04E6">
              <w:rPr>
                <w:b w:val="0"/>
                <w:lang w:val="en-US"/>
              </w:rPr>
              <w:t>NiCT03</w:t>
            </w:r>
            <w:bookmarkEnd w:id="2431"/>
            <w:bookmarkEnd w:id="2432"/>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433" w:name="_Toc83470446"/>
            <w:bookmarkStart w:id="2434" w:name="_Toc83472571"/>
            <w:r w:rsidRPr="003F04E6">
              <w:rPr>
                <w:b w:val="0"/>
                <w:lang w:val="en-US"/>
              </w:rPr>
              <w:t>NiCT (0.99)</w:t>
            </w:r>
            <w:bookmarkEnd w:id="2433"/>
            <w:bookmarkEnd w:id="243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435" w:name="_Toc83470447"/>
            <w:bookmarkStart w:id="2436" w:name="_Toc83472572"/>
            <w:r w:rsidRPr="003F04E6">
              <w:rPr>
                <w:b w:val="0"/>
                <w:lang w:val="en-US"/>
              </w:rPr>
              <w:t>Benar</w:t>
            </w:r>
            <w:bookmarkEnd w:id="2435"/>
            <w:bookmarkEnd w:id="243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437" w:name="_Toc83470448"/>
            <w:bookmarkStart w:id="2438" w:name="_Toc83472573"/>
            <w:r w:rsidRPr="003F04E6">
              <w:rPr>
                <w:b w:val="0"/>
                <w:bCs/>
                <w:lang w:val="en-US"/>
              </w:rPr>
              <w:t>4</w:t>
            </w:r>
            <w:bookmarkEnd w:id="2437"/>
            <w:bookmarkEnd w:id="243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439" w:name="_Toc83470449"/>
            <w:bookmarkStart w:id="2440" w:name="_Toc83472574"/>
            <w:r w:rsidRPr="003F04E6">
              <w:rPr>
                <w:b w:val="0"/>
                <w:lang w:val="en-US"/>
              </w:rPr>
              <w:t>NiCT04</w:t>
            </w:r>
            <w:bookmarkEnd w:id="2439"/>
            <w:bookmarkEnd w:id="2440"/>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441" w:name="_Toc83470450"/>
            <w:bookmarkStart w:id="2442" w:name="_Toc83472575"/>
            <w:r w:rsidRPr="003F04E6">
              <w:rPr>
                <w:b w:val="0"/>
                <w:lang w:val="en-US"/>
              </w:rPr>
              <w:t>NiCT (0.99)</w:t>
            </w:r>
            <w:bookmarkEnd w:id="2441"/>
            <w:bookmarkEnd w:id="244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443" w:name="_Toc83470451"/>
            <w:bookmarkStart w:id="2444" w:name="_Toc83472576"/>
            <w:r w:rsidRPr="003F04E6">
              <w:rPr>
                <w:b w:val="0"/>
                <w:lang w:val="en-US"/>
              </w:rPr>
              <w:t>Benar</w:t>
            </w:r>
            <w:bookmarkEnd w:id="2443"/>
            <w:bookmarkEnd w:id="244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445" w:name="_Toc83470452"/>
            <w:bookmarkStart w:id="2446" w:name="_Toc83472577"/>
            <w:r w:rsidRPr="003F04E6">
              <w:rPr>
                <w:b w:val="0"/>
                <w:bCs/>
                <w:lang w:val="en-US"/>
              </w:rPr>
              <w:t>5</w:t>
            </w:r>
            <w:bookmarkEnd w:id="2445"/>
            <w:bookmarkEnd w:id="244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447" w:name="_Toc83470453"/>
            <w:bookmarkStart w:id="2448" w:name="_Toc83472578"/>
            <w:r w:rsidRPr="003F04E6">
              <w:rPr>
                <w:b w:val="0"/>
                <w:lang w:val="en-US"/>
              </w:rPr>
              <w:t>NiCT05</w:t>
            </w:r>
            <w:bookmarkEnd w:id="2447"/>
            <w:bookmarkEnd w:id="2448"/>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449" w:name="_Toc83470454"/>
            <w:bookmarkStart w:id="2450" w:name="_Toc83472579"/>
            <w:r w:rsidRPr="003F04E6">
              <w:rPr>
                <w:b w:val="0"/>
                <w:lang w:val="en-US"/>
              </w:rPr>
              <w:t>NiCT (0.99)</w:t>
            </w:r>
            <w:bookmarkEnd w:id="2449"/>
            <w:bookmarkEnd w:id="245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451" w:name="_Toc83470455"/>
            <w:bookmarkStart w:id="2452" w:name="_Toc83472580"/>
            <w:r w:rsidRPr="003F04E6">
              <w:rPr>
                <w:b w:val="0"/>
                <w:lang w:val="en-US"/>
              </w:rPr>
              <w:t>Benar</w:t>
            </w:r>
            <w:bookmarkEnd w:id="2451"/>
            <w:bookmarkEnd w:id="245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453" w:name="_Toc83470456"/>
            <w:bookmarkStart w:id="2454" w:name="_Toc83472581"/>
            <w:r w:rsidRPr="003F04E6">
              <w:rPr>
                <w:b w:val="0"/>
                <w:bCs/>
                <w:lang w:val="en-US"/>
              </w:rPr>
              <w:t>6</w:t>
            </w:r>
            <w:bookmarkEnd w:id="2453"/>
            <w:bookmarkEnd w:id="245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455" w:name="_Toc83470457"/>
            <w:bookmarkStart w:id="2456" w:name="_Toc83472582"/>
            <w:r w:rsidRPr="003F04E6">
              <w:rPr>
                <w:b w:val="0"/>
                <w:lang w:val="en-US"/>
              </w:rPr>
              <w:t>NiCT06</w:t>
            </w:r>
            <w:bookmarkEnd w:id="2455"/>
            <w:bookmarkEnd w:id="2456"/>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457" w:name="_Toc83470458"/>
            <w:bookmarkStart w:id="2458" w:name="_Toc83472583"/>
            <w:r w:rsidRPr="003F04E6">
              <w:rPr>
                <w:b w:val="0"/>
                <w:lang w:val="en-US"/>
              </w:rPr>
              <w:t>NiCT (0.66)</w:t>
            </w:r>
            <w:bookmarkEnd w:id="2457"/>
            <w:bookmarkEnd w:id="245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459" w:name="_Toc83470459"/>
            <w:bookmarkStart w:id="2460" w:name="_Toc83472584"/>
            <w:r w:rsidRPr="003F04E6">
              <w:rPr>
                <w:b w:val="0"/>
                <w:lang w:val="en-US"/>
              </w:rPr>
              <w:t>Benar</w:t>
            </w:r>
            <w:bookmarkEnd w:id="2459"/>
            <w:bookmarkEnd w:id="246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461" w:name="_Toc83470460"/>
            <w:bookmarkStart w:id="2462" w:name="_Toc83472585"/>
            <w:r w:rsidRPr="003F04E6">
              <w:rPr>
                <w:b w:val="0"/>
                <w:bCs/>
                <w:lang w:val="en-US"/>
              </w:rPr>
              <w:t>7</w:t>
            </w:r>
            <w:bookmarkEnd w:id="2461"/>
            <w:bookmarkEnd w:id="246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463" w:name="_Toc83470461"/>
            <w:bookmarkStart w:id="2464" w:name="_Toc83472586"/>
            <w:r w:rsidRPr="003F04E6">
              <w:rPr>
                <w:b w:val="0"/>
                <w:lang w:val="en-US"/>
              </w:rPr>
              <w:t>NiCT07</w:t>
            </w:r>
            <w:bookmarkEnd w:id="2463"/>
            <w:bookmarkEnd w:id="2464"/>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465" w:name="_Toc83470462"/>
            <w:bookmarkStart w:id="2466" w:name="_Toc83472587"/>
            <w:r w:rsidRPr="003F04E6">
              <w:rPr>
                <w:b w:val="0"/>
                <w:lang w:val="en-US"/>
              </w:rPr>
              <w:t>NiCT (0.99)</w:t>
            </w:r>
            <w:bookmarkEnd w:id="2465"/>
            <w:bookmarkEnd w:id="246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467" w:name="_Toc83470463"/>
            <w:bookmarkStart w:id="2468" w:name="_Toc83472588"/>
            <w:r w:rsidRPr="003F04E6">
              <w:rPr>
                <w:b w:val="0"/>
                <w:lang w:val="en-US"/>
              </w:rPr>
              <w:t>Benar</w:t>
            </w:r>
            <w:bookmarkEnd w:id="2467"/>
            <w:bookmarkEnd w:id="246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469" w:name="_Toc83470464"/>
            <w:bookmarkStart w:id="2470" w:name="_Toc83472589"/>
            <w:r w:rsidRPr="003F04E6">
              <w:rPr>
                <w:b w:val="0"/>
                <w:bCs/>
                <w:lang w:val="en-US"/>
              </w:rPr>
              <w:t>8</w:t>
            </w:r>
            <w:bookmarkEnd w:id="2469"/>
            <w:bookmarkEnd w:id="247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471" w:name="_Toc83470465"/>
            <w:bookmarkStart w:id="2472" w:name="_Toc83472590"/>
            <w:r w:rsidRPr="003F04E6">
              <w:rPr>
                <w:b w:val="0"/>
                <w:lang w:val="en-US"/>
              </w:rPr>
              <w:t>NiCT08</w:t>
            </w:r>
            <w:bookmarkEnd w:id="2471"/>
            <w:bookmarkEnd w:id="2472"/>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473" w:name="_Toc83470466"/>
            <w:bookmarkStart w:id="2474" w:name="_Toc83472591"/>
            <w:r w:rsidRPr="003F04E6">
              <w:rPr>
                <w:b w:val="0"/>
                <w:lang w:val="en-US"/>
              </w:rPr>
              <w:t>NiCT (0.99)</w:t>
            </w:r>
            <w:bookmarkEnd w:id="2473"/>
            <w:bookmarkEnd w:id="247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475" w:name="_Toc83470467"/>
            <w:bookmarkStart w:id="2476" w:name="_Toc83472592"/>
            <w:r w:rsidRPr="003F04E6">
              <w:rPr>
                <w:b w:val="0"/>
                <w:lang w:val="en-US"/>
              </w:rPr>
              <w:t>Benar</w:t>
            </w:r>
            <w:bookmarkEnd w:id="2475"/>
            <w:bookmarkEnd w:id="247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477" w:name="_Toc83470468"/>
            <w:bookmarkStart w:id="2478" w:name="_Toc83472593"/>
            <w:r w:rsidRPr="003F04E6">
              <w:rPr>
                <w:b w:val="0"/>
                <w:bCs/>
                <w:lang w:val="en-US"/>
              </w:rPr>
              <w:t>9</w:t>
            </w:r>
            <w:bookmarkEnd w:id="2477"/>
            <w:bookmarkEnd w:id="247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479" w:name="_Toc83470469"/>
            <w:bookmarkStart w:id="2480" w:name="_Toc83472594"/>
            <w:r w:rsidRPr="003F04E6">
              <w:rPr>
                <w:b w:val="0"/>
                <w:lang w:val="en-US"/>
              </w:rPr>
              <w:t>NiCT09</w:t>
            </w:r>
            <w:bookmarkEnd w:id="2479"/>
            <w:bookmarkEnd w:id="2480"/>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481" w:name="_Toc83470470"/>
            <w:bookmarkStart w:id="2482" w:name="_Toc83472595"/>
            <w:r w:rsidRPr="003F04E6">
              <w:rPr>
                <w:b w:val="0"/>
                <w:lang w:val="en-US"/>
              </w:rPr>
              <w:t>NiCT (0.99)</w:t>
            </w:r>
            <w:bookmarkEnd w:id="2481"/>
            <w:bookmarkEnd w:id="248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483" w:name="_Toc83470471"/>
            <w:bookmarkStart w:id="2484" w:name="_Toc83472596"/>
            <w:r w:rsidRPr="003F04E6">
              <w:rPr>
                <w:b w:val="0"/>
                <w:lang w:val="en-US"/>
              </w:rPr>
              <w:t>Benar</w:t>
            </w:r>
            <w:bookmarkEnd w:id="2483"/>
            <w:bookmarkEnd w:id="248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485" w:name="_Toc83470472"/>
            <w:bookmarkStart w:id="2486" w:name="_Toc83472597"/>
            <w:r w:rsidRPr="003F04E6">
              <w:rPr>
                <w:b w:val="0"/>
                <w:bCs/>
                <w:lang w:val="en-US"/>
              </w:rPr>
              <w:t>10</w:t>
            </w:r>
            <w:bookmarkEnd w:id="2485"/>
            <w:bookmarkEnd w:id="248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487" w:name="_Toc83470473"/>
            <w:bookmarkStart w:id="2488" w:name="_Toc83472598"/>
            <w:r w:rsidRPr="003F04E6">
              <w:rPr>
                <w:b w:val="0"/>
                <w:lang w:val="en-US"/>
              </w:rPr>
              <w:t>NiCT10</w:t>
            </w:r>
            <w:bookmarkEnd w:id="2487"/>
            <w:bookmarkEnd w:id="2488"/>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489" w:name="_Toc83470474"/>
            <w:bookmarkStart w:id="2490" w:name="_Toc83472599"/>
            <w:r w:rsidRPr="003F04E6">
              <w:rPr>
                <w:b w:val="0"/>
                <w:lang w:val="en-US"/>
              </w:rPr>
              <w:t>NiCT (0.99)</w:t>
            </w:r>
            <w:bookmarkEnd w:id="2489"/>
            <w:bookmarkEnd w:id="249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491" w:name="_Toc83470475"/>
            <w:bookmarkStart w:id="2492" w:name="_Toc83472600"/>
            <w:r w:rsidRPr="003F04E6">
              <w:rPr>
                <w:b w:val="0"/>
                <w:lang w:val="en-US"/>
              </w:rPr>
              <w:t>Benar</w:t>
            </w:r>
            <w:bookmarkEnd w:id="2491"/>
            <w:bookmarkEnd w:id="249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493" w:name="_Toc83470476"/>
            <w:bookmarkStart w:id="2494" w:name="_Toc83472601"/>
            <w:r w:rsidRPr="003F04E6">
              <w:rPr>
                <w:b w:val="0"/>
                <w:bCs/>
                <w:lang w:val="en-US"/>
              </w:rPr>
              <w:t>11</w:t>
            </w:r>
            <w:bookmarkEnd w:id="2493"/>
            <w:bookmarkEnd w:id="249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495" w:name="_Toc83470477"/>
            <w:bookmarkStart w:id="2496" w:name="_Toc83472602"/>
            <w:r w:rsidRPr="003F04E6">
              <w:rPr>
                <w:b w:val="0"/>
                <w:lang w:val="en-US"/>
              </w:rPr>
              <w:t>nCT01</w:t>
            </w:r>
            <w:bookmarkEnd w:id="2495"/>
            <w:bookmarkEnd w:id="249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497" w:name="_Toc83470478"/>
            <w:bookmarkStart w:id="2498" w:name="_Toc83472603"/>
            <w:r w:rsidRPr="003F04E6">
              <w:rPr>
                <w:b w:val="0"/>
                <w:lang w:val="en-US"/>
              </w:rPr>
              <w:t>nCT (1.00)</w:t>
            </w:r>
            <w:bookmarkEnd w:id="2497"/>
            <w:bookmarkEnd w:id="249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499" w:name="_Toc83470479"/>
            <w:bookmarkStart w:id="2500" w:name="_Toc83472604"/>
            <w:r w:rsidRPr="003F04E6">
              <w:rPr>
                <w:b w:val="0"/>
                <w:lang w:val="en-US"/>
              </w:rPr>
              <w:t>Benar</w:t>
            </w:r>
            <w:bookmarkEnd w:id="2499"/>
            <w:bookmarkEnd w:id="250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501" w:name="_Toc83470480"/>
            <w:bookmarkStart w:id="2502" w:name="_Toc83472605"/>
            <w:r w:rsidRPr="003F04E6">
              <w:rPr>
                <w:b w:val="0"/>
                <w:bCs/>
                <w:lang w:val="en-US"/>
              </w:rPr>
              <w:t>12</w:t>
            </w:r>
            <w:bookmarkEnd w:id="2501"/>
            <w:bookmarkEnd w:id="250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503" w:name="_Toc83470481"/>
            <w:bookmarkStart w:id="2504" w:name="_Toc83472606"/>
            <w:r w:rsidRPr="003F04E6">
              <w:rPr>
                <w:b w:val="0"/>
                <w:lang w:val="en-US"/>
              </w:rPr>
              <w:t>nCT02</w:t>
            </w:r>
            <w:bookmarkEnd w:id="2503"/>
            <w:bookmarkEnd w:id="250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505" w:name="_Toc83470482"/>
            <w:bookmarkStart w:id="2506" w:name="_Toc83472607"/>
            <w:r w:rsidRPr="003F04E6">
              <w:rPr>
                <w:b w:val="0"/>
                <w:lang w:val="en-US"/>
              </w:rPr>
              <w:t>pCT (1.00)</w:t>
            </w:r>
            <w:bookmarkEnd w:id="2505"/>
            <w:bookmarkEnd w:id="250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507" w:name="_Toc83470483"/>
            <w:bookmarkStart w:id="2508" w:name="_Toc83472608"/>
            <w:r w:rsidRPr="003F04E6">
              <w:rPr>
                <w:b w:val="0"/>
                <w:lang w:val="en-US"/>
              </w:rPr>
              <w:t>Salah</w:t>
            </w:r>
            <w:bookmarkEnd w:id="2507"/>
            <w:bookmarkEnd w:id="250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509" w:name="_Toc83470484"/>
            <w:bookmarkStart w:id="2510" w:name="_Toc83472609"/>
            <w:r w:rsidRPr="003F04E6">
              <w:rPr>
                <w:b w:val="0"/>
                <w:bCs/>
                <w:lang w:val="en-US"/>
              </w:rPr>
              <w:t>13</w:t>
            </w:r>
            <w:bookmarkEnd w:id="2509"/>
            <w:bookmarkEnd w:id="251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511" w:name="_Toc83470485"/>
            <w:bookmarkStart w:id="2512" w:name="_Toc83472610"/>
            <w:r w:rsidRPr="003F04E6">
              <w:rPr>
                <w:b w:val="0"/>
                <w:lang w:val="en-US"/>
              </w:rPr>
              <w:t>nCT03</w:t>
            </w:r>
            <w:bookmarkEnd w:id="2511"/>
            <w:bookmarkEnd w:id="251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513" w:name="_Toc83470486"/>
            <w:bookmarkStart w:id="2514" w:name="_Toc83472611"/>
            <w:r w:rsidRPr="003F04E6">
              <w:rPr>
                <w:b w:val="0"/>
                <w:lang w:val="en-US"/>
              </w:rPr>
              <w:t>nCT (1.00)</w:t>
            </w:r>
            <w:bookmarkEnd w:id="2513"/>
            <w:bookmarkEnd w:id="251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515" w:name="_Toc83470487"/>
            <w:bookmarkStart w:id="2516" w:name="_Toc83472612"/>
            <w:r w:rsidRPr="003F04E6">
              <w:rPr>
                <w:b w:val="0"/>
                <w:lang w:val="en-US"/>
              </w:rPr>
              <w:t>Benar</w:t>
            </w:r>
            <w:bookmarkEnd w:id="2515"/>
            <w:bookmarkEnd w:id="251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517" w:name="_Toc83470488"/>
            <w:bookmarkStart w:id="2518" w:name="_Toc83472613"/>
            <w:r w:rsidRPr="003F04E6">
              <w:rPr>
                <w:b w:val="0"/>
                <w:bCs/>
                <w:lang w:val="en-US"/>
              </w:rPr>
              <w:t>14</w:t>
            </w:r>
            <w:bookmarkEnd w:id="2517"/>
            <w:bookmarkEnd w:id="251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519" w:name="_Toc83470489"/>
            <w:bookmarkStart w:id="2520" w:name="_Toc83472614"/>
            <w:r w:rsidRPr="003F04E6">
              <w:rPr>
                <w:b w:val="0"/>
                <w:lang w:val="en-US"/>
              </w:rPr>
              <w:t>nCT04</w:t>
            </w:r>
            <w:bookmarkEnd w:id="2519"/>
            <w:bookmarkEnd w:id="252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521" w:name="_Toc83470490"/>
            <w:bookmarkStart w:id="2522" w:name="_Toc83472615"/>
            <w:r w:rsidRPr="003F04E6">
              <w:rPr>
                <w:b w:val="0"/>
                <w:lang w:val="en-US"/>
              </w:rPr>
              <w:t>nCT (1.00)</w:t>
            </w:r>
            <w:bookmarkEnd w:id="2521"/>
            <w:bookmarkEnd w:id="252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523" w:name="_Toc83470491"/>
            <w:bookmarkStart w:id="2524" w:name="_Toc83472616"/>
            <w:r w:rsidRPr="003F04E6">
              <w:rPr>
                <w:b w:val="0"/>
                <w:lang w:val="en-US"/>
              </w:rPr>
              <w:t>Benar</w:t>
            </w:r>
            <w:bookmarkEnd w:id="2523"/>
            <w:bookmarkEnd w:id="252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525" w:name="_Toc83470492"/>
            <w:bookmarkStart w:id="2526" w:name="_Toc83472617"/>
            <w:r w:rsidRPr="003F04E6">
              <w:rPr>
                <w:b w:val="0"/>
                <w:bCs/>
                <w:lang w:val="en-US"/>
              </w:rPr>
              <w:t>15</w:t>
            </w:r>
            <w:bookmarkEnd w:id="2525"/>
            <w:bookmarkEnd w:id="252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527" w:name="_Toc83470493"/>
            <w:bookmarkStart w:id="2528" w:name="_Toc83472618"/>
            <w:r w:rsidRPr="003F04E6">
              <w:rPr>
                <w:b w:val="0"/>
                <w:lang w:val="en-US"/>
              </w:rPr>
              <w:t>nCT05</w:t>
            </w:r>
            <w:bookmarkEnd w:id="2527"/>
            <w:bookmarkEnd w:id="252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529" w:name="_Toc83470494"/>
            <w:bookmarkStart w:id="2530" w:name="_Toc83472619"/>
            <w:r w:rsidRPr="003F04E6">
              <w:rPr>
                <w:b w:val="0"/>
                <w:lang w:val="en-US"/>
              </w:rPr>
              <w:t>pCT (1.00)</w:t>
            </w:r>
            <w:bookmarkEnd w:id="2529"/>
            <w:bookmarkEnd w:id="253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531" w:name="_Toc83470495"/>
            <w:bookmarkStart w:id="2532" w:name="_Toc83472620"/>
            <w:r w:rsidRPr="003F04E6">
              <w:rPr>
                <w:b w:val="0"/>
                <w:lang w:val="en-US"/>
              </w:rPr>
              <w:t>Salah</w:t>
            </w:r>
            <w:bookmarkEnd w:id="2531"/>
            <w:bookmarkEnd w:id="253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533" w:name="_Toc83470496"/>
            <w:bookmarkStart w:id="2534" w:name="_Toc83472621"/>
            <w:r w:rsidRPr="003F04E6">
              <w:rPr>
                <w:b w:val="0"/>
                <w:bCs/>
                <w:lang w:val="en-US"/>
              </w:rPr>
              <w:t>16</w:t>
            </w:r>
            <w:bookmarkEnd w:id="2533"/>
            <w:bookmarkEnd w:id="253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535" w:name="_Toc83470497"/>
            <w:bookmarkStart w:id="2536" w:name="_Toc83472622"/>
            <w:r w:rsidRPr="003F04E6">
              <w:rPr>
                <w:b w:val="0"/>
                <w:lang w:val="en-US"/>
              </w:rPr>
              <w:t>nCT06</w:t>
            </w:r>
            <w:bookmarkEnd w:id="2535"/>
            <w:bookmarkEnd w:id="253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537" w:name="_Toc83470498"/>
            <w:bookmarkStart w:id="2538" w:name="_Toc83472623"/>
            <w:r w:rsidRPr="003F04E6">
              <w:rPr>
                <w:b w:val="0"/>
                <w:lang w:val="en-US"/>
              </w:rPr>
              <w:t>nCT (1.00)</w:t>
            </w:r>
            <w:bookmarkEnd w:id="2537"/>
            <w:bookmarkEnd w:id="253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539" w:name="_Toc83470499"/>
            <w:bookmarkStart w:id="2540" w:name="_Toc83472624"/>
            <w:r w:rsidRPr="003F04E6">
              <w:rPr>
                <w:b w:val="0"/>
                <w:lang w:val="en-US"/>
              </w:rPr>
              <w:t>Benar</w:t>
            </w:r>
            <w:bookmarkEnd w:id="2539"/>
            <w:bookmarkEnd w:id="254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541" w:name="_Toc83470500"/>
            <w:bookmarkStart w:id="2542" w:name="_Toc83472625"/>
            <w:r w:rsidRPr="003F04E6">
              <w:rPr>
                <w:b w:val="0"/>
                <w:bCs/>
                <w:lang w:val="en-US"/>
              </w:rPr>
              <w:t>17</w:t>
            </w:r>
            <w:bookmarkEnd w:id="2541"/>
            <w:bookmarkEnd w:id="254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543" w:name="_Toc83470501"/>
            <w:bookmarkStart w:id="2544" w:name="_Toc83472626"/>
            <w:r w:rsidRPr="003F04E6">
              <w:rPr>
                <w:b w:val="0"/>
                <w:lang w:val="en-US"/>
              </w:rPr>
              <w:t>nCT07</w:t>
            </w:r>
            <w:bookmarkEnd w:id="2543"/>
            <w:bookmarkEnd w:id="254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545" w:name="_Toc83470502"/>
            <w:bookmarkStart w:id="2546" w:name="_Toc83472627"/>
            <w:r w:rsidRPr="003F04E6">
              <w:rPr>
                <w:b w:val="0"/>
                <w:lang w:val="en-US"/>
              </w:rPr>
              <w:t>nCT (1.00)</w:t>
            </w:r>
            <w:bookmarkEnd w:id="2545"/>
            <w:bookmarkEnd w:id="254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547" w:name="_Toc83470503"/>
            <w:bookmarkStart w:id="2548" w:name="_Toc83472628"/>
            <w:r w:rsidRPr="003F04E6">
              <w:rPr>
                <w:b w:val="0"/>
                <w:lang w:val="en-US"/>
              </w:rPr>
              <w:t>Benar</w:t>
            </w:r>
            <w:bookmarkEnd w:id="2547"/>
            <w:bookmarkEnd w:id="254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549" w:name="_Toc83470504"/>
            <w:bookmarkStart w:id="2550" w:name="_Toc83472629"/>
            <w:r w:rsidRPr="003F04E6">
              <w:rPr>
                <w:b w:val="0"/>
                <w:bCs/>
                <w:lang w:val="en-US"/>
              </w:rPr>
              <w:t>18</w:t>
            </w:r>
            <w:bookmarkEnd w:id="2549"/>
            <w:bookmarkEnd w:id="255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551" w:name="_Toc83470505"/>
            <w:bookmarkStart w:id="2552" w:name="_Toc83472630"/>
            <w:r w:rsidRPr="003F04E6">
              <w:rPr>
                <w:b w:val="0"/>
                <w:lang w:val="en-US"/>
              </w:rPr>
              <w:t>nCT08</w:t>
            </w:r>
            <w:bookmarkEnd w:id="2551"/>
            <w:bookmarkEnd w:id="255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553" w:name="_Toc83470506"/>
            <w:bookmarkStart w:id="2554" w:name="_Toc83472631"/>
            <w:r w:rsidRPr="003F04E6">
              <w:rPr>
                <w:b w:val="0"/>
                <w:lang w:val="en-US"/>
              </w:rPr>
              <w:t>pCT (1.00)</w:t>
            </w:r>
            <w:bookmarkEnd w:id="2553"/>
            <w:bookmarkEnd w:id="255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555" w:name="_Toc83470507"/>
            <w:bookmarkStart w:id="2556" w:name="_Toc83472632"/>
            <w:r w:rsidRPr="003F04E6">
              <w:rPr>
                <w:b w:val="0"/>
                <w:lang w:val="en-US"/>
              </w:rPr>
              <w:t>Salah</w:t>
            </w:r>
            <w:bookmarkEnd w:id="2555"/>
            <w:bookmarkEnd w:id="255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557" w:name="_Toc83470508"/>
            <w:bookmarkStart w:id="2558" w:name="_Toc83472633"/>
            <w:r w:rsidRPr="003F04E6">
              <w:rPr>
                <w:b w:val="0"/>
                <w:bCs/>
                <w:lang w:val="en-US"/>
              </w:rPr>
              <w:t>19</w:t>
            </w:r>
            <w:bookmarkEnd w:id="2557"/>
            <w:bookmarkEnd w:id="255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559" w:name="_Toc83470509"/>
            <w:bookmarkStart w:id="2560" w:name="_Toc83472634"/>
            <w:r w:rsidRPr="003F04E6">
              <w:rPr>
                <w:b w:val="0"/>
                <w:lang w:val="en-US"/>
              </w:rPr>
              <w:t>nCT09</w:t>
            </w:r>
            <w:bookmarkEnd w:id="2559"/>
            <w:bookmarkEnd w:id="256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561" w:name="_Toc83470510"/>
            <w:bookmarkStart w:id="2562" w:name="_Toc83472635"/>
            <w:r w:rsidRPr="003F04E6">
              <w:rPr>
                <w:b w:val="0"/>
                <w:lang w:val="en-US"/>
              </w:rPr>
              <w:t>nCT (1.00)</w:t>
            </w:r>
            <w:bookmarkEnd w:id="2561"/>
            <w:bookmarkEnd w:id="256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563" w:name="_Toc83470511"/>
            <w:bookmarkStart w:id="2564" w:name="_Toc83472636"/>
            <w:r w:rsidRPr="003F04E6">
              <w:rPr>
                <w:b w:val="0"/>
                <w:lang w:val="en-US"/>
              </w:rPr>
              <w:t>Benar</w:t>
            </w:r>
            <w:bookmarkEnd w:id="2563"/>
            <w:bookmarkEnd w:id="256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565" w:name="_Toc83470512"/>
            <w:bookmarkStart w:id="2566" w:name="_Toc83472637"/>
            <w:r w:rsidRPr="003F04E6">
              <w:rPr>
                <w:b w:val="0"/>
                <w:bCs/>
                <w:lang w:val="en-US"/>
              </w:rPr>
              <w:t>20</w:t>
            </w:r>
            <w:bookmarkEnd w:id="2565"/>
            <w:bookmarkEnd w:id="256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567" w:name="_Toc83470513"/>
            <w:bookmarkStart w:id="2568" w:name="_Toc83472638"/>
            <w:r w:rsidRPr="003F04E6">
              <w:rPr>
                <w:b w:val="0"/>
                <w:lang w:val="en-US"/>
              </w:rPr>
              <w:t>nCT10</w:t>
            </w:r>
            <w:bookmarkEnd w:id="2567"/>
            <w:bookmarkEnd w:id="256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569" w:name="_Toc83470514"/>
            <w:bookmarkStart w:id="2570" w:name="_Toc83472639"/>
            <w:r w:rsidRPr="003F04E6">
              <w:rPr>
                <w:b w:val="0"/>
                <w:lang w:val="en-US"/>
              </w:rPr>
              <w:t>pCT (1.00)</w:t>
            </w:r>
            <w:bookmarkEnd w:id="2569"/>
            <w:bookmarkEnd w:id="257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571" w:name="_Toc83470515"/>
            <w:bookmarkStart w:id="2572" w:name="_Toc83472640"/>
            <w:r w:rsidRPr="003F04E6">
              <w:rPr>
                <w:b w:val="0"/>
                <w:lang w:val="en-US"/>
              </w:rPr>
              <w:t>Salah</w:t>
            </w:r>
            <w:bookmarkEnd w:id="2571"/>
            <w:bookmarkEnd w:id="257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573" w:name="_Toc83470516"/>
            <w:bookmarkStart w:id="2574" w:name="_Toc83472641"/>
            <w:r w:rsidRPr="003F04E6">
              <w:rPr>
                <w:b w:val="0"/>
                <w:bCs/>
                <w:lang w:val="en-US"/>
              </w:rPr>
              <w:t>21</w:t>
            </w:r>
            <w:bookmarkEnd w:id="2573"/>
            <w:bookmarkEnd w:id="257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575" w:name="_Toc83470517"/>
            <w:bookmarkStart w:id="2576" w:name="_Toc83472642"/>
            <w:r w:rsidRPr="003F04E6">
              <w:rPr>
                <w:b w:val="0"/>
                <w:lang w:val="en-US"/>
              </w:rPr>
              <w:t>pCT01</w:t>
            </w:r>
            <w:bookmarkEnd w:id="2575"/>
            <w:bookmarkEnd w:id="257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577" w:name="_Toc83470518"/>
            <w:bookmarkStart w:id="2578" w:name="_Toc83472643"/>
            <w:r w:rsidRPr="003F04E6">
              <w:rPr>
                <w:b w:val="0"/>
                <w:lang w:val="en-US"/>
              </w:rPr>
              <w:t>pCT (1.00)</w:t>
            </w:r>
            <w:bookmarkEnd w:id="2577"/>
            <w:bookmarkEnd w:id="257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579" w:name="_Toc83470519"/>
            <w:bookmarkStart w:id="2580" w:name="_Toc83472644"/>
            <w:r w:rsidRPr="003F04E6">
              <w:rPr>
                <w:b w:val="0"/>
                <w:lang w:val="en-US"/>
              </w:rPr>
              <w:t>Benar</w:t>
            </w:r>
            <w:bookmarkEnd w:id="2579"/>
            <w:bookmarkEnd w:id="258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581" w:name="_Toc83470520"/>
            <w:bookmarkStart w:id="2582" w:name="_Toc83472645"/>
            <w:r w:rsidRPr="003F04E6">
              <w:rPr>
                <w:b w:val="0"/>
                <w:bCs/>
                <w:lang w:val="en-US"/>
              </w:rPr>
              <w:t>22</w:t>
            </w:r>
            <w:bookmarkEnd w:id="2581"/>
            <w:bookmarkEnd w:id="258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583" w:name="_Toc83470521"/>
            <w:bookmarkStart w:id="2584" w:name="_Toc83472646"/>
            <w:r w:rsidRPr="003F04E6">
              <w:rPr>
                <w:b w:val="0"/>
                <w:lang w:val="en-US"/>
              </w:rPr>
              <w:t>pCT02</w:t>
            </w:r>
            <w:bookmarkEnd w:id="2583"/>
            <w:bookmarkEnd w:id="258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585" w:name="_Toc83470522"/>
            <w:bookmarkStart w:id="2586" w:name="_Toc83472647"/>
            <w:r w:rsidRPr="003F04E6">
              <w:rPr>
                <w:b w:val="0"/>
                <w:lang w:val="en-US"/>
              </w:rPr>
              <w:t>pCT (1.00)</w:t>
            </w:r>
            <w:bookmarkEnd w:id="2585"/>
            <w:bookmarkEnd w:id="258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587" w:name="_Toc83470523"/>
            <w:bookmarkStart w:id="2588" w:name="_Toc83472648"/>
            <w:r w:rsidRPr="003F04E6">
              <w:rPr>
                <w:b w:val="0"/>
                <w:lang w:val="en-US"/>
              </w:rPr>
              <w:t>Benar</w:t>
            </w:r>
            <w:bookmarkEnd w:id="2587"/>
            <w:bookmarkEnd w:id="258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589" w:name="_Toc83470524"/>
            <w:bookmarkStart w:id="2590" w:name="_Toc83472649"/>
            <w:r w:rsidRPr="003F04E6">
              <w:rPr>
                <w:b w:val="0"/>
                <w:bCs/>
                <w:lang w:val="en-US"/>
              </w:rPr>
              <w:t>23</w:t>
            </w:r>
            <w:bookmarkEnd w:id="2589"/>
            <w:bookmarkEnd w:id="259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591" w:name="_Toc83470525"/>
            <w:bookmarkStart w:id="2592" w:name="_Toc83472650"/>
            <w:r w:rsidRPr="003F04E6">
              <w:rPr>
                <w:b w:val="0"/>
                <w:lang w:val="en-US"/>
              </w:rPr>
              <w:t>pCT03</w:t>
            </w:r>
            <w:bookmarkEnd w:id="2591"/>
            <w:bookmarkEnd w:id="259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593" w:name="_Toc83470526"/>
            <w:bookmarkStart w:id="2594" w:name="_Toc83472651"/>
            <w:r w:rsidRPr="003F04E6">
              <w:rPr>
                <w:b w:val="0"/>
                <w:lang w:val="en-US"/>
              </w:rPr>
              <w:t>pCT (1.00)</w:t>
            </w:r>
            <w:bookmarkEnd w:id="2593"/>
            <w:bookmarkEnd w:id="259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595" w:name="_Toc83470527"/>
            <w:bookmarkStart w:id="2596" w:name="_Toc83472652"/>
            <w:r w:rsidRPr="003F04E6">
              <w:rPr>
                <w:b w:val="0"/>
                <w:lang w:val="en-US"/>
              </w:rPr>
              <w:t>Benar</w:t>
            </w:r>
            <w:bookmarkEnd w:id="2595"/>
            <w:bookmarkEnd w:id="259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597" w:name="_Toc83470528"/>
            <w:bookmarkStart w:id="2598" w:name="_Toc83472653"/>
            <w:r w:rsidRPr="003F04E6">
              <w:rPr>
                <w:b w:val="0"/>
                <w:bCs/>
                <w:lang w:val="en-US"/>
              </w:rPr>
              <w:t>24</w:t>
            </w:r>
            <w:bookmarkEnd w:id="2597"/>
            <w:bookmarkEnd w:id="259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599" w:name="_Toc83470529"/>
            <w:bookmarkStart w:id="2600" w:name="_Toc83472654"/>
            <w:r w:rsidRPr="003F04E6">
              <w:rPr>
                <w:b w:val="0"/>
                <w:lang w:val="en-US"/>
              </w:rPr>
              <w:t>pCT04</w:t>
            </w:r>
            <w:bookmarkEnd w:id="2599"/>
            <w:bookmarkEnd w:id="260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601" w:name="_Toc83470530"/>
            <w:bookmarkStart w:id="2602" w:name="_Toc83472655"/>
            <w:r w:rsidRPr="003F04E6">
              <w:rPr>
                <w:b w:val="0"/>
                <w:lang w:val="en-US"/>
              </w:rPr>
              <w:t>pCT (1.00)</w:t>
            </w:r>
            <w:bookmarkEnd w:id="2601"/>
            <w:bookmarkEnd w:id="260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603" w:name="_Toc83470531"/>
            <w:bookmarkStart w:id="2604" w:name="_Toc83472656"/>
            <w:r w:rsidRPr="003F04E6">
              <w:rPr>
                <w:b w:val="0"/>
                <w:lang w:val="en-US"/>
              </w:rPr>
              <w:t>Benar</w:t>
            </w:r>
            <w:bookmarkEnd w:id="2603"/>
            <w:bookmarkEnd w:id="260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605" w:name="_Toc83470532"/>
            <w:bookmarkStart w:id="2606" w:name="_Toc83472657"/>
            <w:r w:rsidRPr="003F04E6">
              <w:rPr>
                <w:b w:val="0"/>
                <w:bCs/>
                <w:lang w:val="en-US"/>
              </w:rPr>
              <w:t>25</w:t>
            </w:r>
            <w:bookmarkEnd w:id="2605"/>
            <w:bookmarkEnd w:id="260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607" w:name="_Toc83470533"/>
            <w:bookmarkStart w:id="2608" w:name="_Toc83472658"/>
            <w:r w:rsidRPr="003F04E6">
              <w:rPr>
                <w:b w:val="0"/>
                <w:lang w:val="en-US"/>
              </w:rPr>
              <w:t>pCT05</w:t>
            </w:r>
            <w:bookmarkEnd w:id="2607"/>
            <w:bookmarkEnd w:id="260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609" w:name="_Toc83470534"/>
            <w:bookmarkStart w:id="2610" w:name="_Toc83472659"/>
            <w:r w:rsidRPr="003F04E6">
              <w:rPr>
                <w:b w:val="0"/>
                <w:lang w:val="en-US"/>
              </w:rPr>
              <w:t>pCT (1.00)</w:t>
            </w:r>
            <w:bookmarkEnd w:id="2609"/>
            <w:bookmarkEnd w:id="261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611" w:name="_Toc83470535"/>
            <w:bookmarkStart w:id="2612" w:name="_Toc83472660"/>
            <w:r w:rsidRPr="003F04E6">
              <w:rPr>
                <w:b w:val="0"/>
                <w:lang w:val="en-US"/>
              </w:rPr>
              <w:t>Benar</w:t>
            </w:r>
            <w:bookmarkEnd w:id="2611"/>
            <w:bookmarkEnd w:id="261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613" w:name="_Toc83470536"/>
            <w:bookmarkStart w:id="2614" w:name="_Toc83472661"/>
            <w:r w:rsidRPr="003F04E6">
              <w:rPr>
                <w:b w:val="0"/>
                <w:bCs/>
                <w:lang w:val="en-US"/>
              </w:rPr>
              <w:t>26</w:t>
            </w:r>
            <w:bookmarkEnd w:id="2613"/>
            <w:bookmarkEnd w:id="261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615" w:name="_Toc83470537"/>
            <w:bookmarkStart w:id="2616" w:name="_Toc83472662"/>
            <w:r w:rsidRPr="003F04E6">
              <w:rPr>
                <w:b w:val="0"/>
                <w:lang w:val="en-US"/>
              </w:rPr>
              <w:t>pCT06</w:t>
            </w:r>
            <w:bookmarkEnd w:id="2615"/>
            <w:bookmarkEnd w:id="261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617" w:name="_Toc83470538"/>
            <w:bookmarkStart w:id="2618" w:name="_Toc83472663"/>
            <w:r w:rsidRPr="003F04E6">
              <w:rPr>
                <w:b w:val="0"/>
                <w:lang w:val="en-US"/>
              </w:rPr>
              <w:t>pCT (1.00)</w:t>
            </w:r>
            <w:bookmarkEnd w:id="2617"/>
            <w:bookmarkEnd w:id="261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619" w:name="_Toc83470539"/>
            <w:bookmarkStart w:id="2620" w:name="_Toc83472664"/>
            <w:r w:rsidRPr="003F04E6">
              <w:rPr>
                <w:b w:val="0"/>
                <w:lang w:val="en-US"/>
              </w:rPr>
              <w:t>Benar</w:t>
            </w:r>
            <w:bookmarkEnd w:id="2619"/>
            <w:bookmarkEnd w:id="262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621" w:name="_Toc83470540"/>
            <w:bookmarkStart w:id="2622" w:name="_Toc83472665"/>
            <w:r w:rsidRPr="003F04E6">
              <w:rPr>
                <w:b w:val="0"/>
                <w:bCs/>
                <w:lang w:val="en-US"/>
              </w:rPr>
              <w:t>27</w:t>
            </w:r>
            <w:bookmarkEnd w:id="2621"/>
            <w:bookmarkEnd w:id="262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623" w:name="_Toc83470541"/>
            <w:bookmarkStart w:id="2624" w:name="_Toc83472666"/>
            <w:r w:rsidRPr="003F04E6">
              <w:rPr>
                <w:b w:val="0"/>
                <w:lang w:val="en-US"/>
              </w:rPr>
              <w:t>pCT07</w:t>
            </w:r>
            <w:bookmarkEnd w:id="2623"/>
            <w:bookmarkEnd w:id="262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625" w:name="_Toc83470542"/>
            <w:bookmarkStart w:id="2626" w:name="_Toc83472667"/>
            <w:r w:rsidRPr="003F04E6">
              <w:rPr>
                <w:b w:val="0"/>
                <w:lang w:val="en-US"/>
              </w:rPr>
              <w:t>pCT (1.00)</w:t>
            </w:r>
            <w:bookmarkEnd w:id="2625"/>
            <w:bookmarkEnd w:id="262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627" w:name="_Toc83470543"/>
            <w:bookmarkStart w:id="2628" w:name="_Toc83472668"/>
            <w:r w:rsidRPr="003F04E6">
              <w:rPr>
                <w:b w:val="0"/>
                <w:lang w:val="en-US"/>
              </w:rPr>
              <w:t>Benar</w:t>
            </w:r>
            <w:bookmarkEnd w:id="2627"/>
            <w:bookmarkEnd w:id="262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629" w:name="_Toc83470544"/>
            <w:bookmarkStart w:id="2630" w:name="_Toc83472669"/>
            <w:r w:rsidRPr="003F04E6">
              <w:rPr>
                <w:b w:val="0"/>
                <w:bCs/>
                <w:lang w:val="en-US"/>
              </w:rPr>
              <w:t>28</w:t>
            </w:r>
            <w:bookmarkEnd w:id="2629"/>
            <w:bookmarkEnd w:id="263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631" w:name="_Toc83470545"/>
            <w:bookmarkStart w:id="2632" w:name="_Toc83472670"/>
            <w:r w:rsidRPr="003F04E6">
              <w:rPr>
                <w:b w:val="0"/>
                <w:lang w:val="en-US"/>
              </w:rPr>
              <w:t>pCT08</w:t>
            </w:r>
            <w:bookmarkEnd w:id="2631"/>
            <w:bookmarkEnd w:id="263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633" w:name="_Toc83470546"/>
            <w:bookmarkStart w:id="2634" w:name="_Toc83472671"/>
            <w:r w:rsidRPr="003F04E6">
              <w:rPr>
                <w:b w:val="0"/>
                <w:lang w:val="en-US"/>
              </w:rPr>
              <w:t>pCT (1.00)</w:t>
            </w:r>
            <w:bookmarkEnd w:id="2633"/>
            <w:bookmarkEnd w:id="263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635" w:name="_Toc83470547"/>
            <w:bookmarkStart w:id="2636" w:name="_Toc83472672"/>
            <w:r w:rsidRPr="003F04E6">
              <w:rPr>
                <w:b w:val="0"/>
                <w:lang w:val="en-US"/>
              </w:rPr>
              <w:t>Benar</w:t>
            </w:r>
            <w:bookmarkEnd w:id="2635"/>
            <w:bookmarkEnd w:id="263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637" w:name="_Toc83470548"/>
            <w:bookmarkStart w:id="2638" w:name="_Toc83472673"/>
            <w:r w:rsidRPr="003F04E6">
              <w:rPr>
                <w:b w:val="0"/>
                <w:bCs/>
                <w:lang w:val="en-US"/>
              </w:rPr>
              <w:t>29</w:t>
            </w:r>
            <w:bookmarkEnd w:id="2637"/>
            <w:bookmarkEnd w:id="263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639" w:name="_Toc83470549"/>
            <w:bookmarkStart w:id="2640" w:name="_Toc83472674"/>
            <w:r w:rsidRPr="003F04E6">
              <w:rPr>
                <w:b w:val="0"/>
                <w:lang w:val="en-US"/>
              </w:rPr>
              <w:t>pCT09</w:t>
            </w:r>
            <w:bookmarkEnd w:id="2639"/>
            <w:bookmarkEnd w:id="264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641" w:name="_Toc83470550"/>
            <w:bookmarkStart w:id="2642" w:name="_Toc83472675"/>
            <w:r w:rsidRPr="003F04E6">
              <w:rPr>
                <w:b w:val="0"/>
                <w:lang w:val="en-US"/>
              </w:rPr>
              <w:t>pCT (1.00)</w:t>
            </w:r>
            <w:bookmarkEnd w:id="2641"/>
            <w:bookmarkEnd w:id="264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643" w:name="_Toc83470551"/>
            <w:bookmarkStart w:id="2644" w:name="_Toc83472676"/>
            <w:r w:rsidRPr="003F04E6">
              <w:rPr>
                <w:b w:val="0"/>
                <w:lang w:val="en-US"/>
              </w:rPr>
              <w:t>Benar</w:t>
            </w:r>
            <w:bookmarkEnd w:id="2643"/>
            <w:bookmarkEnd w:id="2644"/>
          </w:p>
        </w:tc>
      </w:tr>
      <w:tr w:rsidR="00B07AE8" w:rsidRPr="003F04E6" w:rsidTr="00502984">
        <w:tc>
          <w:tcPr>
            <w:tcW w:w="1861" w:type="dxa"/>
            <w:tcBorders>
              <w:left w:val="single" w:sz="8" w:space="0" w:color="auto"/>
              <w:bottom w:val="single" w:sz="8" w:space="0" w:color="000000"/>
            </w:tcBorders>
            <w:shd w:val="clear" w:color="auto" w:fill="auto"/>
          </w:tcPr>
          <w:p w:rsidR="00B07AE8" w:rsidRPr="003F04E6" w:rsidRDefault="00B07AE8" w:rsidP="00502984">
            <w:pPr>
              <w:pStyle w:val="Heading3"/>
              <w:numPr>
                <w:ilvl w:val="0"/>
                <w:numId w:val="0"/>
              </w:numPr>
              <w:jc w:val="center"/>
              <w:rPr>
                <w:b w:val="0"/>
                <w:bCs/>
                <w:lang w:val="en-US"/>
              </w:rPr>
            </w:pPr>
            <w:bookmarkStart w:id="2645" w:name="_Toc83470552"/>
            <w:bookmarkStart w:id="2646" w:name="_Toc83472677"/>
            <w:r w:rsidRPr="003F04E6">
              <w:rPr>
                <w:b w:val="0"/>
                <w:bCs/>
                <w:lang w:val="en-US"/>
              </w:rPr>
              <w:t>30</w:t>
            </w:r>
            <w:bookmarkEnd w:id="2645"/>
            <w:bookmarkEnd w:id="264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647" w:name="_Toc83470553"/>
            <w:bookmarkStart w:id="2648" w:name="_Toc83472678"/>
            <w:r w:rsidRPr="003F04E6">
              <w:rPr>
                <w:b w:val="0"/>
                <w:lang w:val="en-US"/>
              </w:rPr>
              <w:t>pCT10</w:t>
            </w:r>
            <w:bookmarkEnd w:id="2647"/>
            <w:bookmarkEnd w:id="264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649" w:name="_Toc83470554"/>
            <w:bookmarkStart w:id="2650" w:name="_Toc83472679"/>
            <w:r w:rsidRPr="003F04E6">
              <w:rPr>
                <w:b w:val="0"/>
                <w:lang w:val="en-US"/>
              </w:rPr>
              <w:t>pCT (1.00)</w:t>
            </w:r>
            <w:bookmarkEnd w:id="2649"/>
            <w:bookmarkEnd w:id="2650"/>
          </w:p>
        </w:tc>
        <w:tc>
          <w:tcPr>
            <w:tcW w:w="1329" w:type="dxa"/>
            <w:tcBorders>
              <w:bottom w:val="single" w:sz="8" w:space="0" w:color="000000"/>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651" w:name="_Toc83470555"/>
            <w:bookmarkStart w:id="2652" w:name="_Toc83472680"/>
            <w:r w:rsidRPr="003F04E6">
              <w:rPr>
                <w:b w:val="0"/>
                <w:lang w:val="en-US"/>
              </w:rPr>
              <w:t>Benar</w:t>
            </w:r>
            <w:bookmarkEnd w:id="2651"/>
            <w:bookmarkEnd w:id="2652"/>
          </w:p>
        </w:tc>
      </w:tr>
    </w:tbl>
    <w:p w:rsidR="00B07AE8" w:rsidRPr="00AE3080" w:rsidRDefault="00B07AE8" w:rsidP="00B07AE8">
      <w:pPr>
        <w:pStyle w:val="Caption"/>
        <w:rPr>
          <w:lang w:val="en-US"/>
        </w:rPr>
      </w:pPr>
    </w:p>
    <w:p w:rsidR="00B07AE8" w:rsidRDefault="00B07AE8" w:rsidP="00B07AE8">
      <w:pPr>
        <w:pStyle w:val="TEUnsoed-TextBodyspasi2"/>
        <w:ind w:firstLine="720"/>
        <w:rPr>
          <w:lang w:val="en-US"/>
        </w:rPr>
      </w:pPr>
      <w:r>
        <w:rPr>
          <w:lang w:val="en-US"/>
        </w:rPr>
        <w:t xml:space="preserve">Berdasarkan tabel hasil pengujian di atas dapat diketahui bahwa pada pengujian </w:t>
      </w:r>
      <w:r w:rsidR="0003655B">
        <w:rPr>
          <w:lang w:val="en-US"/>
        </w:rPr>
        <w:t xml:space="preserve">pada aplikasi web untuk </w:t>
      </w:r>
      <w:r w:rsidR="0003655B" w:rsidRPr="0003655B">
        <w:rPr>
          <w:i/>
          <w:lang w:val="en-US"/>
        </w:rPr>
        <w:t>lung parenchyma</w:t>
      </w:r>
      <w:r w:rsidR="0003655B">
        <w:rPr>
          <w:lang w:val="en-US"/>
        </w:rPr>
        <w:t xml:space="preserve"> </w:t>
      </w:r>
      <w:r>
        <w:rPr>
          <w:lang w:val="en-US"/>
        </w:rPr>
        <w:t xml:space="preserve">menggunakan </w:t>
      </w:r>
      <w:r w:rsidRPr="0003655B">
        <w:rPr>
          <w:i/>
          <w:lang w:val="en-US"/>
        </w:rPr>
        <w:t xml:space="preserve">dataset preprocessed </w:t>
      </w:r>
      <w:r>
        <w:rPr>
          <w:lang w:val="en-US"/>
        </w:rPr>
        <w:t>sebagian besar nilai pengujiannya bernilai benar dengan tingkat probabilitas mulai dari 66% hingga 100%. Meskipun masih ada sedikit yang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B07AE8" w:rsidRPr="00FE498C" w:rsidRDefault="00B07AE8" w:rsidP="00B07AE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26</m:t>
              </m:r>
            </m:num>
            <m:den>
              <m:r>
                <w:rPr>
                  <w:rFonts w:ascii="Cambria Math" w:hAnsi="Cambria Math"/>
                  <w:lang w:val="en-US"/>
                </w:rPr>
                <m:t>30</m:t>
              </m:r>
            </m:den>
          </m:f>
          <m:r>
            <w:rPr>
              <w:rFonts w:ascii="Cambria Math" w:hAnsi="Cambria Math"/>
              <w:lang w:val="en-US"/>
            </w:rPr>
            <m:t xml:space="preserve"> x 100%</m:t>
          </m:r>
        </m:oMath>
      </m:oMathPara>
    </w:p>
    <w:p w:rsidR="00B07AE8" w:rsidRPr="00FE498C" w:rsidRDefault="00B07AE8" w:rsidP="00B07AE8">
      <w:pPr>
        <w:pStyle w:val="TEUnsoed-TextBodyspasi2"/>
        <w:ind w:firstLine="0"/>
        <w:jc w:val="center"/>
        <w:rPr>
          <w:lang w:val="en-US"/>
        </w:rPr>
      </w:pPr>
      <m:oMathPara>
        <m:oMath>
          <m:r>
            <w:rPr>
              <w:rFonts w:ascii="Cambria Math" w:hAnsi="Cambria Math"/>
              <w:lang w:val="en-US"/>
            </w:rPr>
            <m:t>% Akurasi= 87%</m:t>
          </m:r>
        </m:oMath>
      </m:oMathPara>
    </w:p>
    <w:p w:rsidR="00B07AE8" w:rsidRDefault="00B07AE8" w:rsidP="00B07AE8">
      <w:pPr>
        <w:pStyle w:val="TEUnsoed-TextBodyspasi2"/>
        <w:ind w:firstLine="0"/>
        <w:rPr>
          <w:lang w:val="en-US"/>
        </w:rPr>
      </w:pPr>
      <w:r>
        <w:rPr>
          <w:lang w:val="en-US"/>
        </w:rPr>
        <w:tab/>
        <w:t xml:space="preserve">Dari hasil perhitungan tersebut dapat disimpulkan bahwa hasil pengujian </w:t>
      </w:r>
      <w:r w:rsidR="0003655B" w:rsidRPr="0003655B">
        <w:rPr>
          <w:i/>
          <w:lang w:val="en-US"/>
        </w:rPr>
        <w:t>lung parenchyma</w:t>
      </w:r>
      <w:r w:rsidR="0003655B">
        <w:rPr>
          <w:lang w:val="en-US"/>
        </w:rPr>
        <w:t xml:space="preserve"> pada aplikasi web </w:t>
      </w:r>
      <w:r>
        <w:rPr>
          <w:lang w:val="en-US"/>
        </w:rPr>
        <w:t xml:space="preserve">dengan menggunakan citra </w:t>
      </w:r>
      <w:r w:rsidRPr="0003655B">
        <w:rPr>
          <w:i/>
          <w:lang w:val="en-US"/>
        </w:rPr>
        <w:t xml:space="preserve">preprocessed </w:t>
      </w:r>
      <w:r>
        <w:rPr>
          <w:lang w:val="en-US"/>
        </w:rPr>
        <w:t>cukup akurat untuk melakukan deteksi citra CT Scan dada untuk Covid-19, yaitu dengan persentase akurasi sebesar 87%.</w:t>
      </w:r>
    </w:p>
    <w:p w:rsidR="00B07AE8" w:rsidRDefault="00B07AE8" w:rsidP="00B07AE8">
      <w:pPr>
        <w:pStyle w:val="Heading3"/>
        <w:rPr>
          <w:lang w:val="en-US"/>
        </w:rPr>
      </w:pPr>
      <w:bookmarkStart w:id="2653" w:name="_Toc83470556"/>
      <w:bookmarkStart w:id="2654" w:name="_Toc83472681"/>
      <w:r>
        <w:rPr>
          <w:lang w:val="en-US"/>
        </w:rPr>
        <w:t xml:space="preserve">Pengujian </w:t>
      </w:r>
      <w:r w:rsidRPr="002F0119">
        <w:rPr>
          <w:i/>
          <w:lang w:val="en-US"/>
        </w:rPr>
        <w:t>Covid Positivity</w:t>
      </w:r>
      <w:r w:rsidR="0003655B">
        <w:rPr>
          <w:lang w:val="en-US"/>
        </w:rPr>
        <w:t xml:space="preserve"> pada Aplikasi Web </w:t>
      </w:r>
      <w:r>
        <w:rPr>
          <w:lang w:val="en-US"/>
        </w:rPr>
        <w:t xml:space="preserve">Menggunakan </w:t>
      </w:r>
      <w:r w:rsidRPr="002F0119">
        <w:rPr>
          <w:i/>
          <w:lang w:val="en-US"/>
        </w:rPr>
        <w:t>Dataset Original Image</w:t>
      </w:r>
      <w:bookmarkEnd w:id="2653"/>
      <w:bookmarkEnd w:id="2654"/>
    </w:p>
    <w:p w:rsidR="00B07AE8" w:rsidRDefault="00B07AE8" w:rsidP="00B07AE8">
      <w:pPr>
        <w:pStyle w:val="TEUnsoed-TextBodyspasi2"/>
        <w:rPr>
          <w:lang w:val="en-US"/>
        </w:rPr>
      </w:pPr>
      <w:r>
        <w:rPr>
          <w:lang w:val="en-US"/>
        </w:rPr>
        <w:t>Pada pengujian</w:t>
      </w:r>
      <w:r w:rsidR="0003655B">
        <w:rPr>
          <w:lang w:val="en-US"/>
        </w:rPr>
        <w:t xml:space="preserve"> aplikasi web untuk</w:t>
      </w:r>
      <w:r>
        <w:rPr>
          <w:lang w:val="en-US"/>
        </w:rPr>
        <w:t xml:space="preserve"> </w:t>
      </w:r>
      <w:r w:rsidRPr="002F0119">
        <w:rPr>
          <w:i/>
          <w:lang w:val="en-US"/>
        </w:rPr>
        <w:t>covid positivity</w:t>
      </w:r>
      <w:r>
        <w:rPr>
          <w:lang w:val="en-US"/>
        </w:rPr>
        <w:t xml:space="preserve"> yang menggunakan </w:t>
      </w:r>
      <w:r w:rsidRPr="000F5FDA">
        <w:rPr>
          <w:i/>
          <w:lang w:val="en-US"/>
        </w:rPr>
        <w:t>dataset original</w:t>
      </w:r>
      <w:r>
        <w:rPr>
          <w:lang w:val="en-US"/>
        </w:rPr>
        <w:t xml:space="preserve"> terdapat 20 citra </w:t>
      </w:r>
      <w:r w:rsidRPr="000971E3">
        <w:rPr>
          <w:i/>
          <w:lang w:val="en-US"/>
        </w:rPr>
        <w:t>CT scan</w:t>
      </w:r>
      <w:r>
        <w:rPr>
          <w:lang w:val="en-US"/>
        </w:rPr>
        <w:t xml:space="preserve"> dada yang terdiri dari 10 citra kelas </w:t>
      </w:r>
      <w:r w:rsidRPr="002F0119">
        <w:rPr>
          <w:i/>
          <w:lang w:val="en-US"/>
        </w:rPr>
        <w:t>Negative</w:t>
      </w:r>
      <w:r>
        <w:rPr>
          <w:lang w:val="en-US"/>
        </w:rPr>
        <w:t xml:space="preserve">, dan 10 citra </w:t>
      </w:r>
      <w:r w:rsidRPr="002F0119">
        <w:rPr>
          <w:i/>
          <w:lang w:val="en-US"/>
        </w:rPr>
        <w:t>Positive</w:t>
      </w:r>
      <w:r>
        <w:rPr>
          <w:lang w:val="en-US"/>
        </w:rPr>
        <w:t xml:space="preserve">. Hasil pengujian deteksi </w:t>
      </w:r>
      <w:r w:rsidRPr="000971E3">
        <w:rPr>
          <w:i/>
          <w:lang w:val="en-US"/>
        </w:rPr>
        <w:t xml:space="preserve">CT scan </w:t>
      </w:r>
      <w:r w:rsidR="0003655B">
        <w:rPr>
          <w:lang w:val="en-US"/>
        </w:rPr>
        <w:t xml:space="preserve">dada pada aplikasi web </w:t>
      </w:r>
      <w:r>
        <w:rPr>
          <w:lang w:val="en-US"/>
        </w:rPr>
        <w:t xml:space="preserve">ditampilkan pada </w:t>
      </w:r>
      <w:r w:rsidR="0003655B">
        <w:rPr>
          <w:lang w:val="en-US"/>
        </w:rPr>
        <w:fldChar w:fldCharType="begin"/>
      </w:r>
      <w:r w:rsidR="0003655B">
        <w:rPr>
          <w:lang w:val="en-US"/>
        </w:rPr>
        <w:instrText xml:space="preserve"> REF _Ref82999771 \h </w:instrText>
      </w:r>
      <w:r w:rsidR="0003655B">
        <w:rPr>
          <w:lang w:val="en-US"/>
        </w:rPr>
      </w:r>
      <w:r w:rsidR="0003655B">
        <w:rPr>
          <w:lang w:val="en-US"/>
        </w:rPr>
        <w:fldChar w:fldCharType="separate"/>
      </w:r>
      <w:r w:rsidR="0003655B">
        <w:t xml:space="preserve">Tabel </w:t>
      </w:r>
      <w:r w:rsidR="0003655B">
        <w:rPr>
          <w:lang w:val="en-US"/>
        </w:rPr>
        <w:t>4</w:t>
      </w:r>
      <w:r w:rsidR="0003655B">
        <w:t>.</w:t>
      </w:r>
      <w:r w:rsidR="0003655B">
        <w:rPr>
          <w:noProof/>
        </w:rPr>
        <w:t>11</w:t>
      </w:r>
      <w:r w:rsidR="0003655B">
        <w:rPr>
          <w:lang w:val="en-US"/>
        </w:rPr>
        <w:fldChar w:fldCharType="end"/>
      </w:r>
    </w:p>
    <w:p w:rsidR="00B07AE8" w:rsidRDefault="00B07AE8" w:rsidP="00B07AE8">
      <w:pPr>
        <w:pStyle w:val="Caption"/>
        <w:keepNext/>
      </w:pPr>
    </w:p>
    <w:p w:rsidR="0003655B" w:rsidRDefault="0003655B" w:rsidP="0003655B">
      <w:pPr>
        <w:pStyle w:val="Caption"/>
        <w:keepNext/>
      </w:pPr>
      <w:bookmarkStart w:id="2655" w:name="_Ref82999771"/>
      <w:bookmarkStart w:id="2656" w:name="_Toc83471304"/>
      <w:r>
        <w:t xml:space="preserve">Tabel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11</w:t>
      </w:r>
      <w:r w:rsidR="00722190">
        <w:fldChar w:fldCharType="end"/>
      </w:r>
      <w:bookmarkEnd w:id="2655"/>
      <w:r w:rsidRPr="00ED3E12">
        <w:t>Hasil p</w:t>
      </w:r>
      <w:r>
        <w:t xml:space="preserve">engujian deteksi </w:t>
      </w:r>
      <w:r>
        <w:rPr>
          <w:lang w:val="en-US"/>
        </w:rPr>
        <w:t>covid positivity</w:t>
      </w:r>
      <w:r w:rsidRPr="00ED3E12">
        <w:t xml:space="preserve"> pada aplikasi we</w:t>
      </w:r>
      <w:r>
        <w:t xml:space="preserve">b menggunakan citra </w:t>
      </w:r>
      <w:r>
        <w:rPr>
          <w:lang w:val="en-US"/>
        </w:rPr>
        <w:t>original</w:t>
      </w:r>
      <w:bookmarkEnd w:id="2656"/>
    </w:p>
    <w:tbl>
      <w:tblPr>
        <w:tblW w:w="0" w:type="auto"/>
        <w:jc w:val="center"/>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B07AE8" w:rsidRPr="003F04E6" w:rsidTr="00502984">
        <w:trPr>
          <w:trHeight w:val="720"/>
          <w:jc w:val="center"/>
        </w:trPr>
        <w:tc>
          <w:tcPr>
            <w:tcW w:w="1861" w:type="dxa"/>
            <w:tcBorders>
              <w:top w:val="single" w:sz="8" w:space="0" w:color="000000"/>
              <w:left w:val="single" w:sz="8" w:space="0" w:color="auto"/>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657" w:name="_Toc83470557"/>
            <w:bookmarkStart w:id="2658" w:name="_Toc83472682"/>
            <w:r w:rsidRPr="003F04E6">
              <w:rPr>
                <w:b w:val="0"/>
                <w:bCs/>
                <w:sz w:val="22"/>
                <w:lang w:val="en-US"/>
              </w:rPr>
              <w:t>Pengujian</w:t>
            </w:r>
            <w:bookmarkEnd w:id="2657"/>
            <w:bookmarkEnd w:id="2658"/>
          </w:p>
          <w:p w:rsidR="00B07AE8" w:rsidRPr="003F04E6" w:rsidRDefault="00B07AE8" w:rsidP="00502984">
            <w:pPr>
              <w:pStyle w:val="Heading3"/>
              <w:numPr>
                <w:ilvl w:val="0"/>
                <w:numId w:val="0"/>
              </w:numPr>
              <w:spacing w:before="0" w:after="0"/>
              <w:jc w:val="center"/>
              <w:rPr>
                <w:b w:val="0"/>
                <w:bCs/>
                <w:sz w:val="22"/>
                <w:lang w:val="en-US"/>
              </w:rPr>
            </w:pPr>
            <w:bookmarkStart w:id="2659" w:name="_Toc83470558"/>
            <w:bookmarkStart w:id="2660" w:name="_Toc83472683"/>
            <w:r w:rsidRPr="003F04E6">
              <w:rPr>
                <w:b w:val="0"/>
                <w:bCs/>
                <w:sz w:val="22"/>
                <w:lang w:val="en-US"/>
              </w:rPr>
              <w:t>ke -</w:t>
            </w:r>
            <w:bookmarkEnd w:id="2659"/>
            <w:bookmarkEnd w:id="2660"/>
          </w:p>
        </w:tc>
        <w:tc>
          <w:tcPr>
            <w:tcW w:w="1766"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661" w:name="_Toc83470559"/>
            <w:bookmarkStart w:id="2662" w:name="_Toc83472684"/>
            <w:r w:rsidRPr="003F04E6">
              <w:rPr>
                <w:b w:val="0"/>
                <w:bCs/>
                <w:sz w:val="22"/>
                <w:lang w:val="en-US"/>
              </w:rPr>
              <w:t>Nama</w:t>
            </w:r>
            <w:bookmarkEnd w:id="2661"/>
            <w:bookmarkEnd w:id="2662"/>
            <w:r w:rsidRPr="003F04E6">
              <w:rPr>
                <w:b w:val="0"/>
                <w:bCs/>
                <w:sz w:val="22"/>
                <w:lang w:val="en-US"/>
              </w:rPr>
              <w:t xml:space="preserve"> </w:t>
            </w:r>
          </w:p>
          <w:p w:rsidR="00B07AE8" w:rsidRPr="003F04E6" w:rsidRDefault="00B07AE8" w:rsidP="00502984">
            <w:pPr>
              <w:pStyle w:val="Heading3"/>
              <w:numPr>
                <w:ilvl w:val="0"/>
                <w:numId w:val="0"/>
              </w:numPr>
              <w:spacing w:before="0" w:after="0"/>
              <w:jc w:val="center"/>
              <w:rPr>
                <w:b w:val="0"/>
                <w:bCs/>
                <w:sz w:val="22"/>
                <w:lang w:val="en-US"/>
              </w:rPr>
            </w:pPr>
            <w:bookmarkStart w:id="2663" w:name="_Toc83470560"/>
            <w:bookmarkStart w:id="2664" w:name="_Toc83472685"/>
            <w:r w:rsidRPr="003F04E6">
              <w:rPr>
                <w:b w:val="0"/>
                <w:bCs/>
                <w:sz w:val="22"/>
                <w:lang w:val="en-US"/>
              </w:rPr>
              <w:t>Citra</w:t>
            </w:r>
            <w:bookmarkEnd w:id="2663"/>
            <w:bookmarkEnd w:id="2664"/>
          </w:p>
        </w:tc>
        <w:tc>
          <w:tcPr>
            <w:tcW w:w="2477"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665" w:name="_Toc83470561"/>
            <w:bookmarkStart w:id="2666" w:name="_Toc83472686"/>
            <w:r w:rsidRPr="003F04E6">
              <w:rPr>
                <w:b w:val="0"/>
                <w:bCs/>
                <w:sz w:val="22"/>
                <w:lang w:val="en-US"/>
              </w:rPr>
              <w:t>Hasil Prediksi</w:t>
            </w:r>
            <w:bookmarkEnd w:id="2665"/>
            <w:bookmarkEnd w:id="2666"/>
          </w:p>
          <w:p w:rsidR="00B07AE8" w:rsidRPr="003F04E6" w:rsidRDefault="00B07AE8" w:rsidP="00502984">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667" w:name="_Toc83470562"/>
            <w:bookmarkStart w:id="2668" w:name="_Toc83472687"/>
            <w:r w:rsidRPr="003F04E6">
              <w:rPr>
                <w:b w:val="0"/>
                <w:bCs/>
                <w:sz w:val="22"/>
                <w:lang w:val="en-US"/>
              </w:rPr>
              <w:t>Keterangan</w:t>
            </w:r>
            <w:bookmarkEnd w:id="2667"/>
            <w:bookmarkEnd w:id="2668"/>
          </w:p>
        </w:tc>
      </w:tr>
      <w:tr w:rsidR="00B07AE8" w:rsidRPr="003F04E6" w:rsidTr="00502984">
        <w:trPr>
          <w:jc w:val="center"/>
        </w:trPr>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669" w:name="_Toc83470563"/>
            <w:bookmarkStart w:id="2670" w:name="_Toc83472688"/>
            <w:r w:rsidRPr="003F04E6">
              <w:rPr>
                <w:b w:val="0"/>
                <w:bCs/>
                <w:lang w:val="en-US"/>
              </w:rPr>
              <w:t>1</w:t>
            </w:r>
            <w:bookmarkEnd w:id="2669"/>
            <w:bookmarkEnd w:id="267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671" w:name="_Toc83470564"/>
            <w:bookmarkStart w:id="2672" w:name="_Toc83472689"/>
            <w:r>
              <w:rPr>
                <w:b w:val="0"/>
                <w:lang w:val="en-US"/>
              </w:rPr>
              <w:t>Negative0</w:t>
            </w:r>
            <w:r w:rsidRPr="003F04E6">
              <w:rPr>
                <w:b w:val="0"/>
                <w:lang w:val="en-US"/>
              </w:rPr>
              <w:t>01</w:t>
            </w:r>
            <w:bookmarkEnd w:id="2671"/>
            <w:bookmarkEnd w:id="2672"/>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673" w:name="_Toc83470565"/>
            <w:bookmarkStart w:id="2674" w:name="_Toc83472690"/>
            <w:r>
              <w:rPr>
                <w:b w:val="0"/>
                <w:lang w:val="en-US"/>
              </w:rPr>
              <w:t>Negative (1.00</w:t>
            </w:r>
            <w:r w:rsidRPr="003F04E6">
              <w:rPr>
                <w:b w:val="0"/>
                <w:lang w:val="en-US"/>
              </w:rPr>
              <w:t>)</w:t>
            </w:r>
            <w:bookmarkEnd w:id="2673"/>
            <w:bookmarkEnd w:id="267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675" w:name="_Toc83470566"/>
            <w:bookmarkStart w:id="2676" w:name="_Toc83472691"/>
            <w:r w:rsidRPr="003F04E6">
              <w:rPr>
                <w:b w:val="0"/>
                <w:lang w:val="en-US"/>
              </w:rPr>
              <w:t>Benar</w:t>
            </w:r>
            <w:bookmarkEnd w:id="2675"/>
            <w:bookmarkEnd w:id="2676"/>
          </w:p>
        </w:tc>
      </w:tr>
      <w:tr w:rsidR="00B07AE8" w:rsidRPr="003F04E6" w:rsidTr="00502984">
        <w:trPr>
          <w:jc w:val="center"/>
        </w:trPr>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677" w:name="_Toc83470567"/>
            <w:bookmarkStart w:id="2678" w:name="_Toc83472692"/>
            <w:r w:rsidRPr="003F04E6">
              <w:rPr>
                <w:b w:val="0"/>
                <w:bCs/>
                <w:lang w:val="en-US"/>
              </w:rPr>
              <w:t>2</w:t>
            </w:r>
            <w:bookmarkEnd w:id="2677"/>
            <w:bookmarkEnd w:id="267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679" w:name="_Toc83470568"/>
            <w:bookmarkStart w:id="2680" w:name="_Toc83472693"/>
            <w:r>
              <w:rPr>
                <w:b w:val="0"/>
                <w:lang w:val="en-US"/>
              </w:rPr>
              <w:t>Negative0</w:t>
            </w:r>
            <w:r w:rsidRPr="003F04E6">
              <w:rPr>
                <w:b w:val="0"/>
                <w:lang w:val="en-US"/>
              </w:rPr>
              <w:t>02</w:t>
            </w:r>
            <w:bookmarkEnd w:id="2679"/>
            <w:bookmarkEnd w:id="2680"/>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681" w:name="_Toc83470569"/>
            <w:bookmarkStart w:id="2682" w:name="_Toc83472694"/>
            <w:r>
              <w:rPr>
                <w:b w:val="0"/>
                <w:lang w:val="en-US"/>
              </w:rPr>
              <w:t>Negative (1.00</w:t>
            </w:r>
            <w:r w:rsidRPr="003F04E6">
              <w:rPr>
                <w:b w:val="0"/>
                <w:lang w:val="en-US"/>
              </w:rPr>
              <w:t>)</w:t>
            </w:r>
            <w:bookmarkEnd w:id="2681"/>
            <w:bookmarkEnd w:id="268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683" w:name="_Toc83470570"/>
            <w:bookmarkStart w:id="2684" w:name="_Toc83472695"/>
            <w:r w:rsidRPr="003F04E6">
              <w:rPr>
                <w:b w:val="0"/>
                <w:lang w:val="en-US"/>
              </w:rPr>
              <w:t>Benar</w:t>
            </w:r>
            <w:bookmarkEnd w:id="2683"/>
            <w:bookmarkEnd w:id="2684"/>
          </w:p>
        </w:tc>
      </w:tr>
      <w:tr w:rsidR="00B07AE8" w:rsidRPr="003F04E6" w:rsidTr="00502984">
        <w:trPr>
          <w:jc w:val="center"/>
        </w:trPr>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685" w:name="_Toc83470571"/>
            <w:bookmarkStart w:id="2686" w:name="_Toc83472696"/>
            <w:r w:rsidRPr="003F04E6">
              <w:rPr>
                <w:b w:val="0"/>
                <w:bCs/>
                <w:lang w:val="en-US"/>
              </w:rPr>
              <w:t>3</w:t>
            </w:r>
            <w:bookmarkEnd w:id="2685"/>
            <w:bookmarkEnd w:id="268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687" w:name="_Toc83470572"/>
            <w:bookmarkStart w:id="2688" w:name="_Toc83472697"/>
            <w:r>
              <w:rPr>
                <w:b w:val="0"/>
                <w:lang w:val="en-US"/>
              </w:rPr>
              <w:t>Negative0</w:t>
            </w:r>
            <w:r w:rsidRPr="003F04E6">
              <w:rPr>
                <w:b w:val="0"/>
                <w:lang w:val="en-US"/>
              </w:rPr>
              <w:t>03</w:t>
            </w:r>
            <w:bookmarkEnd w:id="2687"/>
            <w:bookmarkEnd w:id="2688"/>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689" w:name="_Toc83470573"/>
            <w:bookmarkStart w:id="2690" w:name="_Toc83472698"/>
            <w:r>
              <w:rPr>
                <w:b w:val="0"/>
                <w:lang w:val="en-US"/>
              </w:rPr>
              <w:t>Negative (1.00</w:t>
            </w:r>
            <w:r w:rsidRPr="003F04E6">
              <w:rPr>
                <w:b w:val="0"/>
                <w:lang w:val="en-US"/>
              </w:rPr>
              <w:t>)</w:t>
            </w:r>
            <w:bookmarkEnd w:id="2689"/>
            <w:bookmarkEnd w:id="269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691" w:name="_Toc83470574"/>
            <w:bookmarkStart w:id="2692" w:name="_Toc83472699"/>
            <w:r w:rsidRPr="003F04E6">
              <w:rPr>
                <w:b w:val="0"/>
                <w:lang w:val="en-US"/>
              </w:rPr>
              <w:t>Benar</w:t>
            </w:r>
            <w:bookmarkEnd w:id="2691"/>
            <w:bookmarkEnd w:id="2692"/>
          </w:p>
        </w:tc>
      </w:tr>
      <w:tr w:rsidR="00B07AE8" w:rsidRPr="003F04E6" w:rsidTr="00502984">
        <w:trPr>
          <w:jc w:val="center"/>
        </w:trPr>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693" w:name="_Toc83470575"/>
            <w:bookmarkStart w:id="2694" w:name="_Toc83472700"/>
            <w:r w:rsidRPr="003F04E6">
              <w:rPr>
                <w:b w:val="0"/>
                <w:bCs/>
                <w:lang w:val="en-US"/>
              </w:rPr>
              <w:t>4</w:t>
            </w:r>
            <w:bookmarkEnd w:id="2693"/>
            <w:bookmarkEnd w:id="269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695" w:name="_Toc83470576"/>
            <w:bookmarkStart w:id="2696" w:name="_Toc83472701"/>
            <w:r>
              <w:rPr>
                <w:b w:val="0"/>
                <w:lang w:val="en-US"/>
              </w:rPr>
              <w:t>Negative0</w:t>
            </w:r>
            <w:r w:rsidRPr="003F04E6">
              <w:rPr>
                <w:b w:val="0"/>
                <w:lang w:val="en-US"/>
              </w:rPr>
              <w:t>04</w:t>
            </w:r>
            <w:bookmarkEnd w:id="2695"/>
            <w:bookmarkEnd w:id="2696"/>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697" w:name="_Toc83470577"/>
            <w:bookmarkStart w:id="2698" w:name="_Toc83472702"/>
            <w:r>
              <w:rPr>
                <w:b w:val="0"/>
                <w:lang w:val="en-US"/>
              </w:rPr>
              <w:t>Negative (1.00</w:t>
            </w:r>
            <w:r w:rsidRPr="003F04E6">
              <w:rPr>
                <w:b w:val="0"/>
                <w:lang w:val="en-US"/>
              </w:rPr>
              <w:t>)</w:t>
            </w:r>
            <w:bookmarkEnd w:id="2697"/>
            <w:bookmarkEnd w:id="269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699" w:name="_Toc83470578"/>
            <w:bookmarkStart w:id="2700" w:name="_Toc83472703"/>
            <w:r w:rsidRPr="003F04E6">
              <w:rPr>
                <w:b w:val="0"/>
                <w:lang w:val="en-US"/>
              </w:rPr>
              <w:t>Benar</w:t>
            </w:r>
            <w:bookmarkEnd w:id="2699"/>
            <w:bookmarkEnd w:id="2700"/>
          </w:p>
        </w:tc>
      </w:tr>
      <w:tr w:rsidR="00B07AE8" w:rsidRPr="003F04E6" w:rsidTr="00502984">
        <w:trPr>
          <w:jc w:val="center"/>
        </w:trPr>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701" w:name="_Toc83470579"/>
            <w:bookmarkStart w:id="2702" w:name="_Toc83472704"/>
            <w:r w:rsidRPr="003F04E6">
              <w:rPr>
                <w:b w:val="0"/>
                <w:bCs/>
                <w:lang w:val="en-US"/>
              </w:rPr>
              <w:t>5</w:t>
            </w:r>
            <w:bookmarkEnd w:id="2701"/>
            <w:bookmarkEnd w:id="270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703" w:name="_Toc83470580"/>
            <w:bookmarkStart w:id="2704" w:name="_Toc83472705"/>
            <w:r>
              <w:rPr>
                <w:b w:val="0"/>
                <w:lang w:val="en-US"/>
              </w:rPr>
              <w:t>Negative0</w:t>
            </w:r>
            <w:r w:rsidRPr="003F04E6">
              <w:rPr>
                <w:b w:val="0"/>
                <w:lang w:val="en-US"/>
              </w:rPr>
              <w:t>05</w:t>
            </w:r>
            <w:bookmarkEnd w:id="2703"/>
            <w:bookmarkEnd w:id="2704"/>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705" w:name="_Toc83470581"/>
            <w:bookmarkStart w:id="2706" w:name="_Toc83472706"/>
            <w:r>
              <w:rPr>
                <w:b w:val="0"/>
                <w:lang w:val="en-US"/>
              </w:rPr>
              <w:t>Negative (1.00</w:t>
            </w:r>
            <w:r w:rsidRPr="003F04E6">
              <w:rPr>
                <w:b w:val="0"/>
                <w:lang w:val="en-US"/>
              </w:rPr>
              <w:t>)</w:t>
            </w:r>
            <w:bookmarkEnd w:id="2705"/>
            <w:bookmarkEnd w:id="270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707" w:name="_Toc83470582"/>
            <w:bookmarkStart w:id="2708" w:name="_Toc83472707"/>
            <w:r w:rsidRPr="003F04E6">
              <w:rPr>
                <w:b w:val="0"/>
                <w:lang w:val="en-US"/>
              </w:rPr>
              <w:t>Benar</w:t>
            </w:r>
            <w:bookmarkEnd w:id="2707"/>
            <w:bookmarkEnd w:id="2708"/>
          </w:p>
        </w:tc>
      </w:tr>
      <w:tr w:rsidR="00B07AE8" w:rsidRPr="003F04E6" w:rsidTr="00502984">
        <w:trPr>
          <w:jc w:val="center"/>
        </w:trPr>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709" w:name="_Toc83470583"/>
            <w:bookmarkStart w:id="2710" w:name="_Toc83472708"/>
            <w:r w:rsidRPr="003F04E6">
              <w:rPr>
                <w:b w:val="0"/>
                <w:bCs/>
                <w:lang w:val="en-US"/>
              </w:rPr>
              <w:t>6</w:t>
            </w:r>
            <w:bookmarkEnd w:id="2709"/>
            <w:bookmarkEnd w:id="271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711" w:name="_Toc83470584"/>
            <w:bookmarkStart w:id="2712" w:name="_Toc83472709"/>
            <w:r>
              <w:rPr>
                <w:b w:val="0"/>
                <w:lang w:val="en-US"/>
              </w:rPr>
              <w:t>Negative0</w:t>
            </w:r>
            <w:r w:rsidRPr="003F04E6">
              <w:rPr>
                <w:b w:val="0"/>
                <w:lang w:val="en-US"/>
              </w:rPr>
              <w:t>06</w:t>
            </w:r>
            <w:bookmarkEnd w:id="2711"/>
            <w:bookmarkEnd w:id="2712"/>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713" w:name="_Toc83470585"/>
            <w:bookmarkStart w:id="2714" w:name="_Toc83472710"/>
            <w:r>
              <w:rPr>
                <w:b w:val="0"/>
                <w:lang w:val="en-US"/>
              </w:rPr>
              <w:t>Negative (1.00</w:t>
            </w:r>
            <w:r w:rsidRPr="003F04E6">
              <w:rPr>
                <w:b w:val="0"/>
                <w:lang w:val="en-US"/>
              </w:rPr>
              <w:t>)</w:t>
            </w:r>
            <w:bookmarkEnd w:id="2713"/>
            <w:bookmarkEnd w:id="271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715" w:name="_Toc83470586"/>
            <w:bookmarkStart w:id="2716" w:name="_Toc83472711"/>
            <w:r w:rsidRPr="003F04E6">
              <w:rPr>
                <w:b w:val="0"/>
                <w:lang w:val="en-US"/>
              </w:rPr>
              <w:t>Benar</w:t>
            </w:r>
            <w:bookmarkEnd w:id="2715"/>
            <w:bookmarkEnd w:id="2716"/>
          </w:p>
        </w:tc>
      </w:tr>
      <w:tr w:rsidR="00B07AE8" w:rsidRPr="003F04E6" w:rsidTr="00502984">
        <w:trPr>
          <w:jc w:val="center"/>
        </w:trPr>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717" w:name="_Toc83470587"/>
            <w:bookmarkStart w:id="2718" w:name="_Toc83472712"/>
            <w:r w:rsidRPr="003F04E6">
              <w:rPr>
                <w:b w:val="0"/>
                <w:bCs/>
                <w:lang w:val="en-US"/>
              </w:rPr>
              <w:t>7</w:t>
            </w:r>
            <w:bookmarkEnd w:id="2717"/>
            <w:bookmarkEnd w:id="271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719" w:name="_Toc83470588"/>
            <w:bookmarkStart w:id="2720" w:name="_Toc83472713"/>
            <w:r>
              <w:rPr>
                <w:b w:val="0"/>
                <w:lang w:val="en-US"/>
              </w:rPr>
              <w:t>Negative0</w:t>
            </w:r>
            <w:r w:rsidRPr="003F04E6">
              <w:rPr>
                <w:b w:val="0"/>
                <w:lang w:val="en-US"/>
              </w:rPr>
              <w:t>07</w:t>
            </w:r>
            <w:bookmarkEnd w:id="2719"/>
            <w:bookmarkEnd w:id="2720"/>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721" w:name="_Toc83470589"/>
            <w:bookmarkStart w:id="2722" w:name="_Toc83472714"/>
            <w:r>
              <w:rPr>
                <w:b w:val="0"/>
                <w:lang w:val="en-US"/>
              </w:rPr>
              <w:t>Negative (1.00</w:t>
            </w:r>
            <w:r w:rsidRPr="003F04E6">
              <w:rPr>
                <w:b w:val="0"/>
                <w:lang w:val="en-US"/>
              </w:rPr>
              <w:t>)</w:t>
            </w:r>
            <w:bookmarkEnd w:id="2721"/>
            <w:bookmarkEnd w:id="272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723" w:name="_Toc83470590"/>
            <w:bookmarkStart w:id="2724" w:name="_Toc83472715"/>
            <w:r w:rsidRPr="003F04E6">
              <w:rPr>
                <w:b w:val="0"/>
                <w:lang w:val="en-US"/>
              </w:rPr>
              <w:t>Benar</w:t>
            </w:r>
            <w:bookmarkEnd w:id="2723"/>
            <w:bookmarkEnd w:id="2724"/>
          </w:p>
        </w:tc>
      </w:tr>
      <w:tr w:rsidR="00B07AE8" w:rsidRPr="003F04E6" w:rsidTr="00502984">
        <w:trPr>
          <w:jc w:val="center"/>
        </w:trPr>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725" w:name="_Toc83470591"/>
            <w:bookmarkStart w:id="2726" w:name="_Toc83472716"/>
            <w:r w:rsidRPr="003F04E6">
              <w:rPr>
                <w:b w:val="0"/>
                <w:bCs/>
                <w:lang w:val="en-US"/>
              </w:rPr>
              <w:t>8</w:t>
            </w:r>
            <w:bookmarkEnd w:id="2725"/>
            <w:bookmarkEnd w:id="272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727" w:name="_Toc83470592"/>
            <w:bookmarkStart w:id="2728" w:name="_Toc83472717"/>
            <w:r>
              <w:rPr>
                <w:b w:val="0"/>
                <w:lang w:val="en-US"/>
              </w:rPr>
              <w:t>Negative0</w:t>
            </w:r>
            <w:r w:rsidRPr="003F04E6">
              <w:rPr>
                <w:b w:val="0"/>
                <w:lang w:val="en-US"/>
              </w:rPr>
              <w:t>08</w:t>
            </w:r>
            <w:bookmarkEnd w:id="2727"/>
            <w:bookmarkEnd w:id="2728"/>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729" w:name="_Toc83470593"/>
            <w:bookmarkStart w:id="2730" w:name="_Toc83472718"/>
            <w:r>
              <w:rPr>
                <w:b w:val="0"/>
                <w:lang w:val="en-US"/>
              </w:rPr>
              <w:t>Negative (1.00</w:t>
            </w:r>
            <w:r w:rsidRPr="003F04E6">
              <w:rPr>
                <w:b w:val="0"/>
                <w:lang w:val="en-US"/>
              </w:rPr>
              <w:t>)</w:t>
            </w:r>
            <w:bookmarkEnd w:id="2729"/>
            <w:bookmarkEnd w:id="273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731" w:name="_Toc83470594"/>
            <w:bookmarkStart w:id="2732" w:name="_Toc83472719"/>
            <w:r w:rsidRPr="003F04E6">
              <w:rPr>
                <w:b w:val="0"/>
                <w:lang w:val="en-US"/>
              </w:rPr>
              <w:t>Benar</w:t>
            </w:r>
            <w:bookmarkEnd w:id="2731"/>
            <w:bookmarkEnd w:id="2732"/>
          </w:p>
        </w:tc>
      </w:tr>
      <w:tr w:rsidR="00B07AE8" w:rsidRPr="003F04E6" w:rsidTr="00502984">
        <w:trPr>
          <w:jc w:val="center"/>
        </w:trPr>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733" w:name="_Toc83470595"/>
            <w:bookmarkStart w:id="2734" w:name="_Toc83472720"/>
            <w:r w:rsidRPr="003F04E6">
              <w:rPr>
                <w:b w:val="0"/>
                <w:bCs/>
                <w:lang w:val="en-US"/>
              </w:rPr>
              <w:t>9</w:t>
            </w:r>
            <w:bookmarkEnd w:id="2733"/>
            <w:bookmarkEnd w:id="273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735" w:name="_Toc83470596"/>
            <w:bookmarkStart w:id="2736" w:name="_Toc83472721"/>
            <w:r>
              <w:rPr>
                <w:b w:val="0"/>
                <w:lang w:val="en-US"/>
              </w:rPr>
              <w:t>Negative0</w:t>
            </w:r>
            <w:r w:rsidRPr="003F04E6">
              <w:rPr>
                <w:b w:val="0"/>
                <w:lang w:val="en-US"/>
              </w:rPr>
              <w:t>09</w:t>
            </w:r>
            <w:bookmarkEnd w:id="2735"/>
            <w:bookmarkEnd w:id="2736"/>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737" w:name="_Toc83470597"/>
            <w:bookmarkStart w:id="2738" w:name="_Toc83472722"/>
            <w:r>
              <w:rPr>
                <w:b w:val="0"/>
                <w:lang w:val="en-US"/>
              </w:rPr>
              <w:t>Positive (0.83</w:t>
            </w:r>
            <w:r w:rsidRPr="003F04E6">
              <w:rPr>
                <w:b w:val="0"/>
                <w:lang w:val="en-US"/>
              </w:rPr>
              <w:t>)</w:t>
            </w:r>
            <w:bookmarkEnd w:id="2737"/>
            <w:bookmarkEnd w:id="273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739" w:name="_Toc83470598"/>
            <w:bookmarkStart w:id="2740" w:name="_Toc83472723"/>
            <w:r>
              <w:rPr>
                <w:b w:val="0"/>
                <w:lang w:val="en-US"/>
              </w:rPr>
              <w:t>Salah</w:t>
            </w:r>
            <w:bookmarkEnd w:id="2739"/>
            <w:bookmarkEnd w:id="2740"/>
          </w:p>
        </w:tc>
      </w:tr>
      <w:tr w:rsidR="00B07AE8" w:rsidRPr="003F04E6" w:rsidTr="00502984">
        <w:trPr>
          <w:jc w:val="center"/>
        </w:trPr>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741" w:name="_Toc83470599"/>
            <w:bookmarkStart w:id="2742" w:name="_Toc83472724"/>
            <w:r w:rsidRPr="003F04E6">
              <w:rPr>
                <w:b w:val="0"/>
                <w:bCs/>
                <w:lang w:val="en-US"/>
              </w:rPr>
              <w:t>10</w:t>
            </w:r>
            <w:bookmarkEnd w:id="2741"/>
            <w:bookmarkEnd w:id="274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743" w:name="_Toc83470600"/>
            <w:bookmarkStart w:id="2744" w:name="_Toc83472725"/>
            <w:r>
              <w:rPr>
                <w:b w:val="0"/>
                <w:lang w:val="en-US"/>
              </w:rPr>
              <w:t>Negative0</w:t>
            </w:r>
            <w:r w:rsidRPr="003F04E6">
              <w:rPr>
                <w:b w:val="0"/>
                <w:lang w:val="en-US"/>
              </w:rPr>
              <w:t>10</w:t>
            </w:r>
            <w:bookmarkEnd w:id="2743"/>
            <w:bookmarkEnd w:id="2744"/>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745" w:name="_Toc83470601"/>
            <w:bookmarkStart w:id="2746" w:name="_Toc83472726"/>
            <w:r>
              <w:rPr>
                <w:b w:val="0"/>
                <w:lang w:val="en-US"/>
              </w:rPr>
              <w:t>Negative (1.00</w:t>
            </w:r>
            <w:r w:rsidRPr="003F04E6">
              <w:rPr>
                <w:b w:val="0"/>
                <w:lang w:val="en-US"/>
              </w:rPr>
              <w:t>)</w:t>
            </w:r>
            <w:bookmarkEnd w:id="2745"/>
            <w:bookmarkEnd w:id="274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747" w:name="_Toc83470602"/>
            <w:bookmarkStart w:id="2748" w:name="_Toc83472727"/>
            <w:r w:rsidRPr="003F04E6">
              <w:rPr>
                <w:b w:val="0"/>
                <w:lang w:val="en-US"/>
              </w:rPr>
              <w:t>Benar</w:t>
            </w:r>
            <w:bookmarkEnd w:id="2747"/>
            <w:bookmarkEnd w:id="2748"/>
          </w:p>
        </w:tc>
      </w:tr>
      <w:tr w:rsidR="00B07AE8" w:rsidRPr="003F04E6" w:rsidTr="00502984">
        <w:trPr>
          <w:jc w:val="center"/>
        </w:trPr>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749" w:name="_Toc83470603"/>
            <w:bookmarkStart w:id="2750" w:name="_Toc83472728"/>
            <w:r w:rsidRPr="003F04E6">
              <w:rPr>
                <w:b w:val="0"/>
                <w:bCs/>
                <w:lang w:val="en-US"/>
              </w:rPr>
              <w:t>11</w:t>
            </w:r>
            <w:bookmarkEnd w:id="2749"/>
            <w:bookmarkEnd w:id="275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751" w:name="_Toc83470604"/>
            <w:bookmarkStart w:id="2752" w:name="_Toc83472729"/>
            <w:r>
              <w:rPr>
                <w:b w:val="0"/>
                <w:lang w:val="en-US"/>
              </w:rPr>
              <w:t>Positive0</w:t>
            </w:r>
            <w:r w:rsidRPr="003F04E6">
              <w:rPr>
                <w:b w:val="0"/>
                <w:lang w:val="en-US"/>
              </w:rPr>
              <w:t>01</w:t>
            </w:r>
            <w:bookmarkEnd w:id="2751"/>
            <w:bookmarkEnd w:id="275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753" w:name="_Toc83470605"/>
            <w:bookmarkStart w:id="2754" w:name="_Toc83472730"/>
            <w:r>
              <w:rPr>
                <w:b w:val="0"/>
                <w:lang w:val="en-US"/>
              </w:rPr>
              <w:t>Negative (1.00</w:t>
            </w:r>
            <w:r w:rsidRPr="003F04E6">
              <w:rPr>
                <w:b w:val="0"/>
                <w:lang w:val="en-US"/>
              </w:rPr>
              <w:t>)</w:t>
            </w:r>
            <w:bookmarkEnd w:id="2753"/>
            <w:bookmarkEnd w:id="275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755" w:name="_Toc83470606"/>
            <w:bookmarkStart w:id="2756" w:name="_Toc83472731"/>
            <w:r>
              <w:rPr>
                <w:b w:val="0"/>
                <w:lang w:val="en-US"/>
              </w:rPr>
              <w:t>Salah</w:t>
            </w:r>
            <w:bookmarkEnd w:id="2755"/>
            <w:bookmarkEnd w:id="2756"/>
          </w:p>
        </w:tc>
      </w:tr>
      <w:tr w:rsidR="00B07AE8" w:rsidRPr="003F04E6" w:rsidTr="00502984">
        <w:trPr>
          <w:jc w:val="center"/>
        </w:trPr>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757" w:name="_Toc83470607"/>
            <w:bookmarkStart w:id="2758" w:name="_Toc83472732"/>
            <w:r w:rsidRPr="003F04E6">
              <w:rPr>
                <w:b w:val="0"/>
                <w:bCs/>
                <w:lang w:val="en-US"/>
              </w:rPr>
              <w:t>12</w:t>
            </w:r>
            <w:bookmarkEnd w:id="2757"/>
            <w:bookmarkEnd w:id="275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759" w:name="_Toc83470608"/>
            <w:bookmarkStart w:id="2760" w:name="_Toc83472733"/>
            <w:r>
              <w:rPr>
                <w:b w:val="0"/>
                <w:lang w:val="en-US"/>
              </w:rPr>
              <w:t>Positive0</w:t>
            </w:r>
            <w:r w:rsidRPr="003F04E6">
              <w:rPr>
                <w:b w:val="0"/>
                <w:lang w:val="en-US"/>
              </w:rPr>
              <w:t>02</w:t>
            </w:r>
            <w:bookmarkEnd w:id="2759"/>
            <w:bookmarkEnd w:id="276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761" w:name="_Toc83470609"/>
            <w:bookmarkStart w:id="2762" w:name="_Toc83472734"/>
            <w:r>
              <w:rPr>
                <w:b w:val="0"/>
                <w:lang w:val="en-US"/>
              </w:rPr>
              <w:t>Positive</w:t>
            </w:r>
            <w:r w:rsidRPr="003F04E6">
              <w:rPr>
                <w:b w:val="0"/>
                <w:lang w:val="en-US"/>
              </w:rPr>
              <w:t xml:space="preserve"> (1.00)</w:t>
            </w:r>
            <w:bookmarkEnd w:id="2761"/>
            <w:bookmarkEnd w:id="276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763" w:name="_Toc83470610"/>
            <w:bookmarkStart w:id="2764" w:name="_Toc83472735"/>
            <w:r>
              <w:rPr>
                <w:b w:val="0"/>
                <w:lang w:val="en-US"/>
              </w:rPr>
              <w:t>Benar</w:t>
            </w:r>
            <w:bookmarkEnd w:id="2763"/>
            <w:bookmarkEnd w:id="2764"/>
          </w:p>
        </w:tc>
      </w:tr>
      <w:tr w:rsidR="00B07AE8" w:rsidRPr="003F04E6" w:rsidTr="00502984">
        <w:trPr>
          <w:jc w:val="center"/>
        </w:trPr>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765" w:name="_Toc83470611"/>
            <w:bookmarkStart w:id="2766" w:name="_Toc83472736"/>
            <w:r w:rsidRPr="003F04E6">
              <w:rPr>
                <w:b w:val="0"/>
                <w:bCs/>
                <w:lang w:val="en-US"/>
              </w:rPr>
              <w:t>13</w:t>
            </w:r>
            <w:bookmarkEnd w:id="2765"/>
            <w:bookmarkEnd w:id="276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767" w:name="_Toc83470612"/>
            <w:bookmarkStart w:id="2768" w:name="_Toc83472737"/>
            <w:r>
              <w:rPr>
                <w:b w:val="0"/>
                <w:lang w:val="en-US"/>
              </w:rPr>
              <w:t>Positive0</w:t>
            </w:r>
            <w:r w:rsidRPr="003F04E6">
              <w:rPr>
                <w:b w:val="0"/>
                <w:lang w:val="en-US"/>
              </w:rPr>
              <w:t>03</w:t>
            </w:r>
            <w:bookmarkEnd w:id="2767"/>
            <w:bookmarkEnd w:id="276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769" w:name="_Toc83470613"/>
            <w:bookmarkStart w:id="2770" w:name="_Toc83472738"/>
            <w:r>
              <w:rPr>
                <w:b w:val="0"/>
                <w:lang w:val="en-US"/>
              </w:rPr>
              <w:t>Positive (1.00</w:t>
            </w:r>
            <w:r w:rsidRPr="003F04E6">
              <w:rPr>
                <w:b w:val="0"/>
                <w:lang w:val="en-US"/>
              </w:rPr>
              <w:t>)</w:t>
            </w:r>
            <w:bookmarkEnd w:id="2769"/>
            <w:bookmarkEnd w:id="277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771" w:name="_Toc83470614"/>
            <w:bookmarkStart w:id="2772" w:name="_Toc83472739"/>
            <w:r w:rsidRPr="003F04E6">
              <w:rPr>
                <w:b w:val="0"/>
                <w:lang w:val="en-US"/>
              </w:rPr>
              <w:t>Benar</w:t>
            </w:r>
            <w:bookmarkEnd w:id="2771"/>
            <w:bookmarkEnd w:id="2772"/>
          </w:p>
        </w:tc>
      </w:tr>
      <w:tr w:rsidR="00B07AE8" w:rsidRPr="003F04E6" w:rsidTr="00502984">
        <w:trPr>
          <w:jc w:val="center"/>
        </w:trPr>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773" w:name="_Toc83470615"/>
            <w:bookmarkStart w:id="2774" w:name="_Toc83472740"/>
            <w:r w:rsidRPr="003F04E6">
              <w:rPr>
                <w:b w:val="0"/>
                <w:bCs/>
                <w:lang w:val="en-US"/>
              </w:rPr>
              <w:t>14</w:t>
            </w:r>
            <w:bookmarkEnd w:id="2773"/>
            <w:bookmarkEnd w:id="277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775" w:name="_Toc83470616"/>
            <w:bookmarkStart w:id="2776" w:name="_Toc83472741"/>
            <w:r>
              <w:rPr>
                <w:b w:val="0"/>
                <w:lang w:val="en-US"/>
              </w:rPr>
              <w:t>Positive0</w:t>
            </w:r>
            <w:r w:rsidRPr="003F04E6">
              <w:rPr>
                <w:b w:val="0"/>
                <w:lang w:val="en-US"/>
              </w:rPr>
              <w:t>04</w:t>
            </w:r>
            <w:bookmarkEnd w:id="2775"/>
            <w:bookmarkEnd w:id="277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777" w:name="_Toc83470617"/>
            <w:bookmarkStart w:id="2778" w:name="_Toc83472742"/>
            <w:r>
              <w:rPr>
                <w:b w:val="0"/>
                <w:lang w:val="en-US"/>
              </w:rPr>
              <w:t>Negative (1.00</w:t>
            </w:r>
            <w:r w:rsidRPr="003F04E6">
              <w:rPr>
                <w:b w:val="0"/>
                <w:lang w:val="en-US"/>
              </w:rPr>
              <w:t>)</w:t>
            </w:r>
            <w:bookmarkEnd w:id="2777"/>
            <w:bookmarkEnd w:id="277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779" w:name="_Toc83470618"/>
            <w:bookmarkStart w:id="2780" w:name="_Toc83472743"/>
            <w:r>
              <w:rPr>
                <w:b w:val="0"/>
                <w:lang w:val="en-US"/>
              </w:rPr>
              <w:t>Salah</w:t>
            </w:r>
            <w:bookmarkEnd w:id="2779"/>
            <w:bookmarkEnd w:id="2780"/>
          </w:p>
        </w:tc>
      </w:tr>
      <w:tr w:rsidR="00B07AE8" w:rsidRPr="003F04E6" w:rsidTr="00502984">
        <w:trPr>
          <w:jc w:val="center"/>
        </w:trPr>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781" w:name="_Toc83470619"/>
            <w:bookmarkStart w:id="2782" w:name="_Toc83472744"/>
            <w:r w:rsidRPr="003F04E6">
              <w:rPr>
                <w:b w:val="0"/>
                <w:bCs/>
                <w:lang w:val="en-US"/>
              </w:rPr>
              <w:t>15</w:t>
            </w:r>
            <w:bookmarkEnd w:id="2781"/>
            <w:bookmarkEnd w:id="278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783" w:name="_Toc83470620"/>
            <w:bookmarkStart w:id="2784" w:name="_Toc83472745"/>
            <w:r>
              <w:rPr>
                <w:b w:val="0"/>
                <w:lang w:val="en-US"/>
              </w:rPr>
              <w:t>Positive0</w:t>
            </w:r>
            <w:r w:rsidRPr="003F04E6">
              <w:rPr>
                <w:b w:val="0"/>
                <w:lang w:val="en-US"/>
              </w:rPr>
              <w:t>05</w:t>
            </w:r>
            <w:bookmarkEnd w:id="2783"/>
            <w:bookmarkEnd w:id="278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785" w:name="_Toc83470621"/>
            <w:bookmarkStart w:id="2786" w:name="_Toc83472746"/>
            <w:r>
              <w:rPr>
                <w:b w:val="0"/>
                <w:lang w:val="en-US"/>
              </w:rPr>
              <w:t>Positive (0.97</w:t>
            </w:r>
            <w:r w:rsidRPr="003F04E6">
              <w:rPr>
                <w:b w:val="0"/>
                <w:lang w:val="en-US"/>
              </w:rPr>
              <w:t>)</w:t>
            </w:r>
            <w:bookmarkEnd w:id="2785"/>
            <w:bookmarkEnd w:id="278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787" w:name="_Toc83470622"/>
            <w:bookmarkStart w:id="2788" w:name="_Toc83472747"/>
            <w:r>
              <w:rPr>
                <w:b w:val="0"/>
                <w:lang w:val="en-US"/>
              </w:rPr>
              <w:t>Benar</w:t>
            </w:r>
            <w:bookmarkEnd w:id="2787"/>
            <w:bookmarkEnd w:id="2788"/>
          </w:p>
        </w:tc>
      </w:tr>
      <w:tr w:rsidR="00B07AE8" w:rsidRPr="003F04E6" w:rsidTr="00502984">
        <w:trPr>
          <w:jc w:val="center"/>
        </w:trPr>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789" w:name="_Toc83470623"/>
            <w:bookmarkStart w:id="2790" w:name="_Toc83472748"/>
            <w:r w:rsidRPr="003F04E6">
              <w:rPr>
                <w:b w:val="0"/>
                <w:bCs/>
                <w:lang w:val="en-US"/>
              </w:rPr>
              <w:t>16</w:t>
            </w:r>
            <w:bookmarkEnd w:id="2789"/>
            <w:bookmarkEnd w:id="279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791" w:name="_Toc83470624"/>
            <w:bookmarkStart w:id="2792" w:name="_Toc83472749"/>
            <w:r>
              <w:rPr>
                <w:b w:val="0"/>
                <w:lang w:val="en-US"/>
              </w:rPr>
              <w:t>Positive0</w:t>
            </w:r>
            <w:r w:rsidRPr="003F04E6">
              <w:rPr>
                <w:b w:val="0"/>
                <w:lang w:val="en-US"/>
              </w:rPr>
              <w:t>06</w:t>
            </w:r>
            <w:bookmarkEnd w:id="2791"/>
            <w:bookmarkEnd w:id="279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793" w:name="_Toc83470625"/>
            <w:bookmarkStart w:id="2794" w:name="_Toc83472750"/>
            <w:r>
              <w:rPr>
                <w:b w:val="0"/>
                <w:lang w:val="en-US"/>
              </w:rPr>
              <w:t>Positive (0.99</w:t>
            </w:r>
            <w:r w:rsidRPr="003F04E6">
              <w:rPr>
                <w:b w:val="0"/>
                <w:lang w:val="en-US"/>
              </w:rPr>
              <w:t>)</w:t>
            </w:r>
            <w:bookmarkEnd w:id="2793"/>
            <w:bookmarkEnd w:id="279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795" w:name="_Toc83470626"/>
            <w:bookmarkStart w:id="2796" w:name="_Toc83472751"/>
            <w:r w:rsidRPr="003F04E6">
              <w:rPr>
                <w:b w:val="0"/>
                <w:lang w:val="en-US"/>
              </w:rPr>
              <w:t>Benar</w:t>
            </w:r>
            <w:bookmarkEnd w:id="2795"/>
            <w:bookmarkEnd w:id="2796"/>
          </w:p>
        </w:tc>
      </w:tr>
      <w:tr w:rsidR="00B07AE8" w:rsidRPr="003F04E6" w:rsidTr="00502984">
        <w:trPr>
          <w:jc w:val="center"/>
        </w:trPr>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797" w:name="_Toc83470627"/>
            <w:bookmarkStart w:id="2798" w:name="_Toc83472752"/>
            <w:r w:rsidRPr="003F04E6">
              <w:rPr>
                <w:b w:val="0"/>
                <w:bCs/>
                <w:lang w:val="en-US"/>
              </w:rPr>
              <w:t>17</w:t>
            </w:r>
            <w:bookmarkEnd w:id="2797"/>
            <w:bookmarkEnd w:id="279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799" w:name="_Toc83470628"/>
            <w:bookmarkStart w:id="2800" w:name="_Toc83472753"/>
            <w:r>
              <w:rPr>
                <w:b w:val="0"/>
                <w:lang w:val="en-US"/>
              </w:rPr>
              <w:t>Positive0</w:t>
            </w:r>
            <w:r w:rsidRPr="003F04E6">
              <w:rPr>
                <w:b w:val="0"/>
                <w:lang w:val="en-US"/>
              </w:rPr>
              <w:t>07</w:t>
            </w:r>
            <w:bookmarkEnd w:id="2799"/>
            <w:bookmarkEnd w:id="280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801" w:name="_Toc83470629"/>
            <w:bookmarkStart w:id="2802" w:name="_Toc83472754"/>
            <w:r>
              <w:rPr>
                <w:b w:val="0"/>
                <w:lang w:val="en-US"/>
              </w:rPr>
              <w:t>Positive (1.00</w:t>
            </w:r>
            <w:r w:rsidRPr="003F04E6">
              <w:rPr>
                <w:b w:val="0"/>
                <w:lang w:val="en-US"/>
              </w:rPr>
              <w:t>)</w:t>
            </w:r>
            <w:bookmarkEnd w:id="2801"/>
            <w:bookmarkEnd w:id="280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803" w:name="_Toc83470630"/>
            <w:bookmarkStart w:id="2804" w:name="_Toc83472755"/>
            <w:r w:rsidRPr="003F04E6">
              <w:rPr>
                <w:b w:val="0"/>
                <w:lang w:val="en-US"/>
              </w:rPr>
              <w:t>Benar</w:t>
            </w:r>
            <w:bookmarkEnd w:id="2803"/>
            <w:bookmarkEnd w:id="2804"/>
          </w:p>
        </w:tc>
      </w:tr>
      <w:tr w:rsidR="00B07AE8" w:rsidRPr="003F04E6" w:rsidTr="00502984">
        <w:trPr>
          <w:jc w:val="center"/>
        </w:trPr>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805" w:name="_Toc83470631"/>
            <w:bookmarkStart w:id="2806" w:name="_Toc83472756"/>
            <w:r w:rsidRPr="003F04E6">
              <w:rPr>
                <w:b w:val="0"/>
                <w:bCs/>
                <w:lang w:val="en-US"/>
              </w:rPr>
              <w:t>18</w:t>
            </w:r>
            <w:bookmarkEnd w:id="2805"/>
            <w:bookmarkEnd w:id="280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807" w:name="_Toc83470632"/>
            <w:bookmarkStart w:id="2808" w:name="_Toc83472757"/>
            <w:r>
              <w:rPr>
                <w:b w:val="0"/>
                <w:lang w:val="en-US"/>
              </w:rPr>
              <w:t>Positive0</w:t>
            </w:r>
            <w:r w:rsidRPr="003F04E6">
              <w:rPr>
                <w:b w:val="0"/>
                <w:lang w:val="en-US"/>
              </w:rPr>
              <w:t>08</w:t>
            </w:r>
            <w:bookmarkEnd w:id="2807"/>
            <w:bookmarkEnd w:id="280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809" w:name="_Toc83470633"/>
            <w:bookmarkStart w:id="2810" w:name="_Toc83472758"/>
            <w:r>
              <w:rPr>
                <w:b w:val="0"/>
                <w:lang w:val="en-US"/>
              </w:rPr>
              <w:t>Positive (1.00</w:t>
            </w:r>
            <w:r w:rsidRPr="003F04E6">
              <w:rPr>
                <w:b w:val="0"/>
                <w:lang w:val="en-US"/>
              </w:rPr>
              <w:t>)</w:t>
            </w:r>
            <w:bookmarkEnd w:id="2809"/>
            <w:bookmarkEnd w:id="281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811" w:name="_Toc83470634"/>
            <w:bookmarkStart w:id="2812" w:name="_Toc83472759"/>
            <w:r>
              <w:rPr>
                <w:b w:val="0"/>
                <w:lang w:val="en-US"/>
              </w:rPr>
              <w:t>Benar</w:t>
            </w:r>
            <w:bookmarkEnd w:id="2811"/>
            <w:bookmarkEnd w:id="2812"/>
          </w:p>
        </w:tc>
      </w:tr>
      <w:tr w:rsidR="00B07AE8" w:rsidRPr="003F04E6" w:rsidTr="00502984">
        <w:trPr>
          <w:jc w:val="center"/>
        </w:trPr>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813" w:name="_Toc83470635"/>
            <w:bookmarkStart w:id="2814" w:name="_Toc83472760"/>
            <w:r w:rsidRPr="003F04E6">
              <w:rPr>
                <w:b w:val="0"/>
                <w:bCs/>
                <w:lang w:val="en-US"/>
              </w:rPr>
              <w:t>19</w:t>
            </w:r>
            <w:bookmarkEnd w:id="2813"/>
            <w:bookmarkEnd w:id="281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815" w:name="_Toc83470636"/>
            <w:bookmarkStart w:id="2816" w:name="_Toc83472761"/>
            <w:r>
              <w:rPr>
                <w:b w:val="0"/>
                <w:lang w:val="en-US"/>
              </w:rPr>
              <w:t>Positive0</w:t>
            </w:r>
            <w:r w:rsidRPr="003F04E6">
              <w:rPr>
                <w:b w:val="0"/>
                <w:lang w:val="en-US"/>
              </w:rPr>
              <w:t>09</w:t>
            </w:r>
            <w:bookmarkEnd w:id="2815"/>
            <w:bookmarkEnd w:id="281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817" w:name="_Toc83470637"/>
            <w:bookmarkStart w:id="2818" w:name="_Toc83472762"/>
            <w:r>
              <w:rPr>
                <w:b w:val="0"/>
                <w:lang w:val="en-US"/>
              </w:rPr>
              <w:t>Negative (1.00</w:t>
            </w:r>
            <w:r w:rsidRPr="003F04E6">
              <w:rPr>
                <w:b w:val="0"/>
                <w:lang w:val="en-US"/>
              </w:rPr>
              <w:t>)</w:t>
            </w:r>
            <w:bookmarkEnd w:id="2817"/>
            <w:bookmarkEnd w:id="281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819" w:name="_Toc83470638"/>
            <w:bookmarkStart w:id="2820" w:name="_Toc83472763"/>
            <w:r>
              <w:rPr>
                <w:b w:val="0"/>
                <w:lang w:val="en-US"/>
              </w:rPr>
              <w:t>Salah</w:t>
            </w:r>
            <w:bookmarkEnd w:id="2819"/>
            <w:bookmarkEnd w:id="2820"/>
          </w:p>
        </w:tc>
      </w:tr>
      <w:tr w:rsidR="00B07AE8" w:rsidRPr="003F04E6" w:rsidTr="00502984">
        <w:trPr>
          <w:jc w:val="center"/>
        </w:trPr>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821" w:name="_Toc83470639"/>
            <w:bookmarkStart w:id="2822" w:name="_Toc83472764"/>
            <w:r w:rsidRPr="003F04E6">
              <w:rPr>
                <w:b w:val="0"/>
                <w:bCs/>
                <w:lang w:val="en-US"/>
              </w:rPr>
              <w:t>20</w:t>
            </w:r>
            <w:bookmarkEnd w:id="2821"/>
            <w:bookmarkEnd w:id="282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823" w:name="_Toc83470640"/>
            <w:bookmarkStart w:id="2824" w:name="_Toc83472765"/>
            <w:r>
              <w:rPr>
                <w:b w:val="0"/>
                <w:lang w:val="en-US"/>
              </w:rPr>
              <w:t>Positive0</w:t>
            </w:r>
            <w:r w:rsidRPr="003F04E6">
              <w:rPr>
                <w:b w:val="0"/>
                <w:lang w:val="en-US"/>
              </w:rPr>
              <w:t>10</w:t>
            </w:r>
            <w:bookmarkEnd w:id="2823"/>
            <w:bookmarkEnd w:id="282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825" w:name="_Toc83470641"/>
            <w:bookmarkStart w:id="2826" w:name="_Toc83472766"/>
            <w:r>
              <w:rPr>
                <w:b w:val="0"/>
                <w:lang w:val="en-US"/>
              </w:rPr>
              <w:t>Negative (1.00</w:t>
            </w:r>
            <w:r w:rsidRPr="003F04E6">
              <w:rPr>
                <w:b w:val="0"/>
                <w:lang w:val="en-US"/>
              </w:rPr>
              <w:t>)</w:t>
            </w:r>
            <w:bookmarkEnd w:id="2825"/>
            <w:bookmarkEnd w:id="282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827" w:name="_Toc83470642"/>
            <w:bookmarkStart w:id="2828" w:name="_Toc83472767"/>
            <w:r w:rsidRPr="003F04E6">
              <w:rPr>
                <w:b w:val="0"/>
                <w:lang w:val="en-US"/>
              </w:rPr>
              <w:t>Salah</w:t>
            </w:r>
            <w:bookmarkEnd w:id="2827"/>
            <w:bookmarkEnd w:id="2828"/>
          </w:p>
        </w:tc>
      </w:tr>
    </w:tbl>
    <w:p w:rsidR="00B07AE8" w:rsidRPr="00AE3080" w:rsidRDefault="00B07AE8" w:rsidP="00B07AE8">
      <w:pPr>
        <w:pStyle w:val="Caption"/>
        <w:rPr>
          <w:lang w:val="en-US"/>
        </w:rPr>
      </w:pPr>
    </w:p>
    <w:p w:rsidR="00B07AE8" w:rsidRDefault="00B07AE8" w:rsidP="00B07AE8">
      <w:pPr>
        <w:pStyle w:val="TEUnsoed-TextBodyspasi2"/>
        <w:ind w:firstLine="720"/>
        <w:rPr>
          <w:lang w:val="en-US"/>
        </w:rPr>
      </w:pPr>
      <w:r>
        <w:rPr>
          <w:lang w:val="en-US"/>
        </w:rPr>
        <w:t>Berdasarkan tabel hasil pengujian di atas dapat diketahui bahwa pengujian</w:t>
      </w:r>
      <w:r w:rsidR="0003655B">
        <w:rPr>
          <w:lang w:val="en-US"/>
        </w:rPr>
        <w:t xml:space="preserve"> </w:t>
      </w:r>
      <w:r w:rsidR="0003655B" w:rsidRPr="0003655B">
        <w:rPr>
          <w:i/>
          <w:lang w:val="en-US"/>
        </w:rPr>
        <w:t>covid positivity</w:t>
      </w:r>
      <w:r w:rsidR="0003655B">
        <w:rPr>
          <w:lang w:val="en-US"/>
        </w:rPr>
        <w:t xml:space="preserve"> pada aplikasi web</w:t>
      </w:r>
      <w:r>
        <w:rPr>
          <w:lang w:val="en-US"/>
        </w:rPr>
        <w:t xml:space="preserve"> menggunakan dataset </w:t>
      </w:r>
      <w:r w:rsidRPr="000C716D">
        <w:rPr>
          <w:i/>
          <w:lang w:val="en-US"/>
        </w:rPr>
        <w:t>original</w:t>
      </w:r>
      <w:r>
        <w:rPr>
          <w:lang w:val="en-US"/>
        </w:rPr>
        <w:t xml:space="preserve"> sebagian besar nilai pengujiannya bernilai benar dengan tingkat probabilitas mulai dari 83% hingga 100%. Meskipun masih ada yang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B07AE8" w:rsidRPr="00FE498C" w:rsidRDefault="00B07AE8" w:rsidP="00B07AE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15</m:t>
              </m:r>
            </m:num>
            <m:den>
              <m:r>
                <w:rPr>
                  <w:rFonts w:ascii="Cambria Math" w:hAnsi="Cambria Math"/>
                  <w:lang w:val="en-US"/>
                </w:rPr>
                <m:t>20</m:t>
              </m:r>
            </m:den>
          </m:f>
          <m:r>
            <w:rPr>
              <w:rFonts w:ascii="Cambria Math" w:hAnsi="Cambria Math"/>
              <w:lang w:val="en-US"/>
            </w:rPr>
            <m:t xml:space="preserve"> x 100%</m:t>
          </m:r>
        </m:oMath>
      </m:oMathPara>
    </w:p>
    <w:p w:rsidR="00B07AE8" w:rsidRPr="009B49AF" w:rsidRDefault="00B07AE8" w:rsidP="00B07AE8">
      <w:pPr>
        <w:pStyle w:val="TEUnsoed-TextBodyspasi2"/>
        <w:ind w:firstLine="0"/>
        <w:jc w:val="center"/>
        <w:rPr>
          <w:lang w:val="en-US"/>
        </w:rPr>
      </w:pPr>
      <m:oMathPara>
        <m:oMath>
          <m:r>
            <w:rPr>
              <w:rFonts w:ascii="Cambria Math" w:hAnsi="Cambria Math"/>
              <w:lang w:val="en-US"/>
            </w:rPr>
            <m:t>% Akurasi= 75%</m:t>
          </m:r>
        </m:oMath>
      </m:oMathPara>
    </w:p>
    <w:p w:rsidR="00B07AE8" w:rsidRDefault="00B07AE8" w:rsidP="00B07AE8">
      <w:pPr>
        <w:pStyle w:val="TEUnsoed-TextBodyspasi2"/>
        <w:ind w:firstLine="0"/>
        <w:rPr>
          <w:lang w:val="en-US"/>
        </w:rPr>
      </w:pPr>
      <w:r>
        <w:rPr>
          <w:lang w:val="en-US"/>
        </w:rPr>
        <w:tab/>
        <w:t>Dari hasil perhitungan tersebut dapat disimpulkan bahwa hasil pengujian</w:t>
      </w:r>
      <w:r w:rsidR="0003655B">
        <w:rPr>
          <w:lang w:val="en-US"/>
        </w:rPr>
        <w:t xml:space="preserve"> aplikasi web untuk </w:t>
      </w:r>
      <w:r w:rsidR="0003655B" w:rsidRPr="0003655B">
        <w:rPr>
          <w:i/>
          <w:lang w:val="en-US"/>
        </w:rPr>
        <w:t>covid positivity</w:t>
      </w:r>
      <w:r>
        <w:rPr>
          <w:lang w:val="en-US"/>
        </w:rPr>
        <w:t xml:space="preserve"> dengan menggunakan citra </w:t>
      </w:r>
      <w:r w:rsidRPr="0003655B">
        <w:rPr>
          <w:i/>
          <w:lang w:val="en-US"/>
        </w:rPr>
        <w:t>original</w:t>
      </w:r>
      <w:r>
        <w:rPr>
          <w:lang w:val="en-US"/>
        </w:rPr>
        <w:t xml:space="preserve"> cukup akurat untuk melakukan deteksi citra </w:t>
      </w:r>
      <w:r w:rsidRPr="0003655B">
        <w:rPr>
          <w:i/>
          <w:lang w:val="en-US"/>
        </w:rPr>
        <w:t>CT Scan</w:t>
      </w:r>
      <w:r>
        <w:rPr>
          <w:lang w:val="en-US"/>
        </w:rPr>
        <w:t xml:space="preserve"> dada untuk  </w:t>
      </w:r>
      <w:r w:rsidRPr="0003655B">
        <w:rPr>
          <w:i/>
          <w:lang w:val="en-US"/>
        </w:rPr>
        <w:t>covid positivity</w:t>
      </w:r>
      <w:r>
        <w:rPr>
          <w:lang w:val="en-US"/>
        </w:rPr>
        <w:t>, yaitu dengan persentase akurasi sebesar 75%.</w:t>
      </w:r>
    </w:p>
    <w:p w:rsidR="00B07AE8" w:rsidRDefault="0003655B" w:rsidP="00B07AE8">
      <w:pPr>
        <w:pStyle w:val="Heading3"/>
        <w:rPr>
          <w:lang w:val="en-US"/>
        </w:rPr>
      </w:pPr>
      <w:bookmarkStart w:id="2829" w:name="_Toc83470643"/>
      <w:bookmarkStart w:id="2830" w:name="_Toc83472768"/>
      <w:r>
        <w:rPr>
          <w:lang w:val="en-US"/>
        </w:rPr>
        <w:t xml:space="preserve">Pengujian </w:t>
      </w:r>
      <w:r w:rsidR="00B07AE8" w:rsidRPr="00DB433D">
        <w:rPr>
          <w:i/>
          <w:lang w:val="en-US"/>
        </w:rPr>
        <w:t>Covid Positivity</w:t>
      </w:r>
      <w:r>
        <w:rPr>
          <w:lang w:val="en-US"/>
        </w:rPr>
        <w:t xml:space="preserve"> pada Aplikasi Web </w:t>
      </w:r>
      <w:r w:rsidR="00B07AE8">
        <w:rPr>
          <w:lang w:val="en-US"/>
        </w:rPr>
        <w:t xml:space="preserve">Menggunakan </w:t>
      </w:r>
      <w:r w:rsidR="00B07AE8" w:rsidRPr="00DB433D">
        <w:rPr>
          <w:i/>
          <w:lang w:val="en-US"/>
        </w:rPr>
        <w:t>Dataset Preprocessed Image</w:t>
      </w:r>
      <w:bookmarkEnd w:id="2829"/>
      <w:bookmarkEnd w:id="2830"/>
    </w:p>
    <w:p w:rsidR="00B07AE8" w:rsidRDefault="00B07AE8" w:rsidP="00B07AE8">
      <w:pPr>
        <w:pStyle w:val="TEUnsoed-TextBodyspasi2"/>
        <w:rPr>
          <w:lang w:val="en-US"/>
        </w:rPr>
      </w:pPr>
      <w:r>
        <w:rPr>
          <w:lang w:val="en-US"/>
        </w:rPr>
        <w:t xml:space="preserve">Pada pengujian </w:t>
      </w:r>
      <w:r w:rsidR="0003655B">
        <w:rPr>
          <w:lang w:val="en-US"/>
        </w:rPr>
        <w:t xml:space="preserve">aplikasi web untuk </w:t>
      </w:r>
      <w:r w:rsidRPr="00130844">
        <w:rPr>
          <w:i/>
          <w:lang w:val="en-US"/>
        </w:rPr>
        <w:t>covid positivity</w:t>
      </w:r>
      <w:r>
        <w:rPr>
          <w:lang w:val="en-US"/>
        </w:rPr>
        <w:t xml:space="preserve"> yang menggunakan </w:t>
      </w:r>
      <w:r>
        <w:rPr>
          <w:i/>
          <w:lang w:val="en-US"/>
        </w:rPr>
        <w:t>dataset preprocessed</w:t>
      </w:r>
      <w:r>
        <w:rPr>
          <w:lang w:val="en-US"/>
        </w:rPr>
        <w:t xml:space="preserve"> terdapat 20 citra </w:t>
      </w:r>
      <w:r w:rsidRPr="000971E3">
        <w:rPr>
          <w:i/>
          <w:lang w:val="en-US"/>
        </w:rPr>
        <w:t>CT scan</w:t>
      </w:r>
      <w:r>
        <w:rPr>
          <w:lang w:val="en-US"/>
        </w:rPr>
        <w:t xml:space="preserve"> dada yang terdiri dari 10 citra kelas </w:t>
      </w:r>
      <w:r w:rsidRPr="00130844">
        <w:rPr>
          <w:i/>
          <w:lang w:val="en-US"/>
        </w:rPr>
        <w:t>Negative</w:t>
      </w:r>
      <w:r>
        <w:rPr>
          <w:lang w:val="en-US"/>
        </w:rPr>
        <w:t xml:space="preserve">, dan 10 citra </w:t>
      </w:r>
      <w:r w:rsidRPr="00130844">
        <w:rPr>
          <w:i/>
          <w:lang w:val="en-US"/>
        </w:rPr>
        <w:t>Positive.</w:t>
      </w:r>
      <w:r>
        <w:rPr>
          <w:lang w:val="en-US"/>
        </w:rPr>
        <w:t xml:space="preserve"> Hasil pengujian deteksi </w:t>
      </w:r>
      <w:r w:rsidRPr="000971E3">
        <w:rPr>
          <w:i/>
          <w:lang w:val="en-US"/>
        </w:rPr>
        <w:t xml:space="preserve">CT scan </w:t>
      </w:r>
      <w:r>
        <w:rPr>
          <w:lang w:val="en-US"/>
        </w:rPr>
        <w:t xml:space="preserve">dada pada </w:t>
      </w:r>
      <w:r w:rsidR="0003655B" w:rsidRPr="0003655B">
        <w:rPr>
          <w:lang w:val="en-US"/>
        </w:rPr>
        <w:t>aplikasi web</w:t>
      </w:r>
      <w:r>
        <w:rPr>
          <w:lang w:val="en-US"/>
        </w:rPr>
        <w:t xml:space="preserve"> ditampilkan pada </w:t>
      </w:r>
      <w:r w:rsidR="00722190">
        <w:rPr>
          <w:lang w:val="en-US"/>
        </w:rPr>
        <w:fldChar w:fldCharType="begin"/>
      </w:r>
      <w:r w:rsidR="00722190">
        <w:rPr>
          <w:lang w:val="en-US"/>
        </w:rPr>
        <w:instrText xml:space="preserve"> REF _Ref83433343 \h </w:instrText>
      </w:r>
      <w:r w:rsidR="00722190">
        <w:rPr>
          <w:lang w:val="en-US"/>
        </w:rPr>
      </w:r>
      <w:r w:rsidR="00722190">
        <w:rPr>
          <w:lang w:val="en-US"/>
        </w:rPr>
        <w:fldChar w:fldCharType="separate"/>
      </w:r>
      <w:r w:rsidR="00722190">
        <w:t xml:space="preserve">Tabel </w:t>
      </w:r>
      <w:r w:rsidR="00722190">
        <w:rPr>
          <w:noProof/>
        </w:rPr>
        <w:t>4</w:t>
      </w:r>
      <w:r w:rsidR="00722190">
        <w:t>.</w:t>
      </w:r>
      <w:r w:rsidR="00722190">
        <w:rPr>
          <w:noProof/>
        </w:rPr>
        <w:t>12</w:t>
      </w:r>
      <w:r w:rsidR="00722190">
        <w:rPr>
          <w:lang w:val="en-US"/>
        </w:rPr>
        <w:fldChar w:fldCharType="end"/>
      </w:r>
    </w:p>
    <w:p w:rsidR="00B07AE8" w:rsidRDefault="00B07AE8" w:rsidP="00B07AE8">
      <w:pPr>
        <w:pStyle w:val="Caption"/>
        <w:keepNext/>
      </w:pPr>
    </w:p>
    <w:p w:rsidR="0003655B" w:rsidRDefault="0003655B" w:rsidP="0003655B">
      <w:pPr>
        <w:pStyle w:val="Caption"/>
        <w:keepNext/>
      </w:pPr>
      <w:bookmarkStart w:id="2831" w:name="_Ref83433343"/>
      <w:bookmarkStart w:id="2832" w:name="_Toc83471305"/>
      <w:r>
        <w:t xml:space="preserve">Tabel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12</w:t>
      </w:r>
      <w:r w:rsidR="00722190">
        <w:fldChar w:fldCharType="end"/>
      </w:r>
      <w:bookmarkEnd w:id="2831"/>
      <w:r w:rsidRPr="004C4D73">
        <w:t xml:space="preserve">Hasil pengujian deteksi </w:t>
      </w:r>
      <w:r>
        <w:rPr>
          <w:lang w:val="en-US"/>
        </w:rPr>
        <w:t xml:space="preserve">covid positivity </w:t>
      </w:r>
      <w:r w:rsidRPr="004C4D73">
        <w:t>pada aplikasi web menggunakan citra preprocessed</w:t>
      </w:r>
      <w:bookmarkEnd w:id="2832"/>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B07AE8" w:rsidRPr="003F04E6" w:rsidTr="00502984">
        <w:trPr>
          <w:trHeight w:val="720"/>
        </w:trPr>
        <w:tc>
          <w:tcPr>
            <w:tcW w:w="1861" w:type="dxa"/>
            <w:tcBorders>
              <w:top w:val="single" w:sz="8" w:space="0" w:color="000000"/>
              <w:left w:val="single" w:sz="8" w:space="0" w:color="auto"/>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833" w:name="_Toc83470644"/>
            <w:bookmarkStart w:id="2834" w:name="_Toc83472769"/>
            <w:r w:rsidRPr="003F04E6">
              <w:rPr>
                <w:b w:val="0"/>
                <w:bCs/>
                <w:sz w:val="22"/>
                <w:lang w:val="en-US"/>
              </w:rPr>
              <w:t>Pengujian</w:t>
            </w:r>
            <w:bookmarkEnd w:id="2833"/>
            <w:bookmarkEnd w:id="2834"/>
          </w:p>
          <w:p w:rsidR="00B07AE8" w:rsidRPr="003F04E6" w:rsidRDefault="00B07AE8" w:rsidP="00502984">
            <w:pPr>
              <w:pStyle w:val="Heading3"/>
              <w:numPr>
                <w:ilvl w:val="0"/>
                <w:numId w:val="0"/>
              </w:numPr>
              <w:spacing w:before="0" w:after="0"/>
              <w:jc w:val="center"/>
              <w:rPr>
                <w:b w:val="0"/>
                <w:bCs/>
                <w:sz w:val="22"/>
                <w:lang w:val="en-US"/>
              </w:rPr>
            </w:pPr>
            <w:bookmarkStart w:id="2835" w:name="_Toc83470645"/>
            <w:bookmarkStart w:id="2836" w:name="_Toc83472770"/>
            <w:r w:rsidRPr="003F04E6">
              <w:rPr>
                <w:b w:val="0"/>
                <w:bCs/>
                <w:sz w:val="22"/>
                <w:lang w:val="en-US"/>
              </w:rPr>
              <w:t>ke -</w:t>
            </w:r>
            <w:bookmarkEnd w:id="2835"/>
            <w:bookmarkEnd w:id="2836"/>
          </w:p>
        </w:tc>
        <w:tc>
          <w:tcPr>
            <w:tcW w:w="1766"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837" w:name="_Toc83470646"/>
            <w:bookmarkStart w:id="2838" w:name="_Toc83472771"/>
            <w:r w:rsidRPr="003F04E6">
              <w:rPr>
                <w:b w:val="0"/>
                <w:bCs/>
                <w:sz w:val="22"/>
                <w:lang w:val="en-US"/>
              </w:rPr>
              <w:t>Nama</w:t>
            </w:r>
            <w:bookmarkEnd w:id="2837"/>
            <w:bookmarkEnd w:id="2838"/>
            <w:r w:rsidRPr="003F04E6">
              <w:rPr>
                <w:b w:val="0"/>
                <w:bCs/>
                <w:sz w:val="22"/>
                <w:lang w:val="en-US"/>
              </w:rPr>
              <w:t xml:space="preserve"> </w:t>
            </w:r>
          </w:p>
          <w:p w:rsidR="00B07AE8" w:rsidRPr="003F04E6" w:rsidRDefault="00B07AE8" w:rsidP="00502984">
            <w:pPr>
              <w:pStyle w:val="Heading3"/>
              <w:numPr>
                <w:ilvl w:val="0"/>
                <w:numId w:val="0"/>
              </w:numPr>
              <w:spacing w:before="0" w:after="0"/>
              <w:jc w:val="center"/>
              <w:rPr>
                <w:b w:val="0"/>
                <w:bCs/>
                <w:sz w:val="22"/>
                <w:lang w:val="en-US"/>
              </w:rPr>
            </w:pPr>
            <w:bookmarkStart w:id="2839" w:name="_Toc83470647"/>
            <w:bookmarkStart w:id="2840" w:name="_Toc83472772"/>
            <w:r w:rsidRPr="003F04E6">
              <w:rPr>
                <w:b w:val="0"/>
                <w:bCs/>
                <w:sz w:val="22"/>
                <w:lang w:val="en-US"/>
              </w:rPr>
              <w:t>Citra</w:t>
            </w:r>
            <w:bookmarkEnd w:id="2839"/>
            <w:bookmarkEnd w:id="2840"/>
          </w:p>
        </w:tc>
        <w:tc>
          <w:tcPr>
            <w:tcW w:w="2477"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841" w:name="_Toc83470648"/>
            <w:bookmarkStart w:id="2842" w:name="_Toc83472773"/>
            <w:r w:rsidRPr="003F04E6">
              <w:rPr>
                <w:b w:val="0"/>
                <w:bCs/>
                <w:sz w:val="22"/>
                <w:lang w:val="en-US"/>
              </w:rPr>
              <w:t>Hasil Prediksi</w:t>
            </w:r>
            <w:bookmarkEnd w:id="2841"/>
            <w:bookmarkEnd w:id="2842"/>
          </w:p>
          <w:p w:rsidR="00B07AE8" w:rsidRPr="003F04E6" w:rsidRDefault="00B07AE8" w:rsidP="00502984">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2843" w:name="_Toc83470649"/>
            <w:bookmarkStart w:id="2844" w:name="_Toc83472774"/>
            <w:r w:rsidRPr="003F04E6">
              <w:rPr>
                <w:b w:val="0"/>
                <w:bCs/>
                <w:sz w:val="22"/>
                <w:lang w:val="en-US"/>
              </w:rPr>
              <w:t>Keterangan</w:t>
            </w:r>
            <w:bookmarkEnd w:id="2843"/>
            <w:bookmarkEnd w:id="284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845" w:name="_Toc83470650"/>
            <w:bookmarkStart w:id="2846" w:name="_Toc83472775"/>
            <w:r w:rsidRPr="003F04E6">
              <w:rPr>
                <w:b w:val="0"/>
                <w:bCs/>
                <w:lang w:val="en-US"/>
              </w:rPr>
              <w:t>1</w:t>
            </w:r>
            <w:bookmarkEnd w:id="2845"/>
            <w:bookmarkEnd w:id="284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847" w:name="_Toc83470651"/>
            <w:bookmarkStart w:id="2848" w:name="_Toc83472776"/>
            <w:r>
              <w:rPr>
                <w:b w:val="0"/>
                <w:lang w:val="en-US"/>
              </w:rPr>
              <w:t>Negative0</w:t>
            </w:r>
            <w:r w:rsidRPr="003F04E6">
              <w:rPr>
                <w:b w:val="0"/>
                <w:lang w:val="en-US"/>
              </w:rPr>
              <w:t>01</w:t>
            </w:r>
            <w:bookmarkEnd w:id="2847"/>
            <w:bookmarkEnd w:id="2848"/>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849" w:name="_Toc83470652"/>
            <w:bookmarkStart w:id="2850" w:name="_Toc83472777"/>
            <w:r>
              <w:rPr>
                <w:b w:val="0"/>
                <w:lang w:val="en-US"/>
              </w:rPr>
              <w:t>Positive (0.99</w:t>
            </w:r>
            <w:r w:rsidRPr="003F04E6">
              <w:rPr>
                <w:b w:val="0"/>
                <w:lang w:val="en-US"/>
              </w:rPr>
              <w:t>)</w:t>
            </w:r>
            <w:bookmarkEnd w:id="2849"/>
            <w:bookmarkEnd w:id="285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851" w:name="_Toc83470653"/>
            <w:bookmarkStart w:id="2852" w:name="_Toc83472778"/>
            <w:r>
              <w:rPr>
                <w:b w:val="0"/>
                <w:lang w:val="en-US"/>
              </w:rPr>
              <w:t>Salah</w:t>
            </w:r>
            <w:bookmarkEnd w:id="2851"/>
            <w:bookmarkEnd w:id="285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853" w:name="_Toc83470654"/>
            <w:bookmarkStart w:id="2854" w:name="_Toc83472779"/>
            <w:r w:rsidRPr="003F04E6">
              <w:rPr>
                <w:b w:val="0"/>
                <w:bCs/>
                <w:lang w:val="en-US"/>
              </w:rPr>
              <w:t>2</w:t>
            </w:r>
            <w:bookmarkEnd w:id="2853"/>
            <w:bookmarkEnd w:id="285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855" w:name="_Toc83470655"/>
            <w:bookmarkStart w:id="2856" w:name="_Toc83472780"/>
            <w:r>
              <w:rPr>
                <w:b w:val="0"/>
                <w:lang w:val="en-US"/>
              </w:rPr>
              <w:t>Negative0</w:t>
            </w:r>
            <w:r w:rsidRPr="003F04E6">
              <w:rPr>
                <w:b w:val="0"/>
                <w:lang w:val="en-US"/>
              </w:rPr>
              <w:t>02</w:t>
            </w:r>
            <w:bookmarkEnd w:id="2855"/>
            <w:bookmarkEnd w:id="2856"/>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857" w:name="_Toc83470656"/>
            <w:bookmarkStart w:id="2858" w:name="_Toc83472781"/>
            <w:r>
              <w:rPr>
                <w:b w:val="0"/>
                <w:lang w:val="en-US"/>
              </w:rPr>
              <w:t>Positive (1.00</w:t>
            </w:r>
            <w:r w:rsidRPr="003F04E6">
              <w:rPr>
                <w:b w:val="0"/>
                <w:lang w:val="en-US"/>
              </w:rPr>
              <w:t>)</w:t>
            </w:r>
            <w:bookmarkEnd w:id="2857"/>
            <w:bookmarkEnd w:id="285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859" w:name="_Toc83470657"/>
            <w:bookmarkStart w:id="2860" w:name="_Toc83472782"/>
            <w:r>
              <w:rPr>
                <w:b w:val="0"/>
                <w:lang w:val="en-US"/>
              </w:rPr>
              <w:t>Salah</w:t>
            </w:r>
            <w:bookmarkEnd w:id="2859"/>
            <w:bookmarkEnd w:id="286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861" w:name="_Toc83470658"/>
            <w:bookmarkStart w:id="2862" w:name="_Toc83472783"/>
            <w:r w:rsidRPr="003F04E6">
              <w:rPr>
                <w:b w:val="0"/>
                <w:bCs/>
                <w:lang w:val="en-US"/>
              </w:rPr>
              <w:t>3</w:t>
            </w:r>
            <w:bookmarkEnd w:id="2861"/>
            <w:bookmarkEnd w:id="286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863" w:name="_Toc83470659"/>
            <w:bookmarkStart w:id="2864" w:name="_Toc83472784"/>
            <w:r>
              <w:rPr>
                <w:b w:val="0"/>
                <w:lang w:val="en-US"/>
              </w:rPr>
              <w:t>Negative0</w:t>
            </w:r>
            <w:r w:rsidRPr="003F04E6">
              <w:rPr>
                <w:b w:val="0"/>
                <w:lang w:val="en-US"/>
              </w:rPr>
              <w:t>03</w:t>
            </w:r>
            <w:bookmarkEnd w:id="2863"/>
            <w:bookmarkEnd w:id="2864"/>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865" w:name="_Toc83470660"/>
            <w:bookmarkStart w:id="2866" w:name="_Toc83472785"/>
            <w:r>
              <w:rPr>
                <w:b w:val="0"/>
                <w:lang w:val="en-US"/>
              </w:rPr>
              <w:t>Negative (1.00</w:t>
            </w:r>
            <w:r w:rsidRPr="003F04E6">
              <w:rPr>
                <w:b w:val="0"/>
                <w:lang w:val="en-US"/>
              </w:rPr>
              <w:t>)</w:t>
            </w:r>
            <w:bookmarkEnd w:id="2865"/>
            <w:bookmarkEnd w:id="286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867" w:name="_Toc83470661"/>
            <w:bookmarkStart w:id="2868" w:name="_Toc83472786"/>
            <w:r w:rsidRPr="003F04E6">
              <w:rPr>
                <w:b w:val="0"/>
                <w:lang w:val="en-US"/>
              </w:rPr>
              <w:t>Benar</w:t>
            </w:r>
            <w:bookmarkEnd w:id="2867"/>
            <w:bookmarkEnd w:id="286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869" w:name="_Toc83470662"/>
            <w:bookmarkStart w:id="2870" w:name="_Toc83472787"/>
            <w:r w:rsidRPr="003F04E6">
              <w:rPr>
                <w:b w:val="0"/>
                <w:bCs/>
                <w:lang w:val="en-US"/>
              </w:rPr>
              <w:t>4</w:t>
            </w:r>
            <w:bookmarkEnd w:id="2869"/>
            <w:bookmarkEnd w:id="287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871" w:name="_Toc83470663"/>
            <w:bookmarkStart w:id="2872" w:name="_Toc83472788"/>
            <w:r>
              <w:rPr>
                <w:b w:val="0"/>
                <w:lang w:val="en-US"/>
              </w:rPr>
              <w:t>Negative0</w:t>
            </w:r>
            <w:r w:rsidRPr="003F04E6">
              <w:rPr>
                <w:b w:val="0"/>
                <w:lang w:val="en-US"/>
              </w:rPr>
              <w:t>04</w:t>
            </w:r>
            <w:bookmarkEnd w:id="2871"/>
            <w:bookmarkEnd w:id="2872"/>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873" w:name="_Toc83470664"/>
            <w:bookmarkStart w:id="2874" w:name="_Toc83472789"/>
            <w:r>
              <w:rPr>
                <w:b w:val="0"/>
                <w:lang w:val="en-US"/>
              </w:rPr>
              <w:t>Positive (0.99</w:t>
            </w:r>
            <w:r w:rsidRPr="003F04E6">
              <w:rPr>
                <w:b w:val="0"/>
                <w:lang w:val="en-US"/>
              </w:rPr>
              <w:t>)</w:t>
            </w:r>
            <w:bookmarkEnd w:id="2873"/>
            <w:bookmarkEnd w:id="287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875" w:name="_Toc83470665"/>
            <w:bookmarkStart w:id="2876" w:name="_Toc83472790"/>
            <w:r>
              <w:rPr>
                <w:b w:val="0"/>
                <w:lang w:val="en-US"/>
              </w:rPr>
              <w:t>Salah</w:t>
            </w:r>
            <w:bookmarkEnd w:id="2875"/>
            <w:bookmarkEnd w:id="287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877" w:name="_Toc83470666"/>
            <w:bookmarkStart w:id="2878" w:name="_Toc83472791"/>
            <w:r w:rsidRPr="003F04E6">
              <w:rPr>
                <w:b w:val="0"/>
                <w:bCs/>
                <w:lang w:val="en-US"/>
              </w:rPr>
              <w:t>5</w:t>
            </w:r>
            <w:bookmarkEnd w:id="2877"/>
            <w:bookmarkEnd w:id="287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879" w:name="_Toc83470667"/>
            <w:bookmarkStart w:id="2880" w:name="_Toc83472792"/>
            <w:r>
              <w:rPr>
                <w:b w:val="0"/>
                <w:lang w:val="en-US"/>
              </w:rPr>
              <w:t>Negative0</w:t>
            </w:r>
            <w:r w:rsidRPr="003F04E6">
              <w:rPr>
                <w:b w:val="0"/>
                <w:lang w:val="en-US"/>
              </w:rPr>
              <w:t>05</w:t>
            </w:r>
            <w:bookmarkEnd w:id="2879"/>
            <w:bookmarkEnd w:id="2880"/>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881" w:name="_Toc83470668"/>
            <w:bookmarkStart w:id="2882" w:name="_Toc83472793"/>
            <w:r>
              <w:rPr>
                <w:b w:val="0"/>
                <w:lang w:val="en-US"/>
              </w:rPr>
              <w:t>Positive (1.00</w:t>
            </w:r>
            <w:r w:rsidRPr="003F04E6">
              <w:rPr>
                <w:b w:val="0"/>
                <w:lang w:val="en-US"/>
              </w:rPr>
              <w:t>)</w:t>
            </w:r>
            <w:bookmarkEnd w:id="2881"/>
            <w:bookmarkEnd w:id="288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883" w:name="_Toc83470669"/>
            <w:bookmarkStart w:id="2884" w:name="_Toc83472794"/>
            <w:r>
              <w:rPr>
                <w:b w:val="0"/>
                <w:lang w:val="en-US"/>
              </w:rPr>
              <w:t>Salah</w:t>
            </w:r>
            <w:bookmarkEnd w:id="2883"/>
            <w:bookmarkEnd w:id="288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885" w:name="_Toc83470670"/>
            <w:bookmarkStart w:id="2886" w:name="_Toc83472795"/>
            <w:r w:rsidRPr="003F04E6">
              <w:rPr>
                <w:b w:val="0"/>
                <w:bCs/>
                <w:lang w:val="en-US"/>
              </w:rPr>
              <w:t>6</w:t>
            </w:r>
            <w:bookmarkEnd w:id="2885"/>
            <w:bookmarkEnd w:id="288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887" w:name="_Toc83470671"/>
            <w:bookmarkStart w:id="2888" w:name="_Toc83472796"/>
            <w:r>
              <w:rPr>
                <w:b w:val="0"/>
                <w:lang w:val="en-US"/>
              </w:rPr>
              <w:t>Negative0</w:t>
            </w:r>
            <w:r w:rsidRPr="003F04E6">
              <w:rPr>
                <w:b w:val="0"/>
                <w:lang w:val="en-US"/>
              </w:rPr>
              <w:t>06</w:t>
            </w:r>
            <w:bookmarkEnd w:id="2887"/>
            <w:bookmarkEnd w:id="2888"/>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889" w:name="_Toc83470672"/>
            <w:bookmarkStart w:id="2890" w:name="_Toc83472797"/>
            <w:r>
              <w:rPr>
                <w:b w:val="0"/>
                <w:lang w:val="en-US"/>
              </w:rPr>
              <w:t>Positive (1.00</w:t>
            </w:r>
            <w:r w:rsidRPr="003F04E6">
              <w:rPr>
                <w:b w:val="0"/>
                <w:lang w:val="en-US"/>
              </w:rPr>
              <w:t>)</w:t>
            </w:r>
            <w:bookmarkEnd w:id="2889"/>
            <w:bookmarkEnd w:id="289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891" w:name="_Toc83470673"/>
            <w:bookmarkStart w:id="2892" w:name="_Toc83472798"/>
            <w:r>
              <w:rPr>
                <w:b w:val="0"/>
                <w:lang w:val="en-US"/>
              </w:rPr>
              <w:t>Salah</w:t>
            </w:r>
            <w:bookmarkEnd w:id="2891"/>
            <w:bookmarkEnd w:id="289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893" w:name="_Toc83470674"/>
            <w:bookmarkStart w:id="2894" w:name="_Toc83472799"/>
            <w:r w:rsidRPr="003F04E6">
              <w:rPr>
                <w:b w:val="0"/>
                <w:bCs/>
                <w:lang w:val="en-US"/>
              </w:rPr>
              <w:t>7</w:t>
            </w:r>
            <w:bookmarkEnd w:id="2893"/>
            <w:bookmarkEnd w:id="289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895" w:name="_Toc83470675"/>
            <w:bookmarkStart w:id="2896" w:name="_Toc83472800"/>
            <w:r>
              <w:rPr>
                <w:b w:val="0"/>
                <w:lang w:val="en-US"/>
              </w:rPr>
              <w:t>Negative0</w:t>
            </w:r>
            <w:r w:rsidRPr="003F04E6">
              <w:rPr>
                <w:b w:val="0"/>
                <w:lang w:val="en-US"/>
              </w:rPr>
              <w:t>07</w:t>
            </w:r>
            <w:bookmarkEnd w:id="2895"/>
            <w:bookmarkEnd w:id="2896"/>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897" w:name="_Toc83470676"/>
            <w:bookmarkStart w:id="2898" w:name="_Toc83472801"/>
            <w:r>
              <w:rPr>
                <w:b w:val="0"/>
                <w:lang w:val="en-US"/>
              </w:rPr>
              <w:t>Positive (1.00</w:t>
            </w:r>
            <w:r w:rsidRPr="003F04E6">
              <w:rPr>
                <w:b w:val="0"/>
                <w:lang w:val="en-US"/>
              </w:rPr>
              <w:t>)</w:t>
            </w:r>
            <w:bookmarkEnd w:id="2897"/>
            <w:bookmarkEnd w:id="289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899" w:name="_Toc83470677"/>
            <w:bookmarkStart w:id="2900" w:name="_Toc83472802"/>
            <w:r>
              <w:rPr>
                <w:b w:val="0"/>
                <w:lang w:val="en-US"/>
              </w:rPr>
              <w:t>Salah</w:t>
            </w:r>
            <w:bookmarkEnd w:id="2899"/>
            <w:bookmarkEnd w:id="290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901" w:name="_Toc83470678"/>
            <w:bookmarkStart w:id="2902" w:name="_Toc83472803"/>
            <w:r w:rsidRPr="003F04E6">
              <w:rPr>
                <w:b w:val="0"/>
                <w:bCs/>
                <w:lang w:val="en-US"/>
              </w:rPr>
              <w:t>8</w:t>
            </w:r>
            <w:bookmarkEnd w:id="2901"/>
            <w:bookmarkEnd w:id="290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903" w:name="_Toc83470679"/>
            <w:bookmarkStart w:id="2904" w:name="_Toc83472804"/>
            <w:r>
              <w:rPr>
                <w:b w:val="0"/>
                <w:lang w:val="en-US"/>
              </w:rPr>
              <w:t>Negative0</w:t>
            </w:r>
            <w:r w:rsidRPr="003F04E6">
              <w:rPr>
                <w:b w:val="0"/>
                <w:lang w:val="en-US"/>
              </w:rPr>
              <w:t>08</w:t>
            </w:r>
            <w:bookmarkEnd w:id="2903"/>
            <w:bookmarkEnd w:id="2904"/>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905" w:name="_Toc83470680"/>
            <w:bookmarkStart w:id="2906" w:name="_Toc83472805"/>
            <w:r>
              <w:rPr>
                <w:b w:val="0"/>
                <w:lang w:val="en-US"/>
              </w:rPr>
              <w:t>Negative (1.00</w:t>
            </w:r>
            <w:r w:rsidRPr="003F04E6">
              <w:rPr>
                <w:b w:val="0"/>
                <w:lang w:val="en-US"/>
              </w:rPr>
              <w:t>)</w:t>
            </w:r>
            <w:bookmarkEnd w:id="2905"/>
            <w:bookmarkEnd w:id="290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907" w:name="_Toc83470681"/>
            <w:bookmarkStart w:id="2908" w:name="_Toc83472806"/>
            <w:r w:rsidRPr="003F04E6">
              <w:rPr>
                <w:b w:val="0"/>
                <w:lang w:val="en-US"/>
              </w:rPr>
              <w:t>Benar</w:t>
            </w:r>
            <w:bookmarkEnd w:id="2907"/>
            <w:bookmarkEnd w:id="290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909" w:name="_Toc83470682"/>
            <w:bookmarkStart w:id="2910" w:name="_Toc83472807"/>
            <w:r w:rsidRPr="003F04E6">
              <w:rPr>
                <w:b w:val="0"/>
                <w:bCs/>
                <w:lang w:val="en-US"/>
              </w:rPr>
              <w:t>9</w:t>
            </w:r>
            <w:bookmarkEnd w:id="2909"/>
            <w:bookmarkEnd w:id="291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911" w:name="_Toc83470683"/>
            <w:bookmarkStart w:id="2912" w:name="_Toc83472808"/>
            <w:r>
              <w:rPr>
                <w:b w:val="0"/>
                <w:lang w:val="en-US"/>
              </w:rPr>
              <w:t>Negative0</w:t>
            </w:r>
            <w:r w:rsidRPr="003F04E6">
              <w:rPr>
                <w:b w:val="0"/>
                <w:lang w:val="en-US"/>
              </w:rPr>
              <w:t>09</w:t>
            </w:r>
            <w:bookmarkEnd w:id="2911"/>
            <w:bookmarkEnd w:id="2912"/>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2913" w:name="_Toc83470684"/>
            <w:bookmarkStart w:id="2914" w:name="_Toc83472809"/>
            <w:r>
              <w:rPr>
                <w:b w:val="0"/>
                <w:lang w:val="en-US"/>
              </w:rPr>
              <w:t>Negative (1.00</w:t>
            </w:r>
            <w:r w:rsidRPr="003F04E6">
              <w:rPr>
                <w:b w:val="0"/>
                <w:lang w:val="en-US"/>
              </w:rPr>
              <w:t>)</w:t>
            </w:r>
            <w:bookmarkEnd w:id="2913"/>
            <w:bookmarkEnd w:id="291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915" w:name="_Toc83470685"/>
            <w:bookmarkStart w:id="2916" w:name="_Toc83472810"/>
            <w:r>
              <w:rPr>
                <w:b w:val="0"/>
                <w:lang w:val="en-US"/>
              </w:rPr>
              <w:t>Benar</w:t>
            </w:r>
            <w:bookmarkEnd w:id="2915"/>
            <w:bookmarkEnd w:id="291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917" w:name="_Toc83470686"/>
            <w:bookmarkStart w:id="2918" w:name="_Toc83472811"/>
            <w:r w:rsidRPr="003F04E6">
              <w:rPr>
                <w:b w:val="0"/>
                <w:bCs/>
                <w:lang w:val="en-US"/>
              </w:rPr>
              <w:t>10</w:t>
            </w:r>
            <w:bookmarkEnd w:id="2917"/>
            <w:bookmarkEnd w:id="291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919" w:name="_Toc83470687"/>
            <w:bookmarkStart w:id="2920" w:name="_Toc83472812"/>
            <w:r>
              <w:rPr>
                <w:b w:val="0"/>
                <w:lang w:val="en-US"/>
              </w:rPr>
              <w:t>Negative0</w:t>
            </w:r>
            <w:r w:rsidRPr="003F04E6">
              <w:rPr>
                <w:b w:val="0"/>
                <w:lang w:val="en-US"/>
              </w:rPr>
              <w:t>10</w:t>
            </w:r>
            <w:bookmarkEnd w:id="2919"/>
            <w:bookmarkEnd w:id="2920"/>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2921" w:name="_Toc83470688"/>
            <w:bookmarkStart w:id="2922" w:name="_Toc83472813"/>
            <w:r>
              <w:rPr>
                <w:b w:val="0"/>
                <w:lang w:val="en-US"/>
              </w:rPr>
              <w:t>Positive (1.00</w:t>
            </w:r>
            <w:r w:rsidRPr="003F04E6">
              <w:rPr>
                <w:b w:val="0"/>
                <w:lang w:val="en-US"/>
              </w:rPr>
              <w:t>)</w:t>
            </w:r>
            <w:bookmarkEnd w:id="2921"/>
            <w:bookmarkEnd w:id="292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923" w:name="_Toc83470689"/>
            <w:bookmarkStart w:id="2924" w:name="_Toc83472814"/>
            <w:r>
              <w:rPr>
                <w:b w:val="0"/>
                <w:lang w:val="en-US"/>
              </w:rPr>
              <w:t>Salah</w:t>
            </w:r>
            <w:bookmarkEnd w:id="2923"/>
            <w:bookmarkEnd w:id="292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925" w:name="_Toc83470690"/>
            <w:bookmarkStart w:id="2926" w:name="_Toc83472815"/>
            <w:r w:rsidRPr="003F04E6">
              <w:rPr>
                <w:b w:val="0"/>
                <w:bCs/>
                <w:lang w:val="en-US"/>
              </w:rPr>
              <w:t>11</w:t>
            </w:r>
            <w:bookmarkEnd w:id="2925"/>
            <w:bookmarkEnd w:id="292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927" w:name="_Toc83470691"/>
            <w:bookmarkStart w:id="2928" w:name="_Toc83472816"/>
            <w:r>
              <w:rPr>
                <w:b w:val="0"/>
                <w:lang w:val="en-US"/>
              </w:rPr>
              <w:t>Positive0</w:t>
            </w:r>
            <w:r w:rsidRPr="003F04E6">
              <w:rPr>
                <w:b w:val="0"/>
                <w:lang w:val="en-US"/>
              </w:rPr>
              <w:t>01</w:t>
            </w:r>
            <w:bookmarkEnd w:id="2927"/>
            <w:bookmarkEnd w:id="292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929" w:name="_Toc83470692"/>
            <w:bookmarkStart w:id="2930" w:name="_Toc83472817"/>
            <w:r>
              <w:rPr>
                <w:b w:val="0"/>
                <w:lang w:val="en-US"/>
              </w:rPr>
              <w:t>Negative (1.00</w:t>
            </w:r>
            <w:r w:rsidRPr="003F04E6">
              <w:rPr>
                <w:b w:val="0"/>
                <w:lang w:val="en-US"/>
              </w:rPr>
              <w:t>)</w:t>
            </w:r>
            <w:bookmarkEnd w:id="2929"/>
            <w:bookmarkEnd w:id="293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931" w:name="_Toc83470693"/>
            <w:bookmarkStart w:id="2932" w:name="_Toc83472818"/>
            <w:r>
              <w:rPr>
                <w:b w:val="0"/>
                <w:lang w:val="en-US"/>
              </w:rPr>
              <w:t>Salah</w:t>
            </w:r>
            <w:bookmarkEnd w:id="2931"/>
            <w:bookmarkEnd w:id="293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933" w:name="_Toc83470694"/>
            <w:bookmarkStart w:id="2934" w:name="_Toc83472819"/>
            <w:r w:rsidRPr="003F04E6">
              <w:rPr>
                <w:b w:val="0"/>
                <w:bCs/>
                <w:lang w:val="en-US"/>
              </w:rPr>
              <w:t>12</w:t>
            </w:r>
            <w:bookmarkEnd w:id="2933"/>
            <w:bookmarkEnd w:id="293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935" w:name="_Toc83470695"/>
            <w:bookmarkStart w:id="2936" w:name="_Toc83472820"/>
            <w:r>
              <w:rPr>
                <w:b w:val="0"/>
                <w:lang w:val="en-US"/>
              </w:rPr>
              <w:t>Positive0</w:t>
            </w:r>
            <w:r w:rsidRPr="003F04E6">
              <w:rPr>
                <w:b w:val="0"/>
                <w:lang w:val="en-US"/>
              </w:rPr>
              <w:t>02</w:t>
            </w:r>
            <w:bookmarkEnd w:id="2935"/>
            <w:bookmarkEnd w:id="293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937" w:name="_Toc83470696"/>
            <w:bookmarkStart w:id="2938" w:name="_Toc83472821"/>
            <w:r>
              <w:rPr>
                <w:b w:val="0"/>
                <w:lang w:val="en-US"/>
              </w:rPr>
              <w:t>Positive (0.99</w:t>
            </w:r>
            <w:r w:rsidRPr="003F04E6">
              <w:rPr>
                <w:b w:val="0"/>
                <w:lang w:val="en-US"/>
              </w:rPr>
              <w:t>)</w:t>
            </w:r>
            <w:bookmarkEnd w:id="2937"/>
            <w:bookmarkEnd w:id="293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939" w:name="_Toc83470697"/>
            <w:bookmarkStart w:id="2940" w:name="_Toc83472822"/>
            <w:r>
              <w:rPr>
                <w:b w:val="0"/>
                <w:lang w:val="en-US"/>
              </w:rPr>
              <w:t>Benar</w:t>
            </w:r>
            <w:bookmarkEnd w:id="2939"/>
            <w:bookmarkEnd w:id="294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941" w:name="_Toc83470698"/>
            <w:bookmarkStart w:id="2942" w:name="_Toc83472823"/>
            <w:r w:rsidRPr="003F04E6">
              <w:rPr>
                <w:b w:val="0"/>
                <w:bCs/>
                <w:lang w:val="en-US"/>
              </w:rPr>
              <w:t>13</w:t>
            </w:r>
            <w:bookmarkEnd w:id="2941"/>
            <w:bookmarkEnd w:id="294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943" w:name="_Toc83470699"/>
            <w:bookmarkStart w:id="2944" w:name="_Toc83472824"/>
            <w:r>
              <w:rPr>
                <w:b w:val="0"/>
                <w:lang w:val="en-US"/>
              </w:rPr>
              <w:t>Positive0</w:t>
            </w:r>
            <w:r w:rsidRPr="003F04E6">
              <w:rPr>
                <w:b w:val="0"/>
                <w:lang w:val="en-US"/>
              </w:rPr>
              <w:t>03</w:t>
            </w:r>
            <w:bookmarkEnd w:id="2943"/>
            <w:bookmarkEnd w:id="294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945" w:name="_Toc83470700"/>
            <w:bookmarkStart w:id="2946" w:name="_Toc83472825"/>
            <w:r>
              <w:rPr>
                <w:b w:val="0"/>
                <w:lang w:val="en-US"/>
              </w:rPr>
              <w:t>Negative (0.99</w:t>
            </w:r>
            <w:r w:rsidRPr="003F04E6">
              <w:rPr>
                <w:b w:val="0"/>
                <w:lang w:val="en-US"/>
              </w:rPr>
              <w:t>)</w:t>
            </w:r>
            <w:bookmarkEnd w:id="2945"/>
            <w:bookmarkEnd w:id="294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947" w:name="_Toc83470701"/>
            <w:bookmarkStart w:id="2948" w:name="_Toc83472826"/>
            <w:r>
              <w:rPr>
                <w:b w:val="0"/>
                <w:lang w:val="en-US"/>
              </w:rPr>
              <w:t>Salah</w:t>
            </w:r>
            <w:bookmarkEnd w:id="2947"/>
            <w:bookmarkEnd w:id="294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949" w:name="_Toc83470702"/>
            <w:bookmarkStart w:id="2950" w:name="_Toc83472827"/>
            <w:r w:rsidRPr="003F04E6">
              <w:rPr>
                <w:b w:val="0"/>
                <w:bCs/>
                <w:lang w:val="en-US"/>
              </w:rPr>
              <w:t>14</w:t>
            </w:r>
            <w:bookmarkEnd w:id="2949"/>
            <w:bookmarkEnd w:id="295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951" w:name="_Toc83470703"/>
            <w:bookmarkStart w:id="2952" w:name="_Toc83472828"/>
            <w:r>
              <w:rPr>
                <w:b w:val="0"/>
                <w:lang w:val="en-US"/>
              </w:rPr>
              <w:t>Positive0</w:t>
            </w:r>
            <w:r w:rsidRPr="003F04E6">
              <w:rPr>
                <w:b w:val="0"/>
                <w:lang w:val="en-US"/>
              </w:rPr>
              <w:t>04</w:t>
            </w:r>
            <w:bookmarkEnd w:id="2951"/>
            <w:bookmarkEnd w:id="295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953" w:name="_Toc83470704"/>
            <w:bookmarkStart w:id="2954" w:name="_Toc83472829"/>
            <w:r>
              <w:rPr>
                <w:b w:val="0"/>
                <w:lang w:val="en-US"/>
              </w:rPr>
              <w:t>Negative (1.00</w:t>
            </w:r>
            <w:r w:rsidRPr="003F04E6">
              <w:rPr>
                <w:b w:val="0"/>
                <w:lang w:val="en-US"/>
              </w:rPr>
              <w:t>)</w:t>
            </w:r>
            <w:bookmarkEnd w:id="2953"/>
            <w:bookmarkEnd w:id="295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955" w:name="_Toc83470705"/>
            <w:bookmarkStart w:id="2956" w:name="_Toc83472830"/>
            <w:r>
              <w:rPr>
                <w:b w:val="0"/>
                <w:lang w:val="en-US"/>
              </w:rPr>
              <w:t>Salah</w:t>
            </w:r>
            <w:bookmarkEnd w:id="2955"/>
            <w:bookmarkEnd w:id="295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957" w:name="_Toc83470706"/>
            <w:bookmarkStart w:id="2958" w:name="_Toc83472831"/>
            <w:r w:rsidRPr="003F04E6">
              <w:rPr>
                <w:b w:val="0"/>
                <w:bCs/>
                <w:lang w:val="en-US"/>
              </w:rPr>
              <w:t>15</w:t>
            </w:r>
            <w:bookmarkEnd w:id="2957"/>
            <w:bookmarkEnd w:id="295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959" w:name="_Toc83470707"/>
            <w:bookmarkStart w:id="2960" w:name="_Toc83472832"/>
            <w:r>
              <w:rPr>
                <w:b w:val="0"/>
                <w:lang w:val="en-US"/>
              </w:rPr>
              <w:t>Positive0</w:t>
            </w:r>
            <w:r w:rsidRPr="003F04E6">
              <w:rPr>
                <w:b w:val="0"/>
                <w:lang w:val="en-US"/>
              </w:rPr>
              <w:t>05</w:t>
            </w:r>
            <w:bookmarkEnd w:id="2959"/>
            <w:bookmarkEnd w:id="296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961" w:name="_Toc83470708"/>
            <w:bookmarkStart w:id="2962" w:name="_Toc83472833"/>
            <w:r>
              <w:rPr>
                <w:b w:val="0"/>
                <w:lang w:val="en-US"/>
              </w:rPr>
              <w:t>Positive (0.99</w:t>
            </w:r>
            <w:r w:rsidRPr="003F04E6">
              <w:rPr>
                <w:b w:val="0"/>
                <w:lang w:val="en-US"/>
              </w:rPr>
              <w:t>)</w:t>
            </w:r>
            <w:bookmarkEnd w:id="2961"/>
            <w:bookmarkEnd w:id="296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963" w:name="_Toc83470709"/>
            <w:bookmarkStart w:id="2964" w:name="_Toc83472834"/>
            <w:r>
              <w:rPr>
                <w:b w:val="0"/>
                <w:lang w:val="en-US"/>
              </w:rPr>
              <w:t>Benar</w:t>
            </w:r>
            <w:bookmarkEnd w:id="2963"/>
            <w:bookmarkEnd w:id="296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965" w:name="_Toc83470710"/>
            <w:bookmarkStart w:id="2966" w:name="_Toc83472835"/>
            <w:r w:rsidRPr="003F04E6">
              <w:rPr>
                <w:b w:val="0"/>
                <w:bCs/>
                <w:lang w:val="en-US"/>
              </w:rPr>
              <w:t>16</w:t>
            </w:r>
            <w:bookmarkEnd w:id="2965"/>
            <w:bookmarkEnd w:id="296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967" w:name="_Toc83470711"/>
            <w:bookmarkStart w:id="2968" w:name="_Toc83472836"/>
            <w:r>
              <w:rPr>
                <w:b w:val="0"/>
                <w:lang w:val="en-US"/>
              </w:rPr>
              <w:t>Positive0</w:t>
            </w:r>
            <w:r w:rsidRPr="003F04E6">
              <w:rPr>
                <w:b w:val="0"/>
                <w:lang w:val="en-US"/>
              </w:rPr>
              <w:t>06</w:t>
            </w:r>
            <w:bookmarkEnd w:id="2967"/>
            <w:bookmarkEnd w:id="296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969" w:name="_Toc83470712"/>
            <w:bookmarkStart w:id="2970" w:name="_Toc83472837"/>
            <w:r>
              <w:rPr>
                <w:b w:val="0"/>
                <w:lang w:val="en-US"/>
              </w:rPr>
              <w:t>Negative (1.00</w:t>
            </w:r>
            <w:r w:rsidRPr="003F04E6">
              <w:rPr>
                <w:b w:val="0"/>
                <w:lang w:val="en-US"/>
              </w:rPr>
              <w:t>)</w:t>
            </w:r>
            <w:bookmarkEnd w:id="2969"/>
            <w:bookmarkEnd w:id="297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971" w:name="_Toc83470713"/>
            <w:bookmarkStart w:id="2972" w:name="_Toc83472838"/>
            <w:r>
              <w:rPr>
                <w:b w:val="0"/>
                <w:lang w:val="en-US"/>
              </w:rPr>
              <w:t>Salah</w:t>
            </w:r>
            <w:bookmarkEnd w:id="2971"/>
            <w:bookmarkEnd w:id="297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973" w:name="_Toc83470714"/>
            <w:bookmarkStart w:id="2974" w:name="_Toc83472839"/>
            <w:r w:rsidRPr="003F04E6">
              <w:rPr>
                <w:b w:val="0"/>
                <w:bCs/>
                <w:lang w:val="en-US"/>
              </w:rPr>
              <w:t>17</w:t>
            </w:r>
            <w:bookmarkEnd w:id="2973"/>
            <w:bookmarkEnd w:id="297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975" w:name="_Toc83470715"/>
            <w:bookmarkStart w:id="2976" w:name="_Toc83472840"/>
            <w:r>
              <w:rPr>
                <w:b w:val="0"/>
                <w:lang w:val="en-US"/>
              </w:rPr>
              <w:t>Positive0</w:t>
            </w:r>
            <w:r w:rsidRPr="003F04E6">
              <w:rPr>
                <w:b w:val="0"/>
                <w:lang w:val="en-US"/>
              </w:rPr>
              <w:t>07</w:t>
            </w:r>
            <w:bookmarkEnd w:id="2975"/>
            <w:bookmarkEnd w:id="297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977" w:name="_Toc83470716"/>
            <w:bookmarkStart w:id="2978" w:name="_Toc83472841"/>
            <w:r>
              <w:rPr>
                <w:b w:val="0"/>
                <w:lang w:val="en-US"/>
              </w:rPr>
              <w:t>Positive (0.99</w:t>
            </w:r>
            <w:r w:rsidRPr="003F04E6">
              <w:rPr>
                <w:b w:val="0"/>
                <w:lang w:val="en-US"/>
              </w:rPr>
              <w:t>)</w:t>
            </w:r>
            <w:bookmarkEnd w:id="2977"/>
            <w:bookmarkEnd w:id="297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979" w:name="_Toc83470717"/>
            <w:bookmarkStart w:id="2980" w:name="_Toc83472842"/>
            <w:r w:rsidRPr="003F04E6">
              <w:rPr>
                <w:b w:val="0"/>
                <w:lang w:val="en-US"/>
              </w:rPr>
              <w:t>Benar</w:t>
            </w:r>
            <w:bookmarkEnd w:id="2979"/>
            <w:bookmarkEnd w:id="298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981" w:name="_Toc83470718"/>
            <w:bookmarkStart w:id="2982" w:name="_Toc83472843"/>
            <w:r w:rsidRPr="003F04E6">
              <w:rPr>
                <w:b w:val="0"/>
                <w:bCs/>
                <w:lang w:val="en-US"/>
              </w:rPr>
              <w:t>18</w:t>
            </w:r>
            <w:bookmarkEnd w:id="2981"/>
            <w:bookmarkEnd w:id="298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983" w:name="_Toc83470719"/>
            <w:bookmarkStart w:id="2984" w:name="_Toc83472844"/>
            <w:r>
              <w:rPr>
                <w:b w:val="0"/>
                <w:lang w:val="en-US"/>
              </w:rPr>
              <w:t>Positive0</w:t>
            </w:r>
            <w:r w:rsidRPr="003F04E6">
              <w:rPr>
                <w:b w:val="0"/>
                <w:lang w:val="en-US"/>
              </w:rPr>
              <w:t>08</w:t>
            </w:r>
            <w:bookmarkEnd w:id="2983"/>
            <w:bookmarkEnd w:id="298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2985" w:name="_Toc83470720"/>
            <w:bookmarkStart w:id="2986" w:name="_Toc83472845"/>
            <w:r>
              <w:rPr>
                <w:b w:val="0"/>
                <w:lang w:val="en-US"/>
              </w:rPr>
              <w:t>Positive (0.91</w:t>
            </w:r>
            <w:r w:rsidRPr="003F04E6">
              <w:rPr>
                <w:b w:val="0"/>
                <w:lang w:val="en-US"/>
              </w:rPr>
              <w:t>)</w:t>
            </w:r>
            <w:bookmarkEnd w:id="2985"/>
            <w:bookmarkEnd w:id="298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2987" w:name="_Toc83470721"/>
            <w:bookmarkStart w:id="2988" w:name="_Toc83472846"/>
            <w:r>
              <w:rPr>
                <w:b w:val="0"/>
                <w:lang w:val="en-US"/>
              </w:rPr>
              <w:t>Benar</w:t>
            </w:r>
            <w:bookmarkEnd w:id="2987"/>
            <w:bookmarkEnd w:id="298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2989" w:name="_Toc83470722"/>
            <w:bookmarkStart w:id="2990" w:name="_Toc83472847"/>
            <w:r w:rsidRPr="003F04E6">
              <w:rPr>
                <w:b w:val="0"/>
                <w:bCs/>
                <w:lang w:val="en-US"/>
              </w:rPr>
              <w:t>19</w:t>
            </w:r>
            <w:bookmarkEnd w:id="2989"/>
            <w:bookmarkEnd w:id="299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2991" w:name="_Toc83470723"/>
            <w:bookmarkStart w:id="2992" w:name="_Toc83472848"/>
            <w:r>
              <w:rPr>
                <w:b w:val="0"/>
                <w:lang w:val="en-US"/>
              </w:rPr>
              <w:t>Positive0</w:t>
            </w:r>
            <w:r w:rsidRPr="003F04E6">
              <w:rPr>
                <w:b w:val="0"/>
                <w:lang w:val="en-US"/>
              </w:rPr>
              <w:t>09</w:t>
            </w:r>
            <w:bookmarkEnd w:id="2991"/>
            <w:bookmarkEnd w:id="299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2993" w:name="_Toc83470724"/>
            <w:bookmarkStart w:id="2994" w:name="_Toc83472849"/>
            <w:r>
              <w:rPr>
                <w:b w:val="0"/>
                <w:lang w:val="en-US"/>
              </w:rPr>
              <w:t>Negative (1.00</w:t>
            </w:r>
            <w:r w:rsidRPr="003F04E6">
              <w:rPr>
                <w:b w:val="0"/>
                <w:lang w:val="en-US"/>
              </w:rPr>
              <w:t>)</w:t>
            </w:r>
            <w:bookmarkEnd w:id="2993"/>
            <w:bookmarkEnd w:id="299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2995" w:name="_Toc83470725"/>
            <w:bookmarkStart w:id="2996" w:name="_Toc83472850"/>
            <w:r>
              <w:rPr>
                <w:b w:val="0"/>
                <w:lang w:val="en-US"/>
              </w:rPr>
              <w:t>Salah</w:t>
            </w:r>
            <w:bookmarkEnd w:id="2995"/>
            <w:bookmarkEnd w:id="299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2997" w:name="_Toc83470726"/>
            <w:bookmarkStart w:id="2998" w:name="_Toc83472851"/>
            <w:r w:rsidRPr="003F04E6">
              <w:rPr>
                <w:b w:val="0"/>
                <w:bCs/>
                <w:lang w:val="en-US"/>
              </w:rPr>
              <w:t>20</w:t>
            </w:r>
            <w:bookmarkEnd w:id="2997"/>
            <w:bookmarkEnd w:id="299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2999" w:name="_Toc83470727"/>
            <w:bookmarkStart w:id="3000" w:name="_Toc83472852"/>
            <w:r>
              <w:rPr>
                <w:b w:val="0"/>
                <w:lang w:val="en-US"/>
              </w:rPr>
              <w:t>Positive0</w:t>
            </w:r>
            <w:r w:rsidRPr="003F04E6">
              <w:rPr>
                <w:b w:val="0"/>
                <w:lang w:val="en-US"/>
              </w:rPr>
              <w:t>10</w:t>
            </w:r>
            <w:bookmarkEnd w:id="2999"/>
            <w:bookmarkEnd w:id="300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001" w:name="_Toc83470728"/>
            <w:bookmarkStart w:id="3002" w:name="_Toc83472853"/>
            <w:r>
              <w:rPr>
                <w:b w:val="0"/>
                <w:lang w:val="en-US"/>
              </w:rPr>
              <w:t>Negative (1.00</w:t>
            </w:r>
            <w:r w:rsidRPr="003F04E6">
              <w:rPr>
                <w:b w:val="0"/>
                <w:lang w:val="en-US"/>
              </w:rPr>
              <w:t>)</w:t>
            </w:r>
            <w:bookmarkEnd w:id="3001"/>
            <w:bookmarkEnd w:id="300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003" w:name="_Toc83470729"/>
            <w:bookmarkStart w:id="3004" w:name="_Toc83472854"/>
            <w:r w:rsidRPr="003F04E6">
              <w:rPr>
                <w:b w:val="0"/>
                <w:lang w:val="en-US"/>
              </w:rPr>
              <w:t>Salah</w:t>
            </w:r>
            <w:bookmarkEnd w:id="3003"/>
            <w:bookmarkEnd w:id="3004"/>
          </w:p>
        </w:tc>
      </w:tr>
    </w:tbl>
    <w:p w:rsidR="00B07AE8" w:rsidRPr="00AE3080" w:rsidRDefault="00B07AE8" w:rsidP="00B07AE8">
      <w:pPr>
        <w:pStyle w:val="Caption"/>
        <w:rPr>
          <w:lang w:val="en-US"/>
        </w:rPr>
      </w:pPr>
    </w:p>
    <w:p w:rsidR="00B07AE8" w:rsidRDefault="00B07AE8" w:rsidP="00B07AE8">
      <w:pPr>
        <w:pStyle w:val="TEUnsoed-TextBodyspasi2"/>
        <w:ind w:firstLine="720"/>
        <w:rPr>
          <w:lang w:val="en-US"/>
        </w:rPr>
      </w:pPr>
      <w:r>
        <w:rPr>
          <w:lang w:val="en-US"/>
        </w:rPr>
        <w:t>Berdasarkan tabel hasil pengujian di atas dapat diketahui bahwa pada pengujian</w:t>
      </w:r>
      <w:r w:rsidR="0003655B">
        <w:rPr>
          <w:lang w:val="en-US"/>
        </w:rPr>
        <w:t xml:space="preserve"> aplikasi web untuk </w:t>
      </w:r>
      <w:r w:rsidR="0003655B" w:rsidRPr="0003655B">
        <w:rPr>
          <w:i/>
          <w:lang w:val="en-US"/>
        </w:rPr>
        <w:t>covid positivity</w:t>
      </w:r>
      <w:r>
        <w:rPr>
          <w:lang w:val="en-US"/>
        </w:rPr>
        <w:t xml:space="preserve"> menggunakan </w:t>
      </w:r>
      <w:r w:rsidRPr="0003655B">
        <w:rPr>
          <w:i/>
          <w:lang w:val="en-US"/>
        </w:rPr>
        <w:t>dataset preprocessed</w:t>
      </w:r>
      <w:r>
        <w:rPr>
          <w:lang w:val="en-US"/>
        </w:rPr>
        <w:t xml:space="preserve"> sebagian besar nilai pengujiannya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B07AE8" w:rsidRPr="00FE498C" w:rsidRDefault="00B07AE8" w:rsidP="00B07AE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20</m:t>
              </m:r>
            </m:den>
          </m:f>
          <m:r>
            <w:rPr>
              <w:rFonts w:ascii="Cambria Math" w:hAnsi="Cambria Math"/>
              <w:lang w:val="en-US"/>
            </w:rPr>
            <m:t xml:space="preserve"> x 100%</m:t>
          </m:r>
        </m:oMath>
      </m:oMathPara>
    </w:p>
    <w:p w:rsidR="00B07AE8" w:rsidRPr="009B49AF" w:rsidRDefault="00B07AE8" w:rsidP="00B07AE8">
      <w:pPr>
        <w:pStyle w:val="TEUnsoed-TextBodyspasi2"/>
        <w:ind w:firstLine="0"/>
        <w:jc w:val="center"/>
        <w:rPr>
          <w:lang w:val="en-US"/>
        </w:rPr>
      </w:pPr>
      <m:oMathPara>
        <m:oMath>
          <m:r>
            <w:rPr>
              <w:rFonts w:ascii="Cambria Math" w:hAnsi="Cambria Math"/>
              <w:lang w:val="en-US"/>
            </w:rPr>
            <m:t>% Akurasi= 35%</m:t>
          </m:r>
        </m:oMath>
      </m:oMathPara>
    </w:p>
    <w:p w:rsidR="00B07AE8" w:rsidRDefault="00B07AE8" w:rsidP="00B07AE8">
      <w:pPr>
        <w:pStyle w:val="TEUnsoed-TextBodyspasi2"/>
        <w:ind w:firstLine="0"/>
        <w:rPr>
          <w:lang w:val="en-US"/>
        </w:rPr>
      </w:pPr>
      <w:r>
        <w:rPr>
          <w:lang w:val="en-US"/>
        </w:rPr>
        <w:tab/>
        <w:t>Dari hasil perhitungan tersebut dapat disimpulkan bahwa hasil pengujian</w:t>
      </w:r>
      <w:r w:rsidR="0003655B">
        <w:rPr>
          <w:lang w:val="en-US"/>
        </w:rPr>
        <w:t xml:space="preserve"> aplikasi web</w:t>
      </w:r>
      <w:r>
        <w:rPr>
          <w:lang w:val="en-US"/>
        </w:rPr>
        <w:t xml:space="preserve"> dengan menggunakan citra </w:t>
      </w:r>
      <w:r w:rsidRPr="00130844">
        <w:rPr>
          <w:i/>
          <w:lang w:val="en-US"/>
        </w:rPr>
        <w:t>preprocessed</w:t>
      </w:r>
      <w:r>
        <w:rPr>
          <w:lang w:val="en-US"/>
        </w:rPr>
        <w:t xml:space="preserve"> belum akurat untuk melakukan deteksi </w:t>
      </w:r>
      <w:r w:rsidRPr="00130844">
        <w:rPr>
          <w:i/>
          <w:lang w:val="en-US"/>
        </w:rPr>
        <w:t>covid positivity</w:t>
      </w:r>
      <w:r>
        <w:rPr>
          <w:lang w:val="en-US"/>
        </w:rPr>
        <w:t>, yaitu dengan persentase akurasi hanya sebesar 35%.</w:t>
      </w:r>
    </w:p>
    <w:p w:rsidR="00B07AE8" w:rsidRDefault="00B07AE8" w:rsidP="00B07AE8">
      <w:pPr>
        <w:pStyle w:val="Heading3"/>
        <w:rPr>
          <w:lang w:val="en-US"/>
        </w:rPr>
      </w:pPr>
      <w:bookmarkStart w:id="3005" w:name="_Toc83470730"/>
      <w:bookmarkStart w:id="3006" w:name="_Toc83472855"/>
      <w:r>
        <w:rPr>
          <w:lang w:val="en-US"/>
        </w:rPr>
        <w:t xml:space="preserve">Pengujian </w:t>
      </w:r>
      <w:r w:rsidRPr="000C716D">
        <w:rPr>
          <w:i/>
          <w:lang w:val="en-US"/>
        </w:rPr>
        <w:t>Risk</w:t>
      </w:r>
      <w:r w:rsidR="00B46244">
        <w:rPr>
          <w:lang w:val="en-US"/>
        </w:rPr>
        <w:t xml:space="preserve"> pada Aplikasi Web </w:t>
      </w:r>
      <w:r>
        <w:rPr>
          <w:lang w:val="en-US"/>
        </w:rPr>
        <w:t xml:space="preserve">Menggunakan </w:t>
      </w:r>
      <w:r>
        <w:rPr>
          <w:i/>
          <w:lang w:val="en-US"/>
        </w:rPr>
        <w:t>Dataset Original</w:t>
      </w:r>
      <w:r w:rsidRPr="00AE3080">
        <w:rPr>
          <w:i/>
          <w:lang w:val="en-US"/>
        </w:rPr>
        <w:t xml:space="preserve"> Image</w:t>
      </w:r>
      <w:bookmarkEnd w:id="3005"/>
      <w:bookmarkEnd w:id="3006"/>
    </w:p>
    <w:p w:rsidR="00B07AE8" w:rsidRDefault="00B07AE8" w:rsidP="00B07AE8">
      <w:pPr>
        <w:pStyle w:val="TEUnsoed-TextBodyspasi2"/>
        <w:rPr>
          <w:lang w:val="en-US"/>
        </w:rPr>
      </w:pPr>
      <w:r>
        <w:rPr>
          <w:lang w:val="en-US"/>
        </w:rPr>
        <w:t xml:space="preserve">Pada pengujian </w:t>
      </w:r>
      <w:r w:rsidR="00B46244">
        <w:rPr>
          <w:lang w:val="en-US"/>
        </w:rPr>
        <w:t>aplikasi web untuk deteksi</w:t>
      </w:r>
      <w:r>
        <w:rPr>
          <w:lang w:val="en-US"/>
        </w:rPr>
        <w:t xml:space="preserve"> </w:t>
      </w:r>
      <w:r w:rsidRPr="000C716D">
        <w:rPr>
          <w:i/>
          <w:lang w:val="en-US"/>
        </w:rPr>
        <w:t>risk</w:t>
      </w:r>
      <w:r>
        <w:rPr>
          <w:lang w:val="en-US"/>
        </w:rPr>
        <w:t xml:space="preserve"> yang menggunakan dataset </w:t>
      </w:r>
      <w:r w:rsidRPr="000C716D">
        <w:rPr>
          <w:i/>
          <w:lang w:val="en-US"/>
        </w:rPr>
        <w:t xml:space="preserve">original </w:t>
      </w:r>
      <w:r>
        <w:rPr>
          <w:lang w:val="en-US"/>
        </w:rPr>
        <w:t xml:space="preserve">terdapat 30 citra </w:t>
      </w:r>
      <w:r w:rsidRPr="000971E3">
        <w:rPr>
          <w:i/>
          <w:lang w:val="en-US"/>
        </w:rPr>
        <w:t>CT scan</w:t>
      </w:r>
      <w:r>
        <w:rPr>
          <w:lang w:val="en-US"/>
        </w:rPr>
        <w:t xml:space="preserve"> dada yang terdiri dari 10 citra kelas </w:t>
      </w:r>
      <w:r w:rsidRPr="000C716D">
        <w:rPr>
          <w:i/>
          <w:lang w:val="en-US"/>
        </w:rPr>
        <w:t>Control,</w:t>
      </w:r>
      <w:r>
        <w:rPr>
          <w:lang w:val="en-US"/>
        </w:rPr>
        <w:t xml:space="preserve"> 10 citra kelas </w:t>
      </w:r>
      <w:r w:rsidRPr="000C716D">
        <w:rPr>
          <w:i/>
          <w:lang w:val="en-US"/>
        </w:rPr>
        <w:t>Type I</w:t>
      </w:r>
      <w:r>
        <w:rPr>
          <w:lang w:val="en-US"/>
        </w:rPr>
        <w:t xml:space="preserve"> dan 10 citra </w:t>
      </w:r>
      <w:r w:rsidRPr="000C716D">
        <w:rPr>
          <w:i/>
          <w:lang w:val="en-US"/>
        </w:rPr>
        <w:t>Type II</w:t>
      </w:r>
      <w:r>
        <w:rPr>
          <w:lang w:val="en-US"/>
        </w:rPr>
        <w:t xml:space="preserve">. Hasil pengujian deteksi </w:t>
      </w:r>
      <w:r w:rsidRPr="000971E3">
        <w:rPr>
          <w:i/>
          <w:lang w:val="en-US"/>
        </w:rPr>
        <w:t xml:space="preserve">CT scan </w:t>
      </w:r>
      <w:r w:rsidR="00B46244">
        <w:rPr>
          <w:lang w:val="en-US"/>
        </w:rPr>
        <w:t xml:space="preserve">dada pada aplikasi web </w:t>
      </w:r>
      <w:r>
        <w:rPr>
          <w:lang w:val="en-US"/>
        </w:rPr>
        <w:t xml:space="preserve">ditampilkan pada </w:t>
      </w:r>
      <w:r w:rsidR="00B46244">
        <w:rPr>
          <w:lang w:val="en-US"/>
        </w:rPr>
        <w:fldChar w:fldCharType="begin"/>
      </w:r>
      <w:r w:rsidR="00B46244">
        <w:rPr>
          <w:lang w:val="en-US"/>
        </w:rPr>
        <w:instrText xml:space="preserve"> REF _Ref83000329 \h </w:instrText>
      </w:r>
      <w:r w:rsidR="00B46244">
        <w:rPr>
          <w:lang w:val="en-US"/>
        </w:rPr>
      </w:r>
      <w:r w:rsidR="00B46244">
        <w:rPr>
          <w:lang w:val="en-US"/>
        </w:rPr>
        <w:fldChar w:fldCharType="separate"/>
      </w:r>
      <w:r w:rsidR="00B46244">
        <w:t xml:space="preserve">Tabel </w:t>
      </w:r>
      <w:r w:rsidR="00B46244">
        <w:rPr>
          <w:lang w:val="en-US"/>
        </w:rPr>
        <w:t>4</w:t>
      </w:r>
      <w:r w:rsidR="00B46244">
        <w:t>.</w:t>
      </w:r>
      <w:r w:rsidR="00B46244">
        <w:rPr>
          <w:noProof/>
        </w:rPr>
        <w:t>13</w:t>
      </w:r>
      <w:r w:rsidR="00B46244">
        <w:rPr>
          <w:lang w:val="en-US"/>
        </w:rPr>
        <w:fldChar w:fldCharType="end"/>
      </w:r>
    </w:p>
    <w:p w:rsidR="00B07AE8" w:rsidRPr="00641704" w:rsidRDefault="00B07AE8" w:rsidP="00B07AE8">
      <w:pPr>
        <w:pStyle w:val="TEUnsoed-TextBodyspasi2"/>
        <w:rPr>
          <w:lang w:val="en-US"/>
        </w:rPr>
      </w:pPr>
    </w:p>
    <w:p w:rsidR="00B07AE8" w:rsidRDefault="00B07AE8" w:rsidP="00B07AE8">
      <w:pPr>
        <w:pStyle w:val="Caption"/>
        <w:keepNext/>
      </w:pPr>
    </w:p>
    <w:p w:rsidR="00B07AE8" w:rsidRDefault="00B07AE8" w:rsidP="00B07AE8">
      <w:pPr>
        <w:pStyle w:val="Caption"/>
        <w:keepNext/>
      </w:pPr>
    </w:p>
    <w:p w:rsidR="00B46244" w:rsidRDefault="00B46244" w:rsidP="00B46244">
      <w:pPr>
        <w:pStyle w:val="Caption"/>
        <w:keepNext/>
      </w:pPr>
      <w:bookmarkStart w:id="3007" w:name="_Ref83000329"/>
      <w:bookmarkStart w:id="3008" w:name="_Toc83471306"/>
      <w:r>
        <w:t xml:space="preserve">Tabel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13</w:t>
      </w:r>
      <w:r w:rsidR="00722190">
        <w:fldChar w:fldCharType="end"/>
      </w:r>
      <w:bookmarkEnd w:id="3007"/>
      <w:r w:rsidRPr="005718F3">
        <w:t>Hasil p</w:t>
      </w:r>
      <w:r>
        <w:t xml:space="preserve">engujian deteksi </w:t>
      </w:r>
      <w:r>
        <w:rPr>
          <w:lang w:val="en-US"/>
        </w:rPr>
        <w:t xml:space="preserve">risk </w:t>
      </w:r>
      <w:r w:rsidRPr="005718F3">
        <w:t xml:space="preserve"> pada aplikasi we</w:t>
      </w:r>
      <w:r>
        <w:t xml:space="preserve">b menggunakan citra </w:t>
      </w:r>
      <w:r>
        <w:rPr>
          <w:lang w:val="en-US"/>
        </w:rPr>
        <w:t>original</w:t>
      </w:r>
      <w:bookmarkEnd w:id="3008"/>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B07AE8" w:rsidRPr="003F04E6" w:rsidTr="00502984">
        <w:trPr>
          <w:trHeight w:val="720"/>
        </w:trPr>
        <w:tc>
          <w:tcPr>
            <w:tcW w:w="1861" w:type="dxa"/>
            <w:tcBorders>
              <w:top w:val="single" w:sz="8" w:space="0" w:color="000000"/>
              <w:left w:val="single" w:sz="8" w:space="0" w:color="auto"/>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009" w:name="_Toc83470731"/>
            <w:bookmarkStart w:id="3010" w:name="_Toc83472856"/>
            <w:r w:rsidRPr="003F04E6">
              <w:rPr>
                <w:b w:val="0"/>
                <w:bCs/>
                <w:sz w:val="22"/>
                <w:lang w:val="en-US"/>
              </w:rPr>
              <w:t>Pengujian</w:t>
            </w:r>
            <w:bookmarkEnd w:id="3009"/>
            <w:bookmarkEnd w:id="3010"/>
          </w:p>
          <w:p w:rsidR="00B07AE8" w:rsidRPr="003F04E6" w:rsidRDefault="00B07AE8" w:rsidP="00502984">
            <w:pPr>
              <w:pStyle w:val="Heading3"/>
              <w:numPr>
                <w:ilvl w:val="0"/>
                <w:numId w:val="0"/>
              </w:numPr>
              <w:spacing w:before="0" w:after="0"/>
              <w:jc w:val="center"/>
              <w:rPr>
                <w:b w:val="0"/>
                <w:bCs/>
                <w:sz w:val="22"/>
                <w:lang w:val="en-US"/>
              </w:rPr>
            </w:pPr>
            <w:bookmarkStart w:id="3011" w:name="_Toc83470732"/>
            <w:bookmarkStart w:id="3012" w:name="_Toc83472857"/>
            <w:r w:rsidRPr="003F04E6">
              <w:rPr>
                <w:b w:val="0"/>
                <w:bCs/>
                <w:sz w:val="22"/>
                <w:lang w:val="en-US"/>
              </w:rPr>
              <w:t>ke -</w:t>
            </w:r>
            <w:bookmarkEnd w:id="3011"/>
            <w:bookmarkEnd w:id="3012"/>
          </w:p>
        </w:tc>
        <w:tc>
          <w:tcPr>
            <w:tcW w:w="1766"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013" w:name="_Toc83470733"/>
            <w:bookmarkStart w:id="3014" w:name="_Toc83472858"/>
            <w:r w:rsidRPr="003F04E6">
              <w:rPr>
                <w:b w:val="0"/>
                <w:bCs/>
                <w:sz w:val="22"/>
                <w:lang w:val="en-US"/>
              </w:rPr>
              <w:t>Nama</w:t>
            </w:r>
            <w:bookmarkEnd w:id="3013"/>
            <w:bookmarkEnd w:id="3014"/>
            <w:r w:rsidRPr="003F04E6">
              <w:rPr>
                <w:b w:val="0"/>
                <w:bCs/>
                <w:sz w:val="22"/>
                <w:lang w:val="en-US"/>
              </w:rPr>
              <w:t xml:space="preserve"> </w:t>
            </w:r>
          </w:p>
          <w:p w:rsidR="00B07AE8" w:rsidRPr="003F04E6" w:rsidRDefault="00B07AE8" w:rsidP="00502984">
            <w:pPr>
              <w:pStyle w:val="Heading3"/>
              <w:numPr>
                <w:ilvl w:val="0"/>
                <w:numId w:val="0"/>
              </w:numPr>
              <w:spacing w:before="0" w:after="0"/>
              <w:jc w:val="center"/>
              <w:rPr>
                <w:b w:val="0"/>
                <w:bCs/>
                <w:sz w:val="22"/>
                <w:lang w:val="en-US"/>
              </w:rPr>
            </w:pPr>
            <w:bookmarkStart w:id="3015" w:name="_Toc83470734"/>
            <w:bookmarkStart w:id="3016" w:name="_Toc83472859"/>
            <w:r w:rsidRPr="003F04E6">
              <w:rPr>
                <w:b w:val="0"/>
                <w:bCs/>
                <w:sz w:val="22"/>
                <w:lang w:val="en-US"/>
              </w:rPr>
              <w:t>Citra</w:t>
            </w:r>
            <w:bookmarkEnd w:id="3015"/>
            <w:bookmarkEnd w:id="3016"/>
          </w:p>
        </w:tc>
        <w:tc>
          <w:tcPr>
            <w:tcW w:w="2477"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017" w:name="_Toc83470735"/>
            <w:bookmarkStart w:id="3018" w:name="_Toc83472860"/>
            <w:r w:rsidRPr="003F04E6">
              <w:rPr>
                <w:b w:val="0"/>
                <w:bCs/>
                <w:sz w:val="22"/>
                <w:lang w:val="en-US"/>
              </w:rPr>
              <w:t>Hasil Prediksi</w:t>
            </w:r>
            <w:bookmarkEnd w:id="3017"/>
            <w:bookmarkEnd w:id="3018"/>
          </w:p>
          <w:p w:rsidR="00B07AE8" w:rsidRPr="003F04E6" w:rsidRDefault="00B07AE8" w:rsidP="00502984">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019" w:name="_Toc83470736"/>
            <w:bookmarkStart w:id="3020" w:name="_Toc83472861"/>
            <w:r w:rsidRPr="003F04E6">
              <w:rPr>
                <w:b w:val="0"/>
                <w:bCs/>
                <w:sz w:val="22"/>
                <w:lang w:val="en-US"/>
              </w:rPr>
              <w:t>Keterangan</w:t>
            </w:r>
            <w:bookmarkEnd w:id="3019"/>
            <w:bookmarkEnd w:id="302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021" w:name="_Toc83470737"/>
            <w:bookmarkStart w:id="3022" w:name="_Toc83472862"/>
            <w:r w:rsidRPr="003F04E6">
              <w:rPr>
                <w:b w:val="0"/>
                <w:bCs/>
                <w:lang w:val="en-US"/>
              </w:rPr>
              <w:t>1</w:t>
            </w:r>
            <w:bookmarkEnd w:id="3021"/>
            <w:bookmarkEnd w:id="302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023" w:name="_Toc83470738"/>
            <w:bookmarkStart w:id="3024" w:name="_Toc83472863"/>
            <w:r>
              <w:rPr>
                <w:b w:val="0"/>
                <w:lang w:val="en-US"/>
              </w:rPr>
              <w:t>Control0</w:t>
            </w:r>
            <w:r w:rsidRPr="003F04E6">
              <w:rPr>
                <w:b w:val="0"/>
                <w:lang w:val="en-US"/>
              </w:rPr>
              <w:t>01</w:t>
            </w:r>
            <w:bookmarkEnd w:id="3023"/>
            <w:bookmarkEnd w:id="3024"/>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025" w:name="_Toc83470739"/>
            <w:bookmarkStart w:id="3026" w:name="_Toc83472864"/>
            <w:r>
              <w:rPr>
                <w:b w:val="0"/>
                <w:lang w:val="en-US"/>
              </w:rPr>
              <w:t>Control (1.00</w:t>
            </w:r>
            <w:r w:rsidRPr="003F04E6">
              <w:rPr>
                <w:b w:val="0"/>
                <w:lang w:val="en-US"/>
              </w:rPr>
              <w:t>)</w:t>
            </w:r>
            <w:bookmarkEnd w:id="3025"/>
            <w:bookmarkEnd w:id="302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027" w:name="_Toc83470740"/>
            <w:bookmarkStart w:id="3028" w:name="_Toc83472865"/>
            <w:r w:rsidRPr="003F04E6">
              <w:rPr>
                <w:b w:val="0"/>
                <w:lang w:val="en-US"/>
              </w:rPr>
              <w:t>Benar</w:t>
            </w:r>
            <w:bookmarkEnd w:id="3027"/>
            <w:bookmarkEnd w:id="302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029" w:name="_Toc83470741"/>
            <w:bookmarkStart w:id="3030" w:name="_Toc83472866"/>
            <w:r w:rsidRPr="003F04E6">
              <w:rPr>
                <w:b w:val="0"/>
                <w:bCs/>
                <w:lang w:val="en-US"/>
              </w:rPr>
              <w:t>2</w:t>
            </w:r>
            <w:bookmarkEnd w:id="3029"/>
            <w:bookmarkEnd w:id="303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031" w:name="_Toc83470742"/>
            <w:bookmarkStart w:id="3032" w:name="_Toc83472867"/>
            <w:r>
              <w:rPr>
                <w:b w:val="0"/>
                <w:lang w:val="en-US"/>
              </w:rPr>
              <w:t>Control0</w:t>
            </w:r>
            <w:r w:rsidRPr="003F04E6">
              <w:rPr>
                <w:b w:val="0"/>
                <w:lang w:val="en-US"/>
              </w:rPr>
              <w:t>02</w:t>
            </w:r>
            <w:bookmarkEnd w:id="3031"/>
            <w:bookmarkEnd w:id="3032"/>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033" w:name="_Toc83470743"/>
            <w:bookmarkStart w:id="3034" w:name="_Toc83472868"/>
            <w:r>
              <w:rPr>
                <w:b w:val="0"/>
                <w:lang w:val="en-US"/>
              </w:rPr>
              <w:t>Control (1.00</w:t>
            </w:r>
            <w:r w:rsidRPr="003F04E6">
              <w:rPr>
                <w:b w:val="0"/>
                <w:lang w:val="en-US"/>
              </w:rPr>
              <w:t>)</w:t>
            </w:r>
            <w:bookmarkEnd w:id="3033"/>
            <w:bookmarkEnd w:id="303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035" w:name="_Toc83470744"/>
            <w:bookmarkStart w:id="3036" w:name="_Toc83472869"/>
            <w:r w:rsidRPr="003F04E6">
              <w:rPr>
                <w:b w:val="0"/>
                <w:lang w:val="en-US"/>
              </w:rPr>
              <w:t>Benar</w:t>
            </w:r>
            <w:bookmarkEnd w:id="3035"/>
            <w:bookmarkEnd w:id="303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037" w:name="_Toc83470745"/>
            <w:bookmarkStart w:id="3038" w:name="_Toc83472870"/>
            <w:r w:rsidRPr="003F04E6">
              <w:rPr>
                <w:b w:val="0"/>
                <w:bCs/>
                <w:lang w:val="en-US"/>
              </w:rPr>
              <w:t>3</w:t>
            </w:r>
            <w:bookmarkEnd w:id="3037"/>
            <w:bookmarkEnd w:id="303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039" w:name="_Toc83470746"/>
            <w:bookmarkStart w:id="3040" w:name="_Toc83472871"/>
            <w:r>
              <w:rPr>
                <w:b w:val="0"/>
                <w:lang w:val="en-US"/>
              </w:rPr>
              <w:t>Control0</w:t>
            </w:r>
            <w:r w:rsidRPr="003F04E6">
              <w:rPr>
                <w:b w:val="0"/>
                <w:lang w:val="en-US"/>
              </w:rPr>
              <w:t>03</w:t>
            </w:r>
            <w:bookmarkEnd w:id="3039"/>
            <w:bookmarkEnd w:id="3040"/>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041" w:name="_Toc83470747"/>
            <w:bookmarkStart w:id="3042" w:name="_Toc83472872"/>
            <w:r>
              <w:rPr>
                <w:b w:val="0"/>
                <w:lang w:val="en-US"/>
              </w:rPr>
              <w:t>Control (1.00</w:t>
            </w:r>
            <w:r w:rsidRPr="003F04E6">
              <w:rPr>
                <w:b w:val="0"/>
                <w:lang w:val="en-US"/>
              </w:rPr>
              <w:t>)</w:t>
            </w:r>
            <w:bookmarkEnd w:id="3041"/>
            <w:bookmarkEnd w:id="304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043" w:name="_Toc83470748"/>
            <w:bookmarkStart w:id="3044" w:name="_Toc83472873"/>
            <w:r w:rsidRPr="003F04E6">
              <w:rPr>
                <w:b w:val="0"/>
                <w:lang w:val="en-US"/>
              </w:rPr>
              <w:t>Benar</w:t>
            </w:r>
            <w:bookmarkEnd w:id="3043"/>
            <w:bookmarkEnd w:id="304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045" w:name="_Toc83470749"/>
            <w:bookmarkStart w:id="3046" w:name="_Toc83472874"/>
            <w:r w:rsidRPr="003F04E6">
              <w:rPr>
                <w:b w:val="0"/>
                <w:bCs/>
                <w:lang w:val="en-US"/>
              </w:rPr>
              <w:t>4</w:t>
            </w:r>
            <w:bookmarkEnd w:id="3045"/>
            <w:bookmarkEnd w:id="304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047" w:name="_Toc83470750"/>
            <w:bookmarkStart w:id="3048" w:name="_Toc83472875"/>
            <w:r>
              <w:rPr>
                <w:b w:val="0"/>
                <w:lang w:val="en-US"/>
              </w:rPr>
              <w:t>Control0</w:t>
            </w:r>
            <w:r w:rsidRPr="003F04E6">
              <w:rPr>
                <w:b w:val="0"/>
                <w:lang w:val="en-US"/>
              </w:rPr>
              <w:t>04</w:t>
            </w:r>
            <w:bookmarkEnd w:id="3047"/>
            <w:bookmarkEnd w:id="3048"/>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049" w:name="_Toc83470751"/>
            <w:bookmarkStart w:id="3050" w:name="_Toc83472876"/>
            <w:r>
              <w:rPr>
                <w:b w:val="0"/>
                <w:lang w:val="en-US"/>
              </w:rPr>
              <w:t>Control (1.00</w:t>
            </w:r>
            <w:r w:rsidRPr="003F04E6">
              <w:rPr>
                <w:b w:val="0"/>
                <w:lang w:val="en-US"/>
              </w:rPr>
              <w:t>)</w:t>
            </w:r>
            <w:bookmarkEnd w:id="3049"/>
            <w:bookmarkEnd w:id="305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051" w:name="_Toc83470752"/>
            <w:bookmarkStart w:id="3052" w:name="_Toc83472877"/>
            <w:r w:rsidRPr="003F04E6">
              <w:rPr>
                <w:b w:val="0"/>
                <w:lang w:val="en-US"/>
              </w:rPr>
              <w:t>Benar</w:t>
            </w:r>
            <w:bookmarkEnd w:id="3051"/>
            <w:bookmarkEnd w:id="305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053" w:name="_Toc83470753"/>
            <w:bookmarkStart w:id="3054" w:name="_Toc83472878"/>
            <w:r w:rsidRPr="003F04E6">
              <w:rPr>
                <w:b w:val="0"/>
                <w:bCs/>
                <w:lang w:val="en-US"/>
              </w:rPr>
              <w:t>5</w:t>
            </w:r>
            <w:bookmarkEnd w:id="3053"/>
            <w:bookmarkEnd w:id="305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055" w:name="_Toc83470754"/>
            <w:bookmarkStart w:id="3056" w:name="_Toc83472879"/>
            <w:r>
              <w:rPr>
                <w:b w:val="0"/>
                <w:lang w:val="en-US"/>
              </w:rPr>
              <w:t>Control0</w:t>
            </w:r>
            <w:r w:rsidRPr="003F04E6">
              <w:rPr>
                <w:b w:val="0"/>
                <w:lang w:val="en-US"/>
              </w:rPr>
              <w:t>05</w:t>
            </w:r>
            <w:bookmarkEnd w:id="3055"/>
            <w:bookmarkEnd w:id="3056"/>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057" w:name="_Toc83470755"/>
            <w:bookmarkStart w:id="3058" w:name="_Toc83472880"/>
            <w:r>
              <w:rPr>
                <w:b w:val="0"/>
                <w:lang w:val="en-US"/>
              </w:rPr>
              <w:t>Control (1.00</w:t>
            </w:r>
            <w:r w:rsidRPr="003F04E6">
              <w:rPr>
                <w:b w:val="0"/>
                <w:lang w:val="en-US"/>
              </w:rPr>
              <w:t>)</w:t>
            </w:r>
            <w:bookmarkEnd w:id="3057"/>
            <w:bookmarkEnd w:id="305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059" w:name="_Toc83470756"/>
            <w:bookmarkStart w:id="3060" w:name="_Toc83472881"/>
            <w:r w:rsidRPr="003F04E6">
              <w:rPr>
                <w:b w:val="0"/>
                <w:lang w:val="en-US"/>
              </w:rPr>
              <w:t>Benar</w:t>
            </w:r>
            <w:bookmarkEnd w:id="3059"/>
            <w:bookmarkEnd w:id="306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061" w:name="_Toc83470757"/>
            <w:bookmarkStart w:id="3062" w:name="_Toc83472882"/>
            <w:r w:rsidRPr="003F04E6">
              <w:rPr>
                <w:b w:val="0"/>
                <w:bCs/>
                <w:lang w:val="en-US"/>
              </w:rPr>
              <w:t>6</w:t>
            </w:r>
            <w:bookmarkEnd w:id="3061"/>
            <w:bookmarkEnd w:id="306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063" w:name="_Toc83470758"/>
            <w:bookmarkStart w:id="3064" w:name="_Toc83472883"/>
            <w:r>
              <w:rPr>
                <w:b w:val="0"/>
                <w:lang w:val="en-US"/>
              </w:rPr>
              <w:t>Control0</w:t>
            </w:r>
            <w:r w:rsidRPr="003F04E6">
              <w:rPr>
                <w:b w:val="0"/>
                <w:lang w:val="en-US"/>
              </w:rPr>
              <w:t>06</w:t>
            </w:r>
            <w:bookmarkEnd w:id="3063"/>
            <w:bookmarkEnd w:id="3064"/>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065" w:name="_Toc83470759"/>
            <w:bookmarkStart w:id="3066" w:name="_Toc83472884"/>
            <w:r>
              <w:rPr>
                <w:b w:val="0"/>
                <w:lang w:val="en-US"/>
              </w:rPr>
              <w:t>Control (1.00</w:t>
            </w:r>
            <w:r w:rsidRPr="003F04E6">
              <w:rPr>
                <w:b w:val="0"/>
                <w:lang w:val="en-US"/>
              </w:rPr>
              <w:t>)</w:t>
            </w:r>
            <w:bookmarkEnd w:id="3065"/>
            <w:bookmarkEnd w:id="306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067" w:name="_Toc83470760"/>
            <w:bookmarkStart w:id="3068" w:name="_Toc83472885"/>
            <w:r w:rsidRPr="003F04E6">
              <w:rPr>
                <w:b w:val="0"/>
                <w:lang w:val="en-US"/>
              </w:rPr>
              <w:t>Benar</w:t>
            </w:r>
            <w:bookmarkEnd w:id="3067"/>
            <w:bookmarkEnd w:id="306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069" w:name="_Toc83470761"/>
            <w:bookmarkStart w:id="3070" w:name="_Toc83472886"/>
            <w:r w:rsidRPr="003F04E6">
              <w:rPr>
                <w:b w:val="0"/>
                <w:bCs/>
                <w:lang w:val="en-US"/>
              </w:rPr>
              <w:t>7</w:t>
            </w:r>
            <w:bookmarkEnd w:id="3069"/>
            <w:bookmarkEnd w:id="307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071" w:name="_Toc83470762"/>
            <w:bookmarkStart w:id="3072" w:name="_Toc83472887"/>
            <w:r>
              <w:rPr>
                <w:b w:val="0"/>
                <w:lang w:val="en-US"/>
              </w:rPr>
              <w:t>Control0</w:t>
            </w:r>
            <w:r w:rsidRPr="003F04E6">
              <w:rPr>
                <w:b w:val="0"/>
                <w:lang w:val="en-US"/>
              </w:rPr>
              <w:t>07</w:t>
            </w:r>
            <w:bookmarkEnd w:id="3071"/>
            <w:bookmarkEnd w:id="3072"/>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073" w:name="_Toc83470763"/>
            <w:bookmarkStart w:id="3074" w:name="_Toc83472888"/>
            <w:r>
              <w:rPr>
                <w:b w:val="0"/>
                <w:lang w:val="en-US"/>
              </w:rPr>
              <w:t>Control (1.00</w:t>
            </w:r>
            <w:r w:rsidRPr="003F04E6">
              <w:rPr>
                <w:b w:val="0"/>
                <w:lang w:val="en-US"/>
              </w:rPr>
              <w:t>)</w:t>
            </w:r>
            <w:bookmarkEnd w:id="3073"/>
            <w:bookmarkEnd w:id="307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075" w:name="_Toc83470764"/>
            <w:bookmarkStart w:id="3076" w:name="_Toc83472889"/>
            <w:r w:rsidRPr="003F04E6">
              <w:rPr>
                <w:b w:val="0"/>
                <w:lang w:val="en-US"/>
              </w:rPr>
              <w:t>Benar</w:t>
            </w:r>
            <w:bookmarkEnd w:id="3075"/>
            <w:bookmarkEnd w:id="307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077" w:name="_Toc83470765"/>
            <w:bookmarkStart w:id="3078" w:name="_Toc83472890"/>
            <w:r w:rsidRPr="003F04E6">
              <w:rPr>
                <w:b w:val="0"/>
                <w:bCs/>
                <w:lang w:val="en-US"/>
              </w:rPr>
              <w:t>8</w:t>
            </w:r>
            <w:bookmarkEnd w:id="3077"/>
            <w:bookmarkEnd w:id="307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079" w:name="_Toc83470766"/>
            <w:bookmarkStart w:id="3080" w:name="_Toc83472891"/>
            <w:r>
              <w:rPr>
                <w:b w:val="0"/>
                <w:lang w:val="en-US"/>
              </w:rPr>
              <w:t>Control0</w:t>
            </w:r>
            <w:r w:rsidRPr="003F04E6">
              <w:rPr>
                <w:b w:val="0"/>
                <w:lang w:val="en-US"/>
              </w:rPr>
              <w:t>08</w:t>
            </w:r>
            <w:bookmarkEnd w:id="3079"/>
            <w:bookmarkEnd w:id="3080"/>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081" w:name="_Toc83470767"/>
            <w:bookmarkStart w:id="3082" w:name="_Toc83472892"/>
            <w:r>
              <w:rPr>
                <w:b w:val="0"/>
                <w:lang w:val="en-US"/>
              </w:rPr>
              <w:t>Control (1.00</w:t>
            </w:r>
            <w:r w:rsidRPr="003F04E6">
              <w:rPr>
                <w:b w:val="0"/>
                <w:lang w:val="en-US"/>
              </w:rPr>
              <w:t>)</w:t>
            </w:r>
            <w:bookmarkEnd w:id="3081"/>
            <w:bookmarkEnd w:id="308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083" w:name="_Toc83470768"/>
            <w:bookmarkStart w:id="3084" w:name="_Toc83472893"/>
            <w:r w:rsidRPr="003F04E6">
              <w:rPr>
                <w:b w:val="0"/>
                <w:lang w:val="en-US"/>
              </w:rPr>
              <w:t>Benar</w:t>
            </w:r>
            <w:bookmarkEnd w:id="3083"/>
            <w:bookmarkEnd w:id="308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085" w:name="_Toc83470769"/>
            <w:bookmarkStart w:id="3086" w:name="_Toc83472894"/>
            <w:r w:rsidRPr="003F04E6">
              <w:rPr>
                <w:b w:val="0"/>
                <w:bCs/>
                <w:lang w:val="en-US"/>
              </w:rPr>
              <w:t>9</w:t>
            </w:r>
            <w:bookmarkEnd w:id="3085"/>
            <w:bookmarkEnd w:id="308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087" w:name="_Toc83470770"/>
            <w:bookmarkStart w:id="3088" w:name="_Toc83472895"/>
            <w:r>
              <w:rPr>
                <w:b w:val="0"/>
                <w:lang w:val="en-US"/>
              </w:rPr>
              <w:t>Control0</w:t>
            </w:r>
            <w:r w:rsidRPr="003F04E6">
              <w:rPr>
                <w:b w:val="0"/>
                <w:lang w:val="en-US"/>
              </w:rPr>
              <w:t>09</w:t>
            </w:r>
            <w:bookmarkEnd w:id="3087"/>
            <w:bookmarkEnd w:id="3088"/>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089" w:name="_Toc83470771"/>
            <w:bookmarkStart w:id="3090" w:name="_Toc83472896"/>
            <w:r>
              <w:rPr>
                <w:b w:val="0"/>
                <w:lang w:val="en-US"/>
              </w:rPr>
              <w:t>Control (1.00</w:t>
            </w:r>
            <w:r w:rsidRPr="003F04E6">
              <w:rPr>
                <w:b w:val="0"/>
                <w:lang w:val="en-US"/>
              </w:rPr>
              <w:t>)</w:t>
            </w:r>
            <w:bookmarkEnd w:id="3089"/>
            <w:bookmarkEnd w:id="309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091" w:name="_Toc83470772"/>
            <w:bookmarkStart w:id="3092" w:name="_Toc83472897"/>
            <w:r w:rsidRPr="003F04E6">
              <w:rPr>
                <w:b w:val="0"/>
                <w:lang w:val="en-US"/>
              </w:rPr>
              <w:t>Benar</w:t>
            </w:r>
            <w:bookmarkEnd w:id="3091"/>
            <w:bookmarkEnd w:id="309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093" w:name="_Toc83470773"/>
            <w:bookmarkStart w:id="3094" w:name="_Toc83472898"/>
            <w:r w:rsidRPr="003F04E6">
              <w:rPr>
                <w:b w:val="0"/>
                <w:bCs/>
                <w:lang w:val="en-US"/>
              </w:rPr>
              <w:t>10</w:t>
            </w:r>
            <w:bookmarkEnd w:id="3093"/>
            <w:bookmarkEnd w:id="309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095" w:name="_Toc83470774"/>
            <w:bookmarkStart w:id="3096" w:name="_Toc83472899"/>
            <w:r>
              <w:rPr>
                <w:b w:val="0"/>
                <w:lang w:val="en-US"/>
              </w:rPr>
              <w:t>Control0</w:t>
            </w:r>
            <w:r w:rsidRPr="003F04E6">
              <w:rPr>
                <w:b w:val="0"/>
                <w:lang w:val="en-US"/>
              </w:rPr>
              <w:t>10</w:t>
            </w:r>
            <w:bookmarkEnd w:id="3095"/>
            <w:bookmarkEnd w:id="3096"/>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097" w:name="_Toc83470775"/>
            <w:bookmarkStart w:id="3098" w:name="_Toc83472900"/>
            <w:r>
              <w:rPr>
                <w:b w:val="0"/>
                <w:lang w:val="en-US"/>
              </w:rPr>
              <w:t>Control (1.00</w:t>
            </w:r>
            <w:r w:rsidRPr="003F04E6">
              <w:rPr>
                <w:b w:val="0"/>
                <w:lang w:val="en-US"/>
              </w:rPr>
              <w:t>)</w:t>
            </w:r>
            <w:bookmarkEnd w:id="3097"/>
            <w:bookmarkEnd w:id="309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099" w:name="_Toc83470776"/>
            <w:bookmarkStart w:id="3100" w:name="_Toc83472901"/>
            <w:r w:rsidRPr="003F04E6">
              <w:rPr>
                <w:b w:val="0"/>
                <w:lang w:val="en-US"/>
              </w:rPr>
              <w:t>Benar</w:t>
            </w:r>
            <w:bookmarkEnd w:id="3099"/>
            <w:bookmarkEnd w:id="310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101" w:name="_Toc83470777"/>
            <w:bookmarkStart w:id="3102" w:name="_Toc83472902"/>
            <w:r w:rsidRPr="003F04E6">
              <w:rPr>
                <w:b w:val="0"/>
                <w:bCs/>
                <w:lang w:val="en-US"/>
              </w:rPr>
              <w:t>11</w:t>
            </w:r>
            <w:bookmarkEnd w:id="3101"/>
            <w:bookmarkEnd w:id="310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103" w:name="_Toc83470778"/>
            <w:bookmarkStart w:id="3104" w:name="_Toc83472903"/>
            <w:r w:rsidRPr="003F04E6">
              <w:rPr>
                <w:b w:val="0"/>
                <w:lang w:val="en-US"/>
              </w:rPr>
              <w:t>T</w:t>
            </w:r>
            <w:r>
              <w:rPr>
                <w:b w:val="0"/>
                <w:lang w:val="en-US"/>
              </w:rPr>
              <w:t>ypeI0</w:t>
            </w:r>
            <w:r w:rsidRPr="003F04E6">
              <w:rPr>
                <w:b w:val="0"/>
                <w:lang w:val="en-US"/>
              </w:rPr>
              <w:t>01</w:t>
            </w:r>
            <w:bookmarkEnd w:id="3103"/>
            <w:bookmarkEnd w:id="310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105" w:name="_Toc83470779"/>
            <w:bookmarkStart w:id="3106" w:name="_Toc83472904"/>
            <w:r>
              <w:rPr>
                <w:b w:val="0"/>
                <w:lang w:val="en-US"/>
              </w:rPr>
              <w:t>Type I (1.00</w:t>
            </w:r>
            <w:r w:rsidRPr="003F04E6">
              <w:rPr>
                <w:b w:val="0"/>
                <w:lang w:val="en-US"/>
              </w:rPr>
              <w:t>)</w:t>
            </w:r>
            <w:bookmarkEnd w:id="3105"/>
            <w:bookmarkEnd w:id="310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107" w:name="_Toc83470780"/>
            <w:bookmarkStart w:id="3108" w:name="_Toc83472905"/>
            <w:r>
              <w:rPr>
                <w:b w:val="0"/>
                <w:lang w:val="en-US"/>
              </w:rPr>
              <w:t>Benar</w:t>
            </w:r>
            <w:bookmarkEnd w:id="3107"/>
            <w:bookmarkEnd w:id="310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109" w:name="_Toc83470781"/>
            <w:bookmarkStart w:id="3110" w:name="_Toc83472906"/>
            <w:r w:rsidRPr="003F04E6">
              <w:rPr>
                <w:b w:val="0"/>
                <w:bCs/>
                <w:lang w:val="en-US"/>
              </w:rPr>
              <w:t>12</w:t>
            </w:r>
            <w:bookmarkEnd w:id="3109"/>
            <w:bookmarkEnd w:id="311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111" w:name="_Toc83470782"/>
            <w:bookmarkStart w:id="3112" w:name="_Toc83472907"/>
            <w:r w:rsidRPr="003F04E6">
              <w:rPr>
                <w:b w:val="0"/>
                <w:lang w:val="en-US"/>
              </w:rPr>
              <w:t>T</w:t>
            </w:r>
            <w:r>
              <w:rPr>
                <w:b w:val="0"/>
                <w:lang w:val="en-US"/>
              </w:rPr>
              <w:t>ypeI0</w:t>
            </w:r>
            <w:r w:rsidRPr="003F04E6">
              <w:rPr>
                <w:b w:val="0"/>
                <w:lang w:val="en-US"/>
              </w:rPr>
              <w:t>02</w:t>
            </w:r>
            <w:bookmarkEnd w:id="3111"/>
            <w:bookmarkEnd w:id="311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113" w:name="_Toc83470783"/>
            <w:bookmarkStart w:id="3114" w:name="_Toc83472908"/>
            <w:r>
              <w:rPr>
                <w:b w:val="0"/>
                <w:lang w:val="en-US"/>
              </w:rPr>
              <w:t>Control (1.00</w:t>
            </w:r>
            <w:r w:rsidRPr="003F04E6">
              <w:rPr>
                <w:b w:val="0"/>
                <w:lang w:val="en-US"/>
              </w:rPr>
              <w:t>)</w:t>
            </w:r>
            <w:bookmarkEnd w:id="3113"/>
            <w:bookmarkEnd w:id="311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115" w:name="_Toc83470784"/>
            <w:bookmarkStart w:id="3116" w:name="_Toc83472909"/>
            <w:r w:rsidRPr="003F04E6">
              <w:rPr>
                <w:b w:val="0"/>
                <w:lang w:val="en-US"/>
              </w:rPr>
              <w:t>Salah</w:t>
            </w:r>
            <w:bookmarkEnd w:id="3115"/>
            <w:bookmarkEnd w:id="311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117" w:name="_Toc83470785"/>
            <w:bookmarkStart w:id="3118" w:name="_Toc83472910"/>
            <w:r w:rsidRPr="003F04E6">
              <w:rPr>
                <w:b w:val="0"/>
                <w:bCs/>
                <w:lang w:val="en-US"/>
              </w:rPr>
              <w:t>13</w:t>
            </w:r>
            <w:bookmarkEnd w:id="3117"/>
            <w:bookmarkEnd w:id="311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119" w:name="_Toc83470786"/>
            <w:bookmarkStart w:id="3120" w:name="_Toc83472911"/>
            <w:r w:rsidRPr="003F04E6">
              <w:rPr>
                <w:b w:val="0"/>
                <w:lang w:val="en-US"/>
              </w:rPr>
              <w:t>T</w:t>
            </w:r>
            <w:r>
              <w:rPr>
                <w:b w:val="0"/>
                <w:lang w:val="en-US"/>
              </w:rPr>
              <w:t>ypeI0</w:t>
            </w:r>
            <w:r w:rsidRPr="003F04E6">
              <w:rPr>
                <w:b w:val="0"/>
                <w:lang w:val="en-US"/>
              </w:rPr>
              <w:t>03</w:t>
            </w:r>
            <w:bookmarkEnd w:id="3119"/>
            <w:bookmarkEnd w:id="312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121" w:name="_Toc83470787"/>
            <w:bookmarkStart w:id="3122" w:name="_Toc83472912"/>
            <w:r>
              <w:rPr>
                <w:b w:val="0"/>
                <w:lang w:val="en-US"/>
              </w:rPr>
              <w:t>Control (1.00</w:t>
            </w:r>
            <w:r w:rsidRPr="003F04E6">
              <w:rPr>
                <w:b w:val="0"/>
                <w:lang w:val="en-US"/>
              </w:rPr>
              <w:t>)</w:t>
            </w:r>
            <w:bookmarkEnd w:id="3121"/>
            <w:bookmarkEnd w:id="312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123" w:name="_Toc83470788"/>
            <w:bookmarkStart w:id="3124" w:name="_Toc83472913"/>
            <w:r>
              <w:rPr>
                <w:b w:val="0"/>
                <w:lang w:val="en-US"/>
              </w:rPr>
              <w:t>Salah</w:t>
            </w:r>
            <w:bookmarkEnd w:id="3123"/>
            <w:bookmarkEnd w:id="312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125" w:name="_Toc83470789"/>
            <w:bookmarkStart w:id="3126" w:name="_Toc83472914"/>
            <w:r w:rsidRPr="003F04E6">
              <w:rPr>
                <w:b w:val="0"/>
                <w:bCs/>
                <w:lang w:val="en-US"/>
              </w:rPr>
              <w:t>14</w:t>
            </w:r>
            <w:bookmarkEnd w:id="3125"/>
            <w:bookmarkEnd w:id="312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127" w:name="_Toc83470790"/>
            <w:bookmarkStart w:id="3128" w:name="_Toc83472915"/>
            <w:r w:rsidRPr="003F04E6">
              <w:rPr>
                <w:b w:val="0"/>
                <w:lang w:val="en-US"/>
              </w:rPr>
              <w:t>T</w:t>
            </w:r>
            <w:r>
              <w:rPr>
                <w:b w:val="0"/>
                <w:lang w:val="en-US"/>
              </w:rPr>
              <w:t>ypeI0</w:t>
            </w:r>
            <w:r w:rsidRPr="003F04E6">
              <w:rPr>
                <w:b w:val="0"/>
                <w:lang w:val="en-US"/>
              </w:rPr>
              <w:t>04</w:t>
            </w:r>
            <w:bookmarkEnd w:id="3127"/>
            <w:bookmarkEnd w:id="312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129" w:name="_Toc83470791"/>
            <w:bookmarkStart w:id="3130" w:name="_Toc83472916"/>
            <w:r>
              <w:rPr>
                <w:b w:val="0"/>
                <w:lang w:val="en-US"/>
              </w:rPr>
              <w:t>Control (1.00</w:t>
            </w:r>
            <w:r w:rsidRPr="003F04E6">
              <w:rPr>
                <w:b w:val="0"/>
                <w:lang w:val="en-US"/>
              </w:rPr>
              <w:t>)</w:t>
            </w:r>
            <w:bookmarkEnd w:id="3129"/>
            <w:bookmarkEnd w:id="313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131" w:name="_Toc83470792"/>
            <w:bookmarkStart w:id="3132" w:name="_Toc83472917"/>
            <w:r>
              <w:rPr>
                <w:b w:val="0"/>
                <w:lang w:val="en-US"/>
              </w:rPr>
              <w:t>Salah</w:t>
            </w:r>
            <w:bookmarkEnd w:id="3131"/>
            <w:bookmarkEnd w:id="313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133" w:name="_Toc83470793"/>
            <w:bookmarkStart w:id="3134" w:name="_Toc83472918"/>
            <w:r w:rsidRPr="003F04E6">
              <w:rPr>
                <w:b w:val="0"/>
                <w:bCs/>
                <w:lang w:val="en-US"/>
              </w:rPr>
              <w:t>15</w:t>
            </w:r>
            <w:bookmarkEnd w:id="3133"/>
            <w:bookmarkEnd w:id="313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135" w:name="_Toc83470794"/>
            <w:bookmarkStart w:id="3136" w:name="_Toc83472919"/>
            <w:r w:rsidRPr="003F04E6">
              <w:rPr>
                <w:b w:val="0"/>
                <w:lang w:val="en-US"/>
              </w:rPr>
              <w:t>T</w:t>
            </w:r>
            <w:r>
              <w:rPr>
                <w:b w:val="0"/>
                <w:lang w:val="en-US"/>
              </w:rPr>
              <w:t>ypeI0</w:t>
            </w:r>
            <w:r w:rsidRPr="003F04E6">
              <w:rPr>
                <w:b w:val="0"/>
                <w:lang w:val="en-US"/>
              </w:rPr>
              <w:t>05</w:t>
            </w:r>
            <w:bookmarkEnd w:id="3135"/>
            <w:bookmarkEnd w:id="313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137" w:name="_Toc83470795"/>
            <w:bookmarkStart w:id="3138" w:name="_Toc83472920"/>
            <w:r>
              <w:rPr>
                <w:b w:val="0"/>
                <w:lang w:val="en-US"/>
              </w:rPr>
              <w:t>Control (1.00</w:t>
            </w:r>
            <w:r w:rsidRPr="003F04E6">
              <w:rPr>
                <w:b w:val="0"/>
                <w:lang w:val="en-US"/>
              </w:rPr>
              <w:t>)</w:t>
            </w:r>
            <w:bookmarkEnd w:id="3137"/>
            <w:bookmarkEnd w:id="313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139" w:name="_Toc83470796"/>
            <w:bookmarkStart w:id="3140" w:name="_Toc83472921"/>
            <w:r w:rsidRPr="003F04E6">
              <w:rPr>
                <w:b w:val="0"/>
                <w:lang w:val="en-US"/>
              </w:rPr>
              <w:t>Salah</w:t>
            </w:r>
            <w:bookmarkEnd w:id="3139"/>
            <w:bookmarkEnd w:id="314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141" w:name="_Toc83470797"/>
            <w:bookmarkStart w:id="3142" w:name="_Toc83472922"/>
            <w:r w:rsidRPr="003F04E6">
              <w:rPr>
                <w:b w:val="0"/>
                <w:bCs/>
                <w:lang w:val="en-US"/>
              </w:rPr>
              <w:t>16</w:t>
            </w:r>
            <w:bookmarkEnd w:id="3141"/>
            <w:bookmarkEnd w:id="314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143" w:name="_Toc83470798"/>
            <w:bookmarkStart w:id="3144" w:name="_Toc83472923"/>
            <w:r w:rsidRPr="003F04E6">
              <w:rPr>
                <w:b w:val="0"/>
                <w:lang w:val="en-US"/>
              </w:rPr>
              <w:t>T</w:t>
            </w:r>
            <w:r>
              <w:rPr>
                <w:b w:val="0"/>
                <w:lang w:val="en-US"/>
              </w:rPr>
              <w:t>ypeI0</w:t>
            </w:r>
            <w:r w:rsidRPr="003F04E6">
              <w:rPr>
                <w:b w:val="0"/>
                <w:lang w:val="en-US"/>
              </w:rPr>
              <w:t>06</w:t>
            </w:r>
            <w:bookmarkEnd w:id="3143"/>
            <w:bookmarkEnd w:id="314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145" w:name="_Toc83470799"/>
            <w:bookmarkStart w:id="3146" w:name="_Toc83472924"/>
            <w:r>
              <w:rPr>
                <w:b w:val="0"/>
                <w:lang w:val="en-US"/>
              </w:rPr>
              <w:t>Control (1.00</w:t>
            </w:r>
            <w:r w:rsidRPr="003F04E6">
              <w:rPr>
                <w:b w:val="0"/>
                <w:lang w:val="en-US"/>
              </w:rPr>
              <w:t>)</w:t>
            </w:r>
            <w:bookmarkEnd w:id="3145"/>
            <w:bookmarkEnd w:id="314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147" w:name="_Toc83470800"/>
            <w:bookmarkStart w:id="3148" w:name="_Toc83472925"/>
            <w:r>
              <w:rPr>
                <w:b w:val="0"/>
                <w:lang w:val="en-US"/>
              </w:rPr>
              <w:t>Salah</w:t>
            </w:r>
            <w:bookmarkEnd w:id="3147"/>
            <w:bookmarkEnd w:id="314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149" w:name="_Toc83470801"/>
            <w:bookmarkStart w:id="3150" w:name="_Toc83472926"/>
            <w:r w:rsidRPr="003F04E6">
              <w:rPr>
                <w:b w:val="0"/>
                <w:bCs/>
                <w:lang w:val="en-US"/>
              </w:rPr>
              <w:t>17</w:t>
            </w:r>
            <w:bookmarkEnd w:id="3149"/>
            <w:bookmarkEnd w:id="315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151" w:name="_Toc83470802"/>
            <w:bookmarkStart w:id="3152" w:name="_Toc83472927"/>
            <w:r w:rsidRPr="003F04E6">
              <w:rPr>
                <w:b w:val="0"/>
                <w:lang w:val="en-US"/>
              </w:rPr>
              <w:t>T</w:t>
            </w:r>
            <w:r>
              <w:rPr>
                <w:b w:val="0"/>
                <w:lang w:val="en-US"/>
              </w:rPr>
              <w:t>ypeI0</w:t>
            </w:r>
            <w:r w:rsidRPr="003F04E6">
              <w:rPr>
                <w:b w:val="0"/>
                <w:lang w:val="en-US"/>
              </w:rPr>
              <w:t>07</w:t>
            </w:r>
            <w:bookmarkEnd w:id="3151"/>
            <w:bookmarkEnd w:id="315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153" w:name="_Toc83470803"/>
            <w:bookmarkStart w:id="3154" w:name="_Toc83472928"/>
            <w:r>
              <w:rPr>
                <w:b w:val="0"/>
                <w:lang w:val="en-US"/>
              </w:rPr>
              <w:t>Control (1.00</w:t>
            </w:r>
            <w:r w:rsidRPr="003F04E6">
              <w:rPr>
                <w:b w:val="0"/>
                <w:lang w:val="en-US"/>
              </w:rPr>
              <w:t>)</w:t>
            </w:r>
            <w:bookmarkEnd w:id="3153"/>
            <w:bookmarkEnd w:id="315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155" w:name="_Toc83470804"/>
            <w:bookmarkStart w:id="3156" w:name="_Toc83472929"/>
            <w:r>
              <w:rPr>
                <w:b w:val="0"/>
                <w:lang w:val="en-US"/>
              </w:rPr>
              <w:t>Salah</w:t>
            </w:r>
            <w:bookmarkEnd w:id="3155"/>
            <w:bookmarkEnd w:id="315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157" w:name="_Toc83470805"/>
            <w:bookmarkStart w:id="3158" w:name="_Toc83472930"/>
            <w:r w:rsidRPr="003F04E6">
              <w:rPr>
                <w:b w:val="0"/>
                <w:bCs/>
                <w:lang w:val="en-US"/>
              </w:rPr>
              <w:t>18</w:t>
            </w:r>
            <w:bookmarkEnd w:id="3157"/>
            <w:bookmarkEnd w:id="315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159" w:name="_Toc83470806"/>
            <w:bookmarkStart w:id="3160" w:name="_Toc83472931"/>
            <w:r w:rsidRPr="003F04E6">
              <w:rPr>
                <w:b w:val="0"/>
                <w:lang w:val="en-US"/>
              </w:rPr>
              <w:t>T</w:t>
            </w:r>
            <w:r>
              <w:rPr>
                <w:b w:val="0"/>
                <w:lang w:val="en-US"/>
              </w:rPr>
              <w:t>ypeI0</w:t>
            </w:r>
            <w:r w:rsidRPr="003F04E6">
              <w:rPr>
                <w:b w:val="0"/>
                <w:lang w:val="en-US"/>
              </w:rPr>
              <w:t>08</w:t>
            </w:r>
            <w:bookmarkEnd w:id="3159"/>
            <w:bookmarkEnd w:id="316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161" w:name="_Toc83470807"/>
            <w:bookmarkStart w:id="3162" w:name="_Toc83472932"/>
            <w:r>
              <w:rPr>
                <w:b w:val="0"/>
                <w:lang w:val="en-US"/>
              </w:rPr>
              <w:t>Control (1.00</w:t>
            </w:r>
            <w:r w:rsidRPr="003F04E6">
              <w:rPr>
                <w:b w:val="0"/>
                <w:lang w:val="en-US"/>
              </w:rPr>
              <w:t>)</w:t>
            </w:r>
            <w:bookmarkEnd w:id="3161"/>
            <w:bookmarkEnd w:id="316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163" w:name="_Toc83470808"/>
            <w:bookmarkStart w:id="3164" w:name="_Toc83472933"/>
            <w:r w:rsidRPr="003F04E6">
              <w:rPr>
                <w:b w:val="0"/>
                <w:lang w:val="en-US"/>
              </w:rPr>
              <w:t>Salah</w:t>
            </w:r>
            <w:bookmarkEnd w:id="3163"/>
            <w:bookmarkEnd w:id="316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165" w:name="_Toc83470809"/>
            <w:bookmarkStart w:id="3166" w:name="_Toc83472934"/>
            <w:r w:rsidRPr="003F04E6">
              <w:rPr>
                <w:b w:val="0"/>
                <w:bCs/>
                <w:lang w:val="en-US"/>
              </w:rPr>
              <w:t>19</w:t>
            </w:r>
            <w:bookmarkEnd w:id="3165"/>
            <w:bookmarkEnd w:id="316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167" w:name="_Toc83470810"/>
            <w:bookmarkStart w:id="3168" w:name="_Toc83472935"/>
            <w:r w:rsidRPr="003F04E6">
              <w:rPr>
                <w:b w:val="0"/>
                <w:lang w:val="en-US"/>
              </w:rPr>
              <w:t>T</w:t>
            </w:r>
            <w:r>
              <w:rPr>
                <w:b w:val="0"/>
                <w:lang w:val="en-US"/>
              </w:rPr>
              <w:t>ypeI0</w:t>
            </w:r>
            <w:r w:rsidRPr="003F04E6">
              <w:rPr>
                <w:b w:val="0"/>
                <w:lang w:val="en-US"/>
              </w:rPr>
              <w:t>09</w:t>
            </w:r>
            <w:bookmarkEnd w:id="3167"/>
            <w:bookmarkEnd w:id="316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169" w:name="_Toc83470811"/>
            <w:bookmarkStart w:id="3170" w:name="_Toc83472936"/>
            <w:r>
              <w:rPr>
                <w:b w:val="0"/>
                <w:lang w:val="en-US"/>
              </w:rPr>
              <w:t>Control (1.00</w:t>
            </w:r>
            <w:r w:rsidRPr="003F04E6">
              <w:rPr>
                <w:b w:val="0"/>
                <w:lang w:val="en-US"/>
              </w:rPr>
              <w:t>)</w:t>
            </w:r>
            <w:bookmarkEnd w:id="3169"/>
            <w:bookmarkEnd w:id="317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171" w:name="_Toc83470812"/>
            <w:bookmarkStart w:id="3172" w:name="_Toc83472937"/>
            <w:r>
              <w:rPr>
                <w:b w:val="0"/>
                <w:lang w:val="en-US"/>
              </w:rPr>
              <w:t>Salah</w:t>
            </w:r>
            <w:bookmarkEnd w:id="3171"/>
            <w:bookmarkEnd w:id="317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173" w:name="_Toc83470813"/>
            <w:bookmarkStart w:id="3174" w:name="_Toc83472938"/>
            <w:r w:rsidRPr="003F04E6">
              <w:rPr>
                <w:b w:val="0"/>
                <w:bCs/>
                <w:lang w:val="en-US"/>
              </w:rPr>
              <w:t>20</w:t>
            </w:r>
            <w:bookmarkEnd w:id="3173"/>
            <w:bookmarkEnd w:id="317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175" w:name="_Toc83470814"/>
            <w:bookmarkStart w:id="3176" w:name="_Toc83472939"/>
            <w:r w:rsidRPr="003F04E6">
              <w:rPr>
                <w:b w:val="0"/>
                <w:lang w:val="en-US"/>
              </w:rPr>
              <w:t>T</w:t>
            </w:r>
            <w:r>
              <w:rPr>
                <w:b w:val="0"/>
                <w:lang w:val="en-US"/>
              </w:rPr>
              <w:t>ypeI0</w:t>
            </w:r>
            <w:r w:rsidRPr="003F04E6">
              <w:rPr>
                <w:b w:val="0"/>
                <w:lang w:val="en-US"/>
              </w:rPr>
              <w:t>10</w:t>
            </w:r>
            <w:bookmarkEnd w:id="3175"/>
            <w:bookmarkEnd w:id="317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177" w:name="_Toc83470815"/>
            <w:bookmarkStart w:id="3178" w:name="_Toc83472940"/>
            <w:r>
              <w:rPr>
                <w:b w:val="0"/>
                <w:lang w:val="en-US"/>
              </w:rPr>
              <w:t>Control (1.00</w:t>
            </w:r>
            <w:r w:rsidRPr="003F04E6">
              <w:rPr>
                <w:b w:val="0"/>
                <w:lang w:val="en-US"/>
              </w:rPr>
              <w:t>)</w:t>
            </w:r>
            <w:bookmarkEnd w:id="3177"/>
            <w:bookmarkEnd w:id="317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179" w:name="_Toc83470816"/>
            <w:bookmarkStart w:id="3180" w:name="_Toc83472941"/>
            <w:r w:rsidRPr="003F04E6">
              <w:rPr>
                <w:b w:val="0"/>
                <w:lang w:val="en-US"/>
              </w:rPr>
              <w:t>Salah</w:t>
            </w:r>
            <w:bookmarkEnd w:id="3179"/>
            <w:bookmarkEnd w:id="318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181" w:name="_Toc83470817"/>
            <w:bookmarkStart w:id="3182" w:name="_Toc83472942"/>
            <w:r w:rsidRPr="003F04E6">
              <w:rPr>
                <w:b w:val="0"/>
                <w:bCs/>
                <w:lang w:val="en-US"/>
              </w:rPr>
              <w:t>21</w:t>
            </w:r>
            <w:bookmarkEnd w:id="3181"/>
            <w:bookmarkEnd w:id="318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183" w:name="_Toc83470818"/>
            <w:bookmarkStart w:id="3184" w:name="_Toc83472943"/>
            <w:r w:rsidRPr="003F04E6">
              <w:rPr>
                <w:b w:val="0"/>
                <w:lang w:val="en-US"/>
              </w:rPr>
              <w:t>T</w:t>
            </w:r>
            <w:r>
              <w:rPr>
                <w:b w:val="0"/>
                <w:lang w:val="en-US"/>
              </w:rPr>
              <w:t>ypeII0</w:t>
            </w:r>
            <w:r w:rsidRPr="003F04E6">
              <w:rPr>
                <w:b w:val="0"/>
                <w:lang w:val="en-US"/>
              </w:rPr>
              <w:t>01</w:t>
            </w:r>
            <w:bookmarkEnd w:id="3183"/>
            <w:bookmarkEnd w:id="318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185" w:name="_Toc83470819"/>
            <w:bookmarkStart w:id="3186" w:name="_Toc83472944"/>
            <w:r>
              <w:rPr>
                <w:b w:val="0"/>
                <w:lang w:val="en-US"/>
              </w:rPr>
              <w:t>Type II</w:t>
            </w:r>
            <w:r w:rsidRPr="003F04E6">
              <w:rPr>
                <w:b w:val="0"/>
                <w:lang w:val="en-US"/>
              </w:rPr>
              <w:t xml:space="preserve"> (1.00)</w:t>
            </w:r>
            <w:bookmarkEnd w:id="3185"/>
            <w:bookmarkEnd w:id="318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187" w:name="_Toc83470820"/>
            <w:bookmarkStart w:id="3188" w:name="_Toc83472945"/>
            <w:r w:rsidRPr="003F04E6">
              <w:rPr>
                <w:b w:val="0"/>
                <w:lang w:val="en-US"/>
              </w:rPr>
              <w:t>Benar</w:t>
            </w:r>
            <w:bookmarkEnd w:id="3187"/>
            <w:bookmarkEnd w:id="318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189" w:name="_Toc83470821"/>
            <w:bookmarkStart w:id="3190" w:name="_Toc83472946"/>
            <w:r w:rsidRPr="003F04E6">
              <w:rPr>
                <w:b w:val="0"/>
                <w:bCs/>
                <w:lang w:val="en-US"/>
              </w:rPr>
              <w:t>22</w:t>
            </w:r>
            <w:bookmarkEnd w:id="3189"/>
            <w:bookmarkEnd w:id="319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191" w:name="_Toc83470822"/>
            <w:bookmarkStart w:id="3192" w:name="_Toc83472947"/>
            <w:r w:rsidRPr="003F04E6">
              <w:rPr>
                <w:b w:val="0"/>
                <w:lang w:val="en-US"/>
              </w:rPr>
              <w:t>T</w:t>
            </w:r>
            <w:r>
              <w:rPr>
                <w:b w:val="0"/>
                <w:lang w:val="en-US"/>
              </w:rPr>
              <w:t>ypeII0</w:t>
            </w:r>
            <w:r w:rsidRPr="003F04E6">
              <w:rPr>
                <w:b w:val="0"/>
                <w:lang w:val="en-US"/>
              </w:rPr>
              <w:t>02</w:t>
            </w:r>
            <w:bookmarkEnd w:id="3191"/>
            <w:bookmarkEnd w:id="319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193" w:name="_Toc83470823"/>
            <w:bookmarkStart w:id="3194" w:name="_Toc83472948"/>
            <w:r w:rsidRPr="003F04E6">
              <w:rPr>
                <w:b w:val="0"/>
                <w:lang w:val="en-US"/>
              </w:rPr>
              <w:t>T</w:t>
            </w:r>
            <w:r>
              <w:rPr>
                <w:b w:val="0"/>
                <w:lang w:val="en-US"/>
              </w:rPr>
              <w:t>ype II</w:t>
            </w:r>
            <w:r w:rsidRPr="003F04E6">
              <w:rPr>
                <w:b w:val="0"/>
                <w:lang w:val="en-US"/>
              </w:rPr>
              <w:t xml:space="preserve"> (1.00)</w:t>
            </w:r>
            <w:bookmarkEnd w:id="3193"/>
            <w:bookmarkEnd w:id="319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195" w:name="_Toc83470824"/>
            <w:bookmarkStart w:id="3196" w:name="_Toc83472949"/>
            <w:r w:rsidRPr="003F04E6">
              <w:rPr>
                <w:b w:val="0"/>
                <w:lang w:val="en-US"/>
              </w:rPr>
              <w:t>Benar</w:t>
            </w:r>
            <w:bookmarkEnd w:id="3195"/>
            <w:bookmarkEnd w:id="319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197" w:name="_Toc83470825"/>
            <w:bookmarkStart w:id="3198" w:name="_Toc83472950"/>
            <w:r w:rsidRPr="003F04E6">
              <w:rPr>
                <w:b w:val="0"/>
                <w:bCs/>
                <w:lang w:val="en-US"/>
              </w:rPr>
              <w:t>23</w:t>
            </w:r>
            <w:bookmarkEnd w:id="3197"/>
            <w:bookmarkEnd w:id="319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199" w:name="_Toc83470826"/>
            <w:bookmarkStart w:id="3200" w:name="_Toc83472951"/>
            <w:r w:rsidRPr="003F04E6">
              <w:rPr>
                <w:b w:val="0"/>
                <w:lang w:val="en-US"/>
              </w:rPr>
              <w:t>T</w:t>
            </w:r>
            <w:r>
              <w:rPr>
                <w:b w:val="0"/>
                <w:lang w:val="en-US"/>
              </w:rPr>
              <w:t>ypeII0</w:t>
            </w:r>
            <w:r w:rsidRPr="003F04E6">
              <w:rPr>
                <w:b w:val="0"/>
                <w:lang w:val="en-US"/>
              </w:rPr>
              <w:t>03</w:t>
            </w:r>
            <w:bookmarkEnd w:id="3199"/>
            <w:bookmarkEnd w:id="320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201" w:name="_Toc83470827"/>
            <w:bookmarkStart w:id="3202" w:name="_Toc83472952"/>
            <w:r>
              <w:rPr>
                <w:b w:val="0"/>
                <w:lang w:val="en-US"/>
              </w:rPr>
              <w:t>Control (0.95</w:t>
            </w:r>
            <w:r w:rsidRPr="003F04E6">
              <w:rPr>
                <w:b w:val="0"/>
                <w:lang w:val="en-US"/>
              </w:rPr>
              <w:t>)</w:t>
            </w:r>
            <w:bookmarkEnd w:id="3201"/>
            <w:bookmarkEnd w:id="320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203" w:name="_Toc83470828"/>
            <w:bookmarkStart w:id="3204" w:name="_Toc83472953"/>
            <w:r>
              <w:rPr>
                <w:b w:val="0"/>
                <w:lang w:val="en-US"/>
              </w:rPr>
              <w:t>Salah</w:t>
            </w:r>
            <w:bookmarkEnd w:id="3203"/>
            <w:bookmarkEnd w:id="320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205" w:name="_Toc83470829"/>
            <w:bookmarkStart w:id="3206" w:name="_Toc83472954"/>
            <w:r w:rsidRPr="003F04E6">
              <w:rPr>
                <w:b w:val="0"/>
                <w:bCs/>
                <w:lang w:val="en-US"/>
              </w:rPr>
              <w:t>24</w:t>
            </w:r>
            <w:bookmarkEnd w:id="3205"/>
            <w:bookmarkEnd w:id="320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207" w:name="_Toc83470830"/>
            <w:bookmarkStart w:id="3208" w:name="_Toc83472955"/>
            <w:r w:rsidRPr="003F04E6">
              <w:rPr>
                <w:b w:val="0"/>
                <w:lang w:val="en-US"/>
              </w:rPr>
              <w:t>T</w:t>
            </w:r>
            <w:r>
              <w:rPr>
                <w:b w:val="0"/>
                <w:lang w:val="en-US"/>
              </w:rPr>
              <w:t>ypeII0</w:t>
            </w:r>
            <w:r w:rsidRPr="003F04E6">
              <w:rPr>
                <w:b w:val="0"/>
                <w:lang w:val="en-US"/>
              </w:rPr>
              <w:t>04</w:t>
            </w:r>
            <w:bookmarkEnd w:id="3207"/>
            <w:bookmarkEnd w:id="320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209" w:name="_Toc83470831"/>
            <w:bookmarkStart w:id="3210" w:name="_Toc83472956"/>
            <w:r w:rsidRPr="003F04E6">
              <w:rPr>
                <w:b w:val="0"/>
                <w:lang w:val="en-US"/>
              </w:rPr>
              <w:t>T</w:t>
            </w:r>
            <w:r>
              <w:rPr>
                <w:b w:val="0"/>
                <w:lang w:val="en-US"/>
              </w:rPr>
              <w:t>ype II</w:t>
            </w:r>
            <w:r w:rsidRPr="003F04E6">
              <w:rPr>
                <w:b w:val="0"/>
                <w:lang w:val="en-US"/>
              </w:rPr>
              <w:t xml:space="preserve"> (1.00)</w:t>
            </w:r>
            <w:bookmarkEnd w:id="3209"/>
            <w:bookmarkEnd w:id="321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211" w:name="_Toc83470832"/>
            <w:bookmarkStart w:id="3212" w:name="_Toc83472957"/>
            <w:r w:rsidRPr="003F04E6">
              <w:rPr>
                <w:b w:val="0"/>
                <w:lang w:val="en-US"/>
              </w:rPr>
              <w:t>Benar</w:t>
            </w:r>
            <w:bookmarkEnd w:id="3211"/>
            <w:bookmarkEnd w:id="321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213" w:name="_Toc83470833"/>
            <w:bookmarkStart w:id="3214" w:name="_Toc83472958"/>
            <w:r w:rsidRPr="003F04E6">
              <w:rPr>
                <w:b w:val="0"/>
                <w:bCs/>
                <w:lang w:val="en-US"/>
              </w:rPr>
              <w:t>25</w:t>
            </w:r>
            <w:bookmarkEnd w:id="3213"/>
            <w:bookmarkEnd w:id="321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215" w:name="_Toc83470834"/>
            <w:bookmarkStart w:id="3216" w:name="_Toc83472959"/>
            <w:r w:rsidRPr="003F04E6">
              <w:rPr>
                <w:b w:val="0"/>
                <w:lang w:val="en-US"/>
              </w:rPr>
              <w:t>T</w:t>
            </w:r>
            <w:r>
              <w:rPr>
                <w:b w:val="0"/>
                <w:lang w:val="en-US"/>
              </w:rPr>
              <w:t>ypeII0</w:t>
            </w:r>
            <w:r w:rsidRPr="003F04E6">
              <w:rPr>
                <w:b w:val="0"/>
                <w:lang w:val="en-US"/>
              </w:rPr>
              <w:t>05</w:t>
            </w:r>
            <w:bookmarkEnd w:id="3215"/>
            <w:bookmarkEnd w:id="321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217" w:name="_Toc83470835"/>
            <w:bookmarkStart w:id="3218" w:name="_Toc83472960"/>
            <w:r>
              <w:rPr>
                <w:b w:val="0"/>
                <w:lang w:val="en-US"/>
              </w:rPr>
              <w:t>Control (1.00</w:t>
            </w:r>
            <w:r w:rsidRPr="003F04E6">
              <w:rPr>
                <w:b w:val="0"/>
                <w:lang w:val="en-US"/>
              </w:rPr>
              <w:t>)</w:t>
            </w:r>
            <w:bookmarkEnd w:id="3217"/>
            <w:bookmarkEnd w:id="321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219" w:name="_Toc83470836"/>
            <w:bookmarkStart w:id="3220" w:name="_Toc83472961"/>
            <w:r>
              <w:rPr>
                <w:b w:val="0"/>
                <w:lang w:val="en-US"/>
              </w:rPr>
              <w:t>Salah</w:t>
            </w:r>
            <w:bookmarkEnd w:id="3219"/>
            <w:bookmarkEnd w:id="322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221" w:name="_Toc83470837"/>
            <w:bookmarkStart w:id="3222" w:name="_Toc83472962"/>
            <w:r w:rsidRPr="003F04E6">
              <w:rPr>
                <w:b w:val="0"/>
                <w:bCs/>
                <w:lang w:val="en-US"/>
              </w:rPr>
              <w:t>26</w:t>
            </w:r>
            <w:bookmarkEnd w:id="3221"/>
            <w:bookmarkEnd w:id="322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223" w:name="_Toc83470838"/>
            <w:bookmarkStart w:id="3224" w:name="_Toc83472963"/>
            <w:r w:rsidRPr="003F04E6">
              <w:rPr>
                <w:b w:val="0"/>
                <w:lang w:val="en-US"/>
              </w:rPr>
              <w:t>T</w:t>
            </w:r>
            <w:r>
              <w:rPr>
                <w:b w:val="0"/>
                <w:lang w:val="en-US"/>
              </w:rPr>
              <w:t>ypeII0</w:t>
            </w:r>
            <w:r w:rsidRPr="003F04E6">
              <w:rPr>
                <w:b w:val="0"/>
                <w:lang w:val="en-US"/>
              </w:rPr>
              <w:t>06</w:t>
            </w:r>
            <w:bookmarkEnd w:id="3223"/>
            <w:bookmarkEnd w:id="322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225" w:name="_Toc83470839"/>
            <w:bookmarkStart w:id="3226" w:name="_Toc83472964"/>
            <w:r w:rsidRPr="003F04E6">
              <w:rPr>
                <w:b w:val="0"/>
                <w:lang w:val="en-US"/>
              </w:rPr>
              <w:t>T</w:t>
            </w:r>
            <w:r>
              <w:rPr>
                <w:b w:val="0"/>
                <w:lang w:val="en-US"/>
              </w:rPr>
              <w:t>ype II</w:t>
            </w:r>
            <w:r w:rsidRPr="003F04E6">
              <w:rPr>
                <w:b w:val="0"/>
                <w:lang w:val="en-US"/>
              </w:rPr>
              <w:t xml:space="preserve"> (1.00)</w:t>
            </w:r>
            <w:bookmarkEnd w:id="3225"/>
            <w:bookmarkEnd w:id="322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227" w:name="_Toc83470840"/>
            <w:bookmarkStart w:id="3228" w:name="_Toc83472965"/>
            <w:r w:rsidRPr="003F04E6">
              <w:rPr>
                <w:b w:val="0"/>
                <w:lang w:val="en-US"/>
              </w:rPr>
              <w:t>Benar</w:t>
            </w:r>
            <w:bookmarkEnd w:id="3227"/>
            <w:bookmarkEnd w:id="322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229" w:name="_Toc83470841"/>
            <w:bookmarkStart w:id="3230" w:name="_Toc83472966"/>
            <w:r w:rsidRPr="003F04E6">
              <w:rPr>
                <w:b w:val="0"/>
                <w:bCs/>
                <w:lang w:val="en-US"/>
              </w:rPr>
              <w:t>27</w:t>
            </w:r>
            <w:bookmarkEnd w:id="3229"/>
            <w:bookmarkEnd w:id="323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231" w:name="_Toc83470842"/>
            <w:bookmarkStart w:id="3232" w:name="_Toc83472967"/>
            <w:r w:rsidRPr="003F04E6">
              <w:rPr>
                <w:b w:val="0"/>
                <w:lang w:val="en-US"/>
              </w:rPr>
              <w:t>T</w:t>
            </w:r>
            <w:r>
              <w:rPr>
                <w:b w:val="0"/>
                <w:lang w:val="en-US"/>
              </w:rPr>
              <w:t>ypeII0</w:t>
            </w:r>
            <w:r w:rsidRPr="003F04E6">
              <w:rPr>
                <w:b w:val="0"/>
                <w:lang w:val="en-US"/>
              </w:rPr>
              <w:t>07</w:t>
            </w:r>
            <w:bookmarkEnd w:id="3231"/>
            <w:bookmarkEnd w:id="323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233" w:name="_Toc83470843"/>
            <w:bookmarkStart w:id="3234" w:name="_Toc83472968"/>
            <w:r>
              <w:rPr>
                <w:b w:val="0"/>
                <w:lang w:val="en-US"/>
              </w:rPr>
              <w:t>Control (1.00</w:t>
            </w:r>
            <w:r w:rsidRPr="003F04E6">
              <w:rPr>
                <w:b w:val="0"/>
                <w:lang w:val="en-US"/>
              </w:rPr>
              <w:t>)</w:t>
            </w:r>
            <w:bookmarkEnd w:id="3233"/>
            <w:bookmarkEnd w:id="323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235" w:name="_Toc83470844"/>
            <w:bookmarkStart w:id="3236" w:name="_Toc83472969"/>
            <w:r>
              <w:rPr>
                <w:b w:val="0"/>
                <w:lang w:val="en-US"/>
              </w:rPr>
              <w:t>Salah</w:t>
            </w:r>
            <w:bookmarkEnd w:id="3235"/>
            <w:bookmarkEnd w:id="323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237" w:name="_Toc83470845"/>
            <w:bookmarkStart w:id="3238" w:name="_Toc83472970"/>
            <w:r w:rsidRPr="003F04E6">
              <w:rPr>
                <w:b w:val="0"/>
                <w:bCs/>
                <w:lang w:val="en-US"/>
              </w:rPr>
              <w:t>28</w:t>
            </w:r>
            <w:bookmarkEnd w:id="3237"/>
            <w:bookmarkEnd w:id="323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239" w:name="_Toc83470846"/>
            <w:bookmarkStart w:id="3240" w:name="_Toc83472971"/>
            <w:r w:rsidRPr="003F04E6">
              <w:rPr>
                <w:b w:val="0"/>
                <w:lang w:val="en-US"/>
              </w:rPr>
              <w:t>T</w:t>
            </w:r>
            <w:r>
              <w:rPr>
                <w:b w:val="0"/>
                <w:lang w:val="en-US"/>
              </w:rPr>
              <w:t>ypeII0</w:t>
            </w:r>
            <w:r w:rsidRPr="003F04E6">
              <w:rPr>
                <w:b w:val="0"/>
                <w:lang w:val="en-US"/>
              </w:rPr>
              <w:t>08</w:t>
            </w:r>
            <w:bookmarkEnd w:id="3239"/>
            <w:bookmarkEnd w:id="324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241" w:name="_Toc83470847"/>
            <w:bookmarkStart w:id="3242" w:name="_Toc83472972"/>
            <w:r w:rsidRPr="003F04E6">
              <w:rPr>
                <w:b w:val="0"/>
                <w:lang w:val="en-US"/>
              </w:rPr>
              <w:t>T</w:t>
            </w:r>
            <w:r>
              <w:rPr>
                <w:b w:val="0"/>
                <w:lang w:val="en-US"/>
              </w:rPr>
              <w:t>ype II</w:t>
            </w:r>
            <w:r w:rsidRPr="003F04E6">
              <w:rPr>
                <w:b w:val="0"/>
                <w:lang w:val="en-US"/>
              </w:rPr>
              <w:t xml:space="preserve"> (1.00)</w:t>
            </w:r>
            <w:bookmarkEnd w:id="3241"/>
            <w:bookmarkEnd w:id="324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243" w:name="_Toc83470848"/>
            <w:bookmarkStart w:id="3244" w:name="_Toc83472973"/>
            <w:r w:rsidRPr="003F04E6">
              <w:rPr>
                <w:b w:val="0"/>
                <w:lang w:val="en-US"/>
              </w:rPr>
              <w:t>Benar</w:t>
            </w:r>
            <w:bookmarkEnd w:id="3243"/>
            <w:bookmarkEnd w:id="324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245" w:name="_Toc83470849"/>
            <w:bookmarkStart w:id="3246" w:name="_Toc83472974"/>
            <w:r w:rsidRPr="003F04E6">
              <w:rPr>
                <w:b w:val="0"/>
                <w:bCs/>
                <w:lang w:val="en-US"/>
              </w:rPr>
              <w:t>29</w:t>
            </w:r>
            <w:bookmarkEnd w:id="3245"/>
            <w:bookmarkEnd w:id="324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247" w:name="_Toc83470850"/>
            <w:bookmarkStart w:id="3248" w:name="_Toc83472975"/>
            <w:r w:rsidRPr="003F04E6">
              <w:rPr>
                <w:b w:val="0"/>
                <w:lang w:val="en-US"/>
              </w:rPr>
              <w:t>T</w:t>
            </w:r>
            <w:r>
              <w:rPr>
                <w:b w:val="0"/>
                <w:lang w:val="en-US"/>
              </w:rPr>
              <w:t>ypeII0</w:t>
            </w:r>
            <w:r w:rsidRPr="003F04E6">
              <w:rPr>
                <w:b w:val="0"/>
                <w:lang w:val="en-US"/>
              </w:rPr>
              <w:t>09</w:t>
            </w:r>
            <w:bookmarkEnd w:id="3247"/>
            <w:bookmarkEnd w:id="324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249" w:name="_Toc83470851"/>
            <w:bookmarkStart w:id="3250" w:name="_Toc83472976"/>
            <w:r w:rsidRPr="003F04E6">
              <w:rPr>
                <w:b w:val="0"/>
                <w:lang w:val="en-US"/>
              </w:rPr>
              <w:t>T</w:t>
            </w:r>
            <w:r>
              <w:rPr>
                <w:b w:val="0"/>
                <w:lang w:val="en-US"/>
              </w:rPr>
              <w:t>ype II</w:t>
            </w:r>
            <w:r w:rsidRPr="003F04E6">
              <w:rPr>
                <w:b w:val="0"/>
                <w:lang w:val="en-US"/>
              </w:rPr>
              <w:t xml:space="preserve"> (1.00)</w:t>
            </w:r>
            <w:bookmarkEnd w:id="3249"/>
            <w:bookmarkEnd w:id="325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251" w:name="_Toc83470852"/>
            <w:bookmarkStart w:id="3252" w:name="_Toc83472977"/>
            <w:r w:rsidRPr="003F04E6">
              <w:rPr>
                <w:b w:val="0"/>
                <w:lang w:val="en-US"/>
              </w:rPr>
              <w:t>Benar</w:t>
            </w:r>
            <w:bookmarkEnd w:id="3251"/>
            <w:bookmarkEnd w:id="3252"/>
          </w:p>
        </w:tc>
      </w:tr>
      <w:tr w:rsidR="00B07AE8" w:rsidRPr="003F04E6" w:rsidTr="00502984">
        <w:tc>
          <w:tcPr>
            <w:tcW w:w="1861" w:type="dxa"/>
            <w:tcBorders>
              <w:left w:val="single" w:sz="8" w:space="0" w:color="auto"/>
              <w:bottom w:val="single" w:sz="8" w:space="0" w:color="000000"/>
            </w:tcBorders>
            <w:shd w:val="clear" w:color="auto" w:fill="auto"/>
          </w:tcPr>
          <w:p w:rsidR="00B07AE8" w:rsidRPr="003F04E6" w:rsidRDefault="00B07AE8" w:rsidP="00502984">
            <w:pPr>
              <w:pStyle w:val="Heading3"/>
              <w:numPr>
                <w:ilvl w:val="0"/>
                <w:numId w:val="0"/>
              </w:numPr>
              <w:jc w:val="center"/>
              <w:rPr>
                <w:b w:val="0"/>
                <w:bCs/>
                <w:lang w:val="en-US"/>
              </w:rPr>
            </w:pPr>
            <w:bookmarkStart w:id="3253" w:name="_Toc83470853"/>
            <w:bookmarkStart w:id="3254" w:name="_Toc83472978"/>
            <w:r w:rsidRPr="003F04E6">
              <w:rPr>
                <w:b w:val="0"/>
                <w:bCs/>
                <w:lang w:val="en-US"/>
              </w:rPr>
              <w:t>30</w:t>
            </w:r>
            <w:bookmarkEnd w:id="3253"/>
            <w:bookmarkEnd w:id="325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255" w:name="_Toc83470854"/>
            <w:bookmarkStart w:id="3256" w:name="_Toc83472979"/>
            <w:r w:rsidRPr="003F04E6">
              <w:rPr>
                <w:b w:val="0"/>
                <w:lang w:val="en-US"/>
              </w:rPr>
              <w:t>T</w:t>
            </w:r>
            <w:r>
              <w:rPr>
                <w:b w:val="0"/>
                <w:lang w:val="en-US"/>
              </w:rPr>
              <w:t>ypeII0</w:t>
            </w:r>
            <w:r w:rsidRPr="003F04E6">
              <w:rPr>
                <w:b w:val="0"/>
                <w:lang w:val="en-US"/>
              </w:rPr>
              <w:t>10</w:t>
            </w:r>
            <w:bookmarkEnd w:id="3255"/>
            <w:bookmarkEnd w:id="325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257" w:name="_Toc83470855"/>
            <w:bookmarkStart w:id="3258" w:name="_Toc83472980"/>
            <w:r w:rsidRPr="003F04E6">
              <w:rPr>
                <w:b w:val="0"/>
                <w:lang w:val="en-US"/>
              </w:rPr>
              <w:t>T</w:t>
            </w:r>
            <w:r>
              <w:rPr>
                <w:b w:val="0"/>
                <w:lang w:val="en-US"/>
              </w:rPr>
              <w:t>ype II</w:t>
            </w:r>
            <w:r w:rsidRPr="003F04E6">
              <w:rPr>
                <w:b w:val="0"/>
                <w:lang w:val="en-US"/>
              </w:rPr>
              <w:t xml:space="preserve"> (1.00)</w:t>
            </w:r>
            <w:bookmarkEnd w:id="3257"/>
            <w:bookmarkEnd w:id="3258"/>
          </w:p>
        </w:tc>
        <w:tc>
          <w:tcPr>
            <w:tcW w:w="1329" w:type="dxa"/>
            <w:tcBorders>
              <w:bottom w:val="single" w:sz="8" w:space="0" w:color="000000"/>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259" w:name="_Toc83470856"/>
            <w:bookmarkStart w:id="3260" w:name="_Toc83472981"/>
            <w:r w:rsidRPr="003F04E6">
              <w:rPr>
                <w:b w:val="0"/>
                <w:lang w:val="en-US"/>
              </w:rPr>
              <w:t>Benar</w:t>
            </w:r>
            <w:bookmarkEnd w:id="3259"/>
            <w:bookmarkEnd w:id="3260"/>
          </w:p>
        </w:tc>
      </w:tr>
    </w:tbl>
    <w:p w:rsidR="00B07AE8" w:rsidRPr="00AE3080" w:rsidRDefault="00B07AE8" w:rsidP="00B07AE8">
      <w:pPr>
        <w:pStyle w:val="Caption"/>
        <w:rPr>
          <w:lang w:val="en-US"/>
        </w:rPr>
      </w:pPr>
    </w:p>
    <w:p w:rsidR="00B07AE8" w:rsidRDefault="00B07AE8" w:rsidP="00B07AE8">
      <w:pPr>
        <w:pStyle w:val="TEUnsoed-TextBodyspasi2"/>
        <w:ind w:firstLine="720"/>
        <w:rPr>
          <w:lang w:val="en-US"/>
        </w:rPr>
      </w:pPr>
      <w:r>
        <w:rPr>
          <w:lang w:val="en-US"/>
        </w:rPr>
        <w:t>Berdasarkan tabel hasil pengujian di atas dapat diketahui bahwa pada pengujian</w:t>
      </w:r>
      <w:r w:rsidR="00B46244">
        <w:rPr>
          <w:lang w:val="en-US"/>
        </w:rPr>
        <w:t xml:space="preserve"> aplikasi web untuk deteksi</w:t>
      </w:r>
      <w:r>
        <w:rPr>
          <w:lang w:val="en-US"/>
        </w:rPr>
        <w:t xml:space="preserve"> </w:t>
      </w:r>
      <w:r w:rsidRPr="00B46244">
        <w:rPr>
          <w:i/>
          <w:lang w:val="en-US"/>
        </w:rPr>
        <w:t>risk</w:t>
      </w:r>
      <w:r>
        <w:rPr>
          <w:lang w:val="en-US"/>
        </w:rPr>
        <w:t xml:space="preserve"> menggunakan dataset </w:t>
      </w:r>
      <w:r w:rsidRPr="00B46244">
        <w:rPr>
          <w:i/>
          <w:lang w:val="en-US"/>
        </w:rPr>
        <w:t xml:space="preserve">original </w:t>
      </w:r>
      <w:r>
        <w:rPr>
          <w:lang w:val="en-US"/>
        </w:rPr>
        <w:t>sebagian besar nilai pengujiannya bernilai benar dengan tingkat probabilitas mulai dari 95% hingga 100%. Meskipun masih ada yang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B07AE8" w:rsidRPr="00FE498C" w:rsidRDefault="00B07AE8" w:rsidP="00B07AE8">
      <w:pPr>
        <w:pStyle w:val="TEUnsoed-TextBodyspasi2"/>
        <w:ind w:firstLine="0"/>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18</m:t>
              </m:r>
            </m:num>
            <m:den>
              <m:r>
                <w:rPr>
                  <w:rFonts w:ascii="Cambria Math" w:hAnsi="Cambria Math"/>
                  <w:lang w:val="en-US"/>
                </w:rPr>
                <m:t>30</m:t>
              </m:r>
            </m:den>
          </m:f>
          <m:r>
            <w:rPr>
              <w:rFonts w:ascii="Cambria Math" w:hAnsi="Cambria Math"/>
              <w:lang w:val="en-US"/>
            </w:rPr>
            <m:t xml:space="preserve"> x 100%</m:t>
          </m:r>
        </m:oMath>
      </m:oMathPara>
    </w:p>
    <w:p w:rsidR="00B07AE8" w:rsidRPr="00FE498C" w:rsidRDefault="00B07AE8" w:rsidP="00B07AE8">
      <w:pPr>
        <w:pStyle w:val="TEUnsoed-TextBodyspasi2"/>
        <w:ind w:firstLine="0"/>
        <w:rPr>
          <w:lang w:val="en-US"/>
        </w:rPr>
      </w:pPr>
      <m:oMathPara>
        <m:oMath>
          <m:r>
            <w:rPr>
              <w:rFonts w:ascii="Cambria Math" w:hAnsi="Cambria Math"/>
              <w:lang w:val="en-US"/>
            </w:rPr>
            <m:t>% Akurasi= 60%</m:t>
          </m:r>
        </m:oMath>
      </m:oMathPara>
    </w:p>
    <w:p w:rsidR="00B07AE8" w:rsidRDefault="00B07AE8" w:rsidP="00B07AE8">
      <w:pPr>
        <w:pStyle w:val="TEUnsoed-TextBodyspasi2"/>
        <w:ind w:firstLine="0"/>
        <w:rPr>
          <w:lang w:val="en-US"/>
        </w:rPr>
      </w:pPr>
      <w:r>
        <w:rPr>
          <w:lang w:val="en-US"/>
        </w:rPr>
        <w:tab/>
        <w:t xml:space="preserve">Dari hasil perhitungan tersebut dapat disimpulkan bahwa hasil pengujian </w:t>
      </w:r>
      <w:r w:rsidR="00B46244">
        <w:rPr>
          <w:lang w:val="en-US"/>
        </w:rPr>
        <w:t xml:space="preserve">aplikasi web </w:t>
      </w:r>
      <w:r>
        <w:rPr>
          <w:lang w:val="en-US"/>
        </w:rPr>
        <w:t xml:space="preserve">dengan menggunakan citra </w:t>
      </w:r>
      <w:r w:rsidRPr="00B46244">
        <w:rPr>
          <w:i/>
          <w:lang w:val="en-US"/>
        </w:rPr>
        <w:t>original</w:t>
      </w:r>
      <w:r>
        <w:rPr>
          <w:lang w:val="en-US"/>
        </w:rPr>
        <w:t xml:space="preserve"> belum cukup akurat untuk melakukan deteksi</w:t>
      </w:r>
      <w:r w:rsidR="00B46244">
        <w:rPr>
          <w:lang w:val="en-US"/>
        </w:rPr>
        <w:t xml:space="preserve"> </w:t>
      </w:r>
      <w:r w:rsidRPr="000C716D">
        <w:rPr>
          <w:i/>
          <w:lang w:val="en-US"/>
        </w:rPr>
        <w:t>risk</w:t>
      </w:r>
      <w:r>
        <w:rPr>
          <w:lang w:val="en-US"/>
        </w:rPr>
        <w:t>, yaitu dengan persentase akurasi hanya sebesar 60%.</w:t>
      </w:r>
    </w:p>
    <w:p w:rsidR="00B07AE8" w:rsidRDefault="00B46244" w:rsidP="00B07AE8">
      <w:pPr>
        <w:pStyle w:val="Heading3"/>
        <w:rPr>
          <w:lang w:val="en-US"/>
        </w:rPr>
      </w:pPr>
      <w:bookmarkStart w:id="3261" w:name="_Toc83470857"/>
      <w:bookmarkStart w:id="3262" w:name="_Toc83472982"/>
      <w:r>
        <w:rPr>
          <w:lang w:val="en-US"/>
        </w:rPr>
        <w:t xml:space="preserve">Pengujian </w:t>
      </w:r>
      <w:r w:rsidR="00B07AE8" w:rsidRPr="00DF5793">
        <w:rPr>
          <w:i/>
          <w:lang w:val="en-US"/>
        </w:rPr>
        <w:t>Risk</w:t>
      </w:r>
      <w:r w:rsidR="00B07AE8">
        <w:rPr>
          <w:lang w:val="en-US"/>
        </w:rPr>
        <w:t xml:space="preserve"> pada </w:t>
      </w:r>
      <w:r w:rsidRPr="00B46244">
        <w:rPr>
          <w:lang w:val="en-US"/>
        </w:rPr>
        <w:t>Aplikasi Web</w:t>
      </w:r>
      <w:r w:rsidR="00B07AE8">
        <w:rPr>
          <w:lang w:val="en-US"/>
        </w:rPr>
        <w:t xml:space="preserve"> Menggunakan </w:t>
      </w:r>
      <w:r w:rsidR="00B07AE8">
        <w:rPr>
          <w:i/>
          <w:lang w:val="en-US"/>
        </w:rPr>
        <w:t>Dataset Preprocessed</w:t>
      </w:r>
      <w:r w:rsidR="00B07AE8" w:rsidRPr="00AE3080">
        <w:rPr>
          <w:i/>
          <w:lang w:val="en-US"/>
        </w:rPr>
        <w:t xml:space="preserve"> Image</w:t>
      </w:r>
      <w:bookmarkEnd w:id="3261"/>
      <w:bookmarkEnd w:id="3262"/>
    </w:p>
    <w:p w:rsidR="00B07AE8" w:rsidRPr="00307893" w:rsidRDefault="00B07AE8" w:rsidP="00307893">
      <w:pPr>
        <w:pStyle w:val="TEUnsoed-TextBodyspasi2"/>
        <w:rPr>
          <w:lang w:val="en-US"/>
        </w:rPr>
      </w:pPr>
      <w:r>
        <w:rPr>
          <w:lang w:val="en-US"/>
        </w:rPr>
        <w:t xml:space="preserve">Pada pengujian </w:t>
      </w:r>
      <w:r w:rsidR="00B46244">
        <w:rPr>
          <w:lang w:val="en-US"/>
        </w:rPr>
        <w:t>aplikasi web untuk deteksi</w:t>
      </w:r>
      <w:r>
        <w:rPr>
          <w:lang w:val="en-US"/>
        </w:rPr>
        <w:t xml:space="preserve"> </w:t>
      </w:r>
      <w:r w:rsidRPr="00DF5793">
        <w:rPr>
          <w:i/>
          <w:lang w:val="en-US"/>
        </w:rPr>
        <w:t xml:space="preserve">risk </w:t>
      </w:r>
      <w:r>
        <w:rPr>
          <w:lang w:val="en-US"/>
        </w:rPr>
        <w:t xml:space="preserve">yang menggunakan dataset </w:t>
      </w:r>
      <w:r w:rsidRPr="00DF5793">
        <w:rPr>
          <w:i/>
          <w:lang w:val="en-US"/>
        </w:rPr>
        <w:t xml:space="preserve">preprocessed </w:t>
      </w:r>
      <w:r>
        <w:rPr>
          <w:lang w:val="en-US"/>
        </w:rPr>
        <w:t xml:space="preserve">terdapat 30 citra </w:t>
      </w:r>
      <w:r w:rsidRPr="000971E3">
        <w:rPr>
          <w:i/>
          <w:lang w:val="en-US"/>
        </w:rPr>
        <w:t>CT scan</w:t>
      </w:r>
      <w:r>
        <w:rPr>
          <w:lang w:val="en-US"/>
        </w:rPr>
        <w:t xml:space="preserve"> dada yang terdiri dari 10 citra kelas </w:t>
      </w:r>
      <w:r w:rsidRPr="00DF5793">
        <w:rPr>
          <w:i/>
          <w:lang w:val="en-US"/>
        </w:rPr>
        <w:t>Control</w:t>
      </w:r>
      <w:r>
        <w:rPr>
          <w:lang w:val="en-US"/>
        </w:rPr>
        <w:t xml:space="preserve">, 10 citra kelas </w:t>
      </w:r>
      <w:r w:rsidRPr="00DF5793">
        <w:rPr>
          <w:i/>
          <w:lang w:val="en-US"/>
        </w:rPr>
        <w:t>Type I</w:t>
      </w:r>
      <w:r>
        <w:rPr>
          <w:lang w:val="en-US"/>
        </w:rPr>
        <w:t xml:space="preserve"> dan 10 citra </w:t>
      </w:r>
      <w:r w:rsidRPr="00DF5793">
        <w:rPr>
          <w:i/>
          <w:lang w:val="en-US"/>
        </w:rPr>
        <w:t>Type II.</w:t>
      </w:r>
      <w:r>
        <w:rPr>
          <w:lang w:val="en-US"/>
        </w:rPr>
        <w:t xml:space="preserve"> Hasil pengujian deteksi </w:t>
      </w:r>
      <w:r w:rsidRPr="000971E3">
        <w:rPr>
          <w:i/>
          <w:lang w:val="en-US"/>
        </w:rPr>
        <w:t xml:space="preserve">CT scan </w:t>
      </w:r>
      <w:r>
        <w:rPr>
          <w:lang w:val="en-US"/>
        </w:rPr>
        <w:t xml:space="preserve">dada pada </w:t>
      </w:r>
      <w:r w:rsidR="00B46244" w:rsidRPr="00B46244">
        <w:rPr>
          <w:lang w:val="en-US"/>
        </w:rPr>
        <w:t>aplikasi web</w:t>
      </w:r>
      <w:r>
        <w:rPr>
          <w:lang w:val="en-US"/>
        </w:rPr>
        <w:t xml:space="preserve"> ditampilkan pada </w:t>
      </w:r>
      <w:r w:rsidR="00307893">
        <w:rPr>
          <w:lang w:val="en-US"/>
        </w:rPr>
        <w:fldChar w:fldCharType="begin"/>
      </w:r>
      <w:r w:rsidR="00307893">
        <w:rPr>
          <w:lang w:val="en-US"/>
        </w:rPr>
        <w:instrText xml:space="preserve"> REF _Ref83000708 \h </w:instrText>
      </w:r>
      <w:r w:rsidR="00307893">
        <w:rPr>
          <w:lang w:val="en-US"/>
        </w:rPr>
      </w:r>
      <w:r w:rsidR="00307893">
        <w:rPr>
          <w:lang w:val="en-US"/>
        </w:rPr>
        <w:fldChar w:fldCharType="separate"/>
      </w:r>
      <w:r w:rsidR="00307893">
        <w:t xml:space="preserve">Tabel </w:t>
      </w:r>
      <w:r w:rsidR="00307893">
        <w:rPr>
          <w:lang w:val="en-US"/>
        </w:rPr>
        <w:t>4</w:t>
      </w:r>
      <w:r w:rsidR="00307893">
        <w:t>.</w:t>
      </w:r>
      <w:r w:rsidR="00307893">
        <w:rPr>
          <w:noProof/>
        </w:rPr>
        <w:t>14</w:t>
      </w:r>
      <w:r w:rsidR="00307893">
        <w:rPr>
          <w:lang w:val="en-US"/>
        </w:rPr>
        <w:fldChar w:fldCharType="end"/>
      </w:r>
    </w:p>
    <w:p w:rsidR="00307893" w:rsidRDefault="00307893" w:rsidP="00307893">
      <w:pPr>
        <w:pStyle w:val="Caption"/>
        <w:keepNext/>
      </w:pPr>
      <w:bookmarkStart w:id="3263" w:name="_Ref83000708"/>
      <w:bookmarkStart w:id="3264" w:name="_Toc83471307"/>
      <w:r>
        <w:t xml:space="preserve">Tabel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14</w:t>
      </w:r>
      <w:r w:rsidR="00722190">
        <w:fldChar w:fldCharType="end"/>
      </w:r>
      <w:bookmarkEnd w:id="3263"/>
      <w:r w:rsidRPr="00966675">
        <w:t>Hasil p</w:t>
      </w:r>
      <w:r>
        <w:t xml:space="preserve">engujian deteksi </w:t>
      </w:r>
      <w:r>
        <w:rPr>
          <w:lang w:val="en-US"/>
        </w:rPr>
        <w:t xml:space="preserve">risk </w:t>
      </w:r>
      <w:r w:rsidRPr="00966675">
        <w:t xml:space="preserve"> pada aplikasi web menggunakan citra preprocessed</w:t>
      </w:r>
      <w:bookmarkEnd w:id="3264"/>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B07AE8" w:rsidRPr="003F04E6" w:rsidTr="00502984">
        <w:trPr>
          <w:trHeight w:val="720"/>
        </w:trPr>
        <w:tc>
          <w:tcPr>
            <w:tcW w:w="1861" w:type="dxa"/>
            <w:tcBorders>
              <w:top w:val="single" w:sz="8" w:space="0" w:color="000000"/>
              <w:left w:val="single" w:sz="8" w:space="0" w:color="auto"/>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265" w:name="_Toc83470858"/>
            <w:bookmarkStart w:id="3266" w:name="_Toc83472983"/>
            <w:r w:rsidRPr="003F04E6">
              <w:rPr>
                <w:b w:val="0"/>
                <w:bCs/>
                <w:sz w:val="22"/>
                <w:lang w:val="en-US"/>
              </w:rPr>
              <w:t>Pengujian</w:t>
            </w:r>
            <w:bookmarkEnd w:id="3265"/>
            <w:bookmarkEnd w:id="3266"/>
          </w:p>
          <w:p w:rsidR="00B07AE8" w:rsidRPr="003F04E6" w:rsidRDefault="00B07AE8" w:rsidP="00502984">
            <w:pPr>
              <w:pStyle w:val="Heading3"/>
              <w:numPr>
                <w:ilvl w:val="0"/>
                <w:numId w:val="0"/>
              </w:numPr>
              <w:spacing w:before="0" w:after="0"/>
              <w:jc w:val="center"/>
              <w:rPr>
                <w:b w:val="0"/>
                <w:bCs/>
                <w:sz w:val="22"/>
                <w:lang w:val="en-US"/>
              </w:rPr>
            </w:pPr>
            <w:bookmarkStart w:id="3267" w:name="_Toc83470859"/>
            <w:bookmarkStart w:id="3268" w:name="_Toc83472984"/>
            <w:r w:rsidRPr="003F04E6">
              <w:rPr>
                <w:b w:val="0"/>
                <w:bCs/>
                <w:sz w:val="22"/>
                <w:lang w:val="en-US"/>
              </w:rPr>
              <w:t>ke -</w:t>
            </w:r>
            <w:bookmarkEnd w:id="3267"/>
            <w:bookmarkEnd w:id="3268"/>
          </w:p>
        </w:tc>
        <w:tc>
          <w:tcPr>
            <w:tcW w:w="1766"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269" w:name="_Toc83470860"/>
            <w:bookmarkStart w:id="3270" w:name="_Toc83472985"/>
            <w:r w:rsidRPr="003F04E6">
              <w:rPr>
                <w:b w:val="0"/>
                <w:bCs/>
                <w:sz w:val="22"/>
                <w:lang w:val="en-US"/>
              </w:rPr>
              <w:t>Nama</w:t>
            </w:r>
            <w:bookmarkEnd w:id="3269"/>
            <w:bookmarkEnd w:id="3270"/>
            <w:r w:rsidRPr="003F04E6">
              <w:rPr>
                <w:b w:val="0"/>
                <w:bCs/>
                <w:sz w:val="22"/>
                <w:lang w:val="en-US"/>
              </w:rPr>
              <w:t xml:space="preserve"> </w:t>
            </w:r>
          </w:p>
          <w:p w:rsidR="00B07AE8" w:rsidRPr="003F04E6" w:rsidRDefault="00B07AE8" w:rsidP="00502984">
            <w:pPr>
              <w:pStyle w:val="Heading3"/>
              <w:numPr>
                <w:ilvl w:val="0"/>
                <w:numId w:val="0"/>
              </w:numPr>
              <w:spacing w:before="0" w:after="0"/>
              <w:jc w:val="center"/>
              <w:rPr>
                <w:b w:val="0"/>
                <w:bCs/>
                <w:sz w:val="22"/>
                <w:lang w:val="en-US"/>
              </w:rPr>
            </w:pPr>
            <w:bookmarkStart w:id="3271" w:name="_Toc83470861"/>
            <w:bookmarkStart w:id="3272" w:name="_Toc83472986"/>
            <w:r w:rsidRPr="003F04E6">
              <w:rPr>
                <w:b w:val="0"/>
                <w:bCs/>
                <w:sz w:val="22"/>
                <w:lang w:val="en-US"/>
              </w:rPr>
              <w:t>Citra</w:t>
            </w:r>
            <w:bookmarkEnd w:id="3271"/>
            <w:bookmarkEnd w:id="3272"/>
          </w:p>
        </w:tc>
        <w:tc>
          <w:tcPr>
            <w:tcW w:w="2477"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273" w:name="_Toc83470862"/>
            <w:bookmarkStart w:id="3274" w:name="_Toc83472987"/>
            <w:r w:rsidRPr="003F04E6">
              <w:rPr>
                <w:b w:val="0"/>
                <w:bCs/>
                <w:sz w:val="22"/>
                <w:lang w:val="en-US"/>
              </w:rPr>
              <w:t>Hasil Prediksi</w:t>
            </w:r>
            <w:bookmarkEnd w:id="3273"/>
            <w:bookmarkEnd w:id="3274"/>
          </w:p>
          <w:p w:rsidR="00B07AE8" w:rsidRPr="003F04E6" w:rsidRDefault="00B07AE8" w:rsidP="00502984">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275" w:name="_Toc83470863"/>
            <w:bookmarkStart w:id="3276" w:name="_Toc83472988"/>
            <w:r w:rsidRPr="003F04E6">
              <w:rPr>
                <w:b w:val="0"/>
                <w:bCs/>
                <w:sz w:val="22"/>
                <w:lang w:val="en-US"/>
              </w:rPr>
              <w:t>Keterangan</w:t>
            </w:r>
            <w:bookmarkEnd w:id="3275"/>
            <w:bookmarkEnd w:id="327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277" w:name="_Toc83470864"/>
            <w:bookmarkStart w:id="3278" w:name="_Toc83472989"/>
            <w:r w:rsidRPr="003F04E6">
              <w:rPr>
                <w:b w:val="0"/>
                <w:bCs/>
                <w:lang w:val="en-US"/>
              </w:rPr>
              <w:t>1</w:t>
            </w:r>
            <w:bookmarkEnd w:id="3277"/>
            <w:bookmarkEnd w:id="327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279" w:name="_Toc83470865"/>
            <w:bookmarkStart w:id="3280" w:name="_Toc83472990"/>
            <w:r>
              <w:rPr>
                <w:b w:val="0"/>
                <w:lang w:val="en-US"/>
              </w:rPr>
              <w:t>Control0</w:t>
            </w:r>
            <w:r w:rsidRPr="003F04E6">
              <w:rPr>
                <w:b w:val="0"/>
                <w:lang w:val="en-US"/>
              </w:rPr>
              <w:t>01</w:t>
            </w:r>
            <w:bookmarkEnd w:id="3279"/>
            <w:bookmarkEnd w:id="3280"/>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281" w:name="_Toc83470866"/>
            <w:bookmarkStart w:id="3282" w:name="_Toc83472991"/>
            <w:r>
              <w:rPr>
                <w:b w:val="0"/>
                <w:lang w:val="en-US"/>
              </w:rPr>
              <w:t>Control (1.00</w:t>
            </w:r>
            <w:r w:rsidRPr="003F04E6">
              <w:rPr>
                <w:b w:val="0"/>
                <w:lang w:val="en-US"/>
              </w:rPr>
              <w:t>)</w:t>
            </w:r>
            <w:bookmarkEnd w:id="3281"/>
            <w:bookmarkEnd w:id="328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283" w:name="_Toc83470867"/>
            <w:bookmarkStart w:id="3284" w:name="_Toc83472992"/>
            <w:r w:rsidRPr="003F04E6">
              <w:rPr>
                <w:b w:val="0"/>
                <w:lang w:val="en-US"/>
              </w:rPr>
              <w:t>Benar</w:t>
            </w:r>
            <w:bookmarkEnd w:id="3283"/>
            <w:bookmarkEnd w:id="328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285" w:name="_Toc83470868"/>
            <w:bookmarkStart w:id="3286" w:name="_Toc83472993"/>
            <w:r w:rsidRPr="003F04E6">
              <w:rPr>
                <w:b w:val="0"/>
                <w:bCs/>
                <w:lang w:val="en-US"/>
              </w:rPr>
              <w:t>2</w:t>
            </w:r>
            <w:bookmarkEnd w:id="3285"/>
            <w:bookmarkEnd w:id="328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287" w:name="_Toc83470869"/>
            <w:bookmarkStart w:id="3288" w:name="_Toc83472994"/>
            <w:r>
              <w:rPr>
                <w:b w:val="0"/>
                <w:lang w:val="en-US"/>
              </w:rPr>
              <w:t>Control0</w:t>
            </w:r>
            <w:r w:rsidRPr="003F04E6">
              <w:rPr>
                <w:b w:val="0"/>
                <w:lang w:val="en-US"/>
              </w:rPr>
              <w:t>02</w:t>
            </w:r>
            <w:bookmarkEnd w:id="3287"/>
            <w:bookmarkEnd w:id="3288"/>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289" w:name="_Toc83470870"/>
            <w:bookmarkStart w:id="3290" w:name="_Toc83472995"/>
            <w:r>
              <w:rPr>
                <w:b w:val="0"/>
                <w:lang w:val="en-US"/>
              </w:rPr>
              <w:t>Control (1.00</w:t>
            </w:r>
            <w:r w:rsidRPr="003F04E6">
              <w:rPr>
                <w:b w:val="0"/>
                <w:lang w:val="en-US"/>
              </w:rPr>
              <w:t>)</w:t>
            </w:r>
            <w:bookmarkEnd w:id="3289"/>
            <w:bookmarkEnd w:id="329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291" w:name="_Toc83470871"/>
            <w:bookmarkStart w:id="3292" w:name="_Toc83472996"/>
            <w:r w:rsidRPr="003F04E6">
              <w:rPr>
                <w:b w:val="0"/>
                <w:lang w:val="en-US"/>
              </w:rPr>
              <w:t>Benar</w:t>
            </w:r>
            <w:bookmarkEnd w:id="3291"/>
            <w:bookmarkEnd w:id="329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293" w:name="_Toc83470872"/>
            <w:bookmarkStart w:id="3294" w:name="_Toc83472997"/>
            <w:r w:rsidRPr="003F04E6">
              <w:rPr>
                <w:b w:val="0"/>
                <w:bCs/>
                <w:lang w:val="en-US"/>
              </w:rPr>
              <w:t>3</w:t>
            </w:r>
            <w:bookmarkEnd w:id="3293"/>
            <w:bookmarkEnd w:id="329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295" w:name="_Toc83470873"/>
            <w:bookmarkStart w:id="3296" w:name="_Toc83472998"/>
            <w:r>
              <w:rPr>
                <w:b w:val="0"/>
                <w:lang w:val="en-US"/>
              </w:rPr>
              <w:t>Control0</w:t>
            </w:r>
            <w:r w:rsidRPr="003F04E6">
              <w:rPr>
                <w:b w:val="0"/>
                <w:lang w:val="en-US"/>
              </w:rPr>
              <w:t>03</w:t>
            </w:r>
            <w:bookmarkEnd w:id="3295"/>
            <w:bookmarkEnd w:id="3296"/>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297" w:name="_Toc83470874"/>
            <w:bookmarkStart w:id="3298" w:name="_Toc83472999"/>
            <w:r>
              <w:rPr>
                <w:b w:val="0"/>
                <w:lang w:val="en-US"/>
              </w:rPr>
              <w:t>Control (1.00</w:t>
            </w:r>
            <w:r w:rsidRPr="003F04E6">
              <w:rPr>
                <w:b w:val="0"/>
                <w:lang w:val="en-US"/>
              </w:rPr>
              <w:t>)</w:t>
            </w:r>
            <w:bookmarkEnd w:id="3297"/>
            <w:bookmarkEnd w:id="329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299" w:name="_Toc83470875"/>
            <w:bookmarkStart w:id="3300" w:name="_Toc83473000"/>
            <w:r w:rsidRPr="003F04E6">
              <w:rPr>
                <w:b w:val="0"/>
                <w:lang w:val="en-US"/>
              </w:rPr>
              <w:t>Benar</w:t>
            </w:r>
            <w:bookmarkEnd w:id="3299"/>
            <w:bookmarkEnd w:id="330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301" w:name="_Toc83470876"/>
            <w:bookmarkStart w:id="3302" w:name="_Toc83473001"/>
            <w:r w:rsidRPr="003F04E6">
              <w:rPr>
                <w:b w:val="0"/>
                <w:bCs/>
                <w:lang w:val="en-US"/>
              </w:rPr>
              <w:t>4</w:t>
            </w:r>
            <w:bookmarkEnd w:id="3301"/>
            <w:bookmarkEnd w:id="330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303" w:name="_Toc83470877"/>
            <w:bookmarkStart w:id="3304" w:name="_Toc83473002"/>
            <w:r>
              <w:rPr>
                <w:b w:val="0"/>
                <w:lang w:val="en-US"/>
              </w:rPr>
              <w:t>Control0</w:t>
            </w:r>
            <w:r w:rsidRPr="003F04E6">
              <w:rPr>
                <w:b w:val="0"/>
                <w:lang w:val="en-US"/>
              </w:rPr>
              <w:t>04</w:t>
            </w:r>
            <w:bookmarkEnd w:id="3303"/>
            <w:bookmarkEnd w:id="3304"/>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305" w:name="_Toc83470878"/>
            <w:bookmarkStart w:id="3306" w:name="_Toc83473003"/>
            <w:r>
              <w:rPr>
                <w:b w:val="0"/>
                <w:lang w:val="en-US"/>
              </w:rPr>
              <w:t>Control (1.00</w:t>
            </w:r>
            <w:r w:rsidRPr="003F04E6">
              <w:rPr>
                <w:b w:val="0"/>
                <w:lang w:val="en-US"/>
              </w:rPr>
              <w:t>)</w:t>
            </w:r>
            <w:bookmarkEnd w:id="3305"/>
            <w:bookmarkEnd w:id="330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307" w:name="_Toc83470879"/>
            <w:bookmarkStart w:id="3308" w:name="_Toc83473004"/>
            <w:r w:rsidRPr="003F04E6">
              <w:rPr>
                <w:b w:val="0"/>
                <w:lang w:val="en-US"/>
              </w:rPr>
              <w:t>Benar</w:t>
            </w:r>
            <w:bookmarkEnd w:id="3307"/>
            <w:bookmarkEnd w:id="330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309" w:name="_Toc83470880"/>
            <w:bookmarkStart w:id="3310" w:name="_Toc83473005"/>
            <w:r w:rsidRPr="003F04E6">
              <w:rPr>
                <w:b w:val="0"/>
                <w:bCs/>
                <w:lang w:val="en-US"/>
              </w:rPr>
              <w:t>5</w:t>
            </w:r>
            <w:bookmarkEnd w:id="3309"/>
            <w:bookmarkEnd w:id="331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311" w:name="_Toc83470881"/>
            <w:bookmarkStart w:id="3312" w:name="_Toc83473006"/>
            <w:r>
              <w:rPr>
                <w:b w:val="0"/>
                <w:lang w:val="en-US"/>
              </w:rPr>
              <w:t>Control0</w:t>
            </w:r>
            <w:r w:rsidRPr="003F04E6">
              <w:rPr>
                <w:b w:val="0"/>
                <w:lang w:val="en-US"/>
              </w:rPr>
              <w:t>05</w:t>
            </w:r>
            <w:bookmarkEnd w:id="3311"/>
            <w:bookmarkEnd w:id="3312"/>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313" w:name="_Toc83470882"/>
            <w:bookmarkStart w:id="3314" w:name="_Toc83473007"/>
            <w:r>
              <w:rPr>
                <w:b w:val="0"/>
                <w:lang w:val="en-US"/>
              </w:rPr>
              <w:t>Control (1.00</w:t>
            </w:r>
            <w:r w:rsidRPr="003F04E6">
              <w:rPr>
                <w:b w:val="0"/>
                <w:lang w:val="en-US"/>
              </w:rPr>
              <w:t>)</w:t>
            </w:r>
            <w:bookmarkEnd w:id="3313"/>
            <w:bookmarkEnd w:id="331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315" w:name="_Toc83470883"/>
            <w:bookmarkStart w:id="3316" w:name="_Toc83473008"/>
            <w:r w:rsidRPr="003F04E6">
              <w:rPr>
                <w:b w:val="0"/>
                <w:lang w:val="en-US"/>
              </w:rPr>
              <w:t>Benar</w:t>
            </w:r>
            <w:bookmarkEnd w:id="3315"/>
            <w:bookmarkEnd w:id="331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317" w:name="_Toc83470884"/>
            <w:bookmarkStart w:id="3318" w:name="_Toc83473009"/>
            <w:r w:rsidRPr="003F04E6">
              <w:rPr>
                <w:b w:val="0"/>
                <w:bCs/>
                <w:lang w:val="en-US"/>
              </w:rPr>
              <w:t>6</w:t>
            </w:r>
            <w:bookmarkEnd w:id="3317"/>
            <w:bookmarkEnd w:id="331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319" w:name="_Toc83470885"/>
            <w:bookmarkStart w:id="3320" w:name="_Toc83473010"/>
            <w:r>
              <w:rPr>
                <w:b w:val="0"/>
                <w:lang w:val="en-US"/>
              </w:rPr>
              <w:t>Control0</w:t>
            </w:r>
            <w:r w:rsidRPr="003F04E6">
              <w:rPr>
                <w:b w:val="0"/>
                <w:lang w:val="en-US"/>
              </w:rPr>
              <w:t>06</w:t>
            </w:r>
            <w:bookmarkEnd w:id="3319"/>
            <w:bookmarkEnd w:id="3320"/>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321" w:name="_Toc83470886"/>
            <w:bookmarkStart w:id="3322" w:name="_Toc83473011"/>
            <w:r>
              <w:rPr>
                <w:b w:val="0"/>
                <w:lang w:val="en-US"/>
              </w:rPr>
              <w:t>Control (1.00</w:t>
            </w:r>
            <w:r w:rsidRPr="003F04E6">
              <w:rPr>
                <w:b w:val="0"/>
                <w:lang w:val="en-US"/>
              </w:rPr>
              <w:t>)</w:t>
            </w:r>
            <w:bookmarkEnd w:id="3321"/>
            <w:bookmarkEnd w:id="332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323" w:name="_Toc83470887"/>
            <w:bookmarkStart w:id="3324" w:name="_Toc83473012"/>
            <w:r w:rsidRPr="003F04E6">
              <w:rPr>
                <w:b w:val="0"/>
                <w:lang w:val="en-US"/>
              </w:rPr>
              <w:t>Benar</w:t>
            </w:r>
            <w:bookmarkEnd w:id="3323"/>
            <w:bookmarkEnd w:id="332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325" w:name="_Toc83470888"/>
            <w:bookmarkStart w:id="3326" w:name="_Toc83473013"/>
            <w:r w:rsidRPr="003F04E6">
              <w:rPr>
                <w:b w:val="0"/>
                <w:bCs/>
                <w:lang w:val="en-US"/>
              </w:rPr>
              <w:t>7</w:t>
            </w:r>
            <w:bookmarkEnd w:id="3325"/>
            <w:bookmarkEnd w:id="332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327" w:name="_Toc83470889"/>
            <w:bookmarkStart w:id="3328" w:name="_Toc83473014"/>
            <w:r>
              <w:rPr>
                <w:b w:val="0"/>
                <w:lang w:val="en-US"/>
              </w:rPr>
              <w:t>Control0</w:t>
            </w:r>
            <w:r w:rsidRPr="003F04E6">
              <w:rPr>
                <w:b w:val="0"/>
                <w:lang w:val="en-US"/>
              </w:rPr>
              <w:t>07</w:t>
            </w:r>
            <w:bookmarkEnd w:id="3327"/>
            <w:bookmarkEnd w:id="3328"/>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329" w:name="_Toc83470890"/>
            <w:bookmarkStart w:id="3330" w:name="_Toc83473015"/>
            <w:r>
              <w:rPr>
                <w:b w:val="0"/>
                <w:lang w:val="en-US"/>
              </w:rPr>
              <w:t>Control (1.00</w:t>
            </w:r>
            <w:r w:rsidRPr="003F04E6">
              <w:rPr>
                <w:b w:val="0"/>
                <w:lang w:val="en-US"/>
              </w:rPr>
              <w:t>)</w:t>
            </w:r>
            <w:bookmarkEnd w:id="3329"/>
            <w:bookmarkEnd w:id="333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331" w:name="_Toc83470891"/>
            <w:bookmarkStart w:id="3332" w:name="_Toc83473016"/>
            <w:r w:rsidRPr="003F04E6">
              <w:rPr>
                <w:b w:val="0"/>
                <w:lang w:val="en-US"/>
              </w:rPr>
              <w:t>Benar</w:t>
            </w:r>
            <w:bookmarkEnd w:id="3331"/>
            <w:bookmarkEnd w:id="333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333" w:name="_Toc83470892"/>
            <w:bookmarkStart w:id="3334" w:name="_Toc83473017"/>
            <w:r w:rsidRPr="003F04E6">
              <w:rPr>
                <w:b w:val="0"/>
                <w:bCs/>
                <w:lang w:val="en-US"/>
              </w:rPr>
              <w:t>8</w:t>
            </w:r>
            <w:bookmarkEnd w:id="3333"/>
            <w:bookmarkEnd w:id="333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335" w:name="_Toc83470893"/>
            <w:bookmarkStart w:id="3336" w:name="_Toc83473018"/>
            <w:r>
              <w:rPr>
                <w:b w:val="0"/>
                <w:lang w:val="en-US"/>
              </w:rPr>
              <w:t>Control0</w:t>
            </w:r>
            <w:r w:rsidRPr="003F04E6">
              <w:rPr>
                <w:b w:val="0"/>
                <w:lang w:val="en-US"/>
              </w:rPr>
              <w:t>08</w:t>
            </w:r>
            <w:bookmarkEnd w:id="3335"/>
            <w:bookmarkEnd w:id="3336"/>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337" w:name="_Toc83470894"/>
            <w:bookmarkStart w:id="3338" w:name="_Toc83473019"/>
            <w:r>
              <w:rPr>
                <w:b w:val="0"/>
                <w:lang w:val="en-US"/>
              </w:rPr>
              <w:t>Control (1.00</w:t>
            </w:r>
            <w:r w:rsidRPr="003F04E6">
              <w:rPr>
                <w:b w:val="0"/>
                <w:lang w:val="en-US"/>
              </w:rPr>
              <w:t>)</w:t>
            </w:r>
            <w:bookmarkEnd w:id="3337"/>
            <w:bookmarkEnd w:id="333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339" w:name="_Toc83470895"/>
            <w:bookmarkStart w:id="3340" w:name="_Toc83473020"/>
            <w:r w:rsidRPr="003F04E6">
              <w:rPr>
                <w:b w:val="0"/>
                <w:lang w:val="en-US"/>
              </w:rPr>
              <w:t>Benar</w:t>
            </w:r>
            <w:bookmarkEnd w:id="3339"/>
            <w:bookmarkEnd w:id="334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341" w:name="_Toc83470896"/>
            <w:bookmarkStart w:id="3342" w:name="_Toc83473021"/>
            <w:r w:rsidRPr="003F04E6">
              <w:rPr>
                <w:b w:val="0"/>
                <w:bCs/>
                <w:lang w:val="en-US"/>
              </w:rPr>
              <w:t>9</w:t>
            </w:r>
            <w:bookmarkEnd w:id="3341"/>
            <w:bookmarkEnd w:id="334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343" w:name="_Toc83470897"/>
            <w:bookmarkStart w:id="3344" w:name="_Toc83473022"/>
            <w:r>
              <w:rPr>
                <w:b w:val="0"/>
                <w:lang w:val="en-US"/>
              </w:rPr>
              <w:t>Control0</w:t>
            </w:r>
            <w:r w:rsidRPr="003F04E6">
              <w:rPr>
                <w:b w:val="0"/>
                <w:lang w:val="en-US"/>
              </w:rPr>
              <w:t>09</w:t>
            </w:r>
            <w:bookmarkEnd w:id="3343"/>
            <w:bookmarkEnd w:id="3344"/>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345" w:name="_Toc83470898"/>
            <w:bookmarkStart w:id="3346" w:name="_Toc83473023"/>
            <w:r>
              <w:rPr>
                <w:b w:val="0"/>
                <w:lang w:val="en-US"/>
              </w:rPr>
              <w:t>Control (1.00</w:t>
            </w:r>
            <w:r w:rsidRPr="003F04E6">
              <w:rPr>
                <w:b w:val="0"/>
                <w:lang w:val="en-US"/>
              </w:rPr>
              <w:t>)</w:t>
            </w:r>
            <w:bookmarkEnd w:id="3345"/>
            <w:bookmarkEnd w:id="334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347" w:name="_Toc83470899"/>
            <w:bookmarkStart w:id="3348" w:name="_Toc83473024"/>
            <w:r w:rsidRPr="003F04E6">
              <w:rPr>
                <w:b w:val="0"/>
                <w:lang w:val="en-US"/>
              </w:rPr>
              <w:t>Benar</w:t>
            </w:r>
            <w:bookmarkEnd w:id="3347"/>
            <w:bookmarkEnd w:id="334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349" w:name="_Toc83470900"/>
            <w:bookmarkStart w:id="3350" w:name="_Toc83473025"/>
            <w:r w:rsidRPr="003F04E6">
              <w:rPr>
                <w:b w:val="0"/>
                <w:bCs/>
                <w:lang w:val="en-US"/>
              </w:rPr>
              <w:t>10</w:t>
            </w:r>
            <w:bookmarkEnd w:id="3349"/>
            <w:bookmarkEnd w:id="335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351" w:name="_Toc83470901"/>
            <w:bookmarkStart w:id="3352" w:name="_Toc83473026"/>
            <w:r>
              <w:rPr>
                <w:b w:val="0"/>
                <w:lang w:val="en-US"/>
              </w:rPr>
              <w:t>Control0</w:t>
            </w:r>
            <w:r w:rsidRPr="003F04E6">
              <w:rPr>
                <w:b w:val="0"/>
                <w:lang w:val="en-US"/>
              </w:rPr>
              <w:t>10</w:t>
            </w:r>
            <w:bookmarkEnd w:id="3351"/>
            <w:bookmarkEnd w:id="3352"/>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353" w:name="_Toc83470902"/>
            <w:bookmarkStart w:id="3354" w:name="_Toc83473027"/>
            <w:r>
              <w:rPr>
                <w:b w:val="0"/>
                <w:lang w:val="en-US"/>
              </w:rPr>
              <w:t>Control (1.00</w:t>
            </w:r>
            <w:r w:rsidRPr="003F04E6">
              <w:rPr>
                <w:b w:val="0"/>
                <w:lang w:val="en-US"/>
              </w:rPr>
              <w:t>)</w:t>
            </w:r>
            <w:bookmarkEnd w:id="3353"/>
            <w:bookmarkEnd w:id="335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355" w:name="_Toc83470903"/>
            <w:bookmarkStart w:id="3356" w:name="_Toc83473028"/>
            <w:r w:rsidRPr="003F04E6">
              <w:rPr>
                <w:b w:val="0"/>
                <w:lang w:val="en-US"/>
              </w:rPr>
              <w:t>Benar</w:t>
            </w:r>
            <w:bookmarkEnd w:id="3355"/>
            <w:bookmarkEnd w:id="335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357" w:name="_Toc83470904"/>
            <w:bookmarkStart w:id="3358" w:name="_Toc83473029"/>
            <w:r w:rsidRPr="003F04E6">
              <w:rPr>
                <w:b w:val="0"/>
                <w:bCs/>
                <w:lang w:val="en-US"/>
              </w:rPr>
              <w:t>11</w:t>
            </w:r>
            <w:bookmarkEnd w:id="3357"/>
            <w:bookmarkEnd w:id="335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359" w:name="_Toc83470905"/>
            <w:bookmarkStart w:id="3360" w:name="_Toc83473030"/>
            <w:r w:rsidRPr="003F04E6">
              <w:rPr>
                <w:b w:val="0"/>
                <w:lang w:val="en-US"/>
              </w:rPr>
              <w:t>T</w:t>
            </w:r>
            <w:r>
              <w:rPr>
                <w:b w:val="0"/>
                <w:lang w:val="en-US"/>
              </w:rPr>
              <w:t>ypeI0</w:t>
            </w:r>
            <w:r w:rsidRPr="003F04E6">
              <w:rPr>
                <w:b w:val="0"/>
                <w:lang w:val="en-US"/>
              </w:rPr>
              <w:t>01</w:t>
            </w:r>
            <w:bookmarkEnd w:id="3359"/>
            <w:bookmarkEnd w:id="336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361" w:name="_Toc83470906"/>
            <w:bookmarkStart w:id="3362" w:name="_Toc83473031"/>
            <w:r>
              <w:rPr>
                <w:b w:val="0"/>
                <w:lang w:val="en-US"/>
              </w:rPr>
              <w:t>Control (1.00</w:t>
            </w:r>
            <w:r w:rsidRPr="003F04E6">
              <w:rPr>
                <w:b w:val="0"/>
                <w:lang w:val="en-US"/>
              </w:rPr>
              <w:t>)</w:t>
            </w:r>
            <w:bookmarkEnd w:id="3361"/>
            <w:bookmarkEnd w:id="336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363" w:name="_Toc83470907"/>
            <w:bookmarkStart w:id="3364" w:name="_Toc83473032"/>
            <w:r>
              <w:rPr>
                <w:b w:val="0"/>
                <w:lang w:val="en-US"/>
              </w:rPr>
              <w:t>Salah</w:t>
            </w:r>
            <w:bookmarkEnd w:id="3363"/>
            <w:bookmarkEnd w:id="336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365" w:name="_Toc83470908"/>
            <w:bookmarkStart w:id="3366" w:name="_Toc83473033"/>
            <w:r w:rsidRPr="003F04E6">
              <w:rPr>
                <w:b w:val="0"/>
                <w:bCs/>
                <w:lang w:val="en-US"/>
              </w:rPr>
              <w:t>12</w:t>
            </w:r>
            <w:bookmarkEnd w:id="3365"/>
            <w:bookmarkEnd w:id="336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367" w:name="_Toc83470909"/>
            <w:bookmarkStart w:id="3368" w:name="_Toc83473034"/>
            <w:r w:rsidRPr="003F04E6">
              <w:rPr>
                <w:b w:val="0"/>
                <w:lang w:val="en-US"/>
              </w:rPr>
              <w:t>T</w:t>
            </w:r>
            <w:r>
              <w:rPr>
                <w:b w:val="0"/>
                <w:lang w:val="en-US"/>
              </w:rPr>
              <w:t>ypeI0</w:t>
            </w:r>
            <w:r w:rsidRPr="003F04E6">
              <w:rPr>
                <w:b w:val="0"/>
                <w:lang w:val="en-US"/>
              </w:rPr>
              <w:t>02</w:t>
            </w:r>
            <w:bookmarkEnd w:id="3367"/>
            <w:bookmarkEnd w:id="336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369" w:name="_Toc83470910"/>
            <w:bookmarkStart w:id="3370" w:name="_Toc83473035"/>
            <w:r>
              <w:rPr>
                <w:b w:val="0"/>
                <w:lang w:val="en-US"/>
              </w:rPr>
              <w:t>Control (1.00</w:t>
            </w:r>
            <w:r w:rsidRPr="003F04E6">
              <w:rPr>
                <w:b w:val="0"/>
                <w:lang w:val="en-US"/>
              </w:rPr>
              <w:t>)</w:t>
            </w:r>
            <w:bookmarkEnd w:id="3369"/>
            <w:bookmarkEnd w:id="337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371" w:name="_Toc83470911"/>
            <w:bookmarkStart w:id="3372" w:name="_Toc83473036"/>
            <w:r w:rsidRPr="003F04E6">
              <w:rPr>
                <w:b w:val="0"/>
                <w:lang w:val="en-US"/>
              </w:rPr>
              <w:t>Salah</w:t>
            </w:r>
            <w:bookmarkEnd w:id="3371"/>
            <w:bookmarkEnd w:id="337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373" w:name="_Toc83470912"/>
            <w:bookmarkStart w:id="3374" w:name="_Toc83473037"/>
            <w:r w:rsidRPr="003F04E6">
              <w:rPr>
                <w:b w:val="0"/>
                <w:bCs/>
                <w:lang w:val="en-US"/>
              </w:rPr>
              <w:t>13</w:t>
            </w:r>
            <w:bookmarkEnd w:id="3373"/>
            <w:bookmarkEnd w:id="337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375" w:name="_Toc83470913"/>
            <w:bookmarkStart w:id="3376" w:name="_Toc83473038"/>
            <w:r w:rsidRPr="003F04E6">
              <w:rPr>
                <w:b w:val="0"/>
                <w:lang w:val="en-US"/>
              </w:rPr>
              <w:t>T</w:t>
            </w:r>
            <w:r>
              <w:rPr>
                <w:b w:val="0"/>
                <w:lang w:val="en-US"/>
              </w:rPr>
              <w:t>ypeI0</w:t>
            </w:r>
            <w:r w:rsidRPr="003F04E6">
              <w:rPr>
                <w:b w:val="0"/>
                <w:lang w:val="en-US"/>
              </w:rPr>
              <w:t>03</w:t>
            </w:r>
            <w:bookmarkEnd w:id="3375"/>
            <w:bookmarkEnd w:id="337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377" w:name="_Toc83470914"/>
            <w:bookmarkStart w:id="3378" w:name="_Toc83473039"/>
            <w:r>
              <w:rPr>
                <w:b w:val="0"/>
                <w:lang w:val="en-US"/>
              </w:rPr>
              <w:t>Control (1.00</w:t>
            </w:r>
            <w:r w:rsidRPr="003F04E6">
              <w:rPr>
                <w:b w:val="0"/>
                <w:lang w:val="en-US"/>
              </w:rPr>
              <w:t>)</w:t>
            </w:r>
            <w:bookmarkEnd w:id="3377"/>
            <w:bookmarkEnd w:id="337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379" w:name="_Toc83470915"/>
            <w:bookmarkStart w:id="3380" w:name="_Toc83473040"/>
            <w:r>
              <w:rPr>
                <w:b w:val="0"/>
                <w:lang w:val="en-US"/>
              </w:rPr>
              <w:t>Salah</w:t>
            </w:r>
            <w:bookmarkEnd w:id="3379"/>
            <w:bookmarkEnd w:id="338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381" w:name="_Toc83470916"/>
            <w:bookmarkStart w:id="3382" w:name="_Toc83473041"/>
            <w:r w:rsidRPr="003F04E6">
              <w:rPr>
                <w:b w:val="0"/>
                <w:bCs/>
                <w:lang w:val="en-US"/>
              </w:rPr>
              <w:t>14</w:t>
            </w:r>
            <w:bookmarkEnd w:id="3381"/>
            <w:bookmarkEnd w:id="338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383" w:name="_Toc83470917"/>
            <w:bookmarkStart w:id="3384" w:name="_Toc83473042"/>
            <w:r w:rsidRPr="003F04E6">
              <w:rPr>
                <w:b w:val="0"/>
                <w:lang w:val="en-US"/>
              </w:rPr>
              <w:t>T</w:t>
            </w:r>
            <w:r>
              <w:rPr>
                <w:b w:val="0"/>
                <w:lang w:val="en-US"/>
              </w:rPr>
              <w:t>ypeI0</w:t>
            </w:r>
            <w:r w:rsidRPr="003F04E6">
              <w:rPr>
                <w:b w:val="0"/>
                <w:lang w:val="en-US"/>
              </w:rPr>
              <w:t>04</w:t>
            </w:r>
            <w:bookmarkEnd w:id="3383"/>
            <w:bookmarkEnd w:id="338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385" w:name="_Toc83470918"/>
            <w:bookmarkStart w:id="3386" w:name="_Toc83473043"/>
            <w:r>
              <w:rPr>
                <w:b w:val="0"/>
                <w:lang w:val="en-US"/>
              </w:rPr>
              <w:t>Control (1.00</w:t>
            </w:r>
            <w:r w:rsidRPr="003F04E6">
              <w:rPr>
                <w:b w:val="0"/>
                <w:lang w:val="en-US"/>
              </w:rPr>
              <w:t>)</w:t>
            </w:r>
            <w:bookmarkEnd w:id="3385"/>
            <w:bookmarkEnd w:id="338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387" w:name="_Toc83470919"/>
            <w:bookmarkStart w:id="3388" w:name="_Toc83473044"/>
            <w:r>
              <w:rPr>
                <w:b w:val="0"/>
                <w:lang w:val="en-US"/>
              </w:rPr>
              <w:t>Salah</w:t>
            </w:r>
            <w:bookmarkEnd w:id="3387"/>
            <w:bookmarkEnd w:id="338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389" w:name="_Toc83470920"/>
            <w:bookmarkStart w:id="3390" w:name="_Toc83473045"/>
            <w:r w:rsidRPr="003F04E6">
              <w:rPr>
                <w:b w:val="0"/>
                <w:bCs/>
                <w:lang w:val="en-US"/>
              </w:rPr>
              <w:t>15</w:t>
            </w:r>
            <w:bookmarkEnd w:id="3389"/>
            <w:bookmarkEnd w:id="339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391" w:name="_Toc83470921"/>
            <w:bookmarkStart w:id="3392" w:name="_Toc83473046"/>
            <w:r w:rsidRPr="003F04E6">
              <w:rPr>
                <w:b w:val="0"/>
                <w:lang w:val="en-US"/>
              </w:rPr>
              <w:t>T</w:t>
            </w:r>
            <w:r>
              <w:rPr>
                <w:b w:val="0"/>
                <w:lang w:val="en-US"/>
              </w:rPr>
              <w:t>ypeI0</w:t>
            </w:r>
            <w:r w:rsidRPr="003F04E6">
              <w:rPr>
                <w:b w:val="0"/>
                <w:lang w:val="en-US"/>
              </w:rPr>
              <w:t>05</w:t>
            </w:r>
            <w:bookmarkEnd w:id="3391"/>
            <w:bookmarkEnd w:id="339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393" w:name="_Toc83470922"/>
            <w:bookmarkStart w:id="3394" w:name="_Toc83473047"/>
            <w:r>
              <w:rPr>
                <w:b w:val="0"/>
                <w:lang w:val="en-US"/>
              </w:rPr>
              <w:t>Control (1.00</w:t>
            </w:r>
            <w:r w:rsidRPr="003F04E6">
              <w:rPr>
                <w:b w:val="0"/>
                <w:lang w:val="en-US"/>
              </w:rPr>
              <w:t>)</w:t>
            </w:r>
            <w:bookmarkEnd w:id="3393"/>
            <w:bookmarkEnd w:id="339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395" w:name="_Toc83470923"/>
            <w:bookmarkStart w:id="3396" w:name="_Toc83473048"/>
            <w:r w:rsidRPr="003F04E6">
              <w:rPr>
                <w:b w:val="0"/>
                <w:lang w:val="en-US"/>
              </w:rPr>
              <w:t>Salah</w:t>
            </w:r>
            <w:bookmarkEnd w:id="3395"/>
            <w:bookmarkEnd w:id="339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397" w:name="_Toc83470924"/>
            <w:bookmarkStart w:id="3398" w:name="_Toc83473049"/>
            <w:r w:rsidRPr="003F04E6">
              <w:rPr>
                <w:b w:val="0"/>
                <w:bCs/>
                <w:lang w:val="en-US"/>
              </w:rPr>
              <w:t>16</w:t>
            </w:r>
            <w:bookmarkEnd w:id="3397"/>
            <w:bookmarkEnd w:id="339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399" w:name="_Toc83470925"/>
            <w:bookmarkStart w:id="3400" w:name="_Toc83473050"/>
            <w:r w:rsidRPr="003F04E6">
              <w:rPr>
                <w:b w:val="0"/>
                <w:lang w:val="en-US"/>
              </w:rPr>
              <w:t>T</w:t>
            </w:r>
            <w:r>
              <w:rPr>
                <w:b w:val="0"/>
                <w:lang w:val="en-US"/>
              </w:rPr>
              <w:t>ypeI0</w:t>
            </w:r>
            <w:r w:rsidRPr="003F04E6">
              <w:rPr>
                <w:b w:val="0"/>
                <w:lang w:val="en-US"/>
              </w:rPr>
              <w:t>06</w:t>
            </w:r>
            <w:bookmarkEnd w:id="3399"/>
            <w:bookmarkEnd w:id="340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401" w:name="_Toc83470926"/>
            <w:bookmarkStart w:id="3402" w:name="_Toc83473051"/>
            <w:r>
              <w:rPr>
                <w:b w:val="0"/>
                <w:lang w:val="en-US"/>
              </w:rPr>
              <w:t>Control (1.00</w:t>
            </w:r>
            <w:r w:rsidRPr="003F04E6">
              <w:rPr>
                <w:b w:val="0"/>
                <w:lang w:val="en-US"/>
              </w:rPr>
              <w:t>)</w:t>
            </w:r>
            <w:bookmarkEnd w:id="3401"/>
            <w:bookmarkEnd w:id="340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403" w:name="_Toc83470927"/>
            <w:bookmarkStart w:id="3404" w:name="_Toc83473052"/>
            <w:r>
              <w:rPr>
                <w:b w:val="0"/>
                <w:lang w:val="en-US"/>
              </w:rPr>
              <w:t>Salah</w:t>
            </w:r>
            <w:bookmarkEnd w:id="3403"/>
            <w:bookmarkEnd w:id="340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405" w:name="_Toc83470928"/>
            <w:bookmarkStart w:id="3406" w:name="_Toc83473053"/>
            <w:r w:rsidRPr="003F04E6">
              <w:rPr>
                <w:b w:val="0"/>
                <w:bCs/>
                <w:lang w:val="en-US"/>
              </w:rPr>
              <w:t>17</w:t>
            </w:r>
            <w:bookmarkEnd w:id="3405"/>
            <w:bookmarkEnd w:id="340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407" w:name="_Toc83470929"/>
            <w:bookmarkStart w:id="3408" w:name="_Toc83473054"/>
            <w:r w:rsidRPr="003F04E6">
              <w:rPr>
                <w:b w:val="0"/>
                <w:lang w:val="en-US"/>
              </w:rPr>
              <w:t>T</w:t>
            </w:r>
            <w:r>
              <w:rPr>
                <w:b w:val="0"/>
                <w:lang w:val="en-US"/>
              </w:rPr>
              <w:t>ypeI0</w:t>
            </w:r>
            <w:r w:rsidRPr="003F04E6">
              <w:rPr>
                <w:b w:val="0"/>
                <w:lang w:val="en-US"/>
              </w:rPr>
              <w:t>07</w:t>
            </w:r>
            <w:bookmarkEnd w:id="3407"/>
            <w:bookmarkEnd w:id="340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409" w:name="_Toc83470930"/>
            <w:bookmarkStart w:id="3410" w:name="_Toc83473055"/>
            <w:r>
              <w:rPr>
                <w:b w:val="0"/>
                <w:lang w:val="en-US"/>
              </w:rPr>
              <w:t>Control (1.00</w:t>
            </w:r>
            <w:r w:rsidRPr="003F04E6">
              <w:rPr>
                <w:b w:val="0"/>
                <w:lang w:val="en-US"/>
              </w:rPr>
              <w:t>)</w:t>
            </w:r>
            <w:bookmarkEnd w:id="3409"/>
            <w:bookmarkEnd w:id="341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411" w:name="_Toc83470931"/>
            <w:bookmarkStart w:id="3412" w:name="_Toc83473056"/>
            <w:r>
              <w:rPr>
                <w:b w:val="0"/>
                <w:lang w:val="en-US"/>
              </w:rPr>
              <w:t>Salah</w:t>
            </w:r>
            <w:bookmarkEnd w:id="3411"/>
            <w:bookmarkEnd w:id="341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413" w:name="_Toc83470932"/>
            <w:bookmarkStart w:id="3414" w:name="_Toc83473057"/>
            <w:r w:rsidRPr="003F04E6">
              <w:rPr>
                <w:b w:val="0"/>
                <w:bCs/>
                <w:lang w:val="en-US"/>
              </w:rPr>
              <w:t>18</w:t>
            </w:r>
            <w:bookmarkEnd w:id="3413"/>
            <w:bookmarkEnd w:id="341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415" w:name="_Toc83470933"/>
            <w:bookmarkStart w:id="3416" w:name="_Toc83473058"/>
            <w:r w:rsidRPr="003F04E6">
              <w:rPr>
                <w:b w:val="0"/>
                <w:lang w:val="en-US"/>
              </w:rPr>
              <w:t>T</w:t>
            </w:r>
            <w:r>
              <w:rPr>
                <w:b w:val="0"/>
                <w:lang w:val="en-US"/>
              </w:rPr>
              <w:t>ypeI0</w:t>
            </w:r>
            <w:r w:rsidRPr="003F04E6">
              <w:rPr>
                <w:b w:val="0"/>
                <w:lang w:val="en-US"/>
              </w:rPr>
              <w:t>08</w:t>
            </w:r>
            <w:bookmarkEnd w:id="3415"/>
            <w:bookmarkEnd w:id="341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417" w:name="_Toc83470934"/>
            <w:bookmarkStart w:id="3418" w:name="_Toc83473059"/>
            <w:r>
              <w:rPr>
                <w:b w:val="0"/>
                <w:lang w:val="en-US"/>
              </w:rPr>
              <w:t>Control (1.00</w:t>
            </w:r>
            <w:r w:rsidRPr="003F04E6">
              <w:rPr>
                <w:b w:val="0"/>
                <w:lang w:val="en-US"/>
              </w:rPr>
              <w:t>)</w:t>
            </w:r>
            <w:bookmarkEnd w:id="3417"/>
            <w:bookmarkEnd w:id="341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419" w:name="_Toc83470935"/>
            <w:bookmarkStart w:id="3420" w:name="_Toc83473060"/>
            <w:r w:rsidRPr="003F04E6">
              <w:rPr>
                <w:b w:val="0"/>
                <w:lang w:val="en-US"/>
              </w:rPr>
              <w:t>Salah</w:t>
            </w:r>
            <w:bookmarkEnd w:id="3419"/>
            <w:bookmarkEnd w:id="342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421" w:name="_Toc83470936"/>
            <w:bookmarkStart w:id="3422" w:name="_Toc83473061"/>
            <w:r w:rsidRPr="003F04E6">
              <w:rPr>
                <w:b w:val="0"/>
                <w:bCs/>
                <w:lang w:val="en-US"/>
              </w:rPr>
              <w:t>19</w:t>
            </w:r>
            <w:bookmarkEnd w:id="3421"/>
            <w:bookmarkEnd w:id="342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423" w:name="_Toc83470937"/>
            <w:bookmarkStart w:id="3424" w:name="_Toc83473062"/>
            <w:r w:rsidRPr="003F04E6">
              <w:rPr>
                <w:b w:val="0"/>
                <w:lang w:val="en-US"/>
              </w:rPr>
              <w:t>T</w:t>
            </w:r>
            <w:r>
              <w:rPr>
                <w:b w:val="0"/>
                <w:lang w:val="en-US"/>
              </w:rPr>
              <w:t>ypeI0</w:t>
            </w:r>
            <w:r w:rsidRPr="003F04E6">
              <w:rPr>
                <w:b w:val="0"/>
                <w:lang w:val="en-US"/>
              </w:rPr>
              <w:t>09</w:t>
            </w:r>
            <w:bookmarkEnd w:id="3423"/>
            <w:bookmarkEnd w:id="342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425" w:name="_Toc83470938"/>
            <w:bookmarkStart w:id="3426" w:name="_Toc83473063"/>
            <w:r>
              <w:rPr>
                <w:b w:val="0"/>
                <w:lang w:val="en-US"/>
              </w:rPr>
              <w:t>Control (1.00</w:t>
            </w:r>
            <w:r w:rsidRPr="003F04E6">
              <w:rPr>
                <w:b w:val="0"/>
                <w:lang w:val="en-US"/>
              </w:rPr>
              <w:t>)</w:t>
            </w:r>
            <w:bookmarkEnd w:id="3425"/>
            <w:bookmarkEnd w:id="342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427" w:name="_Toc83470939"/>
            <w:bookmarkStart w:id="3428" w:name="_Toc83473064"/>
            <w:r>
              <w:rPr>
                <w:b w:val="0"/>
                <w:lang w:val="en-US"/>
              </w:rPr>
              <w:t>Salah</w:t>
            </w:r>
            <w:bookmarkEnd w:id="3427"/>
            <w:bookmarkEnd w:id="342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429" w:name="_Toc83470940"/>
            <w:bookmarkStart w:id="3430" w:name="_Toc83473065"/>
            <w:r w:rsidRPr="003F04E6">
              <w:rPr>
                <w:b w:val="0"/>
                <w:bCs/>
                <w:lang w:val="en-US"/>
              </w:rPr>
              <w:t>20</w:t>
            </w:r>
            <w:bookmarkEnd w:id="3429"/>
            <w:bookmarkEnd w:id="343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431" w:name="_Toc83470941"/>
            <w:bookmarkStart w:id="3432" w:name="_Toc83473066"/>
            <w:r w:rsidRPr="003F04E6">
              <w:rPr>
                <w:b w:val="0"/>
                <w:lang w:val="en-US"/>
              </w:rPr>
              <w:t>T</w:t>
            </w:r>
            <w:r>
              <w:rPr>
                <w:b w:val="0"/>
                <w:lang w:val="en-US"/>
              </w:rPr>
              <w:t>ypeI0</w:t>
            </w:r>
            <w:r w:rsidRPr="003F04E6">
              <w:rPr>
                <w:b w:val="0"/>
                <w:lang w:val="en-US"/>
              </w:rPr>
              <w:t>10</w:t>
            </w:r>
            <w:bookmarkEnd w:id="3431"/>
            <w:bookmarkEnd w:id="343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433" w:name="_Toc83470942"/>
            <w:bookmarkStart w:id="3434" w:name="_Toc83473067"/>
            <w:r>
              <w:rPr>
                <w:b w:val="0"/>
                <w:lang w:val="en-US"/>
              </w:rPr>
              <w:t>Control (1.00</w:t>
            </w:r>
            <w:r w:rsidRPr="003F04E6">
              <w:rPr>
                <w:b w:val="0"/>
                <w:lang w:val="en-US"/>
              </w:rPr>
              <w:t>)</w:t>
            </w:r>
            <w:bookmarkEnd w:id="3433"/>
            <w:bookmarkEnd w:id="343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435" w:name="_Toc83470943"/>
            <w:bookmarkStart w:id="3436" w:name="_Toc83473068"/>
            <w:r w:rsidRPr="003F04E6">
              <w:rPr>
                <w:b w:val="0"/>
                <w:lang w:val="en-US"/>
              </w:rPr>
              <w:t>Salah</w:t>
            </w:r>
            <w:bookmarkEnd w:id="3435"/>
            <w:bookmarkEnd w:id="343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437" w:name="_Toc83470944"/>
            <w:bookmarkStart w:id="3438" w:name="_Toc83473069"/>
            <w:r w:rsidRPr="003F04E6">
              <w:rPr>
                <w:b w:val="0"/>
                <w:bCs/>
                <w:lang w:val="en-US"/>
              </w:rPr>
              <w:t>21</w:t>
            </w:r>
            <w:bookmarkEnd w:id="3437"/>
            <w:bookmarkEnd w:id="343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439" w:name="_Toc83470945"/>
            <w:bookmarkStart w:id="3440" w:name="_Toc83473070"/>
            <w:r w:rsidRPr="003F04E6">
              <w:rPr>
                <w:b w:val="0"/>
                <w:lang w:val="en-US"/>
              </w:rPr>
              <w:t>T</w:t>
            </w:r>
            <w:r>
              <w:rPr>
                <w:b w:val="0"/>
                <w:lang w:val="en-US"/>
              </w:rPr>
              <w:t>ypeII0</w:t>
            </w:r>
            <w:r w:rsidRPr="003F04E6">
              <w:rPr>
                <w:b w:val="0"/>
                <w:lang w:val="en-US"/>
              </w:rPr>
              <w:t>01</w:t>
            </w:r>
            <w:bookmarkEnd w:id="3439"/>
            <w:bookmarkEnd w:id="344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441" w:name="_Toc83470946"/>
            <w:bookmarkStart w:id="3442" w:name="_Toc83473071"/>
            <w:r>
              <w:rPr>
                <w:b w:val="0"/>
                <w:lang w:val="en-US"/>
              </w:rPr>
              <w:t>Control</w:t>
            </w:r>
            <w:r w:rsidRPr="003F04E6">
              <w:rPr>
                <w:b w:val="0"/>
                <w:lang w:val="en-US"/>
              </w:rPr>
              <w:t xml:space="preserve"> (1.00)</w:t>
            </w:r>
            <w:bookmarkEnd w:id="3441"/>
            <w:bookmarkEnd w:id="344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443" w:name="_Toc83470947"/>
            <w:bookmarkStart w:id="3444" w:name="_Toc83473072"/>
            <w:r>
              <w:rPr>
                <w:b w:val="0"/>
                <w:lang w:val="en-US"/>
              </w:rPr>
              <w:t>Salah</w:t>
            </w:r>
            <w:bookmarkEnd w:id="3443"/>
            <w:bookmarkEnd w:id="344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445" w:name="_Toc83470948"/>
            <w:bookmarkStart w:id="3446" w:name="_Toc83473073"/>
            <w:r w:rsidRPr="003F04E6">
              <w:rPr>
                <w:b w:val="0"/>
                <w:bCs/>
                <w:lang w:val="en-US"/>
              </w:rPr>
              <w:t>22</w:t>
            </w:r>
            <w:bookmarkEnd w:id="3445"/>
            <w:bookmarkEnd w:id="344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447" w:name="_Toc83470949"/>
            <w:bookmarkStart w:id="3448" w:name="_Toc83473074"/>
            <w:r w:rsidRPr="003F04E6">
              <w:rPr>
                <w:b w:val="0"/>
                <w:lang w:val="en-US"/>
              </w:rPr>
              <w:t>T</w:t>
            </w:r>
            <w:r>
              <w:rPr>
                <w:b w:val="0"/>
                <w:lang w:val="en-US"/>
              </w:rPr>
              <w:t>ypeII0</w:t>
            </w:r>
            <w:r w:rsidRPr="003F04E6">
              <w:rPr>
                <w:b w:val="0"/>
                <w:lang w:val="en-US"/>
              </w:rPr>
              <w:t>02</w:t>
            </w:r>
            <w:bookmarkEnd w:id="3447"/>
            <w:bookmarkEnd w:id="344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449" w:name="_Toc83470950"/>
            <w:bookmarkStart w:id="3450" w:name="_Toc83473075"/>
            <w:r w:rsidRPr="003F04E6">
              <w:rPr>
                <w:b w:val="0"/>
                <w:lang w:val="en-US"/>
              </w:rPr>
              <w:t>T</w:t>
            </w:r>
            <w:r>
              <w:rPr>
                <w:b w:val="0"/>
                <w:lang w:val="en-US"/>
              </w:rPr>
              <w:t>ype II</w:t>
            </w:r>
            <w:r w:rsidRPr="003F04E6">
              <w:rPr>
                <w:b w:val="0"/>
                <w:lang w:val="en-US"/>
              </w:rPr>
              <w:t xml:space="preserve"> (1.00)</w:t>
            </w:r>
            <w:bookmarkEnd w:id="3449"/>
            <w:bookmarkEnd w:id="345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451" w:name="_Toc83470951"/>
            <w:bookmarkStart w:id="3452" w:name="_Toc83473076"/>
            <w:r w:rsidRPr="003F04E6">
              <w:rPr>
                <w:b w:val="0"/>
                <w:lang w:val="en-US"/>
              </w:rPr>
              <w:t>Benar</w:t>
            </w:r>
            <w:bookmarkEnd w:id="3451"/>
            <w:bookmarkEnd w:id="345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453" w:name="_Toc83470952"/>
            <w:bookmarkStart w:id="3454" w:name="_Toc83473077"/>
            <w:r w:rsidRPr="003F04E6">
              <w:rPr>
                <w:b w:val="0"/>
                <w:bCs/>
                <w:lang w:val="en-US"/>
              </w:rPr>
              <w:t>23</w:t>
            </w:r>
            <w:bookmarkEnd w:id="3453"/>
            <w:bookmarkEnd w:id="345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455" w:name="_Toc83470953"/>
            <w:bookmarkStart w:id="3456" w:name="_Toc83473078"/>
            <w:r w:rsidRPr="003F04E6">
              <w:rPr>
                <w:b w:val="0"/>
                <w:lang w:val="en-US"/>
              </w:rPr>
              <w:t>T</w:t>
            </w:r>
            <w:r>
              <w:rPr>
                <w:b w:val="0"/>
                <w:lang w:val="en-US"/>
              </w:rPr>
              <w:t>ypeII0</w:t>
            </w:r>
            <w:r w:rsidRPr="003F04E6">
              <w:rPr>
                <w:b w:val="0"/>
                <w:lang w:val="en-US"/>
              </w:rPr>
              <w:t>03</w:t>
            </w:r>
            <w:bookmarkEnd w:id="3455"/>
            <w:bookmarkEnd w:id="345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457" w:name="_Toc83470954"/>
            <w:bookmarkStart w:id="3458" w:name="_Toc83473079"/>
            <w:r>
              <w:rPr>
                <w:b w:val="0"/>
                <w:lang w:val="en-US"/>
              </w:rPr>
              <w:t>Control (1.00</w:t>
            </w:r>
            <w:r w:rsidRPr="003F04E6">
              <w:rPr>
                <w:b w:val="0"/>
                <w:lang w:val="en-US"/>
              </w:rPr>
              <w:t>)</w:t>
            </w:r>
            <w:bookmarkEnd w:id="3457"/>
            <w:bookmarkEnd w:id="345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459" w:name="_Toc83470955"/>
            <w:bookmarkStart w:id="3460" w:name="_Toc83473080"/>
            <w:r>
              <w:rPr>
                <w:b w:val="0"/>
                <w:lang w:val="en-US"/>
              </w:rPr>
              <w:t>Salah</w:t>
            </w:r>
            <w:bookmarkEnd w:id="3459"/>
            <w:bookmarkEnd w:id="346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461" w:name="_Toc83470956"/>
            <w:bookmarkStart w:id="3462" w:name="_Toc83473081"/>
            <w:r w:rsidRPr="003F04E6">
              <w:rPr>
                <w:b w:val="0"/>
                <w:bCs/>
                <w:lang w:val="en-US"/>
              </w:rPr>
              <w:t>24</w:t>
            </w:r>
            <w:bookmarkEnd w:id="3461"/>
            <w:bookmarkEnd w:id="346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463" w:name="_Toc83470957"/>
            <w:bookmarkStart w:id="3464" w:name="_Toc83473082"/>
            <w:r w:rsidRPr="003F04E6">
              <w:rPr>
                <w:b w:val="0"/>
                <w:lang w:val="en-US"/>
              </w:rPr>
              <w:t>T</w:t>
            </w:r>
            <w:r>
              <w:rPr>
                <w:b w:val="0"/>
                <w:lang w:val="en-US"/>
              </w:rPr>
              <w:t>ypeII0</w:t>
            </w:r>
            <w:r w:rsidRPr="003F04E6">
              <w:rPr>
                <w:b w:val="0"/>
                <w:lang w:val="en-US"/>
              </w:rPr>
              <w:t>04</w:t>
            </w:r>
            <w:bookmarkEnd w:id="3463"/>
            <w:bookmarkEnd w:id="346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465" w:name="_Toc83470958"/>
            <w:bookmarkStart w:id="3466" w:name="_Toc83473083"/>
            <w:r w:rsidRPr="003F04E6">
              <w:rPr>
                <w:b w:val="0"/>
                <w:lang w:val="en-US"/>
              </w:rPr>
              <w:t>T</w:t>
            </w:r>
            <w:r>
              <w:rPr>
                <w:b w:val="0"/>
                <w:lang w:val="en-US"/>
              </w:rPr>
              <w:t>ype II</w:t>
            </w:r>
            <w:r w:rsidRPr="003F04E6">
              <w:rPr>
                <w:b w:val="0"/>
                <w:lang w:val="en-US"/>
              </w:rPr>
              <w:t xml:space="preserve"> (1.00)</w:t>
            </w:r>
            <w:bookmarkEnd w:id="3465"/>
            <w:bookmarkEnd w:id="346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467" w:name="_Toc83470959"/>
            <w:bookmarkStart w:id="3468" w:name="_Toc83473084"/>
            <w:r w:rsidRPr="003F04E6">
              <w:rPr>
                <w:b w:val="0"/>
                <w:lang w:val="en-US"/>
              </w:rPr>
              <w:t>Benar</w:t>
            </w:r>
            <w:bookmarkEnd w:id="3467"/>
            <w:bookmarkEnd w:id="346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469" w:name="_Toc83470960"/>
            <w:bookmarkStart w:id="3470" w:name="_Toc83473085"/>
            <w:r w:rsidRPr="003F04E6">
              <w:rPr>
                <w:b w:val="0"/>
                <w:bCs/>
                <w:lang w:val="en-US"/>
              </w:rPr>
              <w:t>25</w:t>
            </w:r>
            <w:bookmarkEnd w:id="3469"/>
            <w:bookmarkEnd w:id="347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471" w:name="_Toc83470961"/>
            <w:bookmarkStart w:id="3472" w:name="_Toc83473086"/>
            <w:r w:rsidRPr="003F04E6">
              <w:rPr>
                <w:b w:val="0"/>
                <w:lang w:val="en-US"/>
              </w:rPr>
              <w:t>T</w:t>
            </w:r>
            <w:r>
              <w:rPr>
                <w:b w:val="0"/>
                <w:lang w:val="en-US"/>
              </w:rPr>
              <w:t>ypeII0</w:t>
            </w:r>
            <w:r w:rsidRPr="003F04E6">
              <w:rPr>
                <w:b w:val="0"/>
                <w:lang w:val="en-US"/>
              </w:rPr>
              <w:t>05</w:t>
            </w:r>
            <w:bookmarkEnd w:id="3471"/>
            <w:bookmarkEnd w:id="347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473" w:name="_Toc83470962"/>
            <w:bookmarkStart w:id="3474" w:name="_Toc83473087"/>
            <w:r>
              <w:rPr>
                <w:b w:val="0"/>
                <w:lang w:val="en-US"/>
              </w:rPr>
              <w:t>Type II (0.51</w:t>
            </w:r>
            <w:r w:rsidRPr="003F04E6">
              <w:rPr>
                <w:b w:val="0"/>
                <w:lang w:val="en-US"/>
              </w:rPr>
              <w:t>)</w:t>
            </w:r>
            <w:bookmarkEnd w:id="3473"/>
            <w:bookmarkEnd w:id="347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475" w:name="_Toc83470963"/>
            <w:bookmarkStart w:id="3476" w:name="_Toc83473088"/>
            <w:r>
              <w:rPr>
                <w:b w:val="0"/>
                <w:lang w:val="en-US"/>
              </w:rPr>
              <w:t>Benar</w:t>
            </w:r>
            <w:bookmarkEnd w:id="3475"/>
            <w:bookmarkEnd w:id="347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477" w:name="_Toc83470964"/>
            <w:bookmarkStart w:id="3478" w:name="_Toc83473089"/>
            <w:r w:rsidRPr="003F04E6">
              <w:rPr>
                <w:b w:val="0"/>
                <w:bCs/>
                <w:lang w:val="en-US"/>
              </w:rPr>
              <w:t>26</w:t>
            </w:r>
            <w:bookmarkEnd w:id="3477"/>
            <w:bookmarkEnd w:id="347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479" w:name="_Toc83470965"/>
            <w:bookmarkStart w:id="3480" w:name="_Toc83473090"/>
            <w:r w:rsidRPr="003F04E6">
              <w:rPr>
                <w:b w:val="0"/>
                <w:lang w:val="en-US"/>
              </w:rPr>
              <w:t>T</w:t>
            </w:r>
            <w:r>
              <w:rPr>
                <w:b w:val="0"/>
                <w:lang w:val="en-US"/>
              </w:rPr>
              <w:t>ypeII0</w:t>
            </w:r>
            <w:r w:rsidRPr="003F04E6">
              <w:rPr>
                <w:b w:val="0"/>
                <w:lang w:val="en-US"/>
              </w:rPr>
              <w:t>06</w:t>
            </w:r>
            <w:bookmarkEnd w:id="3479"/>
            <w:bookmarkEnd w:id="348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481" w:name="_Toc83470966"/>
            <w:bookmarkStart w:id="3482" w:name="_Toc83473091"/>
            <w:r>
              <w:rPr>
                <w:b w:val="0"/>
                <w:lang w:val="en-US"/>
              </w:rPr>
              <w:t>Control</w:t>
            </w:r>
            <w:r w:rsidRPr="003F04E6">
              <w:rPr>
                <w:b w:val="0"/>
                <w:lang w:val="en-US"/>
              </w:rPr>
              <w:t xml:space="preserve"> (1.00)</w:t>
            </w:r>
            <w:bookmarkEnd w:id="3481"/>
            <w:bookmarkEnd w:id="348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483" w:name="_Toc83470967"/>
            <w:bookmarkStart w:id="3484" w:name="_Toc83473092"/>
            <w:r>
              <w:rPr>
                <w:b w:val="0"/>
                <w:lang w:val="en-US"/>
              </w:rPr>
              <w:t>Salah</w:t>
            </w:r>
            <w:bookmarkEnd w:id="3483"/>
            <w:bookmarkEnd w:id="348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485" w:name="_Toc83470968"/>
            <w:bookmarkStart w:id="3486" w:name="_Toc83473093"/>
            <w:r w:rsidRPr="003F04E6">
              <w:rPr>
                <w:b w:val="0"/>
                <w:bCs/>
                <w:lang w:val="en-US"/>
              </w:rPr>
              <w:t>27</w:t>
            </w:r>
            <w:bookmarkEnd w:id="3485"/>
            <w:bookmarkEnd w:id="348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487" w:name="_Toc83470969"/>
            <w:bookmarkStart w:id="3488" w:name="_Toc83473094"/>
            <w:r w:rsidRPr="003F04E6">
              <w:rPr>
                <w:b w:val="0"/>
                <w:lang w:val="en-US"/>
              </w:rPr>
              <w:t>T</w:t>
            </w:r>
            <w:r>
              <w:rPr>
                <w:b w:val="0"/>
                <w:lang w:val="en-US"/>
              </w:rPr>
              <w:t>ypeII0</w:t>
            </w:r>
            <w:r w:rsidRPr="003F04E6">
              <w:rPr>
                <w:b w:val="0"/>
                <w:lang w:val="en-US"/>
              </w:rPr>
              <w:t>07</w:t>
            </w:r>
            <w:bookmarkEnd w:id="3487"/>
            <w:bookmarkEnd w:id="348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489" w:name="_Toc83470970"/>
            <w:bookmarkStart w:id="3490" w:name="_Toc83473095"/>
            <w:r>
              <w:rPr>
                <w:b w:val="0"/>
                <w:lang w:val="en-US"/>
              </w:rPr>
              <w:t>Control (1.00</w:t>
            </w:r>
            <w:r w:rsidRPr="003F04E6">
              <w:rPr>
                <w:b w:val="0"/>
                <w:lang w:val="en-US"/>
              </w:rPr>
              <w:t>)</w:t>
            </w:r>
            <w:bookmarkEnd w:id="3489"/>
            <w:bookmarkEnd w:id="349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491" w:name="_Toc83470971"/>
            <w:bookmarkStart w:id="3492" w:name="_Toc83473096"/>
            <w:r>
              <w:rPr>
                <w:b w:val="0"/>
                <w:lang w:val="en-US"/>
              </w:rPr>
              <w:t>Salah</w:t>
            </w:r>
            <w:bookmarkEnd w:id="3491"/>
            <w:bookmarkEnd w:id="349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493" w:name="_Toc83470972"/>
            <w:bookmarkStart w:id="3494" w:name="_Toc83473097"/>
            <w:r w:rsidRPr="003F04E6">
              <w:rPr>
                <w:b w:val="0"/>
                <w:bCs/>
                <w:lang w:val="en-US"/>
              </w:rPr>
              <w:t>28</w:t>
            </w:r>
            <w:bookmarkEnd w:id="3493"/>
            <w:bookmarkEnd w:id="349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495" w:name="_Toc83470973"/>
            <w:bookmarkStart w:id="3496" w:name="_Toc83473098"/>
            <w:r w:rsidRPr="003F04E6">
              <w:rPr>
                <w:b w:val="0"/>
                <w:lang w:val="en-US"/>
              </w:rPr>
              <w:t>T</w:t>
            </w:r>
            <w:r>
              <w:rPr>
                <w:b w:val="0"/>
                <w:lang w:val="en-US"/>
              </w:rPr>
              <w:t>ypeII0</w:t>
            </w:r>
            <w:r w:rsidRPr="003F04E6">
              <w:rPr>
                <w:b w:val="0"/>
                <w:lang w:val="en-US"/>
              </w:rPr>
              <w:t>08</w:t>
            </w:r>
            <w:bookmarkEnd w:id="3495"/>
            <w:bookmarkEnd w:id="349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497" w:name="_Toc83470974"/>
            <w:bookmarkStart w:id="3498" w:name="_Toc83473099"/>
            <w:r>
              <w:rPr>
                <w:b w:val="0"/>
                <w:lang w:val="en-US"/>
              </w:rPr>
              <w:t>Control</w:t>
            </w:r>
            <w:r w:rsidRPr="003F04E6">
              <w:rPr>
                <w:b w:val="0"/>
                <w:lang w:val="en-US"/>
              </w:rPr>
              <w:t xml:space="preserve"> (1.00)</w:t>
            </w:r>
            <w:bookmarkEnd w:id="3497"/>
            <w:bookmarkEnd w:id="349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499" w:name="_Toc83470975"/>
            <w:bookmarkStart w:id="3500" w:name="_Toc83473100"/>
            <w:r>
              <w:rPr>
                <w:b w:val="0"/>
                <w:lang w:val="en-US"/>
              </w:rPr>
              <w:t>Salah</w:t>
            </w:r>
            <w:bookmarkEnd w:id="3499"/>
            <w:bookmarkEnd w:id="350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501" w:name="_Toc83470976"/>
            <w:bookmarkStart w:id="3502" w:name="_Toc83473101"/>
            <w:r w:rsidRPr="003F04E6">
              <w:rPr>
                <w:b w:val="0"/>
                <w:bCs/>
                <w:lang w:val="en-US"/>
              </w:rPr>
              <w:t>29</w:t>
            </w:r>
            <w:bookmarkEnd w:id="3501"/>
            <w:bookmarkEnd w:id="350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503" w:name="_Toc83470977"/>
            <w:bookmarkStart w:id="3504" w:name="_Toc83473102"/>
            <w:r w:rsidRPr="003F04E6">
              <w:rPr>
                <w:b w:val="0"/>
                <w:lang w:val="en-US"/>
              </w:rPr>
              <w:t>T</w:t>
            </w:r>
            <w:r>
              <w:rPr>
                <w:b w:val="0"/>
                <w:lang w:val="en-US"/>
              </w:rPr>
              <w:t>ypeII0</w:t>
            </w:r>
            <w:r w:rsidRPr="003F04E6">
              <w:rPr>
                <w:b w:val="0"/>
                <w:lang w:val="en-US"/>
              </w:rPr>
              <w:t>09</w:t>
            </w:r>
            <w:bookmarkEnd w:id="3503"/>
            <w:bookmarkEnd w:id="350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505" w:name="_Toc83470978"/>
            <w:bookmarkStart w:id="3506" w:name="_Toc83473103"/>
            <w:r w:rsidRPr="003F04E6">
              <w:rPr>
                <w:b w:val="0"/>
                <w:lang w:val="en-US"/>
              </w:rPr>
              <w:t>T</w:t>
            </w:r>
            <w:r>
              <w:rPr>
                <w:b w:val="0"/>
                <w:lang w:val="en-US"/>
              </w:rPr>
              <w:t>ype II</w:t>
            </w:r>
            <w:r w:rsidRPr="003F04E6">
              <w:rPr>
                <w:b w:val="0"/>
                <w:lang w:val="en-US"/>
              </w:rPr>
              <w:t xml:space="preserve"> (1.00)</w:t>
            </w:r>
            <w:bookmarkEnd w:id="3505"/>
            <w:bookmarkEnd w:id="350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507" w:name="_Toc83470979"/>
            <w:bookmarkStart w:id="3508" w:name="_Toc83473104"/>
            <w:r w:rsidRPr="003F04E6">
              <w:rPr>
                <w:b w:val="0"/>
                <w:lang w:val="en-US"/>
              </w:rPr>
              <w:t>Benar</w:t>
            </w:r>
            <w:bookmarkEnd w:id="3507"/>
            <w:bookmarkEnd w:id="3508"/>
          </w:p>
        </w:tc>
      </w:tr>
      <w:tr w:rsidR="00B07AE8" w:rsidRPr="003F04E6" w:rsidTr="00502984">
        <w:tc>
          <w:tcPr>
            <w:tcW w:w="1861" w:type="dxa"/>
            <w:tcBorders>
              <w:left w:val="single" w:sz="8" w:space="0" w:color="auto"/>
              <w:bottom w:val="single" w:sz="8" w:space="0" w:color="000000"/>
            </w:tcBorders>
            <w:shd w:val="clear" w:color="auto" w:fill="auto"/>
          </w:tcPr>
          <w:p w:rsidR="00B07AE8" w:rsidRPr="003F04E6" w:rsidRDefault="00B07AE8" w:rsidP="00502984">
            <w:pPr>
              <w:pStyle w:val="Heading3"/>
              <w:numPr>
                <w:ilvl w:val="0"/>
                <w:numId w:val="0"/>
              </w:numPr>
              <w:jc w:val="center"/>
              <w:rPr>
                <w:b w:val="0"/>
                <w:bCs/>
                <w:lang w:val="en-US"/>
              </w:rPr>
            </w:pPr>
            <w:bookmarkStart w:id="3509" w:name="_Toc83470980"/>
            <w:bookmarkStart w:id="3510" w:name="_Toc83473105"/>
            <w:r w:rsidRPr="003F04E6">
              <w:rPr>
                <w:b w:val="0"/>
                <w:bCs/>
                <w:lang w:val="en-US"/>
              </w:rPr>
              <w:t>30</w:t>
            </w:r>
            <w:bookmarkEnd w:id="3509"/>
            <w:bookmarkEnd w:id="351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511" w:name="_Toc83470981"/>
            <w:bookmarkStart w:id="3512" w:name="_Toc83473106"/>
            <w:r w:rsidRPr="003F04E6">
              <w:rPr>
                <w:b w:val="0"/>
                <w:lang w:val="en-US"/>
              </w:rPr>
              <w:t>T</w:t>
            </w:r>
            <w:r>
              <w:rPr>
                <w:b w:val="0"/>
                <w:lang w:val="en-US"/>
              </w:rPr>
              <w:t>ypeII0</w:t>
            </w:r>
            <w:r w:rsidRPr="003F04E6">
              <w:rPr>
                <w:b w:val="0"/>
                <w:lang w:val="en-US"/>
              </w:rPr>
              <w:t>10</w:t>
            </w:r>
            <w:bookmarkEnd w:id="3511"/>
            <w:bookmarkEnd w:id="351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513" w:name="_Toc83470982"/>
            <w:bookmarkStart w:id="3514" w:name="_Toc83473107"/>
            <w:r w:rsidRPr="003F04E6">
              <w:rPr>
                <w:b w:val="0"/>
                <w:lang w:val="en-US"/>
              </w:rPr>
              <w:t>T</w:t>
            </w:r>
            <w:r>
              <w:rPr>
                <w:b w:val="0"/>
                <w:lang w:val="en-US"/>
              </w:rPr>
              <w:t>ype II (0.99</w:t>
            </w:r>
            <w:r w:rsidRPr="003F04E6">
              <w:rPr>
                <w:b w:val="0"/>
                <w:lang w:val="en-US"/>
              </w:rPr>
              <w:t>)</w:t>
            </w:r>
            <w:bookmarkEnd w:id="3513"/>
            <w:bookmarkEnd w:id="3514"/>
          </w:p>
        </w:tc>
        <w:tc>
          <w:tcPr>
            <w:tcW w:w="1329" w:type="dxa"/>
            <w:tcBorders>
              <w:bottom w:val="single" w:sz="8" w:space="0" w:color="000000"/>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515" w:name="_Toc83470983"/>
            <w:bookmarkStart w:id="3516" w:name="_Toc83473108"/>
            <w:r w:rsidRPr="003F04E6">
              <w:rPr>
                <w:b w:val="0"/>
                <w:lang w:val="en-US"/>
              </w:rPr>
              <w:t>Benar</w:t>
            </w:r>
            <w:bookmarkEnd w:id="3515"/>
            <w:bookmarkEnd w:id="3516"/>
          </w:p>
        </w:tc>
      </w:tr>
    </w:tbl>
    <w:p w:rsidR="00B07AE8" w:rsidRPr="00AE3080" w:rsidRDefault="00B07AE8" w:rsidP="00B07AE8">
      <w:pPr>
        <w:pStyle w:val="Caption"/>
        <w:rPr>
          <w:lang w:val="en-US"/>
        </w:rPr>
      </w:pPr>
    </w:p>
    <w:p w:rsidR="00B07AE8" w:rsidRDefault="00B07AE8" w:rsidP="00B07AE8">
      <w:pPr>
        <w:pStyle w:val="TEUnsoed-TextBodyspasi2"/>
        <w:ind w:firstLine="720"/>
        <w:rPr>
          <w:lang w:val="en-US"/>
        </w:rPr>
      </w:pPr>
      <w:r>
        <w:rPr>
          <w:lang w:val="en-US"/>
        </w:rPr>
        <w:t>Berdasarkan tabel hasil pengujian di atas dapat diketahui bahwa pada pengujian</w:t>
      </w:r>
      <w:r w:rsidR="00307893">
        <w:rPr>
          <w:lang w:val="en-US"/>
        </w:rPr>
        <w:t xml:space="preserve"> aplikasi web untuk deteksi</w:t>
      </w:r>
      <w:r>
        <w:rPr>
          <w:lang w:val="en-US"/>
        </w:rPr>
        <w:t xml:space="preserve"> </w:t>
      </w:r>
      <w:r w:rsidRPr="00307893">
        <w:rPr>
          <w:i/>
          <w:lang w:val="en-US"/>
        </w:rPr>
        <w:t>risk</w:t>
      </w:r>
      <w:r>
        <w:rPr>
          <w:lang w:val="en-US"/>
        </w:rPr>
        <w:t xml:space="preserve"> menggunakan </w:t>
      </w:r>
      <w:r w:rsidRPr="00307893">
        <w:rPr>
          <w:i/>
          <w:lang w:val="en-US"/>
        </w:rPr>
        <w:t>dataset original</w:t>
      </w:r>
      <w:r>
        <w:rPr>
          <w:lang w:val="en-US"/>
        </w:rPr>
        <w:t xml:space="preserve"> sebagian besar nilai pengujiannya bernilai benar dengan tingkat probabilitas mulai dari 95% hingga 100%. Meskipun masih ada yang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B07AE8" w:rsidRPr="00FE498C" w:rsidRDefault="00B07AE8" w:rsidP="00B07AE8">
      <w:pPr>
        <w:pStyle w:val="TEUnsoed-TextBodyspasi2"/>
        <w:ind w:firstLine="0"/>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15</m:t>
              </m:r>
            </m:num>
            <m:den>
              <m:r>
                <w:rPr>
                  <w:rFonts w:ascii="Cambria Math" w:hAnsi="Cambria Math"/>
                  <w:lang w:val="en-US"/>
                </w:rPr>
                <m:t>30</m:t>
              </m:r>
            </m:den>
          </m:f>
          <m:r>
            <w:rPr>
              <w:rFonts w:ascii="Cambria Math" w:hAnsi="Cambria Math"/>
              <w:lang w:val="en-US"/>
            </w:rPr>
            <m:t xml:space="preserve"> x 100%</m:t>
          </m:r>
        </m:oMath>
      </m:oMathPara>
    </w:p>
    <w:p w:rsidR="00B07AE8" w:rsidRPr="00FE498C" w:rsidRDefault="00B07AE8" w:rsidP="00B07AE8">
      <w:pPr>
        <w:pStyle w:val="TEUnsoed-TextBodyspasi2"/>
        <w:ind w:firstLine="0"/>
        <w:rPr>
          <w:lang w:val="en-US"/>
        </w:rPr>
      </w:pPr>
      <m:oMathPara>
        <m:oMath>
          <m:r>
            <w:rPr>
              <w:rFonts w:ascii="Cambria Math" w:hAnsi="Cambria Math"/>
              <w:lang w:val="en-US"/>
            </w:rPr>
            <m:t>% Akurasi= 50%</m:t>
          </m:r>
        </m:oMath>
      </m:oMathPara>
    </w:p>
    <w:p w:rsidR="00B07AE8" w:rsidRDefault="00B07AE8" w:rsidP="00B07AE8">
      <w:pPr>
        <w:pStyle w:val="TEUnsoed-TextBodyspasi2"/>
        <w:ind w:firstLine="0"/>
        <w:rPr>
          <w:lang w:val="en-US"/>
        </w:rPr>
      </w:pPr>
      <w:r>
        <w:rPr>
          <w:lang w:val="en-US"/>
        </w:rPr>
        <w:tab/>
        <w:t xml:space="preserve">Dari hasil perhitungan tersebut dapat disimpulkan bahwa hasil pengujian </w:t>
      </w:r>
      <w:r w:rsidR="00307893">
        <w:rPr>
          <w:lang w:val="en-US"/>
        </w:rPr>
        <w:t>aplikasi web</w:t>
      </w:r>
      <w:r>
        <w:rPr>
          <w:lang w:val="en-US"/>
        </w:rPr>
        <w:t xml:space="preserve"> dengan menggunakan citra original belum cukup akurat untuk melakukan deteksi </w:t>
      </w:r>
      <w:r w:rsidR="00307893" w:rsidRPr="00307893">
        <w:rPr>
          <w:i/>
          <w:lang w:val="en-US"/>
        </w:rPr>
        <w:t>risk</w:t>
      </w:r>
      <w:r w:rsidR="00307893">
        <w:rPr>
          <w:lang w:val="en-US"/>
        </w:rPr>
        <w:t>,</w:t>
      </w:r>
      <w:r>
        <w:rPr>
          <w:lang w:val="en-US"/>
        </w:rPr>
        <w:t xml:space="preserve"> yaitu dengan persentase akurasi hanya sebesar 50%.</w:t>
      </w:r>
    </w:p>
    <w:p w:rsidR="00B07AE8" w:rsidRDefault="00B07AE8" w:rsidP="00B07AE8">
      <w:pPr>
        <w:pStyle w:val="Heading3"/>
        <w:rPr>
          <w:lang w:val="en-US"/>
        </w:rPr>
      </w:pPr>
      <w:bookmarkStart w:id="3517" w:name="_Toc83470984"/>
      <w:bookmarkStart w:id="3518" w:name="_Toc83473109"/>
      <w:r>
        <w:rPr>
          <w:lang w:val="en-US"/>
        </w:rPr>
        <w:t xml:space="preserve">Pengujian Klasifikasi </w:t>
      </w:r>
      <w:r w:rsidRPr="007C72A7">
        <w:rPr>
          <w:i/>
          <w:lang w:val="en-US"/>
        </w:rPr>
        <w:t xml:space="preserve">Mortality </w:t>
      </w:r>
      <w:r>
        <w:rPr>
          <w:lang w:val="en-US"/>
        </w:rPr>
        <w:t xml:space="preserve">pada </w:t>
      </w:r>
      <w:r w:rsidRPr="00AE3080">
        <w:rPr>
          <w:i/>
          <w:lang w:val="en-US"/>
        </w:rPr>
        <w:t>Google Colaboratory</w:t>
      </w:r>
      <w:r>
        <w:rPr>
          <w:lang w:val="en-US"/>
        </w:rPr>
        <w:t xml:space="preserve"> Menggunakan </w:t>
      </w:r>
      <w:r>
        <w:rPr>
          <w:i/>
          <w:lang w:val="en-US"/>
        </w:rPr>
        <w:t>Dataset Original</w:t>
      </w:r>
      <w:r w:rsidRPr="00AE3080">
        <w:rPr>
          <w:i/>
          <w:lang w:val="en-US"/>
        </w:rPr>
        <w:t xml:space="preserve"> Image</w:t>
      </w:r>
      <w:bookmarkEnd w:id="3517"/>
      <w:bookmarkEnd w:id="3518"/>
    </w:p>
    <w:p w:rsidR="00B07AE8" w:rsidRDefault="00B07AE8" w:rsidP="00B07AE8">
      <w:pPr>
        <w:pStyle w:val="TEUnsoed-TextBodyspasi2"/>
        <w:rPr>
          <w:lang w:val="en-US"/>
        </w:rPr>
      </w:pPr>
      <w:r>
        <w:rPr>
          <w:lang w:val="en-US"/>
        </w:rPr>
        <w:t xml:space="preserve">Pada pengujian klasifikasi </w:t>
      </w:r>
      <w:r w:rsidRPr="007C72A7">
        <w:rPr>
          <w:i/>
          <w:lang w:val="en-US"/>
        </w:rPr>
        <w:t>mortality</w:t>
      </w:r>
      <w:r>
        <w:rPr>
          <w:lang w:val="en-US"/>
        </w:rPr>
        <w:t xml:space="preserve"> yang menggunakan dataset</w:t>
      </w:r>
      <w:r w:rsidRPr="00BA5F3F">
        <w:rPr>
          <w:i/>
          <w:lang w:val="en-US"/>
        </w:rPr>
        <w:t xml:space="preserve"> original</w:t>
      </w:r>
      <w:r>
        <w:rPr>
          <w:lang w:val="en-US"/>
        </w:rPr>
        <w:t xml:space="preserve"> terdapat 30 citra </w:t>
      </w:r>
      <w:r w:rsidRPr="000971E3">
        <w:rPr>
          <w:i/>
          <w:lang w:val="en-US"/>
        </w:rPr>
        <w:t>CT scan</w:t>
      </w:r>
      <w:r>
        <w:rPr>
          <w:lang w:val="en-US"/>
        </w:rPr>
        <w:t xml:space="preserve"> dada yang terdiri dari 10 citra kelas </w:t>
      </w:r>
      <w:r w:rsidRPr="007C72A7">
        <w:rPr>
          <w:i/>
          <w:lang w:val="en-US"/>
        </w:rPr>
        <w:t>Cured</w:t>
      </w:r>
      <w:r>
        <w:rPr>
          <w:lang w:val="en-US"/>
        </w:rPr>
        <w:t xml:space="preserve">, 10 citra kelas </w:t>
      </w:r>
      <w:r w:rsidRPr="007C72A7">
        <w:rPr>
          <w:i/>
          <w:lang w:val="en-US"/>
        </w:rPr>
        <w:t>Deceased</w:t>
      </w:r>
      <w:r>
        <w:rPr>
          <w:lang w:val="en-US"/>
        </w:rPr>
        <w:t xml:space="preserve"> dan 10 citra </w:t>
      </w:r>
      <w:r w:rsidRPr="007C72A7">
        <w:rPr>
          <w:i/>
          <w:lang w:val="en-US"/>
        </w:rPr>
        <w:t>Unknown.</w:t>
      </w:r>
      <w:r>
        <w:rPr>
          <w:lang w:val="en-US"/>
        </w:rPr>
        <w:t xml:space="preserve"> Hasil pengujian deteksi </w:t>
      </w:r>
      <w:r w:rsidRPr="000971E3">
        <w:rPr>
          <w:i/>
          <w:lang w:val="en-US"/>
        </w:rPr>
        <w:t xml:space="preserve">CT scan </w:t>
      </w:r>
      <w:r>
        <w:rPr>
          <w:lang w:val="en-US"/>
        </w:rPr>
        <w:t xml:space="preserve">dada pada </w:t>
      </w:r>
      <w:r w:rsidRPr="000971E3">
        <w:rPr>
          <w:i/>
          <w:lang w:val="en-US"/>
        </w:rPr>
        <w:t>google colaboratory</w:t>
      </w:r>
      <w:r>
        <w:rPr>
          <w:lang w:val="en-US"/>
        </w:rPr>
        <w:t xml:space="preserve"> ditampilkan pada </w:t>
      </w:r>
      <w:r w:rsidR="00722190">
        <w:rPr>
          <w:lang w:val="en-US"/>
        </w:rPr>
        <w:fldChar w:fldCharType="begin"/>
      </w:r>
      <w:r w:rsidR="00722190">
        <w:rPr>
          <w:lang w:val="en-US"/>
        </w:rPr>
        <w:instrText xml:space="preserve"> REF _Ref83433390 \h </w:instrText>
      </w:r>
      <w:r w:rsidR="00722190">
        <w:rPr>
          <w:lang w:val="en-US"/>
        </w:rPr>
      </w:r>
      <w:r w:rsidR="00722190">
        <w:rPr>
          <w:lang w:val="en-US"/>
        </w:rPr>
        <w:fldChar w:fldCharType="separate"/>
      </w:r>
      <w:r w:rsidR="00722190">
        <w:t xml:space="preserve">Tabel </w:t>
      </w:r>
      <w:r w:rsidR="00722190">
        <w:rPr>
          <w:noProof/>
        </w:rPr>
        <w:t>4</w:t>
      </w:r>
      <w:r w:rsidR="00722190">
        <w:t>.</w:t>
      </w:r>
      <w:r w:rsidR="00722190">
        <w:rPr>
          <w:noProof/>
        </w:rPr>
        <w:t>15</w:t>
      </w:r>
      <w:r w:rsidR="00722190">
        <w:rPr>
          <w:lang w:val="en-US"/>
        </w:rPr>
        <w:fldChar w:fldCharType="end"/>
      </w:r>
    </w:p>
    <w:p w:rsidR="00B07AE8" w:rsidRPr="00641704" w:rsidRDefault="00B07AE8" w:rsidP="00B07AE8">
      <w:pPr>
        <w:pStyle w:val="TEUnsoed-TextBodyspasi2"/>
        <w:rPr>
          <w:lang w:val="en-US"/>
        </w:rPr>
      </w:pPr>
    </w:p>
    <w:p w:rsidR="00B07AE8" w:rsidRDefault="00B07AE8" w:rsidP="00B07AE8">
      <w:pPr>
        <w:pStyle w:val="Caption"/>
        <w:keepNext/>
      </w:pPr>
    </w:p>
    <w:p w:rsidR="00B07AE8" w:rsidRDefault="00B07AE8" w:rsidP="00B07AE8">
      <w:pPr>
        <w:pStyle w:val="Caption"/>
        <w:keepNext/>
      </w:pPr>
    </w:p>
    <w:p w:rsidR="00722190" w:rsidRDefault="00722190" w:rsidP="00722190">
      <w:pPr>
        <w:pStyle w:val="Caption"/>
        <w:keepNext/>
      </w:pPr>
      <w:bookmarkStart w:id="3519" w:name="_Ref83433390"/>
      <w:bookmarkStart w:id="3520" w:name="_Toc83471308"/>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15</w:t>
      </w:r>
      <w:r>
        <w:fldChar w:fldCharType="end"/>
      </w:r>
      <w:bookmarkEnd w:id="3519"/>
      <w:r w:rsidRPr="001129A2">
        <w:t>Hasil pengujian deteksi mortality menggunakan citra preprocessed</w:t>
      </w:r>
      <w:bookmarkEnd w:id="3520"/>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B07AE8" w:rsidRPr="003F04E6" w:rsidTr="00502984">
        <w:trPr>
          <w:trHeight w:val="720"/>
        </w:trPr>
        <w:tc>
          <w:tcPr>
            <w:tcW w:w="1861" w:type="dxa"/>
            <w:tcBorders>
              <w:top w:val="single" w:sz="8" w:space="0" w:color="000000"/>
              <w:left w:val="single" w:sz="8" w:space="0" w:color="auto"/>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521" w:name="_Toc83470985"/>
            <w:bookmarkStart w:id="3522" w:name="_Toc83473110"/>
            <w:r w:rsidRPr="003F04E6">
              <w:rPr>
                <w:b w:val="0"/>
                <w:bCs/>
                <w:sz w:val="22"/>
                <w:lang w:val="en-US"/>
              </w:rPr>
              <w:t>Pengujian</w:t>
            </w:r>
            <w:bookmarkEnd w:id="3521"/>
            <w:bookmarkEnd w:id="3522"/>
          </w:p>
          <w:p w:rsidR="00B07AE8" w:rsidRPr="003F04E6" w:rsidRDefault="00B07AE8" w:rsidP="00502984">
            <w:pPr>
              <w:pStyle w:val="Heading3"/>
              <w:numPr>
                <w:ilvl w:val="0"/>
                <w:numId w:val="0"/>
              </w:numPr>
              <w:spacing w:before="0" w:after="0"/>
              <w:jc w:val="center"/>
              <w:rPr>
                <w:b w:val="0"/>
                <w:bCs/>
                <w:sz w:val="22"/>
                <w:lang w:val="en-US"/>
              </w:rPr>
            </w:pPr>
            <w:bookmarkStart w:id="3523" w:name="_Toc83470986"/>
            <w:bookmarkStart w:id="3524" w:name="_Toc83473111"/>
            <w:r w:rsidRPr="003F04E6">
              <w:rPr>
                <w:b w:val="0"/>
                <w:bCs/>
                <w:sz w:val="22"/>
                <w:lang w:val="en-US"/>
              </w:rPr>
              <w:t>ke -</w:t>
            </w:r>
            <w:bookmarkEnd w:id="3523"/>
            <w:bookmarkEnd w:id="3524"/>
          </w:p>
        </w:tc>
        <w:tc>
          <w:tcPr>
            <w:tcW w:w="1766"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525" w:name="_Toc83470987"/>
            <w:bookmarkStart w:id="3526" w:name="_Toc83473112"/>
            <w:r w:rsidRPr="003F04E6">
              <w:rPr>
                <w:b w:val="0"/>
                <w:bCs/>
                <w:sz w:val="22"/>
                <w:lang w:val="en-US"/>
              </w:rPr>
              <w:t>Nama</w:t>
            </w:r>
            <w:bookmarkEnd w:id="3525"/>
            <w:bookmarkEnd w:id="3526"/>
            <w:r w:rsidRPr="003F04E6">
              <w:rPr>
                <w:b w:val="0"/>
                <w:bCs/>
                <w:sz w:val="22"/>
                <w:lang w:val="en-US"/>
              </w:rPr>
              <w:t xml:space="preserve"> </w:t>
            </w:r>
          </w:p>
          <w:p w:rsidR="00B07AE8" w:rsidRPr="003F04E6" w:rsidRDefault="00B07AE8" w:rsidP="00502984">
            <w:pPr>
              <w:pStyle w:val="Heading3"/>
              <w:numPr>
                <w:ilvl w:val="0"/>
                <w:numId w:val="0"/>
              </w:numPr>
              <w:spacing w:before="0" w:after="0"/>
              <w:jc w:val="center"/>
              <w:rPr>
                <w:b w:val="0"/>
                <w:bCs/>
                <w:sz w:val="22"/>
                <w:lang w:val="en-US"/>
              </w:rPr>
            </w:pPr>
            <w:bookmarkStart w:id="3527" w:name="_Toc83470988"/>
            <w:bookmarkStart w:id="3528" w:name="_Toc83473113"/>
            <w:r w:rsidRPr="003F04E6">
              <w:rPr>
                <w:b w:val="0"/>
                <w:bCs/>
                <w:sz w:val="22"/>
                <w:lang w:val="en-US"/>
              </w:rPr>
              <w:t>Citra</w:t>
            </w:r>
            <w:bookmarkEnd w:id="3527"/>
            <w:bookmarkEnd w:id="3528"/>
          </w:p>
        </w:tc>
        <w:tc>
          <w:tcPr>
            <w:tcW w:w="2477"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529" w:name="_Toc83470989"/>
            <w:bookmarkStart w:id="3530" w:name="_Toc83473114"/>
            <w:r w:rsidRPr="003F04E6">
              <w:rPr>
                <w:b w:val="0"/>
                <w:bCs/>
                <w:sz w:val="22"/>
                <w:lang w:val="en-US"/>
              </w:rPr>
              <w:t>Hasil Prediksi</w:t>
            </w:r>
            <w:bookmarkEnd w:id="3529"/>
            <w:bookmarkEnd w:id="3530"/>
          </w:p>
          <w:p w:rsidR="00B07AE8" w:rsidRPr="003F04E6" w:rsidRDefault="00B07AE8" w:rsidP="00502984">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531" w:name="_Toc83470990"/>
            <w:bookmarkStart w:id="3532" w:name="_Toc83473115"/>
            <w:r w:rsidRPr="003F04E6">
              <w:rPr>
                <w:b w:val="0"/>
                <w:bCs/>
                <w:sz w:val="22"/>
                <w:lang w:val="en-US"/>
              </w:rPr>
              <w:t>Keterangan</w:t>
            </w:r>
            <w:bookmarkEnd w:id="3531"/>
            <w:bookmarkEnd w:id="353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533" w:name="_Toc83470991"/>
            <w:bookmarkStart w:id="3534" w:name="_Toc83473116"/>
            <w:r w:rsidRPr="003F04E6">
              <w:rPr>
                <w:b w:val="0"/>
                <w:bCs/>
                <w:lang w:val="en-US"/>
              </w:rPr>
              <w:t>1</w:t>
            </w:r>
            <w:bookmarkEnd w:id="3533"/>
            <w:bookmarkEnd w:id="353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535" w:name="_Toc83470992"/>
            <w:bookmarkStart w:id="3536" w:name="_Toc83473117"/>
            <w:r>
              <w:rPr>
                <w:b w:val="0"/>
                <w:lang w:val="en-US"/>
              </w:rPr>
              <w:t>Cured0</w:t>
            </w:r>
            <w:r w:rsidRPr="003F04E6">
              <w:rPr>
                <w:b w:val="0"/>
                <w:lang w:val="en-US"/>
              </w:rPr>
              <w:t>01</w:t>
            </w:r>
            <w:bookmarkEnd w:id="3535"/>
            <w:bookmarkEnd w:id="3536"/>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537" w:name="_Toc83470993"/>
            <w:bookmarkStart w:id="3538" w:name="_Toc83473118"/>
            <w:r>
              <w:rPr>
                <w:b w:val="0"/>
                <w:lang w:val="en-US"/>
              </w:rPr>
              <w:t>Unknown (1.00</w:t>
            </w:r>
            <w:r w:rsidRPr="003F04E6">
              <w:rPr>
                <w:b w:val="0"/>
                <w:lang w:val="en-US"/>
              </w:rPr>
              <w:t>)</w:t>
            </w:r>
            <w:bookmarkEnd w:id="3537"/>
            <w:bookmarkEnd w:id="353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539" w:name="_Toc83470994"/>
            <w:bookmarkStart w:id="3540" w:name="_Toc83473119"/>
            <w:r>
              <w:rPr>
                <w:b w:val="0"/>
                <w:lang w:val="en-US"/>
              </w:rPr>
              <w:t>Salah</w:t>
            </w:r>
            <w:bookmarkEnd w:id="3539"/>
            <w:bookmarkEnd w:id="354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541" w:name="_Toc83470995"/>
            <w:bookmarkStart w:id="3542" w:name="_Toc83473120"/>
            <w:r w:rsidRPr="003F04E6">
              <w:rPr>
                <w:b w:val="0"/>
                <w:bCs/>
                <w:lang w:val="en-US"/>
              </w:rPr>
              <w:t>2</w:t>
            </w:r>
            <w:bookmarkEnd w:id="3541"/>
            <w:bookmarkEnd w:id="354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543" w:name="_Toc83470996"/>
            <w:bookmarkStart w:id="3544" w:name="_Toc83473121"/>
            <w:r>
              <w:rPr>
                <w:b w:val="0"/>
                <w:lang w:val="en-US"/>
              </w:rPr>
              <w:t>Cured0</w:t>
            </w:r>
            <w:r w:rsidRPr="003F04E6">
              <w:rPr>
                <w:b w:val="0"/>
                <w:lang w:val="en-US"/>
              </w:rPr>
              <w:t>02</w:t>
            </w:r>
            <w:bookmarkEnd w:id="3543"/>
            <w:bookmarkEnd w:id="3544"/>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545" w:name="_Toc83470997"/>
            <w:bookmarkStart w:id="3546" w:name="_Toc83473122"/>
            <w:r>
              <w:rPr>
                <w:b w:val="0"/>
                <w:lang w:val="en-US"/>
              </w:rPr>
              <w:t>Cured (1.00</w:t>
            </w:r>
            <w:r w:rsidRPr="003F04E6">
              <w:rPr>
                <w:b w:val="0"/>
                <w:lang w:val="en-US"/>
              </w:rPr>
              <w:t>)</w:t>
            </w:r>
            <w:bookmarkEnd w:id="3545"/>
            <w:bookmarkEnd w:id="354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547" w:name="_Toc83470998"/>
            <w:bookmarkStart w:id="3548" w:name="_Toc83473123"/>
            <w:r w:rsidRPr="003F04E6">
              <w:rPr>
                <w:b w:val="0"/>
                <w:lang w:val="en-US"/>
              </w:rPr>
              <w:t>Benar</w:t>
            </w:r>
            <w:bookmarkEnd w:id="3547"/>
            <w:bookmarkEnd w:id="354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549" w:name="_Toc83470999"/>
            <w:bookmarkStart w:id="3550" w:name="_Toc83473124"/>
            <w:r w:rsidRPr="003F04E6">
              <w:rPr>
                <w:b w:val="0"/>
                <w:bCs/>
                <w:lang w:val="en-US"/>
              </w:rPr>
              <w:t>3</w:t>
            </w:r>
            <w:bookmarkEnd w:id="3549"/>
            <w:bookmarkEnd w:id="355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551" w:name="_Toc83471000"/>
            <w:bookmarkStart w:id="3552" w:name="_Toc83473125"/>
            <w:r>
              <w:rPr>
                <w:b w:val="0"/>
                <w:lang w:val="en-US"/>
              </w:rPr>
              <w:t>Cured0</w:t>
            </w:r>
            <w:r w:rsidRPr="003F04E6">
              <w:rPr>
                <w:b w:val="0"/>
                <w:lang w:val="en-US"/>
              </w:rPr>
              <w:t>03</w:t>
            </w:r>
            <w:bookmarkEnd w:id="3551"/>
            <w:bookmarkEnd w:id="3552"/>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553" w:name="_Toc83471001"/>
            <w:bookmarkStart w:id="3554" w:name="_Toc83473126"/>
            <w:r>
              <w:rPr>
                <w:b w:val="0"/>
                <w:lang w:val="en-US"/>
              </w:rPr>
              <w:t>Cured (1.00</w:t>
            </w:r>
            <w:r w:rsidRPr="003F04E6">
              <w:rPr>
                <w:b w:val="0"/>
                <w:lang w:val="en-US"/>
              </w:rPr>
              <w:t>)</w:t>
            </w:r>
            <w:bookmarkEnd w:id="3553"/>
            <w:bookmarkEnd w:id="355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555" w:name="_Toc83471002"/>
            <w:bookmarkStart w:id="3556" w:name="_Toc83473127"/>
            <w:r w:rsidRPr="003F04E6">
              <w:rPr>
                <w:b w:val="0"/>
                <w:lang w:val="en-US"/>
              </w:rPr>
              <w:t>Benar</w:t>
            </w:r>
            <w:bookmarkEnd w:id="3555"/>
            <w:bookmarkEnd w:id="355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557" w:name="_Toc83471003"/>
            <w:bookmarkStart w:id="3558" w:name="_Toc83473128"/>
            <w:r w:rsidRPr="003F04E6">
              <w:rPr>
                <w:b w:val="0"/>
                <w:bCs/>
                <w:lang w:val="en-US"/>
              </w:rPr>
              <w:t>4</w:t>
            </w:r>
            <w:bookmarkEnd w:id="3557"/>
            <w:bookmarkEnd w:id="355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559" w:name="_Toc83471004"/>
            <w:bookmarkStart w:id="3560" w:name="_Toc83473129"/>
            <w:r>
              <w:rPr>
                <w:b w:val="0"/>
                <w:lang w:val="en-US"/>
              </w:rPr>
              <w:t>Cured0</w:t>
            </w:r>
            <w:r w:rsidRPr="003F04E6">
              <w:rPr>
                <w:b w:val="0"/>
                <w:lang w:val="en-US"/>
              </w:rPr>
              <w:t>04</w:t>
            </w:r>
            <w:bookmarkEnd w:id="3559"/>
            <w:bookmarkEnd w:id="3560"/>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561" w:name="_Toc83471005"/>
            <w:bookmarkStart w:id="3562" w:name="_Toc83473130"/>
            <w:r>
              <w:rPr>
                <w:b w:val="0"/>
                <w:lang w:val="en-US"/>
              </w:rPr>
              <w:t>Cured (1.00</w:t>
            </w:r>
            <w:r w:rsidRPr="003F04E6">
              <w:rPr>
                <w:b w:val="0"/>
                <w:lang w:val="en-US"/>
              </w:rPr>
              <w:t>)</w:t>
            </w:r>
            <w:bookmarkEnd w:id="3561"/>
            <w:bookmarkEnd w:id="356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563" w:name="_Toc83471006"/>
            <w:bookmarkStart w:id="3564" w:name="_Toc83473131"/>
            <w:r w:rsidRPr="003F04E6">
              <w:rPr>
                <w:b w:val="0"/>
                <w:lang w:val="en-US"/>
              </w:rPr>
              <w:t>Benar</w:t>
            </w:r>
            <w:bookmarkEnd w:id="3563"/>
            <w:bookmarkEnd w:id="356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565" w:name="_Toc83471007"/>
            <w:bookmarkStart w:id="3566" w:name="_Toc83473132"/>
            <w:r w:rsidRPr="003F04E6">
              <w:rPr>
                <w:b w:val="0"/>
                <w:bCs/>
                <w:lang w:val="en-US"/>
              </w:rPr>
              <w:t>5</w:t>
            </w:r>
            <w:bookmarkEnd w:id="3565"/>
            <w:bookmarkEnd w:id="356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567" w:name="_Toc83471008"/>
            <w:bookmarkStart w:id="3568" w:name="_Toc83473133"/>
            <w:r>
              <w:rPr>
                <w:b w:val="0"/>
                <w:lang w:val="en-US"/>
              </w:rPr>
              <w:t>Cured0</w:t>
            </w:r>
            <w:r w:rsidRPr="003F04E6">
              <w:rPr>
                <w:b w:val="0"/>
                <w:lang w:val="en-US"/>
              </w:rPr>
              <w:t>05</w:t>
            </w:r>
            <w:bookmarkEnd w:id="3567"/>
            <w:bookmarkEnd w:id="3568"/>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569" w:name="_Toc83471009"/>
            <w:bookmarkStart w:id="3570" w:name="_Toc83473134"/>
            <w:r>
              <w:rPr>
                <w:b w:val="0"/>
                <w:lang w:val="en-US"/>
              </w:rPr>
              <w:t>Cured (1.00</w:t>
            </w:r>
            <w:r w:rsidRPr="003F04E6">
              <w:rPr>
                <w:b w:val="0"/>
                <w:lang w:val="en-US"/>
              </w:rPr>
              <w:t>)</w:t>
            </w:r>
            <w:bookmarkEnd w:id="3569"/>
            <w:bookmarkEnd w:id="357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571" w:name="_Toc83471010"/>
            <w:bookmarkStart w:id="3572" w:name="_Toc83473135"/>
            <w:r w:rsidRPr="003F04E6">
              <w:rPr>
                <w:b w:val="0"/>
                <w:lang w:val="en-US"/>
              </w:rPr>
              <w:t>Benar</w:t>
            </w:r>
            <w:bookmarkEnd w:id="3571"/>
            <w:bookmarkEnd w:id="357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573" w:name="_Toc83471011"/>
            <w:bookmarkStart w:id="3574" w:name="_Toc83473136"/>
            <w:r w:rsidRPr="003F04E6">
              <w:rPr>
                <w:b w:val="0"/>
                <w:bCs/>
                <w:lang w:val="en-US"/>
              </w:rPr>
              <w:t>6</w:t>
            </w:r>
            <w:bookmarkEnd w:id="3573"/>
            <w:bookmarkEnd w:id="357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575" w:name="_Toc83471012"/>
            <w:bookmarkStart w:id="3576" w:name="_Toc83473137"/>
            <w:r>
              <w:rPr>
                <w:b w:val="0"/>
                <w:lang w:val="en-US"/>
              </w:rPr>
              <w:t>Cured0</w:t>
            </w:r>
            <w:r w:rsidRPr="003F04E6">
              <w:rPr>
                <w:b w:val="0"/>
                <w:lang w:val="en-US"/>
              </w:rPr>
              <w:t>06</w:t>
            </w:r>
            <w:bookmarkEnd w:id="3575"/>
            <w:bookmarkEnd w:id="3576"/>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577" w:name="_Toc83471013"/>
            <w:bookmarkStart w:id="3578" w:name="_Toc83473138"/>
            <w:r>
              <w:rPr>
                <w:b w:val="0"/>
                <w:lang w:val="en-US"/>
              </w:rPr>
              <w:t>Cured (1.00</w:t>
            </w:r>
            <w:r w:rsidRPr="003F04E6">
              <w:rPr>
                <w:b w:val="0"/>
                <w:lang w:val="en-US"/>
              </w:rPr>
              <w:t>)</w:t>
            </w:r>
            <w:bookmarkEnd w:id="3577"/>
            <w:bookmarkEnd w:id="357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579" w:name="_Toc83471014"/>
            <w:bookmarkStart w:id="3580" w:name="_Toc83473139"/>
            <w:r w:rsidRPr="003F04E6">
              <w:rPr>
                <w:b w:val="0"/>
                <w:lang w:val="en-US"/>
              </w:rPr>
              <w:t>Benar</w:t>
            </w:r>
            <w:bookmarkEnd w:id="3579"/>
            <w:bookmarkEnd w:id="358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581" w:name="_Toc83471015"/>
            <w:bookmarkStart w:id="3582" w:name="_Toc83473140"/>
            <w:r w:rsidRPr="003F04E6">
              <w:rPr>
                <w:b w:val="0"/>
                <w:bCs/>
                <w:lang w:val="en-US"/>
              </w:rPr>
              <w:t>7</w:t>
            </w:r>
            <w:bookmarkEnd w:id="3581"/>
            <w:bookmarkEnd w:id="358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583" w:name="_Toc83471016"/>
            <w:bookmarkStart w:id="3584" w:name="_Toc83473141"/>
            <w:r>
              <w:rPr>
                <w:b w:val="0"/>
                <w:lang w:val="en-US"/>
              </w:rPr>
              <w:t>Cured0</w:t>
            </w:r>
            <w:r w:rsidRPr="003F04E6">
              <w:rPr>
                <w:b w:val="0"/>
                <w:lang w:val="en-US"/>
              </w:rPr>
              <w:t>07</w:t>
            </w:r>
            <w:bookmarkEnd w:id="3583"/>
            <w:bookmarkEnd w:id="3584"/>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585" w:name="_Toc83471017"/>
            <w:bookmarkStart w:id="3586" w:name="_Toc83473142"/>
            <w:r>
              <w:rPr>
                <w:b w:val="0"/>
                <w:lang w:val="en-US"/>
              </w:rPr>
              <w:t>Cured (1.00</w:t>
            </w:r>
            <w:r w:rsidRPr="003F04E6">
              <w:rPr>
                <w:b w:val="0"/>
                <w:lang w:val="en-US"/>
              </w:rPr>
              <w:t>)</w:t>
            </w:r>
            <w:bookmarkEnd w:id="3585"/>
            <w:bookmarkEnd w:id="358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587" w:name="_Toc83471018"/>
            <w:bookmarkStart w:id="3588" w:name="_Toc83473143"/>
            <w:r w:rsidRPr="003F04E6">
              <w:rPr>
                <w:b w:val="0"/>
                <w:lang w:val="en-US"/>
              </w:rPr>
              <w:t>Benar</w:t>
            </w:r>
            <w:bookmarkEnd w:id="3587"/>
            <w:bookmarkEnd w:id="358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589" w:name="_Toc83471019"/>
            <w:bookmarkStart w:id="3590" w:name="_Toc83473144"/>
            <w:r w:rsidRPr="003F04E6">
              <w:rPr>
                <w:b w:val="0"/>
                <w:bCs/>
                <w:lang w:val="en-US"/>
              </w:rPr>
              <w:t>8</w:t>
            </w:r>
            <w:bookmarkEnd w:id="3589"/>
            <w:bookmarkEnd w:id="359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591" w:name="_Toc83471020"/>
            <w:bookmarkStart w:id="3592" w:name="_Toc83473145"/>
            <w:r>
              <w:rPr>
                <w:b w:val="0"/>
                <w:lang w:val="en-US"/>
              </w:rPr>
              <w:t>Cured0</w:t>
            </w:r>
            <w:r w:rsidRPr="003F04E6">
              <w:rPr>
                <w:b w:val="0"/>
                <w:lang w:val="en-US"/>
              </w:rPr>
              <w:t>08</w:t>
            </w:r>
            <w:bookmarkEnd w:id="3591"/>
            <w:bookmarkEnd w:id="3592"/>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593" w:name="_Toc83471021"/>
            <w:bookmarkStart w:id="3594" w:name="_Toc83473146"/>
            <w:r>
              <w:rPr>
                <w:b w:val="0"/>
                <w:lang w:val="en-US"/>
              </w:rPr>
              <w:t>Cured (1.00</w:t>
            </w:r>
            <w:r w:rsidRPr="003F04E6">
              <w:rPr>
                <w:b w:val="0"/>
                <w:lang w:val="en-US"/>
              </w:rPr>
              <w:t>)</w:t>
            </w:r>
            <w:bookmarkEnd w:id="3593"/>
            <w:bookmarkEnd w:id="359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595" w:name="_Toc83471022"/>
            <w:bookmarkStart w:id="3596" w:name="_Toc83473147"/>
            <w:r w:rsidRPr="003F04E6">
              <w:rPr>
                <w:b w:val="0"/>
                <w:lang w:val="en-US"/>
              </w:rPr>
              <w:t>Benar</w:t>
            </w:r>
            <w:bookmarkEnd w:id="3595"/>
            <w:bookmarkEnd w:id="359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597" w:name="_Toc83471023"/>
            <w:bookmarkStart w:id="3598" w:name="_Toc83473148"/>
            <w:r w:rsidRPr="003F04E6">
              <w:rPr>
                <w:b w:val="0"/>
                <w:bCs/>
                <w:lang w:val="en-US"/>
              </w:rPr>
              <w:t>9</w:t>
            </w:r>
            <w:bookmarkEnd w:id="3597"/>
            <w:bookmarkEnd w:id="359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599" w:name="_Toc83471024"/>
            <w:bookmarkStart w:id="3600" w:name="_Toc83473149"/>
            <w:r>
              <w:rPr>
                <w:b w:val="0"/>
                <w:lang w:val="en-US"/>
              </w:rPr>
              <w:t>Cured0</w:t>
            </w:r>
            <w:r w:rsidRPr="003F04E6">
              <w:rPr>
                <w:b w:val="0"/>
                <w:lang w:val="en-US"/>
              </w:rPr>
              <w:t>09</w:t>
            </w:r>
            <w:bookmarkEnd w:id="3599"/>
            <w:bookmarkEnd w:id="3600"/>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601" w:name="_Toc83471025"/>
            <w:bookmarkStart w:id="3602" w:name="_Toc83473150"/>
            <w:r>
              <w:rPr>
                <w:b w:val="0"/>
                <w:lang w:val="en-US"/>
              </w:rPr>
              <w:t>Cured (1.00</w:t>
            </w:r>
            <w:r w:rsidRPr="003F04E6">
              <w:rPr>
                <w:b w:val="0"/>
                <w:lang w:val="en-US"/>
              </w:rPr>
              <w:t>)</w:t>
            </w:r>
            <w:bookmarkEnd w:id="3601"/>
            <w:bookmarkEnd w:id="360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603" w:name="_Toc83471026"/>
            <w:bookmarkStart w:id="3604" w:name="_Toc83473151"/>
            <w:r w:rsidRPr="003F04E6">
              <w:rPr>
                <w:b w:val="0"/>
                <w:lang w:val="en-US"/>
              </w:rPr>
              <w:t>Benar</w:t>
            </w:r>
            <w:bookmarkEnd w:id="3603"/>
            <w:bookmarkEnd w:id="360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605" w:name="_Toc83471027"/>
            <w:bookmarkStart w:id="3606" w:name="_Toc83473152"/>
            <w:r w:rsidRPr="003F04E6">
              <w:rPr>
                <w:b w:val="0"/>
                <w:bCs/>
                <w:lang w:val="en-US"/>
              </w:rPr>
              <w:t>10</w:t>
            </w:r>
            <w:bookmarkEnd w:id="3605"/>
            <w:bookmarkEnd w:id="360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607" w:name="_Toc83471028"/>
            <w:bookmarkStart w:id="3608" w:name="_Toc83473153"/>
            <w:r>
              <w:rPr>
                <w:b w:val="0"/>
                <w:lang w:val="en-US"/>
              </w:rPr>
              <w:t>Cured0</w:t>
            </w:r>
            <w:r w:rsidRPr="003F04E6">
              <w:rPr>
                <w:b w:val="0"/>
                <w:lang w:val="en-US"/>
              </w:rPr>
              <w:t>10</w:t>
            </w:r>
            <w:bookmarkEnd w:id="3607"/>
            <w:bookmarkEnd w:id="3608"/>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609" w:name="_Toc83471029"/>
            <w:bookmarkStart w:id="3610" w:name="_Toc83473154"/>
            <w:r>
              <w:rPr>
                <w:b w:val="0"/>
                <w:lang w:val="en-US"/>
              </w:rPr>
              <w:t>Cured (1.00</w:t>
            </w:r>
            <w:r w:rsidRPr="003F04E6">
              <w:rPr>
                <w:b w:val="0"/>
                <w:lang w:val="en-US"/>
              </w:rPr>
              <w:t>)</w:t>
            </w:r>
            <w:bookmarkEnd w:id="3609"/>
            <w:bookmarkEnd w:id="361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611" w:name="_Toc83471030"/>
            <w:bookmarkStart w:id="3612" w:name="_Toc83473155"/>
            <w:r w:rsidRPr="003F04E6">
              <w:rPr>
                <w:b w:val="0"/>
                <w:lang w:val="en-US"/>
              </w:rPr>
              <w:t>Benar</w:t>
            </w:r>
            <w:bookmarkEnd w:id="3611"/>
            <w:bookmarkEnd w:id="361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613" w:name="_Toc83471031"/>
            <w:bookmarkStart w:id="3614" w:name="_Toc83473156"/>
            <w:r w:rsidRPr="003F04E6">
              <w:rPr>
                <w:b w:val="0"/>
                <w:bCs/>
                <w:lang w:val="en-US"/>
              </w:rPr>
              <w:t>11</w:t>
            </w:r>
            <w:bookmarkEnd w:id="3613"/>
            <w:bookmarkEnd w:id="361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615" w:name="_Toc83471032"/>
            <w:bookmarkStart w:id="3616" w:name="_Toc83473157"/>
            <w:r>
              <w:rPr>
                <w:b w:val="0"/>
                <w:lang w:val="en-US"/>
              </w:rPr>
              <w:t>Deceased0</w:t>
            </w:r>
            <w:r w:rsidRPr="003F04E6">
              <w:rPr>
                <w:b w:val="0"/>
                <w:lang w:val="en-US"/>
              </w:rPr>
              <w:t>01</w:t>
            </w:r>
            <w:bookmarkEnd w:id="3615"/>
            <w:bookmarkEnd w:id="361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617" w:name="_Toc83471033"/>
            <w:bookmarkStart w:id="3618" w:name="_Toc83473158"/>
            <w:r>
              <w:rPr>
                <w:b w:val="0"/>
                <w:lang w:val="en-US"/>
              </w:rPr>
              <w:t>Unknown (1.00</w:t>
            </w:r>
            <w:r w:rsidRPr="003F04E6">
              <w:rPr>
                <w:b w:val="0"/>
                <w:lang w:val="en-US"/>
              </w:rPr>
              <w:t>)</w:t>
            </w:r>
            <w:bookmarkEnd w:id="3617"/>
            <w:bookmarkEnd w:id="361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619" w:name="_Toc83471034"/>
            <w:bookmarkStart w:id="3620" w:name="_Toc83473159"/>
            <w:r>
              <w:rPr>
                <w:b w:val="0"/>
                <w:lang w:val="en-US"/>
              </w:rPr>
              <w:t>Salah</w:t>
            </w:r>
            <w:bookmarkEnd w:id="3619"/>
            <w:bookmarkEnd w:id="362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621" w:name="_Toc83471035"/>
            <w:bookmarkStart w:id="3622" w:name="_Toc83473160"/>
            <w:r w:rsidRPr="003F04E6">
              <w:rPr>
                <w:b w:val="0"/>
                <w:bCs/>
                <w:lang w:val="en-US"/>
              </w:rPr>
              <w:t>12</w:t>
            </w:r>
            <w:bookmarkEnd w:id="3621"/>
            <w:bookmarkEnd w:id="362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623" w:name="_Toc83471036"/>
            <w:bookmarkStart w:id="3624" w:name="_Toc83473161"/>
            <w:r>
              <w:rPr>
                <w:b w:val="0"/>
                <w:lang w:val="en-US"/>
              </w:rPr>
              <w:t>Deceased0</w:t>
            </w:r>
            <w:r w:rsidRPr="003F04E6">
              <w:rPr>
                <w:b w:val="0"/>
                <w:lang w:val="en-US"/>
              </w:rPr>
              <w:t>02</w:t>
            </w:r>
            <w:bookmarkEnd w:id="3623"/>
            <w:bookmarkEnd w:id="362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625" w:name="_Toc83471037"/>
            <w:bookmarkStart w:id="3626" w:name="_Toc83473162"/>
            <w:r>
              <w:rPr>
                <w:b w:val="0"/>
                <w:lang w:val="en-US"/>
              </w:rPr>
              <w:t>Cured (1.00</w:t>
            </w:r>
            <w:r w:rsidRPr="003F04E6">
              <w:rPr>
                <w:b w:val="0"/>
                <w:lang w:val="en-US"/>
              </w:rPr>
              <w:t>)</w:t>
            </w:r>
            <w:bookmarkEnd w:id="3625"/>
            <w:bookmarkEnd w:id="362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627" w:name="_Toc83471038"/>
            <w:bookmarkStart w:id="3628" w:name="_Toc83473163"/>
            <w:r w:rsidRPr="003F04E6">
              <w:rPr>
                <w:b w:val="0"/>
                <w:lang w:val="en-US"/>
              </w:rPr>
              <w:t>Salah</w:t>
            </w:r>
            <w:bookmarkEnd w:id="3627"/>
            <w:bookmarkEnd w:id="362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629" w:name="_Toc83471039"/>
            <w:bookmarkStart w:id="3630" w:name="_Toc83473164"/>
            <w:r w:rsidRPr="003F04E6">
              <w:rPr>
                <w:b w:val="0"/>
                <w:bCs/>
                <w:lang w:val="en-US"/>
              </w:rPr>
              <w:t>13</w:t>
            </w:r>
            <w:bookmarkEnd w:id="3629"/>
            <w:bookmarkEnd w:id="363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631" w:name="_Toc83471040"/>
            <w:bookmarkStart w:id="3632" w:name="_Toc83473165"/>
            <w:r>
              <w:rPr>
                <w:b w:val="0"/>
                <w:lang w:val="en-US"/>
              </w:rPr>
              <w:t>Deceased0</w:t>
            </w:r>
            <w:r w:rsidRPr="003F04E6">
              <w:rPr>
                <w:b w:val="0"/>
                <w:lang w:val="en-US"/>
              </w:rPr>
              <w:t>03</w:t>
            </w:r>
            <w:bookmarkEnd w:id="3631"/>
            <w:bookmarkEnd w:id="363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633" w:name="_Toc83471041"/>
            <w:bookmarkStart w:id="3634" w:name="_Toc83473166"/>
            <w:r>
              <w:rPr>
                <w:b w:val="0"/>
                <w:lang w:val="en-US"/>
              </w:rPr>
              <w:t>Deceased (1.00</w:t>
            </w:r>
            <w:r w:rsidRPr="003F04E6">
              <w:rPr>
                <w:b w:val="0"/>
                <w:lang w:val="en-US"/>
              </w:rPr>
              <w:t>)</w:t>
            </w:r>
            <w:bookmarkEnd w:id="3633"/>
            <w:bookmarkEnd w:id="363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635" w:name="_Toc83471042"/>
            <w:bookmarkStart w:id="3636" w:name="_Toc83473167"/>
            <w:r>
              <w:rPr>
                <w:b w:val="0"/>
                <w:lang w:val="en-US"/>
              </w:rPr>
              <w:t>Benar</w:t>
            </w:r>
            <w:bookmarkEnd w:id="3635"/>
            <w:bookmarkEnd w:id="363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637" w:name="_Toc83471043"/>
            <w:bookmarkStart w:id="3638" w:name="_Toc83473168"/>
            <w:r w:rsidRPr="003F04E6">
              <w:rPr>
                <w:b w:val="0"/>
                <w:bCs/>
                <w:lang w:val="en-US"/>
              </w:rPr>
              <w:t>14</w:t>
            </w:r>
            <w:bookmarkEnd w:id="3637"/>
            <w:bookmarkEnd w:id="363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639" w:name="_Toc83471044"/>
            <w:bookmarkStart w:id="3640" w:name="_Toc83473169"/>
            <w:r>
              <w:rPr>
                <w:b w:val="0"/>
                <w:lang w:val="en-US"/>
              </w:rPr>
              <w:t>Deceased0</w:t>
            </w:r>
            <w:r w:rsidRPr="003F04E6">
              <w:rPr>
                <w:b w:val="0"/>
                <w:lang w:val="en-US"/>
              </w:rPr>
              <w:t>04</w:t>
            </w:r>
            <w:bookmarkEnd w:id="3639"/>
            <w:bookmarkEnd w:id="364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641" w:name="_Toc83471045"/>
            <w:bookmarkStart w:id="3642" w:name="_Toc83473170"/>
            <w:r>
              <w:rPr>
                <w:b w:val="0"/>
                <w:lang w:val="en-US"/>
              </w:rPr>
              <w:t>Deceased (1.00</w:t>
            </w:r>
            <w:r w:rsidRPr="003F04E6">
              <w:rPr>
                <w:b w:val="0"/>
                <w:lang w:val="en-US"/>
              </w:rPr>
              <w:t>)</w:t>
            </w:r>
            <w:bookmarkEnd w:id="3641"/>
            <w:bookmarkEnd w:id="364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643" w:name="_Toc83471046"/>
            <w:bookmarkStart w:id="3644" w:name="_Toc83473171"/>
            <w:r>
              <w:rPr>
                <w:b w:val="0"/>
                <w:lang w:val="en-US"/>
              </w:rPr>
              <w:t>Benar</w:t>
            </w:r>
            <w:bookmarkEnd w:id="3643"/>
            <w:bookmarkEnd w:id="364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645" w:name="_Toc83471047"/>
            <w:bookmarkStart w:id="3646" w:name="_Toc83473172"/>
            <w:r w:rsidRPr="003F04E6">
              <w:rPr>
                <w:b w:val="0"/>
                <w:bCs/>
                <w:lang w:val="en-US"/>
              </w:rPr>
              <w:t>15</w:t>
            </w:r>
            <w:bookmarkEnd w:id="3645"/>
            <w:bookmarkEnd w:id="364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647" w:name="_Toc83471048"/>
            <w:bookmarkStart w:id="3648" w:name="_Toc83473173"/>
            <w:r>
              <w:rPr>
                <w:b w:val="0"/>
                <w:lang w:val="en-US"/>
              </w:rPr>
              <w:t>Deceased0</w:t>
            </w:r>
            <w:r w:rsidRPr="003F04E6">
              <w:rPr>
                <w:b w:val="0"/>
                <w:lang w:val="en-US"/>
              </w:rPr>
              <w:t>05</w:t>
            </w:r>
            <w:bookmarkEnd w:id="3647"/>
            <w:bookmarkEnd w:id="364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649" w:name="_Toc83471049"/>
            <w:bookmarkStart w:id="3650" w:name="_Toc83473174"/>
            <w:r>
              <w:rPr>
                <w:b w:val="0"/>
                <w:lang w:val="en-US"/>
              </w:rPr>
              <w:t>Deceased (1.00</w:t>
            </w:r>
            <w:r w:rsidRPr="003F04E6">
              <w:rPr>
                <w:b w:val="0"/>
                <w:lang w:val="en-US"/>
              </w:rPr>
              <w:t>)</w:t>
            </w:r>
            <w:bookmarkEnd w:id="3649"/>
            <w:bookmarkEnd w:id="365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651" w:name="_Toc83471050"/>
            <w:bookmarkStart w:id="3652" w:name="_Toc83473175"/>
            <w:r>
              <w:rPr>
                <w:b w:val="0"/>
                <w:lang w:val="en-US"/>
              </w:rPr>
              <w:t>Benar</w:t>
            </w:r>
            <w:bookmarkEnd w:id="3651"/>
            <w:bookmarkEnd w:id="365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653" w:name="_Toc83471051"/>
            <w:bookmarkStart w:id="3654" w:name="_Toc83473176"/>
            <w:r w:rsidRPr="003F04E6">
              <w:rPr>
                <w:b w:val="0"/>
                <w:bCs/>
                <w:lang w:val="en-US"/>
              </w:rPr>
              <w:t>16</w:t>
            </w:r>
            <w:bookmarkEnd w:id="3653"/>
            <w:bookmarkEnd w:id="365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655" w:name="_Toc83471052"/>
            <w:bookmarkStart w:id="3656" w:name="_Toc83473177"/>
            <w:r>
              <w:rPr>
                <w:b w:val="0"/>
                <w:lang w:val="en-US"/>
              </w:rPr>
              <w:t>Deceased0</w:t>
            </w:r>
            <w:r w:rsidRPr="003F04E6">
              <w:rPr>
                <w:b w:val="0"/>
                <w:lang w:val="en-US"/>
              </w:rPr>
              <w:t>06</w:t>
            </w:r>
            <w:bookmarkEnd w:id="3655"/>
            <w:bookmarkEnd w:id="365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657" w:name="_Toc83471053"/>
            <w:bookmarkStart w:id="3658" w:name="_Toc83473178"/>
            <w:r>
              <w:rPr>
                <w:b w:val="0"/>
                <w:lang w:val="en-US"/>
              </w:rPr>
              <w:t>Deceased (1.00</w:t>
            </w:r>
            <w:r w:rsidRPr="003F04E6">
              <w:rPr>
                <w:b w:val="0"/>
                <w:lang w:val="en-US"/>
              </w:rPr>
              <w:t>)</w:t>
            </w:r>
            <w:bookmarkEnd w:id="3657"/>
            <w:bookmarkEnd w:id="365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659" w:name="_Toc83471054"/>
            <w:bookmarkStart w:id="3660" w:name="_Toc83473179"/>
            <w:r>
              <w:rPr>
                <w:b w:val="0"/>
                <w:lang w:val="en-US"/>
              </w:rPr>
              <w:t>Benar</w:t>
            </w:r>
            <w:bookmarkEnd w:id="3659"/>
            <w:bookmarkEnd w:id="366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661" w:name="_Toc83471055"/>
            <w:bookmarkStart w:id="3662" w:name="_Toc83473180"/>
            <w:r w:rsidRPr="003F04E6">
              <w:rPr>
                <w:b w:val="0"/>
                <w:bCs/>
                <w:lang w:val="en-US"/>
              </w:rPr>
              <w:t>17</w:t>
            </w:r>
            <w:bookmarkEnd w:id="3661"/>
            <w:bookmarkEnd w:id="366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663" w:name="_Toc83471056"/>
            <w:bookmarkStart w:id="3664" w:name="_Toc83473181"/>
            <w:r>
              <w:rPr>
                <w:b w:val="0"/>
                <w:lang w:val="en-US"/>
              </w:rPr>
              <w:t>Deceased0</w:t>
            </w:r>
            <w:r w:rsidRPr="003F04E6">
              <w:rPr>
                <w:b w:val="0"/>
                <w:lang w:val="en-US"/>
              </w:rPr>
              <w:t>07</w:t>
            </w:r>
            <w:bookmarkEnd w:id="3663"/>
            <w:bookmarkEnd w:id="366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665" w:name="_Toc83471057"/>
            <w:bookmarkStart w:id="3666" w:name="_Toc83473182"/>
            <w:r>
              <w:rPr>
                <w:b w:val="0"/>
                <w:lang w:val="en-US"/>
              </w:rPr>
              <w:t>Deceased (1.00</w:t>
            </w:r>
            <w:r w:rsidRPr="003F04E6">
              <w:rPr>
                <w:b w:val="0"/>
                <w:lang w:val="en-US"/>
              </w:rPr>
              <w:t>)</w:t>
            </w:r>
            <w:bookmarkEnd w:id="3665"/>
            <w:bookmarkEnd w:id="366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667" w:name="_Toc83471058"/>
            <w:bookmarkStart w:id="3668" w:name="_Toc83473183"/>
            <w:r>
              <w:rPr>
                <w:b w:val="0"/>
                <w:lang w:val="en-US"/>
              </w:rPr>
              <w:t>Benar</w:t>
            </w:r>
            <w:bookmarkEnd w:id="3667"/>
            <w:bookmarkEnd w:id="366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669" w:name="_Toc83471059"/>
            <w:bookmarkStart w:id="3670" w:name="_Toc83473184"/>
            <w:r w:rsidRPr="003F04E6">
              <w:rPr>
                <w:b w:val="0"/>
                <w:bCs/>
                <w:lang w:val="en-US"/>
              </w:rPr>
              <w:t>18</w:t>
            </w:r>
            <w:bookmarkEnd w:id="3669"/>
            <w:bookmarkEnd w:id="367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671" w:name="_Toc83471060"/>
            <w:bookmarkStart w:id="3672" w:name="_Toc83473185"/>
            <w:r>
              <w:rPr>
                <w:b w:val="0"/>
                <w:lang w:val="en-US"/>
              </w:rPr>
              <w:t>Deceased0</w:t>
            </w:r>
            <w:r w:rsidRPr="003F04E6">
              <w:rPr>
                <w:b w:val="0"/>
                <w:lang w:val="en-US"/>
              </w:rPr>
              <w:t>08</w:t>
            </w:r>
            <w:bookmarkEnd w:id="3671"/>
            <w:bookmarkEnd w:id="367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673" w:name="_Toc83471061"/>
            <w:bookmarkStart w:id="3674" w:name="_Toc83473186"/>
            <w:r>
              <w:rPr>
                <w:b w:val="0"/>
                <w:lang w:val="en-US"/>
              </w:rPr>
              <w:t>Unknown (1.00</w:t>
            </w:r>
            <w:r w:rsidRPr="003F04E6">
              <w:rPr>
                <w:b w:val="0"/>
                <w:lang w:val="en-US"/>
              </w:rPr>
              <w:t>)</w:t>
            </w:r>
            <w:bookmarkEnd w:id="3673"/>
            <w:bookmarkEnd w:id="367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675" w:name="_Toc83471062"/>
            <w:bookmarkStart w:id="3676" w:name="_Toc83473187"/>
            <w:r w:rsidRPr="003F04E6">
              <w:rPr>
                <w:b w:val="0"/>
                <w:lang w:val="en-US"/>
              </w:rPr>
              <w:t>Salah</w:t>
            </w:r>
            <w:bookmarkEnd w:id="3675"/>
            <w:bookmarkEnd w:id="367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677" w:name="_Toc83471063"/>
            <w:bookmarkStart w:id="3678" w:name="_Toc83473188"/>
            <w:r w:rsidRPr="003F04E6">
              <w:rPr>
                <w:b w:val="0"/>
                <w:bCs/>
                <w:lang w:val="en-US"/>
              </w:rPr>
              <w:t>19</w:t>
            </w:r>
            <w:bookmarkEnd w:id="3677"/>
            <w:bookmarkEnd w:id="367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679" w:name="_Toc83471064"/>
            <w:bookmarkStart w:id="3680" w:name="_Toc83473189"/>
            <w:r>
              <w:rPr>
                <w:b w:val="0"/>
                <w:lang w:val="en-US"/>
              </w:rPr>
              <w:t>Deceased0</w:t>
            </w:r>
            <w:r w:rsidRPr="003F04E6">
              <w:rPr>
                <w:b w:val="0"/>
                <w:lang w:val="en-US"/>
              </w:rPr>
              <w:t>09</w:t>
            </w:r>
            <w:bookmarkEnd w:id="3679"/>
            <w:bookmarkEnd w:id="368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681" w:name="_Toc83471065"/>
            <w:bookmarkStart w:id="3682" w:name="_Toc83473190"/>
            <w:r>
              <w:rPr>
                <w:b w:val="0"/>
                <w:lang w:val="en-US"/>
              </w:rPr>
              <w:t>Cured (1.00</w:t>
            </w:r>
            <w:r w:rsidRPr="003F04E6">
              <w:rPr>
                <w:b w:val="0"/>
                <w:lang w:val="en-US"/>
              </w:rPr>
              <w:t>)</w:t>
            </w:r>
            <w:bookmarkEnd w:id="3681"/>
            <w:bookmarkEnd w:id="368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683" w:name="_Toc83471066"/>
            <w:bookmarkStart w:id="3684" w:name="_Toc83473191"/>
            <w:r>
              <w:rPr>
                <w:b w:val="0"/>
                <w:lang w:val="en-US"/>
              </w:rPr>
              <w:t>Salah</w:t>
            </w:r>
            <w:bookmarkEnd w:id="3683"/>
            <w:bookmarkEnd w:id="368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685" w:name="_Toc83471067"/>
            <w:bookmarkStart w:id="3686" w:name="_Toc83473192"/>
            <w:r w:rsidRPr="003F04E6">
              <w:rPr>
                <w:b w:val="0"/>
                <w:bCs/>
                <w:lang w:val="en-US"/>
              </w:rPr>
              <w:t>20</w:t>
            </w:r>
            <w:bookmarkEnd w:id="3685"/>
            <w:bookmarkEnd w:id="368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687" w:name="_Toc83471068"/>
            <w:bookmarkStart w:id="3688" w:name="_Toc83473193"/>
            <w:r>
              <w:rPr>
                <w:b w:val="0"/>
                <w:lang w:val="en-US"/>
              </w:rPr>
              <w:t>Deceased0</w:t>
            </w:r>
            <w:r w:rsidRPr="003F04E6">
              <w:rPr>
                <w:b w:val="0"/>
                <w:lang w:val="en-US"/>
              </w:rPr>
              <w:t>10</w:t>
            </w:r>
            <w:bookmarkEnd w:id="3687"/>
            <w:bookmarkEnd w:id="368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689" w:name="_Toc83471069"/>
            <w:bookmarkStart w:id="3690" w:name="_Toc83473194"/>
            <w:r>
              <w:rPr>
                <w:b w:val="0"/>
                <w:lang w:val="en-US"/>
              </w:rPr>
              <w:t>Deceased (0.88</w:t>
            </w:r>
            <w:r w:rsidRPr="003F04E6">
              <w:rPr>
                <w:b w:val="0"/>
                <w:lang w:val="en-US"/>
              </w:rPr>
              <w:t>)</w:t>
            </w:r>
            <w:bookmarkEnd w:id="3689"/>
            <w:bookmarkEnd w:id="369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691" w:name="_Toc83471070"/>
            <w:bookmarkStart w:id="3692" w:name="_Toc83473195"/>
            <w:r>
              <w:rPr>
                <w:b w:val="0"/>
                <w:lang w:val="en-US"/>
              </w:rPr>
              <w:t>Benar</w:t>
            </w:r>
            <w:bookmarkEnd w:id="3691"/>
            <w:bookmarkEnd w:id="369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693" w:name="_Toc83471071"/>
            <w:bookmarkStart w:id="3694" w:name="_Toc83473196"/>
            <w:r w:rsidRPr="003F04E6">
              <w:rPr>
                <w:b w:val="0"/>
                <w:bCs/>
                <w:lang w:val="en-US"/>
              </w:rPr>
              <w:t>21</w:t>
            </w:r>
            <w:bookmarkEnd w:id="3693"/>
            <w:bookmarkEnd w:id="369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695" w:name="_Toc83471072"/>
            <w:bookmarkStart w:id="3696" w:name="_Toc83473197"/>
            <w:r>
              <w:rPr>
                <w:b w:val="0"/>
                <w:lang w:val="en-US"/>
              </w:rPr>
              <w:t>Unknown0</w:t>
            </w:r>
            <w:r w:rsidRPr="003F04E6">
              <w:rPr>
                <w:b w:val="0"/>
                <w:lang w:val="en-US"/>
              </w:rPr>
              <w:t>01</w:t>
            </w:r>
            <w:bookmarkEnd w:id="3695"/>
            <w:bookmarkEnd w:id="369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697" w:name="_Toc83471073"/>
            <w:bookmarkStart w:id="3698" w:name="_Toc83473198"/>
            <w:r>
              <w:rPr>
                <w:b w:val="0"/>
                <w:lang w:val="en-US"/>
              </w:rPr>
              <w:t>Unknown (0.97</w:t>
            </w:r>
            <w:r w:rsidRPr="003F04E6">
              <w:rPr>
                <w:b w:val="0"/>
                <w:lang w:val="en-US"/>
              </w:rPr>
              <w:t>)</w:t>
            </w:r>
            <w:bookmarkEnd w:id="3697"/>
            <w:bookmarkEnd w:id="369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699" w:name="_Toc83471074"/>
            <w:bookmarkStart w:id="3700" w:name="_Toc83473199"/>
            <w:r w:rsidRPr="003F04E6">
              <w:rPr>
                <w:b w:val="0"/>
                <w:lang w:val="en-US"/>
              </w:rPr>
              <w:t>Benar</w:t>
            </w:r>
            <w:bookmarkEnd w:id="3699"/>
            <w:bookmarkEnd w:id="370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701" w:name="_Toc83471075"/>
            <w:bookmarkStart w:id="3702" w:name="_Toc83473200"/>
            <w:r w:rsidRPr="003F04E6">
              <w:rPr>
                <w:b w:val="0"/>
                <w:bCs/>
                <w:lang w:val="en-US"/>
              </w:rPr>
              <w:t>22</w:t>
            </w:r>
            <w:bookmarkEnd w:id="3701"/>
            <w:bookmarkEnd w:id="370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703" w:name="_Toc83471076"/>
            <w:bookmarkStart w:id="3704" w:name="_Toc83473201"/>
            <w:r>
              <w:rPr>
                <w:b w:val="0"/>
                <w:lang w:val="en-US"/>
              </w:rPr>
              <w:t>Unknown0</w:t>
            </w:r>
            <w:r w:rsidRPr="003F04E6">
              <w:rPr>
                <w:b w:val="0"/>
                <w:lang w:val="en-US"/>
              </w:rPr>
              <w:t>02</w:t>
            </w:r>
            <w:bookmarkEnd w:id="3703"/>
            <w:bookmarkEnd w:id="370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705" w:name="_Toc83471077"/>
            <w:bookmarkStart w:id="3706" w:name="_Toc83473202"/>
            <w:r>
              <w:rPr>
                <w:b w:val="0"/>
                <w:lang w:val="en-US"/>
              </w:rPr>
              <w:t>Unknown (1.00</w:t>
            </w:r>
            <w:r w:rsidRPr="003F04E6">
              <w:rPr>
                <w:b w:val="0"/>
                <w:lang w:val="en-US"/>
              </w:rPr>
              <w:t>)</w:t>
            </w:r>
            <w:bookmarkEnd w:id="3705"/>
            <w:bookmarkEnd w:id="370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707" w:name="_Toc83471078"/>
            <w:bookmarkStart w:id="3708" w:name="_Toc83473203"/>
            <w:r w:rsidRPr="003F04E6">
              <w:rPr>
                <w:b w:val="0"/>
                <w:lang w:val="en-US"/>
              </w:rPr>
              <w:t>Benar</w:t>
            </w:r>
            <w:bookmarkEnd w:id="3707"/>
            <w:bookmarkEnd w:id="370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709" w:name="_Toc83471079"/>
            <w:bookmarkStart w:id="3710" w:name="_Toc83473204"/>
            <w:r w:rsidRPr="003F04E6">
              <w:rPr>
                <w:b w:val="0"/>
                <w:bCs/>
                <w:lang w:val="en-US"/>
              </w:rPr>
              <w:t>23</w:t>
            </w:r>
            <w:bookmarkEnd w:id="3709"/>
            <w:bookmarkEnd w:id="371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711" w:name="_Toc83471080"/>
            <w:bookmarkStart w:id="3712" w:name="_Toc83473205"/>
            <w:r>
              <w:rPr>
                <w:b w:val="0"/>
                <w:lang w:val="en-US"/>
              </w:rPr>
              <w:t>Unknown0</w:t>
            </w:r>
            <w:r w:rsidRPr="003F04E6">
              <w:rPr>
                <w:b w:val="0"/>
                <w:lang w:val="en-US"/>
              </w:rPr>
              <w:t>03</w:t>
            </w:r>
            <w:bookmarkEnd w:id="3711"/>
            <w:bookmarkEnd w:id="371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713" w:name="_Toc83471081"/>
            <w:bookmarkStart w:id="3714" w:name="_Toc83473206"/>
            <w:r>
              <w:rPr>
                <w:b w:val="0"/>
                <w:lang w:val="en-US"/>
              </w:rPr>
              <w:t>Cured (1.00</w:t>
            </w:r>
            <w:r w:rsidRPr="003F04E6">
              <w:rPr>
                <w:b w:val="0"/>
                <w:lang w:val="en-US"/>
              </w:rPr>
              <w:t>)</w:t>
            </w:r>
            <w:bookmarkEnd w:id="3713"/>
            <w:bookmarkEnd w:id="371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715" w:name="_Toc83471082"/>
            <w:bookmarkStart w:id="3716" w:name="_Toc83473207"/>
            <w:r>
              <w:rPr>
                <w:b w:val="0"/>
                <w:lang w:val="en-US"/>
              </w:rPr>
              <w:t>Salah</w:t>
            </w:r>
            <w:bookmarkEnd w:id="3715"/>
            <w:bookmarkEnd w:id="371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717" w:name="_Toc83471083"/>
            <w:bookmarkStart w:id="3718" w:name="_Toc83473208"/>
            <w:r w:rsidRPr="003F04E6">
              <w:rPr>
                <w:b w:val="0"/>
                <w:bCs/>
                <w:lang w:val="en-US"/>
              </w:rPr>
              <w:t>24</w:t>
            </w:r>
            <w:bookmarkEnd w:id="3717"/>
            <w:bookmarkEnd w:id="371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719" w:name="_Toc83471084"/>
            <w:bookmarkStart w:id="3720" w:name="_Toc83473209"/>
            <w:r>
              <w:rPr>
                <w:b w:val="0"/>
                <w:lang w:val="en-US"/>
              </w:rPr>
              <w:t>Unknown0</w:t>
            </w:r>
            <w:r w:rsidRPr="003F04E6">
              <w:rPr>
                <w:b w:val="0"/>
                <w:lang w:val="en-US"/>
              </w:rPr>
              <w:t>04</w:t>
            </w:r>
            <w:bookmarkEnd w:id="3719"/>
            <w:bookmarkEnd w:id="372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721" w:name="_Toc83471085"/>
            <w:bookmarkStart w:id="3722" w:name="_Toc83473210"/>
            <w:r>
              <w:rPr>
                <w:b w:val="0"/>
                <w:lang w:val="en-US"/>
              </w:rPr>
              <w:t>Cured</w:t>
            </w:r>
            <w:r w:rsidRPr="003F04E6">
              <w:rPr>
                <w:b w:val="0"/>
                <w:lang w:val="en-US"/>
              </w:rPr>
              <w:t xml:space="preserve"> (1.00)</w:t>
            </w:r>
            <w:bookmarkEnd w:id="3721"/>
            <w:bookmarkEnd w:id="372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723" w:name="_Toc83471086"/>
            <w:bookmarkStart w:id="3724" w:name="_Toc83473211"/>
            <w:r>
              <w:rPr>
                <w:b w:val="0"/>
                <w:lang w:val="en-US"/>
              </w:rPr>
              <w:t>Salah</w:t>
            </w:r>
            <w:bookmarkEnd w:id="3723"/>
            <w:bookmarkEnd w:id="372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725" w:name="_Toc83471087"/>
            <w:bookmarkStart w:id="3726" w:name="_Toc83473212"/>
            <w:r w:rsidRPr="003F04E6">
              <w:rPr>
                <w:b w:val="0"/>
                <w:bCs/>
                <w:lang w:val="en-US"/>
              </w:rPr>
              <w:t>25</w:t>
            </w:r>
            <w:bookmarkEnd w:id="3725"/>
            <w:bookmarkEnd w:id="372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727" w:name="_Toc83471088"/>
            <w:bookmarkStart w:id="3728" w:name="_Toc83473213"/>
            <w:r>
              <w:rPr>
                <w:b w:val="0"/>
                <w:lang w:val="en-US"/>
              </w:rPr>
              <w:t>Unknown0</w:t>
            </w:r>
            <w:r w:rsidRPr="003F04E6">
              <w:rPr>
                <w:b w:val="0"/>
                <w:lang w:val="en-US"/>
              </w:rPr>
              <w:t>05</w:t>
            </w:r>
            <w:bookmarkEnd w:id="3727"/>
            <w:bookmarkEnd w:id="372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729" w:name="_Toc83471089"/>
            <w:bookmarkStart w:id="3730" w:name="_Toc83473214"/>
            <w:r>
              <w:rPr>
                <w:b w:val="0"/>
                <w:lang w:val="en-US"/>
              </w:rPr>
              <w:t>Unknown (1.00</w:t>
            </w:r>
            <w:r w:rsidRPr="003F04E6">
              <w:rPr>
                <w:b w:val="0"/>
                <w:lang w:val="en-US"/>
              </w:rPr>
              <w:t>)</w:t>
            </w:r>
            <w:bookmarkEnd w:id="3729"/>
            <w:bookmarkEnd w:id="373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731" w:name="_Toc83471090"/>
            <w:bookmarkStart w:id="3732" w:name="_Toc83473215"/>
            <w:r>
              <w:rPr>
                <w:b w:val="0"/>
                <w:lang w:val="en-US"/>
              </w:rPr>
              <w:t>Benar</w:t>
            </w:r>
            <w:bookmarkEnd w:id="3731"/>
            <w:bookmarkEnd w:id="373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733" w:name="_Toc83471091"/>
            <w:bookmarkStart w:id="3734" w:name="_Toc83473216"/>
            <w:r w:rsidRPr="003F04E6">
              <w:rPr>
                <w:b w:val="0"/>
                <w:bCs/>
                <w:lang w:val="en-US"/>
              </w:rPr>
              <w:t>26</w:t>
            </w:r>
            <w:bookmarkEnd w:id="3733"/>
            <w:bookmarkEnd w:id="373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735" w:name="_Toc83471092"/>
            <w:bookmarkStart w:id="3736" w:name="_Toc83473217"/>
            <w:r>
              <w:rPr>
                <w:b w:val="0"/>
                <w:lang w:val="en-US"/>
              </w:rPr>
              <w:t>Unknown0</w:t>
            </w:r>
            <w:r w:rsidRPr="003F04E6">
              <w:rPr>
                <w:b w:val="0"/>
                <w:lang w:val="en-US"/>
              </w:rPr>
              <w:t>06</w:t>
            </w:r>
            <w:bookmarkEnd w:id="3735"/>
            <w:bookmarkEnd w:id="373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737" w:name="_Toc83471093"/>
            <w:bookmarkStart w:id="3738" w:name="_Toc83473218"/>
            <w:r>
              <w:rPr>
                <w:b w:val="0"/>
                <w:lang w:val="en-US"/>
              </w:rPr>
              <w:t>Unknown (1.00</w:t>
            </w:r>
            <w:r w:rsidRPr="003F04E6">
              <w:rPr>
                <w:b w:val="0"/>
                <w:lang w:val="en-US"/>
              </w:rPr>
              <w:t>)</w:t>
            </w:r>
            <w:bookmarkEnd w:id="3737"/>
            <w:bookmarkEnd w:id="373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739" w:name="_Toc83471094"/>
            <w:bookmarkStart w:id="3740" w:name="_Toc83473219"/>
            <w:r w:rsidRPr="003F04E6">
              <w:rPr>
                <w:b w:val="0"/>
                <w:lang w:val="en-US"/>
              </w:rPr>
              <w:t>Benar</w:t>
            </w:r>
            <w:bookmarkEnd w:id="3739"/>
            <w:bookmarkEnd w:id="374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741" w:name="_Toc83471095"/>
            <w:bookmarkStart w:id="3742" w:name="_Toc83473220"/>
            <w:r w:rsidRPr="003F04E6">
              <w:rPr>
                <w:b w:val="0"/>
                <w:bCs/>
                <w:lang w:val="en-US"/>
              </w:rPr>
              <w:t>27</w:t>
            </w:r>
            <w:bookmarkEnd w:id="3741"/>
            <w:bookmarkEnd w:id="374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743" w:name="_Toc83471096"/>
            <w:bookmarkStart w:id="3744" w:name="_Toc83473221"/>
            <w:r>
              <w:rPr>
                <w:b w:val="0"/>
                <w:lang w:val="en-US"/>
              </w:rPr>
              <w:t>Unknown0</w:t>
            </w:r>
            <w:r w:rsidRPr="003F04E6">
              <w:rPr>
                <w:b w:val="0"/>
                <w:lang w:val="en-US"/>
              </w:rPr>
              <w:t>07</w:t>
            </w:r>
            <w:bookmarkEnd w:id="3743"/>
            <w:bookmarkEnd w:id="374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745" w:name="_Toc83471097"/>
            <w:bookmarkStart w:id="3746" w:name="_Toc83473222"/>
            <w:r>
              <w:rPr>
                <w:b w:val="0"/>
                <w:lang w:val="en-US"/>
              </w:rPr>
              <w:t>Unknown (1.00</w:t>
            </w:r>
            <w:r w:rsidRPr="003F04E6">
              <w:rPr>
                <w:b w:val="0"/>
                <w:lang w:val="en-US"/>
              </w:rPr>
              <w:t>)</w:t>
            </w:r>
            <w:bookmarkEnd w:id="3745"/>
            <w:bookmarkEnd w:id="374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747" w:name="_Toc83471098"/>
            <w:bookmarkStart w:id="3748" w:name="_Toc83473223"/>
            <w:r>
              <w:rPr>
                <w:b w:val="0"/>
                <w:lang w:val="en-US"/>
              </w:rPr>
              <w:t>Benar</w:t>
            </w:r>
            <w:bookmarkEnd w:id="3747"/>
            <w:bookmarkEnd w:id="374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749" w:name="_Toc83471099"/>
            <w:bookmarkStart w:id="3750" w:name="_Toc83473224"/>
            <w:r w:rsidRPr="003F04E6">
              <w:rPr>
                <w:b w:val="0"/>
                <w:bCs/>
                <w:lang w:val="en-US"/>
              </w:rPr>
              <w:t>28</w:t>
            </w:r>
            <w:bookmarkEnd w:id="3749"/>
            <w:bookmarkEnd w:id="375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751" w:name="_Toc83471100"/>
            <w:bookmarkStart w:id="3752" w:name="_Toc83473225"/>
            <w:r>
              <w:rPr>
                <w:b w:val="0"/>
                <w:lang w:val="en-US"/>
              </w:rPr>
              <w:t>Unknown0</w:t>
            </w:r>
            <w:r w:rsidRPr="003F04E6">
              <w:rPr>
                <w:b w:val="0"/>
                <w:lang w:val="en-US"/>
              </w:rPr>
              <w:t>08</w:t>
            </w:r>
            <w:bookmarkEnd w:id="3751"/>
            <w:bookmarkEnd w:id="375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753" w:name="_Toc83471101"/>
            <w:bookmarkStart w:id="3754" w:name="_Toc83473226"/>
            <w:r>
              <w:rPr>
                <w:b w:val="0"/>
                <w:lang w:val="en-US"/>
              </w:rPr>
              <w:t>Deceased</w:t>
            </w:r>
            <w:r w:rsidRPr="003F04E6">
              <w:rPr>
                <w:b w:val="0"/>
                <w:lang w:val="en-US"/>
              </w:rPr>
              <w:t xml:space="preserve"> (1.00)</w:t>
            </w:r>
            <w:bookmarkEnd w:id="3753"/>
            <w:bookmarkEnd w:id="375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755" w:name="_Toc83471102"/>
            <w:bookmarkStart w:id="3756" w:name="_Toc83473227"/>
            <w:r>
              <w:rPr>
                <w:b w:val="0"/>
                <w:lang w:val="en-US"/>
              </w:rPr>
              <w:t>Salah</w:t>
            </w:r>
            <w:bookmarkEnd w:id="3755"/>
            <w:bookmarkEnd w:id="375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757" w:name="_Toc83471103"/>
            <w:bookmarkStart w:id="3758" w:name="_Toc83473228"/>
            <w:r w:rsidRPr="003F04E6">
              <w:rPr>
                <w:b w:val="0"/>
                <w:bCs/>
                <w:lang w:val="en-US"/>
              </w:rPr>
              <w:t>29</w:t>
            </w:r>
            <w:bookmarkEnd w:id="3757"/>
            <w:bookmarkEnd w:id="375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759" w:name="_Toc83471104"/>
            <w:bookmarkStart w:id="3760" w:name="_Toc83473229"/>
            <w:r>
              <w:rPr>
                <w:b w:val="0"/>
                <w:lang w:val="en-US"/>
              </w:rPr>
              <w:t>Unknown0</w:t>
            </w:r>
            <w:r w:rsidRPr="003F04E6">
              <w:rPr>
                <w:b w:val="0"/>
                <w:lang w:val="en-US"/>
              </w:rPr>
              <w:t>09</w:t>
            </w:r>
            <w:bookmarkEnd w:id="3759"/>
            <w:bookmarkEnd w:id="376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761" w:name="_Toc83471105"/>
            <w:bookmarkStart w:id="3762" w:name="_Toc83473230"/>
            <w:r>
              <w:rPr>
                <w:b w:val="0"/>
                <w:lang w:val="en-US"/>
              </w:rPr>
              <w:t>Unknown (0.95</w:t>
            </w:r>
            <w:r w:rsidRPr="003F04E6">
              <w:rPr>
                <w:b w:val="0"/>
                <w:lang w:val="en-US"/>
              </w:rPr>
              <w:t>)</w:t>
            </w:r>
            <w:bookmarkEnd w:id="3761"/>
            <w:bookmarkEnd w:id="376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763" w:name="_Toc83471106"/>
            <w:bookmarkStart w:id="3764" w:name="_Toc83473231"/>
            <w:r w:rsidRPr="003F04E6">
              <w:rPr>
                <w:b w:val="0"/>
                <w:lang w:val="en-US"/>
              </w:rPr>
              <w:t>Benar</w:t>
            </w:r>
            <w:bookmarkEnd w:id="3763"/>
            <w:bookmarkEnd w:id="3764"/>
          </w:p>
        </w:tc>
      </w:tr>
      <w:tr w:rsidR="00B07AE8" w:rsidRPr="003F04E6" w:rsidTr="00502984">
        <w:tc>
          <w:tcPr>
            <w:tcW w:w="1861" w:type="dxa"/>
            <w:tcBorders>
              <w:left w:val="single" w:sz="8" w:space="0" w:color="auto"/>
              <w:bottom w:val="single" w:sz="8" w:space="0" w:color="000000"/>
            </w:tcBorders>
            <w:shd w:val="clear" w:color="auto" w:fill="auto"/>
          </w:tcPr>
          <w:p w:rsidR="00B07AE8" w:rsidRPr="003F04E6" w:rsidRDefault="00B07AE8" w:rsidP="00502984">
            <w:pPr>
              <w:pStyle w:val="Heading3"/>
              <w:numPr>
                <w:ilvl w:val="0"/>
                <w:numId w:val="0"/>
              </w:numPr>
              <w:jc w:val="center"/>
              <w:rPr>
                <w:b w:val="0"/>
                <w:bCs/>
                <w:lang w:val="en-US"/>
              </w:rPr>
            </w:pPr>
            <w:bookmarkStart w:id="3765" w:name="_Toc83471107"/>
            <w:bookmarkStart w:id="3766" w:name="_Toc83473232"/>
            <w:r w:rsidRPr="003F04E6">
              <w:rPr>
                <w:b w:val="0"/>
                <w:bCs/>
                <w:lang w:val="en-US"/>
              </w:rPr>
              <w:t>30</w:t>
            </w:r>
            <w:bookmarkEnd w:id="3765"/>
            <w:bookmarkEnd w:id="376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767" w:name="_Toc83471108"/>
            <w:bookmarkStart w:id="3768" w:name="_Toc83473233"/>
            <w:r>
              <w:rPr>
                <w:b w:val="0"/>
                <w:lang w:val="en-US"/>
              </w:rPr>
              <w:t>Unknown0</w:t>
            </w:r>
            <w:r w:rsidRPr="003F04E6">
              <w:rPr>
                <w:b w:val="0"/>
                <w:lang w:val="en-US"/>
              </w:rPr>
              <w:t>10</w:t>
            </w:r>
            <w:bookmarkEnd w:id="3767"/>
            <w:bookmarkEnd w:id="376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769" w:name="_Toc83471109"/>
            <w:bookmarkStart w:id="3770" w:name="_Toc83473234"/>
            <w:r>
              <w:rPr>
                <w:b w:val="0"/>
                <w:lang w:val="en-US"/>
              </w:rPr>
              <w:t>Unknown (1.00</w:t>
            </w:r>
            <w:r w:rsidRPr="003F04E6">
              <w:rPr>
                <w:b w:val="0"/>
                <w:lang w:val="en-US"/>
              </w:rPr>
              <w:t>)</w:t>
            </w:r>
            <w:bookmarkEnd w:id="3769"/>
            <w:bookmarkEnd w:id="3770"/>
          </w:p>
        </w:tc>
        <w:tc>
          <w:tcPr>
            <w:tcW w:w="1329" w:type="dxa"/>
            <w:tcBorders>
              <w:bottom w:val="single" w:sz="8" w:space="0" w:color="000000"/>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771" w:name="_Toc83471110"/>
            <w:bookmarkStart w:id="3772" w:name="_Toc83473235"/>
            <w:r w:rsidRPr="003F04E6">
              <w:rPr>
                <w:b w:val="0"/>
                <w:lang w:val="en-US"/>
              </w:rPr>
              <w:t>Benar</w:t>
            </w:r>
            <w:bookmarkEnd w:id="3771"/>
            <w:bookmarkEnd w:id="3772"/>
          </w:p>
        </w:tc>
      </w:tr>
    </w:tbl>
    <w:p w:rsidR="00B07AE8" w:rsidRPr="00AE3080" w:rsidRDefault="00B07AE8" w:rsidP="00B07AE8">
      <w:pPr>
        <w:pStyle w:val="Caption"/>
        <w:rPr>
          <w:lang w:val="en-US"/>
        </w:rPr>
      </w:pPr>
    </w:p>
    <w:p w:rsidR="00B07AE8" w:rsidRDefault="00B07AE8" w:rsidP="00B07AE8">
      <w:pPr>
        <w:pStyle w:val="TEUnsoed-TextBodyspasi2"/>
        <w:ind w:firstLine="720"/>
        <w:rPr>
          <w:lang w:val="en-US"/>
        </w:rPr>
      </w:pPr>
      <w:r>
        <w:rPr>
          <w:lang w:val="en-US"/>
        </w:rPr>
        <w:t xml:space="preserve">Berdasarkan tabel hasil pengujian di atas dapat diketahui bahwa pada pengujian klasifikasi </w:t>
      </w:r>
      <w:r w:rsidRPr="00F17EBB">
        <w:rPr>
          <w:i/>
          <w:lang w:val="en-US"/>
        </w:rPr>
        <w:t>mortality</w:t>
      </w:r>
      <w:r>
        <w:rPr>
          <w:lang w:val="en-US"/>
        </w:rPr>
        <w:t xml:space="preserve"> menggunakan dataset </w:t>
      </w:r>
      <w:r w:rsidRPr="00F17EBB">
        <w:rPr>
          <w:i/>
          <w:lang w:val="en-US"/>
        </w:rPr>
        <w:t>original</w:t>
      </w:r>
      <w:r>
        <w:rPr>
          <w:lang w:val="en-US"/>
        </w:rPr>
        <w:t xml:space="preserve"> sebagian besar nilai pengujiannya bernilai benar dengan tingkat probabilitas mulai dari 88% hingga 100%. Meskipun masih ada yang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B07AE8" w:rsidRPr="00FE498C" w:rsidRDefault="00B07AE8" w:rsidP="00B07AE8">
      <w:pPr>
        <w:pStyle w:val="TEUnsoed-TextBodyspasi2"/>
        <w:ind w:firstLine="0"/>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22</m:t>
              </m:r>
            </m:num>
            <m:den>
              <m:r>
                <w:rPr>
                  <w:rFonts w:ascii="Cambria Math" w:hAnsi="Cambria Math"/>
                  <w:lang w:val="en-US"/>
                </w:rPr>
                <m:t>30</m:t>
              </m:r>
            </m:den>
          </m:f>
          <m:r>
            <w:rPr>
              <w:rFonts w:ascii="Cambria Math" w:hAnsi="Cambria Math"/>
              <w:lang w:val="en-US"/>
            </w:rPr>
            <m:t xml:space="preserve"> x 100%</m:t>
          </m:r>
        </m:oMath>
      </m:oMathPara>
    </w:p>
    <w:p w:rsidR="00B07AE8" w:rsidRPr="00FE498C" w:rsidRDefault="00B07AE8" w:rsidP="00B07AE8">
      <w:pPr>
        <w:pStyle w:val="TEUnsoed-TextBodyspasi2"/>
        <w:ind w:firstLine="0"/>
        <w:rPr>
          <w:lang w:val="en-US"/>
        </w:rPr>
      </w:pPr>
      <m:oMathPara>
        <m:oMath>
          <m:r>
            <w:rPr>
              <w:rFonts w:ascii="Cambria Math" w:hAnsi="Cambria Math"/>
              <w:lang w:val="en-US"/>
            </w:rPr>
            <m:t>% Akurasi= 73%</m:t>
          </m:r>
        </m:oMath>
      </m:oMathPara>
    </w:p>
    <w:p w:rsidR="00B07AE8" w:rsidRDefault="00B07AE8" w:rsidP="00B07AE8">
      <w:pPr>
        <w:pStyle w:val="TEUnsoed-TextBodyspasi2"/>
        <w:ind w:firstLine="0"/>
        <w:rPr>
          <w:lang w:val="en-US"/>
        </w:rPr>
      </w:pPr>
      <w:r>
        <w:rPr>
          <w:lang w:val="en-US"/>
        </w:rPr>
        <w:tab/>
        <w:t xml:space="preserve">Dari hasil perhitungan tersebut dapat disimpulkan bahwa hasil pengujian klasifikasi </w:t>
      </w:r>
      <w:r w:rsidRPr="00F17EBB">
        <w:rPr>
          <w:i/>
          <w:lang w:val="en-US"/>
        </w:rPr>
        <w:t>mortality</w:t>
      </w:r>
      <w:r>
        <w:rPr>
          <w:lang w:val="en-US"/>
        </w:rPr>
        <w:t xml:space="preserve"> dengan menggunakan citra</w:t>
      </w:r>
      <w:r w:rsidRPr="00F17EBB">
        <w:rPr>
          <w:i/>
          <w:lang w:val="en-US"/>
        </w:rPr>
        <w:t xml:space="preserve"> original</w:t>
      </w:r>
      <w:r>
        <w:rPr>
          <w:lang w:val="en-US"/>
        </w:rPr>
        <w:t xml:space="preserve"> cukup akurat untuk melakukan deteksi citra CT Scan dada untuk identifikas mortality, yaitu dengan persentase akurasi sebesar 73%.</w:t>
      </w:r>
    </w:p>
    <w:p w:rsidR="00B07AE8" w:rsidRDefault="00B07AE8" w:rsidP="00B07AE8">
      <w:pPr>
        <w:pStyle w:val="Heading3"/>
        <w:rPr>
          <w:lang w:val="en-US"/>
        </w:rPr>
      </w:pPr>
      <w:bookmarkStart w:id="3773" w:name="_Toc83471111"/>
      <w:bookmarkStart w:id="3774" w:name="_Toc83473236"/>
      <w:r>
        <w:rPr>
          <w:lang w:val="en-US"/>
        </w:rPr>
        <w:t xml:space="preserve">Pengujian Klasifikasi </w:t>
      </w:r>
      <w:r w:rsidRPr="007C72A7">
        <w:rPr>
          <w:i/>
          <w:lang w:val="en-US"/>
        </w:rPr>
        <w:t xml:space="preserve">Mortality </w:t>
      </w:r>
      <w:r>
        <w:rPr>
          <w:lang w:val="en-US"/>
        </w:rPr>
        <w:t xml:space="preserve">pada </w:t>
      </w:r>
      <w:r w:rsidRPr="00AE3080">
        <w:rPr>
          <w:i/>
          <w:lang w:val="en-US"/>
        </w:rPr>
        <w:t>Google Colaboratory</w:t>
      </w:r>
      <w:r>
        <w:rPr>
          <w:lang w:val="en-US"/>
        </w:rPr>
        <w:t xml:space="preserve"> Menggunakan </w:t>
      </w:r>
      <w:r>
        <w:rPr>
          <w:i/>
          <w:lang w:val="en-US"/>
        </w:rPr>
        <w:t>Dataset Preprocessed</w:t>
      </w:r>
      <w:r w:rsidRPr="00AE3080">
        <w:rPr>
          <w:i/>
          <w:lang w:val="en-US"/>
        </w:rPr>
        <w:t xml:space="preserve"> Image</w:t>
      </w:r>
      <w:bookmarkEnd w:id="3773"/>
      <w:bookmarkEnd w:id="3774"/>
    </w:p>
    <w:p w:rsidR="00722190" w:rsidRDefault="00B07AE8" w:rsidP="00722190">
      <w:pPr>
        <w:pStyle w:val="TEUnsoed-TextBodyspasi2"/>
        <w:rPr>
          <w:lang w:val="en-US"/>
        </w:rPr>
      </w:pPr>
      <w:r>
        <w:rPr>
          <w:lang w:val="en-US"/>
        </w:rPr>
        <w:t xml:space="preserve">Pada pengujian klasifikasi </w:t>
      </w:r>
      <w:r w:rsidRPr="007C72A7">
        <w:rPr>
          <w:i/>
          <w:lang w:val="en-US"/>
        </w:rPr>
        <w:t>mortality</w:t>
      </w:r>
      <w:r>
        <w:rPr>
          <w:lang w:val="en-US"/>
        </w:rPr>
        <w:t xml:space="preserve"> yang menggunakan dataset </w:t>
      </w:r>
      <w:r w:rsidRPr="00F17EBB">
        <w:rPr>
          <w:i/>
          <w:lang w:val="en-US"/>
        </w:rPr>
        <w:t xml:space="preserve">preprocessed </w:t>
      </w:r>
      <w:r>
        <w:rPr>
          <w:lang w:val="en-US"/>
        </w:rPr>
        <w:t xml:space="preserve">terdapat 30 citra </w:t>
      </w:r>
      <w:r w:rsidRPr="000971E3">
        <w:rPr>
          <w:i/>
          <w:lang w:val="en-US"/>
        </w:rPr>
        <w:t>CT scan</w:t>
      </w:r>
      <w:r>
        <w:rPr>
          <w:lang w:val="en-US"/>
        </w:rPr>
        <w:t xml:space="preserve"> dada yang terdiri dari 10 citra kelas </w:t>
      </w:r>
      <w:r w:rsidRPr="007C72A7">
        <w:rPr>
          <w:i/>
          <w:lang w:val="en-US"/>
        </w:rPr>
        <w:t>Cured</w:t>
      </w:r>
      <w:r>
        <w:rPr>
          <w:lang w:val="en-US"/>
        </w:rPr>
        <w:t xml:space="preserve">, 10 citra kelas </w:t>
      </w:r>
      <w:r w:rsidRPr="007C72A7">
        <w:rPr>
          <w:i/>
          <w:lang w:val="en-US"/>
        </w:rPr>
        <w:t>Deceased</w:t>
      </w:r>
      <w:r>
        <w:rPr>
          <w:lang w:val="en-US"/>
        </w:rPr>
        <w:t xml:space="preserve"> dan 10 citra </w:t>
      </w:r>
      <w:r w:rsidRPr="007C72A7">
        <w:rPr>
          <w:i/>
          <w:lang w:val="en-US"/>
        </w:rPr>
        <w:t>Unknown.</w:t>
      </w:r>
      <w:r>
        <w:rPr>
          <w:lang w:val="en-US"/>
        </w:rPr>
        <w:t xml:space="preserve"> Hasil pengujian deteksi </w:t>
      </w:r>
      <w:r w:rsidRPr="000971E3">
        <w:rPr>
          <w:i/>
          <w:lang w:val="en-US"/>
        </w:rPr>
        <w:t xml:space="preserve">CT scan </w:t>
      </w:r>
      <w:r>
        <w:rPr>
          <w:lang w:val="en-US"/>
        </w:rPr>
        <w:t xml:space="preserve">dada pada </w:t>
      </w:r>
      <w:r w:rsidRPr="000971E3">
        <w:rPr>
          <w:i/>
          <w:lang w:val="en-US"/>
        </w:rPr>
        <w:t>google colaboratory</w:t>
      </w:r>
      <w:r>
        <w:rPr>
          <w:lang w:val="en-US"/>
        </w:rPr>
        <w:t xml:space="preserve"> ditampilkan pada </w:t>
      </w:r>
      <w:r w:rsidR="00722190">
        <w:rPr>
          <w:lang w:val="en-US"/>
        </w:rPr>
        <w:fldChar w:fldCharType="begin"/>
      </w:r>
      <w:r w:rsidR="00722190">
        <w:rPr>
          <w:lang w:val="en-US"/>
        </w:rPr>
        <w:instrText xml:space="preserve"> REF _Ref82999508 \h </w:instrText>
      </w:r>
      <w:r w:rsidR="00722190">
        <w:rPr>
          <w:lang w:val="en-US"/>
        </w:rPr>
      </w:r>
      <w:r w:rsidR="00722190">
        <w:rPr>
          <w:lang w:val="en-US"/>
        </w:rPr>
        <w:fldChar w:fldCharType="separate"/>
      </w:r>
      <w:r w:rsidR="00722190">
        <w:t>Tabel</w:t>
      </w:r>
      <w:r w:rsidR="00722190">
        <w:rPr>
          <w:lang w:val="en-US"/>
        </w:rPr>
        <w:t xml:space="preserve"> </w:t>
      </w:r>
      <w:r w:rsidR="00722190">
        <w:rPr>
          <w:noProof/>
        </w:rPr>
        <w:t>4</w:t>
      </w:r>
      <w:r w:rsidR="00722190">
        <w:t>.</w:t>
      </w:r>
      <w:r w:rsidR="00722190">
        <w:rPr>
          <w:noProof/>
        </w:rPr>
        <w:t>16</w:t>
      </w:r>
      <w:r w:rsidR="00722190">
        <w:rPr>
          <w:lang w:val="en-US"/>
        </w:rPr>
        <w:fldChar w:fldCharType="end"/>
      </w:r>
    </w:p>
    <w:p w:rsidR="00B07AE8" w:rsidRPr="00722190" w:rsidRDefault="00B07AE8" w:rsidP="00B07AE8">
      <w:pPr>
        <w:pStyle w:val="Caption"/>
        <w:keepNext/>
        <w:rPr>
          <w:lang w:val="en-US"/>
        </w:rPr>
      </w:pPr>
    </w:p>
    <w:p w:rsidR="00B07AE8" w:rsidRDefault="00B07AE8" w:rsidP="00B07AE8">
      <w:pPr>
        <w:pStyle w:val="Caption"/>
        <w:keepNext/>
      </w:pPr>
      <w:bookmarkStart w:id="3775" w:name="_Ref82999508"/>
      <w:bookmarkStart w:id="3776" w:name="_Toc83471309"/>
      <w:r>
        <w:t>Tabel</w:t>
      </w:r>
      <w:r w:rsidR="00722190">
        <w:rPr>
          <w:lang w:val="en-US"/>
        </w:rPr>
        <w:t xml:space="preserve"> </w:t>
      </w:r>
      <w:r w:rsidR="00722190">
        <w:fldChar w:fldCharType="begin"/>
      </w:r>
      <w:r w:rsidR="00722190">
        <w:instrText xml:space="preserve"> STYLEREF 1 \s </w:instrText>
      </w:r>
      <w:r w:rsidR="00722190">
        <w:fldChar w:fldCharType="separate"/>
      </w:r>
      <w:r w:rsidR="00722190">
        <w:rPr>
          <w:noProof/>
        </w:rPr>
        <w:t>4</w:t>
      </w:r>
      <w:r w:rsidR="00722190">
        <w:fldChar w:fldCharType="end"/>
      </w:r>
      <w:r w:rsidR="00722190">
        <w:t>.</w:t>
      </w:r>
      <w:r w:rsidR="00722190">
        <w:fldChar w:fldCharType="begin"/>
      </w:r>
      <w:r w:rsidR="00722190">
        <w:instrText xml:space="preserve"> SEQ Tabel \* ARABIC \s 1 </w:instrText>
      </w:r>
      <w:r w:rsidR="00722190">
        <w:fldChar w:fldCharType="separate"/>
      </w:r>
      <w:r w:rsidR="00722190">
        <w:rPr>
          <w:noProof/>
        </w:rPr>
        <w:t>16</w:t>
      </w:r>
      <w:r w:rsidR="00722190">
        <w:fldChar w:fldCharType="end"/>
      </w:r>
      <w:bookmarkEnd w:id="3775"/>
      <w:r>
        <w:t xml:space="preserve">Hasil pengujian deteksi </w:t>
      </w:r>
      <w:r>
        <w:rPr>
          <w:lang w:val="en-US"/>
        </w:rPr>
        <w:t>m</w:t>
      </w:r>
      <w:r>
        <w:t>e</w:t>
      </w:r>
      <w:r w:rsidRPr="006F1407">
        <w:t>nggunakan citra preprocessed</w:t>
      </w:r>
      <w:bookmarkEnd w:id="3776"/>
    </w:p>
    <w:tbl>
      <w:tblPr>
        <w:tblW w:w="0" w:type="auto"/>
        <w:tblBorders>
          <w:top w:val="single" w:sz="8" w:space="0" w:color="000000"/>
          <w:bottom w:val="single" w:sz="8" w:space="0" w:color="000000"/>
        </w:tblBorders>
        <w:tblLook w:val="04A0" w:firstRow="1" w:lastRow="0" w:firstColumn="1" w:lastColumn="0" w:noHBand="0" w:noVBand="1"/>
      </w:tblPr>
      <w:tblGrid>
        <w:gridCol w:w="1861"/>
        <w:gridCol w:w="1766"/>
        <w:gridCol w:w="2477"/>
        <w:gridCol w:w="1329"/>
      </w:tblGrid>
      <w:tr w:rsidR="00B07AE8" w:rsidRPr="003F04E6" w:rsidTr="00502984">
        <w:trPr>
          <w:trHeight w:val="720"/>
        </w:trPr>
        <w:tc>
          <w:tcPr>
            <w:tcW w:w="1861" w:type="dxa"/>
            <w:tcBorders>
              <w:top w:val="single" w:sz="8" w:space="0" w:color="000000"/>
              <w:left w:val="single" w:sz="8" w:space="0" w:color="auto"/>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777" w:name="_Toc83471112"/>
            <w:bookmarkStart w:id="3778" w:name="_Toc83473237"/>
            <w:r w:rsidRPr="003F04E6">
              <w:rPr>
                <w:b w:val="0"/>
                <w:bCs/>
                <w:sz w:val="22"/>
                <w:lang w:val="en-US"/>
              </w:rPr>
              <w:t>Pengujian</w:t>
            </w:r>
            <w:bookmarkEnd w:id="3777"/>
            <w:bookmarkEnd w:id="3778"/>
          </w:p>
          <w:p w:rsidR="00B07AE8" w:rsidRPr="003F04E6" w:rsidRDefault="00B07AE8" w:rsidP="00502984">
            <w:pPr>
              <w:pStyle w:val="Heading3"/>
              <w:numPr>
                <w:ilvl w:val="0"/>
                <w:numId w:val="0"/>
              </w:numPr>
              <w:spacing w:before="0" w:after="0"/>
              <w:jc w:val="center"/>
              <w:rPr>
                <w:b w:val="0"/>
                <w:bCs/>
                <w:sz w:val="22"/>
                <w:lang w:val="en-US"/>
              </w:rPr>
            </w:pPr>
            <w:bookmarkStart w:id="3779" w:name="_Toc83471113"/>
            <w:bookmarkStart w:id="3780" w:name="_Toc83473238"/>
            <w:r w:rsidRPr="003F04E6">
              <w:rPr>
                <w:b w:val="0"/>
                <w:bCs/>
                <w:sz w:val="22"/>
                <w:lang w:val="en-US"/>
              </w:rPr>
              <w:t>ke -</w:t>
            </w:r>
            <w:bookmarkEnd w:id="3779"/>
            <w:bookmarkEnd w:id="3780"/>
          </w:p>
        </w:tc>
        <w:tc>
          <w:tcPr>
            <w:tcW w:w="1766"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781" w:name="_Toc83471114"/>
            <w:bookmarkStart w:id="3782" w:name="_Toc83473239"/>
            <w:r w:rsidRPr="003F04E6">
              <w:rPr>
                <w:b w:val="0"/>
                <w:bCs/>
                <w:sz w:val="22"/>
                <w:lang w:val="en-US"/>
              </w:rPr>
              <w:t>Nama</w:t>
            </w:r>
            <w:bookmarkEnd w:id="3781"/>
            <w:bookmarkEnd w:id="3782"/>
            <w:r w:rsidRPr="003F04E6">
              <w:rPr>
                <w:b w:val="0"/>
                <w:bCs/>
                <w:sz w:val="22"/>
                <w:lang w:val="en-US"/>
              </w:rPr>
              <w:t xml:space="preserve"> </w:t>
            </w:r>
          </w:p>
          <w:p w:rsidR="00B07AE8" w:rsidRPr="003F04E6" w:rsidRDefault="00B07AE8" w:rsidP="00502984">
            <w:pPr>
              <w:pStyle w:val="Heading3"/>
              <w:numPr>
                <w:ilvl w:val="0"/>
                <w:numId w:val="0"/>
              </w:numPr>
              <w:spacing w:before="0" w:after="0"/>
              <w:jc w:val="center"/>
              <w:rPr>
                <w:b w:val="0"/>
                <w:bCs/>
                <w:sz w:val="22"/>
                <w:lang w:val="en-US"/>
              </w:rPr>
            </w:pPr>
            <w:bookmarkStart w:id="3783" w:name="_Toc83471115"/>
            <w:bookmarkStart w:id="3784" w:name="_Toc83473240"/>
            <w:r w:rsidRPr="003F04E6">
              <w:rPr>
                <w:b w:val="0"/>
                <w:bCs/>
                <w:sz w:val="22"/>
                <w:lang w:val="en-US"/>
              </w:rPr>
              <w:t>Citra</w:t>
            </w:r>
            <w:bookmarkEnd w:id="3783"/>
            <w:bookmarkEnd w:id="3784"/>
          </w:p>
        </w:tc>
        <w:tc>
          <w:tcPr>
            <w:tcW w:w="2477" w:type="dxa"/>
            <w:tcBorders>
              <w:top w:val="single" w:sz="8" w:space="0" w:color="000000"/>
              <w:bottom w:val="single" w:sz="8" w:space="0" w:color="000000"/>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785" w:name="_Toc83471116"/>
            <w:bookmarkStart w:id="3786" w:name="_Toc83473241"/>
            <w:r w:rsidRPr="003F04E6">
              <w:rPr>
                <w:b w:val="0"/>
                <w:bCs/>
                <w:sz w:val="22"/>
                <w:lang w:val="en-US"/>
              </w:rPr>
              <w:t>Hasil Prediksi</w:t>
            </w:r>
            <w:bookmarkEnd w:id="3785"/>
            <w:bookmarkEnd w:id="3786"/>
          </w:p>
          <w:p w:rsidR="00B07AE8" w:rsidRPr="003F04E6" w:rsidRDefault="00B07AE8" w:rsidP="00502984">
            <w:pPr>
              <w:pStyle w:val="TEUnsoed-TextBodyspasi2"/>
              <w:spacing w:before="0" w:after="0"/>
              <w:ind w:firstLine="63"/>
              <w:jc w:val="center"/>
              <w:rPr>
                <w:b/>
                <w:bCs/>
                <w:color w:val="000000"/>
                <w:sz w:val="22"/>
                <w:lang w:val="en-US"/>
              </w:rPr>
            </w:pPr>
            <w:r w:rsidRPr="003F04E6">
              <w:rPr>
                <w:b/>
                <w:bCs/>
                <w:color w:val="000000"/>
                <w:sz w:val="22"/>
                <w:lang w:val="en-US"/>
              </w:rPr>
              <w:t>(Tingkat Probabilitas)</w:t>
            </w:r>
          </w:p>
        </w:tc>
        <w:tc>
          <w:tcPr>
            <w:tcW w:w="1329" w:type="dxa"/>
            <w:tcBorders>
              <w:top w:val="single" w:sz="8" w:space="0" w:color="000000"/>
              <w:bottom w:val="single" w:sz="8" w:space="0" w:color="000000"/>
              <w:right w:val="single" w:sz="8" w:space="0" w:color="auto"/>
            </w:tcBorders>
            <w:shd w:val="clear" w:color="auto" w:fill="auto"/>
          </w:tcPr>
          <w:p w:rsidR="00B07AE8" w:rsidRPr="003F04E6" w:rsidRDefault="00B07AE8" w:rsidP="00502984">
            <w:pPr>
              <w:pStyle w:val="Heading3"/>
              <w:numPr>
                <w:ilvl w:val="0"/>
                <w:numId w:val="0"/>
              </w:numPr>
              <w:spacing w:before="0" w:after="0"/>
              <w:jc w:val="center"/>
              <w:rPr>
                <w:b w:val="0"/>
                <w:bCs/>
                <w:sz w:val="22"/>
                <w:lang w:val="en-US"/>
              </w:rPr>
            </w:pPr>
            <w:bookmarkStart w:id="3787" w:name="_Toc83471117"/>
            <w:bookmarkStart w:id="3788" w:name="_Toc83473242"/>
            <w:r w:rsidRPr="003F04E6">
              <w:rPr>
                <w:b w:val="0"/>
                <w:bCs/>
                <w:sz w:val="22"/>
                <w:lang w:val="en-US"/>
              </w:rPr>
              <w:t>Keterangan</w:t>
            </w:r>
            <w:bookmarkEnd w:id="3787"/>
            <w:bookmarkEnd w:id="378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789" w:name="_Toc83471118"/>
            <w:bookmarkStart w:id="3790" w:name="_Toc83473243"/>
            <w:r w:rsidRPr="003F04E6">
              <w:rPr>
                <w:b w:val="0"/>
                <w:bCs/>
                <w:lang w:val="en-US"/>
              </w:rPr>
              <w:t>1</w:t>
            </w:r>
            <w:bookmarkEnd w:id="3789"/>
            <w:bookmarkEnd w:id="379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791" w:name="_Toc83471119"/>
            <w:bookmarkStart w:id="3792" w:name="_Toc83473244"/>
            <w:r>
              <w:rPr>
                <w:b w:val="0"/>
                <w:lang w:val="en-US"/>
              </w:rPr>
              <w:t>Cured0</w:t>
            </w:r>
            <w:r w:rsidRPr="003F04E6">
              <w:rPr>
                <w:b w:val="0"/>
                <w:lang w:val="en-US"/>
              </w:rPr>
              <w:t>01</w:t>
            </w:r>
            <w:bookmarkEnd w:id="3791"/>
            <w:bookmarkEnd w:id="3792"/>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793" w:name="_Toc83471120"/>
            <w:bookmarkStart w:id="3794" w:name="_Toc83473245"/>
            <w:r>
              <w:rPr>
                <w:b w:val="0"/>
                <w:lang w:val="en-US"/>
              </w:rPr>
              <w:t>Deceased (1.00</w:t>
            </w:r>
            <w:r w:rsidRPr="003F04E6">
              <w:rPr>
                <w:b w:val="0"/>
                <w:lang w:val="en-US"/>
              </w:rPr>
              <w:t>)</w:t>
            </w:r>
            <w:bookmarkEnd w:id="3793"/>
            <w:bookmarkEnd w:id="379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795" w:name="_Toc83471121"/>
            <w:bookmarkStart w:id="3796" w:name="_Toc83473246"/>
            <w:r>
              <w:rPr>
                <w:b w:val="0"/>
                <w:lang w:val="en-US"/>
              </w:rPr>
              <w:t>Salah</w:t>
            </w:r>
            <w:bookmarkEnd w:id="3795"/>
            <w:bookmarkEnd w:id="379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797" w:name="_Toc83471122"/>
            <w:bookmarkStart w:id="3798" w:name="_Toc83473247"/>
            <w:r w:rsidRPr="003F04E6">
              <w:rPr>
                <w:b w:val="0"/>
                <w:bCs/>
                <w:lang w:val="en-US"/>
              </w:rPr>
              <w:t>2</w:t>
            </w:r>
            <w:bookmarkEnd w:id="3797"/>
            <w:bookmarkEnd w:id="379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799" w:name="_Toc83471123"/>
            <w:bookmarkStart w:id="3800" w:name="_Toc83473248"/>
            <w:r>
              <w:rPr>
                <w:b w:val="0"/>
                <w:lang w:val="en-US"/>
              </w:rPr>
              <w:t>Cured0</w:t>
            </w:r>
            <w:r w:rsidRPr="003F04E6">
              <w:rPr>
                <w:b w:val="0"/>
                <w:lang w:val="en-US"/>
              </w:rPr>
              <w:t>02</w:t>
            </w:r>
            <w:bookmarkEnd w:id="3799"/>
            <w:bookmarkEnd w:id="3800"/>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801" w:name="_Toc83471124"/>
            <w:bookmarkStart w:id="3802" w:name="_Toc83473249"/>
            <w:r>
              <w:rPr>
                <w:b w:val="0"/>
                <w:lang w:val="en-US"/>
              </w:rPr>
              <w:t>Unknown (1.00</w:t>
            </w:r>
            <w:r w:rsidRPr="003F04E6">
              <w:rPr>
                <w:b w:val="0"/>
                <w:lang w:val="en-US"/>
              </w:rPr>
              <w:t>)</w:t>
            </w:r>
            <w:bookmarkEnd w:id="3801"/>
            <w:bookmarkEnd w:id="380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803" w:name="_Toc83471125"/>
            <w:bookmarkStart w:id="3804" w:name="_Toc83473250"/>
            <w:r>
              <w:rPr>
                <w:b w:val="0"/>
                <w:lang w:val="en-US"/>
              </w:rPr>
              <w:t>Salah</w:t>
            </w:r>
            <w:bookmarkEnd w:id="3803"/>
            <w:bookmarkEnd w:id="380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805" w:name="_Toc83471126"/>
            <w:bookmarkStart w:id="3806" w:name="_Toc83473251"/>
            <w:r w:rsidRPr="003F04E6">
              <w:rPr>
                <w:b w:val="0"/>
                <w:bCs/>
                <w:lang w:val="en-US"/>
              </w:rPr>
              <w:t>3</w:t>
            </w:r>
            <w:bookmarkEnd w:id="3805"/>
            <w:bookmarkEnd w:id="380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807" w:name="_Toc83471127"/>
            <w:bookmarkStart w:id="3808" w:name="_Toc83473252"/>
            <w:r>
              <w:rPr>
                <w:b w:val="0"/>
                <w:lang w:val="en-US"/>
              </w:rPr>
              <w:t>Cured0</w:t>
            </w:r>
            <w:r w:rsidRPr="003F04E6">
              <w:rPr>
                <w:b w:val="0"/>
                <w:lang w:val="en-US"/>
              </w:rPr>
              <w:t>03</w:t>
            </w:r>
            <w:bookmarkEnd w:id="3807"/>
            <w:bookmarkEnd w:id="3808"/>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809" w:name="_Toc83471128"/>
            <w:bookmarkStart w:id="3810" w:name="_Toc83473253"/>
            <w:r>
              <w:rPr>
                <w:b w:val="0"/>
                <w:lang w:val="en-US"/>
              </w:rPr>
              <w:t>Deceased (1.00</w:t>
            </w:r>
            <w:r w:rsidRPr="003F04E6">
              <w:rPr>
                <w:b w:val="0"/>
                <w:lang w:val="en-US"/>
              </w:rPr>
              <w:t>)</w:t>
            </w:r>
            <w:bookmarkEnd w:id="3809"/>
            <w:bookmarkEnd w:id="381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811" w:name="_Toc83471129"/>
            <w:bookmarkStart w:id="3812" w:name="_Toc83473254"/>
            <w:r>
              <w:rPr>
                <w:b w:val="0"/>
                <w:lang w:val="en-US"/>
              </w:rPr>
              <w:t>Salah</w:t>
            </w:r>
            <w:bookmarkEnd w:id="3811"/>
            <w:bookmarkEnd w:id="381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813" w:name="_Toc83471130"/>
            <w:bookmarkStart w:id="3814" w:name="_Toc83473255"/>
            <w:r w:rsidRPr="003F04E6">
              <w:rPr>
                <w:b w:val="0"/>
                <w:bCs/>
                <w:lang w:val="en-US"/>
              </w:rPr>
              <w:t>4</w:t>
            </w:r>
            <w:bookmarkEnd w:id="3813"/>
            <w:bookmarkEnd w:id="381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815" w:name="_Toc83471131"/>
            <w:bookmarkStart w:id="3816" w:name="_Toc83473256"/>
            <w:r>
              <w:rPr>
                <w:b w:val="0"/>
                <w:lang w:val="en-US"/>
              </w:rPr>
              <w:t>Cured0</w:t>
            </w:r>
            <w:r w:rsidRPr="003F04E6">
              <w:rPr>
                <w:b w:val="0"/>
                <w:lang w:val="en-US"/>
              </w:rPr>
              <w:t>04</w:t>
            </w:r>
            <w:bookmarkEnd w:id="3815"/>
            <w:bookmarkEnd w:id="3816"/>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817" w:name="_Toc83471132"/>
            <w:bookmarkStart w:id="3818" w:name="_Toc83473257"/>
            <w:r>
              <w:rPr>
                <w:b w:val="0"/>
                <w:lang w:val="en-US"/>
              </w:rPr>
              <w:t>Deceased (1.00</w:t>
            </w:r>
            <w:r w:rsidRPr="003F04E6">
              <w:rPr>
                <w:b w:val="0"/>
                <w:lang w:val="en-US"/>
              </w:rPr>
              <w:t>)</w:t>
            </w:r>
            <w:bookmarkEnd w:id="3817"/>
            <w:bookmarkEnd w:id="381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819" w:name="_Toc83471133"/>
            <w:bookmarkStart w:id="3820" w:name="_Toc83473258"/>
            <w:r>
              <w:rPr>
                <w:b w:val="0"/>
                <w:lang w:val="en-US"/>
              </w:rPr>
              <w:t>Salah</w:t>
            </w:r>
            <w:bookmarkEnd w:id="3819"/>
            <w:bookmarkEnd w:id="382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821" w:name="_Toc83471134"/>
            <w:bookmarkStart w:id="3822" w:name="_Toc83473259"/>
            <w:r w:rsidRPr="003F04E6">
              <w:rPr>
                <w:b w:val="0"/>
                <w:bCs/>
                <w:lang w:val="en-US"/>
              </w:rPr>
              <w:t>5</w:t>
            </w:r>
            <w:bookmarkEnd w:id="3821"/>
            <w:bookmarkEnd w:id="382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823" w:name="_Toc83471135"/>
            <w:bookmarkStart w:id="3824" w:name="_Toc83473260"/>
            <w:r>
              <w:rPr>
                <w:b w:val="0"/>
                <w:lang w:val="en-US"/>
              </w:rPr>
              <w:t>Cured0</w:t>
            </w:r>
            <w:r w:rsidRPr="003F04E6">
              <w:rPr>
                <w:b w:val="0"/>
                <w:lang w:val="en-US"/>
              </w:rPr>
              <w:t>05</w:t>
            </w:r>
            <w:bookmarkEnd w:id="3823"/>
            <w:bookmarkEnd w:id="3824"/>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825" w:name="_Toc83471136"/>
            <w:bookmarkStart w:id="3826" w:name="_Toc83473261"/>
            <w:r>
              <w:rPr>
                <w:b w:val="0"/>
                <w:lang w:val="en-US"/>
              </w:rPr>
              <w:t>Unknown (1.00</w:t>
            </w:r>
            <w:r w:rsidRPr="003F04E6">
              <w:rPr>
                <w:b w:val="0"/>
                <w:lang w:val="en-US"/>
              </w:rPr>
              <w:t>)</w:t>
            </w:r>
            <w:bookmarkEnd w:id="3825"/>
            <w:bookmarkEnd w:id="382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827" w:name="_Toc83471137"/>
            <w:bookmarkStart w:id="3828" w:name="_Toc83473262"/>
            <w:r>
              <w:rPr>
                <w:b w:val="0"/>
                <w:lang w:val="en-US"/>
              </w:rPr>
              <w:t>Salah</w:t>
            </w:r>
            <w:bookmarkEnd w:id="3827"/>
            <w:bookmarkEnd w:id="382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829" w:name="_Toc83471138"/>
            <w:bookmarkStart w:id="3830" w:name="_Toc83473263"/>
            <w:r w:rsidRPr="003F04E6">
              <w:rPr>
                <w:b w:val="0"/>
                <w:bCs/>
                <w:lang w:val="en-US"/>
              </w:rPr>
              <w:t>6</w:t>
            </w:r>
            <w:bookmarkEnd w:id="3829"/>
            <w:bookmarkEnd w:id="383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831" w:name="_Toc83471139"/>
            <w:bookmarkStart w:id="3832" w:name="_Toc83473264"/>
            <w:r>
              <w:rPr>
                <w:b w:val="0"/>
                <w:lang w:val="en-US"/>
              </w:rPr>
              <w:t>Cured0</w:t>
            </w:r>
            <w:r w:rsidRPr="003F04E6">
              <w:rPr>
                <w:b w:val="0"/>
                <w:lang w:val="en-US"/>
              </w:rPr>
              <w:t>06</w:t>
            </w:r>
            <w:bookmarkEnd w:id="3831"/>
            <w:bookmarkEnd w:id="3832"/>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833" w:name="_Toc83471140"/>
            <w:bookmarkStart w:id="3834" w:name="_Toc83473265"/>
            <w:r>
              <w:rPr>
                <w:b w:val="0"/>
                <w:lang w:val="en-US"/>
              </w:rPr>
              <w:t>Unknown (1.00</w:t>
            </w:r>
            <w:r w:rsidRPr="003F04E6">
              <w:rPr>
                <w:b w:val="0"/>
                <w:lang w:val="en-US"/>
              </w:rPr>
              <w:t>)</w:t>
            </w:r>
            <w:bookmarkEnd w:id="3833"/>
            <w:bookmarkEnd w:id="383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835" w:name="_Toc83471141"/>
            <w:bookmarkStart w:id="3836" w:name="_Toc83473266"/>
            <w:r>
              <w:rPr>
                <w:b w:val="0"/>
                <w:lang w:val="en-US"/>
              </w:rPr>
              <w:t>Salah</w:t>
            </w:r>
            <w:bookmarkEnd w:id="3835"/>
            <w:bookmarkEnd w:id="383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837" w:name="_Toc83471142"/>
            <w:bookmarkStart w:id="3838" w:name="_Toc83473267"/>
            <w:r w:rsidRPr="003F04E6">
              <w:rPr>
                <w:b w:val="0"/>
                <w:bCs/>
                <w:lang w:val="en-US"/>
              </w:rPr>
              <w:t>7</w:t>
            </w:r>
            <w:bookmarkEnd w:id="3837"/>
            <w:bookmarkEnd w:id="383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839" w:name="_Toc83471143"/>
            <w:bookmarkStart w:id="3840" w:name="_Toc83473268"/>
            <w:r>
              <w:rPr>
                <w:b w:val="0"/>
                <w:lang w:val="en-US"/>
              </w:rPr>
              <w:t>Cured0</w:t>
            </w:r>
            <w:r w:rsidRPr="003F04E6">
              <w:rPr>
                <w:b w:val="0"/>
                <w:lang w:val="en-US"/>
              </w:rPr>
              <w:t>07</w:t>
            </w:r>
            <w:bookmarkEnd w:id="3839"/>
            <w:bookmarkEnd w:id="3840"/>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841" w:name="_Toc83471144"/>
            <w:bookmarkStart w:id="3842" w:name="_Toc83473269"/>
            <w:r>
              <w:rPr>
                <w:b w:val="0"/>
                <w:lang w:val="en-US"/>
              </w:rPr>
              <w:t>Deceased (1.00</w:t>
            </w:r>
            <w:r w:rsidRPr="003F04E6">
              <w:rPr>
                <w:b w:val="0"/>
                <w:lang w:val="en-US"/>
              </w:rPr>
              <w:t>)</w:t>
            </w:r>
            <w:bookmarkEnd w:id="3841"/>
            <w:bookmarkEnd w:id="384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843" w:name="_Toc83471145"/>
            <w:bookmarkStart w:id="3844" w:name="_Toc83473270"/>
            <w:r>
              <w:rPr>
                <w:b w:val="0"/>
                <w:lang w:val="en-US"/>
              </w:rPr>
              <w:t>Salah</w:t>
            </w:r>
            <w:bookmarkEnd w:id="3843"/>
            <w:bookmarkEnd w:id="384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845" w:name="_Toc83471146"/>
            <w:bookmarkStart w:id="3846" w:name="_Toc83473271"/>
            <w:r w:rsidRPr="003F04E6">
              <w:rPr>
                <w:b w:val="0"/>
                <w:bCs/>
                <w:lang w:val="en-US"/>
              </w:rPr>
              <w:t>8</w:t>
            </w:r>
            <w:bookmarkEnd w:id="3845"/>
            <w:bookmarkEnd w:id="384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847" w:name="_Toc83471147"/>
            <w:bookmarkStart w:id="3848" w:name="_Toc83473272"/>
            <w:r>
              <w:rPr>
                <w:b w:val="0"/>
                <w:lang w:val="en-US"/>
              </w:rPr>
              <w:t>Cured0</w:t>
            </w:r>
            <w:r w:rsidRPr="003F04E6">
              <w:rPr>
                <w:b w:val="0"/>
                <w:lang w:val="en-US"/>
              </w:rPr>
              <w:t>08</w:t>
            </w:r>
            <w:bookmarkEnd w:id="3847"/>
            <w:bookmarkEnd w:id="3848"/>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849" w:name="_Toc83471148"/>
            <w:bookmarkStart w:id="3850" w:name="_Toc83473273"/>
            <w:r>
              <w:rPr>
                <w:b w:val="0"/>
                <w:lang w:val="en-US"/>
              </w:rPr>
              <w:t>Deceased (1.00</w:t>
            </w:r>
            <w:r w:rsidRPr="003F04E6">
              <w:rPr>
                <w:b w:val="0"/>
                <w:lang w:val="en-US"/>
              </w:rPr>
              <w:t>)</w:t>
            </w:r>
            <w:bookmarkEnd w:id="3849"/>
            <w:bookmarkEnd w:id="385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851" w:name="_Toc83471149"/>
            <w:bookmarkStart w:id="3852" w:name="_Toc83473274"/>
            <w:r>
              <w:rPr>
                <w:b w:val="0"/>
                <w:lang w:val="en-US"/>
              </w:rPr>
              <w:t>Salah</w:t>
            </w:r>
            <w:bookmarkEnd w:id="3851"/>
            <w:bookmarkEnd w:id="385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853" w:name="_Toc83471150"/>
            <w:bookmarkStart w:id="3854" w:name="_Toc83473275"/>
            <w:r w:rsidRPr="003F04E6">
              <w:rPr>
                <w:b w:val="0"/>
                <w:bCs/>
                <w:lang w:val="en-US"/>
              </w:rPr>
              <w:t>9</w:t>
            </w:r>
            <w:bookmarkEnd w:id="3853"/>
            <w:bookmarkEnd w:id="385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855" w:name="_Toc83471151"/>
            <w:bookmarkStart w:id="3856" w:name="_Toc83473276"/>
            <w:r>
              <w:rPr>
                <w:b w:val="0"/>
                <w:lang w:val="en-US"/>
              </w:rPr>
              <w:t>Cured0</w:t>
            </w:r>
            <w:r w:rsidRPr="003F04E6">
              <w:rPr>
                <w:b w:val="0"/>
                <w:lang w:val="en-US"/>
              </w:rPr>
              <w:t>09</w:t>
            </w:r>
            <w:bookmarkEnd w:id="3855"/>
            <w:bookmarkEnd w:id="3856"/>
          </w:p>
        </w:tc>
        <w:tc>
          <w:tcPr>
            <w:tcW w:w="2477" w:type="dxa"/>
            <w:shd w:val="clear" w:color="auto" w:fill="C0C0C0"/>
          </w:tcPr>
          <w:p w:rsidR="00B07AE8" w:rsidRPr="003F04E6" w:rsidRDefault="00B07AE8" w:rsidP="00502984">
            <w:pPr>
              <w:pStyle w:val="Heading3"/>
              <w:numPr>
                <w:ilvl w:val="0"/>
                <w:numId w:val="0"/>
              </w:numPr>
              <w:jc w:val="center"/>
              <w:rPr>
                <w:b w:val="0"/>
                <w:lang w:val="en-US"/>
              </w:rPr>
            </w:pPr>
            <w:bookmarkStart w:id="3857" w:name="_Toc83471152"/>
            <w:bookmarkStart w:id="3858" w:name="_Toc83473277"/>
            <w:r>
              <w:rPr>
                <w:b w:val="0"/>
                <w:lang w:val="en-US"/>
              </w:rPr>
              <w:t>Deceased (1.00</w:t>
            </w:r>
            <w:r w:rsidRPr="003F04E6">
              <w:rPr>
                <w:b w:val="0"/>
                <w:lang w:val="en-US"/>
              </w:rPr>
              <w:t>)</w:t>
            </w:r>
            <w:bookmarkEnd w:id="3857"/>
            <w:bookmarkEnd w:id="385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859" w:name="_Toc83471153"/>
            <w:bookmarkStart w:id="3860" w:name="_Toc83473278"/>
            <w:r>
              <w:rPr>
                <w:b w:val="0"/>
                <w:lang w:val="en-US"/>
              </w:rPr>
              <w:t>Salah</w:t>
            </w:r>
            <w:bookmarkEnd w:id="3859"/>
            <w:bookmarkEnd w:id="386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861" w:name="_Toc83471154"/>
            <w:bookmarkStart w:id="3862" w:name="_Toc83473279"/>
            <w:r w:rsidRPr="003F04E6">
              <w:rPr>
                <w:b w:val="0"/>
                <w:bCs/>
                <w:lang w:val="en-US"/>
              </w:rPr>
              <w:t>10</w:t>
            </w:r>
            <w:bookmarkEnd w:id="3861"/>
            <w:bookmarkEnd w:id="386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863" w:name="_Toc83471155"/>
            <w:bookmarkStart w:id="3864" w:name="_Toc83473280"/>
            <w:r>
              <w:rPr>
                <w:b w:val="0"/>
                <w:lang w:val="en-US"/>
              </w:rPr>
              <w:t>Cured0</w:t>
            </w:r>
            <w:r w:rsidRPr="003F04E6">
              <w:rPr>
                <w:b w:val="0"/>
                <w:lang w:val="en-US"/>
              </w:rPr>
              <w:t>10</w:t>
            </w:r>
            <w:bookmarkEnd w:id="3863"/>
            <w:bookmarkEnd w:id="3864"/>
          </w:p>
        </w:tc>
        <w:tc>
          <w:tcPr>
            <w:tcW w:w="2477" w:type="dxa"/>
            <w:shd w:val="clear" w:color="auto" w:fill="auto"/>
          </w:tcPr>
          <w:p w:rsidR="00B07AE8" w:rsidRPr="003F04E6" w:rsidRDefault="00B07AE8" w:rsidP="00502984">
            <w:pPr>
              <w:pStyle w:val="Heading3"/>
              <w:numPr>
                <w:ilvl w:val="0"/>
                <w:numId w:val="0"/>
              </w:numPr>
              <w:jc w:val="center"/>
              <w:rPr>
                <w:b w:val="0"/>
                <w:lang w:val="en-US"/>
              </w:rPr>
            </w:pPr>
            <w:bookmarkStart w:id="3865" w:name="_Toc83471156"/>
            <w:bookmarkStart w:id="3866" w:name="_Toc83473281"/>
            <w:r>
              <w:rPr>
                <w:b w:val="0"/>
                <w:lang w:val="en-US"/>
              </w:rPr>
              <w:t>Deceased (1.00</w:t>
            </w:r>
            <w:r w:rsidRPr="003F04E6">
              <w:rPr>
                <w:b w:val="0"/>
                <w:lang w:val="en-US"/>
              </w:rPr>
              <w:t>)</w:t>
            </w:r>
            <w:bookmarkEnd w:id="3865"/>
            <w:bookmarkEnd w:id="386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867" w:name="_Toc83471157"/>
            <w:bookmarkStart w:id="3868" w:name="_Toc83473282"/>
            <w:r>
              <w:rPr>
                <w:b w:val="0"/>
                <w:lang w:val="en-US"/>
              </w:rPr>
              <w:t>Salah</w:t>
            </w:r>
            <w:bookmarkEnd w:id="3867"/>
            <w:bookmarkEnd w:id="386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869" w:name="_Toc83471158"/>
            <w:bookmarkStart w:id="3870" w:name="_Toc83473283"/>
            <w:r w:rsidRPr="003F04E6">
              <w:rPr>
                <w:b w:val="0"/>
                <w:bCs/>
                <w:lang w:val="en-US"/>
              </w:rPr>
              <w:t>11</w:t>
            </w:r>
            <w:bookmarkEnd w:id="3869"/>
            <w:bookmarkEnd w:id="387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871" w:name="_Toc83471159"/>
            <w:bookmarkStart w:id="3872" w:name="_Toc83473284"/>
            <w:r>
              <w:rPr>
                <w:b w:val="0"/>
                <w:lang w:val="en-US"/>
              </w:rPr>
              <w:t>Deceased0</w:t>
            </w:r>
            <w:r w:rsidRPr="003F04E6">
              <w:rPr>
                <w:b w:val="0"/>
                <w:lang w:val="en-US"/>
              </w:rPr>
              <w:t>01</w:t>
            </w:r>
            <w:bookmarkEnd w:id="3871"/>
            <w:bookmarkEnd w:id="387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873" w:name="_Toc83471160"/>
            <w:bookmarkStart w:id="3874" w:name="_Toc83473285"/>
            <w:r>
              <w:rPr>
                <w:b w:val="0"/>
                <w:lang w:val="en-US"/>
              </w:rPr>
              <w:t>Deceased (1.00</w:t>
            </w:r>
            <w:r w:rsidRPr="003F04E6">
              <w:rPr>
                <w:b w:val="0"/>
                <w:lang w:val="en-US"/>
              </w:rPr>
              <w:t>)</w:t>
            </w:r>
            <w:bookmarkEnd w:id="3873"/>
            <w:bookmarkEnd w:id="387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875" w:name="_Toc83471161"/>
            <w:bookmarkStart w:id="3876" w:name="_Toc83473286"/>
            <w:r>
              <w:rPr>
                <w:b w:val="0"/>
                <w:lang w:val="en-US"/>
              </w:rPr>
              <w:t>Benar</w:t>
            </w:r>
            <w:bookmarkEnd w:id="3875"/>
            <w:bookmarkEnd w:id="387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877" w:name="_Toc83471162"/>
            <w:bookmarkStart w:id="3878" w:name="_Toc83473287"/>
            <w:r w:rsidRPr="003F04E6">
              <w:rPr>
                <w:b w:val="0"/>
                <w:bCs/>
                <w:lang w:val="en-US"/>
              </w:rPr>
              <w:t>12</w:t>
            </w:r>
            <w:bookmarkEnd w:id="3877"/>
            <w:bookmarkEnd w:id="387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879" w:name="_Toc83471163"/>
            <w:bookmarkStart w:id="3880" w:name="_Toc83473288"/>
            <w:r>
              <w:rPr>
                <w:b w:val="0"/>
                <w:lang w:val="en-US"/>
              </w:rPr>
              <w:t>Deceased0</w:t>
            </w:r>
            <w:r w:rsidRPr="003F04E6">
              <w:rPr>
                <w:b w:val="0"/>
                <w:lang w:val="en-US"/>
              </w:rPr>
              <w:t>02</w:t>
            </w:r>
            <w:bookmarkEnd w:id="3879"/>
            <w:bookmarkEnd w:id="388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881" w:name="_Toc83471164"/>
            <w:bookmarkStart w:id="3882" w:name="_Toc83473289"/>
            <w:r>
              <w:rPr>
                <w:b w:val="0"/>
                <w:lang w:val="en-US"/>
              </w:rPr>
              <w:t>Unknown (1.00</w:t>
            </w:r>
            <w:r w:rsidRPr="003F04E6">
              <w:rPr>
                <w:b w:val="0"/>
                <w:lang w:val="en-US"/>
              </w:rPr>
              <w:t>)</w:t>
            </w:r>
            <w:bookmarkEnd w:id="3881"/>
            <w:bookmarkEnd w:id="388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883" w:name="_Toc83471165"/>
            <w:bookmarkStart w:id="3884" w:name="_Toc83473290"/>
            <w:r w:rsidRPr="003F04E6">
              <w:rPr>
                <w:b w:val="0"/>
                <w:lang w:val="en-US"/>
              </w:rPr>
              <w:t>Salah</w:t>
            </w:r>
            <w:bookmarkEnd w:id="3883"/>
            <w:bookmarkEnd w:id="388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885" w:name="_Toc83471166"/>
            <w:bookmarkStart w:id="3886" w:name="_Toc83473291"/>
            <w:r w:rsidRPr="003F04E6">
              <w:rPr>
                <w:b w:val="0"/>
                <w:bCs/>
                <w:lang w:val="en-US"/>
              </w:rPr>
              <w:t>13</w:t>
            </w:r>
            <w:bookmarkEnd w:id="3885"/>
            <w:bookmarkEnd w:id="388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887" w:name="_Toc83471167"/>
            <w:bookmarkStart w:id="3888" w:name="_Toc83473292"/>
            <w:r>
              <w:rPr>
                <w:b w:val="0"/>
                <w:lang w:val="en-US"/>
              </w:rPr>
              <w:t>Deceased0</w:t>
            </w:r>
            <w:r w:rsidRPr="003F04E6">
              <w:rPr>
                <w:b w:val="0"/>
                <w:lang w:val="en-US"/>
              </w:rPr>
              <w:t>03</w:t>
            </w:r>
            <w:bookmarkEnd w:id="3887"/>
            <w:bookmarkEnd w:id="388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889" w:name="_Toc83471168"/>
            <w:bookmarkStart w:id="3890" w:name="_Toc83473293"/>
            <w:r>
              <w:rPr>
                <w:b w:val="0"/>
                <w:lang w:val="en-US"/>
              </w:rPr>
              <w:t>Unknown (1.00</w:t>
            </w:r>
            <w:r w:rsidRPr="003F04E6">
              <w:rPr>
                <w:b w:val="0"/>
                <w:lang w:val="en-US"/>
              </w:rPr>
              <w:t>)</w:t>
            </w:r>
            <w:bookmarkEnd w:id="3889"/>
            <w:bookmarkEnd w:id="389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891" w:name="_Toc83471169"/>
            <w:bookmarkStart w:id="3892" w:name="_Toc83473294"/>
            <w:r>
              <w:rPr>
                <w:b w:val="0"/>
                <w:lang w:val="en-US"/>
              </w:rPr>
              <w:t>Salah</w:t>
            </w:r>
            <w:bookmarkEnd w:id="3891"/>
            <w:bookmarkEnd w:id="389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893" w:name="_Toc83471170"/>
            <w:bookmarkStart w:id="3894" w:name="_Toc83473295"/>
            <w:r w:rsidRPr="003F04E6">
              <w:rPr>
                <w:b w:val="0"/>
                <w:bCs/>
                <w:lang w:val="en-US"/>
              </w:rPr>
              <w:t>14</w:t>
            </w:r>
            <w:bookmarkEnd w:id="3893"/>
            <w:bookmarkEnd w:id="389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895" w:name="_Toc83471171"/>
            <w:bookmarkStart w:id="3896" w:name="_Toc83473296"/>
            <w:r>
              <w:rPr>
                <w:b w:val="0"/>
                <w:lang w:val="en-US"/>
              </w:rPr>
              <w:t>Deceased0</w:t>
            </w:r>
            <w:r w:rsidRPr="003F04E6">
              <w:rPr>
                <w:b w:val="0"/>
                <w:lang w:val="en-US"/>
              </w:rPr>
              <w:t>04</w:t>
            </w:r>
            <w:bookmarkEnd w:id="3895"/>
            <w:bookmarkEnd w:id="389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897" w:name="_Toc83471172"/>
            <w:bookmarkStart w:id="3898" w:name="_Toc83473297"/>
            <w:r>
              <w:rPr>
                <w:b w:val="0"/>
                <w:lang w:val="en-US"/>
              </w:rPr>
              <w:t>Deceased (1.00</w:t>
            </w:r>
            <w:r w:rsidRPr="003F04E6">
              <w:rPr>
                <w:b w:val="0"/>
                <w:lang w:val="en-US"/>
              </w:rPr>
              <w:t>)</w:t>
            </w:r>
            <w:bookmarkEnd w:id="3897"/>
            <w:bookmarkEnd w:id="389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899" w:name="_Toc83471173"/>
            <w:bookmarkStart w:id="3900" w:name="_Toc83473298"/>
            <w:r>
              <w:rPr>
                <w:b w:val="0"/>
                <w:lang w:val="en-US"/>
              </w:rPr>
              <w:t>Benar</w:t>
            </w:r>
            <w:bookmarkEnd w:id="3899"/>
            <w:bookmarkEnd w:id="390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901" w:name="_Toc83471174"/>
            <w:bookmarkStart w:id="3902" w:name="_Toc83473299"/>
            <w:r w:rsidRPr="003F04E6">
              <w:rPr>
                <w:b w:val="0"/>
                <w:bCs/>
                <w:lang w:val="en-US"/>
              </w:rPr>
              <w:t>15</w:t>
            </w:r>
            <w:bookmarkEnd w:id="3901"/>
            <w:bookmarkEnd w:id="390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903" w:name="_Toc83471175"/>
            <w:bookmarkStart w:id="3904" w:name="_Toc83473300"/>
            <w:r>
              <w:rPr>
                <w:b w:val="0"/>
                <w:lang w:val="en-US"/>
              </w:rPr>
              <w:t>Deceased0</w:t>
            </w:r>
            <w:r w:rsidRPr="003F04E6">
              <w:rPr>
                <w:b w:val="0"/>
                <w:lang w:val="en-US"/>
              </w:rPr>
              <w:t>05</w:t>
            </w:r>
            <w:bookmarkEnd w:id="3903"/>
            <w:bookmarkEnd w:id="390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905" w:name="_Toc83471176"/>
            <w:bookmarkStart w:id="3906" w:name="_Toc83473301"/>
            <w:r>
              <w:rPr>
                <w:b w:val="0"/>
                <w:lang w:val="en-US"/>
              </w:rPr>
              <w:t>Deceased (1.00</w:t>
            </w:r>
            <w:r w:rsidRPr="003F04E6">
              <w:rPr>
                <w:b w:val="0"/>
                <w:lang w:val="en-US"/>
              </w:rPr>
              <w:t>)</w:t>
            </w:r>
            <w:bookmarkEnd w:id="3905"/>
            <w:bookmarkEnd w:id="390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907" w:name="_Toc83471177"/>
            <w:bookmarkStart w:id="3908" w:name="_Toc83473302"/>
            <w:r>
              <w:rPr>
                <w:b w:val="0"/>
                <w:lang w:val="en-US"/>
              </w:rPr>
              <w:t>Benar</w:t>
            </w:r>
            <w:bookmarkEnd w:id="3907"/>
            <w:bookmarkEnd w:id="390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909" w:name="_Toc83471178"/>
            <w:bookmarkStart w:id="3910" w:name="_Toc83473303"/>
            <w:r w:rsidRPr="003F04E6">
              <w:rPr>
                <w:b w:val="0"/>
                <w:bCs/>
                <w:lang w:val="en-US"/>
              </w:rPr>
              <w:t>16</w:t>
            </w:r>
            <w:bookmarkEnd w:id="3909"/>
            <w:bookmarkEnd w:id="391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911" w:name="_Toc83471179"/>
            <w:bookmarkStart w:id="3912" w:name="_Toc83473304"/>
            <w:r>
              <w:rPr>
                <w:b w:val="0"/>
                <w:lang w:val="en-US"/>
              </w:rPr>
              <w:t>Deceased0</w:t>
            </w:r>
            <w:r w:rsidRPr="003F04E6">
              <w:rPr>
                <w:b w:val="0"/>
                <w:lang w:val="en-US"/>
              </w:rPr>
              <w:t>06</w:t>
            </w:r>
            <w:bookmarkEnd w:id="3911"/>
            <w:bookmarkEnd w:id="391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913" w:name="_Toc83471180"/>
            <w:bookmarkStart w:id="3914" w:name="_Toc83473305"/>
            <w:r>
              <w:rPr>
                <w:b w:val="0"/>
                <w:lang w:val="en-US"/>
              </w:rPr>
              <w:t>Deceased (1.00</w:t>
            </w:r>
            <w:r w:rsidRPr="003F04E6">
              <w:rPr>
                <w:b w:val="0"/>
                <w:lang w:val="en-US"/>
              </w:rPr>
              <w:t>)</w:t>
            </w:r>
            <w:bookmarkEnd w:id="3913"/>
            <w:bookmarkEnd w:id="391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915" w:name="_Toc83471181"/>
            <w:bookmarkStart w:id="3916" w:name="_Toc83473306"/>
            <w:r>
              <w:rPr>
                <w:b w:val="0"/>
                <w:lang w:val="en-US"/>
              </w:rPr>
              <w:t>Benar</w:t>
            </w:r>
            <w:bookmarkEnd w:id="3915"/>
            <w:bookmarkEnd w:id="391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917" w:name="_Toc83471182"/>
            <w:bookmarkStart w:id="3918" w:name="_Toc83473307"/>
            <w:r w:rsidRPr="003F04E6">
              <w:rPr>
                <w:b w:val="0"/>
                <w:bCs/>
                <w:lang w:val="en-US"/>
              </w:rPr>
              <w:t>17</w:t>
            </w:r>
            <w:bookmarkEnd w:id="3917"/>
            <w:bookmarkEnd w:id="391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919" w:name="_Toc83471183"/>
            <w:bookmarkStart w:id="3920" w:name="_Toc83473308"/>
            <w:r>
              <w:rPr>
                <w:b w:val="0"/>
                <w:lang w:val="en-US"/>
              </w:rPr>
              <w:t>Deceased0</w:t>
            </w:r>
            <w:r w:rsidRPr="003F04E6">
              <w:rPr>
                <w:b w:val="0"/>
                <w:lang w:val="en-US"/>
              </w:rPr>
              <w:t>07</w:t>
            </w:r>
            <w:bookmarkEnd w:id="3919"/>
            <w:bookmarkEnd w:id="392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921" w:name="_Toc83471184"/>
            <w:bookmarkStart w:id="3922" w:name="_Toc83473309"/>
            <w:r>
              <w:rPr>
                <w:b w:val="0"/>
                <w:lang w:val="en-US"/>
              </w:rPr>
              <w:t>Unknown (1.00</w:t>
            </w:r>
            <w:r w:rsidRPr="003F04E6">
              <w:rPr>
                <w:b w:val="0"/>
                <w:lang w:val="en-US"/>
              </w:rPr>
              <w:t>)</w:t>
            </w:r>
            <w:bookmarkEnd w:id="3921"/>
            <w:bookmarkEnd w:id="392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923" w:name="_Toc83471185"/>
            <w:bookmarkStart w:id="3924" w:name="_Toc83473310"/>
            <w:r>
              <w:rPr>
                <w:b w:val="0"/>
                <w:lang w:val="en-US"/>
              </w:rPr>
              <w:t>Salah</w:t>
            </w:r>
            <w:bookmarkEnd w:id="3923"/>
            <w:bookmarkEnd w:id="392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925" w:name="_Toc83471186"/>
            <w:bookmarkStart w:id="3926" w:name="_Toc83473311"/>
            <w:r w:rsidRPr="003F04E6">
              <w:rPr>
                <w:b w:val="0"/>
                <w:bCs/>
                <w:lang w:val="en-US"/>
              </w:rPr>
              <w:t>18</w:t>
            </w:r>
            <w:bookmarkEnd w:id="3925"/>
            <w:bookmarkEnd w:id="392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927" w:name="_Toc83471187"/>
            <w:bookmarkStart w:id="3928" w:name="_Toc83473312"/>
            <w:r>
              <w:rPr>
                <w:b w:val="0"/>
                <w:lang w:val="en-US"/>
              </w:rPr>
              <w:t>Deceased0</w:t>
            </w:r>
            <w:r w:rsidRPr="003F04E6">
              <w:rPr>
                <w:b w:val="0"/>
                <w:lang w:val="en-US"/>
              </w:rPr>
              <w:t>08</w:t>
            </w:r>
            <w:bookmarkEnd w:id="3927"/>
            <w:bookmarkEnd w:id="392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929" w:name="_Toc83471188"/>
            <w:bookmarkStart w:id="3930" w:name="_Toc83473313"/>
            <w:r>
              <w:rPr>
                <w:b w:val="0"/>
                <w:lang w:val="en-US"/>
              </w:rPr>
              <w:t>Unknown (1.00</w:t>
            </w:r>
            <w:r w:rsidRPr="003F04E6">
              <w:rPr>
                <w:b w:val="0"/>
                <w:lang w:val="en-US"/>
              </w:rPr>
              <w:t>)</w:t>
            </w:r>
            <w:bookmarkEnd w:id="3929"/>
            <w:bookmarkEnd w:id="393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931" w:name="_Toc83471189"/>
            <w:bookmarkStart w:id="3932" w:name="_Toc83473314"/>
            <w:r w:rsidRPr="003F04E6">
              <w:rPr>
                <w:b w:val="0"/>
                <w:lang w:val="en-US"/>
              </w:rPr>
              <w:t>Salah</w:t>
            </w:r>
            <w:bookmarkEnd w:id="3931"/>
            <w:bookmarkEnd w:id="393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933" w:name="_Toc83471190"/>
            <w:bookmarkStart w:id="3934" w:name="_Toc83473315"/>
            <w:r w:rsidRPr="003F04E6">
              <w:rPr>
                <w:b w:val="0"/>
                <w:bCs/>
                <w:lang w:val="en-US"/>
              </w:rPr>
              <w:t>19</w:t>
            </w:r>
            <w:bookmarkEnd w:id="3933"/>
            <w:bookmarkEnd w:id="393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935" w:name="_Toc83471191"/>
            <w:bookmarkStart w:id="3936" w:name="_Toc83473316"/>
            <w:r>
              <w:rPr>
                <w:b w:val="0"/>
                <w:lang w:val="en-US"/>
              </w:rPr>
              <w:t>Deceased0</w:t>
            </w:r>
            <w:r w:rsidRPr="003F04E6">
              <w:rPr>
                <w:b w:val="0"/>
                <w:lang w:val="en-US"/>
              </w:rPr>
              <w:t>09</w:t>
            </w:r>
            <w:bookmarkEnd w:id="3935"/>
            <w:bookmarkEnd w:id="393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937" w:name="_Toc83471192"/>
            <w:bookmarkStart w:id="3938" w:name="_Toc83473317"/>
            <w:r>
              <w:rPr>
                <w:b w:val="0"/>
                <w:lang w:val="en-US"/>
              </w:rPr>
              <w:t>Unknown (1.00</w:t>
            </w:r>
            <w:r w:rsidRPr="003F04E6">
              <w:rPr>
                <w:b w:val="0"/>
                <w:lang w:val="en-US"/>
              </w:rPr>
              <w:t>)</w:t>
            </w:r>
            <w:bookmarkEnd w:id="3937"/>
            <w:bookmarkEnd w:id="393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939" w:name="_Toc83471193"/>
            <w:bookmarkStart w:id="3940" w:name="_Toc83473318"/>
            <w:r>
              <w:rPr>
                <w:b w:val="0"/>
                <w:lang w:val="en-US"/>
              </w:rPr>
              <w:t>Salah</w:t>
            </w:r>
            <w:bookmarkEnd w:id="3939"/>
            <w:bookmarkEnd w:id="3940"/>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941" w:name="_Toc83471194"/>
            <w:bookmarkStart w:id="3942" w:name="_Toc83473319"/>
            <w:r w:rsidRPr="003F04E6">
              <w:rPr>
                <w:b w:val="0"/>
                <w:bCs/>
                <w:lang w:val="en-US"/>
              </w:rPr>
              <w:t>20</w:t>
            </w:r>
            <w:bookmarkEnd w:id="3941"/>
            <w:bookmarkEnd w:id="394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943" w:name="_Toc83471195"/>
            <w:bookmarkStart w:id="3944" w:name="_Toc83473320"/>
            <w:r>
              <w:rPr>
                <w:b w:val="0"/>
                <w:lang w:val="en-US"/>
              </w:rPr>
              <w:t>Deceased0</w:t>
            </w:r>
            <w:r w:rsidRPr="003F04E6">
              <w:rPr>
                <w:b w:val="0"/>
                <w:lang w:val="en-US"/>
              </w:rPr>
              <w:t>10</w:t>
            </w:r>
            <w:bookmarkEnd w:id="3943"/>
            <w:bookmarkEnd w:id="394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945" w:name="_Toc83471196"/>
            <w:bookmarkStart w:id="3946" w:name="_Toc83473321"/>
            <w:r>
              <w:rPr>
                <w:b w:val="0"/>
                <w:lang w:val="en-US"/>
              </w:rPr>
              <w:t>Unknown (1.00</w:t>
            </w:r>
            <w:r w:rsidRPr="003F04E6">
              <w:rPr>
                <w:b w:val="0"/>
                <w:lang w:val="en-US"/>
              </w:rPr>
              <w:t>)</w:t>
            </w:r>
            <w:bookmarkEnd w:id="3945"/>
            <w:bookmarkEnd w:id="3946"/>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947" w:name="_Toc83471197"/>
            <w:bookmarkStart w:id="3948" w:name="_Toc83473322"/>
            <w:r>
              <w:rPr>
                <w:b w:val="0"/>
                <w:lang w:val="en-US"/>
              </w:rPr>
              <w:t>Salah</w:t>
            </w:r>
            <w:bookmarkEnd w:id="3947"/>
            <w:bookmarkEnd w:id="3948"/>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949" w:name="_Toc83471198"/>
            <w:bookmarkStart w:id="3950" w:name="_Toc83473323"/>
            <w:r w:rsidRPr="003F04E6">
              <w:rPr>
                <w:b w:val="0"/>
                <w:bCs/>
                <w:lang w:val="en-US"/>
              </w:rPr>
              <w:t>21</w:t>
            </w:r>
            <w:bookmarkEnd w:id="3949"/>
            <w:bookmarkEnd w:id="3950"/>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951" w:name="_Toc83471199"/>
            <w:bookmarkStart w:id="3952" w:name="_Toc83473324"/>
            <w:r>
              <w:rPr>
                <w:b w:val="0"/>
                <w:lang w:val="en-US"/>
              </w:rPr>
              <w:t>Unknown0</w:t>
            </w:r>
            <w:r w:rsidRPr="003F04E6">
              <w:rPr>
                <w:b w:val="0"/>
                <w:lang w:val="en-US"/>
              </w:rPr>
              <w:t>01</w:t>
            </w:r>
            <w:bookmarkEnd w:id="3951"/>
            <w:bookmarkEnd w:id="3952"/>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953" w:name="_Toc83471200"/>
            <w:bookmarkStart w:id="3954" w:name="_Toc83473325"/>
            <w:r>
              <w:rPr>
                <w:b w:val="0"/>
                <w:lang w:val="en-US"/>
              </w:rPr>
              <w:t>Unknown (1.00</w:t>
            </w:r>
            <w:r w:rsidRPr="003F04E6">
              <w:rPr>
                <w:b w:val="0"/>
                <w:lang w:val="en-US"/>
              </w:rPr>
              <w:t>)</w:t>
            </w:r>
            <w:bookmarkEnd w:id="3953"/>
            <w:bookmarkEnd w:id="3954"/>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955" w:name="_Toc83471201"/>
            <w:bookmarkStart w:id="3956" w:name="_Toc83473326"/>
            <w:r w:rsidRPr="003F04E6">
              <w:rPr>
                <w:b w:val="0"/>
                <w:lang w:val="en-US"/>
              </w:rPr>
              <w:t>Benar</w:t>
            </w:r>
            <w:bookmarkEnd w:id="3955"/>
            <w:bookmarkEnd w:id="3956"/>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957" w:name="_Toc83471202"/>
            <w:bookmarkStart w:id="3958" w:name="_Toc83473327"/>
            <w:r w:rsidRPr="003F04E6">
              <w:rPr>
                <w:b w:val="0"/>
                <w:bCs/>
                <w:lang w:val="en-US"/>
              </w:rPr>
              <w:t>22</w:t>
            </w:r>
            <w:bookmarkEnd w:id="3957"/>
            <w:bookmarkEnd w:id="3958"/>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959" w:name="_Toc83471203"/>
            <w:bookmarkStart w:id="3960" w:name="_Toc83473328"/>
            <w:r>
              <w:rPr>
                <w:b w:val="0"/>
                <w:lang w:val="en-US"/>
              </w:rPr>
              <w:t>Unknown0</w:t>
            </w:r>
            <w:r w:rsidRPr="003F04E6">
              <w:rPr>
                <w:b w:val="0"/>
                <w:lang w:val="en-US"/>
              </w:rPr>
              <w:t>02</w:t>
            </w:r>
            <w:bookmarkEnd w:id="3959"/>
            <w:bookmarkEnd w:id="3960"/>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961" w:name="_Toc83471204"/>
            <w:bookmarkStart w:id="3962" w:name="_Toc83473329"/>
            <w:r>
              <w:rPr>
                <w:b w:val="0"/>
                <w:lang w:val="en-US"/>
              </w:rPr>
              <w:t>Unknown (1.00</w:t>
            </w:r>
            <w:r w:rsidRPr="003F04E6">
              <w:rPr>
                <w:b w:val="0"/>
                <w:lang w:val="en-US"/>
              </w:rPr>
              <w:t>)</w:t>
            </w:r>
            <w:bookmarkEnd w:id="3961"/>
            <w:bookmarkEnd w:id="3962"/>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963" w:name="_Toc83471205"/>
            <w:bookmarkStart w:id="3964" w:name="_Toc83473330"/>
            <w:r w:rsidRPr="003F04E6">
              <w:rPr>
                <w:b w:val="0"/>
                <w:lang w:val="en-US"/>
              </w:rPr>
              <w:t>Benar</w:t>
            </w:r>
            <w:bookmarkEnd w:id="3963"/>
            <w:bookmarkEnd w:id="3964"/>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965" w:name="_Toc83471206"/>
            <w:bookmarkStart w:id="3966" w:name="_Toc83473331"/>
            <w:r w:rsidRPr="003F04E6">
              <w:rPr>
                <w:b w:val="0"/>
                <w:bCs/>
                <w:lang w:val="en-US"/>
              </w:rPr>
              <w:t>23</w:t>
            </w:r>
            <w:bookmarkEnd w:id="3965"/>
            <w:bookmarkEnd w:id="3966"/>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967" w:name="_Toc83471207"/>
            <w:bookmarkStart w:id="3968" w:name="_Toc83473332"/>
            <w:r>
              <w:rPr>
                <w:b w:val="0"/>
                <w:lang w:val="en-US"/>
              </w:rPr>
              <w:t>Unknown0</w:t>
            </w:r>
            <w:r w:rsidRPr="003F04E6">
              <w:rPr>
                <w:b w:val="0"/>
                <w:lang w:val="en-US"/>
              </w:rPr>
              <w:t>03</w:t>
            </w:r>
            <w:bookmarkEnd w:id="3967"/>
            <w:bookmarkEnd w:id="3968"/>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969" w:name="_Toc83471208"/>
            <w:bookmarkStart w:id="3970" w:name="_Toc83473333"/>
            <w:r>
              <w:rPr>
                <w:b w:val="0"/>
                <w:lang w:val="en-US"/>
              </w:rPr>
              <w:t>Unknown (1.00</w:t>
            </w:r>
            <w:r w:rsidRPr="003F04E6">
              <w:rPr>
                <w:b w:val="0"/>
                <w:lang w:val="en-US"/>
              </w:rPr>
              <w:t>)</w:t>
            </w:r>
            <w:bookmarkEnd w:id="3969"/>
            <w:bookmarkEnd w:id="3970"/>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971" w:name="_Toc83471209"/>
            <w:bookmarkStart w:id="3972" w:name="_Toc83473334"/>
            <w:r>
              <w:rPr>
                <w:b w:val="0"/>
                <w:lang w:val="en-US"/>
              </w:rPr>
              <w:t>Benar</w:t>
            </w:r>
            <w:bookmarkEnd w:id="3971"/>
            <w:bookmarkEnd w:id="3972"/>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973" w:name="_Toc83471210"/>
            <w:bookmarkStart w:id="3974" w:name="_Toc83473335"/>
            <w:r w:rsidRPr="003F04E6">
              <w:rPr>
                <w:b w:val="0"/>
                <w:bCs/>
                <w:lang w:val="en-US"/>
              </w:rPr>
              <w:t>24</w:t>
            </w:r>
            <w:bookmarkEnd w:id="3973"/>
            <w:bookmarkEnd w:id="3974"/>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975" w:name="_Toc83471211"/>
            <w:bookmarkStart w:id="3976" w:name="_Toc83473336"/>
            <w:r>
              <w:rPr>
                <w:b w:val="0"/>
                <w:lang w:val="en-US"/>
              </w:rPr>
              <w:t>Unknown0</w:t>
            </w:r>
            <w:r w:rsidRPr="003F04E6">
              <w:rPr>
                <w:b w:val="0"/>
                <w:lang w:val="en-US"/>
              </w:rPr>
              <w:t>04</w:t>
            </w:r>
            <w:bookmarkEnd w:id="3975"/>
            <w:bookmarkEnd w:id="3976"/>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977" w:name="_Toc83471212"/>
            <w:bookmarkStart w:id="3978" w:name="_Toc83473337"/>
            <w:r>
              <w:rPr>
                <w:b w:val="0"/>
                <w:lang w:val="en-US"/>
              </w:rPr>
              <w:t>Unknown (1.00</w:t>
            </w:r>
            <w:r w:rsidRPr="003F04E6">
              <w:rPr>
                <w:b w:val="0"/>
                <w:lang w:val="en-US"/>
              </w:rPr>
              <w:t>)</w:t>
            </w:r>
            <w:bookmarkEnd w:id="3977"/>
            <w:bookmarkEnd w:id="3978"/>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979" w:name="_Toc83471213"/>
            <w:bookmarkStart w:id="3980" w:name="_Toc83473338"/>
            <w:r>
              <w:rPr>
                <w:b w:val="0"/>
                <w:lang w:val="en-US"/>
              </w:rPr>
              <w:t>Benar</w:t>
            </w:r>
            <w:bookmarkEnd w:id="3979"/>
            <w:bookmarkEnd w:id="3980"/>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981" w:name="_Toc83471214"/>
            <w:bookmarkStart w:id="3982" w:name="_Toc83473339"/>
            <w:r w:rsidRPr="003F04E6">
              <w:rPr>
                <w:b w:val="0"/>
                <w:bCs/>
                <w:lang w:val="en-US"/>
              </w:rPr>
              <w:t>25</w:t>
            </w:r>
            <w:bookmarkEnd w:id="3981"/>
            <w:bookmarkEnd w:id="3982"/>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983" w:name="_Toc83471215"/>
            <w:bookmarkStart w:id="3984" w:name="_Toc83473340"/>
            <w:r>
              <w:rPr>
                <w:b w:val="0"/>
                <w:lang w:val="en-US"/>
              </w:rPr>
              <w:t>Unknown0</w:t>
            </w:r>
            <w:r w:rsidRPr="003F04E6">
              <w:rPr>
                <w:b w:val="0"/>
                <w:lang w:val="en-US"/>
              </w:rPr>
              <w:t>05</w:t>
            </w:r>
            <w:bookmarkEnd w:id="3983"/>
            <w:bookmarkEnd w:id="3984"/>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3985" w:name="_Toc83471216"/>
            <w:bookmarkStart w:id="3986" w:name="_Toc83473341"/>
            <w:r>
              <w:rPr>
                <w:b w:val="0"/>
                <w:lang w:val="en-US"/>
              </w:rPr>
              <w:t>Unknown (1.00</w:t>
            </w:r>
            <w:r w:rsidRPr="003F04E6">
              <w:rPr>
                <w:b w:val="0"/>
                <w:lang w:val="en-US"/>
              </w:rPr>
              <w:t>)</w:t>
            </w:r>
            <w:bookmarkEnd w:id="3985"/>
            <w:bookmarkEnd w:id="3986"/>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3987" w:name="_Toc83471217"/>
            <w:bookmarkStart w:id="3988" w:name="_Toc83473342"/>
            <w:r>
              <w:rPr>
                <w:b w:val="0"/>
                <w:lang w:val="en-US"/>
              </w:rPr>
              <w:t>Benar</w:t>
            </w:r>
            <w:bookmarkEnd w:id="3987"/>
            <w:bookmarkEnd w:id="3988"/>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3989" w:name="_Toc83471218"/>
            <w:bookmarkStart w:id="3990" w:name="_Toc83473343"/>
            <w:r w:rsidRPr="003F04E6">
              <w:rPr>
                <w:b w:val="0"/>
                <w:bCs/>
                <w:lang w:val="en-US"/>
              </w:rPr>
              <w:t>26</w:t>
            </w:r>
            <w:bookmarkEnd w:id="3989"/>
            <w:bookmarkEnd w:id="3990"/>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3991" w:name="_Toc83471219"/>
            <w:bookmarkStart w:id="3992" w:name="_Toc83473344"/>
            <w:r>
              <w:rPr>
                <w:b w:val="0"/>
                <w:lang w:val="en-US"/>
              </w:rPr>
              <w:t>Unknown0</w:t>
            </w:r>
            <w:r w:rsidRPr="003F04E6">
              <w:rPr>
                <w:b w:val="0"/>
                <w:lang w:val="en-US"/>
              </w:rPr>
              <w:t>06</w:t>
            </w:r>
            <w:bookmarkEnd w:id="3991"/>
            <w:bookmarkEnd w:id="3992"/>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3993" w:name="_Toc83471220"/>
            <w:bookmarkStart w:id="3994" w:name="_Toc83473345"/>
            <w:r>
              <w:rPr>
                <w:b w:val="0"/>
                <w:lang w:val="en-US"/>
              </w:rPr>
              <w:t>Unknown (1.00</w:t>
            </w:r>
            <w:r w:rsidRPr="003F04E6">
              <w:rPr>
                <w:b w:val="0"/>
                <w:lang w:val="en-US"/>
              </w:rPr>
              <w:t>)</w:t>
            </w:r>
            <w:bookmarkEnd w:id="3993"/>
            <w:bookmarkEnd w:id="3994"/>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3995" w:name="_Toc83471221"/>
            <w:bookmarkStart w:id="3996" w:name="_Toc83473346"/>
            <w:r w:rsidRPr="003F04E6">
              <w:rPr>
                <w:b w:val="0"/>
                <w:lang w:val="en-US"/>
              </w:rPr>
              <w:t>Benar</w:t>
            </w:r>
            <w:bookmarkEnd w:id="3995"/>
            <w:bookmarkEnd w:id="3996"/>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3997" w:name="_Toc83471222"/>
            <w:bookmarkStart w:id="3998" w:name="_Toc83473347"/>
            <w:r w:rsidRPr="003F04E6">
              <w:rPr>
                <w:b w:val="0"/>
                <w:bCs/>
                <w:lang w:val="en-US"/>
              </w:rPr>
              <w:t>27</w:t>
            </w:r>
            <w:bookmarkEnd w:id="3997"/>
            <w:bookmarkEnd w:id="3998"/>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3999" w:name="_Toc83471223"/>
            <w:bookmarkStart w:id="4000" w:name="_Toc83473348"/>
            <w:r>
              <w:rPr>
                <w:b w:val="0"/>
                <w:lang w:val="en-US"/>
              </w:rPr>
              <w:t>Unknown0</w:t>
            </w:r>
            <w:r w:rsidRPr="003F04E6">
              <w:rPr>
                <w:b w:val="0"/>
                <w:lang w:val="en-US"/>
              </w:rPr>
              <w:t>07</w:t>
            </w:r>
            <w:bookmarkEnd w:id="3999"/>
            <w:bookmarkEnd w:id="4000"/>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4001" w:name="_Toc83471224"/>
            <w:bookmarkStart w:id="4002" w:name="_Toc83473349"/>
            <w:r>
              <w:rPr>
                <w:b w:val="0"/>
                <w:lang w:val="en-US"/>
              </w:rPr>
              <w:t>Unknown (1.00</w:t>
            </w:r>
            <w:r w:rsidRPr="003F04E6">
              <w:rPr>
                <w:b w:val="0"/>
                <w:lang w:val="en-US"/>
              </w:rPr>
              <w:t>)</w:t>
            </w:r>
            <w:bookmarkEnd w:id="4001"/>
            <w:bookmarkEnd w:id="4002"/>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4003" w:name="_Toc83471225"/>
            <w:bookmarkStart w:id="4004" w:name="_Toc83473350"/>
            <w:r>
              <w:rPr>
                <w:b w:val="0"/>
                <w:lang w:val="en-US"/>
              </w:rPr>
              <w:t>Benar</w:t>
            </w:r>
            <w:bookmarkEnd w:id="4003"/>
            <w:bookmarkEnd w:id="4004"/>
          </w:p>
        </w:tc>
      </w:tr>
      <w:tr w:rsidR="00B07AE8" w:rsidRPr="003F04E6" w:rsidTr="00502984">
        <w:tc>
          <w:tcPr>
            <w:tcW w:w="1861" w:type="dxa"/>
            <w:tcBorders>
              <w:left w:val="single" w:sz="8" w:space="0" w:color="auto"/>
            </w:tcBorders>
            <w:shd w:val="clear" w:color="auto" w:fill="auto"/>
          </w:tcPr>
          <w:p w:rsidR="00B07AE8" w:rsidRPr="003F04E6" w:rsidRDefault="00B07AE8" w:rsidP="00502984">
            <w:pPr>
              <w:pStyle w:val="Heading3"/>
              <w:numPr>
                <w:ilvl w:val="0"/>
                <w:numId w:val="0"/>
              </w:numPr>
              <w:jc w:val="center"/>
              <w:rPr>
                <w:b w:val="0"/>
                <w:bCs/>
                <w:lang w:val="en-US"/>
              </w:rPr>
            </w:pPr>
            <w:bookmarkStart w:id="4005" w:name="_Toc83471226"/>
            <w:bookmarkStart w:id="4006" w:name="_Toc83473351"/>
            <w:r w:rsidRPr="003F04E6">
              <w:rPr>
                <w:b w:val="0"/>
                <w:bCs/>
                <w:lang w:val="en-US"/>
              </w:rPr>
              <w:t>28</w:t>
            </w:r>
            <w:bookmarkEnd w:id="4005"/>
            <w:bookmarkEnd w:id="4006"/>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4007" w:name="_Toc83471227"/>
            <w:bookmarkStart w:id="4008" w:name="_Toc83473352"/>
            <w:r>
              <w:rPr>
                <w:b w:val="0"/>
                <w:lang w:val="en-US"/>
              </w:rPr>
              <w:t>Unknown0</w:t>
            </w:r>
            <w:r w:rsidRPr="003F04E6">
              <w:rPr>
                <w:b w:val="0"/>
                <w:lang w:val="en-US"/>
              </w:rPr>
              <w:t>08</w:t>
            </w:r>
            <w:bookmarkEnd w:id="4007"/>
            <w:bookmarkEnd w:id="4008"/>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4009" w:name="_Toc83471228"/>
            <w:bookmarkStart w:id="4010" w:name="_Toc83473353"/>
            <w:r>
              <w:rPr>
                <w:b w:val="0"/>
                <w:lang w:val="en-US"/>
              </w:rPr>
              <w:t>Unknown (1.00</w:t>
            </w:r>
            <w:r w:rsidRPr="003F04E6">
              <w:rPr>
                <w:b w:val="0"/>
                <w:lang w:val="en-US"/>
              </w:rPr>
              <w:t>)</w:t>
            </w:r>
            <w:bookmarkEnd w:id="4009"/>
            <w:bookmarkEnd w:id="4010"/>
          </w:p>
        </w:tc>
        <w:tc>
          <w:tcPr>
            <w:tcW w:w="1329" w:type="dxa"/>
            <w:tcBorders>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4011" w:name="_Toc83471229"/>
            <w:bookmarkStart w:id="4012" w:name="_Toc83473354"/>
            <w:r>
              <w:rPr>
                <w:b w:val="0"/>
                <w:lang w:val="en-US"/>
              </w:rPr>
              <w:t>Benar</w:t>
            </w:r>
            <w:bookmarkEnd w:id="4011"/>
            <w:bookmarkEnd w:id="4012"/>
          </w:p>
        </w:tc>
      </w:tr>
      <w:tr w:rsidR="00B07AE8" w:rsidRPr="003F04E6" w:rsidTr="00502984">
        <w:tc>
          <w:tcPr>
            <w:tcW w:w="1861" w:type="dxa"/>
            <w:tcBorders>
              <w:left w:val="single" w:sz="8" w:space="0" w:color="auto"/>
            </w:tcBorders>
            <w:shd w:val="clear" w:color="auto" w:fill="C0C0C0"/>
          </w:tcPr>
          <w:p w:rsidR="00B07AE8" w:rsidRPr="003F04E6" w:rsidRDefault="00B07AE8" w:rsidP="00502984">
            <w:pPr>
              <w:pStyle w:val="Heading3"/>
              <w:numPr>
                <w:ilvl w:val="0"/>
                <w:numId w:val="0"/>
              </w:numPr>
              <w:jc w:val="center"/>
              <w:rPr>
                <w:b w:val="0"/>
                <w:bCs/>
                <w:lang w:val="en-US"/>
              </w:rPr>
            </w:pPr>
            <w:bookmarkStart w:id="4013" w:name="_Toc83471230"/>
            <w:bookmarkStart w:id="4014" w:name="_Toc83473355"/>
            <w:r w:rsidRPr="003F04E6">
              <w:rPr>
                <w:b w:val="0"/>
                <w:bCs/>
                <w:lang w:val="en-US"/>
              </w:rPr>
              <w:t>29</w:t>
            </w:r>
            <w:bookmarkEnd w:id="4013"/>
            <w:bookmarkEnd w:id="4014"/>
          </w:p>
        </w:tc>
        <w:tc>
          <w:tcPr>
            <w:tcW w:w="1766" w:type="dxa"/>
            <w:tcBorders>
              <w:left w:val="nil"/>
              <w:right w:val="nil"/>
            </w:tcBorders>
            <w:shd w:val="clear" w:color="auto" w:fill="C0C0C0"/>
          </w:tcPr>
          <w:p w:rsidR="00B07AE8" w:rsidRPr="003F04E6" w:rsidRDefault="00B07AE8" w:rsidP="00502984">
            <w:pPr>
              <w:pStyle w:val="Heading3"/>
              <w:numPr>
                <w:ilvl w:val="0"/>
                <w:numId w:val="0"/>
              </w:numPr>
              <w:jc w:val="center"/>
              <w:rPr>
                <w:b w:val="0"/>
                <w:lang w:val="en-US"/>
              </w:rPr>
            </w:pPr>
            <w:bookmarkStart w:id="4015" w:name="_Toc83471231"/>
            <w:bookmarkStart w:id="4016" w:name="_Toc83473356"/>
            <w:r>
              <w:rPr>
                <w:b w:val="0"/>
                <w:lang w:val="en-US"/>
              </w:rPr>
              <w:t>Unknown0</w:t>
            </w:r>
            <w:r w:rsidRPr="003F04E6">
              <w:rPr>
                <w:b w:val="0"/>
                <w:lang w:val="en-US"/>
              </w:rPr>
              <w:t>09</w:t>
            </w:r>
            <w:bookmarkEnd w:id="4015"/>
            <w:bookmarkEnd w:id="4016"/>
          </w:p>
        </w:tc>
        <w:tc>
          <w:tcPr>
            <w:tcW w:w="2477" w:type="dxa"/>
            <w:shd w:val="clear" w:color="auto" w:fill="C0C0C0"/>
          </w:tcPr>
          <w:p w:rsidR="00B07AE8" w:rsidRPr="003F04E6" w:rsidRDefault="00B07AE8" w:rsidP="00502984">
            <w:pPr>
              <w:pStyle w:val="Heading3"/>
              <w:numPr>
                <w:ilvl w:val="0"/>
                <w:numId w:val="0"/>
              </w:numPr>
              <w:jc w:val="center"/>
              <w:rPr>
                <w:lang w:val="en-US"/>
              </w:rPr>
            </w:pPr>
            <w:bookmarkStart w:id="4017" w:name="_Toc83471232"/>
            <w:bookmarkStart w:id="4018" w:name="_Toc83473357"/>
            <w:r>
              <w:rPr>
                <w:b w:val="0"/>
                <w:lang w:val="en-US"/>
              </w:rPr>
              <w:t>Unknown (1.00</w:t>
            </w:r>
            <w:r w:rsidRPr="003F04E6">
              <w:rPr>
                <w:b w:val="0"/>
                <w:lang w:val="en-US"/>
              </w:rPr>
              <w:t>)</w:t>
            </w:r>
            <w:bookmarkEnd w:id="4017"/>
            <w:bookmarkEnd w:id="4018"/>
          </w:p>
        </w:tc>
        <w:tc>
          <w:tcPr>
            <w:tcW w:w="1329" w:type="dxa"/>
            <w:tcBorders>
              <w:left w:val="nil"/>
              <w:right w:val="single" w:sz="8" w:space="0" w:color="auto"/>
            </w:tcBorders>
            <w:shd w:val="clear" w:color="auto" w:fill="C0C0C0"/>
          </w:tcPr>
          <w:p w:rsidR="00B07AE8" w:rsidRPr="003F04E6" w:rsidRDefault="00B07AE8" w:rsidP="00502984">
            <w:pPr>
              <w:pStyle w:val="Heading3"/>
              <w:numPr>
                <w:ilvl w:val="0"/>
                <w:numId w:val="0"/>
              </w:numPr>
              <w:jc w:val="center"/>
              <w:rPr>
                <w:b w:val="0"/>
                <w:lang w:val="en-US"/>
              </w:rPr>
            </w:pPr>
            <w:bookmarkStart w:id="4019" w:name="_Toc83471233"/>
            <w:bookmarkStart w:id="4020" w:name="_Toc83473358"/>
            <w:r w:rsidRPr="003F04E6">
              <w:rPr>
                <w:b w:val="0"/>
                <w:lang w:val="en-US"/>
              </w:rPr>
              <w:t>Benar</w:t>
            </w:r>
            <w:bookmarkEnd w:id="4019"/>
            <w:bookmarkEnd w:id="4020"/>
          </w:p>
        </w:tc>
      </w:tr>
      <w:tr w:rsidR="00B07AE8" w:rsidRPr="003F04E6" w:rsidTr="00502984">
        <w:tc>
          <w:tcPr>
            <w:tcW w:w="1861" w:type="dxa"/>
            <w:tcBorders>
              <w:left w:val="single" w:sz="8" w:space="0" w:color="auto"/>
              <w:bottom w:val="single" w:sz="8" w:space="0" w:color="000000"/>
            </w:tcBorders>
            <w:shd w:val="clear" w:color="auto" w:fill="auto"/>
          </w:tcPr>
          <w:p w:rsidR="00B07AE8" w:rsidRPr="003F04E6" w:rsidRDefault="00B07AE8" w:rsidP="00502984">
            <w:pPr>
              <w:pStyle w:val="Heading3"/>
              <w:numPr>
                <w:ilvl w:val="0"/>
                <w:numId w:val="0"/>
              </w:numPr>
              <w:jc w:val="center"/>
              <w:rPr>
                <w:b w:val="0"/>
                <w:bCs/>
                <w:lang w:val="en-US"/>
              </w:rPr>
            </w:pPr>
            <w:bookmarkStart w:id="4021" w:name="_Toc83471234"/>
            <w:bookmarkStart w:id="4022" w:name="_Toc83473359"/>
            <w:r w:rsidRPr="003F04E6">
              <w:rPr>
                <w:b w:val="0"/>
                <w:bCs/>
                <w:lang w:val="en-US"/>
              </w:rPr>
              <w:t>30</w:t>
            </w:r>
            <w:bookmarkEnd w:id="4021"/>
            <w:bookmarkEnd w:id="4022"/>
          </w:p>
        </w:tc>
        <w:tc>
          <w:tcPr>
            <w:tcW w:w="1766" w:type="dxa"/>
            <w:shd w:val="clear" w:color="auto" w:fill="auto"/>
          </w:tcPr>
          <w:p w:rsidR="00B07AE8" w:rsidRPr="003F04E6" w:rsidRDefault="00B07AE8" w:rsidP="00502984">
            <w:pPr>
              <w:pStyle w:val="Heading3"/>
              <w:numPr>
                <w:ilvl w:val="0"/>
                <w:numId w:val="0"/>
              </w:numPr>
              <w:jc w:val="center"/>
              <w:rPr>
                <w:b w:val="0"/>
                <w:lang w:val="en-US"/>
              </w:rPr>
            </w:pPr>
            <w:bookmarkStart w:id="4023" w:name="_Toc83471235"/>
            <w:bookmarkStart w:id="4024" w:name="_Toc83473360"/>
            <w:r>
              <w:rPr>
                <w:b w:val="0"/>
                <w:lang w:val="en-US"/>
              </w:rPr>
              <w:t>Unknown0</w:t>
            </w:r>
            <w:r w:rsidRPr="003F04E6">
              <w:rPr>
                <w:b w:val="0"/>
                <w:lang w:val="en-US"/>
              </w:rPr>
              <w:t>10</w:t>
            </w:r>
            <w:bookmarkEnd w:id="4023"/>
            <w:bookmarkEnd w:id="4024"/>
          </w:p>
        </w:tc>
        <w:tc>
          <w:tcPr>
            <w:tcW w:w="2477" w:type="dxa"/>
            <w:shd w:val="clear" w:color="auto" w:fill="auto"/>
          </w:tcPr>
          <w:p w:rsidR="00B07AE8" w:rsidRPr="003F04E6" w:rsidRDefault="00B07AE8" w:rsidP="00502984">
            <w:pPr>
              <w:pStyle w:val="Heading3"/>
              <w:numPr>
                <w:ilvl w:val="0"/>
                <w:numId w:val="0"/>
              </w:numPr>
              <w:jc w:val="center"/>
              <w:rPr>
                <w:lang w:val="en-US"/>
              </w:rPr>
            </w:pPr>
            <w:bookmarkStart w:id="4025" w:name="_Toc83471236"/>
            <w:bookmarkStart w:id="4026" w:name="_Toc83473361"/>
            <w:r>
              <w:rPr>
                <w:b w:val="0"/>
                <w:lang w:val="en-US"/>
              </w:rPr>
              <w:t>Unknown (1.00</w:t>
            </w:r>
            <w:r w:rsidRPr="003F04E6">
              <w:rPr>
                <w:b w:val="0"/>
                <w:lang w:val="en-US"/>
              </w:rPr>
              <w:t>)</w:t>
            </w:r>
            <w:bookmarkEnd w:id="4025"/>
            <w:bookmarkEnd w:id="4026"/>
          </w:p>
        </w:tc>
        <w:tc>
          <w:tcPr>
            <w:tcW w:w="1329" w:type="dxa"/>
            <w:tcBorders>
              <w:bottom w:val="single" w:sz="8" w:space="0" w:color="000000"/>
              <w:right w:val="single" w:sz="8" w:space="0" w:color="auto"/>
            </w:tcBorders>
            <w:shd w:val="clear" w:color="auto" w:fill="auto"/>
          </w:tcPr>
          <w:p w:rsidR="00B07AE8" w:rsidRPr="003F04E6" w:rsidRDefault="00B07AE8" w:rsidP="00502984">
            <w:pPr>
              <w:pStyle w:val="Heading3"/>
              <w:numPr>
                <w:ilvl w:val="0"/>
                <w:numId w:val="0"/>
              </w:numPr>
              <w:jc w:val="center"/>
              <w:rPr>
                <w:b w:val="0"/>
                <w:lang w:val="en-US"/>
              </w:rPr>
            </w:pPr>
            <w:bookmarkStart w:id="4027" w:name="_Toc83471237"/>
            <w:bookmarkStart w:id="4028" w:name="_Toc83473362"/>
            <w:r w:rsidRPr="003F04E6">
              <w:rPr>
                <w:b w:val="0"/>
                <w:lang w:val="en-US"/>
              </w:rPr>
              <w:t>Benar</w:t>
            </w:r>
            <w:bookmarkEnd w:id="4027"/>
            <w:bookmarkEnd w:id="4028"/>
          </w:p>
        </w:tc>
      </w:tr>
    </w:tbl>
    <w:p w:rsidR="00B07AE8" w:rsidRPr="00AE3080" w:rsidRDefault="00B07AE8" w:rsidP="00B07AE8">
      <w:pPr>
        <w:pStyle w:val="Caption"/>
        <w:rPr>
          <w:lang w:val="en-US"/>
        </w:rPr>
      </w:pPr>
    </w:p>
    <w:p w:rsidR="00B07AE8" w:rsidRDefault="00B07AE8" w:rsidP="00B07AE8">
      <w:pPr>
        <w:pStyle w:val="TEUnsoed-TextBodyspasi2"/>
        <w:ind w:firstLine="720"/>
        <w:rPr>
          <w:lang w:val="en-US"/>
        </w:rPr>
      </w:pPr>
      <w:r>
        <w:rPr>
          <w:lang w:val="en-US"/>
        </w:rPr>
        <w:t xml:space="preserve">Berdasarkan tabel hasil pengujian di atas dapat diketahui bahwa pada pengujian klasifikasi </w:t>
      </w:r>
      <w:r w:rsidRPr="00F17EBB">
        <w:rPr>
          <w:i/>
          <w:lang w:val="en-US"/>
        </w:rPr>
        <w:t>mortality</w:t>
      </w:r>
      <w:r>
        <w:rPr>
          <w:lang w:val="en-US"/>
        </w:rPr>
        <w:t xml:space="preserve"> menggunakan dataset </w:t>
      </w:r>
      <w:r>
        <w:rPr>
          <w:i/>
          <w:lang w:val="en-US"/>
        </w:rPr>
        <w:t>preprocessed</w:t>
      </w:r>
      <w:r>
        <w:rPr>
          <w:lang w:val="en-US"/>
        </w:rPr>
        <w:t xml:space="preserve"> sebagian besar nilai pengujiannya masih bernilai salah. Untuk mengetahui tingkat keberhasilan pengujian, dilakukan perhitungan persentase keberhasilan pengujian sebagai berikut</w:t>
      </w:r>
    </w:p>
    <w:tbl>
      <w:tblPr>
        <w:tblStyle w:val="TableGrid"/>
        <w:tblW w:w="7560" w:type="dxa"/>
        <w:tblInd w:w="918" w:type="dxa"/>
        <w:tblLook w:val="04A0" w:firstRow="1" w:lastRow="0" w:firstColumn="1" w:lastColumn="0" w:noHBand="0" w:noVBand="1"/>
      </w:tblPr>
      <w:tblGrid>
        <w:gridCol w:w="6570"/>
        <w:gridCol w:w="990"/>
      </w:tblGrid>
      <w:tr w:rsidR="00722190" w:rsidTr="00C90B88">
        <w:trPr>
          <w:trHeight w:val="738"/>
        </w:trPr>
        <w:tc>
          <w:tcPr>
            <w:tcW w:w="6570" w:type="dxa"/>
            <w:tcBorders>
              <w:top w:val="nil"/>
              <w:left w:val="nil"/>
              <w:bottom w:val="nil"/>
              <w:right w:val="nil"/>
            </w:tcBorders>
          </w:tcPr>
          <w:p w:rsidR="00722190" w:rsidRPr="00722190" w:rsidRDefault="00722190" w:rsidP="00C90B88">
            <w:pPr>
              <w:pStyle w:val="TEUnsoed-TextBodyspasi2"/>
              <w:ind w:firstLine="0"/>
              <w:jc w:val="center"/>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jumlah prediksi benar</m:t>
                    </m:r>
                  </m:num>
                  <m:den>
                    <m:r>
                      <w:rPr>
                        <w:rFonts w:ascii="Cambria Math" w:hAnsi="Cambria Math"/>
                        <w:lang w:val="en-US"/>
                      </w:rPr>
                      <m:t>jumlah pengujian</m:t>
                    </m:r>
                  </m:den>
                </m:f>
                <m:r>
                  <w:rPr>
                    <w:rFonts w:ascii="Cambria Math" w:hAnsi="Cambria Math"/>
                    <w:lang w:val="en-US"/>
                  </w:rPr>
                  <m:t xml:space="preserve"> x 100%</m:t>
                </m:r>
              </m:oMath>
            </m:oMathPara>
          </w:p>
        </w:tc>
        <w:tc>
          <w:tcPr>
            <w:tcW w:w="990" w:type="dxa"/>
            <w:tcBorders>
              <w:top w:val="nil"/>
              <w:left w:val="nil"/>
              <w:bottom w:val="nil"/>
              <w:right w:val="nil"/>
            </w:tcBorders>
          </w:tcPr>
          <w:p w:rsidR="00722190" w:rsidRDefault="00722190" w:rsidP="00C90B88">
            <w:pPr>
              <w:pStyle w:val="TEUnsoed-TextBodyspasi2"/>
              <w:keepNext/>
              <w:ind w:firstLine="0"/>
              <w:jc w:val="center"/>
              <w:rPr>
                <w:lang w:val="en-US"/>
              </w:rPr>
            </w:pPr>
            <w:r>
              <w:rPr>
                <w:lang w:val="en-US"/>
              </w:rPr>
              <w:t>(4.5)</w:t>
            </w:r>
          </w:p>
        </w:tc>
      </w:tr>
    </w:tbl>
    <w:p w:rsidR="00B07AE8" w:rsidRPr="00FE498C" w:rsidRDefault="00B07AE8" w:rsidP="00B07AE8">
      <w:pPr>
        <w:pStyle w:val="TEUnsoed-TextBodyspasi2"/>
        <w:ind w:firstLine="0"/>
        <w:rPr>
          <w:lang w:val="en-US"/>
        </w:rPr>
      </w:pPr>
      <m:oMathPara>
        <m:oMath>
          <m:r>
            <w:rPr>
              <w:rFonts w:ascii="Cambria Math" w:hAnsi="Cambria Math"/>
              <w:lang w:val="en-US"/>
            </w:rPr>
            <m:t xml:space="preserve">% Akurasi= </m:t>
          </m:r>
          <m:f>
            <m:fPr>
              <m:ctrlPr>
                <w:rPr>
                  <w:rFonts w:ascii="Cambria Math" w:hAnsi="Cambria Math"/>
                  <w:i/>
                  <w:lang w:val="en-US"/>
                </w:rPr>
              </m:ctrlPr>
            </m:fPr>
            <m:num>
              <m:r>
                <w:rPr>
                  <w:rFonts w:ascii="Cambria Math" w:hAnsi="Cambria Math"/>
                  <w:lang w:val="en-US"/>
                </w:rPr>
                <m:t>14</m:t>
              </m:r>
            </m:num>
            <m:den>
              <m:r>
                <w:rPr>
                  <w:rFonts w:ascii="Cambria Math" w:hAnsi="Cambria Math"/>
                  <w:lang w:val="en-US"/>
                </w:rPr>
                <m:t>30</m:t>
              </m:r>
            </m:den>
          </m:f>
          <m:r>
            <w:rPr>
              <w:rFonts w:ascii="Cambria Math" w:hAnsi="Cambria Math"/>
              <w:lang w:val="en-US"/>
            </w:rPr>
            <m:t xml:space="preserve"> x 100%</m:t>
          </m:r>
        </m:oMath>
      </m:oMathPara>
    </w:p>
    <w:p w:rsidR="00B07AE8" w:rsidRPr="00FE498C" w:rsidRDefault="00B07AE8" w:rsidP="00B07AE8">
      <w:pPr>
        <w:pStyle w:val="TEUnsoed-TextBodyspasi2"/>
        <w:ind w:firstLine="0"/>
        <w:rPr>
          <w:lang w:val="en-US"/>
        </w:rPr>
      </w:pPr>
      <m:oMathPara>
        <m:oMath>
          <m:r>
            <w:rPr>
              <w:rFonts w:ascii="Cambria Math" w:hAnsi="Cambria Math"/>
              <w:lang w:val="en-US"/>
            </w:rPr>
            <m:t>% Akurasi= 47%</m:t>
          </m:r>
        </m:oMath>
      </m:oMathPara>
    </w:p>
    <w:p w:rsidR="00B07AE8" w:rsidRDefault="00B07AE8" w:rsidP="00B07AE8">
      <w:pPr>
        <w:pStyle w:val="TEUnsoed-TextBodyspasi2"/>
        <w:rPr>
          <w:lang w:val="en-US"/>
        </w:rPr>
      </w:pPr>
      <w:r>
        <w:rPr>
          <w:lang w:val="en-US"/>
        </w:rPr>
        <w:tab/>
        <w:t xml:space="preserve">Dari hasil perhitungan tersebut dapat disimpulkan bahwa hasil pengujian klasifikasi </w:t>
      </w:r>
      <w:r w:rsidRPr="00F17EBB">
        <w:rPr>
          <w:i/>
          <w:lang w:val="en-US"/>
        </w:rPr>
        <w:t>mortality</w:t>
      </w:r>
      <w:r>
        <w:rPr>
          <w:lang w:val="en-US"/>
        </w:rPr>
        <w:t xml:space="preserve"> dengan menggunakan citra</w:t>
      </w:r>
      <w:r w:rsidRPr="00F17EBB">
        <w:rPr>
          <w:i/>
          <w:lang w:val="en-US"/>
        </w:rPr>
        <w:t xml:space="preserve"> </w:t>
      </w:r>
      <w:r>
        <w:rPr>
          <w:i/>
          <w:lang w:val="en-US"/>
        </w:rPr>
        <w:t xml:space="preserve">preprocessed </w:t>
      </w:r>
      <w:r w:rsidRPr="00BA5F3F">
        <w:rPr>
          <w:lang w:val="en-US"/>
        </w:rPr>
        <w:t>belum</w:t>
      </w:r>
      <w:r>
        <w:rPr>
          <w:lang w:val="en-US"/>
        </w:rPr>
        <w:t xml:space="preserve"> cukup akurat untuk melakukan deteksi citra </w:t>
      </w:r>
      <w:r w:rsidRPr="00BA5F3F">
        <w:rPr>
          <w:i/>
          <w:lang w:val="en-US"/>
        </w:rPr>
        <w:t>CT Scan</w:t>
      </w:r>
      <w:r>
        <w:rPr>
          <w:lang w:val="en-US"/>
        </w:rPr>
        <w:t xml:space="preserve"> dada untuk identifikasi </w:t>
      </w:r>
      <w:r w:rsidRPr="00BA5F3F">
        <w:rPr>
          <w:i/>
          <w:lang w:val="en-US"/>
        </w:rPr>
        <w:t>mortality</w:t>
      </w:r>
      <w:r>
        <w:rPr>
          <w:lang w:val="en-US"/>
        </w:rPr>
        <w:t>, yaitu dengan persentase akurasi hanya sebesar 47%</w:t>
      </w:r>
      <w:r w:rsidR="00722190">
        <w:rPr>
          <w:lang w:val="en-US"/>
        </w:rPr>
        <w:t>.</w:t>
      </w:r>
    </w:p>
    <w:p w:rsidR="00722190" w:rsidRDefault="00722190" w:rsidP="00B07AE8">
      <w:pPr>
        <w:pStyle w:val="TEUnsoed-TextBodyspasi2"/>
        <w:rPr>
          <w:lang w:val="en-US"/>
        </w:rPr>
      </w:pPr>
    </w:p>
    <w:p w:rsidR="00722190" w:rsidRDefault="00722190" w:rsidP="00722190">
      <w:pPr>
        <w:pStyle w:val="Heading1"/>
        <w:rPr>
          <w:lang w:val="en-US"/>
        </w:rPr>
      </w:pPr>
      <w:r>
        <w:br/>
      </w:r>
      <w:bookmarkStart w:id="4029" w:name="_Toc83471238"/>
      <w:bookmarkStart w:id="4030" w:name="_Toc83473363"/>
      <w:r>
        <w:rPr>
          <w:lang w:val="en-US"/>
        </w:rPr>
        <w:t>SARAN DAN KESIMPULAN</w:t>
      </w:r>
      <w:bookmarkEnd w:id="4029"/>
      <w:bookmarkEnd w:id="4030"/>
    </w:p>
    <w:p w:rsidR="00722190" w:rsidRDefault="00722190" w:rsidP="00722190">
      <w:pPr>
        <w:pStyle w:val="Heading2"/>
        <w:rPr>
          <w:lang w:val="en-US"/>
        </w:rPr>
      </w:pPr>
      <w:bookmarkStart w:id="4031" w:name="_Toc83471239"/>
      <w:bookmarkStart w:id="4032" w:name="_Toc83473364"/>
      <w:r>
        <w:rPr>
          <w:lang w:val="en-US"/>
        </w:rPr>
        <w:t>Kesimpulan</w:t>
      </w:r>
      <w:bookmarkEnd w:id="4031"/>
      <w:bookmarkEnd w:id="4032"/>
    </w:p>
    <w:p w:rsidR="00722190" w:rsidRDefault="00722190" w:rsidP="00722190">
      <w:pPr>
        <w:pStyle w:val="TEUnsoed-TextBodyspasi2"/>
        <w:rPr>
          <w:lang w:val="en-US"/>
        </w:rPr>
      </w:pPr>
      <w:r>
        <w:rPr>
          <w:lang w:val="en-US"/>
        </w:rPr>
        <w:t>Berdasarkan hasil penelitian yang telah dilakukan, maka diperoleh kesimpulan sebagai berikut.</w:t>
      </w:r>
    </w:p>
    <w:p w:rsidR="00722190" w:rsidRDefault="00722190" w:rsidP="00722190">
      <w:pPr>
        <w:pStyle w:val="TEUnsoed-TextBodyspasi2"/>
        <w:numPr>
          <w:ilvl w:val="3"/>
          <w:numId w:val="7"/>
        </w:numPr>
        <w:tabs>
          <w:tab w:val="left" w:pos="630"/>
        </w:tabs>
        <w:ind w:left="630"/>
        <w:rPr>
          <w:lang w:val="en-US"/>
        </w:rPr>
      </w:pPr>
      <w:r>
        <w:rPr>
          <w:lang w:val="en-US"/>
        </w:rPr>
        <w:t xml:space="preserve">Perancangan arsitektur CNN dari </w:t>
      </w:r>
      <w:r w:rsidRPr="00722190">
        <w:rPr>
          <w:i/>
          <w:lang w:val="en-US"/>
        </w:rPr>
        <w:t>VGG16</w:t>
      </w:r>
      <w:r>
        <w:rPr>
          <w:lang w:val="en-US"/>
        </w:rPr>
        <w:t xml:space="preserve"> dan </w:t>
      </w:r>
      <w:r w:rsidRPr="00722190">
        <w:rPr>
          <w:i/>
          <w:lang w:val="en-US"/>
        </w:rPr>
        <w:t>ResNet50</w:t>
      </w:r>
      <w:r>
        <w:rPr>
          <w:lang w:val="en-US"/>
        </w:rPr>
        <w:t xml:space="preserve"> untuk klasifikasi </w:t>
      </w:r>
      <w:r w:rsidRPr="00722190">
        <w:rPr>
          <w:i/>
          <w:lang w:val="en-US"/>
        </w:rPr>
        <w:t>CT Scan</w:t>
      </w:r>
      <w:r>
        <w:rPr>
          <w:lang w:val="en-US"/>
        </w:rPr>
        <w:t xml:space="preserve"> dada dilakukan dengan metode ekstraksi fitur agar dapat memanfaatkan model yang telah dilatih sehingga menghasilkan model yang baik.</w:t>
      </w:r>
    </w:p>
    <w:p w:rsidR="00722190" w:rsidRDefault="00722190" w:rsidP="00722190">
      <w:pPr>
        <w:pStyle w:val="TEUnsoed-TextBodyspasi2"/>
        <w:numPr>
          <w:ilvl w:val="3"/>
          <w:numId w:val="7"/>
        </w:numPr>
        <w:tabs>
          <w:tab w:val="left" w:pos="630"/>
        </w:tabs>
        <w:ind w:left="630"/>
        <w:rPr>
          <w:lang w:val="en-US"/>
        </w:rPr>
      </w:pPr>
      <w:r>
        <w:rPr>
          <w:lang w:val="en-US"/>
        </w:rPr>
        <w:t xml:space="preserve">Proses pelatihan dan validasi model klasifikasi </w:t>
      </w:r>
      <w:r w:rsidRPr="00722190">
        <w:rPr>
          <w:i/>
          <w:lang w:val="en-US"/>
        </w:rPr>
        <w:t>CT Scan</w:t>
      </w:r>
      <w:r>
        <w:rPr>
          <w:lang w:val="en-US"/>
        </w:rPr>
        <w:t xml:space="preserve"> dada untuk deteksi </w:t>
      </w:r>
      <w:r w:rsidRPr="00722190">
        <w:rPr>
          <w:i/>
          <w:lang w:val="en-US"/>
        </w:rPr>
        <w:t>Covid-19</w:t>
      </w:r>
      <w:r>
        <w:rPr>
          <w:lang w:val="en-US"/>
        </w:rPr>
        <w:t xml:space="preserve"> pada infrastruktur </w:t>
      </w:r>
      <w:r w:rsidRPr="00722190">
        <w:rPr>
          <w:i/>
          <w:lang w:val="en-US"/>
        </w:rPr>
        <w:t>Google Colaboratory</w:t>
      </w:r>
      <w:r>
        <w:rPr>
          <w:lang w:val="en-US"/>
        </w:rPr>
        <w:t xml:space="preserve"> menggunakan </w:t>
      </w:r>
      <w:r w:rsidRPr="00722190">
        <w:rPr>
          <w:i/>
          <w:lang w:val="en-US"/>
        </w:rPr>
        <w:t>framework Keras</w:t>
      </w:r>
      <w:r>
        <w:rPr>
          <w:lang w:val="en-US"/>
        </w:rPr>
        <w:t xml:space="preserve"> dan </w:t>
      </w:r>
      <w:r w:rsidRPr="00722190">
        <w:rPr>
          <w:i/>
          <w:lang w:val="en-US"/>
        </w:rPr>
        <w:t>Tensorflow</w:t>
      </w:r>
      <w:r>
        <w:rPr>
          <w:lang w:val="en-US"/>
        </w:rPr>
        <w:t xml:space="preserve"> untuk menghemat waktu dan mendapatkan hasil yang baik.</w:t>
      </w:r>
    </w:p>
    <w:p w:rsidR="00722190" w:rsidRDefault="00722190" w:rsidP="00722190">
      <w:pPr>
        <w:pStyle w:val="TEUnsoed-TextBodyspasi2"/>
        <w:numPr>
          <w:ilvl w:val="3"/>
          <w:numId w:val="7"/>
        </w:numPr>
        <w:tabs>
          <w:tab w:val="left" w:pos="630"/>
        </w:tabs>
        <w:ind w:left="630"/>
        <w:rPr>
          <w:lang w:val="en-US"/>
        </w:rPr>
      </w:pPr>
      <w:r>
        <w:rPr>
          <w:lang w:val="en-US"/>
        </w:rPr>
        <w:t xml:space="preserve">Proses klasifikasi </w:t>
      </w:r>
      <w:r w:rsidRPr="00722190">
        <w:rPr>
          <w:i/>
          <w:lang w:val="en-US"/>
        </w:rPr>
        <w:t>CT Scan</w:t>
      </w:r>
      <w:r>
        <w:rPr>
          <w:lang w:val="en-US"/>
        </w:rPr>
        <w:t xml:space="preserve"> dada untuk </w:t>
      </w:r>
      <w:r w:rsidRPr="00722190">
        <w:rPr>
          <w:i/>
          <w:lang w:val="en-US"/>
        </w:rPr>
        <w:t>Covid-19</w:t>
      </w:r>
      <w:r>
        <w:rPr>
          <w:lang w:val="en-US"/>
        </w:rPr>
        <w:t xml:space="preserve"> dibagi menjadi 4 sistem klasifikasi, yaitu </w:t>
      </w:r>
      <w:r w:rsidRPr="00722190">
        <w:rPr>
          <w:i/>
          <w:lang w:val="en-US"/>
        </w:rPr>
        <w:t>Lung Parenchyma Classifier, Covid Positivity Classifier</w:t>
      </w:r>
      <w:r>
        <w:rPr>
          <w:lang w:val="en-US"/>
        </w:rPr>
        <w:t xml:space="preserve">, </w:t>
      </w:r>
      <w:r w:rsidRPr="00722190">
        <w:rPr>
          <w:i/>
          <w:lang w:val="en-US"/>
        </w:rPr>
        <w:t>Risk Classifier</w:t>
      </w:r>
      <w:r>
        <w:rPr>
          <w:lang w:val="en-US"/>
        </w:rPr>
        <w:t xml:space="preserve"> dan </w:t>
      </w:r>
      <w:r w:rsidRPr="00722190">
        <w:rPr>
          <w:i/>
          <w:lang w:val="en-US"/>
        </w:rPr>
        <w:t>Mortality Classifier.</w:t>
      </w:r>
    </w:p>
    <w:p w:rsidR="00722190" w:rsidRDefault="00722190" w:rsidP="00722190">
      <w:pPr>
        <w:pStyle w:val="TEUnsoed-TextBodyspasi2"/>
        <w:numPr>
          <w:ilvl w:val="3"/>
          <w:numId w:val="7"/>
        </w:numPr>
        <w:tabs>
          <w:tab w:val="left" w:pos="630"/>
        </w:tabs>
        <w:ind w:left="630"/>
        <w:rPr>
          <w:lang w:val="en-US"/>
        </w:rPr>
      </w:pPr>
      <w:r>
        <w:rPr>
          <w:lang w:val="en-US"/>
        </w:rPr>
        <w:t xml:space="preserve">Dataset pada penelitian ini dibagi menjadi 2 untuk masing – masing sistem klasifikasi, yaitu </w:t>
      </w:r>
      <w:r w:rsidRPr="00722190">
        <w:rPr>
          <w:i/>
          <w:lang w:val="en-US"/>
        </w:rPr>
        <w:t>original dataset</w:t>
      </w:r>
      <w:r>
        <w:rPr>
          <w:lang w:val="en-US"/>
        </w:rPr>
        <w:t xml:space="preserve"> dan </w:t>
      </w:r>
      <w:r w:rsidRPr="00722190">
        <w:rPr>
          <w:i/>
          <w:lang w:val="en-US"/>
        </w:rPr>
        <w:t>preprocessed dataset</w:t>
      </w:r>
      <w:r>
        <w:rPr>
          <w:lang w:val="en-US"/>
        </w:rPr>
        <w:t>.</w:t>
      </w:r>
    </w:p>
    <w:p w:rsidR="00722190" w:rsidRPr="00722190" w:rsidRDefault="00722190" w:rsidP="00722190">
      <w:pPr>
        <w:pStyle w:val="TEUnsoed-TextBodyspasi2"/>
        <w:numPr>
          <w:ilvl w:val="3"/>
          <w:numId w:val="7"/>
        </w:numPr>
        <w:tabs>
          <w:tab w:val="left" w:pos="630"/>
        </w:tabs>
        <w:ind w:left="630"/>
        <w:rPr>
          <w:lang w:val="en-US"/>
        </w:rPr>
      </w:pPr>
      <w:r>
        <w:rPr>
          <w:lang w:val="en-US"/>
        </w:rPr>
        <w:t>Hasil pelatihan dan validasi terbaik pada klasifikasi</w:t>
      </w:r>
      <w:r w:rsidRPr="00722190">
        <w:rPr>
          <w:i/>
          <w:lang w:val="en-US"/>
        </w:rPr>
        <w:t xml:space="preserve"> lung parenchyma classifier</w:t>
      </w:r>
      <w:r>
        <w:rPr>
          <w:lang w:val="en-US"/>
        </w:rPr>
        <w:t xml:space="preserve"> menggunakan model VGG16 dan </w:t>
      </w:r>
      <w:r w:rsidRPr="00722190">
        <w:rPr>
          <w:i/>
          <w:lang w:val="en-US"/>
        </w:rPr>
        <w:t>original dataset</w:t>
      </w:r>
      <w:r>
        <w:rPr>
          <w:lang w:val="en-US"/>
        </w:rPr>
        <w:t xml:space="preserve"> , dengan nilai akurasi pelatihan sebesar 0.9990 dan nilai validasi pelatihan sebesar 0.9918, </w:t>
      </w:r>
      <w:r w:rsidRPr="00722190">
        <w:rPr>
          <w:lang w:val="en-US"/>
        </w:rPr>
        <w:t>sedangkan untuk nilai kesalahan akurasi sebesar</w:t>
      </w:r>
      <w:r>
        <w:rPr>
          <w:lang w:val="en-US"/>
        </w:rPr>
        <w:t xml:space="preserve"> 0.0121</w:t>
      </w:r>
      <w:r w:rsidRPr="00722190">
        <w:rPr>
          <w:lang w:val="en-US"/>
        </w:rPr>
        <w:t xml:space="preserve"> dan kesalahan validasi sebesar</w:t>
      </w:r>
      <w:r>
        <w:rPr>
          <w:lang w:val="en-US"/>
        </w:rPr>
        <w:t xml:space="preserve"> 0.0180.</w:t>
      </w:r>
    </w:p>
    <w:p w:rsidR="00722190" w:rsidRDefault="00722190" w:rsidP="00722190">
      <w:pPr>
        <w:pStyle w:val="TEUnsoed-TextBodyspasi2"/>
        <w:numPr>
          <w:ilvl w:val="3"/>
          <w:numId w:val="7"/>
        </w:numPr>
        <w:tabs>
          <w:tab w:val="left" w:pos="630"/>
        </w:tabs>
        <w:ind w:left="630"/>
        <w:rPr>
          <w:lang w:val="en-US"/>
        </w:rPr>
      </w:pPr>
      <w:r>
        <w:rPr>
          <w:lang w:val="en-US"/>
        </w:rPr>
        <w:t xml:space="preserve">Hasil pelatihan dan validasi terbaik pada </w:t>
      </w:r>
      <w:r w:rsidRPr="00722190">
        <w:rPr>
          <w:i/>
          <w:lang w:val="en-US"/>
        </w:rPr>
        <w:t>covid positivity classifier</w:t>
      </w:r>
      <w:r>
        <w:rPr>
          <w:lang w:val="en-US"/>
        </w:rPr>
        <w:t xml:space="preserve"> menggunakan model </w:t>
      </w:r>
      <w:r w:rsidRPr="00722190">
        <w:rPr>
          <w:i/>
          <w:lang w:val="en-US"/>
        </w:rPr>
        <w:t>VGG16</w:t>
      </w:r>
      <w:r>
        <w:rPr>
          <w:lang w:val="en-US"/>
        </w:rPr>
        <w:t xml:space="preserve"> dan </w:t>
      </w:r>
      <w:r w:rsidRPr="00722190">
        <w:rPr>
          <w:i/>
          <w:lang w:val="en-US"/>
        </w:rPr>
        <w:t>original dataset</w:t>
      </w:r>
      <w:r>
        <w:rPr>
          <w:lang w:val="en-US"/>
        </w:rPr>
        <w:t>, dengan nilai akurasi pelatihan sebesar 0.9857 dan nilai validasi pelatihan sebesar 0.5864, sedangkan untuk nilai kesalahan akurasi sebesar 0.0373 dan kesalahan validasi sebesar 2.8761</w:t>
      </w:r>
    </w:p>
    <w:p w:rsidR="00722190" w:rsidRDefault="00722190" w:rsidP="00722190">
      <w:pPr>
        <w:pStyle w:val="TEUnsoed-TextBodyspasi2"/>
        <w:numPr>
          <w:ilvl w:val="3"/>
          <w:numId w:val="7"/>
        </w:numPr>
        <w:tabs>
          <w:tab w:val="left" w:pos="630"/>
        </w:tabs>
        <w:ind w:left="630"/>
        <w:rPr>
          <w:lang w:val="en-US"/>
        </w:rPr>
      </w:pPr>
      <w:r>
        <w:rPr>
          <w:lang w:val="en-US"/>
        </w:rPr>
        <w:t xml:space="preserve">Hasil pelatihan dan validasi terbaik pada </w:t>
      </w:r>
      <w:r w:rsidRPr="00722190">
        <w:rPr>
          <w:i/>
          <w:lang w:val="en-US"/>
        </w:rPr>
        <w:t>risk classifier</w:t>
      </w:r>
      <w:r>
        <w:rPr>
          <w:lang w:val="en-US"/>
        </w:rPr>
        <w:t xml:space="preserve"> menggunakan model </w:t>
      </w:r>
      <w:r w:rsidRPr="00722190">
        <w:rPr>
          <w:i/>
          <w:lang w:val="en-US"/>
        </w:rPr>
        <w:t>VGG16</w:t>
      </w:r>
      <w:r>
        <w:rPr>
          <w:lang w:val="en-US"/>
        </w:rPr>
        <w:t xml:space="preserve"> dan </w:t>
      </w:r>
      <w:r w:rsidRPr="00722190">
        <w:rPr>
          <w:i/>
          <w:lang w:val="en-US"/>
        </w:rPr>
        <w:t>original dataset</w:t>
      </w:r>
      <w:r>
        <w:rPr>
          <w:lang w:val="en-US"/>
        </w:rPr>
        <w:t>, dengan nilai akurasi pelatihan sebesar 0.9960 dan nilai validasi pelatihan sebesar 0.8764, sedangkan untuk nilai kesalahan akurasi sebesar 0.0122 dan kesalahan validasi sebesar 0.6217.</w:t>
      </w:r>
    </w:p>
    <w:p w:rsidR="00722190" w:rsidRDefault="00722190" w:rsidP="00722190">
      <w:pPr>
        <w:pStyle w:val="TEUnsoed-TextBodyspasi2"/>
        <w:numPr>
          <w:ilvl w:val="3"/>
          <w:numId w:val="7"/>
        </w:numPr>
        <w:tabs>
          <w:tab w:val="left" w:pos="630"/>
        </w:tabs>
        <w:ind w:left="630"/>
        <w:rPr>
          <w:lang w:val="en-US"/>
        </w:rPr>
      </w:pPr>
      <w:r>
        <w:rPr>
          <w:lang w:val="en-US"/>
        </w:rPr>
        <w:t xml:space="preserve">Hasil pelatihan dan validasi terbaik pada </w:t>
      </w:r>
      <w:r w:rsidRPr="00722190">
        <w:rPr>
          <w:i/>
          <w:lang w:val="en-US"/>
        </w:rPr>
        <w:t>mortality classifier</w:t>
      </w:r>
      <w:r>
        <w:rPr>
          <w:lang w:val="en-US"/>
        </w:rPr>
        <w:t xml:space="preserve"> menggunakan model </w:t>
      </w:r>
      <w:r w:rsidRPr="00722190">
        <w:rPr>
          <w:i/>
          <w:lang w:val="en-US"/>
        </w:rPr>
        <w:t>VGG16</w:t>
      </w:r>
      <w:r>
        <w:rPr>
          <w:lang w:val="en-US"/>
        </w:rPr>
        <w:t xml:space="preserve"> dan </w:t>
      </w:r>
      <w:r w:rsidRPr="00722190">
        <w:rPr>
          <w:i/>
          <w:lang w:val="en-US"/>
        </w:rPr>
        <w:t>original dataset</w:t>
      </w:r>
      <w:r>
        <w:rPr>
          <w:lang w:val="en-US"/>
        </w:rPr>
        <w:t>, dengan nilai akurasi pelatihan sebesar 0.7120 dan nilai validasi pelatihan sebesar 0.4206, sedangkan untuk nilai kesalahan akurasi sebesar 0.6858 dan kesalahan validasi sebesar 1.4456.</w:t>
      </w:r>
    </w:p>
    <w:p w:rsidR="00722190" w:rsidRDefault="00722190" w:rsidP="00722190">
      <w:pPr>
        <w:pStyle w:val="TEUnsoed-TextBodyspasi2"/>
        <w:numPr>
          <w:ilvl w:val="3"/>
          <w:numId w:val="7"/>
        </w:numPr>
        <w:tabs>
          <w:tab w:val="left" w:pos="630"/>
        </w:tabs>
        <w:ind w:left="630"/>
        <w:rPr>
          <w:lang w:val="en-US"/>
        </w:rPr>
      </w:pPr>
      <w:r>
        <w:rPr>
          <w:lang w:val="en-US"/>
        </w:rPr>
        <w:t xml:space="preserve">Model yang digunakan untuk deteksi </w:t>
      </w:r>
      <w:r w:rsidRPr="00722190">
        <w:rPr>
          <w:i/>
          <w:lang w:val="en-US"/>
        </w:rPr>
        <w:t>Covid-19</w:t>
      </w:r>
      <w:r>
        <w:rPr>
          <w:lang w:val="en-US"/>
        </w:rPr>
        <w:t xml:space="preserve"> menggunakan citra </w:t>
      </w:r>
      <w:r w:rsidRPr="00722190">
        <w:rPr>
          <w:i/>
          <w:lang w:val="en-US"/>
        </w:rPr>
        <w:t>CT Scan</w:t>
      </w:r>
      <w:r>
        <w:rPr>
          <w:lang w:val="en-US"/>
        </w:rPr>
        <w:t xml:space="preserve"> dada merupakan model terbaik untuk setiap sistem klasifikasi, yaitu </w:t>
      </w:r>
      <w:r w:rsidRPr="00722190">
        <w:rPr>
          <w:i/>
          <w:lang w:val="en-US"/>
        </w:rPr>
        <w:t xml:space="preserve">VGG16 </w:t>
      </w:r>
      <w:r>
        <w:rPr>
          <w:lang w:val="en-US"/>
        </w:rPr>
        <w:t xml:space="preserve">dengan menggunakan </w:t>
      </w:r>
      <w:r w:rsidRPr="00722190">
        <w:rPr>
          <w:i/>
          <w:lang w:val="en-US"/>
        </w:rPr>
        <w:t>original dataset.</w:t>
      </w:r>
    </w:p>
    <w:p w:rsidR="00722190" w:rsidRDefault="00722190" w:rsidP="00722190">
      <w:pPr>
        <w:pStyle w:val="TEUnsoed-TextBodyspasi2"/>
        <w:numPr>
          <w:ilvl w:val="3"/>
          <w:numId w:val="7"/>
        </w:numPr>
        <w:tabs>
          <w:tab w:val="left" w:pos="630"/>
        </w:tabs>
        <w:ind w:left="630"/>
        <w:rPr>
          <w:lang w:val="en-US"/>
        </w:rPr>
      </w:pPr>
      <w:r w:rsidRPr="00722190">
        <w:rPr>
          <w:lang w:val="en-US"/>
        </w:rPr>
        <w:t>Hasil pengujian terbaik pada</w:t>
      </w:r>
      <w:r>
        <w:rPr>
          <w:lang w:val="en-US"/>
        </w:rPr>
        <w:t xml:space="preserve"> </w:t>
      </w:r>
      <w:r w:rsidRPr="00722190">
        <w:rPr>
          <w:i/>
          <w:lang w:val="en-US"/>
        </w:rPr>
        <w:t>google colaboratory</w:t>
      </w:r>
      <w:r>
        <w:rPr>
          <w:lang w:val="en-US"/>
        </w:rPr>
        <w:t xml:space="preserve"> dan apli</w:t>
      </w:r>
      <w:r w:rsidRPr="00722190">
        <w:rPr>
          <w:lang w:val="en-US"/>
        </w:rPr>
        <w:t>k</w:t>
      </w:r>
      <w:r>
        <w:rPr>
          <w:lang w:val="en-US"/>
        </w:rPr>
        <w:t>a</w:t>
      </w:r>
      <w:r w:rsidRPr="00722190">
        <w:rPr>
          <w:lang w:val="en-US"/>
        </w:rPr>
        <w:t xml:space="preserve">si web untuk </w:t>
      </w:r>
      <w:r w:rsidRPr="00722190">
        <w:rPr>
          <w:i/>
          <w:lang w:val="en-US"/>
        </w:rPr>
        <w:t>lung parenchyma classifier</w:t>
      </w:r>
      <w:r w:rsidRPr="00722190">
        <w:rPr>
          <w:lang w:val="en-US"/>
        </w:rPr>
        <w:t xml:space="preserve"> menggunakan </w:t>
      </w:r>
      <w:r w:rsidRPr="00722190">
        <w:rPr>
          <w:i/>
          <w:lang w:val="en-US"/>
        </w:rPr>
        <w:t>preprocessed dataset</w:t>
      </w:r>
      <w:r w:rsidRPr="00722190">
        <w:rPr>
          <w:lang w:val="en-US"/>
        </w:rPr>
        <w:t xml:space="preserve">, dengan nilai akurasi </w:t>
      </w:r>
      <w:r>
        <w:rPr>
          <w:lang w:val="en-US"/>
        </w:rPr>
        <w:t>sebesar 87%.</w:t>
      </w:r>
    </w:p>
    <w:p w:rsidR="00722190" w:rsidRDefault="00722190" w:rsidP="00722190">
      <w:pPr>
        <w:pStyle w:val="TEUnsoed-TextBodyspasi2"/>
        <w:numPr>
          <w:ilvl w:val="3"/>
          <w:numId w:val="7"/>
        </w:numPr>
        <w:tabs>
          <w:tab w:val="left" w:pos="630"/>
        </w:tabs>
        <w:ind w:left="630"/>
        <w:rPr>
          <w:lang w:val="en-US"/>
        </w:rPr>
      </w:pPr>
      <w:r w:rsidRPr="00722190">
        <w:rPr>
          <w:lang w:val="en-US"/>
        </w:rPr>
        <w:t>Hasil pengujian terbaik pada</w:t>
      </w:r>
      <w:r>
        <w:rPr>
          <w:lang w:val="en-US"/>
        </w:rPr>
        <w:t xml:space="preserve"> </w:t>
      </w:r>
      <w:r w:rsidRPr="00722190">
        <w:rPr>
          <w:i/>
          <w:lang w:val="en-US"/>
        </w:rPr>
        <w:t>google colaboratory</w:t>
      </w:r>
      <w:r>
        <w:rPr>
          <w:lang w:val="en-US"/>
        </w:rPr>
        <w:t xml:space="preserve"> dan apli</w:t>
      </w:r>
      <w:r w:rsidRPr="00722190">
        <w:rPr>
          <w:lang w:val="en-US"/>
        </w:rPr>
        <w:t>k</w:t>
      </w:r>
      <w:r>
        <w:rPr>
          <w:lang w:val="en-US"/>
        </w:rPr>
        <w:t>a</w:t>
      </w:r>
      <w:r w:rsidRPr="00722190">
        <w:rPr>
          <w:lang w:val="en-US"/>
        </w:rPr>
        <w:t xml:space="preserve">si web untuk </w:t>
      </w:r>
      <w:r w:rsidRPr="00722190">
        <w:rPr>
          <w:i/>
          <w:lang w:val="en-US"/>
        </w:rPr>
        <w:t>covid positivity classifier</w:t>
      </w:r>
      <w:r w:rsidRPr="00722190">
        <w:rPr>
          <w:lang w:val="en-US"/>
        </w:rPr>
        <w:t xml:space="preserve"> menggunakan</w:t>
      </w:r>
      <w:r>
        <w:rPr>
          <w:lang w:val="en-US"/>
        </w:rPr>
        <w:t xml:space="preserve"> </w:t>
      </w:r>
      <w:r w:rsidRPr="00722190">
        <w:rPr>
          <w:i/>
          <w:lang w:val="en-US"/>
        </w:rPr>
        <w:t>original dataset</w:t>
      </w:r>
      <w:r w:rsidRPr="00722190">
        <w:rPr>
          <w:lang w:val="en-US"/>
        </w:rPr>
        <w:t xml:space="preserve">, dengan nilai akurasi </w:t>
      </w:r>
      <w:r>
        <w:rPr>
          <w:lang w:val="en-US"/>
        </w:rPr>
        <w:t>sebesar 75%.</w:t>
      </w:r>
    </w:p>
    <w:p w:rsidR="00722190" w:rsidRPr="00722190" w:rsidRDefault="00722190" w:rsidP="00722190">
      <w:pPr>
        <w:pStyle w:val="TEUnsoed-TextBodyspasi2"/>
        <w:numPr>
          <w:ilvl w:val="3"/>
          <w:numId w:val="7"/>
        </w:numPr>
        <w:tabs>
          <w:tab w:val="left" w:pos="630"/>
        </w:tabs>
        <w:ind w:left="630"/>
        <w:rPr>
          <w:lang w:val="en-US"/>
        </w:rPr>
      </w:pPr>
      <w:r>
        <w:rPr>
          <w:lang w:val="en-US"/>
        </w:rPr>
        <w:t xml:space="preserve"> </w:t>
      </w:r>
      <w:r w:rsidRPr="00722190">
        <w:rPr>
          <w:lang w:val="en-US"/>
        </w:rPr>
        <w:t>Hasil pengujian terbaik pada</w:t>
      </w:r>
      <w:r>
        <w:rPr>
          <w:lang w:val="en-US"/>
        </w:rPr>
        <w:t xml:space="preserve"> </w:t>
      </w:r>
      <w:r w:rsidRPr="00722190">
        <w:rPr>
          <w:i/>
          <w:lang w:val="en-US"/>
        </w:rPr>
        <w:t>google colaboratory</w:t>
      </w:r>
      <w:r>
        <w:rPr>
          <w:lang w:val="en-US"/>
        </w:rPr>
        <w:t xml:space="preserve"> dan apli</w:t>
      </w:r>
      <w:r w:rsidRPr="00722190">
        <w:rPr>
          <w:lang w:val="en-US"/>
        </w:rPr>
        <w:t>k</w:t>
      </w:r>
      <w:r>
        <w:rPr>
          <w:lang w:val="en-US"/>
        </w:rPr>
        <w:t>a</w:t>
      </w:r>
      <w:r w:rsidRPr="00722190">
        <w:rPr>
          <w:lang w:val="en-US"/>
        </w:rPr>
        <w:t xml:space="preserve">si web untuk </w:t>
      </w:r>
      <w:r w:rsidRPr="00722190">
        <w:rPr>
          <w:i/>
          <w:lang w:val="en-US"/>
        </w:rPr>
        <w:t>risk classifier</w:t>
      </w:r>
      <w:r w:rsidRPr="00722190">
        <w:rPr>
          <w:lang w:val="en-US"/>
        </w:rPr>
        <w:t xml:space="preserve"> menggunakan </w:t>
      </w:r>
      <w:r w:rsidRPr="00722190">
        <w:rPr>
          <w:i/>
          <w:lang w:val="en-US"/>
        </w:rPr>
        <w:t>original dataset</w:t>
      </w:r>
      <w:r w:rsidRPr="00722190">
        <w:rPr>
          <w:lang w:val="en-US"/>
        </w:rPr>
        <w:t xml:space="preserve">, dengan nilai akurasi </w:t>
      </w:r>
      <w:r>
        <w:rPr>
          <w:lang w:val="en-US"/>
        </w:rPr>
        <w:t>sebesar 60%.</w:t>
      </w:r>
    </w:p>
    <w:p w:rsidR="00722190" w:rsidRDefault="00722190" w:rsidP="00722190">
      <w:pPr>
        <w:pStyle w:val="TEUnsoed-TextBodyspasi2"/>
        <w:numPr>
          <w:ilvl w:val="3"/>
          <w:numId w:val="7"/>
        </w:numPr>
        <w:tabs>
          <w:tab w:val="left" w:pos="630"/>
        </w:tabs>
        <w:ind w:left="630"/>
        <w:rPr>
          <w:lang w:val="en-US"/>
        </w:rPr>
      </w:pPr>
      <w:r w:rsidRPr="00722190">
        <w:rPr>
          <w:lang w:val="en-US"/>
        </w:rPr>
        <w:t>Hasil pengujian terbaik pada</w:t>
      </w:r>
      <w:r>
        <w:rPr>
          <w:lang w:val="en-US"/>
        </w:rPr>
        <w:t xml:space="preserve"> </w:t>
      </w:r>
      <w:r w:rsidRPr="00722190">
        <w:rPr>
          <w:i/>
          <w:lang w:val="en-US"/>
        </w:rPr>
        <w:t>google colaboratory</w:t>
      </w:r>
      <w:r>
        <w:rPr>
          <w:lang w:val="en-US"/>
        </w:rPr>
        <w:t xml:space="preserve"> dan apli</w:t>
      </w:r>
      <w:r w:rsidRPr="00722190">
        <w:rPr>
          <w:lang w:val="en-US"/>
        </w:rPr>
        <w:t>k</w:t>
      </w:r>
      <w:r>
        <w:rPr>
          <w:lang w:val="en-US"/>
        </w:rPr>
        <w:t>a</w:t>
      </w:r>
      <w:r w:rsidRPr="00722190">
        <w:rPr>
          <w:lang w:val="en-US"/>
        </w:rPr>
        <w:t xml:space="preserve">si web untuk </w:t>
      </w:r>
      <w:r w:rsidRPr="00722190">
        <w:rPr>
          <w:i/>
          <w:lang w:val="en-US"/>
        </w:rPr>
        <w:t>mortality classifier</w:t>
      </w:r>
      <w:r w:rsidRPr="00722190">
        <w:rPr>
          <w:lang w:val="en-US"/>
        </w:rPr>
        <w:t xml:space="preserve"> menggunakan </w:t>
      </w:r>
      <w:r w:rsidRPr="00722190">
        <w:rPr>
          <w:i/>
          <w:lang w:val="en-US"/>
        </w:rPr>
        <w:t>original dataset</w:t>
      </w:r>
      <w:r w:rsidRPr="00722190">
        <w:rPr>
          <w:lang w:val="en-US"/>
        </w:rPr>
        <w:t xml:space="preserve">, dengan nilai akurasi </w:t>
      </w:r>
      <w:r>
        <w:rPr>
          <w:lang w:val="en-US"/>
        </w:rPr>
        <w:t>sebesar 73%.</w:t>
      </w:r>
    </w:p>
    <w:p w:rsidR="00722190" w:rsidRPr="00722190" w:rsidRDefault="00722190" w:rsidP="00722190">
      <w:pPr>
        <w:pStyle w:val="TEUnsoed-TextBodyspasi2"/>
        <w:numPr>
          <w:ilvl w:val="3"/>
          <w:numId w:val="7"/>
        </w:numPr>
        <w:tabs>
          <w:tab w:val="left" w:pos="630"/>
        </w:tabs>
        <w:ind w:left="630"/>
        <w:rPr>
          <w:lang w:val="en-US"/>
        </w:rPr>
      </w:pPr>
      <w:r>
        <w:rPr>
          <w:lang w:val="en-US"/>
        </w:rPr>
        <w:t xml:space="preserve">Pengujian pada </w:t>
      </w:r>
      <w:r w:rsidRPr="00722190">
        <w:rPr>
          <w:i/>
          <w:lang w:val="en-US"/>
        </w:rPr>
        <w:t>google colaboratory</w:t>
      </w:r>
      <w:r>
        <w:rPr>
          <w:lang w:val="en-US"/>
        </w:rPr>
        <w:t xml:space="preserve"> dan aplikasi web untuk </w:t>
      </w:r>
      <w:r w:rsidRPr="00722190">
        <w:rPr>
          <w:lang w:val="en-US"/>
        </w:rPr>
        <w:t>deteksi</w:t>
      </w:r>
      <w:r w:rsidRPr="00722190">
        <w:rPr>
          <w:i/>
          <w:lang w:val="en-US"/>
        </w:rPr>
        <w:t xml:space="preserve"> Covid-19</w:t>
      </w:r>
      <w:r>
        <w:rPr>
          <w:lang w:val="en-US"/>
        </w:rPr>
        <w:t xml:space="preserve"> menggunakan citra </w:t>
      </w:r>
      <w:r w:rsidRPr="00722190">
        <w:rPr>
          <w:i/>
          <w:lang w:val="en-US"/>
        </w:rPr>
        <w:t>CT scan</w:t>
      </w:r>
      <w:r>
        <w:rPr>
          <w:lang w:val="en-US"/>
        </w:rPr>
        <w:t xml:space="preserve"> dada dengan menggunakan </w:t>
      </w:r>
      <w:r w:rsidRPr="00722190">
        <w:rPr>
          <w:i/>
          <w:lang w:val="en-US"/>
        </w:rPr>
        <w:t>original dataset</w:t>
      </w:r>
      <w:r>
        <w:rPr>
          <w:lang w:val="en-US"/>
        </w:rPr>
        <w:t xml:space="preserve"> memiliki nilai akurasi lebih baik jika dibandingkan dengan menggunakan </w:t>
      </w:r>
      <w:r w:rsidRPr="00722190">
        <w:rPr>
          <w:i/>
          <w:lang w:val="en-US"/>
        </w:rPr>
        <w:t>preprocessed dataset.</w:t>
      </w:r>
    </w:p>
    <w:p w:rsidR="00722190" w:rsidRDefault="00722190" w:rsidP="00722190">
      <w:pPr>
        <w:pStyle w:val="Heading2"/>
        <w:rPr>
          <w:lang w:val="en-US"/>
        </w:rPr>
      </w:pPr>
      <w:bookmarkStart w:id="4033" w:name="_Toc83471240"/>
      <w:bookmarkStart w:id="4034" w:name="_Toc83473365"/>
      <w:r>
        <w:rPr>
          <w:lang w:val="en-US"/>
        </w:rPr>
        <w:t>Saran</w:t>
      </w:r>
      <w:bookmarkEnd w:id="4033"/>
      <w:bookmarkEnd w:id="4034"/>
    </w:p>
    <w:p w:rsidR="00722190" w:rsidRDefault="00722190" w:rsidP="00722190">
      <w:pPr>
        <w:pStyle w:val="TEUnsoed-TextBodyspasi2"/>
        <w:rPr>
          <w:lang w:val="en-US"/>
        </w:rPr>
      </w:pPr>
      <w:r>
        <w:rPr>
          <w:lang w:val="en-US"/>
        </w:rPr>
        <w:t>Saran yang perlu diperhatikan dan dikembangkan pada tugas akhir ini agar lebih baik lagi sebagai berikut</w:t>
      </w:r>
    </w:p>
    <w:p w:rsidR="00722190" w:rsidRDefault="00722190" w:rsidP="00722190">
      <w:pPr>
        <w:pStyle w:val="TEUnsoed-TextBodyspasi2"/>
        <w:numPr>
          <w:ilvl w:val="6"/>
          <w:numId w:val="7"/>
        </w:numPr>
        <w:ind w:left="630"/>
        <w:rPr>
          <w:lang w:val="en-US"/>
        </w:rPr>
      </w:pPr>
      <w:r>
        <w:rPr>
          <w:lang w:val="en-US"/>
        </w:rPr>
        <w:t xml:space="preserve">Sistem klasifikasi pada penelitian ini dapat ditambahkan dengan menggunakan dataset </w:t>
      </w:r>
      <w:r w:rsidRPr="00722190">
        <w:rPr>
          <w:i/>
          <w:lang w:val="en-US"/>
        </w:rPr>
        <w:t>Clinical Features</w:t>
      </w:r>
      <w:r>
        <w:rPr>
          <w:lang w:val="en-US"/>
        </w:rPr>
        <w:t xml:space="preserve"> untuk metode DNN.</w:t>
      </w:r>
    </w:p>
    <w:p w:rsidR="00722190" w:rsidRDefault="00722190" w:rsidP="00722190">
      <w:pPr>
        <w:pStyle w:val="TEUnsoed-TextBodyspasi2"/>
        <w:numPr>
          <w:ilvl w:val="6"/>
          <w:numId w:val="7"/>
        </w:numPr>
        <w:ind w:left="630"/>
        <w:rPr>
          <w:lang w:val="en-US"/>
        </w:rPr>
      </w:pPr>
      <w:r>
        <w:rPr>
          <w:lang w:val="en-US"/>
        </w:rPr>
        <w:t>Nilai akurasi validasi dan kesalahan validasi pada setiap model agar dapat disempurnakan lagi untuk meningkatkan keakuratan dalam proses pengujian.</w:t>
      </w:r>
    </w:p>
    <w:p w:rsidR="00722190" w:rsidRPr="00722190" w:rsidRDefault="00722190" w:rsidP="00722190">
      <w:pPr>
        <w:pStyle w:val="TEUnsoed-TextBodyspasi2"/>
        <w:numPr>
          <w:ilvl w:val="6"/>
          <w:numId w:val="7"/>
        </w:numPr>
        <w:ind w:left="630"/>
        <w:rPr>
          <w:lang w:val="en-US"/>
        </w:rPr>
      </w:pPr>
      <w:r>
        <w:rPr>
          <w:lang w:val="en-US"/>
        </w:rPr>
        <w:t>Rancangan aplikasi web yang telah dibangun dapat dikembangkan dengan menambahkan fitur – fitur seperti fitur penyimpanan data dan transfer data ke perangkat lain.</w:t>
      </w:r>
    </w:p>
    <w:p w:rsidR="00722190" w:rsidRDefault="00722190" w:rsidP="00B07AE8">
      <w:pPr>
        <w:pStyle w:val="TEUnsoed-TextBodyspasi2"/>
        <w:rPr>
          <w:lang w:val="en-US"/>
        </w:rPr>
      </w:pPr>
    </w:p>
    <w:p w:rsidR="00722190" w:rsidRPr="003F04E6" w:rsidRDefault="00722190" w:rsidP="00722190">
      <w:pPr>
        <w:pStyle w:val="Heading1"/>
        <w:rPr>
          <w:lang w:val="en-US"/>
        </w:rPr>
        <w:sectPr w:rsidR="00722190" w:rsidRPr="003F04E6">
          <w:headerReference w:type="even" r:id="rId147"/>
          <w:headerReference w:type="default" r:id="rId148"/>
          <w:footerReference w:type="even" r:id="rId149"/>
          <w:footerReference w:type="default" r:id="rId150"/>
          <w:headerReference w:type="first" r:id="rId151"/>
          <w:footerReference w:type="first" r:id="rId152"/>
          <w:pgSz w:w="11906" w:h="16838"/>
          <w:pgMar w:top="2267" w:right="1701" w:bottom="1701" w:left="2268" w:header="1417" w:footer="720" w:gutter="0"/>
          <w:cols w:space="720"/>
          <w:titlePg/>
          <w:docGrid w:linePitch="312" w:charSpace="-6145"/>
        </w:sectPr>
      </w:pPr>
    </w:p>
    <w:p w:rsidR="002011B9" w:rsidRDefault="002011B9">
      <w:pPr>
        <w:rPr>
          <w:lang w:val="en-US"/>
        </w:rPr>
      </w:pPr>
    </w:p>
    <w:p w:rsidR="00722190" w:rsidRPr="00F65D9C" w:rsidRDefault="00722190">
      <w:pPr>
        <w:rPr>
          <w:lang w:val="en-US"/>
        </w:rPr>
        <w:sectPr w:rsidR="00722190" w:rsidRPr="00F65D9C">
          <w:headerReference w:type="even" r:id="rId153"/>
          <w:headerReference w:type="default" r:id="rId154"/>
          <w:footerReference w:type="even" r:id="rId155"/>
          <w:footerReference w:type="default" r:id="rId156"/>
          <w:headerReference w:type="first" r:id="rId157"/>
          <w:footerReference w:type="first" r:id="rId158"/>
          <w:pgSz w:w="11906" w:h="16838"/>
          <w:pgMar w:top="2267" w:right="1701" w:bottom="1701" w:left="2268" w:header="1417" w:footer="720" w:gutter="0"/>
          <w:cols w:space="720"/>
          <w:titlePg/>
          <w:docGrid w:linePitch="312" w:charSpace="-6145"/>
        </w:sectPr>
      </w:pPr>
    </w:p>
    <w:p w:rsidR="002011B9" w:rsidRDefault="00920B8C" w:rsidP="00F65D9C">
      <w:pPr>
        <w:pStyle w:val="Heading1"/>
        <w:numPr>
          <w:ilvl w:val="0"/>
          <w:numId w:val="0"/>
        </w:numPr>
      </w:pPr>
      <w:bookmarkStart w:id="4035" w:name="_Toc83471241"/>
      <w:bookmarkStart w:id="4036" w:name="_Toc83473366"/>
      <w:r>
        <w:t>DAFTAR PUSTAKA</w:t>
      </w:r>
      <w:bookmarkEnd w:id="4035"/>
      <w:bookmarkEnd w:id="4036"/>
    </w:p>
    <w:p w:rsidR="00E42704" w:rsidRDefault="00E42704" w:rsidP="00E42704">
      <w:pPr>
        <w:pStyle w:val="TEUnsoed-TextBodyspasi2"/>
      </w:pPr>
    </w:p>
    <w:p w:rsidR="003274DB" w:rsidRPr="003274DB" w:rsidRDefault="00E42704" w:rsidP="003274DB">
      <w:pPr>
        <w:widowControl w:val="0"/>
        <w:autoSpaceDE w:val="0"/>
        <w:autoSpaceDN w:val="0"/>
        <w:adjustRightInd w:val="0"/>
        <w:spacing w:before="60" w:after="60" w:line="480" w:lineRule="auto"/>
        <w:ind w:left="640" w:hanging="640"/>
        <w:rPr>
          <w:rFonts w:cs="Liberation Serif"/>
          <w:noProof/>
        </w:rPr>
      </w:pPr>
      <w:r>
        <w:fldChar w:fldCharType="begin" w:fldLock="1"/>
      </w:r>
      <w:r>
        <w:instrText xml:space="preserve">ADDIN Mendeley Bibliography CSL_BIBLIOGRAPHY </w:instrText>
      </w:r>
      <w:r>
        <w:fldChar w:fldCharType="separate"/>
      </w:r>
      <w:r w:rsidR="003274DB" w:rsidRPr="003274DB">
        <w:rPr>
          <w:rFonts w:cs="Liberation Serif"/>
          <w:noProof/>
        </w:rPr>
        <w:t>[1]</w:t>
      </w:r>
      <w:r w:rsidR="003274DB" w:rsidRPr="003274DB">
        <w:rPr>
          <w:rFonts w:cs="Liberation Serif"/>
          <w:noProof/>
        </w:rPr>
        <w:tab/>
        <w:t xml:space="preserve">Q. Li </w:t>
      </w:r>
      <w:r w:rsidR="003274DB" w:rsidRPr="003274DB">
        <w:rPr>
          <w:rFonts w:cs="Liberation Serif"/>
          <w:i/>
          <w:iCs/>
          <w:noProof/>
        </w:rPr>
        <w:t>et al.</w:t>
      </w:r>
      <w:r w:rsidR="003274DB" w:rsidRPr="003274DB">
        <w:rPr>
          <w:rFonts w:cs="Liberation Serif"/>
          <w:noProof/>
        </w:rPr>
        <w:t xml:space="preserve">, “Early Transmission Dynamics in Wuhan, China, of Novel Coronavirus–Infected Pneumonia,” </w:t>
      </w:r>
      <w:r w:rsidR="003274DB" w:rsidRPr="003274DB">
        <w:rPr>
          <w:rFonts w:cs="Liberation Serif"/>
          <w:i/>
          <w:iCs/>
          <w:noProof/>
        </w:rPr>
        <w:t>N. Engl. J. Med.</w:t>
      </w:r>
      <w:r w:rsidR="003274DB" w:rsidRPr="003274DB">
        <w:rPr>
          <w:rFonts w:cs="Liberation Serif"/>
          <w:noProof/>
        </w:rPr>
        <w:t>, vol. 382, no. 13, pp. 1199–1207, 2020, doi: 10.1056/nejmoa2001316.</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[2]</w:t>
      </w:r>
      <w:r w:rsidRPr="003274DB">
        <w:rPr>
          <w:rFonts w:cs="Liberation Serif"/>
          <w:noProof/>
        </w:rPr>
        <w:tab/>
        <w:t xml:space="preserve">Z. Y. Zu </w:t>
      </w:r>
      <w:r w:rsidRPr="003274DB">
        <w:rPr>
          <w:rFonts w:cs="Liberation Serif"/>
          <w:i/>
          <w:iCs/>
          <w:noProof/>
        </w:rPr>
        <w:t>et al.</w:t>
      </w:r>
      <w:r w:rsidRPr="003274DB">
        <w:rPr>
          <w:rFonts w:cs="Liberation Serif"/>
          <w:noProof/>
        </w:rPr>
        <w:t xml:space="preserve">, “H13. Coronavirus Disease 2019 (COVID-19): A Perspective from ChinaZu, Z. Y., Jiang, M. D., Xu, P. P., Chen, W., Ni, Q. Q., Lu, G. M., &amp; Zhang, L. J. (2020). H13. Coronavirus Disease 2019 (COVID-19): A Perspective from China. Radiology, 200490. https://doi,” </w:t>
      </w:r>
      <w:r w:rsidRPr="003274DB">
        <w:rPr>
          <w:rFonts w:cs="Liberation Serif"/>
          <w:i/>
          <w:iCs/>
          <w:noProof/>
        </w:rPr>
        <w:t>Radiology</w:t>
      </w:r>
      <w:r w:rsidRPr="003274DB">
        <w:rPr>
          <w:rFonts w:cs="Liberation Serif"/>
          <w:noProof/>
        </w:rPr>
        <w:t>, vol. 2019, p. 200490, 2020.</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[3]</w:t>
      </w:r>
      <w:r w:rsidRPr="003274DB">
        <w:rPr>
          <w:rFonts w:cs="Liberation Serif"/>
          <w:noProof/>
        </w:rPr>
        <w:tab/>
        <w:t xml:space="preserve">W. Ning </w:t>
      </w:r>
      <w:r w:rsidRPr="003274DB">
        <w:rPr>
          <w:rFonts w:cs="Liberation Serif"/>
          <w:i/>
          <w:iCs/>
          <w:noProof/>
        </w:rPr>
        <w:t>et al.</w:t>
      </w:r>
      <w:r w:rsidRPr="003274DB">
        <w:rPr>
          <w:rFonts w:cs="Liberation Serif"/>
          <w:noProof/>
        </w:rPr>
        <w:t xml:space="preserve">, </w:t>
      </w:r>
      <w:r w:rsidRPr="003274DB">
        <w:rPr>
          <w:rFonts w:cs="Liberation Serif"/>
          <w:i/>
          <w:iCs/>
          <w:noProof/>
        </w:rPr>
        <w:t>iCTCF: an integrative resource of chest computed tomography images and clinical features of patients with COVID-19 pneumonia</w:t>
      </w:r>
      <w:r w:rsidRPr="003274DB">
        <w:rPr>
          <w:rFonts w:cs="Liberation Serif"/>
          <w:noProof/>
        </w:rPr>
        <w:t>. 2020.</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[4]</w:t>
      </w:r>
      <w:r w:rsidRPr="003274DB">
        <w:rPr>
          <w:rFonts w:cs="Liberation Serif"/>
          <w:noProof/>
        </w:rPr>
        <w:tab/>
        <w:t xml:space="preserve">F. Chollet, </w:t>
      </w:r>
      <w:r w:rsidRPr="003274DB">
        <w:rPr>
          <w:rFonts w:cs="Liberation Serif"/>
          <w:i/>
          <w:iCs/>
          <w:noProof/>
        </w:rPr>
        <w:t>Deep Learning with Python</w:t>
      </w:r>
      <w:r w:rsidRPr="003274DB">
        <w:rPr>
          <w:rFonts w:cs="Liberation Serif"/>
          <w:noProof/>
        </w:rPr>
        <w:t>. Shelter Island: Manning Publications Co, 2017.</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[5]</w:t>
      </w:r>
      <w:r w:rsidRPr="003274DB">
        <w:rPr>
          <w:rFonts w:cs="Liberation Serif"/>
          <w:noProof/>
        </w:rPr>
        <w:tab/>
        <w:t xml:space="preserve">W. S. Eka Putra, “Klasifikasi Citra Menggunakan Convolutional Neural Network (CNN) pada Caltech 101,” </w:t>
      </w:r>
      <w:r w:rsidRPr="003274DB">
        <w:rPr>
          <w:rFonts w:cs="Liberation Serif"/>
          <w:i/>
          <w:iCs/>
          <w:noProof/>
        </w:rPr>
        <w:t>J. Tek. ITS</w:t>
      </w:r>
      <w:r w:rsidRPr="003274DB">
        <w:rPr>
          <w:rFonts w:cs="Liberation Serif"/>
          <w:noProof/>
        </w:rPr>
        <w:t>, vol. 5, no. 1, 2016, doi: 10.12962/j23373539.v5i1.15696.</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[6]</w:t>
      </w:r>
      <w:r w:rsidRPr="003274DB">
        <w:rPr>
          <w:rFonts w:cs="Liberation Serif"/>
          <w:noProof/>
        </w:rPr>
        <w:tab/>
        <w:t>Jepri, “IDENTIFIKASI PENYAKIT PADA DAUN TOMAT DAN DAUN SINGKONG BERDASARKAN CITRA DAUN MENGGUNAKAN METODE CONVOLUTIONAL NEURAL NETWORK (CNN) BERBASIS ANDROID,” 2019.</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[7]</w:t>
      </w:r>
      <w:r w:rsidRPr="003274DB">
        <w:rPr>
          <w:rFonts w:cs="Liberation Serif"/>
          <w:noProof/>
        </w:rPr>
        <w:tab/>
        <w:t>A. G. Anugerah and D. Informatika, “KLASIFIKASI TINGKAT KEGANASAN KANKER PARU-PARU PADA COMPUTED TOMOGRAPHY ( CT ) SCAN MENGGUNAKAN METODE CONVOLUTIONAL NEURAL NETWORK,” 2018.</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[8]</w:t>
      </w:r>
      <w:r w:rsidRPr="003274DB">
        <w:rPr>
          <w:rFonts w:cs="Liberation Serif"/>
          <w:noProof/>
        </w:rPr>
        <w:tab/>
        <w:t xml:space="preserve">R. Munir, </w:t>
      </w:r>
      <w:r w:rsidRPr="003274DB">
        <w:rPr>
          <w:rFonts w:cs="Liberation Serif"/>
          <w:i/>
          <w:iCs/>
          <w:noProof/>
        </w:rPr>
        <w:t>Pengolahan Citra Digital dengan Pendekatan Algoritmik</w:t>
      </w:r>
      <w:r w:rsidRPr="003274DB">
        <w:rPr>
          <w:rFonts w:cs="Liberation Serif"/>
          <w:noProof/>
        </w:rPr>
        <w:t>. Bandung: Informatika, 2004.</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[9]</w:t>
      </w:r>
      <w:r w:rsidRPr="003274DB">
        <w:rPr>
          <w:rFonts w:cs="Liberation Serif"/>
          <w:noProof/>
        </w:rPr>
        <w:tab/>
        <w:t>Xenonstack, “Log Analytics With Deep Learning And Machine Learning,” 2017. https://medium.com/@xenonstack/loganalytics-with-deep-learning-and-machine-learning-20a1891ff70e (accessed Nov. 11, 2020).</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[10]</w:t>
      </w:r>
      <w:r w:rsidRPr="003274DB">
        <w:rPr>
          <w:rFonts w:cs="Liberation Serif"/>
          <w:noProof/>
        </w:rPr>
        <w:tab/>
        <w:t>Sofyan, “Pengenalan Convolutional Neural Network – Part 1,” 2019. http://sofyantandungan.com/pengenalan-convolutional-neural-network-part-1/ (accessed Nov. 11, 2020).</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[11]</w:t>
      </w:r>
      <w:r w:rsidRPr="003274DB">
        <w:rPr>
          <w:rFonts w:cs="Liberation Serif"/>
          <w:noProof/>
        </w:rPr>
        <w:tab/>
        <w:t>R. Okta, “MobileNet: Deteksi Objek pada Platform Mobile,” 2018. https://medium.com/nodeflux/mobilenet-deteksi-objek-pada-platform-mobile-bbbf3806e4b3 (accessed Nov. 15, 2020).</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[12]</w:t>
      </w:r>
      <w:r w:rsidRPr="003274DB">
        <w:rPr>
          <w:rFonts w:cs="Liberation Serif"/>
          <w:noProof/>
        </w:rPr>
        <w:tab/>
        <w:t xml:space="preserve">A. G. Howard </w:t>
      </w:r>
      <w:r w:rsidRPr="003274DB">
        <w:rPr>
          <w:rFonts w:cs="Liberation Serif"/>
          <w:i/>
          <w:iCs/>
          <w:noProof/>
        </w:rPr>
        <w:t>et al.</w:t>
      </w:r>
      <w:r w:rsidRPr="003274DB">
        <w:rPr>
          <w:rFonts w:cs="Liberation Serif"/>
          <w:noProof/>
        </w:rPr>
        <w:t xml:space="preserve">, “MobileNets: Efficient convolutional neural networks for mobile vision applications,” </w:t>
      </w:r>
      <w:r w:rsidRPr="003274DB">
        <w:rPr>
          <w:rFonts w:cs="Liberation Serif"/>
          <w:i/>
          <w:iCs/>
          <w:noProof/>
        </w:rPr>
        <w:t>arXiv</w:t>
      </w:r>
      <w:r w:rsidRPr="003274DB">
        <w:rPr>
          <w:rFonts w:cs="Liberation Serif"/>
          <w:noProof/>
        </w:rPr>
        <w:t>, no. April 2017, 2017.</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[13]</w:t>
      </w:r>
      <w:r w:rsidRPr="003274DB">
        <w:rPr>
          <w:rFonts w:cs="Liberation Serif"/>
          <w:noProof/>
        </w:rPr>
        <w:tab/>
        <w:t>S. Materials, K. He, X. Zhang, S. Ren, and J. Sun, “Deep Residual Learning for Image Recognition A. Object Detection Baselines,” pp. 9–12, 2015, [Online]. Available: http://host.robots.ox.ac.uk:8080/anonymous/3OJ4OJ.html,.</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[14]</w:t>
      </w:r>
      <w:r w:rsidRPr="003274DB">
        <w:rPr>
          <w:rFonts w:cs="Liberation Serif"/>
          <w:noProof/>
        </w:rPr>
        <w:tab/>
        <w:t>Neurohive, “VGG16 – Convolutional Network for Classification and Detection,” 2018. https://neurohive.io/en/popular-networks/vgg16/ (accessed Nov. 15, 2020).</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[15]</w:t>
      </w:r>
      <w:r w:rsidRPr="003274DB">
        <w:rPr>
          <w:rFonts w:cs="Liberation Serif"/>
          <w:noProof/>
        </w:rPr>
        <w:tab/>
        <w:t xml:space="preserve">F. Nashrullah, S. Adhi, and G. Budiman, “Investigasi Parameter Epoch Pada Arsitektur ResNet- 50 Untuk Klasifikasi Pornografi,” </w:t>
      </w:r>
      <w:r w:rsidRPr="003274DB">
        <w:rPr>
          <w:rFonts w:cs="Liberation Serif"/>
          <w:i/>
          <w:iCs/>
          <w:noProof/>
        </w:rPr>
        <w:t>J. Comput. Electron. Telecommun.</w:t>
      </w:r>
      <w:r w:rsidRPr="003274DB">
        <w:rPr>
          <w:rFonts w:cs="Liberation Serif"/>
          <w:noProof/>
        </w:rPr>
        <w:t>, 2020.</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[16]</w:t>
      </w:r>
      <w:r w:rsidRPr="003274DB">
        <w:rPr>
          <w:rFonts w:cs="Liberation Serif"/>
          <w:noProof/>
        </w:rPr>
        <w:tab/>
        <w:t>J. Paul Mueller and L. Massaron, “What is Google Colaboratory?” https://www.dummies.com/programming/python/working-with-google-colaboratory-notebooks/ (accessed Nov. 15, 2020).</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[17]</w:t>
      </w:r>
      <w:r w:rsidRPr="003274DB">
        <w:rPr>
          <w:rFonts w:cs="Liberation Serif"/>
          <w:noProof/>
        </w:rPr>
        <w:tab/>
        <w:t>A. Rahman, “Belajar Tensorflow.js,” 2019. https://alfian-pesan.medium.com/belajar-tensorflow-js-a9753f1237a1#:~:text=TensorFlowJs ini merupakan tool JavaScript,merupakan ML library untuk phyton. (accessed Feb. 21, 2021).</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[18]</w:t>
      </w:r>
      <w:r w:rsidRPr="003274DB">
        <w:rPr>
          <w:rFonts w:cs="Liberation Serif"/>
          <w:noProof/>
        </w:rPr>
        <w:tab/>
        <w:t>R. Hidayatullah, “Pembuatan Desain Website Sebagai Penunjang Company Profile CV. Hensindo.,” pp. 11–25, 2016, [Online]. Available: http://sir.stikom.edu/id/eprint/2329/5/BAB_III.pdf.</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[19]</w:t>
      </w:r>
      <w:r w:rsidRPr="003274DB">
        <w:rPr>
          <w:rFonts w:cs="Liberation Serif"/>
          <w:noProof/>
        </w:rPr>
        <w:tab/>
        <w:t xml:space="preserve">D. Lavarino and W. Yustanti, “RANCANG BANGUN E – VOTING BERBASIS WEBSITE DI UNIVERSITAS NEGERI SURABAYA,” </w:t>
      </w:r>
      <w:r w:rsidRPr="003274DB">
        <w:rPr>
          <w:rFonts w:cs="Liberation Serif"/>
          <w:i/>
          <w:iCs/>
          <w:noProof/>
        </w:rPr>
        <w:t>J. Manaj. Inform.</w:t>
      </w:r>
      <w:r w:rsidRPr="003274DB">
        <w:rPr>
          <w:rFonts w:cs="Liberation Serif"/>
          <w:noProof/>
        </w:rPr>
        <w:t>, vol. 6, pp. 72–81, 2016.</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[20]</w:t>
      </w:r>
      <w:r w:rsidRPr="003274DB">
        <w:rPr>
          <w:rFonts w:cs="Liberation Serif"/>
          <w:noProof/>
        </w:rPr>
        <w:tab/>
        <w:t>T. Haryanto, “Pengenalan dan Sintaks Dasar CSS,” 2016. https://www.codepolitan.com/pengenalan-dan-sintaks-dasar-css (accessed Feb. 16, 2021).</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[21]</w:t>
      </w:r>
      <w:r w:rsidRPr="003274DB">
        <w:rPr>
          <w:rFonts w:cs="Liberation Serif"/>
          <w:noProof/>
        </w:rPr>
        <w:tab/>
        <w:t xml:space="preserve">O. Pahlevi, A. Mulyani, and M. Khoir, “Sistem Informasi Inventori Barang Menggunakan Metode Object Oriented Di Pt. Livaza Teknologi Indonesia Jakarta,” </w:t>
      </w:r>
      <w:r w:rsidRPr="003274DB">
        <w:rPr>
          <w:rFonts w:cs="Liberation Serif"/>
          <w:i/>
          <w:iCs/>
          <w:noProof/>
        </w:rPr>
        <w:t>J. PROSISKO</w:t>
      </w:r>
      <w:r w:rsidRPr="003274DB">
        <w:rPr>
          <w:rFonts w:cs="Liberation Serif"/>
          <w:noProof/>
        </w:rPr>
        <w:t>, vol. 5, no. 1, 2018, [Online]. Available: https://livaza.com/.</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[22]</w:t>
      </w:r>
      <w:r w:rsidRPr="003274DB">
        <w:rPr>
          <w:rFonts w:cs="Liberation Serif"/>
          <w:noProof/>
        </w:rPr>
        <w:tab/>
        <w:t>M. Clinic, “CT Scan.” https://www.mayoclinic.org/tests-procedures/ct-scan/about/pac-20393675 (accessed Nov. 15, 2020).</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[23]</w:t>
      </w:r>
      <w:r w:rsidRPr="003274DB">
        <w:rPr>
          <w:rFonts w:cs="Liberation Serif"/>
          <w:noProof/>
        </w:rPr>
        <w:tab/>
        <w:t>Kemenkes RI, “QnA : Pertanyaan dan Jawaban Terkait COVID-19.” https://covid19.kemkes.go.id/qna-pertanyaan-dan-jawaban-terkait-covid-19/#Apakah_Coronavirus_dan_COVID-19_itu (accessed Nov. 15, 2020).</w:t>
      </w:r>
    </w:p>
    <w:p w:rsidR="003274DB" w:rsidRPr="003274DB" w:rsidRDefault="003274DB" w:rsidP="003274DB">
      <w:pPr>
        <w:widowControl w:val="0"/>
        <w:autoSpaceDE w:val="0"/>
        <w:autoSpaceDN w:val="0"/>
        <w:adjustRightInd w:val="0"/>
        <w:spacing w:before="60" w:after="60" w:line="480" w:lineRule="auto"/>
        <w:ind w:left="640" w:hanging="640"/>
        <w:rPr>
          <w:rFonts w:cs="Liberation Serif"/>
          <w:noProof/>
        </w:rPr>
      </w:pPr>
      <w:r w:rsidRPr="003274DB">
        <w:rPr>
          <w:rFonts w:cs="Liberation Serif"/>
          <w:noProof/>
        </w:rPr>
        <w:t>[24]</w:t>
      </w:r>
      <w:r w:rsidRPr="003274DB">
        <w:rPr>
          <w:rFonts w:cs="Liberation Serif"/>
          <w:noProof/>
        </w:rPr>
        <w:tab/>
        <w:t>World Health Organization, “Deteksi antigen dalam diagnosis infeksi SARS-CoV-2 menggunakan imunoasai cepat,” no. September, 2020, [Online]. Available: https://www.who.int/docs/default-source/searo/indonesia/covid19/deteksi-antigen-dalam-diagnosis-infeksi-sars-cov-2-menggunakan-imunoasai-cepat.pdf?sfvrsn=222f2be3_2.</w:t>
      </w:r>
    </w:p>
    <w:p w:rsidR="00E42704" w:rsidRPr="00E42704" w:rsidRDefault="00E42704" w:rsidP="003274DB">
      <w:pPr>
        <w:widowControl w:val="0"/>
        <w:autoSpaceDE w:val="0"/>
        <w:autoSpaceDN w:val="0"/>
        <w:adjustRightInd w:val="0"/>
        <w:spacing w:before="60" w:after="60" w:line="480" w:lineRule="auto"/>
        <w:ind w:left="640" w:hanging="640"/>
        <w:sectPr w:rsidR="00E42704" w:rsidRPr="00E42704">
          <w:headerReference w:type="even" r:id="rId159"/>
          <w:headerReference w:type="default" r:id="rId160"/>
          <w:footerReference w:type="even" r:id="rId161"/>
          <w:footerReference w:type="default" r:id="rId162"/>
          <w:headerReference w:type="first" r:id="rId163"/>
          <w:footerReference w:type="first" r:id="rId164"/>
          <w:pgSz w:w="11906" w:h="16838"/>
          <w:pgMar w:top="2268" w:right="1701" w:bottom="1700" w:left="2268" w:header="720" w:footer="850" w:gutter="0"/>
          <w:cols w:space="720"/>
          <w:docGrid w:linePitch="312" w:charSpace="-6145"/>
        </w:sectPr>
      </w:pPr>
      <w:r>
        <w:fldChar w:fldCharType="end"/>
      </w:r>
    </w:p>
    <w:p w:rsidR="002011B9" w:rsidRDefault="002011B9" w:rsidP="00E42704">
      <w:pPr>
        <w:pStyle w:val="BodyText"/>
        <w:ind w:firstLine="0"/>
      </w:pPr>
    </w:p>
    <w:p w:rsidR="002011B9" w:rsidRDefault="002011B9">
      <w:pPr>
        <w:pStyle w:val="BodyText"/>
      </w:pPr>
    </w:p>
    <w:p w:rsidR="002011B9" w:rsidRDefault="002011B9">
      <w:pPr>
        <w:sectPr w:rsidR="002011B9">
          <w:type w:val="continuous"/>
          <w:pgSz w:w="11906" w:h="16838"/>
          <w:pgMar w:top="2267" w:right="1701" w:bottom="1701" w:left="2268" w:header="1417" w:footer="720" w:gutter="0"/>
          <w:cols w:space="720"/>
          <w:titlePg/>
          <w:docGrid w:linePitch="312" w:charSpace="-6145"/>
        </w:sectPr>
      </w:pPr>
    </w:p>
    <w:p w:rsidR="002011B9" w:rsidRDefault="00920B8C">
      <w:pPr>
        <w:pStyle w:val="Heading1"/>
        <w:numPr>
          <w:ilvl w:val="0"/>
          <w:numId w:val="0"/>
        </w:numPr>
        <w:rPr>
          <w:lang w:val="en-US"/>
        </w:rPr>
      </w:pPr>
      <w:bookmarkStart w:id="4037" w:name="_Toc83471242"/>
      <w:bookmarkStart w:id="4038" w:name="_Toc83473367"/>
      <w:r>
        <w:t>LAMPIRAN</w:t>
      </w:r>
      <w:bookmarkEnd w:id="4037"/>
      <w:bookmarkEnd w:id="4038"/>
    </w:p>
    <w:p w:rsidR="00ED6461" w:rsidRDefault="00722190" w:rsidP="00ED6461">
      <w:pPr>
        <w:pStyle w:val="HeadingLampiran"/>
        <w:rPr>
          <w:i/>
          <w:lang w:val="en-US"/>
        </w:rPr>
      </w:pPr>
      <w:bookmarkStart w:id="4039" w:name="_Toc83471243"/>
      <w:bookmarkStart w:id="4040" w:name="_Toc83471391"/>
      <w:bookmarkStart w:id="4041" w:name="_Toc83473368"/>
      <w:r>
        <w:rPr>
          <w:lang w:val="en-US"/>
        </w:rPr>
        <w:t xml:space="preserve">Kode Sumber </w:t>
      </w:r>
      <w:r w:rsidR="00ED6461">
        <w:rPr>
          <w:lang w:val="en-US"/>
        </w:rPr>
        <w:t xml:space="preserve">Sistem </w:t>
      </w:r>
      <w:r>
        <w:rPr>
          <w:lang w:val="en-US"/>
        </w:rPr>
        <w:t xml:space="preserve">Klasifikasi pada </w:t>
      </w:r>
      <w:r w:rsidRPr="00722190">
        <w:rPr>
          <w:i/>
          <w:lang w:val="en-US"/>
        </w:rPr>
        <w:t>Google Colaboratory</w:t>
      </w:r>
      <w:bookmarkEnd w:id="4039"/>
      <w:bookmarkEnd w:id="4040"/>
      <w:bookmarkEnd w:id="4041"/>
    </w:p>
    <w:p w:rsidR="0005468A" w:rsidRDefault="00ED6461" w:rsidP="0005468A">
      <w:pPr>
        <w:pStyle w:val="TEUnsoed-TextBodyspasi2"/>
        <w:numPr>
          <w:ilvl w:val="1"/>
          <w:numId w:val="2"/>
        </w:numPr>
        <w:rPr>
          <w:lang w:val="en-US"/>
        </w:rPr>
      </w:pPr>
      <w:r>
        <w:rPr>
          <w:lang w:val="en-US"/>
        </w:rPr>
        <w:t>Kode Sumber</w:t>
      </w:r>
      <w:r w:rsidR="0005468A">
        <w:rPr>
          <w:lang w:val="en-US"/>
        </w:rPr>
        <w:t xml:space="preserve"> </w:t>
      </w:r>
      <w:r w:rsidR="0005468A" w:rsidRPr="0005468A">
        <w:rPr>
          <w:i/>
          <w:lang w:val="en-US"/>
        </w:rPr>
        <w:t>Lung Parenchyma</w:t>
      </w:r>
      <w:r w:rsidR="0005468A">
        <w:rPr>
          <w:i/>
          <w:lang w:val="en-US"/>
        </w:rPr>
        <w:t xml:space="preserve"> Classifier</w:t>
      </w:r>
      <w:r w:rsidR="0005468A">
        <w:rPr>
          <w:lang w:val="en-US"/>
        </w:rPr>
        <w:t xml:space="preserve"> dengan arsitektur </w:t>
      </w:r>
      <w:r w:rsidR="0005468A" w:rsidRPr="0005468A">
        <w:rPr>
          <w:i/>
          <w:lang w:val="en-US"/>
        </w:rPr>
        <w:t>ResNet50</w:t>
      </w:r>
      <w:r w:rsidR="0005468A">
        <w:rPr>
          <w:lang w:val="en-US"/>
        </w:rPr>
        <w:t xml:space="preserve"> dan </w:t>
      </w:r>
      <w:r w:rsidR="0005468A" w:rsidRPr="0005468A">
        <w:rPr>
          <w:i/>
          <w:lang w:val="en-US"/>
        </w:rPr>
        <w:t>original dataset</w:t>
      </w:r>
      <w:r w:rsidR="0005468A">
        <w:rPr>
          <w:lang w:val="en-US"/>
        </w:rPr>
        <w:t xml:space="preserve"> pada Google Colaboratory.</w:t>
      </w:r>
    </w:p>
    <w:p w:rsidR="0005468A" w:rsidRPr="0005468A" w:rsidRDefault="0005468A" w:rsidP="0005468A">
      <w:pPr>
        <w:pStyle w:val="TEUnsoed-TextBodyspasi2"/>
        <w:ind w:left="567" w:firstLine="0"/>
        <w:rPr>
          <w:lang w:val="en-US"/>
        </w:rPr>
      </w:pPr>
    </w:p>
    <w:tbl>
      <w:tblPr>
        <w:tblStyle w:val="TableGrid"/>
        <w:tblW w:w="0" w:type="auto"/>
        <w:tblLook w:val="04A0" w:firstRow="1" w:lastRow="0" w:firstColumn="1" w:lastColumn="0" w:noHBand="0" w:noVBand="1"/>
      </w:tblPr>
      <w:tblGrid>
        <w:gridCol w:w="8148"/>
      </w:tblGrid>
      <w:tr w:rsidR="00722190" w:rsidTr="0005468A">
        <w:trPr>
          <w:trHeight w:val="77"/>
        </w:trPr>
        <w:tc>
          <w:tcPr>
            <w:tcW w:w="8148" w:type="dxa"/>
          </w:tcPr>
          <w:p w:rsidR="00D40928" w:rsidRPr="00D40928" w:rsidRDefault="00D40928" w:rsidP="00D40928">
            <w:pPr>
              <w:pStyle w:val="Heading1"/>
              <w:numPr>
                <w:ilvl w:val="0"/>
                <w:numId w:val="0"/>
              </w:numPr>
              <w:spacing w:before="0" w:after="0"/>
              <w:jc w:val="left"/>
              <w:rPr>
                <w:lang w:val="en-US"/>
              </w:rPr>
            </w:pPr>
            <w:bookmarkStart w:id="4042" w:name="_Toc83471244"/>
            <w:bookmarkStart w:id="4043" w:name="_Toc83473369"/>
            <w:r>
              <w:t>Mengimpor Dataset dari Google Drive</w:t>
            </w:r>
            <w:bookmarkEnd w:id="4042"/>
            <w:bookmarkEnd w:id="4043"/>
          </w:p>
          <w:p w:rsidR="00D40928" w:rsidRPr="00D40928" w:rsidRDefault="00D40928" w:rsidP="00D40928">
            <w:pPr>
              <w:pStyle w:val="HTMLPreformatted"/>
              <w:shd w:val="clear" w:color="auto" w:fill="F7F7F7"/>
              <w:wordWrap w:val="0"/>
              <w:rPr>
                <w:color w:val="333333"/>
                <w:sz w:val="21"/>
                <w:szCs w:val="21"/>
              </w:rPr>
            </w:pPr>
            <w:r w:rsidRPr="00D40928">
              <w:rPr>
                <w:b/>
                <w:bCs/>
                <w:color w:val="008000"/>
                <w:sz w:val="21"/>
                <w:szCs w:val="21"/>
              </w:rPr>
              <w:t>from</w:t>
            </w:r>
            <w:r w:rsidRPr="00D40928">
              <w:rPr>
                <w:color w:val="333333"/>
                <w:sz w:val="21"/>
                <w:szCs w:val="21"/>
              </w:rPr>
              <w:t xml:space="preserve"> </w:t>
            </w:r>
            <w:r w:rsidRPr="00D40928">
              <w:rPr>
                <w:b/>
                <w:bCs/>
                <w:color w:val="0000FF"/>
                <w:sz w:val="21"/>
                <w:szCs w:val="21"/>
              </w:rPr>
              <w:t>google.colab</w:t>
            </w:r>
            <w:r w:rsidRPr="00D40928">
              <w:rPr>
                <w:color w:val="333333"/>
                <w:sz w:val="21"/>
                <w:szCs w:val="21"/>
              </w:rPr>
              <w:t xml:space="preserve"> </w:t>
            </w:r>
            <w:r w:rsidRPr="00D40928">
              <w:rPr>
                <w:b/>
                <w:bCs/>
                <w:color w:val="008000"/>
                <w:sz w:val="21"/>
                <w:szCs w:val="21"/>
              </w:rPr>
              <w:t>import</w:t>
            </w:r>
            <w:r w:rsidRPr="00D40928">
              <w:rPr>
                <w:color w:val="333333"/>
                <w:sz w:val="21"/>
                <w:szCs w:val="21"/>
              </w:rPr>
              <w:t xml:space="preserve"> drive</w:t>
            </w:r>
          </w:p>
          <w:p w:rsidR="00D40928" w:rsidRDefault="00D40928" w:rsidP="00D409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eastAsia="Times New Roman" w:hAnsi="Courier New" w:cs="Courier New"/>
                <w:color w:val="333333"/>
                <w:kern w:val="0"/>
                <w:sz w:val="21"/>
                <w:szCs w:val="21"/>
                <w:lang w:val="en-US" w:eastAsia="en-US" w:bidi="ar-SA"/>
              </w:rPr>
            </w:pPr>
            <w:r w:rsidRPr="00D40928">
              <w:rPr>
                <w:rFonts w:ascii="Courier New" w:eastAsia="Times New Roman" w:hAnsi="Courier New" w:cs="Courier New"/>
                <w:color w:val="333333"/>
                <w:kern w:val="0"/>
                <w:sz w:val="21"/>
                <w:szCs w:val="21"/>
                <w:lang w:val="en-US" w:eastAsia="en-US" w:bidi="ar-SA"/>
              </w:rPr>
              <w:t>drive</w:t>
            </w:r>
            <w:r w:rsidRPr="00D40928">
              <w:rPr>
                <w:rFonts w:ascii="Courier New" w:eastAsia="Times New Roman" w:hAnsi="Courier New" w:cs="Courier New"/>
                <w:color w:val="666666"/>
                <w:kern w:val="0"/>
                <w:sz w:val="21"/>
                <w:szCs w:val="21"/>
                <w:lang w:val="en-US" w:eastAsia="en-US" w:bidi="ar-SA"/>
              </w:rPr>
              <w:t>.</w:t>
            </w:r>
            <w:r w:rsidRPr="00D40928">
              <w:rPr>
                <w:rFonts w:ascii="Courier New" w:eastAsia="Times New Roman" w:hAnsi="Courier New" w:cs="Courier New"/>
                <w:color w:val="333333"/>
                <w:kern w:val="0"/>
                <w:sz w:val="21"/>
                <w:szCs w:val="21"/>
                <w:lang w:val="en-US" w:eastAsia="en-US" w:bidi="ar-SA"/>
              </w:rPr>
              <w:t>mount(</w:t>
            </w:r>
            <w:r w:rsidRPr="00D40928">
              <w:rPr>
                <w:rFonts w:ascii="Courier New" w:eastAsia="Times New Roman" w:hAnsi="Courier New" w:cs="Courier New"/>
                <w:color w:val="BA2121"/>
                <w:kern w:val="0"/>
                <w:sz w:val="21"/>
                <w:szCs w:val="21"/>
                <w:lang w:val="en-US" w:eastAsia="en-US" w:bidi="ar-SA"/>
              </w:rPr>
              <w:t>'/content/gdrive'</w:t>
            </w:r>
            <w:r w:rsidRPr="00D40928">
              <w:rPr>
                <w:rFonts w:ascii="Courier New" w:eastAsia="Times New Roman" w:hAnsi="Courier New" w:cs="Courier New"/>
                <w:color w:val="333333"/>
                <w:kern w:val="0"/>
                <w:sz w:val="21"/>
                <w:szCs w:val="21"/>
                <w:lang w:val="en-US" w:eastAsia="en-US" w:bidi="ar-SA"/>
              </w:rPr>
              <w:t>)</w:t>
            </w:r>
          </w:p>
          <w:p w:rsidR="00D40928" w:rsidRDefault="00D40928" w:rsidP="00D4092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eastAsia="Times New Roman" w:hAnsi="Courier New" w:cs="Courier New"/>
                <w:color w:val="333333"/>
                <w:kern w:val="0"/>
                <w:sz w:val="21"/>
                <w:szCs w:val="21"/>
                <w:lang w:val="en-US" w:eastAsia="en-US" w:bidi="ar-SA"/>
              </w:rPr>
            </w:pPr>
          </w:p>
          <w:p w:rsidR="00D40928" w:rsidRDefault="00D40928" w:rsidP="00D40928">
            <w:pPr>
              <w:pStyle w:val="Heading1"/>
              <w:numPr>
                <w:ilvl w:val="0"/>
                <w:numId w:val="0"/>
              </w:numPr>
              <w:spacing w:after="0"/>
              <w:jc w:val="left"/>
              <w:rPr>
                <w:lang w:val="en-US"/>
              </w:rPr>
            </w:pPr>
            <w:bookmarkStart w:id="4044" w:name="_Toc83471245"/>
            <w:bookmarkStart w:id="4045" w:name="_Toc83473370"/>
            <w:r>
              <w:t>Mengimpor fungsi librar</w:t>
            </w:r>
            <w:r>
              <w:rPr>
                <w:lang w:val="en-US"/>
              </w:rPr>
              <w:t>y</w:t>
            </w:r>
            <w:bookmarkEnd w:id="4044"/>
            <w:bookmarkEnd w:id="4045"/>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__future__</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absolute_import</w:t>
            </w:r>
            <w:r>
              <w:rPr>
                <w:rStyle w:val="p"/>
                <w:color w:val="333333"/>
                <w:sz w:val="21"/>
                <w:szCs w:val="21"/>
              </w:rPr>
              <w:t>,</w:t>
            </w:r>
            <w:r>
              <w:rPr>
                <w:color w:val="333333"/>
                <w:sz w:val="21"/>
                <w:szCs w:val="21"/>
              </w:rPr>
              <w:t xml:space="preserve"> </w:t>
            </w:r>
            <w:r>
              <w:rPr>
                <w:rStyle w:val="n"/>
                <w:color w:val="333333"/>
                <w:sz w:val="21"/>
                <w:szCs w:val="21"/>
              </w:rPr>
              <w:t>division</w:t>
            </w:r>
            <w:r>
              <w:rPr>
                <w:rStyle w:val="p"/>
                <w:color w:val="333333"/>
                <w:sz w:val="21"/>
                <w:szCs w:val="21"/>
              </w:rPr>
              <w:t>,</w:t>
            </w:r>
            <w:r>
              <w:rPr>
                <w:color w:val="333333"/>
                <w:sz w:val="21"/>
                <w:szCs w:val="21"/>
              </w:rPr>
              <w:t xml:space="preserve"> </w:t>
            </w:r>
            <w:r>
              <w:rPr>
                <w:rStyle w:val="n"/>
                <w:color w:val="333333"/>
                <w:sz w:val="21"/>
                <w:szCs w:val="21"/>
              </w:rPr>
              <w:t>print_function</w:t>
            </w:r>
            <w:r>
              <w:rPr>
                <w:rStyle w:val="p"/>
                <w:color w:val="333333"/>
                <w:sz w:val="21"/>
                <w:szCs w:val="21"/>
              </w:rPr>
              <w:t>,</w:t>
            </w:r>
            <w:r>
              <w:rPr>
                <w:color w:val="333333"/>
                <w:sz w:val="21"/>
                <w:szCs w:val="21"/>
              </w:rPr>
              <w:t xml:space="preserve"> </w:t>
            </w:r>
            <w:r>
              <w:rPr>
                <w:rStyle w:val="n"/>
                <w:color w:val="333333"/>
                <w:sz w:val="21"/>
                <w:szCs w:val="21"/>
              </w:rPr>
              <w:t>unicode_literals</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k"/>
                <w:b/>
                <w:bCs/>
                <w:color w:val="008000"/>
                <w:sz w:val="21"/>
                <w:szCs w:val="21"/>
              </w:rPr>
              <w:t>try</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The %tensorflow_version magic only works in colab.</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o"/>
                <w:color w:val="666666"/>
                <w:sz w:val="21"/>
                <w:szCs w:val="21"/>
              </w:rPr>
              <w:t>%</w:t>
            </w:r>
            <w:r>
              <w:rPr>
                <w:rStyle w:val="n"/>
                <w:color w:val="333333"/>
                <w:sz w:val="21"/>
                <w:szCs w:val="21"/>
              </w:rPr>
              <w:t>tensorflow_version</w:t>
            </w:r>
            <w:r>
              <w:rPr>
                <w:color w:val="333333"/>
                <w:sz w:val="21"/>
                <w:szCs w:val="21"/>
              </w:rPr>
              <w:t xml:space="preserve"> </w:t>
            </w:r>
            <w:r>
              <w:rPr>
                <w:rStyle w:val="mf"/>
                <w:color w:val="666666"/>
                <w:sz w:val="21"/>
                <w:szCs w:val="21"/>
              </w:rPr>
              <w:t>2.</w:t>
            </w:r>
            <w:r>
              <w:rPr>
                <w:rStyle w:val="n"/>
                <w:color w:val="333333"/>
                <w:sz w:val="21"/>
                <w:szCs w:val="21"/>
              </w:rPr>
              <w:t>x</w:t>
            </w:r>
          </w:p>
          <w:p w:rsidR="00D40928" w:rsidRDefault="00D40928" w:rsidP="00D40928">
            <w:pPr>
              <w:pStyle w:val="HTMLPreformatted"/>
              <w:shd w:val="clear" w:color="auto" w:fill="F7F7F7"/>
              <w:wordWrap w:val="0"/>
              <w:rPr>
                <w:color w:val="333333"/>
                <w:sz w:val="21"/>
                <w:szCs w:val="21"/>
              </w:rPr>
            </w:pPr>
            <w:r>
              <w:rPr>
                <w:rStyle w:val="k"/>
                <w:b/>
                <w:bCs/>
                <w:color w:val="008000"/>
                <w:sz w:val="21"/>
                <w:szCs w:val="21"/>
              </w:rPr>
              <w:t>except</w:t>
            </w:r>
            <w:r>
              <w:rPr>
                <w:color w:val="333333"/>
                <w:sz w:val="21"/>
                <w:szCs w:val="21"/>
              </w:rPr>
              <w:t xml:space="preserve"> </w:t>
            </w:r>
            <w:r>
              <w:rPr>
                <w:rStyle w:val="ne"/>
                <w:b/>
                <w:bCs/>
                <w:color w:val="D2413A"/>
                <w:sz w:val="21"/>
                <w:szCs w:val="21"/>
              </w:rPr>
              <w:t>Exception</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pass</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numpy</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np</w:t>
            </w: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math</w:t>
            </w:r>
            <w:r>
              <w:rPr>
                <w:rStyle w:val="o"/>
                <w:color w:val="666666"/>
                <w:sz w:val="21"/>
                <w:szCs w:val="21"/>
              </w:rPr>
              <w:t>,</w:t>
            </w:r>
            <w:r>
              <w:rPr>
                <w:color w:val="333333"/>
                <w:sz w:val="21"/>
                <w:szCs w:val="21"/>
              </w:rPr>
              <w:t xml:space="preserve"> </w:t>
            </w:r>
            <w:r>
              <w:rPr>
                <w:rStyle w:val="nn"/>
                <w:b/>
                <w:bCs/>
                <w:color w:val="0000FF"/>
                <w:sz w:val="21"/>
                <w:szCs w:val="21"/>
              </w:rPr>
              <w:t>os</w:t>
            </w:r>
            <w:r>
              <w:rPr>
                <w:rStyle w:val="o"/>
                <w:color w:val="666666"/>
                <w:sz w:val="21"/>
                <w:szCs w:val="21"/>
              </w:rPr>
              <w:t>,</w:t>
            </w:r>
            <w:r>
              <w:rPr>
                <w:color w:val="333333"/>
                <w:sz w:val="21"/>
                <w:szCs w:val="21"/>
              </w:rPr>
              <w:t xml:space="preserve"> </w:t>
            </w:r>
            <w:r>
              <w:rPr>
                <w:rStyle w:val="nn"/>
                <w:b/>
                <w:bCs/>
                <w:color w:val="0000FF"/>
                <w:sz w:val="21"/>
                <w:szCs w:val="21"/>
              </w:rPr>
              <w:t>sys</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itertools</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os</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matplotlib.pyplot</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plt</w:t>
            </w:r>
          </w:p>
          <w:p w:rsidR="00D40928" w:rsidRDefault="00D40928" w:rsidP="00D40928">
            <w:pPr>
              <w:pStyle w:val="HTMLPreformatted"/>
              <w:shd w:val="clear" w:color="auto" w:fill="F7F7F7"/>
              <w:wordWrap w:val="0"/>
              <w:rPr>
                <w:color w:val="333333"/>
                <w:sz w:val="21"/>
                <w:szCs w:val="21"/>
              </w:rPr>
            </w:pPr>
            <w:r>
              <w:rPr>
                <w:rStyle w:val="n"/>
                <w:color w:val="333333"/>
                <w:sz w:val="21"/>
                <w:szCs w:val="21"/>
              </w:rPr>
              <w:t>plt</w:t>
            </w:r>
            <w:r>
              <w:rPr>
                <w:rStyle w:val="o"/>
                <w:color w:val="666666"/>
                <w:sz w:val="21"/>
                <w:szCs w:val="21"/>
              </w:rPr>
              <w:t>.</w:t>
            </w:r>
            <w:r>
              <w:rPr>
                <w:rStyle w:val="n"/>
                <w:color w:val="333333"/>
                <w:sz w:val="21"/>
                <w:szCs w:val="21"/>
              </w:rPr>
              <w:t>style</w:t>
            </w:r>
            <w:r>
              <w:rPr>
                <w:rStyle w:val="o"/>
                <w:color w:val="666666"/>
                <w:sz w:val="21"/>
                <w:szCs w:val="21"/>
              </w:rPr>
              <w:t>.</w:t>
            </w:r>
            <w:r>
              <w:rPr>
                <w:rStyle w:val="n"/>
                <w:color w:val="333333"/>
                <w:sz w:val="21"/>
                <w:szCs w:val="21"/>
              </w:rPr>
              <w:t>use</w:t>
            </w:r>
            <w:r>
              <w:rPr>
                <w:rStyle w:val="p"/>
                <w:color w:val="333333"/>
                <w:sz w:val="21"/>
                <w:szCs w:val="21"/>
              </w:rPr>
              <w:t>(</w:t>
            </w:r>
            <w:r>
              <w:rPr>
                <w:rStyle w:val="s1"/>
                <w:color w:val="BA2121"/>
                <w:sz w:val="21"/>
                <w:szCs w:val="21"/>
              </w:rPr>
              <w:t>'default'</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scipy</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ndimage</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measure</w:t>
            </w:r>
            <w:r>
              <w:rPr>
                <w:rStyle w:val="p"/>
                <w:color w:val="333333"/>
                <w:sz w:val="21"/>
                <w:szCs w:val="21"/>
              </w:rPr>
              <w:t>,</w:t>
            </w:r>
            <w:r>
              <w:rPr>
                <w:color w:val="333333"/>
                <w:sz w:val="21"/>
                <w:szCs w:val="21"/>
              </w:rPr>
              <w:t xml:space="preserve"> </w:t>
            </w:r>
            <w:r>
              <w:rPr>
                <w:rStyle w:val="n"/>
                <w:color w:val="333333"/>
                <w:sz w:val="21"/>
                <w:szCs w:val="21"/>
              </w:rPr>
              <w:t>morphology</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skimage.io</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imsave</w:t>
            </w:r>
            <w:r>
              <w:rPr>
                <w:rStyle w:val="p"/>
                <w:color w:val="333333"/>
                <w:sz w:val="21"/>
                <w:szCs w:val="21"/>
              </w:rPr>
              <w:t>,</w:t>
            </w:r>
            <w:r>
              <w:rPr>
                <w:color w:val="333333"/>
                <w:sz w:val="21"/>
                <w:szCs w:val="21"/>
              </w:rPr>
              <w:t xml:space="preserve"> </w:t>
            </w:r>
            <w:r>
              <w:rPr>
                <w:rStyle w:val="n"/>
                <w:color w:val="333333"/>
                <w:sz w:val="21"/>
                <w:szCs w:val="21"/>
              </w:rPr>
              <w:t>imread</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skimage.filters</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threshold_otsu</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skimage.transform</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resize</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io</w:t>
            </w: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skimage.transform</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rotate</w:t>
            </w:r>
            <w:r>
              <w:rPr>
                <w:rStyle w:val="p"/>
                <w:color w:val="333333"/>
                <w:sz w:val="21"/>
                <w:szCs w:val="21"/>
              </w:rPr>
              <w:t>,</w:t>
            </w:r>
            <w:r>
              <w:rPr>
                <w:color w:val="333333"/>
                <w:sz w:val="21"/>
                <w:szCs w:val="21"/>
              </w:rPr>
              <w:t xml:space="preserve"> </w:t>
            </w:r>
            <w:r>
              <w:rPr>
                <w:rStyle w:val="n"/>
                <w:color w:val="333333"/>
                <w:sz w:val="21"/>
                <w:szCs w:val="21"/>
              </w:rPr>
              <w:t>AffineTransform</w:t>
            </w:r>
            <w:r>
              <w:rPr>
                <w:rStyle w:val="p"/>
                <w:color w:val="333333"/>
                <w:sz w:val="21"/>
                <w:szCs w:val="21"/>
              </w:rPr>
              <w:t>,</w:t>
            </w:r>
            <w:r>
              <w:rPr>
                <w:color w:val="333333"/>
                <w:sz w:val="21"/>
                <w:szCs w:val="21"/>
              </w:rPr>
              <w:t xml:space="preserve"> </w:t>
            </w:r>
            <w:r>
              <w:rPr>
                <w:rStyle w:val="n"/>
                <w:color w:val="333333"/>
                <w:sz w:val="21"/>
                <w:szCs w:val="21"/>
              </w:rPr>
              <w:t>warp</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img_as_ubyte</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skimage.util</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random_noise</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tensorflow</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tf</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sklearn</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svm</w:t>
            </w:r>
            <w:r>
              <w:rPr>
                <w:rStyle w:val="p"/>
                <w:color w:val="333333"/>
                <w:sz w:val="21"/>
                <w:szCs w:val="21"/>
              </w:rPr>
              <w:t>,</w:t>
            </w:r>
            <w:r>
              <w:rPr>
                <w:color w:val="333333"/>
                <w:sz w:val="21"/>
                <w:szCs w:val="21"/>
              </w:rPr>
              <w:t xml:space="preserve"> </w:t>
            </w:r>
            <w:r>
              <w:rPr>
                <w:rStyle w:val="n"/>
                <w:color w:val="333333"/>
                <w:sz w:val="21"/>
                <w:szCs w:val="21"/>
              </w:rPr>
              <w:t>datasets</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sklearn.metrics</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confusion_matrix</w:t>
            </w: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pandas</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pd</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random</w:t>
            </w:r>
          </w:p>
          <w:p w:rsidR="00D40928" w:rsidRDefault="00D40928" w:rsidP="00D40928">
            <w:pPr>
              <w:pStyle w:val="Heading1"/>
              <w:numPr>
                <w:ilvl w:val="0"/>
                <w:numId w:val="0"/>
              </w:numPr>
              <w:spacing w:after="0"/>
              <w:jc w:val="left"/>
              <w:rPr>
                <w:lang w:val="en-US"/>
              </w:rPr>
            </w:pPr>
            <w:bookmarkStart w:id="4046" w:name="_Toc83471246"/>
            <w:bookmarkStart w:id="4047" w:name="_Toc83473371"/>
            <w:r>
              <w:t>Membuat Dataframe untuk Dataset</w:t>
            </w:r>
            <w:bookmarkEnd w:id="4046"/>
            <w:bookmarkEnd w:id="4047"/>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mypath</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BA2121"/>
                <w:kern w:val="0"/>
                <w:sz w:val="20"/>
                <w:szCs w:val="20"/>
                <w:lang w:val="en-US" w:eastAsia="en-US" w:bidi="ar-SA"/>
              </w:rPr>
              <w:t>'gdrive/Shareddrives/Soedirman-Machine-Learning/CT SCAN COVID-19/CT/Original/'</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file_name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tag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full_path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b/>
                <w:bCs/>
                <w:color w:val="008000"/>
                <w:kern w:val="0"/>
                <w:sz w:val="20"/>
                <w:szCs w:val="20"/>
                <w:lang w:val="en-US" w:eastAsia="en-US" w:bidi="ar-SA"/>
              </w:rPr>
              <w:t>for</w:t>
            </w:r>
            <w:r w:rsidRPr="00D40928">
              <w:rPr>
                <w:rFonts w:ascii="Courier New" w:eastAsia="Times New Roman" w:hAnsi="Courier New" w:cs="Courier New"/>
                <w:color w:val="333333"/>
                <w:kern w:val="0"/>
                <w:sz w:val="20"/>
                <w:szCs w:val="20"/>
                <w:lang w:val="en-US" w:eastAsia="en-US" w:bidi="ar-SA"/>
              </w:rPr>
              <w:t xml:space="preserve"> path, subdirs, files </w:t>
            </w:r>
            <w:r w:rsidRPr="00D40928">
              <w:rPr>
                <w:rFonts w:ascii="Courier New" w:eastAsia="Times New Roman" w:hAnsi="Courier New" w:cs="Courier New"/>
                <w:b/>
                <w:bCs/>
                <w:color w:val="AA22FF"/>
                <w:kern w:val="0"/>
                <w:sz w:val="20"/>
                <w:szCs w:val="20"/>
                <w:lang w:val="en-US" w:eastAsia="en-US" w:bidi="ar-SA"/>
              </w:rPr>
              <w:t>in</w:t>
            </w:r>
            <w:r w:rsidRPr="00D40928">
              <w:rPr>
                <w:rFonts w:ascii="Courier New" w:eastAsia="Times New Roman" w:hAnsi="Courier New" w:cs="Courier New"/>
                <w:color w:val="333333"/>
                <w:kern w:val="0"/>
                <w:sz w:val="20"/>
                <w:szCs w:val="20"/>
                <w:lang w:val="en-US" w:eastAsia="en-US" w:bidi="ar-SA"/>
              </w:rPr>
              <w:t xml:space="preserve"> os</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walk(mypath):</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b/>
                <w:bCs/>
                <w:color w:val="008000"/>
                <w:kern w:val="0"/>
                <w:sz w:val="20"/>
                <w:szCs w:val="20"/>
                <w:lang w:val="en-US" w:eastAsia="en-US" w:bidi="ar-SA"/>
              </w:rPr>
              <w:t>for</w:t>
            </w:r>
            <w:r w:rsidRPr="00D40928">
              <w:rPr>
                <w:rFonts w:ascii="Courier New" w:eastAsia="Times New Roman" w:hAnsi="Courier New" w:cs="Courier New"/>
                <w:color w:val="333333"/>
                <w:kern w:val="0"/>
                <w:sz w:val="20"/>
                <w:szCs w:val="20"/>
                <w:lang w:val="en-US" w:eastAsia="en-US" w:bidi="ar-SA"/>
              </w:rPr>
              <w:t xml:space="preserve"> name </w:t>
            </w:r>
            <w:r w:rsidRPr="00D40928">
              <w:rPr>
                <w:rFonts w:ascii="Courier New" w:eastAsia="Times New Roman" w:hAnsi="Courier New" w:cs="Courier New"/>
                <w:b/>
                <w:bCs/>
                <w:color w:val="AA22FF"/>
                <w:kern w:val="0"/>
                <w:sz w:val="20"/>
                <w:szCs w:val="20"/>
                <w:lang w:val="en-US" w:eastAsia="en-US" w:bidi="ar-SA"/>
              </w:rPr>
              <w:t>in</w:t>
            </w:r>
            <w:r w:rsidRPr="00D40928">
              <w:rPr>
                <w:rFonts w:ascii="Courier New" w:eastAsia="Times New Roman" w:hAnsi="Courier New" w:cs="Courier New"/>
                <w:color w:val="333333"/>
                <w:kern w:val="0"/>
                <w:sz w:val="20"/>
                <w:szCs w:val="20"/>
                <w:lang w:val="en-US" w:eastAsia="en-US" w:bidi="ar-SA"/>
              </w:rPr>
              <w:t xml:space="preserve"> files:</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full_path</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append(os</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path</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join(path, name)) </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tag</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append(path</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split(</w:t>
            </w:r>
            <w:r w:rsidRPr="00D40928">
              <w:rPr>
                <w:rFonts w:ascii="Courier New" w:eastAsia="Times New Roman" w:hAnsi="Courier New" w:cs="Courier New"/>
                <w:color w:val="BA2121"/>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666666"/>
                <w:kern w:val="0"/>
                <w:sz w:val="20"/>
                <w:szCs w:val="20"/>
                <w:lang w:val="en-US" w:eastAsia="en-US" w:bidi="ar-SA"/>
              </w:rPr>
              <w:t>-1</w:t>
            </w:r>
            <w:r w:rsidRPr="00D40928">
              <w:rPr>
                <w:rFonts w:ascii="Courier New" w:eastAsia="Times New Roman" w:hAnsi="Courier New" w:cs="Courier New"/>
                <w:color w:val="333333"/>
                <w:kern w:val="0"/>
                <w:sz w:val="20"/>
                <w:szCs w:val="20"/>
                <w:lang w:val="en-US" w:eastAsia="en-US" w:bidi="ar-SA"/>
              </w:rPr>
              <w:t xml:space="preserve">])        </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file_name</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append(name)</w:t>
            </w:r>
          </w:p>
          <w:p w:rsid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000080"/>
                <w:kern w:val="0"/>
                <w:sz w:val="21"/>
                <w:szCs w:val="21"/>
                <w:lang w:val="en-US" w:eastAsia="en-US" w:bidi="ar-SA"/>
              </w:rPr>
            </w:pP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i/>
                <w:iCs/>
                <w:color w:val="408080"/>
                <w:kern w:val="0"/>
                <w:sz w:val="20"/>
                <w:szCs w:val="20"/>
                <w:lang w:val="en-US" w:eastAsia="en-US" w:bidi="ar-SA"/>
              </w:rPr>
              <w:t># memasukan variabel yang sudah dikumpulkan pada looping di atas menjadi sebuah dataframe agar rapih</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df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pd</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DataFrame({</w:t>
            </w:r>
            <w:r w:rsidRPr="00D40928">
              <w:rPr>
                <w:rFonts w:ascii="Courier New" w:eastAsia="Times New Roman" w:hAnsi="Courier New" w:cs="Courier New"/>
                <w:color w:val="BA2121"/>
                <w:kern w:val="0"/>
                <w:sz w:val="20"/>
                <w:szCs w:val="20"/>
                <w:lang w:val="en-US" w:eastAsia="en-US" w:bidi="ar-SA"/>
              </w:rPr>
              <w:t>"path"</w:t>
            </w:r>
            <w:r w:rsidRPr="00D40928">
              <w:rPr>
                <w:rFonts w:ascii="Courier New" w:eastAsia="Times New Roman" w:hAnsi="Courier New" w:cs="Courier New"/>
                <w:color w:val="333333"/>
                <w:kern w:val="0"/>
                <w:sz w:val="20"/>
                <w:szCs w:val="20"/>
                <w:lang w:val="en-US" w:eastAsia="en-US" w:bidi="ar-SA"/>
              </w:rPr>
              <w:t>:full_path,</w:t>
            </w:r>
            <w:r w:rsidRPr="00D40928">
              <w:rPr>
                <w:rFonts w:ascii="Courier New" w:eastAsia="Times New Roman" w:hAnsi="Courier New" w:cs="Courier New"/>
                <w:color w:val="BA2121"/>
                <w:kern w:val="0"/>
                <w:sz w:val="20"/>
                <w:szCs w:val="20"/>
                <w:lang w:val="en-US" w:eastAsia="en-US" w:bidi="ar-SA"/>
              </w:rPr>
              <w:t>'file_name'</w:t>
            </w:r>
            <w:r w:rsidRPr="00D40928">
              <w:rPr>
                <w:rFonts w:ascii="Courier New" w:eastAsia="Times New Roman" w:hAnsi="Courier New" w:cs="Courier New"/>
                <w:color w:val="333333"/>
                <w:kern w:val="0"/>
                <w:sz w:val="20"/>
                <w:szCs w:val="20"/>
                <w:lang w:val="en-US" w:eastAsia="en-US" w:bidi="ar-SA"/>
              </w:rPr>
              <w:t>:file_name,</w:t>
            </w:r>
            <w:r w:rsidRPr="00D40928">
              <w:rPr>
                <w:rFonts w:ascii="Courier New" w:eastAsia="Times New Roman" w:hAnsi="Courier New" w:cs="Courier New"/>
                <w:color w:val="BA2121"/>
                <w:kern w:val="0"/>
                <w:sz w:val="20"/>
                <w:szCs w:val="20"/>
                <w:lang w:val="en-US" w:eastAsia="en-US" w:bidi="ar-SA"/>
              </w:rPr>
              <w:t>"tag"</w:t>
            </w:r>
            <w:r w:rsidRPr="00D40928">
              <w:rPr>
                <w:rFonts w:ascii="Courier New" w:eastAsia="Times New Roman" w:hAnsi="Courier New" w:cs="Courier New"/>
                <w:color w:val="333333"/>
                <w:kern w:val="0"/>
                <w:sz w:val="20"/>
                <w:szCs w:val="20"/>
                <w:lang w:val="en-US" w:eastAsia="en-US" w:bidi="ar-SA"/>
              </w:rPr>
              <w:t>:tag})</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df</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groupby([</w:t>
            </w:r>
            <w:r w:rsidRPr="00D40928">
              <w:rPr>
                <w:rFonts w:ascii="Courier New" w:eastAsia="Times New Roman" w:hAnsi="Courier New" w:cs="Courier New"/>
                <w:color w:val="BA2121"/>
                <w:kern w:val="0"/>
                <w:sz w:val="20"/>
                <w:szCs w:val="20"/>
                <w:lang w:val="en-US" w:eastAsia="en-US" w:bidi="ar-SA"/>
              </w:rPr>
              <w:t>'tag'</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size()</w:t>
            </w:r>
          </w:p>
          <w:p w:rsidR="00D40928" w:rsidRDefault="00D40928" w:rsidP="00D40928">
            <w:pPr>
              <w:pStyle w:val="Heading1"/>
              <w:numPr>
                <w:ilvl w:val="0"/>
                <w:numId w:val="0"/>
              </w:numPr>
              <w:spacing w:after="0"/>
              <w:jc w:val="left"/>
              <w:rPr>
                <w:lang w:val="en-US"/>
              </w:rPr>
            </w:pPr>
            <w:bookmarkStart w:id="4048" w:name="_Toc83471247"/>
            <w:bookmarkStart w:id="4049" w:name="_Toc83473372"/>
            <w:r>
              <w:t>Membagi Dataset ke dalam Bentuk Train Data dan Test Data</w:t>
            </w:r>
            <w:bookmarkEnd w:id="4048"/>
            <w:bookmarkEnd w:id="4049"/>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i/>
                <w:iCs/>
                <w:color w:val="408080"/>
                <w:kern w:val="0"/>
                <w:sz w:val="20"/>
                <w:szCs w:val="20"/>
                <w:lang w:val="en-US" w:eastAsia="en-US" w:bidi="ar-SA"/>
              </w:rPr>
              <w:t>#load library untuk train test split</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b/>
                <w:bCs/>
                <w:color w:val="008000"/>
                <w:kern w:val="0"/>
                <w:sz w:val="20"/>
                <w:szCs w:val="20"/>
                <w:lang w:val="en-US" w:eastAsia="en-US" w:bidi="ar-SA"/>
              </w:rPr>
              <w:t>from</w:t>
            </w: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b/>
                <w:bCs/>
                <w:color w:val="0000FF"/>
                <w:kern w:val="0"/>
                <w:sz w:val="20"/>
                <w:szCs w:val="20"/>
                <w:lang w:val="en-US" w:eastAsia="en-US" w:bidi="ar-SA"/>
              </w:rPr>
              <w:t>sklearn.model_selection</w:t>
            </w: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b/>
                <w:bCs/>
                <w:color w:val="008000"/>
                <w:kern w:val="0"/>
                <w:sz w:val="20"/>
                <w:szCs w:val="20"/>
                <w:lang w:val="en-US" w:eastAsia="en-US" w:bidi="ar-SA"/>
              </w:rPr>
              <w:t>import</w:t>
            </w:r>
            <w:r w:rsidRPr="00D40928">
              <w:rPr>
                <w:rFonts w:ascii="Courier New" w:eastAsia="Times New Roman" w:hAnsi="Courier New" w:cs="Courier New"/>
                <w:color w:val="333333"/>
                <w:kern w:val="0"/>
                <w:sz w:val="20"/>
                <w:szCs w:val="20"/>
                <w:lang w:val="en-US" w:eastAsia="en-US" w:bidi="ar-SA"/>
              </w:rPr>
              <w:t xml:space="preserve"> train_test_split</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i/>
                <w:iCs/>
                <w:color w:val="408080"/>
                <w:kern w:val="0"/>
                <w:sz w:val="20"/>
                <w:szCs w:val="20"/>
                <w:lang w:val="en-US" w:eastAsia="en-US" w:bidi="ar-SA"/>
              </w:rPr>
              <w:t>#variabel yang digunakan pada pemisahan data ini</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X</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df[</w:t>
            </w:r>
            <w:r w:rsidRPr="00D40928">
              <w:rPr>
                <w:rFonts w:ascii="Courier New" w:eastAsia="Times New Roman" w:hAnsi="Courier New" w:cs="Courier New"/>
                <w:color w:val="BA2121"/>
                <w:kern w:val="0"/>
                <w:sz w:val="20"/>
                <w:szCs w:val="20"/>
                <w:lang w:val="en-US" w:eastAsia="en-US" w:bidi="ar-SA"/>
              </w:rPr>
              <w:t>'path'</w:t>
            </w:r>
            <w:r w:rsidRPr="00D40928">
              <w:rPr>
                <w:rFonts w:ascii="Courier New" w:eastAsia="Times New Roman" w:hAnsi="Courier New" w:cs="Courier New"/>
                <w:color w:val="333333"/>
                <w:kern w:val="0"/>
                <w:sz w:val="20"/>
                <w:szCs w:val="20"/>
                <w:lang w:val="en-US" w:eastAsia="en-US" w:bidi="ar-SA"/>
              </w:rPr>
              <w:t>]</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y</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df[</w:t>
            </w:r>
            <w:r w:rsidRPr="00D40928">
              <w:rPr>
                <w:rFonts w:ascii="Courier New" w:eastAsia="Times New Roman" w:hAnsi="Courier New" w:cs="Courier New"/>
                <w:color w:val="BA2121"/>
                <w:kern w:val="0"/>
                <w:sz w:val="20"/>
                <w:szCs w:val="20"/>
                <w:lang w:val="en-US" w:eastAsia="en-US" w:bidi="ar-SA"/>
              </w:rPr>
              <w:t>'tag'</w:t>
            </w:r>
            <w:r w:rsidRPr="00D40928">
              <w:rPr>
                <w:rFonts w:ascii="Courier New" w:eastAsia="Times New Roman" w:hAnsi="Courier New" w:cs="Courier New"/>
                <w:color w:val="333333"/>
                <w:kern w:val="0"/>
                <w:sz w:val="20"/>
                <w:szCs w:val="20"/>
                <w:lang w:val="en-US" w:eastAsia="en-US" w:bidi="ar-SA"/>
              </w:rPr>
              <w:t>]</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i/>
                <w:iCs/>
                <w:color w:val="408080"/>
                <w:kern w:val="0"/>
                <w:sz w:val="20"/>
                <w:szCs w:val="20"/>
                <w:lang w:val="en-US" w:eastAsia="en-US" w:bidi="ar-SA"/>
              </w:rPr>
              <w:t># split dataset awal menjadi data train dan test</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X_train, X_test, y_train, y_test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train_test_split(</w:t>
            </w:r>
          </w:p>
          <w:p w:rsid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X, y, test_size</w:t>
            </w:r>
            <w:r w:rsidRPr="00D40928">
              <w:rPr>
                <w:rFonts w:ascii="Courier New" w:eastAsia="Times New Roman" w:hAnsi="Courier New" w:cs="Courier New"/>
                <w:color w:val="666666"/>
                <w:kern w:val="0"/>
                <w:sz w:val="20"/>
                <w:szCs w:val="20"/>
                <w:lang w:val="en-US" w:eastAsia="en-US" w:bidi="ar-SA"/>
              </w:rPr>
              <w:t>=0.2</w:t>
            </w:r>
            <w:r w:rsidRPr="00D40928">
              <w:rPr>
                <w:rFonts w:ascii="Courier New" w:eastAsia="Times New Roman" w:hAnsi="Courier New" w:cs="Courier New"/>
                <w:color w:val="333333"/>
                <w:kern w:val="0"/>
                <w:sz w:val="20"/>
                <w:szCs w:val="20"/>
                <w:lang w:val="en-US" w:eastAsia="en-US" w:bidi="ar-SA"/>
              </w:rPr>
              <w:t>, random_state</w:t>
            </w:r>
            <w:r w:rsidRPr="00D40928">
              <w:rPr>
                <w:rFonts w:ascii="Courier New" w:eastAsia="Times New Roman" w:hAnsi="Courier New" w:cs="Courier New"/>
                <w:color w:val="666666"/>
                <w:kern w:val="0"/>
                <w:sz w:val="20"/>
                <w:szCs w:val="20"/>
                <w:lang w:val="en-US" w:eastAsia="en-US" w:bidi="ar-SA"/>
              </w:rPr>
              <w:t>=300</w:t>
            </w:r>
            <w:r w:rsidRPr="00D40928">
              <w:rPr>
                <w:rFonts w:ascii="Courier New" w:eastAsia="Times New Roman" w:hAnsi="Courier New" w:cs="Courier New"/>
                <w:color w:val="333333"/>
                <w:kern w:val="0"/>
                <w:sz w:val="20"/>
                <w:szCs w:val="20"/>
                <w:lang w:val="en-US" w:eastAsia="en-US" w:bidi="ar-SA"/>
              </w:rPr>
              <w:t>)</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i/>
                <w:iCs/>
                <w:color w:val="408080"/>
                <w:kern w:val="0"/>
                <w:sz w:val="20"/>
                <w:szCs w:val="20"/>
                <w:lang w:val="en-US" w:eastAsia="en-US" w:bidi="ar-SA"/>
              </w:rPr>
              <w:t># menyatukan kedalam masing-masing dataframe</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df_tr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pd</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DataFrame({</w:t>
            </w:r>
            <w:r w:rsidRPr="00D40928">
              <w:rPr>
                <w:rFonts w:ascii="Courier New" w:eastAsia="Times New Roman" w:hAnsi="Courier New" w:cs="Courier New"/>
                <w:color w:val="BA2121"/>
                <w:kern w:val="0"/>
                <w:sz w:val="20"/>
                <w:szCs w:val="20"/>
                <w:lang w:val="en-US" w:eastAsia="en-US" w:bidi="ar-SA"/>
              </w:rPr>
              <w:t>'path'</w:t>
            </w:r>
            <w:r w:rsidRPr="00D40928">
              <w:rPr>
                <w:rFonts w:ascii="Courier New" w:eastAsia="Times New Roman" w:hAnsi="Courier New" w:cs="Courier New"/>
                <w:color w:val="333333"/>
                <w:kern w:val="0"/>
                <w:sz w:val="20"/>
                <w:szCs w:val="20"/>
                <w:lang w:val="en-US" w:eastAsia="en-US" w:bidi="ar-SA"/>
              </w:rPr>
              <w:t>:X_train</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BA2121"/>
                <w:kern w:val="0"/>
                <w:sz w:val="20"/>
                <w:szCs w:val="20"/>
                <w:lang w:val="en-US" w:eastAsia="en-US" w:bidi="ar-SA"/>
              </w:rPr>
              <w:t>'tag'</w:t>
            </w:r>
            <w:r w:rsidRPr="00D40928">
              <w:rPr>
                <w:rFonts w:ascii="Courier New" w:eastAsia="Times New Roman" w:hAnsi="Courier New" w:cs="Courier New"/>
                <w:color w:val="333333"/>
                <w:kern w:val="0"/>
                <w:sz w:val="20"/>
                <w:szCs w:val="20"/>
                <w:lang w:val="en-US" w:eastAsia="en-US" w:bidi="ar-SA"/>
              </w:rPr>
              <w:t>:y_train</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BA2121"/>
                <w:kern w:val="0"/>
                <w:sz w:val="20"/>
                <w:szCs w:val="20"/>
                <w:lang w:val="en-US" w:eastAsia="en-US" w:bidi="ar-SA"/>
              </w:rPr>
              <w:t>'set'</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BA2121"/>
                <w:kern w:val="0"/>
                <w:sz w:val="20"/>
                <w:szCs w:val="20"/>
                <w:lang w:val="en-US" w:eastAsia="en-US" w:bidi="ar-SA"/>
              </w:rPr>
              <w:t>'train'</w:t>
            </w:r>
            <w:r w:rsidRPr="00D40928">
              <w:rPr>
                <w:rFonts w:ascii="Courier New" w:eastAsia="Times New Roman" w:hAnsi="Courier New" w:cs="Courier New"/>
                <w:color w:val="333333"/>
                <w:kern w:val="0"/>
                <w:sz w:val="20"/>
                <w:szCs w:val="20"/>
                <w:lang w:val="en-US" w:eastAsia="en-US" w:bidi="ar-SA"/>
              </w:rPr>
              <w:t>})</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df_te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pd</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DataFrame({</w:t>
            </w:r>
            <w:r w:rsidRPr="00D40928">
              <w:rPr>
                <w:rFonts w:ascii="Courier New" w:eastAsia="Times New Roman" w:hAnsi="Courier New" w:cs="Courier New"/>
                <w:color w:val="BA2121"/>
                <w:kern w:val="0"/>
                <w:sz w:val="20"/>
                <w:szCs w:val="20"/>
                <w:lang w:val="en-US" w:eastAsia="en-US" w:bidi="ar-SA"/>
              </w:rPr>
              <w:t>'path'</w:t>
            </w:r>
            <w:r w:rsidRPr="00D40928">
              <w:rPr>
                <w:rFonts w:ascii="Courier New" w:eastAsia="Times New Roman" w:hAnsi="Courier New" w:cs="Courier New"/>
                <w:color w:val="333333"/>
                <w:kern w:val="0"/>
                <w:sz w:val="20"/>
                <w:szCs w:val="20"/>
                <w:lang w:val="en-US" w:eastAsia="en-US" w:bidi="ar-SA"/>
              </w:rPr>
              <w:t>:X_test</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BA2121"/>
                <w:kern w:val="0"/>
                <w:sz w:val="20"/>
                <w:szCs w:val="20"/>
                <w:lang w:val="en-US" w:eastAsia="en-US" w:bidi="ar-SA"/>
              </w:rPr>
              <w:t>'tag'</w:t>
            </w:r>
            <w:r w:rsidRPr="00D40928">
              <w:rPr>
                <w:rFonts w:ascii="Courier New" w:eastAsia="Times New Roman" w:hAnsi="Courier New" w:cs="Courier New"/>
                <w:color w:val="333333"/>
                <w:kern w:val="0"/>
                <w:sz w:val="20"/>
                <w:szCs w:val="20"/>
                <w:lang w:val="en-US" w:eastAsia="en-US" w:bidi="ar-SA"/>
              </w:rPr>
              <w:t>:y_test</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BA2121"/>
                <w:kern w:val="0"/>
                <w:sz w:val="20"/>
                <w:szCs w:val="20"/>
                <w:lang w:val="en-US" w:eastAsia="en-US" w:bidi="ar-SA"/>
              </w:rPr>
              <w:t>'set'</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BA2121"/>
                <w:kern w:val="0"/>
                <w:sz w:val="20"/>
                <w:szCs w:val="20"/>
                <w:lang w:val="en-US" w:eastAsia="en-US" w:bidi="ar-SA"/>
              </w:rPr>
              <w:t>'test'</w:t>
            </w:r>
            <w:r w:rsidRPr="00D40928">
              <w:rPr>
                <w:rFonts w:ascii="Courier New" w:eastAsia="Times New Roman" w:hAnsi="Courier New" w:cs="Courier New"/>
                <w:color w:val="333333"/>
                <w:kern w:val="0"/>
                <w:sz w:val="20"/>
                <w:szCs w:val="20"/>
                <w:lang w:val="en-US" w:eastAsia="en-US" w:bidi="ar-SA"/>
              </w:rPr>
              <w:t>})</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008000"/>
                <w:kern w:val="0"/>
                <w:sz w:val="20"/>
                <w:szCs w:val="20"/>
                <w:lang w:val="en-US" w:eastAsia="en-US" w:bidi="ar-SA"/>
              </w:rPr>
              <w:t>print</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BA2121"/>
                <w:kern w:val="0"/>
                <w:sz w:val="20"/>
                <w:szCs w:val="20"/>
                <w:lang w:val="en-US" w:eastAsia="en-US" w:bidi="ar-SA"/>
              </w:rPr>
              <w:t>'train size'</w:t>
            </w: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008000"/>
                <w:kern w:val="0"/>
                <w:sz w:val="20"/>
                <w:szCs w:val="20"/>
                <w:lang w:val="en-US" w:eastAsia="en-US" w:bidi="ar-SA"/>
              </w:rPr>
              <w:t>len</w:t>
            </w:r>
            <w:r w:rsidRPr="00D40928">
              <w:rPr>
                <w:rFonts w:ascii="Courier New" w:eastAsia="Times New Roman" w:hAnsi="Courier New" w:cs="Courier New"/>
                <w:color w:val="333333"/>
                <w:kern w:val="0"/>
                <w:sz w:val="20"/>
                <w:szCs w:val="20"/>
                <w:lang w:val="en-US" w:eastAsia="en-US" w:bidi="ar-SA"/>
              </w:rPr>
              <w:t>(df_tr))</w:t>
            </w:r>
          </w:p>
          <w:p w:rsid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008000"/>
                <w:kern w:val="0"/>
                <w:sz w:val="20"/>
                <w:szCs w:val="20"/>
                <w:lang w:val="en-US" w:eastAsia="en-US" w:bidi="ar-SA"/>
              </w:rPr>
              <w:t>print</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BA2121"/>
                <w:kern w:val="0"/>
                <w:sz w:val="20"/>
                <w:szCs w:val="20"/>
                <w:lang w:val="en-US" w:eastAsia="en-US" w:bidi="ar-SA"/>
              </w:rPr>
              <w:t>'test size'</w:t>
            </w: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008000"/>
                <w:kern w:val="0"/>
                <w:sz w:val="20"/>
                <w:szCs w:val="20"/>
                <w:lang w:val="en-US" w:eastAsia="en-US" w:bidi="ar-SA"/>
              </w:rPr>
              <w:t>len</w:t>
            </w:r>
            <w:r w:rsidRPr="00D40928">
              <w:rPr>
                <w:rFonts w:ascii="Courier New" w:eastAsia="Times New Roman" w:hAnsi="Courier New" w:cs="Courier New"/>
                <w:color w:val="333333"/>
                <w:kern w:val="0"/>
                <w:sz w:val="20"/>
                <w:szCs w:val="20"/>
                <w:lang w:val="en-US" w:eastAsia="en-US" w:bidi="ar-SA"/>
              </w:rPr>
              <w:t>(df_te))</w:t>
            </w:r>
          </w:p>
          <w:p w:rsidR="00D40928" w:rsidRPr="00D40928" w:rsidRDefault="00D40928" w:rsidP="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D40928" w:rsidRDefault="00D40928" w:rsidP="00D40928">
            <w:pPr>
              <w:pStyle w:val="HTMLPreformatted"/>
              <w:shd w:val="clear" w:color="auto" w:fill="F7F7F7"/>
              <w:wordWrap w:val="0"/>
              <w:rPr>
                <w:color w:val="333333"/>
                <w:sz w:val="21"/>
                <w:szCs w:val="21"/>
              </w:rPr>
            </w:pPr>
            <w:r>
              <w:rPr>
                <w:rStyle w:val="c1"/>
                <w:rFonts w:eastAsia="Courier New"/>
                <w:i/>
                <w:iCs/>
                <w:color w:val="408080"/>
                <w:sz w:val="21"/>
                <w:szCs w:val="21"/>
              </w:rPr>
              <w:t># melihat proporsi pada masing masing set apakah sudah ok atau masih ada yang ingin diubah</w:t>
            </w:r>
          </w:p>
          <w:p w:rsidR="00D40928" w:rsidRDefault="00D40928" w:rsidP="00D40928">
            <w:pPr>
              <w:pStyle w:val="HTMLPreformatted"/>
              <w:shd w:val="clear" w:color="auto" w:fill="F7F7F7"/>
              <w:wordWrap w:val="0"/>
              <w:rPr>
                <w:color w:val="333333"/>
                <w:sz w:val="21"/>
                <w:szCs w:val="21"/>
              </w:rPr>
            </w:pPr>
            <w:r>
              <w:rPr>
                <w:rStyle w:val="n"/>
                <w:color w:val="333333"/>
                <w:sz w:val="21"/>
                <w:szCs w:val="21"/>
              </w:rPr>
              <w:t>df_all</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df_tr</w:t>
            </w:r>
            <w:r>
              <w:rPr>
                <w:rStyle w:val="o"/>
                <w:color w:val="666666"/>
                <w:sz w:val="21"/>
                <w:szCs w:val="21"/>
              </w:rPr>
              <w:t>.</w:t>
            </w:r>
            <w:r>
              <w:rPr>
                <w:rStyle w:val="n"/>
                <w:color w:val="333333"/>
                <w:sz w:val="21"/>
                <w:szCs w:val="21"/>
              </w:rPr>
              <w:t>append</w:t>
            </w:r>
            <w:r>
              <w:rPr>
                <w:rStyle w:val="p"/>
                <w:color w:val="333333"/>
                <w:sz w:val="21"/>
                <w:szCs w:val="21"/>
              </w:rPr>
              <w:t>([</w:t>
            </w:r>
            <w:r>
              <w:rPr>
                <w:rStyle w:val="n"/>
                <w:color w:val="333333"/>
                <w:sz w:val="21"/>
                <w:szCs w:val="21"/>
              </w:rPr>
              <w:t>df_te</w:t>
            </w:r>
            <w:r>
              <w:rPr>
                <w:rStyle w:val="p"/>
                <w:color w:val="333333"/>
                <w:sz w:val="21"/>
                <w:szCs w:val="21"/>
              </w:rPr>
              <w:t>])</w:t>
            </w:r>
            <w:r>
              <w:rPr>
                <w:rStyle w:val="o"/>
                <w:color w:val="666666"/>
                <w:sz w:val="21"/>
                <w:szCs w:val="21"/>
              </w:rPr>
              <w:t>.</w:t>
            </w:r>
            <w:r>
              <w:rPr>
                <w:rStyle w:val="n"/>
                <w:color w:val="333333"/>
                <w:sz w:val="21"/>
                <w:szCs w:val="21"/>
              </w:rPr>
              <w:t>reset_index</w:t>
            </w:r>
            <w:r>
              <w:rPr>
                <w:rStyle w:val="p"/>
                <w:color w:val="333333"/>
                <w:sz w:val="21"/>
                <w:szCs w:val="21"/>
              </w:rPr>
              <w:t>(</w:t>
            </w:r>
            <w:r>
              <w:rPr>
                <w:rStyle w:val="n"/>
                <w:color w:val="333333"/>
                <w:sz w:val="21"/>
                <w:szCs w:val="21"/>
              </w:rPr>
              <w:t>drop</w:t>
            </w:r>
            <w:r>
              <w:rPr>
                <w:rStyle w:val="o"/>
                <w:color w:val="666666"/>
                <w:sz w:val="21"/>
                <w:szCs w:val="21"/>
              </w:rPr>
              <w:t>=</w:t>
            </w:r>
            <w:r>
              <w:rPr>
                <w:rStyle w:val="mi"/>
                <w:color w:val="666666"/>
                <w:sz w:val="21"/>
                <w:szCs w:val="21"/>
              </w:rPr>
              <w:t>1</w:t>
            </w:r>
            <w:r>
              <w:rPr>
                <w:rStyle w:val="p"/>
                <w:color w:val="333333"/>
                <w:sz w:val="21"/>
                <w:szCs w:val="21"/>
              </w:rPr>
              <w:t>)</w:t>
            </w:r>
            <w:r>
              <w:rPr>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1"/>
                <w:color w:val="BA2121"/>
                <w:sz w:val="21"/>
                <w:szCs w:val="21"/>
              </w:rPr>
              <w:t xml:space="preserve">'===================================================== </w:t>
            </w:r>
            <w:r>
              <w:rPr>
                <w:rStyle w:val="se"/>
                <w:b/>
                <w:bCs/>
                <w:color w:val="BB6622"/>
                <w:sz w:val="21"/>
                <w:szCs w:val="21"/>
              </w:rPr>
              <w:t>\n</w:t>
            </w:r>
            <w:r>
              <w:rPr>
                <w:rStyle w:val="s1"/>
                <w:color w:val="BA2121"/>
                <w:sz w:val="21"/>
                <w:szCs w:val="21"/>
              </w:rPr>
              <w:t>'</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n"/>
                <w:color w:val="333333"/>
                <w:sz w:val="21"/>
                <w:szCs w:val="21"/>
              </w:rPr>
              <w:t>df_all</w:t>
            </w:r>
            <w:r>
              <w:rPr>
                <w:rStyle w:val="o"/>
                <w:color w:val="666666"/>
                <w:sz w:val="21"/>
                <w:szCs w:val="21"/>
              </w:rPr>
              <w:t>.</w:t>
            </w:r>
            <w:r>
              <w:rPr>
                <w:rStyle w:val="n"/>
                <w:color w:val="333333"/>
                <w:sz w:val="21"/>
                <w:szCs w:val="21"/>
              </w:rPr>
              <w:t>groupby</w:t>
            </w:r>
            <w:r>
              <w:rPr>
                <w:rStyle w:val="p"/>
                <w:color w:val="333333"/>
                <w:sz w:val="21"/>
                <w:szCs w:val="21"/>
              </w:rPr>
              <w:t>([</w:t>
            </w:r>
            <w:r>
              <w:rPr>
                <w:rStyle w:val="s1"/>
                <w:color w:val="BA2121"/>
                <w:sz w:val="21"/>
                <w:szCs w:val="21"/>
              </w:rPr>
              <w:t>'set'</w:t>
            </w:r>
            <w:r>
              <w:rPr>
                <w:rStyle w:val="p"/>
                <w:color w:val="333333"/>
                <w:sz w:val="21"/>
                <w:szCs w:val="21"/>
              </w:rPr>
              <w:t>,</w:t>
            </w:r>
            <w:r>
              <w:rPr>
                <w:rStyle w:val="s1"/>
                <w:color w:val="BA2121"/>
                <w:sz w:val="21"/>
                <w:szCs w:val="21"/>
              </w:rPr>
              <w:t>'tag'</w:t>
            </w:r>
            <w:r>
              <w:rPr>
                <w:rStyle w:val="p"/>
                <w:color w:val="333333"/>
                <w:sz w:val="21"/>
                <w:szCs w:val="21"/>
              </w:rPr>
              <w:t>])</w:t>
            </w:r>
            <w:r>
              <w:rPr>
                <w:rStyle w:val="o"/>
                <w:color w:val="666666"/>
                <w:sz w:val="21"/>
                <w:szCs w:val="21"/>
              </w:rPr>
              <w:t>.</w:t>
            </w:r>
            <w:r>
              <w:rPr>
                <w:rStyle w:val="n"/>
                <w:color w:val="333333"/>
                <w:sz w:val="21"/>
                <w:szCs w:val="21"/>
              </w:rPr>
              <w:t>size</w:t>
            </w:r>
            <w:r>
              <w:rPr>
                <w:rStyle w:val="p"/>
                <w:color w:val="333333"/>
                <w:sz w:val="21"/>
                <w:szCs w:val="21"/>
              </w:rPr>
              <w:t>(),</w:t>
            </w:r>
            <w:r>
              <w:rPr>
                <w:rStyle w:val="s1"/>
                <w:color w:val="BA2121"/>
                <w:sz w:val="21"/>
                <w:szCs w:val="21"/>
              </w:rPr>
              <w:t>'</w:t>
            </w:r>
            <w:r>
              <w:rPr>
                <w:rStyle w:val="se"/>
                <w:b/>
                <w:bCs/>
                <w:color w:val="BB6622"/>
                <w:sz w:val="21"/>
                <w:szCs w:val="21"/>
              </w:rPr>
              <w:t>\n</w:t>
            </w:r>
            <w:r>
              <w:rPr>
                <w:rStyle w:val="s1"/>
                <w:color w:val="BA2121"/>
                <w:sz w:val="21"/>
                <w:szCs w:val="21"/>
              </w:rPr>
              <w:t>'</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1"/>
                <w:color w:val="BA2121"/>
                <w:sz w:val="21"/>
                <w:szCs w:val="21"/>
              </w:rPr>
              <w:t xml:space="preserve">'===================================================== </w:t>
            </w:r>
            <w:r>
              <w:rPr>
                <w:rStyle w:val="se"/>
                <w:b/>
                <w:bCs/>
                <w:color w:val="BB6622"/>
                <w:sz w:val="21"/>
                <w:szCs w:val="21"/>
              </w:rPr>
              <w:t>\n</w:t>
            </w:r>
            <w:r>
              <w:rPr>
                <w:rStyle w:val="s1"/>
                <w:color w:val="BA2121"/>
                <w:sz w:val="21"/>
                <w:szCs w:val="21"/>
              </w:rPr>
              <w:t>'</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c1"/>
                <w:rFonts w:eastAsia="Courier New"/>
                <w:i/>
                <w:iCs/>
                <w:color w:val="408080"/>
                <w:sz w:val="21"/>
                <w:szCs w:val="21"/>
              </w:rPr>
              <w:t>#cek sample datanya</w:t>
            </w:r>
          </w:p>
          <w:p w:rsidR="00D40928" w:rsidRDefault="00D40928" w:rsidP="00D40928">
            <w:pPr>
              <w:pStyle w:val="HTMLPreformatted"/>
              <w:shd w:val="clear" w:color="auto" w:fill="F7F7F7"/>
              <w:wordWrap w:val="0"/>
              <w:rPr>
                <w:rStyle w:val="p"/>
                <w:color w:val="333333"/>
                <w:sz w:val="21"/>
                <w:szCs w:val="21"/>
              </w:rPr>
            </w:pPr>
            <w:r>
              <w:rPr>
                <w:rStyle w:val="n"/>
                <w:color w:val="333333"/>
                <w:sz w:val="21"/>
                <w:szCs w:val="21"/>
              </w:rPr>
              <w:t>df_all</w:t>
            </w:r>
            <w:r>
              <w:rPr>
                <w:rStyle w:val="o"/>
                <w:color w:val="666666"/>
                <w:sz w:val="21"/>
                <w:szCs w:val="21"/>
              </w:rPr>
              <w:t>.</w:t>
            </w:r>
            <w:r>
              <w:rPr>
                <w:rStyle w:val="n"/>
                <w:color w:val="333333"/>
                <w:sz w:val="21"/>
                <w:szCs w:val="21"/>
              </w:rPr>
              <w:t>sample</w:t>
            </w:r>
            <w:r>
              <w:rPr>
                <w:rStyle w:val="p"/>
                <w:color w:val="333333"/>
                <w:sz w:val="21"/>
                <w:szCs w:val="21"/>
              </w:rPr>
              <w:t>(</w:t>
            </w:r>
            <w:r>
              <w:rPr>
                <w:rStyle w:val="mi"/>
                <w:color w:val="666666"/>
                <w:sz w:val="21"/>
                <w:szCs w:val="21"/>
              </w:rPr>
              <w:t>3</w:t>
            </w:r>
            <w:r>
              <w:rPr>
                <w:rStyle w:val="p"/>
                <w:color w:val="333333"/>
                <w:sz w:val="21"/>
                <w:szCs w:val="21"/>
              </w:rPr>
              <w:t>)</w:t>
            </w:r>
          </w:p>
          <w:p w:rsidR="00D40928" w:rsidRDefault="00D40928" w:rsidP="00D40928">
            <w:pPr>
              <w:pStyle w:val="Heading1"/>
              <w:numPr>
                <w:ilvl w:val="0"/>
                <w:numId w:val="0"/>
              </w:numPr>
              <w:jc w:val="left"/>
            </w:pPr>
            <w:bookmarkStart w:id="4050" w:name="_Toc83471248"/>
            <w:bookmarkStart w:id="4051" w:name="_Toc83473373"/>
            <w:r w:rsidRPr="00D40928">
              <w:t>Membuat</w:t>
            </w:r>
            <w:r>
              <w:t xml:space="preserve"> Folder Baru untuk Dataset</w:t>
            </w:r>
            <w:bookmarkEnd w:id="4050"/>
            <w:bookmarkEnd w:id="4051"/>
          </w:p>
          <w:p w:rsidR="00D40928" w:rsidRDefault="00D40928" w:rsidP="00D40928">
            <w:pPr>
              <w:pStyle w:val="HTMLPreformatted"/>
              <w:shd w:val="clear" w:color="auto" w:fill="F7F7F7"/>
              <w:wordWrap w:val="0"/>
              <w:rPr>
                <w:color w:val="333333"/>
                <w:sz w:val="21"/>
                <w:szCs w:val="21"/>
              </w:rPr>
            </w:pPr>
            <w:r>
              <w:rPr>
                <w:rStyle w:val="c1"/>
                <w:rFonts w:eastAsia="Courier New"/>
                <w:i/>
                <w:iCs/>
                <w:color w:val="408080"/>
                <w:sz w:val="21"/>
                <w:szCs w:val="21"/>
              </w:rPr>
              <w:t>## create folders</w:t>
            </w:r>
          </w:p>
          <w:p w:rsidR="00D40928" w:rsidRDefault="00D40928" w:rsidP="00D40928">
            <w:pPr>
              <w:pStyle w:val="HTMLPreformatted"/>
              <w:shd w:val="clear" w:color="auto" w:fill="F7F7F7"/>
              <w:wordWrap w:val="0"/>
              <w:rPr>
                <w:color w:val="333333"/>
                <w:sz w:val="21"/>
                <w:szCs w:val="21"/>
              </w:rPr>
            </w:pPr>
            <w:r>
              <w:rPr>
                <w:rStyle w:val="n"/>
                <w:color w:val="333333"/>
                <w:sz w:val="21"/>
                <w:szCs w:val="21"/>
              </w:rPr>
              <w:t>os</w:t>
            </w:r>
            <w:r>
              <w:rPr>
                <w:rStyle w:val="o"/>
                <w:color w:val="666666"/>
                <w:sz w:val="21"/>
                <w:szCs w:val="21"/>
              </w:rPr>
              <w:t>.</w:t>
            </w:r>
            <w:r>
              <w:rPr>
                <w:rStyle w:val="n"/>
                <w:color w:val="333333"/>
                <w:sz w:val="21"/>
                <w:szCs w:val="21"/>
              </w:rPr>
              <w:t>makedirs</w:t>
            </w:r>
            <w:r>
              <w:rPr>
                <w:rStyle w:val="p"/>
                <w:color w:val="333333"/>
                <w:sz w:val="21"/>
                <w:szCs w:val="21"/>
              </w:rPr>
              <w:t>(</w:t>
            </w:r>
            <w:r>
              <w:rPr>
                <w:rStyle w:val="s1"/>
                <w:color w:val="BA2121"/>
                <w:sz w:val="21"/>
                <w:szCs w:val="21"/>
              </w:rPr>
              <w:t>'Dataset/'</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eading1"/>
              <w:numPr>
                <w:ilvl w:val="0"/>
                <w:numId w:val="0"/>
              </w:numPr>
              <w:jc w:val="left"/>
            </w:pPr>
            <w:bookmarkStart w:id="4052" w:name="_Toc83471249"/>
            <w:bookmarkStart w:id="4053" w:name="_Toc83473374"/>
            <w:r w:rsidRPr="00D40928">
              <w:t>Menyalin</w:t>
            </w:r>
            <w:r>
              <w:t xml:space="preserve"> Dataset ke dalam Folder Dataset Baru</w:t>
            </w:r>
            <w:bookmarkEnd w:id="4052"/>
            <w:bookmarkEnd w:id="4053"/>
          </w:p>
          <w:p w:rsidR="00D40928" w:rsidRDefault="00D40928" w:rsidP="00D40928">
            <w:pPr>
              <w:pStyle w:val="HTMLPreformatted"/>
              <w:shd w:val="clear" w:color="auto" w:fill="F7F7F7"/>
              <w:wordWrap w:val="0"/>
              <w:rPr>
                <w:color w:val="333333"/>
                <w:sz w:val="21"/>
                <w:szCs w:val="21"/>
              </w:rPr>
            </w:pPr>
            <w:r>
              <w:rPr>
                <w:rStyle w:val="n"/>
                <w:rFonts w:eastAsia="Courier New"/>
                <w:color w:val="333333"/>
                <w:sz w:val="21"/>
                <w:szCs w:val="21"/>
              </w:rPr>
              <w:t>datasource_path</w:t>
            </w:r>
            <w:r>
              <w:rPr>
                <w:color w:val="333333"/>
                <w:sz w:val="21"/>
                <w:szCs w:val="21"/>
              </w:rPr>
              <w:t xml:space="preserve"> </w:t>
            </w:r>
            <w:r>
              <w:rPr>
                <w:rStyle w:val="o"/>
                <w:color w:val="666666"/>
                <w:sz w:val="21"/>
                <w:szCs w:val="21"/>
              </w:rPr>
              <w:t>=</w:t>
            </w:r>
            <w:r>
              <w:rPr>
                <w:color w:val="333333"/>
                <w:sz w:val="21"/>
                <w:szCs w:val="21"/>
              </w:rPr>
              <w:t xml:space="preserve"> </w:t>
            </w:r>
            <w:r>
              <w:rPr>
                <w:rStyle w:val="s2"/>
                <w:color w:val="BA2121"/>
                <w:sz w:val="21"/>
                <w:szCs w:val="21"/>
              </w:rPr>
              <w:t>"/content/gdrive/Shareddrives/Soedirman-Machine-Learning/CT SCAN COVID-19/CT/Original/"</w:t>
            </w:r>
          </w:p>
          <w:p w:rsidR="00D40928" w:rsidRDefault="00D40928" w:rsidP="00D40928">
            <w:pPr>
              <w:pStyle w:val="HTMLPreformatted"/>
              <w:shd w:val="clear" w:color="auto" w:fill="F7F7F7"/>
              <w:wordWrap w:val="0"/>
              <w:rPr>
                <w:color w:val="333333"/>
                <w:sz w:val="21"/>
                <w:szCs w:val="21"/>
              </w:rPr>
            </w:pPr>
            <w:r>
              <w:rPr>
                <w:rStyle w:val="n"/>
                <w:rFonts w:eastAsia="Courier New"/>
                <w:color w:val="333333"/>
                <w:sz w:val="21"/>
                <w:szCs w:val="21"/>
              </w:rPr>
              <w:t>dataset_path</w:t>
            </w:r>
            <w:r>
              <w:rPr>
                <w:color w:val="333333"/>
                <w:sz w:val="21"/>
                <w:szCs w:val="21"/>
              </w:rPr>
              <w:t xml:space="preserve"> </w:t>
            </w:r>
            <w:r>
              <w:rPr>
                <w:rStyle w:val="o"/>
                <w:color w:val="666666"/>
                <w:sz w:val="21"/>
                <w:szCs w:val="21"/>
              </w:rPr>
              <w:t>=</w:t>
            </w:r>
            <w:r>
              <w:rPr>
                <w:color w:val="333333"/>
                <w:sz w:val="21"/>
                <w:szCs w:val="21"/>
              </w:rPr>
              <w:t xml:space="preserve"> </w:t>
            </w:r>
            <w:r>
              <w:rPr>
                <w:rStyle w:val="s2"/>
                <w:color w:val="BA2121"/>
                <w:sz w:val="21"/>
                <w:szCs w:val="21"/>
              </w:rPr>
              <w:t>"Dataset/"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k"/>
                <w:b/>
                <w:bCs/>
                <w:color w:val="008000"/>
                <w:sz w:val="21"/>
                <w:szCs w:val="21"/>
              </w:rPr>
              <w:t>for</w:t>
            </w:r>
            <w:r>
              <w:rPr>
                <w:color w:val="333333"/>
                <w:sz w:val="21"/>
                <w:szCs w:val="21"/>
              </w:rPr>
              <w:t xml:space="preserve"> </w:t>
            </w:r>
            <w:r>
              <w:rPr>
                <w:rStyle w:val="n"/>
                <w:rFonts w:eastAsia="Courier New"/>
                <w:color w:val="333333"/>
                <w:sz w:val="21"/>
                <w:szCs w:val="21"/>
              </w:rPr>
              <w:t>index</w:t>
            </w:r>
            <w:r>
              <w:rPr>
                <w:rStyle w:val="p"/>
                <w:color w:val="333333"/>
                <w:sz w:val="21"/>
                <w:szCs w:val="21"/>
              </w:rPr>
              <w:t>,</w:t>
            </w:r>
            <w:r>
              <w:rPr>
                <w:color w:val="333333"/>
                <w:sz w:val="21"/>
                <w:szCs w:val="21"/>
              </w:rPr>
              <w:t xml:space="preserve"> </w:t>
            </w:r>
            <w:r>
              <w:rPr>
                <w:rStyle w:val="n"/>
                <w:rFonts w:eastAsia="Courier New"/>
                <w:color w:val="333333"/>
                <w:sz w:val="21"/>
                <w:szCs w:val="21"/>
              </w:rPr>
              <w:t>row</w:t>
            </w:r>
            <w:r>
              <w:rPr>
                <w:color w:val="333333"/>
                <w:sz w:val="21"/>
                <w:szCs w:val="21"/>
              </w:rPr>
              <w:t xml:space="preserve"> </w:t>
            </w:r>
            <w:r>
              <w:rPr>
                <w:rStyle w:val="ow"/>
                <w:b/>
                <w:bCs/>
                <w:color w:val="AA22FF"/>
                <w:sz w:val="21"/>
                <w:szCs w:val="21"/>
              </w:rPr>
              <w:t>in</w:t>
            </w:r>
            <w:r>
              <w:rPr>
                <w:color w:val="333333"/>
                <w:sz w:val="21"/>
                <w:szCs w:val="21"/>
              </w:rPr>
              <w:t xml:space="preserve"> </w:t>
            </w:r>
            <w:r>
              <w:rPr>
                <w:rStyle w:val="n"/>
                <w:rFonts w:eastAsia="Courier New"/>
                <w:color w:val="333333"/>
                <w:sz w:val="21"/>
                <w:szCs w:val="21"/>
              </w:rPr>
              <w:t>tq</w:t>
            </w:r>
            <w:r>
              <w:rPr>
                <w:rStyle w:val="p"/>
                <w:color w:val="333333"/>
                <w:sz w:val="21"/>
                <w:szCs w:val="21"/>
              </w:rPr>
              <w:t>(</w:t>
            </w:r>
            <w:r>
              <w:rPr>
                <w:rStyle w:val="n"/>
                <w:rFonts w:eastAsia="Courier New"/>
                <w:color w:val="333333"/>
                <w:sz w:val="21"/>
                <w:szCs w:val="21"/>
              </w:rPr>
              <w:t>df_all</w:t>
            </w:r>
            <w:r>
              <w:rPr>
                <w:rStyle w:val="o"/>
                <w:color w:val="666666"/>
                <w:sz w:val="21"/>
                <w:szCs w:val="21"/>
              </w:rPr>
              <w:t>.</w:t>
            </w:r>
            <w:r>
              <w:rPr>
                <w:rStyle w:val="n"/>
                <w:rFonts w:eastAsia="Courier New"/>
                <w:color w:val="333333"/>
                <w:sz w:val="21"/>
                <w:szCs w:val="21"/>
              </w:rPr>
              <w:t>iterrows</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#detect filepath</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file_path</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row</w:t>
            </w:r>
            <w:r>
              <w:rPr>
                <w:rStyle w:val="p"/>
                <w:color w:val="333333"/>
                <w:sz w:val="21"/>
                <w:szCs w:val="21"/>
              </w:rPr>
              <w:t>[</w:t>
            </w:r>
            <w:r>
              <w:rPr>
                <w:rStyle w:val="s1"/>
                <w:color w:val="BA2121"/>
                <w:sz w:val="21"/>
                <w:szCs w:val="21"/>
              </w:rPr>
              <w:t>'path'</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exists</w:t>
            </w:r>
            <w:r>
              <w:rPr>
                <w:rStyle w:val="p"/>
                <w:color w:val="333333"/>
                <w:sz w:val="21"/>
                <w:szCs w:val="21"/>
              </w:rPr>
              <w:t>(</w:t>
            </w:r>
            <w:r>
              <w:rPr>
                <w:rStyle w:val="n"/>
                <w:rFonts w:eastAsia="Courier New"/>
                <w:color w:val="333333"/>
                <w:sz w:val="21"/>
                <w:szCs w:val="21"/>
              </w:rPr>
              <w:t>file_path</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False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file_path</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join</w:t>
            </w:r>
            <w:r>
              <w:rPr>
                <w:rStyle w:val="p"/>
                <w:color w:val="333333"/>
                <w:sz w:val="21"/>
                <w:szCs w:val="21"/>
              </w:rPr>
              <w:t>(</w:t>
            </w:r>
            <w:r>
              <w:rPr>
                <w:rStyle w:val="n"/>
                <w:rFonts w:eastAsia="Courier New"/>
                <w:color w:val="333333"/>
                <w:sz w:val="21"/>
                <w:szCs w:val="21"/>
              </w:rPr>
              <w:t>datasource_path</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'tag'</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'image'</w:t>
            </w:r>
            <w:r>
              <w:rPr>
                <w:rStyle w:val="p"/>
                <w:color w:val="333333"/>
                <w:sz w:val="21"/>
                <w:szCs w:val="21"/>
              </w:rPr>
              <w:t>]</w:t>
            </w:r>
            <w:r>
              <w:rPr>
                <w:rStyle w:val="o"/>
                <w:color w:val="666666"/>
                <w:sz w:val="21"/>
                <w:szCs w:val="21"/>
              </w:rPr>
              <w:t>.</w:t>
            </w:r>
            <w:r>
              <w:rPr>
                <w:rStyle w:val="n"/>
                <w:rFonts w:eastAsia="Courier New"/>
                <w:color w:val="333333"/>
                <w:sz w:val="21"/>
                <w:szCs w:val="21"/>
              </w:rPr>
              <w:t>split</w:t>
            </w:r>
            <w:r>
              <w:rPr>
                <w:rStyle w:val="p"/>
                <w:color w:val="333333"/>
                <w:sz w:val="21"/>
                <w:szCs w:val="21"/>
              </w:rPr>
              <w:t>(</w:t>
            </w:r>
            <w:r>
              <w:rPr>
                <w:rStyle w:val="s1"/>
                <w:color w:val="BA2121"/>
                <w:sz w:val="21"/>
                <w:szCs w:val="21"/>
              </w:rPr>
              <w:t>'.'</w:t>
            </w:r>
            <w:r>
              <w:rPr>
                <w:rStyle w:val="p"/>
                <w:color w:val="333333"/>
                <w:sz w:val="21"/>
                <w:szCs w:val="21"/>
              </w:rPr>
              <w:t>)[</w:t>
            </w:r>
            <w:r>
              <w:rPr>
                <w:rStyle w:val="mi"/>
                <w:color w:val="666666"/>
                <w:sz w:val="21"/>
                <w:szCs w:val="21"/>
              </w:rPr>
              <w:t>0</w:t>
            </w:r>
            <w:r>
              <w:rPr>
                <w:rStyle w:val="p"/>
                <w:color w:val="333333"/>
                <w:sz w:val="21"/>
                <w:szCs w:val="21"/>
              </w:rPr>
              <w:t>])</w:t>
            </w: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#make folder destination dirs</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exists</w:t>
            </w:r>
            <w:r>
              <w:rPr>
                <w:rStyle w:val="p"/>
                <w:color w:val="333333"/>
                <w:sz w:val="21"/>
                <w:szCs w:val="21"/>
              </w:rPr>
              <w:t>(</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join</w:t>
            </w:r>
            <w:r>
              <w:rPr>
                <w:rStyle w:val="p"/>
                <w:color w:val="333333"/>
                <w:sz w:val="21"/>
                <w:szCs w:val="21"/>
              </w:rPr>
              <w:t>(</w:t>
            </w:r>
            <w:r>
              <w:rPr>
                <w:rStyle w:val="n"/>
                <w:rFonts w:eastAsia="Courier New"/>
                <w:color w:val="333333"/>
                <w:sz w:val="21"/>
                <w:szCs w:val="21"/>
              </w:rPr>
              <w:t>dataset_path</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'set'</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'tag'</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False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makedirs</w:t>
            </w:r>
            <w:r>
              <w:rPr>
                <w:rStyle w:val="p"/>
                <w:color w:val="333333"/>
                <w:sz w:val="21"/>
                <w:szCs w:val="21"/>
              </w:rPr>
              <w:t>(</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join</w:t>
            </w:r>
            <w:r>
              <w:rPr>
                <w:rStyle w:val="p"/>
                <w:color w:val="333333"/>
                <w:sz w:val="21"/>
                <w:szCs w:val="21"/>
              </w:rPr>
              <w:t>(</w:t>
            </w:r>
            <w:r>
              <w:rPr>
                <w:rStyle w:val="n"/>
                <w:rFonts w:eastAsia="Courier New"/>
                <w:color w:val="333333"/>
                <w:sz w:val="21"/>
                <w:szCs w:val="21"/>
              </w:rPr>
              <w:t>dataset_path</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'set'</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'tag'</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#define file dest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destination_file_name</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file_path</w:t>
            </w:r>
            <w:r>
              <w:rPr>
                <w:rStyle w:val="o"/>
                <w:color w:val="666666"/>
                <w:sz w:val="21"/>
                <w:szCs w:val="21"/>
              </w:rPr>
              <w:t>.</w:t>
            </w:r>
            <w:r>
              <w:rPr>
                <w:rStyle w:val="n"/>
                <w:rFonts w:eastAsia="Courier New"/>
                <w:color w:val="333333"/>
                <w:sz w:val="21"/>
                <w:szCs w:val="21"/>
              </w:rPr>
              <w:t>split</w:t>
            </w:r>
            <w:r>
              <w:rPr>
                <w:rStyle w:val="p"/>
                <w:color w:val="333333"/>
                <w:sz w:val="21"/>
                <w:szCs w:val="21"/>
              </w:rPr>
              <w:t>(</w:t>
            </w:r>
            <w:r>
              <w:rPr>
                <w:rStyle w:val="s1"/>
                <w:color w:val="BA2121"/>
                <w:sz w:val="21"/>
                <w:szCs w:val="21"/>
              </w:rPr>
              <w:t>'/'</w:t>
            </w:r>
            <w:r>
              <w:rPr>
                <w:rStyle w:val="p"/>
                <w:color w:val="333333"/>
                <w:sz w:val="21"/>
                <w:szCs w:val="21"/>
              </w:rPr>
              <w:t>)[</w:t>
            </w:r>
            <w:r>
              <w:rPr>
                <w:rStyle w:val="o"/>
                <w:color w:val="666666"/>
                <w:sz w:val="21"/>
                <w:szCs w:val="21"/>
              </w:rPr>
              <w:t>-</w:t>
            </w:r>
            <w:r>
              <w:rPr>
                <w:rStyle w:val="mi"/>
                <w:color w:val="666666"/>
                <w:sz w:val="21"/>
                <w:szCs w:val="21"/>
              </w:rPr>
              <w:t>1</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file_dest</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join</w:t>
            </w:r>
            <w:r>
              <w:rPr>
                <w:rStyle w:val="p"/>
                <w:color w:val="333333"/>
                <w:sz w:val="21"/>
                <w:szCs w:val="21"/>
              </w:rPr>
              <w:t>(</w:t>
            </w:r>
            <w:r>
              <w:rPr>
                <w:rStyle w:val="n"/>
                <w:rFonts w:eastAsia="Courier New"/>
                <w:color w:val="333333"/>
                <w:sz w:val="21"/>
                <w:szCs w:val="21"/>
              </w:rPr>
              <w:t>dataset_path</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'set'</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'tag'</w:t>
            </w:r>
            <w:r>
              <w:rPr>
                <w:rStyle w:val="p"/>
                <w:color w:val="333333"/>
                <w:sz w:val="21"/>
                <w:szCs w:val="21"/>
              </w:rPr>
              <w:t>],</w:t>
            </w:r>
            <w:r>
              <w:rPr>
                <w:rStyle w:val="n"/>
                <w:rFonts w:eastAsia="Courier New"/>
                <w:color w:val="333333"/>
                <w:sz w:val="21"/>
                <w:szCs w:val="21"/>
              </w:rPr>
              <w:t>destination_file_name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#copy file from source to dest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exists</w:t>
            </w:r>
            <w:r>
              <w:rPr>
                <w:rStyle w:val="p"/>
                <w:color w:val="333333"/>
                <w:sz w:val="21"/>
                <w:szCs w:val="21"/>
              </w:rPr>
              <w:t>(</w:t>
            </w:r>
            <w:r>
              <w:rPr>
                <w:rStyle w:val="n"/>
                <w:rFonts w:eastAsia="Courier New"/>
                <w:color w:val="333333"/>
                <w:sz w:val="21"/>
                <w:szCs w:val="21"/>
              </w:rPr>
              <w:t>file_dest</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False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shutil</w:t>
            </w:r>
            <w:r>
              <w:rPr>
                <w:rStyle w:val="o"/>
                <w:color w:val="666666"/>
                <w:sz w:val="21"/>
                <w:szCs w:val="21"/>
              </w:rPr>
              <w:t>.</w:t>
            </w:r>
            <w:r>
              <w:rPr>
                <w:rStyle w:val="n"/>
                <w:rFonts w:eastAsia="Courier New"/>
                <w:color w:val="333333"/>
                <w:sz w:val="21"/>
                <w:szCs w:val="21"/>
              </w:rPr>
              <w:t>copy2</w:t>
            </w:r>
            <w:r>
              <w:rPr>
                <w:rStyle w:val="p"/>
                <w:color w:val="333333"/>
                <w:sz w:val="21"/>
                <w:szCs w:val="21"/>
              </w:rPr>
              <w:t>(</w:t>
            </w:r>
            <w:r>
              <w:rPr>
                <w:rStyle w:val="n"/>
                <w:rFonts w:eastAsia="Courier New"/>
                <w:color w:val="333333"/>
                <w:sz w:val="21"/>
                <w:szCs w:val="21"/>
              </w:rPr>
              <w:t>file_path</w:t>
            </w:r>
            <w:r>
              <w:rPr>
                <w:rStyle w:val="p"/>
                <w:color w:val="333333"/>
                <w:sz w:val="21"/>
                <w:szCs w:val="21"/>
              </w:rPr>
              <w:t>,</w:t>
            </w:r>
            <w:r>
              <w:rPr>
                <w:rStyle w:val="n"/>
                <w:rFonts w:eastAsia="Courier New"/>
                <w:color w:val="333333"/>
                <w:sz w:val="21"/>
                <w:szCs w:val="21"/>
              </w:rPr>
              <w:t>file_dest</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eading1"/>
              <w:numPr>
                <w:ilvl w:val="0"/>
                <w:numId w:val="0"/>
              </w:numPr>
              <w:jc w:val="left"/>
              <w:rPr>
                <w:lang w:val="en-US"/>
              </w:rPr>
            </w:pPr>
            <w:bookmarkStart w:id="4054" w:name="_Toc83471250"/>
            <w:bookmarkStart w:id="4055" w:name="_Toc83473375"/>
            <w:r>
              <w:t>Pre-processing dan Augmentasi Data</w:t>
            </w:r>
            <w:bookmarkEnd w:id="4054"/>
            <w:bookmarkEnd w:id="4055"/>
          </w:p>
          <w:p w:rsidR="00D40928" w:rsidRDefault="00D40928" w:rsidP="00D40928">
            <w:pPr>
              <w:pStyle w:val="HTMLPreformatted"/>
              <w:shd w:val="clear" w:color="auto" w:fill="F7F7F7"/>
              <w:wordWrap w:val="0"/>
              <w:rPr>
                <w:color w:val="333333"/>
                <w:sz w:val="21"/>
                <w:szCs w:val="21"/>
              </w:rPr>
            </w:pPr>
            <w:r>
              <w:rPr>
                <w:rStyle w:val="n"/>
                <w:rFonts w:eastAsia="Courier New"/>
                <w:color w:val="333333"/>
                <w:sz w:val="21"/>
                <w:szCs w:val="21"/>
              </w:rPr>
              <w:t>datagen</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tf</w:t>
            </w:r>
            <w:r>
              <w:rPr>
                <w:rStyle w:val="o"/>
                <w:color w:val="666666"/>
                <w:sz w:val="21"/>
                <w:szCs w:val="21"/>
              </w:rPr>
              <w:t>.</w:t>
            </w:r>
            <w:r>
              <w:rPr>
                <w:rStyle w:val="n"/>
                <w:rFonts w:eastAsia="Courier New"/>
                <w:color w:val="333333"/>
                <w:sz w:val="21"/>
                <w:szCs w:val="21"/>
              </w:rPr>
              <w:t>keras</w:t>
            </w:r>
            <w:r>
              <w:rPr>
                <w:rStyle w:val="o"/>
                <w:color w:val="666666"/>
                <w:sz w:val="21"/>
                <w:szCs w:val="21"/>
              </w:rPr>
              <w:t>.</w:t>
            </w:r>
            <w:r>
              <w:rPr>
                <w:rStyle w:val="n"/>
                <w:rFonts w:eastAsia="Courier New"/>
                <w:color w:val="333333"/>
                <w:sz w:val="21"/>
                <w:szCs w:val="21"/>
              </w:rPr>
              <w:t>preprocessing</w:t>
            </w:r>
            <w:r>
              <w:rPr>
                <w:rStyle w:val="o"/>
                <w:color w:val="666666"/>
                <w:sz w:val="21"/>
                <w:szCs w:val="21"/>
              </w:rPr>
              <w:t>.</w:t>
            </w:r>
            <w:r>
              <w:rPr>
                <w:rStyle w:val="n"/>
                <w:rFonts w:eastAsia="Courier New"/>
                <w:color w:val="333333"/>
                <w:sz w:val="21"/>
                <w:szCs w:val="21"/>
              </w:rPr>
              <w:t>image</w:t>
            </w:r>
            <w:r>
              <w:rPr>
                <w:rStyle w:val="o"/>
                <w:color w:val="666666"/>
                <w:sz w:val="21"/>
                <w:szCs w:val="21"/>
              </w:rPr>
              <w:t>.</w:t>
            </w:r>
            <w:r>
              <w:rPr>
                <w:rStyle w:val="n"/>
                <w:rFonts w:eastAsia="Courier New"/>
                <w:color w:val="333333"/>
                <w:sz w:val="21"/>
                <w:szCs w:val="21"/>
              </w:rPr>
              <w:t>ImageDataGenerator</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rescale</w:t>
            </w:r>
            <w:r>
              <w:rPr>
                <w:rStyle w:val="o"/>
                <w:color w:val="666666"/>
                <w:sz w:val="21"/>
                <w:szCs w:val="21"/>
              </w:rPr>
              <w:t>=</w:t>
            </w:r>
            <w:r>
              <w:rPr>
                <w:rStyle w:val="mf"/>
                <w:color w:val="666666"/>
                <w:sz w:val="21"/>
                <w:szCs w:val="21"/>
              </w:rPr>
              <w:t>1.</w:t>
            </w:r>
            <w:r>
              <w:rPr>
                <w:rStyle w:val="o"/>
                <w:color w:val="666666"/>
                <w:sz w:val="21"/>
                <w:szCs w:val="21"/>
              </w:rPr>
              <w:t>/</w:t>
            </w:r>
            <w:r>
              <w:rPr>
                <w:rStyle w:val="mi"/>
                <w:color w:val="666666"/>
                <w:sz w:val="21"/>
                <w:szCs w:val="21"/>
              </w:rPr>
              <w:t>255</w:t>
            </w:r>
            <w:r>
              <w:rPr>
                <w:rStyle w:val="p"/>
                <w:color w:val="333333"/>
                <w:sz w:val="21"/>
                <w:szCs w:val="21"/>
              </w:rPr>
              <w:t>,</w:t>
            </w: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validation_split</w:t>
            </w:r>
            <w:r>
              <w:rPr>
                <w:color w:val="333333"/>
                <w:sz w:val="21"/>
                <w:szCs w:val="21"/>
              </w:rPr>
              <w:t xml:space="preserve"> </w:t>
            </w:r>
            <w:r>
              <w:rPr>
                <w:rStyle w:val="o"/>
                <w:color w:val="666666"/>
                <w:sz w:val="21"/>
                <w:szCs w:val="21"/>
              </w:rPr>
              <w:t>=</w:t>
            </w:r>
            <w:r>
              <w:rPr>
                <w:color w:val="333333"/>
                <w:sz w:val="21"/>
                <w:szCs w:val="21"/>
              </w:rPr>
              <w:t xml:space="preserve"> </w:t>
            </w:r>
            <w:r>
              <w:rPr>
                <w:rStyle w:val="mf"/>
                <w:color w:val="666666"/>
                <w:sz w:val="21"/>
                <w:szCs w:val="21"/>
              </w:rPr>
              <w:t>0.2</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rotation_range</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30</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horizontal_flip</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True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shear_range</w:t>
            </w:r>
            <w:r>
              <w:rPr>
                <w:color w:val="333333"/>
                <w:sz w:val="21"/>
                <w:szCs w:val="21"/>
              </w:rPr>
              <w:t xml:space="preserve"> </w:t>
            </w:r>
            <w:r>
              <w:rPr>
                <w:rStyle w:val="o"/>
                <w:color w:val="666666"/>
                <w:sz w:val="21"/>
                <w:szCs w:val="21"/>
              </w:rPr>
              <w:t>=</w:t>
            </w:r>
            <w:r>
              <w:rPr>
                <w:color w:val="333333"/>
                <w:sz w:val="21"/>
                <w:szCs w:val="21"/>
              </w:rPr>
              <w:t xml:space="preserve"> </w:t>
            </w:r>
            <w:r>
              <w:rPr>
                <w:rStyle w:val="mf"/>
                <w:color w:val="666666"/>
                <w:sz w:val="21"/>
                <w:szCs w:val="21"/>
              </w:rPr>
              <w:t>0.2</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zoom_range</w:t>
            </w:r>
            <w:r>
              <w:rPr>
                <w:color w:val="333333"/>
                <w:sz w:val="21"/>
                <w:szCs w:val="21"/>
              </w:rPr>
              <w:t xml:space="preserve"> </w:t>
            </w:r>
            <w:r>
              <w:rPr>
                <w:rStyle w:val="o"/>
                <w:color w:val="666666"/>
                <w:sz w:val="21"/>
                <w:szCs w:val="21"/>
              </w:rPr>
              <w:t>=</w:t>
            </w:r>
            <w:r>
              <w:rPr>
                <w:color w:val="333333"/>
                <w:sz w:val="21"/>
                <w:szCs w:val="21"/>
              </w:rPr>
              <w:t xml:space="preserve"> </w:t>
            </w:r>
            <w:r>
              <w:rPr>
                <w:rStyle w:val="mf"/>
                <w:color w:val="666666"/>
                <w:sz w:val="21"/>
                <w:szCs w:val="21"/>
              </w:rPr>
              <w:t>0.1</w:t>
            </w:r>
            <w:r>
              <w:rPr>
                <w:rStyle w:val="p"/>
                <w:color w:val="333333"/>
                <w:sz w:val="21"/>
                <w:szCs w:val="21"/>
              </w:rPr>
              <w:t>,</w:t>
            </w: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vertical_flip</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True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fill_mode</w:t>
            </w:r>
            <w:r>
              <w:rPr>
                <w:color w:val="333333"/>
                <w:sz w:val="21"/>
                <w:szCs w:val="21"/>
              </w:rPr>
              <w:t xml:space="preserve"> </w:t>
            </w:r>
            <w:r>
              <w:rPr>
                <w:rStyle w:val="o"/>
                <w:color w:val="666666"/>
                <w:sz w:val="21"/>
                <w:szCs w:val="21"/>
              </w:rPr>
              <w:t>=</w:t>
            </w:r>
            <w:r>
              <w:rPr>
                <w:color w:val="333333"/>
                <w:sz w:val="21"/>
                <w:szCs w:val="21"/>
              </w:rPr>
              <w:t xml:space="preserve"> </w:t>
            </w:r>
            <w:r>
              <w:rPr>
                <w:rStyle w:val="s2"/>
                <w:color w:val="BA2121"/>
                <w:sz w:val="21"/>
                <w:szCs w:val="21"/>
              </w:rPr>
              <w:t>"nearest"</w:t>
            </w:r>
            <w:r>
              <w:rPr>
                <w:rStyle w:val="p"/>
                <w:color w:val="333333"/>
                <w:sz w:val="21"/>
                <w:szCs w:val="21"/>
              </w:rPr>
              <w:t>)</w:t>
            </w:r>
          </w:p>
          <w:p w:rsidR="00D40928" w:rsidRDefault="00D40928" w:rsidP="00D40928">
            <w:pPr>
              <w:pStyle w:val="Heading1"/>
              <w:numPr>
                <w:ilvl w:val="0"/>
                <w:numId w:val="0"/>
              </w:numPr>
              <w:jc w:val="left"/>
            </w:pPr>
            <w:bookmarkStart w:id="4056" w:name="_Toc83471251"/>
            <w:bookmarkStart w:id="4057" w:name="_Toc83473376"/>
            <w:r>
              <w:t>Mengimpor Dataset</w:t>
            </w:r>
            <w:bookmarkEnd w:id="4056"/>
            <w:bookmarkEnd w:id="4057"/>
          </w:p>
          <w:p w:rsidR="00D40928" w:rsidRDefault="00D40928" w:rsidP="00D40928">
            <w:pPr>
              <w:pStyle w:val="HTMLPreformatted"/>
              <w:shd w:val="clear" w:color="auto" w:fill="F7F7F7"/>
              <w:wordWrap w:val="0"/>
              <w:rPr>
                <w:color w:val="333333"/>
                <w:sz w:val="21"/>
                <w:szCs w:val="21"/>
              </w:rPr>
            </w:pPr>
            <w:r>
              <w:rPr>
                <w:rStyle w:val="c1"/>
                <w:rFonts w:eastAsia="Courier New"/>
                <w:i/>
                <w:iCs/>
                <w:color w:val="408080"/>
                <w:sz w:val="21"/>
                <w:szCs w:val="21"/>
              </w:rPr>
              <w:t>#Memuat semua gambar ke memori untuk pertama kali</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c1"/>
                <w:rFonts w:eastAsia="Courier New"/>
                <w:i/>
                <w:iCs/>
                <w:color w:val="408080"/>
                <w:sz w:val="21"/>
                <w:szCs w:val="21"/>
              </w:rPr>
              <w:t>#Memuat dataset pelatihan</w:t>
            </w:r>
          </w:p>
          <w:p w:rsidR="00D40928" w:rsidRDefault="00D40928" w:rsidP="00D40928">
            <w:pPr>
              <w:pStyle w:val="HTMLPreformatted"/>
              <w:shd w:val="clear" w:color="auto" w:fill="F7F7F7"/>
              <w:wordWrap w:val="0"/>
              <w:rPr>
                <w:color w:val="333333"/>
                <w:sz w:val="21"/>
                <w:szCs w:val="21"/>
              </w:rPr>
            </w:pPr>
            <w:r>
              <w:rPr>
                <w:rStyle w:val="n"/>
                <w:color w:val="333333"/>
                <w:sz w:val="21"/>
                <w:szCs w:val="21"/>
              </w:rPr>
              <w:t>IMAGE_SIZE</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224</w:t>
            </w:r>
          </w:p>
          <w:p w:rsidR="00D40928" w:rsidRDefault="00D40928" w:rsidP="00D40928">
            <w:pPr>
              <w:pStyle w:val="HTMLPreformatted"/>
              <w:shd w:val="clear" w:color="auto" w:fill="F7F7F7"/>
              <w:wordWrap w:val="0"/>
              <w:rPr>
                <w:color w:val="333333"/>
                <w:sz w:val="21"/>
                <w:szCs w:val="21"/>
              </w:rPr>
            </w:pPr>
            <w:r>
              <w:rPr>
                <w:rStyle w:val="n"/>
                <w:color w:val="333333"/>
                <w:sz w:val="21"/>
                <w:szCs w:val="21"/>
              </w:rPr>
              <w:t>BATCH_SIZE</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66</w:t>
            </w:r>
          </w:p>
          <w:p w:rsidR="00D40928" w:rsidRDefault="00D40928" w:rsidP="00D40928">
            <w:pPr>
              <w:pStyle w:val="HTMLPreformatted"/>
              <w:shd w:val="clear" w:color="auto" w:fill="F7F7F7"/>
              <w:wordWrap w:val="0"/>
              <w:rPr>
                <w:color w:val="333333"/>
                <w:sz w:val="21"/>
                <w:szCs w:val="21"/>
              </w:rPr>
            </w:pPr>
            <w:r>
              <w:rPr>
                <w:rStyle w:val="n"/>
                <w:color w:val="333333"/>
                <w:sz w:val="21"/>
                <w:szCs w:val="21"/>
              </w:rPr>
              <w:t>base_dir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os</w:t>
            </w:r>
            <w:r>
              <w:rPr>
                <w:rStyle w:val="o"/>
                <w:color w:val="666666"/>
                <w:sz w:val="21"/>
                <w:szCs w:val="21"/>
              </w:rPr>
              <w:t>.</w:t>
            </w:r>
            <w:r>
              <w:rPr>
                <w:rStyle w:val="n"/>
                <w:color w:val="333333"/>
                <w:sz w:val="21"/>
                <w:szCs w:val="21"/>
              </w:rPr>
              <w:t>path</w:t>
            </w:r>
            <w:r>
              <w:rPr>
                <w:rStyle w:val="o"/>
                <w:color w:val="666666"/>
                <w:sz w:val="21"/>
                <w:szCs w:val="21"/>
              </w:rPr>
              <w:t>.</w:t>
            </w:r>
            <w:r>
              <w:rPr>
                <w:rStyle w:val="n"/>
                <w:color w:val="333333"/>
                <w:sz w:val="21"/>
                <w:szCs w:val="21"/>
              </w:rPr>
              <w:t>join</w:t>
            </w:r>
            <w:r>
              <w:rPr>
                <w:rStyle w:val="p"/>
                <w:color w:val="333333"/>
                <w:sz w:val="21"/>
                <w:szCs w:val="21"/>
              </w:rPr>
              <w:t>(</w:t>
            </w:r>
            <w:r>
              <w:rPr>
                <w:rStyle w:val="s1"/>
                <w:color w:val="BA2121"/>
                <w:sz w:val="21"/>
                <w:szCs w:val="21"/>
              </w:rPr>
              <w:t>'Dataset/train/'</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n"/>
                <w:color w:val="333333"/>
                <w:sz w:val="21"/>
                <w:szCs w:val="21"/>
              </w:rPr>
              <w:t>train_generator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datagen</w:t>
            </w:r>
            <w:r>
              <w:rPr>
                <w:rStyle w:val="o"/>
                <w:color w:val="666666"/>
                <w:sz w:val="21"/>
                <w:szCs w:val="21"/>
              </w:rPr>
              <w:t>.</w:t>
            </w:r>
            <w:r>
              <w:rPr>
                <w:rStyle w:val="n"/>
                <w:color w:val="333333"/>
                <w:sz w:val="21"/>
                <w:szCs w:val="21"/>
              </w:rPr>
              <w:t>flow_from_directory</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base_dir</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target_size</w:t>
            </w:r>
            <w:r>
              <w:rPr>
                <w:rStyle w:val="o"/>
                <w:color w:val="666666"/>
                <w:sz w:val="21"/>
                <w:szCs w:val="21"/>
              </w:rPr>
              <w:t>=</w:t>
            </w:r>
            <w:r>
              <w:rPr>
                <w:rStyle w:val="p"/>
                <w:color w:val="333333"/>
                <w:sz w:val="21"/>
                <w:szCs w:val="21"/>
              </w:rPr>
              <w:t>(</w:t>
            </w:r>
            <w:r>
              <w:rPr>
                <w:rStyle w:val="n"/>
                <w:color w:val="333333"/>
                <w:sz w:val="21"/>
                <w:szCs w:val="21"/>
              </w:rPr>
              <w:t>IMAGE_SIZE</w:t>
            </w:r>
            <w:r>
              <w:rPr>
                <w:rStyle w:val="p"/>
                <w:color w:val="333333"/>
                <w:sz w:val="21"/>
                <w:szCs w:val="21"/>
              </w:rPr>
              <w:t>,</w:t>
            </w:r>
            <w:r>
              <w:rPr>
                <w:color w:val="333333"/>
                <w:sz w:val="21"/>
                <w:szCs w:val="21"/>
              </w:rPr>
              <w:t xml:space="preserve"> </w:t>
            </w:r>
            <w:r>
              <w:rPr>
                <w:rStyle w:val="n"/>
                <w:color w:val="333333"/>
                <w:sz w:val="21"/>
                <w:szCs w:val="21"/>
              </w:rPr>
              <w:t>IMAGE_SIZE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batch_size</w:t>
            </w:r>
            <w:r>
              <w:rPr>
                <w:rStyle w:val="o"/>
                <w:color w:val="666666"/>
                <w:sz w:val="21"/>
                <w:szCs w:val="21"/>
              </w:rPr>
              <w:t>=</w:t>
            </w:r>
            <w:r>
              <w:rPr>
                <w:rStyle w:val="n"/>
                <w:color w:val="333333"/>
                <w:sz w:val="21"/>
                <w:szCs w:val="21"/>
              </w:rPr>
              <w:t>BATCH_SIZE</w:t>
            </w:r>
            <w:r>
              <w:rPr>
                <w:rStyle w:val="p"/>
                <w:color w:val="333333"/>
                <w:sz w:val="21"/>
                <w:szCs w:val="21"/>
              </w:rPr>
              <w:t>,</w:t>
            </w: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subset</w:t>
            </w:r>
            <w:r>
              <w:rPr>
                <w:rStyle w:val="o"/>
                <w:color w:val="666666"/>
                <w:sz w:val="21"/>
                <w:szCs w:val="21"/>
              </w:rPr>
              <w:t>=</w:t>
            </w:r>
            <w:r>
              <w:rPr>
                <w:rStyle w:val="s1"/>
                <w:color w:val="BA2121"/>
                <w:sz w:val="21"/>
                <w:szCs w:val="21"/>
              </w:rPr>
              <w:t>'training'</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class_mode</w:t>
            </w:r>
            <w:r>
              <w:rPr>
                <w:rStyle w:val="o"/>
                <w:color w:val="666666"/>
                <w:sz w:val="21"/>
                <w:szCs w:val="21"/>
              </w:rPr>
              <w:t>=</w:t>
            </w:r>
            <w:r>
              <w:rPr>
                <w:color w:val="333333"/>
                <w:sz w:val="21"/>
                <w:szCs w:val="21"/>
              </w:rPr>
              <w:t xml:space="preserve"> </w:t>
            </w:r>
            <w:r>
              <w:rPr>
                <w:rStyle w:val="s1"/>
                <w:color w:val="BA2121"/>
                <w:sz w:val="21"/>
                <w:szCs w:val="21"/>
              </w:rPr>
              <w:t>'categorical'</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n"/>
                <w:color w:val="333333"/>
                <w:sz w:val="21"/>
                <w:szCs w:val="21"/>
              </w:rPr>
              <w:t>val_generator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datagen</w:t>
            </w:r>
            <w:r>
              <w:rPr>
                <w:rStyle w:val="o"/>
                <w:color w:val="666666"/>
                <w:sz w:val="21"/>
                <w:szCs w:val="21"/>
              </w:rPr>
              <w:t>.</w:t>
            </w:r>
            <w:r>
              <w:rPr>
                <w:rStyle w:val="n"/>
                <w:color w:val="333333"/>
                <w:sz w:val="21"/>
                <w:szCs w:val="21"/>
              </w:rPr>
              <w:t>flow_from_directory</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base_dir</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target_size</w:t>
            </w:r>
            <w:r>
              <w:rPr>
                <w:rStyle w:val="o"/>
                <w:color w:val="666666"/>
                <w:sz w:val="21"/>
                <w:szCs w:val="21"/>
              </w:rPr>
              <w:t>=</w:t>
            </w:r>
            <w:r>
              <w:rPr>
                <w:rStyle w:val="p"/>
                <w:color w:val="333333"/>
                <w:sz w:val="21"/>
                <w:szCs w:val="21"/>
              </w:rPr>
              <w:t>(</w:t>
            </w:r>
            <w:r>
              <w:rPr>
                <w:rStyle w:val="n"/>
                <w:color w:val="333333"/>
                <w:sz w:val="21"/>
                <w:szCs w:val="21"/>
              </w:rPr>
              <w:t>IMAGE_SIZE</w:t>
            </w:r>
            <w:r>
              <w:rPr>
                <w:rStyle w:val="p"/>
                <w:color w:val="333333"/>
                <w:sz w:val="21"/>
                <w:szCs w:val="21"/>
              </w:rPr>
              <w:t>,</w:t>
            </w:r>
            <w:r>
              <w:rPr>
                <w:color w:val="333333"/>
                <w:sz w:val="21"/>
                <w:szCs w:val="21"/>
              </w:rPr>
              <w:t xml:space="preserve"> </w:t>
            </w:r>
            <w:r>
              <w:rPr>
                <w:rStyle w:val="n"/>
                <w:color w:val="333333"/>
                <w:sz w:val="21"/>
                <w:szCs w:val="21"/>
              </w:rPr>
              <w:t>IMAGE_SIZE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batch_size</w:t>
            </w:r>
            <w:r>
              <w:rPr>
                <w:rStyle w:val="o"/>
                <w:color w:val="666666"/>
                <w:sz w:val="21"/>
                <w:szCs w:val="21"/>
              </w:rPr>
              <w:t>=</w:t>
            </w:r>
            <w:r>
              <w:rPr>
                <w:rStyle w:val="n"/>
                <w:color w:val="333333"/>
                <w:sz w:val="21"/>
                <w:szCs w:val="21"/>
              </w:rPr>
              <w:t>BATCH_SIZE</w:t>
            </w:r>
            <w:r>
              <w:rPr>
                <w:rStyle w:val="p"/>
                <w:color w:val="333333"/>
                <w:sz w:val="21"/>
                <w:szCs w:val="21"/>
              </w:rPr>
              <w:t>,</w:t>
            </w: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subset</w:t>
            </w:r>
            <w:r>
              <w:rPr>
                <w:rStyle w:val="o"/>
                <w:color w:val="666666"/>
                <w:sz w:val="21"/>
                <w:szCs w:val="21"/>
              </w:rPr>
              <w:t>=</w:t>
            </w:r>
            <w:r>
              <w:rPr>
                <w:rStyle w:val="s1"/>
                <w:color w:val="BA2121"/>
                <w:sz w:val="21"/>
                <w:szCs w:val="21"/>
              </w:rPr>
              <w:t>'validation'</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class_mode</w:t>
            </w:r>
            <w:r>
              <w:rPr>
                <w:rStyle w:val="o"/>
                <w:color w:val="666666"/>
                <w:sz w:val="21"/>
                <w:szCs w:val="21"/>
              </w:rPr>
              <w:t>=</w:t>
            </w:r>
            <w:r>
              <w:rPr>
                <w:color w:val="333333"/>
                <w:sz w:val="21"/>
                <w:szCs w:val="21"/>
              </w:rPr>
              <w:t xml:space="preserve"> </w:t>
            </w:r>
            <w:r>
              <w:rPr>
                <w:rStyle w:val="s1"/>
                <w:color w:val="BA2121"/>
                <w:sz w:val="21"/>
                <w:szCs w:val="21"/>
              </w:rPr>
              <w:t>'categorical'</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c1"/>
                <w:rFonts w:eastAsia="Courier New"/>
                <w:i/>
                <w:iCs/>
                <w:color w:val="408080"/>
                <w:sz w:val="21"/>
                <w:szCs w:val="21"/>
              </w:rPr>
              <w:t>#Memuat dataset pengujian</w:t>
            </w:r>
          </w:p>
          <w:p w:rsidR="00D40928" w:rsidRDefault="00D40928" w:rsidP="00D40928">
            <w:pPr>
              <w:pStyle w:val="HTMLPreformatted"/>
              <w:shd w:val="clear" w:color="auto" w:fill="F7F7F7"/>
              <w:wordWrap w:val="0"/>
              <w:rPr>
                <w:color w:val="333333"/>
                <w:sz w:val="21"/>
                <w:szCs w:val="21"/>
              </w:rPr>
            </w:pPr>
            <w:r>
              <w:rPr>
                <w:rStyle w:val="n"/>
                <w:color w:val="333333"/>
                <w:sz w:val="21"/>
                <w:szCs w:val="21"/>
              </w:rPr>
              <w:t>X_test</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rStyle w:val="n"/>
                <w:color w:val="333333"/>
                <w:sz w:val="21"/>
                <w:szCs w:val="21"/>
              </w:rPr>
              <w:t>y_test</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rStyle w:val="n"/>
                <w:color w:val="333333"/>
                <w:sz w:val="21"/>
                <w:szCs w:val="21"/>
              </w:rPr>
              <w:t>labels</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rStyle w:val="s1"/>
                <w:color w:val="BA2121"/>
                <w:sz w:val="21"/>
                <w:szCs w:val="21"/>
              </w:rPr>
              <w:t>'NiCT'</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'nCT'</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'pCT'</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k"/>
                <w:b/>
                <w:bCs/>
                <w:color w:val="008000"/>
                <w:sz w:val="21"/>
                <w:szCs w:val="21"/>
              </w:rPr>
              <w:t>for</w:t>
            </w:r>
            <w:r>
              <w:rPr>
                <w:color w:val="333333"/>
                <w:sz w:val="21"/>
                <w:szCs w:val="21"/>
              </w:rPr>
              <w:t xml:space="preserve"> </w:t>
            </w:r>
            <w:r>
              <w:rPr>
                <w:rStyle w:val="n"/>
                <w:color w:val="333333"/>
                <w:sz w:val="21"/>
                <w:szCs w:val="21"/>
              </w:rPr>
              <w:t>i</w:t>
            </w:r>
            <w:r>
              <w:rPr>
                <w:rStyle w:val="p"/>
                <w:color w:val="333333"/>
                <w:sz w:val="21"/>
                <w:szCs w:val="21"/>
              </w:rPr>
              <w:t>,</w:t>
            </w:r>
            <w:r>
              <w:rPr>
                <w:rStyle w:val="n"/>
                <w:color w:val="333333"/>
                <w:sz w:val="21"/>
                <w:szCs w:val="21"/>
              </w:rPr>
              <w:t>label</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enumerate</w:t>
            </w:r>
            <w:r>
              <w:rPr>
                <w:rStyle w:val="p"/>
                <w:color w:val="333333"/>
                <w:sz w:val="21"/>
                <w:szCs w:val="21"/>
              </w:rPr>
              <w:t>(</w:t>
            </w:r>
            <w:r>
              <w:rPr>
                <w:rStyle w:val="n"/>
                <w:color w:val="333333"/>
                <w:sz w:val="21"/>
                <w:szCs w:val="21"/>
              </w:rPr>
              <w:t>labels</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folder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os</w:t>
            </w:r>
            <w:r>
              <w:rPr>
                <w:rStyle w:val="o"/>
                <w:color w:val="666666"/>
                <w:sz w:val="21"/>
                <w:szCs w:val="21"/>
              </w:rPr>
              <w:t>.</w:t>
            </w:r>
            <w:r>
              <w:rPr>
                <w:rStyle w:val="n"/>
                <w:color w:val="333333"/>
                <w:sz w:val="21"/>
                <w:szCs w:val="21"/>
              </w:rPr>
              <w:t>path</w:t>
            </w:r>
            <w:r>
              <w:rPr>
                <w:rStyle w:val="o"/>
                <w:color w:val="666666"/>
                <w:sz w:val="21"/>
                <w:szCs w:val="21"/>
              </w:rPr>
              <w:t>.</w:t>
            </w:r>
            <w:r>
              <w:rPr>
                <w:rStyle w:val="n"/>
                <w:color w:val="333333"/>
                <w:sz w:val="21"/>
                <w:szCs w:val="21"/>
              </w:rPr>
              <w:t>join</w:t>
            </w:r>
            <w:r>
              <w:rPr>
                <w:rStyle w:val="p"/>
                <w:color w:val="333333"/>
                <w:sz w:val="21"/>
                <w:szCs w:val="21"/>
              </w:rPr>
              <w:t>(</w:t>
            </w:r>
            <w:r>
              <w:rPr>
                <w:rStyle w:val="s2"/>
                <w:color w:val="BA2121"/>
                <w:sz w:val="21"/>
                <w:szCs w:val="21"/>
              </w:rPr>
              <w:t>"Dataset/test"</w:t>
            </w:r>
            <w:r>
              <w:rPr>
                <w:rStyle w:val="p"/>
                <w:color w:val="333333"/>
                <w:sz w:val="21"/>
                <w:szCs w:val="21"/>
              </w:rPr>
              <w:t>,</w:t>
            </w:r>
            <w:r>
              <w:rPr>
                <w:rStyle w:val="n"/>
                <w:color w:val="333333"/>
                <w:sz w:val="21"/>
                <w:szCs w:val="21"/>
              </w:rPr>
              <w:t>label</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files</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sorted</w:t>
            </w:r>
            <w:r>
              <w:rPr>
                <w:rStyle w:val="p"/>
                <w:color w:val="333333"/>
                <w:sz w:val="21"/>
                <w:szCs w:val="21"/>
              </w:rPr>
              <w:t>(</w:t>
            </w:r>
            <w:r>
              <w:rPr>
                <w:rStyle w:val="n"/>
                <w:color w:val="333333"/>
                <w:sz w:val="21"/>
                <w:szCs w:val="21"/>
              </w:rPr>
              <w:t>os</w:t>
            </w:r>
            <w:r>
              <w:rPr>
                <w:rStyle w:val="o"/>
                <w:color w:val="666666"/>
                <w:sz w:val="21"/>
                <w:szCs w:val="21"/>
              </w:rPr>
              <w:t>.</w:t>
            </w:r>
            <w:r>
              <w:rPr>
                <w:rStyle w:val="n"/>
                <w:color w:val="333333"/>
                <w:sz w:val="21"/>
                <w:szCs w:val="21"/>
              </w:rPr>
              <w:t>listdir</w:t>
            </w:r>
            <w:r>
              <w:rPr>
                <w:rStyle w:val="p"/>
                <w:color w:val="333333"/>
                <w:sz w:val="21"/>
                <w:szCs w:val="21"/>
              </w:rPr>
              <w:t>(</w:t>
            </w:r>
            <w:r>
              <w:rPr>
                <w:rStyle w:val="n"/>
                <w:color w:val="333333"/>
                <w:sz w:val="21"/>
                <w:szCs w:val="21"/>
              </w:rPr>
              <w:t>folder</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files</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rStyle w:val="n"/>
                <w:color w:val="333333"/>
                <w:sz w:val="21"/>
                <w:szCs w:val="21"/>
              </w:rPr>
              <w:t>x</w:t>
            </w: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x</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files</w:t>
            </w: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x</w:t>
            </w:r>
            <w:r>
              <w:rPr>
                <w:rStyle w:val="o"/>
                <w:color w:val="666666"/>
                <w:sz w:val="21"/>
                <w:szCs w:val="21"/>
              </w:rPr>
              <w:t>.</w:t>
            </w:r>
            <w:r>
              <w:rPr>
                <w:rStyle w:val="n"/>
                <w:color w:val="333333"/>
                <w:sz w:val="21"/>
                <w:szCs w:val="21"/>
              </w:rPr>
              <w:t>endswith</w:t>
            </w:r>
            <w:r>
              <w:rPr>
                <w:rStyle w:val="p"/>
                <w:color w:val="333333"/>
                <w:sz w:val="21"/>
                <w:szCs w:val="21"/>
              </w:rPr>
              <w:t>(</w:t>
            </w:r>
            <w:r>
              <w:rPr>
                <w:rStyle w:val="s2"/>
                <w:color w:val="BA2121"/>
                <w:sz w:val="21"/>
                <w:szCs w:val="21"/>
              </w:rPr>
              <w:t>".jpg"</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k</w:t>
            </w:r>
            <w:r>
              <w:rPr>
                <w:rStyle w:val="p"/>
                <w:color w:val="333333"/>
                <w:sz w:val="21"/>
                <w:szCs w:val="21"/>
              </w:rPr>
              <w:t>,</w:t>
            </w:r>
            <w:r>
              <w:rPr>
                <w:rStyle w:val="n"/>
                <w:color w:val="333333"/>
                <w:sz w:val="21"/>
                <w:szCs w:val="21"/>
              </w:rPr>
              <w:t>file</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enumerate</w:t>
            </w:r>
            <w:r>
              <w:rPr>
                <w:rStyle w:val="p"/>
                <w:color w:val="333333"/>
                <w:sz w:val="21"/>
                <w:szCs w:val="21"/>
              </w:rPr>
              <w:t>(</w:t>
            </w:r>
            <w:r>
              <w:rPr>
                <w:rStyle w:val="n"/>
                <w:color w:val="333333"/>
                <w:sz w:val="21"/>
                <w:szCs w:val="21"/>
              </w:rPr>
              <w:t>files</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image_path</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os</w:t>
            </w:r>
            <w:r>
              <w:rPr>
                <w:rStyle w:val="o"/>
                <w:color w:val="666666"/>
                <w:sz w:val="21"/>
                <w:szCs w:val="21"/>
              </w:rPr>
              <w:t>.</w:t>
            </w:r>
            <w:r>
              <w:rPr>
                <w:rStyle w:val="n"/>
                <w:color w:val="333333"/>
                <w:sz w:val="21"/>
                <w:szCs w:val="21"/>
              </w:rPr>
              <w:t>path</w:t>
            </w:r>
            <w:r>
              <w:rPr>
                <w:rStyle w:val="o"/>
                <w:color w:val="666666"/>
                <w:sz w:val="21"/>
                <w:szCs w:val="21"/>
              </w:rPr>
              <w:t>.</w:t>
            </w:r>
            <w:r>
              <w:rPr>
                <w:rStyle w:val="n"/>
                <w:color w:val="333333"/>
                <w:sz w:val="21"/>
                <w:szCs w:val="21"/>
              </w:rPr>
              <w:t>join</w:t>
            </w:r>
            <w:r>
              <w:rPr>
                <w:rStyle w:val="p"/>
                <w:color w:val="333333"/>
                <w:sz w:val="21"/>
                <w:szCs w:val="21"/>
              </w:rPr>
              <w:t>(</w:t>
            </w:r>
            <w:r>
              <w:rPr>
                <w:rStyle w:val="n"/>
                <w:color w:val="333333"/>
                <w:sz w:val="21"/>
                <w:szCs w:val="21"/>
              </w:rPr>
              <w:t>folder</w:t>
            </w:r>
            <w:r>
              <w:rPr>
                <w:rStyle w:val="p"/>
                <w:color w:val="333333"/>
                <w:sz w:val="21"/>
                <w:szCs w:val="21"/>
              </w:rPr>
              <w:t>,</w:t>
            </w:r>
            <w:r>
              <w:rPr>
                <w:color w:val="333333"/>
                <w:sz w:val="21"/>
                <w:szCs w:val="21"/>
              </w:rPr>
              <w:t xml:space="preserve"> </w:t>
            </w:r>
            <w:r>
              <w:rPr>
                <w:rStyle w:val="n"/>
                <w:color w:val="333333"/>
                <w:sz w:val="21"/>
                <w:szCs w:val="21"/>
              </w:rPr>
              <w:t>file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image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imread</w:t>
            </w:r>
            <w:r>
              <w:rPr>
                <w:rStyle w:val="p"/>
                <w:color w:val="333333"/>
                <w:sz w:val="21"/>
                <w:szCs w:val="21"/>
              </w:rPr>
              <w:t>(</w:t>
            </w:r>
            <w:r>
              <w:rPr>
                <w:rStyle w:val="n"/>
                <w:color w:val="333333"/>
                <w:sz w:val="21"/>
                <w:szCs w:val="21"/>
              </w:rPr>
              <w:t>image_path</w:t>
            </w:r>
            <w:r>
              <w:rPr>
                <w:rStyle w:val="p"/>
                <w:color w:val="333333"/>
                <w:sz w:val="21"/>
                <w:szCs w:val="21"/>
              </w:rPr>
              <w:t>)</w:t>
            </w:r>
            <w:r>
              <w:rPr>
                <w:rStyle w:val="o"/>
                <w:color w:val="666666"/>
                <w:sz w:val="21"/>
                <w:szCs w:val="21"/>
              </w:rPr>
              <w:t>/</w:t>
            </w:r>
            <w:r>
              <w:rPr>
                <w:rStyle w:val="mf"/>
                <w:color w:val="666666"/>
                <w:sz w:val="21"/>
                <w:szCs w:val="21"/>
              </w:rPr>
              <w:t>255.</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image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resize</w:t>
            </w:r>
            <w:r>
              <w:rPr>
                <w:rStyle w:val="p"/>
                <w:color w:val="333333"/>
                <w:sz w:val="21"/>
                <w:szCs w:val="21"/>
              </w:rPr>
              <w:t>(</w:t>
            </w:r>
            <w:r>
              <w:rPr>
                <w:rStyle w:val="n"/>
                <w:color w:val="333333"/>
                <w:sz w:val="21"/>
                <w:szCs w:val="21"/>
              </w:rPr>
              <w:t>image</w:t>
            </w:r>
            <w:r>
              <w:rPr>
                <w:rStyle w:val="p"/>
                <w:color w:val="333333"/>
                <w:sz w:val="21"/>
                <w:szCs w:val="21"/>
              </w:rPr>
              <w:t>,(</w:t>
            </w:r>
            <w:r>
              <w:rPr>
                <w:rStyle w:val="mi"/>
                <w:color w:val="666666"/>
                <w:sz w:val="21"/>
                <w:szCs w:val="21"/>
              </w:rPr>
              <w:t>224</w:t>
            </w:r>
            <w:r>
              <w:rPr>
                <w:rStyle w:val="p"/>
                <w:color w:val="333333"/>
                <w:sz w:val="21"/>
                <w:szCs w:val="21"/>
              </w:rPr>
              <w:t>,</w:t>
            </w:r>
            <w:r>
              <w:rPr>
                <w:rStyle w:val="mi"/>
                <w:color w:val="666666"/>
                <w:sz w:val="21"/>
                <w:szCs w:val="21"/>
              </w:rPr>
              <w:t>224</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X_test</w:t>
            </w:r>
            <w:r>
              <w:rPr>
                <w:rStyle w:val="o"/>
                <w:color w:val="666666"/>
                <w:sz w:val="21"/>
                <w:szCs w:val="21"/>
              </w:rPr>
              <w:t>.</w:t>
            </w:r>
            <w:r>
              <w:rPr>
                <w:rStyle w:val="n"/>
                <w:color w:val="333333"/>
                <w:sz w:val="21"/>
                <w:szCs w:val="21"/>
              </w:rPr>
              <w:t>append</w:t>
            </w:r>
            <w:r>
              <w:rPr>
                <w:rStyle w:val="p"/>
                <w:color w:val="333333"/>
                <w:sz w:val="21"/>
                <w:szCs w:val="21"/>
              </w:rPr>
              <w:t>(</w:t>
            </w:r>
            <w:r>
              <w:rPr>
                <w:rStyle w:val="n"/>
                <w:color w:val="333333"/>
                <w:sz w:val="21"/>
                <w:szCs w:val="21"/>
              </w:rPr>
              <w:t>image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category</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os</w:t>
            </w:r>
            <w:r>
              <w:rPr>
                <w:rStyle w:val="o"/>
                <w:color w:val="666666"/>
                <w:sz w:val="21"/>
                <w:szCs w:val="21"/>
              </w:rPr>
              <w:t>.</w:t>
            </w:r>
            <w:r>
              <w:rPr>
                <w:rStyle w:val="n"/>
                <w:color w:val="333333"/>
                <w:sz w:val="21"/>
                <w:szCs w:val="21"/>
              </w:rPr>
              <w:t>path</w:t>
            </w:r>
            <w:r>
              <w:rPr>
                <w:rStyle w:val="o"/>
                <w:color w:val="666666"/>
                <w:sz w:val="21"/>
                <w:szCs w:val="21"/>
              </w:rPr>
              <w:t>.</w:t>
            </w:r>
            <w:r>
              <w:rPr>
                <w:rStyle w:val="n"/>
                <w:color w:val="333333"/>
                <w:sz w:val="21"/>
                <w:szCs w:val="21"/>
              </w:rPr>
              <w:t>split</w:t>
            </w:r>
            <w:r>
              <w:rPr>
                <w:rStyle w:val="p"/>
                <w:color w:val="333333"/>
                <w:sz w:val="21"/>
                <w:szCs w:val="21"/>
              </w:rPr>
              <w:t>(</w:t>
            </w:r>
            <w:r>
              <w:rPr>
                <w:rStyle w:val="n"/>
                <w:color w:val="333333"/>
                <w:sz w:val="21"/>
                <w:szCs w:val="21"/>
              </w:rPr>
              <w:t>folder</w:t>
            </w:r>
            <w:r>
              <w:rPr>
                <w:rStyle w:val="p"/>
                <w:color w:val="333333"/>
                <w:sz w:val="21"/>
                <w:szCs w:val="21"/>
              </w:rPr>
              <w:t>)[</w:t>
            </w:r>
            <w:r>
              <w:rPr>
                <w:rStyle w:val="o"/>
                <w:color w:val="666666"/>
                <w:sz w:val="21"/>
                <w:szCs w:val="21"/>
              </w:rPr>
              <w:t>-</w:t>
            </w:r>
            <w:r>
              <w:rPr>
                <w:rStyle w:val="mi"/>
                <w:color w:val="666666"/>
                <w:sz w:val="21"/>
                <w:szCs w:val="21"/>
              </w:rPr>
              <w:t>1</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y_test</w:t>
            </w:r>
            <w:r>
              <w:rPr>
                <w:rStyle w:val="o"/>
                <w:color w:val="666666"/>
                <w:sz w:val="21"/>
                <w:szCs w:val="21"/>
              </w:rPr>
              <w:t>.</w:t>
            </w:r>
            <w:r>
              <w:rPr>
                <w:rStyle w:val="n"/>
                <w:color w:val="333333"/>
                <w:sz w:val="21"/>
                <w:szCs w:val="21"/>
              </w:rPr>
              <w:t>append</w:t>
            </w:r>
            <w:r>
              <w:rPr>
                <w:rStyle w:val="p"/>
                <w:color w:val="333333"/>
                <w:sz w:val="21"/>
                <w:szCs w:val="21"/>
              </w:rPr>
              <w:t>(</w:t>
            </w:r>
            <w:r>
              <w:rPr>
                <w:rStyle w:val="n"/>
                <w:color w:val="333333"/>
                <w:sz w:val="21"/>
                <w:szCs w:val="21"/>
              </w:rPr>
              <w:t>i</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n"/>
                <w:color w:val="333333"/>
                <w:sz w:val="21"/>
                <w:szCs w:val="21"/>
              </w:rPr>
              <w:t>X_test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array</w:t>
            </w:r>
            <w:r>
              <w:rPr>
                <w:rStyle w:val="p"/>
                <w:color w:val="333333"/>
                <w:sz w:val="21"/>
                <w:szCs w:val="21"/>
              </w:rPr>
              <w:t>(</w:t>
            </w:r>
            <w:r>
              <w:rPr>
                <w:rStyle w:val="n"/>
                <w:color w:val="333333"/>
                <w:sz w:val="21"/>
                <w:szCs w:val="21"/>
              </w:rPr>
              <w:t>X_test</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rStyle w:val="n"/>
                <w:color w:val="333333"/>
                <w:sz w:val="21"/>
                <w:szCs w:val="21"/>
              </w:rPr>
              <w:t>y_test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array</w:t>
            </w:r>
            <w:r>
              <w:rPr>
                <w:rStyle w:val="p"/>
                <w:color w:val="333333"/>
                <w:sz w:val="21"/>
                <w:szCs w:val="21"/>
              </w:rPr>
              <w:t>(</w:t>
            </w:r>
            <w:r>
              <w:rPr>
                <w:rStyle w:val="n"/>
                <w:color w:val="333333"/>
                <w:sz w:val="21"/>
                <w:szCs w:val="21"/>
              </w:rPr>
              <w:t>y_test</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c1"/>
                <w:rFonts w:eastAsia="Courier New"/>
                <w:i/>
                <w:iCs/>
                <w:color w:val="408080"/>
                <w:sz w:val="21"/>
                <w:szCs w:val="21"/>
              </w:rPr>
              <w:t>#Menampilkan bentuk dari masing-masing dataset</w:t>
            </w:r>
          </w:p>
          <w:p w:rsidR="00D40928" w:rsidRDefault="00D40928" w:rsidP="00D40928">
            <w:pPr>
              <w:pStyle w:val="HTMLPreformatted"/>
              <w:shd w:val="clear" w:color="auto" w:fill="F7F7F7"/>
              <w:wordWrap w:val="0"/>
              <w:rPr>
                <w:color w:val="333333"/>
                <w:sz w:val="21"/>
                <w:szCs w:val="21"/>
              </w:rPr>
            </w:pPr>
            <w:r>
              <w:rPr>
                <w:rStyle w:val="k"/>
                <w:b/>
                <w:bCs/>
                <w:color w:val="008000"/>
                <w:sz w:val="21"/>
                <w:szCs w:val="21"/>
              </w:rPr>
              <w:t>for</w:t>
            </w:r>
            <w:r>
              <w:rPr>
                <w:color w:val="333333"/>
                <w:sz w:val="21"/>
                <w:szCs w:val="21"/>
              </w:rPr>
              <w:t xml:space="preserve"> </w:t>
            </w:r>
            <w:r>
              <w:rPr>
                <w:rStyle w:val="n"/>
                <w:color w:val="333333"/>
                <w:sz w:val="21"/>
                <w:szCs w:val="21"/>
              </w:rPr>
              <w:t>image_batch</w:t>
            </w:r>
            <w:r>
              <w:rPr>
                <w:rStyle w:val="p"/>
                <w:color w:val="333333"/>
                <w:sz w:val="21"/>
                <w:szCs w:val="21"/>
              </w:rPr>
              <w:t>,</w:t>
            </w:r>
            <w:r>
              <w:rPr>
                <w:color w:val="333333"/>
                <w:sz w:val="21"/>
                <w:szCs w:val="21"/>
              </w:rPr>
              <w:t xml:space="preserve"> </w:t>
            </w:r>
            <w:r>
              <w:rPr>
                <w:rStyle w:val="n"/>
                <w:color w:val="333333"/>
                <w:sz w:val="21"/>
                <w:szCs w:val="21"/>
              </w:rPr>
              <w:t>label_batch</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train_generator</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break</w:t>
            </w:r>
          </w:p>
          <w:p w:rsidR="00D40928" w:rsidRDefault="00D40928" w:rsidP="00D40928">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"Bentuk array dari dataset train (pelatihan) adalah:"</w:t>
            </w:r>
            <w:r>
              <w:rPr>
                <w:rStyle w:val="p"/>
                <w:color w:val="333333"/>
                <w:sz w:val="21"/>
                <w:szCs w:val="21"/>
              </w:rPr>
              <w:t>,</w:t>
            </w:r>
            <w:r>
              <w:rPr>
                <w:color w:val="333333"/>
                <w:sz w:val="21"/>
                <w:szCs w:val="21"/>
              </w:rPr>
              <w:t xml:space="preserve"> </w:t>
            </w:r>
            <w:r>
              <w:rPr>
                <w:rStyle w:val="n"/>
                <w:color w:val="333333"/>
                <w:sz w:val="21"/>
                <w:szCs w:val="21"/>
              </w:rPr>
              <w:t>image_batch</w:t>
            </w:r>
            <w:r>
              <w:rPr>
                <w:rStyle w:val="o"/>
                <w:color w:val="666666"/>
                <w:sz w:val="21"/>
                <w:szCs w:val="21"/>
              </w:rPr>
              <w:t>.</w:t>
            </w:r>
            <w:r>
              <w:rPr>
                <w:rStyle w:val="n"/>
                <w:color w:val="333333"/>
                <w:sz w:val="21"/>
                <w:szCs w:val="21"/>
              </w:rPr>
              <w:t>shape</w:t>
            </w:r>
            <w:r>
              <w:rPr>
                <w:rStyle w:val="p"/>
                <w:color w:val="333333"/>
                <w:sz w:val="21"/>
                <w:szCs w:val="21"/>
              </w:rPr>
              <w:t>,</w:t>
            </w:r>
            <w:r>
              <w:rPr>
                <w:rStyle w:val="n"/>
                <w:color w:val="333333"/>
                <w:sz w:val="21"/>
                <w:szCs w:val="21"/>
              </w:rPr>
              <w:t>label_batch</w:t>
            </w:r>
            <w:r>
              <w:rPr>
                <w:rStyle w:val="o"/>
                <w:color w:val="666666"/>
                <w:sz w:val="21"/>
                <w:szCs w:val="21"/>
              </w:rPr>
              <w:t>.</w:t>
            </w:r>
            <w:r>
              <w:rPr>
                <w:rStyle w:val="n"/>
                <w:color w:val="333333"/>
                <w:sz w:val="21"/>
                <w:szCs w:val="21"/>
              </w:rPr>
              <w:t>shape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rStyle w:val="k"/>
                <w:b/>
                <w:bCs/>
                <w:color w:val="008000"/>
                <w:sz w:val="21"/>
                <w:szCs w:val="21"/>
              </w:rPr>
              <w:t>for</w:t>
            </w:r>
            <w:r>
              <w:rPr>
                <w:color w:val="333333"/>
                <w:sz w:val="21"/>
                <w:szCs w:val="21"/>
              </w:rPr>
              <w:t xml:space="preserve"> </w:t>
            </w:r>
            <w:r>
              <w:rPr>
                <w:rStyle w:val="n"/>
                <w:color w:val="333333"/>
                <w:sz w:val="21"/>
                <w:szCs w:val="21"/>
              </w:rPr>
              <w:t>image_batch</w:t>
            </w:r>
            <w:r>
              <w:rPr>
                <w:rStyle w:val="p"/>
                <w:color w:val="333333"/>
                <w:sz w:val="21"/>
                <w:szCs w:val="21"/>
              </w:rPr>
              <w:t>,</w:t>
            </w:r>
            <w:r>
              <w:rPr>
                <w:color w:val="333333"/>
                <w:sz w:val="21"/>
                <w:szCs w:val="21"/>
              </w:rPr>
              <w:t xml:space="preserve"> </w:t>
            </w:r>
            <w:r>
              <w:rPr>
                <w:rStyle w:val="n"/>
                <w:color w:val="333333"/>
                <w:sz w:val="21"/>
                <w:szCs w:val="21"/>
              </w:rPr>
              <w:t>label_batch</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val_generator</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break</w:t>
            </w:r>
          </w:p>
          <w:p w:rsidR="00D40928" w:rsidRDefault="00D40928" w:rsidP="00D40928">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"Bentuk array dari dataset validation (validasi) adalah:"</w:t>
            </w:r>
            <w:r>
              <w:rPr>
                <w:rStyle w:val="p"/>
                <w:color w:val="333333"/>
                <w:sz w:val="21"/>
                <w:szCs w:val="21"/>
              </w:rPr>
              <w:t>,</w:t>
            </w:r>
            <w:r>
              <w:rPr>
                <w:color w:val="333333"/>
                <w:sz w:val="21"/>
                <w:szCs w:val="21"/>
              </w:rPr>
              <w:t xml:space="preserve"> </w:t>
            </w:r>
            <w:r>
              <w:rPr>
                <w:rStyle w:val="n"/>
                <w:color w:val="333333"/>
                <w:sz w:val="21"/>
                <w:szCs w:val="21"/>
              </w:rPr>
              <w:t>image_batch</w:t>
            </w:r>
            <w:r>
              <w:rPr>
                <w:rStyle w:val="o"/>
                <w:color w:val="666666"/>
                <w:sz w:val="21"/>
                <w:szCs w:val="21"/>
              </w:rPr>
              <w:t>.</w:t>
            </w:r>
            <w:r>
              <w:rPr>
                <w:rStyle w:val="n"/>
                <w:color w:val="333333"/>
                <w:sz w:val="21"/>
                <w:szCs w:val="21"/>
              </w:rPr>
              <w:t>shape</w:t>
            </w:r>
            <w:r>
              <w:rPr>
                <w:rStyle w:val="p"/>
                <w:color w:val="333333"/>
                <w:sz w:val="21"/>
                <w:szCs w:val="21"/>
              </w:rPr>
              <w:t>,</w:t>
            </w:r>
            <w:r>
              <w:rPr>
                <w:rStyle w:val="n"/>
                <w:color w:val="333333"/>
                <w:sz w:val="21"/>
                <w:szCs w:val="21"/>
              </w:rPr>
              <w:t>label_batch</w:t>
            </w:r>
            <w:r>
              <w:rPr>
                <w:rStyle w:val="o"/>
                <w:color w:val="666666"/>
                <w:sz w:val="21"/>
                <w:szCs w:val="21"/>
              </w:rPr>
              <w:t>.</w:t>
            </w:r>
            <w:r>
              <w:rPr>
                <w:rStyle w:val="n"/>
                <w:color w:val="333333"/>
                <w:sz w:val="21"/>
                <w:szCs w:val="21"/>
              </w:rPr>
              <w:t>shape</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"Bentuk array dari dataset test (pengujian) adalah:"</w:t>
            </w:r>
            <w:r>
              <w:rPr>
                <w:rStyle w:val="p"/>
                <w:color w:val="333333"/>
                <w:sz w:val="21"/>
                <w:szCs w:val="21"/>
              </w:rPr>
              <w:t>,</w:t>
            </w:r>
            <w:r>
              <w:rPr>
                <w:color w:val="333333"/>
                <w:sz w:val="21"/>
                <w:szCs w:val="21"/>
              </w:rPr>
              <w:t xml:space="preserve"> </w:t>
            </w:r>
            <w:r>
              <w:rPr>
                <w:rStyle w:val="n"/>
                <w:color w:val="333333"/>
                <w:sz w:val="21"/>
                <w:szCs w:val="21"/>
              </w:rPr>
              <w:t>X_test</w:t>
            </w:r>
            <w:r>
              <w:rPr>
                <w:rStyle w:val="o"/>
                <w:color w:val="666666"/>
                <w:sz w:val="21"/>
                <w:szCs w:val="21"/>
              </w:rPr>
              <w:t>.</w:t>
            </w:r>
            <w:r>
              <w:rPr>
                <w:rStyle w:val="n"/>
                <w:color w:val="333333"/>
                <w:sz w:val="21"/>
                <w:szCs w:val="21"/>
              </w:rPr>
              <w:t>shape</w:t>
            </w:r>
            <w:r>
              <w:rPr>
                <w:rStyle w:val="p"/>
                <w:color w:val="333333"/>
                <w:sz w:val="21"/>
                <w:szCs w:val="21"/>
              </w:rPr>
              <w:t>,</w:t>
            </w:r>
            <w:r>
              <w:rPr>
                <w:rStyle w:val="n"/>
                <w:color w:val="333333"/>
                <w:sz w:val="21"/>
                <w:szCs w:val="21"/>
              </w:rPr>
              <w:t>y_test</w:t>
            </w:r>
            <w:r>
              <w:rPr>
                <w:rStyle w:val="o"/>
                <w:color w:val="666666"/>
                <w:sz w:val="21"/>
                <w:szCs w:val="21"/>
              </w:rPr>
              <w:t>.</w:t>
            </w:r>
            <w:r>
              <w:rPr>
                <w:rStyle w:val="n"/>
                <w:color w:val="333333"/>
                <w:sz w:val="21"/>
                <w:szCs w:val="21"/>
              </w:rPr>
              <w:t>shape</w:t>
            </w:r>
            <w:r>
              <w:rPr>
                <w:rStyle w:val="p"/>
                <w:color w:val="333333"/>
                <w:sz w:val="21"/>
                <w:szCs w:val="21"/>
              </w:rPr>
              <w:t>)</w:t>
            </w:r>
          </w:p>
          <w:p w:rsidR="00D40928" w:rsidRDefault="00D40928" w:rsidP="00D40928">
            <w:pPr>
              <w:pStyle w:val="TEUnsoed-TextBodyspasi2"/>
              <w:rPr>
                <w:lang w:val="en-US"/>
              </w:rPr>
            </w:pPr>
          </w:p>
          <w:p w:rsidR="00D40928" w:rsidRDefault="00D40928" w:rsidP="00D40928">
            <w:pPr>
              <w:pStyle w:val="Heading1"/>
              <w:numPr>
                <w:ilvl w:val="0"/>
                <w:numId w:val="0"/>
              </w:numPr>
              <w:jc w:val="left"/>
            </w:pPr>
            <w:bookmarkStart w:id="4058" w:name="_Toc83471252"/>
            <w:bookmarkStart w:id="4059" w:name="_Toc83473377"/>
            <w:r>
              <w:t>Menyimpan label</w:t>
            </w:r>
            <w:bookmarkEnd w:id="4058"/>
            <w:bookmarkEnd w:id="4059"/>
          </w:p>
          <w:p w:rsidR="00D40928" w:rsidRDefault="00D40928" w:rsidP="00D40928">
            <w:pPr>
              <w:pStyle w:val="HTMLPreformatted"/>
              <w:shd w:val="clear" w:color="auto" w:fill="F7F7F7"/>
              <w:wordWrap w:val="0"/>
              <w:rPr>
                <w:color w:val="333333"/>
                <w:sz w:val="21"/>
                <w:szCs w:val="21"/>
              </w:rPr>
            </w:pPr>
            <w:r>
              <w:rPr>
                <w:rStyle w:val="nb"/>
                <w:rFonts w:eastAsia="Courier New"/>
                <w:color w:val="008000"/>
                <w:sz w:val="21"/>
                <w:szCs w:val="21"/>
              </w:rPr>
              <w:t>print</w:t>
            </w:r>
            <w:r>
              <w:rPr>
                <w:color w:val="333333"/>
                <w:sz w:val="21"/>
                <w:szCs w:val="21"/>
              </w:rPr>
              <w:t xml:space="preserve"> </w:t>
            </w:r>
            <w:r>
              <w:rPr>
                <w:rStyle w:val="p"/>
                <w:color w:val="333333"/>
                <w:sz w:val="21"/>
                <w:szCs w:val="21"/>
              </w:rPr>
              <w:t>(</w:t>
            </w:r>
            <w:r>
              <w:rPr>
                <w:rStyle w:val="n"/>
                <w:color w:val="333333"/>
                <w:sz w:val="21"/>
                <w:szCs w:val="21"/>
              </w:rPr>
              <w:t>train_generator</w:t>
            </w:r>
            <w:r>
              <w:rPr>
                <w:rStyle w:val="o"/>
                <w:color w:val="666666"/>
                <w:sz w:val="21"/>
                <w:szCs w:val="21"/>
              </w:rPr>
              <w:t>.</w:t>
            </w:r>
            <w:r>
              <w:rPr>
                <w:rStyle w:val="n"/>
                <w:color w:val="333333"/>
                <w:sz w:val="21"/>
                <w:szCs w:val="21"/>
              </w:rPr>
              <w:t>class_indices</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n"/>
                <w:color w:val="333333"/>
                <w:sz w:val="21"/>
                <w:szCs w:val="21"/>
              </w:rPr>
              <w:t>labels_txt</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w:t>
            </w:r>
            <w:r>
              <w:rPr>
                <w:rStyle w:val="se"/>
                <w:b/>
                <w:bCs/>
                <w:color w:val="BB6622"/>
                <w:sz w:val="21"/>
                <w:szCs w:val="21"/>
              </w:rPr>
              <w:t>\n</w:t>
            </w:r>
            <w:r>
              <w:rPr>
                <w:rStyle w:val="s1"/>
                <w:color w:val="BA2121"/>
                <w:sz w:val="21"/>
                <w:szCs w:val="21"/>
              </w:rPr>
              <w:t>'</w:t>
            </w:r>
            <w:r>
              <w:rPr>
                <w:rStyle w:val="o"/>
                <w:color w:val="666666"/>
                <w:sz w:val="21"/>
                <w:szCs w:val="21"/>
              </w:rPr>
              <w:t>.</w:t>
            </w:r>
            <w:r>
              <w:rPr>
                <w:rStyle w:val="n"/>
                <w:color w:val="333333"/>
                <w:sz w:val="21"/>
                <w:szCs w:val="21"/>
              </w:rPr>
              <w:t>join</w:t>
            </w:r>
            <w:r>
              <w:rPr>
                <w:rStyle w:val="p"/>
                <w:color w:val="333333"/>
                <w:sz w:val="21"/>
                <w:szCs w:val="21"/>
              </w:rPr>
              <w:t>(</w:t>
            </w:r>
            <w:r>
              <w:rPr>
                <w:rStyle w:val="nb"/>
                <w:rFonts w:eastAsia="Courier New"/>
                <w:color w:val="008000"/>
                <w:sz w:val="21"/>
                <w:szCs w:val="21"/>
              </w:rPr>
              <w:t>sorted</w:t>
            </w:r>
            <w:r>
              <w:rPr>
                <w:rStyle w:val="p"/>
                <w:color w:val="333333"/>
                <w:sz w:val="21"/>
                <w:szCs w:val="21"/>
              </w:rPr>
              <w:t>(</w:t>
            </w:r>
            <w:r>
              <w:rPr>
                <w:rStyle w:val="n"/>
                <w:color w:val="333333"/>
                <w:sz w:val="21"/>
                <w:szCs w:val="21"/>
              </w:rPr>
              <w:t>train_generator</w:t>
            </w:r>
            <w:r>
              <w:rPr>
                <w:rStyle w:val="o"/>
                <w:color w:val="666666"/>
                <w:sz w:val="21"/>
                <w:szCs w:val="21"/>
              </w:rPr>
              <w:t>.</w:t>
            </w:r>
            <w:r>
              <w:rPr>
                <w:rStyle w:val="n"/>
                <w:color w:val="333333"/>
                <w:sz w:val="21"/>
                <w:szCs w:val="21"/>
              </w:rPr>
              <w:t>class_indices</w:t>
            </w:r>
            <w:r>
              <w:rPr>
                <w:rStyle w:val="o"/>
                <w:color w:val="666666"/>
                <w:sz w:val="21"/>
                <w:szCs w:val="21"/>
              </w:rPr>
              <w:t>.</w:t>
            </w:r>
            <w:r>
              <w:rPr>
                <w:rStyle w:val="n"/>
                <w:color w:val="333333"/>
                <w:sz w:val="21"/>
                <w:szCs w:val="21"/>
              </w:rPr>
              <w:t>keys</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p>
          <w:p w:rsidR="00D40928" w:rsidRDefault="00D40928" w:rsidP="00D40928">
            <w:pPr>
              <w:pStyle w:val="HTMLPreformatted"/>
              <w:shd w:val="clear" w:color="auto" w:fill="F7F7F7"/>
              <w:wordWrap w:val="0"/>
              <w:rPr>
                <w:color w:val="333333"/>
                <w:sz w:val="21"/>
                <w:szCs w:val="21"/>
              </w:rPr>
            </w:pPr>
            <w:r>
              <w:rPr>
                <w:rStyle w:val="k"/>
                <w:b/>
                <w:bCs/>
                <w:color w:val="008000"/>
                <w:sz w:val="21"/>
                <w:szCs w:val="21"/>
              </w:rPr>
              <w:t>with</w:t>
            </w:r>
            <w:r>
              <w:rPr>
                <w:color w:val="333333"/>
                <w:sz w:val="21"/>
                <w:szCs w:val="21"/>
              </w:rPr>
              <w:t xml:space="preserve"> </w:t>
            </w:r>
            <w:r>
              <w:rPr>
                <w:rStyle w:val="nb"/>
                <w:rFonts w:eastAsia="Courier New"/>
                <w:color w:val="008000"/>
                <w:sz w:val="21"/>
                <w:szCs w:val="21"/>
              </w:rPr>
              <w:t>open</w:t>
            </w:r>
            <w:r>
              <w:rPr>
                <w:rStyle w:val="p"/>
                <w:color w:val="333333"/>
                <w:sz w:val="21"/>
                <w:szCs w:val="21"/>
              </w:rPr>
              <w:t>(</w:t>
            </w:r>
            <w:r>
              <w:rPr>
                <w:rStyle w:val="s1"/>
                <w:color w:val="BA2121"/>
                <w:sz w:val="21"/>
                <w:szCs w:val="21"/>
              </w:rPr>
              <w:t>'labels.txt'</w:t>
            </w:r>
            <w:r>
              <w:rPr>
                <w:rStyle w:val="p"/>
                <w:color w:val="333333"/>
                <w:sz w:val="21"/>
                <w:szCs w:val="21"/>
              </w:rPr>
              <w:t>,</w:t>
            </w:r>
            <w:r>
              <w:rPr>
                <w:color w:val="333333"/>
                <w:sz w:val="21"/>
                <w:szCs w:val="21"/>
              </w:rPr>
              <w:t xml:space="preserve"> </w:t>
            </w:r>
            <w:r>
              <w:rPr>
                <w:rStyle w:val="s1"/>
                <w:color w:val="BA2121"/>
                <w:sz w:val="21"/>
                <w:szCs w:val="21"/>
              </w:rPr>
              <w:t>'w'</w:t>
            </w:r>
            <w:r>
              <w:rPr>
                <w:rStyle w:val="p"/>
                <w:color w:val="333333"/>
                <w:sz w:val="21"/>
                <w:szCs w:val="21"/>
              </w:rPr>
              <w:t>)</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f</w:t>
            </w:r>
            <w:r>
              <w:rPr>
                <w:rStyle w:val="p"/>
                <w:color w:val="333333"/>
                <w:sz w:val="21"/>
                <w:szCs w:val="21"/>
              </w:rPr>
              <w:t>:</w:t>
            </w:r>
          </w:p>
          <w:p w:rsidR="00D40928" w:rsidRDefault="00D40928" w:rsidP="00D40928">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w:t>
            </w:r>
            <w:r>
              <w:rPr>
                <w:rStyle w:val="o"/>
                <w:color w:val="666666"/>
                <w:sz w:val="21"/>
                <w:szCs w:val="21"/>
              </w:rPr>
              <w:t>.</w:t>
            </w:r>
            <w:r>
              <w:rPr>
                <w:rStyle w:val="n"/>
                <w:color w:val="333333"/>
                <w:sz w:val="21"/>
                <w:szCs w:val="21"/>
              </w:rPr>
              <w:t>write</w:t>
            </w:r>
            <w:r>
              <w:rPr>
                <w:rStyle w:val="p"/>
                <w:color w:val="333333"/>
                <w:sz w:val="21"/>
                <w:szCs w:val="21"/>
              </w:rPr>
              <w:t>(</w:t>
            </w:r>
            <w:r>
              <w:rPr>
                <w:rStyle w:val="n"/>
                <w:color w:val="333333"/>
                <w:sz w:val="21"/>
                <w:szCs w:val="21"/>
              </w:rPr>
              <w:t>labels_txt</w:t>
            </w:r>
            <w:r>
              <w:rPr>
                <w:rStyle w:val="p"/>
                <w:color w:val="333333"/>
                <w:sz w:val="21"/>
                <w:szCs w:val="21"/>
              </w:rPr>
              <w:t>)</w:t>
            </w:r>
          </w:p>
          <w:p w:rsidR="00ED6461" w:rsidRDefault="00ED6461" w:rsidP="00ED6461">
            <w:pPr>
              <w:pStyle w:val="Heading1"/>
              <w:numPr>
                <w:ilvl w:val="0"/>
                <w:numId w:val="0"/>
              </w:numPr>
              <w:jc w:val="left"/>
            </w:pPr>
            <w:bookmarkStart w:id="4060" w:name="_Toc83471253"/>
            <w:bookmarkStart w:id="4061" w:name="_Toc83473378"/>
            <w:r>
              <w:t>Membuat model CNN</w:t>
            </w:r>
            <w:bookmarkEnd w:id="4060"/>
            <w:bookmarkEnd w:id="4061"/>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IMG_SHAPE</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rStyle w:val="mi"/>
                <w:color w:val="666666"/>
                <w:sz w:val="21"/>
                <w:szCs w:val="21"/>
              </w:rPr>
              <w:t>224</w:t>
            </w:r>
            <w:r>
              <w:rPr>
                <w:rStyle w:val="p"/>
                <w:color w:val="333333"/>
                <w:sz w:val="21"/>
                <w:szCs w:val="21"/>
              </w:rPr>
              <w:t>,</w:t>
            </w:r>
            <w:r>
              <w:rPr>
                <w:color w:val="333333"/>
                <w:sz w:val="21"/>
                <w:szCs w:val="21"/>
              </w:rPr>
              <w:t xml:space="preserve"> </w:t>
            </w:r>
            <w:r>
              <w:rPr>
                <w:rStyle w:val="mi"/>
                <w:color w:val="666666"/>
                <w:sz w:val="21"/>
                <w:szCs w:val="21"/>
              </w:rPr>
              <w:t>224</w:t>
            </w:r>
            <w:r>
              <w:rPr>
                <w:rStyle w:val="p"/>
                <w:color w:val="333333"/>
                <w:sz w:val="21"/>
                <w:szCs w:val="21"/>
              </w:rPr>
              <w:t>,</w:t>
            </w:r>
            <w:r>
              <w:rPr>
                <w:color w:val="333333"/>
                <w:sz w:val="21"/>
                <w:szCs w:val="21"/>
              </w:rPr>
              <w:t xml:space="preserve"> </w:t>
            </w:r>
            <w:r>
              <w:rPr>
                <w:rStyle w:val="mi"/>
                <w:color w:val="666666"/>
                <w:sz w:val="21"/>
                <w:szCs w:val="21"/>
              </w:rPr>
              <w:t>3</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c1"/>
                <w:i/>
                <w:iCs/>
                <w:color w:val="408080"/>
                <w:sz w:val="21"/>
                <w:szCs w:val="21"/>
              </w:rPr>
              <w:t># Membuat model dasar (base model) dari pre-trained model MobileNet</w:t>
            </w: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base_model</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tf</w:t>
            </w:r>
            <w:r>
              <w:rPr>
                <w:rStyle w:val="o"/>
                <w:color w:val="666666"/>
                <w:sz w:val="21"/>
                <w:szCs w:val="21"/>
              </w:rPr>
              <w:t>.</w:t>
            </w:r>
            <w:r>
              <w:rPr>
                <w:rStyle w:val="n"/>
                <w:rFonts w:eastAsia="Courier New"/>
                <w:color w:val="333333"/>
                <w:sz w:val="21"/>
                <w:szCs w:val="21"/>
              </w:rPr>
              <w:t>keras</w:t>
            </w:r>
            <w:r>
              <w:rPr>
                <w:rStyle w:val="o"/>
                <w:color w:val="666666"/>
                <w:sz w:val="21"/>
                <w:szCs w:val="21"/>
              </w:rPr>
              <w:t>.</w:t>
            </w:r>
            <w:r>
              <w:rPr>
                <w:rStyle w:val="n"/>
                <w:rFonts w:eastAsia="Courier New"/>
                <w:color w:val="333333"/>
                <w:sz w:val="21"/>
                <w:szCs w:val="21"/>
              </w:rPr>
              <w:t>applications</w:t>
            </w:r>
            <w:r>
              <w:rPr>
                <w:rStyle w:val="o"/>
                <w:color w:val="666666"/>
                <w:sz w:val="21"/>
                <w:szCs w:val="21"/>
              </w:rPr>
              <w:t>.</w:t>
            </w:r>
            <w:r>
              <w:rPr>
                <w:rStyle w:val="n"/>
                <w:rFonts w:eastAsia="Courier New"/>
                <w:color w:val="333333"/>
                <w:sz w:val="21"/>
                <w:szCs w:val="21"/>
              </w:rPr>
              <w:t>ResNet50</w:t>
            </w:r>
            <w:r>
              <w:rPr>
                <w:rStyle w:val="p"/>
                <w:color w:val="333333"/>
                <w:sz w:val="21"/>
                <w:szCs w:val="21"/>
              </w:rPr>
              <w:t>(</w:t>
            </w:r>
            <w:r>
              <w:rPr>
                <w:rStyle w:val="n"/>
                <w:rFonts w:eastAsia="Courier New"/>
                <w:color w:val="333333"/>
                <w:sz w:val="21"/>
                <w:szCs w:val="21"/>
              </w:rPr>
              <w:t>input_shape</w:t>
            </w:r>
            <w:r>
              <w:rPr>
                <w:rStyle w:val="o"/>
                <w:color w:val="666666"/>
                <w:sz w:val="21"/>
                <w:szCs w:val="21"/>
              </w:rPr>
              <w:t>=</w:t>
            </w:r>
            <w:r>
              <w:rPr>
                <w:rStyle w:val="n"/>
                <w:rFonts w:eastAsia="Courier New"/>
                <w:color w:val="333333"/>
                <w:sz w:val="21"/>
                <w:szCs w:val="21"/>
              </w:rPr>
              <w:t>IMG_SHAPE</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include_top</w:t>
            </w:r>
            <w:r>
              <w:rPr>
                <w:rStyle w:val="o"/>
                <w:color w:val="666666"/>
                <w:sz w:val="21"/>
                <w:szCs w:val="21"/>
              </w:rPr>
              <w:t>=</w:t>
            </w:r>
            <w:r>
              <w:rPr>
                <w:rStyle w:val="kc"/>
                <w:b/>
                <w:bCs/>
                <w:color w:val="008000"/>
                <w:sz w:val="21"/>
                <w:szCs w:val="21"/>
              </w:rPr>
              <w:t>False</w:t>
            </w:r>
            <w:r>
              <w:rPr>
                <w:rStyle w:val="p"/>
                <w:color w:val="333333"/>
                <w:sz w:val="21"/>
                <w:szCs w:val="21"/>
              </w:rPr>
              <w:t>,</w:t>
            </w:r>
            <w:r>
              <w:rPr>
                <w:color w:val="333333"/>
                <w:sz w:val="21"/>
                <w:szCs w:val="21"/>
              </w:rPr>
              <w:t xml:space="preserve"> </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weights</w:t>
            </w:r>
            <w:r>
              <w:rPr>
                <w:rStyle w:val="o"/>
                <w:color w:val="666666"/>
                <w:sz w:val="21"/>
                <w:szCs w:val="21"/>
              </w:rPr>
              <w:t>=</w:t>
            </w:r>
            <w:r>
              <w:rPr>
                <w:rStyle w:val="s1"/>
                <w:color w:val="BA2121"/>
                <w:sz w:val="21"/>
                <w:szCs w:val="21"/>
              </w:rPr>
              <w:t>'imagenet'</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base_model</w:t>
            </w:r>
            <w:r>
              <w:rPr>
                <w:rStyle w:val="o"/>
                <w:color w:val="666666"/>
                <w:sz w:val="21"/>
                <w:szCs w:val="21"/>
              </w:rPr>
              <w:t>.</w:t>
            </w:r>
            <w:r>
              <w:rPr>
                <w:rStyle w:val="n"/>
                <w:rFonts w:eastAsia="Courier New"/>
                <w:color w:val="333333"/>
                <w:sz w:val="21"/>
                <w:szCs w:val="21"/>
              </w:rPr>
              <w:t>trainable</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False</w:t>
            </w: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base_model</w:t>
            </w:r>
            <w:r>
              <w:rPr>
                <w:rStyle w:val="o"/>
                <w:color w:val="666666"/>
                <w:sz w:val="21"/>
                <w:szCs w:val="21"/>
              </w:rPr>
              <w:t>.</w:t>
            </w:r>
            <w:r>
              <w:rPr>
                <w:rStyle w:val="n"/>
                <w:rFonts w:eastAsia="Courier New"/>
                <w:color w:val="333333"/>
                <w:sz w:val="21"/>
                <w:szCs w:val="21"/>
              </w:rPr>
              <w:t>summary</w:t>
            </w:r>
            <w:r>
              <w:rPr>
                <w:rStyle w:val="p"/>
                <w:color w:val="333333"/>
                <w:sz w:val="21"/>
                <w:szCs w:val="21"/>
              </w:rPr>
              <w:t>()</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keras</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from</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keras</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backend </w:t>
            </w:r>
            <w:r w:rsidRPr="00ED6461">
              <w:rPr>
                <w:rFonts w:ascii="Courier New" w:eastAsia="Times New Roman" w:hAnsi="Courier New" w:cs="Courier New"/>
                <w:b/>
                <w:bCs/>
                <w:color w:val="008000"/>
                <w:kern w:val="0"/>
                <w:sz w:val="20"/>
                <w:szCs w:val="20"/>
                <w:lang w:val="en-US" w:eastAsia="en-US" w:bidi="ar-SA"/>
              </w:rPr>
              <w:t>as</w:t>
            </w:r>
            <w:r w:rsidRPr="00ED6461">
              <w:rPr>
                <w:rFonts w:ascii="Courier New" w:eastAsia="Times New Roman" w:hAnsi="Courier New" w:cs="Courier New"/>
                <w:color w:val="333333"/>
                <w:kern w:val="0"/>
                <w:sz w:val="20"/>
                <w:szCs w:val="20"/>
                <w:lang w:val="en-US" w:eastAsia="en-US" w:bidi="ar-SA"/>
              </w:rPr>
              <w:t xml:space="preserve"> K</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from</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keras.models</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Sequential</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from</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keras</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layers</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from</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keras.utils.np_utils</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to_categorical</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from</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sklearn.model_selection</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train_test_split</w:t>
            </w:r>
          </w:p>
          <w:p w:rsidR="00ED6461" w:rsidRPr="00ED6461" w:rsidRDefault="00ED6461" w:rsidP="00ED6461">
            <w:pPr>
              <w:suppressAutoHyphens w:val="0"/>
              <w:spacing w:line="291" w:lineRule="atLeast"/>
              <w:jc w:val="right"/>
              <w:rPr>
                <w:rFonts w:ascii="Courier New" w:eastAsia="Times New Roman" w:hAnsi="Courier New" w:cs="Courier New"/>
                <w:color w:val="000080"/>
                <w:kern w:val="0"/>
                <w:sz w:val="21"/>
                <w:szCs w:val="21"/>
                <w:lang w:val="en-US" w:eastAsia="en-US" w:bidi="ar-SA"/>
              </w:rPr>
            </w:pP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model </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Sequential([</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base_model,    </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Conv2D(</w:t>
            </w:r>
            <w:r w:rsidRPr="00ED6461">
              <w:rPr>
                <w:rFonts w:ascii="Courier New" w:eastAsia="Times New Roman" w:hAnsi="Courier New" w:cs="Courier New"/>
                <w:color w:val="666666"/>
                <w:kern w:val="0"/>
                <w:sz w:val="20"/>
                <w:szCs w:val="20"/>
                <w:lang w:val="en-US" w:eastAsia="en-US" w:bidi="ar-SA"/>
              </w:rPr>
              <w:t>1024</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color w:val="666666"/>
                <w:kern w:val="0"/>
                <w:sz w:val="20"/>
                <w:szCs w:val="20"/>
                <w:lang w:val="en-US" w:eastAsia="en-US" w:bidi="ar-SA"/>
              </w:rPr>
              <w:t>3</w:t>
            </w:r>
            <w:r w:rsidRPr="00ED6461">
              <w:rPr>
                <w:rFonts w:ascii="Courier New" w:eastAsia="Times New Roman" w:hAnsi="Courier New" w:cs="Courier New"/>
                <w:color w:val="333333"/>
                <w:kern w:val="0"/>
                <w:sz w:val="20"/>
                <w:szCs w:val="20"/>
                <w:lang w:val="en-US" w:eastAsia="en-US" w:bidi="ar-SA"/>
              </w:rPr>
              <w:t>, activation</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BA2121"/>
                <w:kern w:val="0"/>
                <w:sz w:val="20"/>
                <w:szCs w:val="20"/>
                <w:lang w:val="en-US" w:eastAsia="en-US" w:bidi="ar-SA"/>
              </w:rPr>
              <w:t>'relu'</w:t>
            </w:r>
            <w:r w:rsidRPr="00ED6461">
              <w:rPr>
                <w:rFonts w:ascii="Courier New" w:eastAsia="Times New Roman" w:hAnsi="Courier New" w:cs="Courier New"/>
                <w:color w:val="333333"/>
                <w:kern w:val="0"/>
                <w:sz w:val="20"/>
                <w:szCs w:val="20"/>
                <w:lang w:val="en-US" w:eastAsia="en-US" w:bidi="ar-SA"/>
              </w:rPr>
              <w:t>),</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Dropout(</w:t>
            </w:r>
            <w:r w:rsidRPr="00ED6461">
              <w:rPr>
                <w:rFonts w:ascii="Courier New" w:eastAsia="Times New Roman" w:hAnsi="Courier New" w:cs="Courier New"/>
                <w:color w:val="666666"/>
                <w:kern w:val="0"/>
                <w:sz w:val="20"/>
                <w:szCs w:val="20"/>
                <w:lang w:val="en-US" w:eastAsia="en-US" w:bidi="ar-SA"/>
              </w:rPr>
              <w:t>0.2</w:t>
            </w:r>
            <w:r w:rsidRPr="00ED6461">
              <w:rPr>
                <w:rFonts w:ascii="Courier New" w:eastAsia="Times New Roman" w:hAnsi="Courier New" w:cs="Courier New"/>
                <w:color w:val="333333"/>
                <w:kern w:val="0"/>
                <w:sz w:val="20"/>
                <w:szCs w:val="20"/>
                <w:lang w:val="en-US" w:eastAsia="en-US" w:bidi="ar-SA"/>
              </w:rPr>
              <w:t>),</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Conv2D(</w:t>
            </w:r>
            <w:r w:rsidRPr="00ED6461">
              <w:rPr>
                <w:rFonts w:ascii="Courier New" w:eastAsia="Times New Roman" w:hAnsi="Courier New" w:cs="Courier New"/>
                <w:color w:val="666666"/>
                <w:kern w:val="0"/>
                <w:sz w:val="20"/>
                <w:szCs w:val="20"/>
                <w:lang w:val="en-US" w:eastAsia="en-US" w:bidi="ar-SA"/>
              </w:rPr>
              <w:t>2048</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color w:val="666666"/>
                <w:kern w:val="0"/>
                <w:sz w:val="20"/>
                <w:szCs w:val="20"/>
                <w:lang w:val="en-US" w:eastAsia="en-US" w:bidi="ar-SA"/>
              </w:rPr>
              <w:t>3</w:t>
            </w:r>
            <w:r w:rsidRPr="00ED6461">
              <w:rPr>
                <w:rFonts w:ascii="Courier New" w:eastAsia="Times New Roman" w:hAnsi="Courier New" w:cs="Courier New"/>
                <w:color w:val="333333"/>
                <w:kern w:val="0"/>
                <w:sz w:val="20"/>
                <w:szCs w:val="20"/>
                <w:lang w:val="en-US" w:eastAsia="en-US" w:bidi="ar-SA"/>
              </w:rPr>
              <w:t>, activation</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BA2121"/>
                <w:kern w:val="0"/>
                <w:sz w:val="20"/>
                <w:szCs w:val="20"/>
                <w:lang w:val="en-US" w:eastAsia="en-US" w:bidi="ar-SA"/>
              </w:rPr>
              <w:t>'relu'</w:t>
            </w:r>
            <w:r w:rsidRPr="00ED6461">
              <w:rPr>
                <w:rFonts w:ascii="Courier New" w:eastAsia="Times New Roman" w:hAnsi="Courier New" w:cs="Courier New"/>
                <w:color w:val="333333"/>
                <w:kern w:val="0"/>
                <w:sz w:val="20"/>
                <w:szCs w:val="20"/>
                <w:lang w:val="en-US" w:eastAsia="en-US" w:bidi="ar-SA"/>
              </w:rPr>
              <w:t>),</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Dropout(</w:t>
            </w:r>
            <w:r w:rsidRPr="00ED6461">
              <w:rPr>
                <w:rFonts w:ascii="Courier New" w:eastAsia="Times New Roman" w:hAnsi="Courier New" w:cs="Courier New"/>
                <w:color w:val="666666"/>
                <w:kern w:val="0"/>
                <w:sz w:val="20"/>
                <w:szCs w:val="20"/>
                <w:lang w:val="en-US" w:eastAsia="en-US" w:bidi="ar-SA"/>
              </w:rPr>
              <w:t>0.2</w:t>
            </w:r>
            <w:r w:rsidRPr="00ED6461">
              <w:rPr>
                <w:rFonts w:ascii="Courier New" w:eastAsia="Times New Roman" w:hAnsi="Courier New" w:cs="Courier New"/>
                <w:color w:val="333333"/>
                <w:kern w:val="0"/>
                <w:sz w:val="20"/>
                <w:szCs w:val="20"/>
                <w:lang w:val="en-US" w:eastAsia="en-US" w:bidi="ar-SA"/>
              </w:rPr>
              <w:t>),</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GlobalAveragePooling2D(),</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Dense(</w:t>
            </w:r>
            <w:r w:rsidRPr="00ED6461">
              <w:rPr>
                <w:rFonts w:ascii="Courier New" w:eastAsia="Times New Roman" w:hAnsi="Courier New" w:cs="Courier New"/>
                <w:color w:val="666666"/>
                <w:kern w:val="0"/>
                <w:sz w:val="20"/>
                <w:szCs w:val="20"/>
                <w:lang w:val="en-US" w:eastAsia="en-US" w:bidi="ar-SA"/>
              </w:rPr>
              <w:t>3</w:t>
            </w:r>
            <w:r w:rsidRPr="00ED6461">
              <w:rPr>
                <w:rFonts w:ascii="Courier New" w:eastAsia="Times New Roman" w:hAnsi="Courier New" w:cs="Courier New"/>
                <w:color w:val="333333"/>
                <w:kern w:val="0"/>
                <w:sz w:val="20"/>
                <w:szCs w:val="20"/>
                <w:lang w:val="en-US" w:eastAsia="en-US" w:bidi="ar-SA"/>
              </w:rPr>
              <w:t>, activation</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BA2121"/>
                <w:kern w:val="0"/>
                <w:sz w:val="20"/>
                <w:szCs w:val="20"/>
                <w:lang w:val="en-US" w:eastAsia="en-US" w:bidi="ar-SA"/>
              </w:rPr>
              <w:t>'softmax'</w:t>
            </w:r>
            <w:r w:rsidRPr="00ED6461">
              <w:rPr>
                <w:rFonts w:ascii="Courier New" w:eastAsia="Times New Roman" w:hAnsi="Courier New" w:cs="Courier New"/>
                <w:color w:val="333333"/>
                <w:kern w:val="0"/>
                <w:sz w:val="20"/>
                <w:szCs w:val="20"/>
                <w:lang w:val="en-US" w:eastAsia="en-US" w:bidi="ar-SA"/>
              </w:rPr>
              <w:t>)</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model</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compile(</w:t>
            </w:r>
            <w:r w:rsidRPr="00ED6461">
              <w:rPr>
                <w:rFonts w:ascii="Courier New" w:eastAsia="Times New Roman" w:hAnsi="Courier New" w:cs="Courier New"/>
                <w:color w:val="BA2121"/>
                <w:kern w:val="0"/>
                <w:sz w:val="20"/>
                <w:szCs w:val="20"/>
                <w:lang w:val="en-US" w:eastAsia="en-US" w:bidi="ar-SA"/>
              </w:rPr>
              <w:t>"adam"</w:t>
            </w:r>
            <w:r w:rsidRPr="00ED6461">
              <w:rPr>
                <w:rFonts w:ascii="Courier New" w:eastAsia="Times New Roman" w:hAnsi="Courier New" w:cs="Courier New"/>
                <w:color w:val="333333"/>
                <w:kern w:val="0"/>
                <w:sz w:val="20"/>
                <w:szCs w:val="20"/>
                <w:lang w:val="en-US" w:eastAsia="en-US" w:bidi="ar-SA"/>
              </w:rPr>
              <w:t>,loss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BA2121"/>
                <w:kern w:val="0"/>
                <w:sz w:val="20"/>
                <w:szCs w:val="20"/>
                <w:lang w:val="en-US" w:eastAsia="en-US" w:bidi="ar-SA"/>
              </w:rPr>
              <w:t>"categorical_crossentropy"</w:t>
            </w:r>
            <w:r w:rsidRPr="00ED6461">
              <w:rPr>
                <w:rFonts w:ascii="Courier New" w:eastAsia="Times New Roman" w:hAnsi="Courier New" w:cs="Courier New"/>
                <w:color w:val="333333"/>
                <w:kern w:val="0"/>
                <w:sz w:val="20"/>
                <w:szCs w:val="20"/>
                <w:lang w:val="en-US" w:eastAsia="en-US" w:bidi="ar-SA"/>
              </w:rPr>
              <w:t>,metrics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w:t>
            </w:r>
            <w:r w:rsidRPr="00ED6461">
              <w:rPr>
                <w:rFonts w:ascii="Courier New" w:eastAsia="Times New Roman" w:hAnsi="Courier New" w:cs="Courier New"/>
                <w:color w:val="BA2121"/>
                <w:kern w:val="0"/>
                <w:sz w:val="20"/>
                <w:szCs w:val="20"/>
                <w:lang w:val="en-US" w:eastAsia="en-US" w:bidi="ar-SA"/>
              </w:rPr>
              <w:t>"acc"</w:t>
            </w:r>
            <w:r w:rsidRPr="00ED6461">
              <w:rPr>
                <w:rFonts w:ascii="Courier New" w:eastAsia="Times New Roman" w:hAnsi="Courier New" w:cs="Courier New"/>
                <w:color w:val="333333"/>
                <w:kern w:val="0"/>
                <w:sz w:val="20"/>
                <w:szCs w:val="20"/>
                <w:lang w:val="en-US" w:eastAsia="en-US" w:bidi="ar-SA"/>
              </w:rPr>
              <w:t>])</w:t>
            </w:r>
          </w:p>
          <w:p w:rsidR="00ED6461" w:rsidRPr="00ED6461" w:rsidRDefault="00ED6461" w:rsidP="00E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model</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summary()</w:t>
            </w:r>
          </w:p>
          <w:p w:rsidR="00ED6461" w:rsidRDefault="00ED6461" w:rsidP="00ED6461">
            <w:pPr>
              <w:pStyle w:val="Heading1"/>
              <w:numPr>
                <w:ilvl w:val="0"/>
                <w:numId w:val="0"/>
              </w:numPr>
              <w:jc w:val="left"/>
            </w:pPr>
            <w:bookmarkStart w:id="4062" w:name="_Toc83471254"/>
            <w:bookmarkStart w:id="4063" w:name="_Toc83473379"/>
            <w:r>
              <w:t>Melatih Model</w:t>
            </w:r>
            <w:bookmarkEnd w:id="4062"/>
            <w:bookmarkEnd w:id="4063"/>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history</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model</w:t>
            </w:r>
            <w:r>
              <w:rPr>
                <w:rStyle w:val="o"/>
                <w:color w:val="666666"/>
                <w:sz w:val="21"/>
                <w:szCs w:val="21"/>
              </w:rPr>
              <w:t>.</w:t>
            </w:r>
            <w:r>
              <w:rPr>
                <w:rStyle w:val="n"/>
                <w:rFonts w:eastAsia="Courier New"/>
                <w:color w:val="333333"/>
                <w:sz w:val="21"/>
                <w:szCs w:val="21"/>
              </w:rPr>
              <w:t>fit_generator</w:t>
            </w:r>
            <w:r>
              <w:rPr>
                <w:rStyle w:val="p"/>
                <w:color w:val="333333"/>
                <w:sz w:val="21"/>
                <w:szCs w:val="21"/>
              </w:rPr>
              <w:t>(</w:t>
            </w:r>
            <w:r>
              <w:rPr>
                <w:rStyle w:val="n"/>
                <w:rFonts w:eastAsia="Courier New"/>
                <w:color w:val="333333"/>
                <w:sz w:val="21"/>
                <w:szCs w:val="21"/>
              </w:rPr>
              <w:t>train_generator</w:t>
            </w:r>
            <w:r>
              <w:rPr>
                <w:rStyle w:val="p"/>
                <w:color w:val="333333"/>
                <w:sz w:val="21"/>
                <w:szCs w:val="21"/>
              </w:rPr>
              <w:t>,</w:t>
            </w:r>
            <w:r>
              <w:rPr>
                <w:color w:val="333333"/>
                <w:sz w:val="21"/>
                <w:szCs w:val="21"/>
              </w:rPr>
              <w:t xml:space="preserve"> </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epochs</w:t>
            </w:r>
            <w:r>
              <w:rPr>
                <w:rStyle w:val="o"/>
                <w:color w:val="666666"/>
                <w:sz w:val="21"/>
                <w:szCs w:val="21"/>
              </w:rPr>
              <w:t>=</w:t>
            </w:r>
            <w:r>
              <w:rPr>
                <w:rStyle w:val="mi"/>
                <w:color w:val="666666"/>
                <w:sz w:val="21"/>
                <w:szCs w:val="21"/>
              </w:rPr>
              <w:t>50</w:t>
            </w:r>
            <w:r>
              <w:rPr>
                <w:rStyle w:val="p"/>
                <w:color w:val="333333"/>
                <w:sz w:val="21"/>
                <w:szCs w:val="21"/>
              </w:rPr>
              <w:t>,</w:t>
            </w:r>
            <w:r>
              <w:rPr>
                <w:color w:val="333333"/>
                <w:sz w:val="21"/>
                <w:szCs w:val="21"/>
              </w:rPr>
              <w:t xml:space="preserve"> </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validation_data</w:t>
            </w:r>
            <w:r>
              <w:rPr>
                <w:rStyle w:val="o"/>
                <w:color w:val="666666"/>
                <w:sz w:val="21"/>
                <w:szCs w:val="21"/>
              </w:rPr>
              <w:t>=</w:t>
            </w:r>
            <w:r>
              <w:rPr>
                <w:rStyle w:val="n"/>
                <w:rFonts w:eastAsia="Courier New"/>
                <w:color w:val="333333"/>
                <w:sz w:val="21"/>
                <w:szCs w:val="21"/>
              </w:rPr>
              <w:t>val_generator</w:t>
            </w:r>
            <w:r>
              <w:rPr>
                <w:rStyle w:val="p"/>
                <w:color w:val="333333"/>
                <w:sz w:val="21"/>
                <w:szCs w:val="21"/>
              </w:rPr>
              <w:t>)</w:t>
            </w:r>
          </w:p>
          <w:p w:rsidR="00ED6461" w:rsidRDefault="00ED6461" w:rsidP="00ED6461">
            <w:pPr>
              <w:pStyle w:val="Heading1"/>
              <w:numPr>
                <w:ilvl w:val="0"/>
                <w:numId w:val="0"/>
              </w:numPr>
              <w:jc w:val="left"/>
              <w:rPr>
                <w:lang w:val="en-US"/>
              </w:rPr>
            </w:pPr>
            <w:bookmarkStart w:id="4064" w:name="_Toc83471255"/>
            <w:bookmarkStart w:id="4065" w:name="_Toc83473380"/>
            <w:r w:rsidRPr="00ED6461">
              <w:t>Menampilkan</w:t>
            </w:r>
            <w:r>
              <w:t xml:space="preserve"> Hasil Pelatihan</w:t>
            </w:r>
            <w:bookmarkEnd w:id="4064"/>
            <w:bookmarkEnd w:id="4065"/>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plot</w:t>
            </w:r>
            <w:r>
              <w:rPr>
                <w:rStyle w:val="p"/>
                <w:color w:val="333333"/>
                <w:sz w:val="21"/>
                <w:szCs w:val="21"/>
              </w:rPr>
              <w:t>(</w:t>
            </w:r>
            <w:r>
              <w:rPr>
                <w:rStyle w:val="n"/>
                <w:rFonts w:eastAsia="Courier New"/>
                <w:color w:val="333333"/>
                <w:sz w:val="21"/>
                <w:szCs w:val="21"/>
              </w:rPr>
              <w:t>history</w:t>
            </w:r>
            <w:r>
              <w:rPr>
                <w:rStyle w:val="o"/>
                <w:color w:val="666666"/>
                <w:sz w:val="21"/>
                <w:szCs w:val="21"/>
              </w:rPr>
              <w:t>.</w:t>
            </w:r>
            <w:r>
              <w:rPr>
                <w:rStyle w:val="n"/>
                <w:rFonts w:eastAsia="Courier New"/>
                <w:color w:val="333333"/>
                <w:sz w:val="21"/>
                <w:szCs w:val="21"/>
              </w:rPr>
              <w:t>history</w:t>
            </w:r>
            <w:r>
              <w:rPr>
                <w:rStyle w:val="p"/>
                <w:color w:val="333333"/>
                <w:sz w:val="21"/>
                <w:szCs w:val="21"/>
              </w:rPr>
              <w:t>[</w:t>
            </w:r>
            <w:r>
              <w:rPr>
                <w:rStyle w:val="s2"/>
                <w:color w:val="BA2121"/>
                <w:sz w:val="21"/>
                <w:szCs w:val="21"/>
              </w:rPr>
              <w:t>"acc"</w:t>
            </w:r>
            <w:r>
              <w:rPr>
                <w:rStyle w:val="p"/>
                <w:color w:val="333333"/>
                <w:sz w:val="21"/>
                <w:szCs w:val="21"/>
              </w:rPr>
              <w:t>],</w:t>
            </w:r>
            <w:r>
              <w:rPr>
                <w:rStyle w:val="n"/>
                <w:rFonts w:eastAsia="Courier New"/>
                <w:color w:val="333333"/>
                <w:sz w:val="21"/>
                <w:szCs w:val="21"/>
              </w:rPr>
              <w:t>label</w:t>
            </w:r>
            <w:r>
              <w:rPr>
                <w:rStyle w:val="o"/>
                <w:color w:val="666666"/>
                <w:sz w:val="21"/>
                <w:szCs w:val="21"/>
              </w:rPr>
              <w:t>=</w:t>
            </w:r>
            <w:r>
              <w:rPr>
                <w:rStyle w:val="s2"/>
                <w:color w:val="BA2121"/>
                <w:sz w:val="21"/>
                <w:szCs w:val="21"/>
              </w:rPr>
              <w:t>"Akurasi Pelatihan"</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plot</w:t>
            </w:r>
            <w:r>
              <w:rPr>
                <w:rStyle w:val="p"/>
                <w:color w:val="333333"/>
                <w:sz w:val="21"/>
                <w:szCs w:val="21"/>
              </w:rPr>
              <w:t>(</w:t>
            </w:r>
            <w:r>
              <w:rPr>
                <w:rStyle w:val="n"/>
                <w:rFonts w:eastAsia="Courier New"/>
                <w:color w:val="333333"/>
                <w:sz w:val="21"/>
                <w:szCs w:val="21"/>
              </w:rPr>
              <w:t>history</w:t>
            </w:r>
            <w:r>
              <w:rPr>
                <w:rStyle w:val="o"/>
                <w:color w:val="666666"/>
                <w:sz w:val="21"/>
                <w:szCs w:val="21"/>
              </w:rPr>
              <w:t>.</w:t>
            </w:r>
            <w:r>
              <w:rPr>
                <w:rStyle w:val="n"/>
                <w:rFonts w:eastAsia="Courier New"/>
                <w:color w:val="333333"/>
                <w:sz w:val="21"/>
                <w:szCs w:val="21"/>
              </w:rPr>
              <w:t>history</w:t>
            </w:r>
            <w:r>
              <w:rPr>
                <w:rStyle w:val="p"/>
                <w:color w:val="333333"/>
                <w:sz w:val="21"/>
                <w:szCs w:val="21"/>
              </w:rPr>
              <w:t>[</w:t>
            </w:r>
            <w:r>
              <w:rPr>
                <w:rStyle w:val="s2"/>
                <w:color w:val="BA2121"/>
                <w:sz w:val="21"/>
                <w:szCs w:val="21"/>
              </w:rPr>
              <w:t>"val_acc"</w:t>
            </w:r>
            <w:r>
              <w:rPr>
                <w:rStyle w:val="p"/>
                <w:color w:val="333333"/>
                <w:sz w:val="21"/>
                <w:szCs w:val="21"/>
              </w:rPr>
              <w:t>],</w:t>
            </w:r>
            <w:r>
              <w:rPr>
                <w:rStyle w:val="n"/>
                <w:rFonts w:eastAsia="Courier New"/>
                <w:color w:val="333333"/>
                <w:sz w:val="21"/>
                <w:szCs w:val="21"/>
              </w:rPr>
              <w:t>label</w:t>
            </w:r>
            <w:r>
              <w:rPr>
                <w:rStyle w:val="o"/>
                <w:color w:val="666666"/>
                <w:sz w:val="21"/>
                <w:szCs w:val="21"/>
              </w:rPr>
              <w:t>=</w:t>
            </w:r>
            <w:r>
              <w:rPr>
                <w:rStyle w:val="s2"/>
                <w:color w:val="BA2121"/>
                <w:sz w:val="21"/>
                <w:szCs w:val="21"/>
              </w:rPr>
              <w:t>"Validasi Akurasi"</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legend</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show</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plot</w:t>
            </w:r>
            <w:r>
              <w:rPr>
                <w:rStyle w:val="p"/>
                <w:color w:val="333333"/>
                <w:sz w:val="21"/>
                <w:szCs w:val="21"/>
              </w:rPr>
              <w:t>(</w:t>
            </w:r>
            <w:r>
              <w:rPr>
                <w:rStyle w:val="n"/>
                <w:rFonts w:eastAsia="Courier New"/>
                <w:color w:val="333333"/>
                <w:sz w:val="21"/>
                <w:szCs w:val="21"/>
              </w:rPr>
              <w:t>history</w:t>
            </w:r>
            <w:r>
              <w:rPr>
                <w:rStyle w:val="o"/>
                <w:color w:val="666666"/>
                <w:sz w:val="21"/>
                <w:szCs w:val="21"/>
              </w:rPr>
              <w:t>.</w:t>
            </w:r>
            <w:r>
              <w:rPr>
                <w:rStyle w:val="n"/>
                <w:rFonts w:eastAsia="Courier New"/>
                <w:color w:val="333333"/>
                <w:sz w:val="21"/>
                <w:szCs w:val="21"/>
              </w:rPr>
              <w:t>history</w:t>
            </w:r>
            <w:r>
              <w:rPr>
                <w:rStyle w:val="p"/>
                <w:color w:val="333333"/>
                <w:sz w:val="21"/>
                <w:szCs w:val="21"/>
              </w:rPr>
              <w:t>[</w:t>
            </w:r>
            <w:r>
              <w:rPr>
                <w:rStyle w:val="s2"/>
                <w:color w:val="BA2121"/>
                <w:sz w:val="21"/>
                <w:szCs w:val="21"/>
              </w:rPr>
              <w:t>"loss"</w:t>
            </w:r>
            <w:r>
              <w:rPr>
                <w:rStyle w:val="p"/>
                <w:color w:val="333333"/>
                <w:sz w:val="21"/>
                <w:szCs w:val="21"/>
              </w:rPr>
              <w:t>],</w:t>
            </w:r>
            <w:r>
              <w:rPr>
                <w:rStyle w:val="n"/>
                <w:rFonts w:eastAsia="Courier New"/>
                <w:color w:val="333333"/>
                <w:sz w:val="21"/>
                <w:szCs w:val="21"/>
              </w:rPr>
              <w:t>label</w:t>
            </w:r>
            <w:r>
              <w:rPr>
                <w:rStyle w:val="o"/>
                <w:color w:val="666666"/>
                <w:sz w:val="21"/>
                <w:szCs w:val="21"/>
              </w:rPr>
              <w:t>=</w:t>
            </w:r>
            <w:r>
              <w:rPr>
                <w:rStyle w:val="s2"/>
                <w:color w:val="BA2121"/>
                <w:sz w:val="21"/>
                <w:szCs w:val="21"/>
              </w:rPr>
              <w:t>"Kesalahan Pelatihan"</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plot</w:t>
            </w:r>
            <w:r>
              <w:rPr>
                <w:rStyle w:val="p"/>
                <w:color w:val="333333"/>
                <w:sz w:val="21"/>
                <w:szCs w:val="21"/>
              </w:rPr>
              <w:t>(</w:t>
            </w:r>
            <w:r>
              <w:rPr>
                <w:rStyle w:val="n"/>
                <w:rFonts w:eastAsia="Courier New"/>
                <w:color w:val="333333"/>
                <w:sz w:val="21"/>
                <w:szCs w:val="21"/>
              </w:rPr>
              <w:t>history</w:t>
            </w:r>
            <w:r>
              <w:rPr>
                <w:rStyle w:val="o"/>
                <w:color w:val="666666"/>
                <w:sz w:val="21"/>
                <w:szCs w:val="21"/>
              </w:rPr>
              <w:t>.</w:t>
            </w:r>
            <w:r>
              <w:rPr>
                <w:rStyle w:val="n"/>
                <w:rFonts w:eastAsia="Courier New"/>
                <w:color w:val="333333"/>
                <w:sz w:val="21"/>
                <w:szCs w:val="21"/>
              </w:rPr>
              <w:t>history</w:t>
            </w:r>
            <w:r>
              <w:rPr>
                <w:rStyle w:val="p"/>
                <w:color w:val="333333"/>
                <w:sz w:val="21"/>
                <w:szCs w:val="21"/>
              </w:rPr>
              <w:t>[</w:t>
            </w:r>
            <w:r>
              <w:rPr>
                <w:rStyle w:val="s2"/>
                <w:color w:val="BA2121"/>
                <w:sz w:val="21"/>
                <w:szCs w:val="21"/>
              </w:rPr>
              <w:t>"val_loss"</w:t>
            </w:r>
            <w:r>
              <w:rPr>
                <w:rStyle w:val="p"/>
                <w:color w:val="333333"/>
                <w:sz w:val="21"/>
                <w:szCs w:val="21"/>
              </w:rPr>
              <w:t>],</w:t>
            </w:r>
            <w:r>
              <w:rPr>
                <w:rStyle w:val="n"/>
                <w:rFonts w:eastAsia="Courier New"/>
                <w:color w:val="333333"/>
                <w:sz w:val="21"/>
                <w:szCs w:val="21"/>
              </w:rPr>
              <w:t>label</w:t>
            </w:r>
            <w:r>
              <w:rPr>
                <w:rStyle w:val="o"/>
                <w:color w:val="666666"/>
                <w:sz w:val="21"/>
                <w:szCs w:val="21"/>
              </w:rPr>
              <w:t>=</w:t>
            </w:r>
            <w:r>
              <w:rPr>
                <w:rStyle w:val="s2"/>
                <w:color w:val="BA2121"/>
                <w:sz w:val="21"/>
                <w:szCs w:val="21"/>
              </w:rPr>
              <w:t>"Validasi Kesalahan"</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legend</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show</w:t>
            </w:r>
            <w:r>
              <w:rPr>
                <w:rStyle w:val="p"/>
                <w:color w:val="333333"/>
                <w:sz w:val="21"/>
                <w:szCs w:val="21"/>
              </w:rPr>
              <w:t>()</w:t>
            </w:r>
          </w:p>
          <w:p w:rsidR="00ED6461" w:rsidRDefault="00ED6461" w:rsidP="00ED6461">
            <w:pPr>
              <w:pStyle w:val="Heading1"/>
              <w:numPr>
                <w:ilvl w:val="0"/>
                <w:numId w:val="0"/>
              </w:numPr>
              <w:jc w:val="left"/>
            </w:pPr>
            <w:bookmarkStart w:id="4066" w:name="_Toc83471256"/>
            <w:bookmarkStart w:id="4067" w:name="_Toc83473381"/>
            <w:r>
              <w:t>Memuat Dataset Pengujian</w:t>
            </w:r>
            <w:bookmarkEnd w:id="4066"/>
            <w:bookmarkEnd w:id="4067"/>
          </w:p>
          <w:p w:rsidR="00ED6461" w:rsidRDefault="00ED6461" w:rsidP="00ED6461">
            <w:pPr>
              <w:pStyle w:val="HTMLPreformatted"/>
              <w:shd w:val="clear" w:color="auto" w:fill="F7F7F7"/>
              <w:wordWrap w:val="0"/>
              <w:rPr>
                <w:color w:val="333333"/>
                <w:sz w:val="21"/>
                <w:szCs w:val="21"/>
              </w:rPr>
            </w:pPr>
            <w:r>
              <w:rPr>
                <w:rStyle w:val="c1"/>
                <w:rFonts w:eastAsia="Courier New"/>
                <w:i/>
                <w:iCs/>
                <w:color w:val="408080"/>
                <w:sz w:val="21"/>
                <w:szCs w:val="21"/>
              </w:rPr>
              <w:t>#Menampilkan matriks yang benar dan matriks hasil prediksi</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c1"/>
                <w:rFonts w:eastAsia="Courier New"/>
                <w:i/>
                <w:iCs/>
                <w:color w:val="408080"/>
                <w:sz w:val="21"/>
                <w:szCs w:val="21"/>
              </w:rPr>
              <w:t>#Label yang benar</w:t>
            </w:r>
          </w:p>
          <w:p w:rsidR="00ED6461" w:rsidRDefault="00ED6461" w:rsidP="00ED6461">
            <w:pPr>
              <w:pStyle w:val="HTMLPreformatted"/>
              <w:shd w:val="clear" w:color="auto" w:fill="F7F7F7"/>
              <w:wordWrap w:val="0"/>
              <w:rPr>
                <w:color w:val="333333"/>
                <w:sz w:val="21"/>
                <w:szCs w:val="21"/>
              </w:rPr>
            </w:pPr>
            <w:r>
              <w:rPr>
                <w:rStyle w:val="n"/>
                <w:color w:val="333333"/>
                <w:sz w:val="21"/>
                <w:szCs w:val="21"/>
              </w:rPr>
              <w:t>y_true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argmax</w:t>
            </w:r>
            <w:r>
              <w:rPr>
                <w:rStyle w:val="p"/>
                <w:color w:val="333333"/>
                <w:sz w:val="21"/>
                <w:szCs w:val="21"/>
              </w:rPr>
              <w:t>(</w:t>
            </w:r>
            <w:r>
              <w:rPr>
                <w:rStyle w:val="n"/>
                <w:color w:val="333333"/>
                <w:sz w:val="21"/>
                <w:szCs w:val="21"/>
              </w:rPr>
              <w:t>y_test2</w:t>
            </w:r>
            <w:r>
              <w:rPr>
                <w:rStyle w:val="p"/>
                <w:color w:val="333333"/>
                <w:sz w:val="21"/>
                <w:szCs w:val="21"/>
              </w:rPr>
              <w:t>,</w:t>
            </w:r>
            <w:r>
              <w:rPr>
                <w:rStyle w:val="n"/>
                <w:color w:val="333333"/>
                <w:sz w:val="21"/>
                <w:szCs w:val="21"/>
              </w:rPr>
              <w:t>axis</w:t>
            </w:r>
            <w:r>
              <w:rPr>
                <w:rStyle w:val="o"/>
                <w:color w:val="666666"/>
                <w:sz w:val="21"/>
                <w:szCs w:val="21"/>
              </w:rPr>
              <w:t>=</w:t>
            </w:r>
            <w:r>
              <w:rPr>
                <w:rStyle w:val="mi"/>
                <w:color w:val="666666"/>
                <w:sz w:val="21"/>
                <w:szCs w:val="21"/>
              </w:rPr>
              <w:t>1</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c1"/>
                <w:rFonts w:eastAsia="Courier New"/>
                <w:i/>
                <w:iCs/>
                <w:color w:val="408080"/>
                <w:sz w:val="21"/>
                <w:szCs w:val="21"/>
              </w:rPr>
              <w:t>#Label prediksi</w:t>
            </w:r>
          </w:p>
          <w:p w:rsidR="00ED6461" w:rsidRDefault="00ED6461" w:rsidP="00ED6461">
            <w:pPr>
              <w:pStyle w:val="HTMLPreformatted"/>
              <w:shd w:val="clear" w:color="auto" w:fill="F7F7F7"/>
              <w:wordWrap w:val="0"/>
              <w:rPr>
                <w:color w:val="333333"/>
                <w:sz w:val="21"/>
                <w:szCs w:val="21"/>
              </w:rPr>
            </w:pPr>
            <w:r>
              <w:rPr>
                <w:rStyle w:val="n"/>
                <w:color w:val="333333"/>
                <w:sz w:val="21"/>
                <w:szCs w:val="21"/>
              </w:rPr>
              <w:t>Y_pred</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model</w:t>
            </w:r>
            <w:r>
              <w:rPr>
                <w:rStyle w:val="o"/>
                <w:color w:val="666666"/>
                <w:sz w:val="21"/>
                <w:szCs w:val="21"/>
              </w:rPr>
              <w:t>.</w:t>
            </w:r>
            <w:r>
              <w:rPr>
                <w:rStyle w:val="n"/>
                <w:color w:val="333333"/>
                <w:sz w:val="21"/>
                <w:szCs w:val="21"/>
              </w:rPr>
              <w:t>predict</w:t>
            </w:r>
            <w:r>
              <w:rPr>
                <w:rStyle w:val="p"/>
                <w:color w:val="333333"/>
                <w:sz w:val="21"/>
                <w:szCs w:val="21"/>
              </w:rPr>
              <w:t>(</w:t>
            </w:r>
            <w:r>
              <w:rPr>
                <w:rStyle w:val="n"/>
                <w:color w:val="333333"/>
                <w:sz w:val="21"/>
                <w:szCs w:val="21"/>
              </w:rPr>
              <w:t>X_test</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
                <w:color w:val="333333"/>
                <w:sz w:val="21"/>
                <w:szCs w:val="21"/>
              </w:rPr>
              <w:t>y_pred</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argmax</w:t>
            </w:r>
            <w:r>
              <w:rPr>
                <w:rStyle w:val="p"/>
                <w:color w:val="333333"/>
                <w:sz w:val="21"/>
                <w:szCs w:val="21"/>
              </w:rPr>
              <w:t>(</w:t>
            </w:r>
            <w:r>
              <w:rPr>
                <w:rStyle w:val="n"/>
                <w:color w:val="333333"/>
                <w:sz w:val="21"/>
                <w:szCs w:val="21"/>
              </w:rPr>
              <w:t>Y_pred</w:t>
            </w:r>
            <w:r>
              <w:rPr>
                <w:rStyle w:val="p"/>
                <w:color w:val="333333"/>
                <w:sz w:val="21"/>
                <w:szCs w:val="21"/>
              </w:rPr>
              <w:t>,</w:t>
            </w:r>
            <w:r>
              <w:rPr>
                <w:color w:val="333333"/>
                <w:sz w:val="21"/>
                <w:szCs w:val="21"/>
              </w:rPr>
              <w:t xml:space="preserve"> </w:t>
            </w:r>
            <w:r>
              <w:rPr>
                <w:rStyle w:val="n"/>
                <w:color w:val="333333"/>
                <w:sz w:val="21"/>
                <w:szCs w:val="21"/>
              </w:rPr>
              <w:t>axis</w:t>
            </w:r>
            <w:r>
              <w:rPr>
                <w:rStyle w:val="o"/>
                <w:color w:val="666666"/>
                <w:sz w:val="21"/>
                <w:szCs w:val="21"/>
              </w:rPr>
              <w:t>=</w:t>
            </w:r>
            <w:r>
              <w:rPr>
                <w:rStyle w:val="mi"/>
                <w:color w:val="666666"/>
                <w:sz w:val="21"/>
                <w:szCs w:val="21"/>
              </w:rPr>
              <w:t>1</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n"/>
                <w:color w:val="333333"/>
                <w:sz w:val="21"/>
                <w:szCs w:val="21"/>
              </w:rPr>
              <w:t>y_true</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n"/>
                <w:color w:val="333333"/>
                <w:sz w:val="21"/>
                <w:szCs w:val="21"/>
              </w:rPr>
              <w:t>y_pred</w:t>
            </w:r>
            <w:r>
              <w:rPr>
                <w:rStyle w:val="p"/>
                <w:color w:val="333333"/>
                <w:sz w:val="21"/>
                <w:szCs w:val="21"/>
              </w:rPr>
              <w:t>)</w:t>
            </w:r>
          </w:p>
          <w:p w:rsidR="00ED6461" w:rsidRDefault="00ED6461" w:rsidP="00ED6461">
            <w:pPr>
              <w:pStyle w:val="Heading1"/>
              <w:numPr>
                <w:ilvl w:val="0"/>
                <w:numId w:val="0"/>
              </w:numPr>
              <w:jc w:val="left"/>
            </w:pPr>
            <w:bookmarkStart w:id="4068" w:name="_Toc83471257"/>
            <w:bookmarkStart w:id="4069" w:name="_Toc83473382"/>
            <w:r>
              <w:t>Menggunakan Model</w:t>
            </w:r>
            <w:bookmarkEnd w:id="4068"/>
            <w:bookmarkEnd w:id="4069"/>
          </w:p>
          <w:p w:rsidR="00ED6461" w:rsidRDefault="00ED6461" w:rsidP="00ED6461">
            <w:pPr>
              <w:pStyle w:val="HTMLPreformatted"/>
              <w:shd w:val="clear" w:color="auto" w:fill="F7F7F7"/>
              <w:wordWrap w:val="0"/>
              <w:rPr>
                <w:color w:val="333333"/>
                <w:sz w:val="21"/>
                <w:szCs w:val="21"/>
              </w:rPr>
            </w:pPr>
            <w:r>
              <w:rPr>
                <w:rStyle w:val="nb"/>
                <w:rFonts w:eastAsia="Courier New"/>
                <w:color w:val="008000"/>
                <w:sz w:val="21"/>
                <w:szCs w:val="21"/>
              </w:rPr>
              <w:t>print</w:t>
            </w:r>
            <w:r>
              <w:rPr>
                <w:rStyle w:val="p"/>
                <w:color w:val="333333"/>
                <w:sz w:val="21"/>
                <w:szCs w:val="21"/>
              </w:rPr>
              <w:t>(</w:t>
            </w:r>
            <w:r>
              <w:rPr>
                <w:rStyle w:val="s1"/>
                <w:color w:val="BA2121"/>
                <w:sz w:val="21"/>
                <w:szCs w:val="21"/>
              </w:rPr>
              <w:t xml:space="preserve">'Number of trainable variables = </w:t>
            </w:r>
            <w:r>
              <w:rPr>
                <w:rStyle w:val="si"/>
                <w:b/>
                <w:bCs/>
                <w:color w:val="BB6688"/>
                <w:sz w:val="21"/>
                <w:szCs w:val="21"/>
              </w:rPr>
              <w:t>{}</w:t>
            </w:r>
            <w:r>
              <w:rPr>
                <w:rStyle w:val="s1"/>
                <w:color w:val="BA2121"/>
                <w:sz w:val="21"/>
                <w:szCs w:val="21"/>
              </w:rPr>
              <w:t>'</w:t>
            </w:r>
            <w:r>
              <w:rPr>
                <w:rStyle w:val="o"/>
                <w:color w:val="666666"/>
                <w:sz w:val="21"/>
                <w:szCs w:val="21"/>
              </w:rPr>
              <w:t>.</w:t>
            </w:r>
            <w:r>
              <w:rPr>
                <w:rStyle w:val="n"/>
                <w:color w:val="333333"/>
                <w:sz w:val="21"/>
                <w:szCs w:val="21"/>
              </w:rPr>
              <w:t>format</w:t>
            </w:r>
            <w:r>
              <w:rPr>
                <w:rStyle w:val="p"/>
                <w:color w:val="333333"/>
                <w:sz w:val="21"/>
                <w:szCs w:val="21"/>
              </w:rPr>
              <w:t>(</w:t>
            </w:r>
            <w:r>
              <w:rPr>
                <w:rStyle w:val="nb"/>
                <w:rFonts w:eastAsia="Courier New"/>
                <w:color w:val="008000"/>
                <w:sz w:val="21"/>
                <w:szCs w:val="21"/>
              </w:rPr>
              <w:t>len</w:t>
            </w:r>
            <w:r>
              <w:rPr>
                <w:rStyle w:val="p"/>
                <w:color w:val="333333"/>
                <w:sz w:val="21"/>
                <w:szCs w:val="21"/>
              </w:rPr>
              <w:t>(</w:t>
            </w:r>
            <w:r>
              <w:rPr>
                <w:rStyle w:val="n"/>
                <w:color w:val="333333"/>
                <w:sz w:val="21"/>
                <w:szCs w:val="21"/>
              </w:rPr>
              <w:t>model</w:t>
            </w:r>
            <w:r>
              <w:rPr>
                <w:rStyle w:val="o"/>
                <w:color w:val="666666"/>
                <w:sz w:val="21"/>
                <w:szCs w:val="21"/>
              </w:rPr>
              <w:t>.</w:t>
            </w:r>
            <w:r>
              <w:rPr>
                <w:rStyle w:val="n"/>
                <w:color w:val="333333"/>
                <w:sz w:val="21"/>
                <w:szCs w:val="21"/>
              </w:rPr>
              <w:t>trainable_variables</w:t>
            </w:r>
            <w:r>
              <w:rPr>
                <w:rStyle w:val="p"/>
                <w:color w:val="333333"/>
                <w:sz w:val="21"/>
                <w:szCs w:val="21"/>
              </w:rPr>
              <w:t>)))</w:t>
            </w:r>
          </w:p>
          <w:p w:rsidR="00ED6461" w:rsidRDefault="00ED6461" w:rsidP="00ED6461">
            <w:pPr>
              <w:pStyle w:val="Heading1"/>
              <w:numPr>
                <w:ilvl w:val="0"/>
                <w:numId w:val="0"/>
              </w:numPr>
              <w:jc w:val="left"/>
            </w:pPr>
            <w:bookmarkStart w:id="4070" w:name="_Toc83471258"/>
            <w:bookmarkStart w:id="4071" w:name="_Toc83473383"/>
            <w:r>
              <w:t>Memprediksi Citra Secara Individu</w:t>
            </w:r>
            <w:bookmarkEnd w:id="4070"/>
            <w:bookmarkEnd w:id="4071"/>
          </w:p>
          <w:p w:rsidR="00ED6461" w:rsidRDefault="00ED6461" w:rsidP="00ED6461">
            <w:pPr>
              <w:pStyle w:val="HTMLPreformatted"/>
              <w:shd w:val="clear" w:color="auto" w:fill="F7F7F7"/>
              <w:wordWrap w:val="0"/>
              <w:rPr>
                <w:color w:val="333333"/>
                <w:sz w:val="21"/>
                <w:szCs w:val="21"/>
              </w:rPr>
            </w:pPr>
            <w:r>
              <w:rPr>
                <w:color w:val="333333"/>
                <w:sz w:val="21"/>
                <w:szCs w:val="21"/>
                <w:shd w:val="clear" w:color="auto" w:fill="F7F7F7"/>
              </w:rPr>
              <w:br/>
            </w:r>
            <w:r>
              <w:rPr>
                <w:rStyle w:val="n"/>
                <w:rFonts w:eastAsia="Courier New"/>
                <w:color w:val="333333"/>
                <w:sz w:val="21"/>
                <w:szCs w:val="21"/>
              </w:rPr>
              <w:t>n</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44</w:t>
            </w:r>
            <w:r>
              <w:rPr>
                <w:color w:val="333333"/>
                <w:sz w:val="21"/>
                <w:szCs w:val="21"/>
              </w:rPr>
              <w:t xml:space="preserve"> </w:t>
            </w:r>
            <w:r>
              <w:rPr>
                <w:rStyle w:val="c1"/>
                <w:i/>
                <w:iCs/>
                <w:color w:val="408080"/>
                <w:sz w:val="21"/>
                <w:szCs w:val="21"/>
              </w:rPr>
              <w:t>#Jangan melampaui (nilai dari gambar test - 1)</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imshow</w:t>
            </w:r>
            <w:r>
              <w:rPr>
                <w:rStyle w:val="p"/>
                <w:color w:val="333333"/>
                <w:sz w:val="21"/>
                <w:szCs w:val="21"/>
              </w:rPr>
              <w:t>(</w:t>
            </w:r>
            <w:r>
              <w:rPr>
                <w:rStyle w:val="n"/>
                <w:rFonts w:eastAsia="Courier New"/>
                <w:color w:val="333333"/>
                <w:sz w:val="21"/>
                <w:szCs w:val="21"/>
              </w:rPr>
              <w:t>X_test</w:t>
            </w:r>
            <w:r>
              <w:rPr>
                <w:rStyle w:val="p"/>
                <w:color w:val="333333"/>
                <w:sz w:val="21"/>
                <w:szCs w:val="21"/>
              </w:rPr>
              <w:t>[</w:t>
            </w:r>
            <w:r>
              <w:rPr>
                <w:rStyle w:val="n"/>
                <w:rFonts w:eastAsia="Courier New"/>
                <w:color w:val="333333"/>
                <w:sz w:val="21"/>
                <w:szCs w:val="21"/>
              </w:rPr>
              <w:t>n</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show</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true_label</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np</w:t>
            </w:r>
            <w:r>
              <w:rPr>
                <w:rStyle w:val="o"/>
                <w:color w:val="666666"/>
                <w:sz w:val="21"/>
                <w:szCs w:val="21"/>
              </w:rPr>
              <w:t>.</w:t>
            </w:r>
            <w:r>
              <w:rPr>
                <w:rStyle w:val="n"/>
                <w:rFonts w:eastAsia="Courier New"/>
                <w:color w:val="333333"/>
                <w:sz w:val="21"/>
                <w:szCs w:val="21"/>
              </w:rPr>
              <w:t>argmax</w:t>
            </w:r>
            <w:r>
              <w:rPr>
                <w:rStyle w:val="p"/>
                <w:color w:val="333333"/>
                <w:sz w:val="21"/>
                <w:szCs w:val="21"/>
              </w:rPr>
              <w:t>(</w:t>
            </w:r>
            <w:r>
              <w:rPr>
                <w:rStyle w:val="n"/>
                <w:rFonts w:eastAsia="Courier New"/>
                <w:color w:val="333333"/>
                <w:sz w:val="21"/>
                <w:szCs w:val="21"/>
              </w:rPr>
              <w:t>y_test2</w:t>
            </w:r>
            <w:r>
              <w:rPr>
                <w:rStyle w:val="p"/>
                <w:color w:val="333333"/>
                <w:sz w:val="21"/>
                <w:szCs w:val="21"/>
              </w:rPr>
              <w:t>,</w:t>
            </w:r>
            <w:r>
              <w:rPr>
                <w:rStyle w:val="n"/>
                <w:rFonts w:eastAsia="Courier New"/>
                <w:color w:val="333333"/>
                <w:sz w:val="21"/>
                <w:szCs w:val="21"/>
              </w:rPr>
              <w:t>axis</w:t>
            </w:r>
            <w:r>
              <w:rPr>
                <w:rStyle w:val="o"/>
                <w:color w:val="666666"/>
                <w:sz w:val="21"/>
                <w:szCs w:val="21"/>
              </w:rPr>
              <w:t>=</w:t>
            </w:r>
            <w:r>
              <w:rPr>
                <w:rStyle w:val="mi"/>
                <w:color w:val="666666"/>
                <w:sz w:val="21"/>
                <w:szCs w:val="21"/>
              </w:rPr>
              <w:t>1</w:t>
            </w:r>
            <w:r>
              <w:rPr>
                <w:rStyle w:val="p"/>
                <w:color w:val="333333"/>
                <w:sz w:val="21"/>
                <w:szCs w:val="21"/>
              </w:rPr>
              <w:t>)[</w:t>
            </w:r>
            <w:r>
              <w:rPr>
                <w:rStyle w:val="n"/>
                <w:rFonts w:eastAsia="Courier New"/>
                <w:color w:val="333333"/>
                <w:sz w:val="21"/>
                <w:szCs w:val="21"/>
              </w:rPr>
              <w:t>n</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"Label yang benar adalah:"</w:t>
            </w:r>
            <w:r>
              <w:rPr>
                <w:rStyle w:val="p"/>
                <w:color w:val="333333"/>
                <w:sz w:val="21"/>
                <w:szCs w:val="21"/>
              </w:rPr>
              <w:t>,</w:t>
            </w:r>
            <w:r>
              <w:rPr>
                <w:rStyle w:val="n"/>
                <w:rFonts w:eastAsia="Courier New"/>
                <w:color w:val="333333"/>
                <w:sz w:val="21"/>
                <w:szCs w:val="21"/>
              </w:rPr>
              <w:t>true_label</w:t>
            </w:r>
            <w:r>
              <w:rPr>
                <w:rStyle w:val="p"/>
                <w:color w:val="333333"/>
                <w:sz w:val="21"/>
                <w:szCs w:val="21"/>
              </w:rPr>
              <w:t>,</w:t>
            </w:r>
            <w:r>
              <w:rPr>
                <w:rStyle w:val="s2"/>
                <w:color w:val="BA2121"/>
                <w:sz w:val="21"/>
                <w:szCs w:val="21"/>
              </w:rPr>
              <w:t>":"</w:t>
            </w:r>
            <w:r>
              <w:rPr>
                <w:rStyle w:val="p"/>
                <w:color w:val="333333"/>
                <w:sz w:val="21"/>
                <w:szCs w:val="21"/>
              </w:rPr>
              <w:t>,</w:t>
            </w:r>
            <w:r>
              <w:rPr>
                <w:rStyle w:val="n"/>
                <w:rFonts w:eastAsia="Courier New"/>
                <w:color w:val="333333"/>
                <w:sz w:val="21"/>
                <w:szCs w:val="21"/>
              </w:rPr>
              <w:t>labels</w:t>
            </w:r>
            <w:r>
              <w:rPr>
                <w:rStyle w:val="p"/>
                <w:color w:val="333333"/>
                <w:sz w:val="21"/>
                <w:szCs w:val="21"/>
              </w:rPr>
              <w:t>[</w:t>
            </w:r>
            <w:r>
              <w:rPr>
                <w:rStyle w:val="n"/>
                <w:rFonts w:eastAsia="Courier New"/>
                <w:color w:val="333333"/>
                <w:sz w:val="21"/>
                <w:szCs w:val="21"/>
              </w:rPr>
              <w:t>true_label</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prediction</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model</w:t>
            </w:r>
            <w:r>
              <w:rPr>
                <w:rStyle w:val="o"/>
                <w:color w:val="666666"/>
                <w:sz w:val="21"/>
                <w:szCs w:val="21"/>
              </w:rPr>
              <w:t>.</w:t>
            </w:r>
            <w:r>
              <w:rPr>
                <w:rStyle w:val="n"/>
                <w:rFonts w:eastAsia="Courier New"/>
                <w:color w:val="333333"/>
                <w:sz w:val="21"/>
                <w:szCs w:val="21"/>
              </w:rPr>
              <w:t>predict</w:t>
            </w:r>
            <w:r>
              <w:rPr>
                <w:rStyle w:val="p"/>
                <w:color w:val="333333"/>
                <w:sz w:val="21"/>
                <w:szCs w:val="21"/>
              </w:rPr>
              <w:t>(</w:t>
            </w:r>
            <w:r>
              <w:rPr>
                <w:rStyle w:val="n"/>
                <w:rFonts w:eastAsia="Courier New"/>
                <w:color w:val="333333"/>
                <w:sz w:val="21"/>
                <w:szCs w:val="21"/>
              </w:rPr>
              <w:t>X_test</w:t>
            </w:r>
            <w:r>
              <w:rPr>
                <w:rStyle w:val="p"/>
                <w:color w:val="333333"/>
                <w:sz w:val="21"/>
                <w:szCs w:val="21"/>
              </w:rPr>
              <w:t>[</w:t>
            </w:r>
            <w:r>
              <w:rPr>
                <w:rStyle w:val="n"/>
                <w:rFonts w:eastAsia="Courier New"/>
                <w:color w:val="333333"/>
                <w:sz w:val="21"/>
                <w:szCs w:val="21"/>
              </w:rPr>
              <w:t>n</w:t>
            </w:r>
            <w:r>
              <w:rPr>
                <w:rStyle w:val="p"/>
                <w:color w:val="333333"/>
                <w:sz w:val="21"/>
                <w:szCs w:val="21"/>
              </w:rPr>
              <w:t>][</w:t>
            </w:r>
            <w:r>
              <w:rPr>
                <w:rStyle w:val="n"/>
                <w:rFonts w:eastAsia="Courier New"/>
                <w:color w:val="333333"/>
                <w:sz w:val="21"/>
                <w:szCs w:val="21"/>
              </w:rPr>
              <w:t>np</w:t>
            </w:r>
            <w:r>
              <w:rPr>
                <w:rStyle w:val="o"/>
                <w:color w:val="666666"/>
                <w:sz w:val="21"/>
                <w:szCs w:val="21"/>
              </w:rPr>
              <w:t>.</w:t>
            </w:r>
            <w:r>
              <w:rPr>
                <w:rStyle w:val="n"/>
                <w:rFonts w:eastAsia="Courier New"/>
                <w:color w:val="333333"/>
                <w:sz w:val="21"/>
                <w:szCs w:val="21"/>
              </w:rPr>
              <w:t>newaxis</w:t>
            </w:r>
            <w:r>
              <w:rPr>
                <w:rStyle w:val="p"/>
                <w:color w:val="333333"/>
                <w:sz w:val="21"/>
                <w:szCs w:val="21"/>
              </w:rPr>
              <w:t>,</w:t>
            </w:r>
            <w:r>
              <w:rPr>
                <w:rStyle w:val="o"/>
                <w:color w:val="666666"/>
                <w:sz w:val="21"/>
                <w:szCs w:val="21"/>
              </w:rPr>
              <w:t>...</w:t>
            </w:r>
            <w:r>
              <w:rPr>
                <w:rStyle w:val="p"/>
                <w:color w:val="333333"/>
                <w:sz w:val="21"/>
                <w:szCs w:val="21"/>
              </w:rPr>
              <w:t>])[</w:t>
            </w:r>
            <w:r>
              <w:rPr>
                <w:rStyle w:val="mi"/>
                <w:color w:val="666666"/>
                <w:sz w:val="21"/>
                <w:szCs w:val="21"/>
              </w:rPr>
              <w:t>0</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"Nilai yang diprediksi adalah:"</w:t>
            </w:r>
            <w:r>
              <w:rPr>
                <w:rStyle w:val="p"/>
                <w:color w:val="333333"/>
                <w:sz w:val="21"/>
                <w:szCs w:val="21"/>
              </w:rPr>
              <w:t>,</w:t>
            </w:r>
            <w:r>
              <w:rPr>
                <w:rStyle w:val="n"/>
                <w:rFonts w:eastAsia="Courier New"/>
                <w:color w:val="333333"/>
                <w:sz w:val="21"/>
                <w:szCs w:val="21"/>
              </w:rPr>
              <w:t>prediction</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
                <w:rFonts w:eastAsia="Courier New"/>
                <w:color w:val="333333"/>
                <w:sz w:val="21"/>
                <w:szCs w:val="21"/>
              </w:rPr>
              <w:t>predicted_label</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np</w:t>
            </w:r>
            <w:r>
              <w:rPr>
                <w:rStyle w:val="o"/>
                <w:color w:val="666666"/>
                <w:sz w:val="21"/>
                <w:szCs w:val="21"/>
              </w:rPr>
              <w:t>.</w:t>
            </w:r>
            <w:r>
              <w:rPr>
                <w:rStyle w:val="n"/>
                <w:rFonts w:eastAsia="Courier New"/>
                <w:color w:val="333333"/>
                <w:sz w:val="21"/>
                <w:szCs w:val="21"/>
              </w:rPr>
              <w:t>argmax</w:t>
            </w:r>
            <w:r>
              <w:rPr>
                <w:rStyle w:val="p"/>
                <w:color w:val="333333"/>
                <w:sz w:val="21"/>
                <w:szCs w:val="21"/>
              </w:rPr>
              <w:t>(</w:t>
            </w:r>
            <w:r>
              <w:rPr>
                <w:rStyle w:val="n"/>
                <w:rFonts w:eastAsia="Courier New"/>
                <w:color w:val="333333"/>
                <w:sz w:val="21"/>
                <w:szCs w:val="21"/>
              </w:rPr>
              <w:t>prediction</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"Label yang diprediksi adalah:"</w:t>
            </w:r>
            <w:r>
              <w:rPr>
                <w:rStyle w:val="p"/>
                <w:color w:val="333333"/>
                <w:sz w:val="21"/>
                <w:szCs w:val="21"/>
              </w:rPr>
              <w:t>,</w:t>
            </w:r>
            <w:r>
              <w:rPr>
                <w:rStyle w:val="n"/>
                <w:rFonts w:eastAsia="Courier New"/>
                <w:color w:val="333333"/>
                <w:sz w:val="21"/>
                <w:szCs w:val="21"/>
              </w:rPr>
              <w:t>predicted_label</w:t>
            </w:r>
            <w:r>
              <w:rPr>
                <w:rStyle w:val="p"/>
                <w:color w:val="333333"/>
                <w:sz w:val="21"/>
                <w:szCs w:val="21"/>
              </w:rPr>
              <w:t>,</w:t>
            </w:r>
            <w:r>
              <w:rPr>
                <w:rStyle w:val="s2"/>
                <w:color w:val="BA2121"/>
                <w:sz w:val="21"/>
                <w:szCs w:val="21"/>
              </w:rPr>
              <w:t>":"</w:t>
            </w:r>
            <w:r>
              <w:rPr>
                <w:rStyle w:val="p"/>
                <w:color w:val="333333"/>
                <w:sz w:val="21"/>
                <w:szCs w:val="21"/>
              </w:rPr>
              <w:t>,</w:t>
            </w:r>
            <w:r>
              <w:rPr>
                <w:rStyle w:val="n"/>
                <w:rFonts w:eastAsia="Courier New"/>
                <w:color w:val="333333"/>
                <w:sz w:val="21"/>
                <w:szCs w:val="21"/>
              </w:rPr>
              <w:t>labels</w:t>
            </w:r>
            <w:r>
              <w:rPr>
                <w:rStyle w:val="p"/>
                <w:color w:val="333333"/>
                <w:sz w:val="21"/>
                <w:szCs w:val="21"/>
              </w:rPr>
              <w:t>[</w:t>
            </w:r>
            <w:r>
              <w:rPr>
                <w:rStyle w:val="n"/>
                <w:rFonts w:eastAsia="Courier New"/>
                <w:color w:val="333333"/>
                <w:sz w:val="21"/>
                <w:szCs w:val="21"/>
              </w:rPr>
              <w:t>predicted_label</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rFonts w:eastAsia="Courier New"/>
                <w:color w:val="333333"/>
                <w:sz w:val="21"/>
                <w:szCs w:val="21"/>
              </w:rPr>
              <w:t>true_label</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predicted_label</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"Prediksi benar"</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rStyle w:val="k"/>
                <w:b/>
                <w:bCs/>
                <w:color w:val="008000"/>
                <w:sz w:val="21"/>
                <w:szCs w:val="21"/>
              </w:rPr>
              <w:t>else</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"Prediksi salah"</w:t>
            </w:r>
            <w:r>
              <w:rPr>
                <w:rStyle w:val="p"/>
                <w:color w:val="333333"/>
                <w:sz w:val="21"/>
                <w:szCs w:val="21"/>
              </w:rPr>
              <w:t>)</w:t>
            </w:r>
          </w:p>
          <w:p w:rsidR="00ED6461" w:rsidRDefault="00ED6461" w:rsidP="00ED6461">
            <w:pPr>
              <w:pStyle w:val="TEUnsoed-TextBodyspasi2"/>
              <w:rPr>
                <w:rStyle w:val="p"/>
                <w:rFonts w:ascii="Courier New" w:hAnsi="Courier New" w:cs="Courier New"/>
                <w:color w:val="333333"/>
                <w:sz w:val="21"/>
                <w:szCs w:val="21"/>
                <w:shd w:val="clear" w:color="auto" w:fill="F7F7F7"/>
                <w:lang w:val="en-US"/>
              </w:rPr>
            </w:pPr>
          </w:p>
          <w:p w:rsidR="00ED6461" w:rsidRDefault="00ED6461" w:rsidP="00ED6461">
            <w:pPr>
              <w:pStyle w:val="Heading1"/>
              <w:numPr>
                <w:ilvl w:val="0"/>
                <w:numId w:val="0"/>
              </w:numPr>
              <w:jc w:val="left"/>
            </w:pPr>
            <w:bookmarkStart w:id="4072" w:name="_Toc83471259"/>
            <w:bookmarkStart w:id="4073" w:name="_Toc83473384"/>
            <w:r>
              <w:t>Confusion Matrix</w:t>
            </w:r>
            <w:bookmarkEnd w:id="4072"/>
            <w:bookmarkEnd w:id="4073"/>
          </w:p>
          <w:p w:rsidR="00ED6461" w:rsidRDefault="00ED6461" w:rsidP="00ED6461">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sklearn.metrics</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confusion_matrix</w:t>
            </w:r>
          </w:p>
          <w:p w:rsidR="00ED6461" w:rsidRDefault="00ED6461" w:rsidP="00ED6461">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sklearn.utils.multiclass</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unique_labels</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k"/>
                <w:b/>
                <w:bCs/>
                <w:color w:val="008000"/>
                <w:sz w:val="21"/>
                <w:szCs w:val="21"/>
              </w:rPr>
              <w:t>def</w:t>
            </w:r>
            <w:r>
              <w:rPr>
                <w:color w:val="333333"/>
                <w:sz w:val="21"/>
                <w:szCs w:val="21"/>
              </w:rPr>
              <w:t xml:space="preserve"> </w:t>
            </w:r>
            <w:r>
              <w:rPr>
                <w:rStyle w:val="nf"/>
                <w:color w:val="0000FF"/>
                <w:sz w:val="21"/>
                <w:szCs w:val="21"/>
              </w:rPr>
              <w:t>plot_confusion_matrix</w:t>
            </w:r>
            <w:r>
              <w:rPr>
                <w:rStyle w:val="p"/>
                <w:color w:val="333333"/>
                <w:sz w:val="21"/>
                <w:szCs w:val="21"/>
              </w:rPr>
              <w:t>(</w:t>
            </w:r>
            <w:r>
              <w:rPr>
                <w:rStyle w:val="n"/>
                <w:color w:val="333333"/>
                <w:sz w:val="21"/>
                <w:szCs w:val="21"/>
              </w:rPr>
              <w:t>y_true</w:t>
            </w:r>
            <w:r>
              <w:rPr>
                <w:rStyle w:val="p"/>
                <w:color w:val="333333"/>
                <w:sz w:val="21"/>
                <w:szCs w:val="21"/>
              </w:rPr>
              <w:t>,</w:t>
            </w:r>
            <w:r>
              <w:rPr>
                <w:color w:val="333333"/>
                <w:sz w:val="21"/>
                <w:szCs w:val="21"/>
              </w:rPr>
              <w:t xml:space="preserve"> </w:t>
            </w:r>
            <w:r>
              <w:rPr>
                <w:rStyle w:val="n"/>
                <w:color w:val="333333"/>
                <w:sz w:val="21"/>
                <w:szCs w:val="21"/>
              </w:rPr>
              <w:t>y_pred</w:t>
            </w:r>
            <w:r>
              <w:rPr>
                <w:rStyle w:val="p"/>
                <w:color w:val="333333"/>
                <w:sz w:val="21"/>
                <w:szCs w:val="21"/>
              </w:rPr>
              <w:t>,</w:t>
            </w:r>
            <w:r>
              <w:rPr>
                <w:color w:val="333333"/>
                <w:sz w:val="21"/>
                <w:szCs w:val="21"/>
              </w:rPr>
              <w:t xml:space="preserve"> </w:t>
            </w:r>
            <w:r>
              <w:rPr>
                <w:rStyle w:val="n"/>
                <w:color w:val="333333"/>
                <w:sz w:val="21"/>
                <w:szCs w:val="21"/>
              </w:rPr>
              <w:t>classes</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normalize</w:t>
            </w:r>
            <w:r>
              <w:rPr>
                <w:rStyle w:val="o"/>
                <w:color w:val="666666"/>
                <w:sz w:val="21"/>
                <w:szCs w:val="21"/>
              </w:rPr>
              <w:t>=</w:t>
            </w:r>
            <w:r>
              <w:rPr>
                <w:rStyle w:val="kc"/>
                <w:b/>
                <w:bCs/>
                <w:color w:val="008000"/>
                <w:sz w:val="21"/>
                <w:szCs w:val="21"/>
              </w:rPr>
              <w:t>False</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title</w:t>
            </w:r>
            <w:r>
              <w:rPr>
                <w:rStyle w:val="o"/>
                <w:color w:val="666666"/>
                <w:sz w:val="21"/>
                <w:szCs w:val="21"/>
              </w:rPr>
              <w:t>=</w:t>
            </w:r>
            <w:r>
              <w:rPr>
                <w:rStyle w:val="kc"/>
                <w:b/>
                <w:bCs/>
                <w:color w:val="008000"/>
                <w:sz w:val="21"/>
                <w:szCs w:val="21"/>
              </w:rPr>
              <w:t>None</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cmap</w:t>
            </w:r>
            <w:r>
              <w:rPr>
                <w:rStyle w:val="o"/>
                <w:color w:val="666666"/>
                <w:sz w:val="21"/>
                <w:szCs w:val="21"/>
              </w:rPr>
              <w:t>=</w:t>
            </w:r>
            <w:r>
              <w:rPr>
                <w:rStyle w:val="n"/>
                <w:color w:val="333333"/>
                <w:sz w:val="21"/>
                <w:szCs w:val="21"/>
              </w:rPr>
              <w:t>plt</w:t>
            </w:r>
            <w:r>
              <w:rPr>
                <w:rStyle w:val="o"/>
                <w:color w:val="666666"/>
                <w:sz w:val="21"/>
                <w:szCs w:val="21"/>
              </w:rPr>
              <w:t>.</w:t>
            </w:r>
            <w:r>
              <w:rPr>
                <w:rStyle w:val="n"/>
                <w:color w:val="333333"/>
                <w:sz w:val="21"/>
                <w:szCs w:val="21"/>
              </w:rPr>
              <w:t>cm</w:t>
            </w:r>
            <w:r>
              <w:rPr>
                <w:rStyle w:val="o"/>
                <w:color w:val="666666"/>
                <w:sz w:val="21"/>
                <w:szCs w:val="21"/>
              </w:rPr>
              <w:t>.</w:t>
            </w:r>
            <w:r>
              <w:rPr>
                <w:rStyle w:val="n"/>
                <w:color w:val="333333"/>
                <w:sz w:val="21"/>
                <w:szCs w:val="21"/>
              </w:rPr>
              <w:t>Blues</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sd"/>
                <w:i/>
                <w:iCs/>
                <w:color w:val="BA2121"/>
                <w:sz w:val="21"/>
                <w:szCs w:val="21"/>
              </w:rPr>
              <w:t>"""</w:t>
            </w:r>
          </w:p>
          <w:p w:rsidR="00ED6461" w:rsidRDefault="00ED6461" w:rsidP="00ED6461">
            <w:pPr>
              <w:pStyle w:val="HTMLPreformatted"/>
              <w:shd w:val="clear" w:color="auto" w:fill="F7F7F7"/>
              <w:wordWrap w:val="0"/>
              <w:rPr>
                <w:color w:val="333333"/>
                <w:sz w:val="21"/>
                <w:szCs w:val="21"/>
              </w:rPr>
            </w:pPr>
            <w:r>
              <w:rPr>
                <w:rStyle w:val="sd"/>
                <w:i/>
                <w:iCs/>
                <w:color w:val="BA2121"/>
                <w:sz w:val="21"/>
                <w:szCs w:val="21"/>
              </w:rPr>
              <w:t xml:space="preserve">    This function prints and plots the confusion matrix.</w:t>
            </w:r>
          </w:p>
          <w:p w:rsidR="00ED6461" w:rsidRDefault="00ED6461" w:rsidP="00ED6461">
            <w:pPr>
              <w:pStyle w:val="HTMLPreformatted"/>
              <w:shd w:val="clear" w:color="auto" w:fill="F7F7F7"/>
              <w:wordWrap w:val="0"/>
              <w:rPr>
                <w:color w:val="333333"/>
                <w:sz w:val="21"/>
                <w:szCs w:val="21"/>
              </w:rPr>
            </w:pPr>
            <w:r>
              <w:rPr>
                <w:rStyle w:val="sd"/>
                <w:i/>
                <w:iCs/>
                <w:color w:val="BA2121"/>
                <w:sz w:val="21"/>
                <w:szCs w:val="21"/>
              </w:rPr>
              <w:t xml:space="preserve">    Normalization can be applied by setting `normalize=True`.</w:t>
            </w:r>
          </w:p>
          <w:p w:rsidR="00ED6461" w:rsidRDefault="00ED6461" w:rsidP="00ED6461">
            <w:pPr>
              <w:pStyle w:val="HTMLPreformatted"/>
              <w:shd w:val="clear" w:color="auto" w:fill="F7F7F7"/>
              <w:wordWrap w:val="0"/>
              <w:rPr>
                <w:color w:val="333333"/>
                <w:sz w:val="21"/>
                <w:szCs w:val="21"/>
              </w:rPr>
            </w:pPr>
            <w:r>
              <w:rPr>
                <w:rStyle w:val="sd"/>
                <w:i/>
                <w:iCs/>
                <w:color w:val="BA2121"/>
                <w:sz w:val="21"/>
                <w:szCs w:val="21"/>
              </w:rPr>
              <w:t xml:space="preserve">    """</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ow"/>
                <w:b/>
                <w:bCs/>
                <w:color w:val="AA22FF"/>
                <w:sz w:val="21"/>
                <w:szCs w:val="21"/>
              </w:rPr>
              <w:t>not</w:t>
            </w:r>
            <w:r>
              <w:rPr>
                <w:color w:val="333333"/>
                <w:sz w:val="21"/>
                <w:szCs w:val="21"/>
              </w:rPr>
              <w:t xml:space="preserve"> </w:t>
            </w:r>
            <w:r>
              <w:rPr>
                <w:rStyle w:val="n"/>
                <w:color w:val="333333"/>
                <w:sz w:val="21"/>
                <w:szCs w:val="21"/>
              </w:rPr>
              <w:t>title</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normalize</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title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'Normalized confusion matrix'</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else</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title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'Confusion matrix, without normalization'</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Compute confusion matrix</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cm</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confusion_matrix</w:t>
            </w:r>
            <w:r>
              <w:rPr>
                <w:rStyle w:val="p"/>
                <w:color w:val="333333"/>
                <w:sz w:val="21"/>
                <w:szCs w:val="21"/>
              </w:rPr>
              <w:t>(</w:t>
            </w:r>
            <w:r>
              <w:rPr>
                <w:rStyle w:val="n"/>
                <w:color w:val="333333"/>
                <w:sz w:val="21"/>
                <w:szCs w:val="21"/>
              </w:rPr>
              <w:t>y_true</w:t>
            </w:r>
            <w:r>
              <w:rPr>
                <w:rStyle w:val="p"/>
                <w:color w:val="333333"/>
                <w:sz w:val="21"/>
                <w:szCs w:val="21"/>
              </w:rPr>
              <w:t>,</w:t>
            </w:r>
            <w:r>
              <w:rPr>
                <w:color w:val="333333"/>
                <w:sz w:val="21"/>
                <w:szCs w:val="21"/>
              </w:rPr>
              <w:t xml:space="preserve"> </w:t>
            </w:r>
            <w:r>
              <w:rPr>
                <w:rStyle w:val="n"/>
                <w:color w:val="333333"/>
                <w:sz w:val="21"/>
                <w:szCs w:val="21"/>
              </w:rPr>
              <w:t>y_pred</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Only use the labels that appear in the data</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#classes = classes[unique_labels(y_true, y_pred)]</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normalize</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cm</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cm</w:t>
            </w:r>
            <w:r>
              <w:rPr>
                <w:rStyle w:val="o"/>
                <w:color w:val="666666"/>
                <w:sz w:val="21"/>
                <w:szCs w:val="21"/>
              </w:rPr>
              <w:t>.</w:t>
            </w:r>
            <w:r>
              <w:rPr>
                <w:rStyle w:val="n"/>
                <w:color w:val="333333"/>
                <w:sz w:val="21"/>
                <w:szCs w:val="21"/>
              </w:rPr>
              <w:t>astype</w:t>
            </w:r>
            <w:r>
              <w:rPr>
                <w:rStyle w:val="p"/>
                <w:color w:val="333333"/>
                <w:sz w:val="21"/>
                <w:szCs w:val="21"/>
              </w:rPr>
              <w:t>(</w:t>
            </w:r>
            <w:r>
              <w:rPr>
                <w:rStyle w:val="s1"/>
                <w:color w:val="BA2121"/>
                <w:sz w:val="21"/>
                <w:szCs w:val="21"/>
              </w:rPr>
              <w:t>'float'</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cm</w:t>
            </w:r>
            <w:r>
              <w:rPr>
                <w:rStyle w:val="o"/>
                <w:color w:val="666666"/>
                <w:sz w:val="21"/>
                <w:szCs w:val="21"/>
              </w:rPr>
              <w:t>.</w:t>
            </w:r>
            <w:r>
              <w:rPr>
                <w:rStyle w:val="n"/>
                <w:color w:val="333333"/>
                <w:sz w:val="21"/>
                <w:szCs w:val="21"/>
              </w:rPr>
              <w:t>sum</w:t>
            </w:r>
            <w:r>
              <w:rPr>
                <w:rStyle w:val="p"/>
                <w:color w:val="333333"/>
                <w:sz w:val="21"/>
                <w:szCs w:val="21"/>
              </w:rPr>
              <w:t>(</w:t>
            </w:r>
            <w:r>
              <w:rPr>
                <w:rStyle w:val="n"/>
                <w:color w:val="333333"/>
                <w:sz w:val="21"/>
                <w:szCs w:val="21"/>
              </w:rPr>
              <w:t>axis</w:t>
            </w:r>
            <w:r>
              <w:rPr>
                <w:rStyle w:val="o"/>
                <w:color w:val="666666"/>
                <w:sz w:val="21"/>
                <w:szCs w:val="21"/>
              </w:rPr>
              <w:t>=</w:t>
            </w:r>
            <w:r>
              <w:rPr>
                <w:rStyle w:val="mi"/>
                <w:color w:val="666666"/>
                <w:sz w:val="21"/>
                <w:szCs w:val="21"/>
              </w:rPr>
              <w:t>1</w:t>
            </w:r>
            <w:r>
              <w:rPr>
                <w:rStyle w:val="p"/>
                <w:color w:val="333333"/>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newaxis</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"Normalized confusion matrix"</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else</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'Confusion matrix, without normalization'</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n"/>
                <w:color w:val="333333"/>
                <w:sz w:val="21"/>
                <w:szCs w:val="21"/>
              </w:rPr>
              <w:t>cm</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fig</w:t>
            </w:r>
            <w:r>
              <w:rPr>
                <w:rStyle w:val="p"/>
                <w:color w:val="333333"/>
                <w:sz w:val="21"/>
                <w:szCs w:val="21"/>
              </w:rPr>
              <w:t>,</w:t>
            </w:r>
            <w:r>
              <w:rPr>
                <w:color w:val="333333"/>
                <w:sz w:val="21"/>
                <w:szCs w:val="21"/>
              </w:rPr>
              <w:t xml:space="preserve"> </w:t>
            </w:r>
            <w:r>
              <w:rPr>
                <w:rStyle w:val="n"/>
                <w:color w:val="333333"/>
                <w:sz w:val="21"/>
                <w:szCs w:val="21"/>
              </w:rPr>
              <w:t>ax</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plt</w:t>
            </w:r>
            <w:r>
              <w:rPr>
                <w:rStyle w:val="o"/>
                <w:color w:val="666666"/>
                <w:sz w:val="21"/>
                <w:szCs w:val="21"/>
              </w:rPr>
              <w:t>.</w:t>
            </w:r>
            <w:r>
              <w:rPr>
                <w:rStyle w:val="n"/>
                <w:color w:val="333333"/>
                <w:sz w:val="21"/>
                <w:szCs w:val="21"/>
              </w:rPr>
              <w:t>subplots</w:t>
            </w:r>
            <w:r>
              <w:rPr>
                <w:rStyle w:val="p"/>
                <w:color w:val="333333"/>
                <w:sz w:val="21"/>
                <w:szCs w:val="21"/>
              </w:rPr>
              <w:t>(</w:t>
            </w:r>
            <w:r>
              <w:rPr>
                <w:rStyle w:val="n"/>
                <w:color w:val="333333"/>
                <w:sz w:val="21"/>
                <w:szCs w:val="21"/>
              </w:rPr>
              <w:t>figsize</w:t>
            </w:r>
            <w:r>
              <w:rPr>
                <w:rStyle w:val="o"/>
                <w:color w:val="666666"/>
                <w:sz w:val="21"/>
                <w:szCs w:val="21"/>
              </w:rPr>
              <w:t>=</w:t>
            </w:r>
            <w:r>
              <w:rPr>
                <w:rStyle w:val="p"/>
                <w:color w:val="333333"/>
                <w:sz w:val="21"/>
                <w:szCs w:val="21"/>
              </w:rPr>
              <w:t>(</w:t>
            </w:r>
            <w:r>
              <w:rPr>
                <w:rStyle w:val="mi"/>
                <w:color w:val="666666"/>
                <w:sz w:val="21"/>
                <w:szCs w:val="21"/>
              </w:rPr>
              <w:t>5</w:t>
            </w:r>
            <w:r>
              <w:rPr>
                <w:rStyle w:val="p"/>
                <w:color w:val="333333"/>
                <w:sz w:val="21"/>
                <w:szCs w:val="21"/>
              </w:rPr>
              <w:t>,</w:t>
            </w:r>
            <w:r>
              <w:rPr>
                <w:rStyle w:val="mi"/>
                <w:color w:val="666666"/>
                <w:sz w:val="21"/>
                <w:szCs w:val="21"/>
              </w:rPr>
              <w:t>5</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im</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ax</w:t>
            </w:r>
            <w:r>
              <w:rPr>
                <w:rStyle w:val="o"/>
                <w:color w:val="666666"/>
                <w:sz w:val="21"/>
                <w:szCs w:val="21"/>
              </w:rPr>
              <w:t>.</w:t>
            </w:r>
            <w:r>
              <w:rPr>
                <w:rStyle w:val="n"/>
                <w:color w:val="333333"/>
                <w:sz w:val="21"/>
                <w:szCs w:val="21"/>
              </w:rPr>
              <w:t>imshow</w:t>
            </w:r>
            <w:r>
              <w:rPr>
                <w:rStyle w:val="p"/>
                <w:color w:val="333333"/>
                <w:sz w:val="21"/>
                <w:szCs w:val="21"/>
              </w:rPr>
              <w:t>(</w:t>
            </w:r>
            <w:r>
              <w:rPr>
                <w:rStyle w:val="n"/>
                <w:color w:val="333333"/>
                <w:sz w:val="21"/>
                <w:szCs w:val="21"/>
              </w:rPr>
              <w:t>cm</w:t>
            </w:r>
            <w:r>
              <w:rPr>
                <w:rStyle w:val="p"/>
                <w:color w:val="333333"/>
                <w:sz w:val="21"/>
                <w:szCs w:val="21"/>
              </w:rPr>
              <w:t>,</w:t>
            </w:r>
            <w:r>
              <w:rPr>
                <w:color w:val="333333"/>
                <w:sz w:val="21"/>
                <w:szCs w:val="21"/>
              </w:rPr>
              <w:t xml:space="preserve"> </w:t>
            </w:r>
            <w:r>
              <w:rPr>
                <w:rStyle w:val="n"/>
                <w:color w:val="333333"/>
                <w:sz w:val="21"/>
                <w:szCs w:val="21"/>
              </w:rPr>
              <w:t>interpolation</w:t>
            </w:r>
            <w:r>
              <w:rPr>
                <w:rStyle w:val="o"/>
                <w:color w:val="666666"/>
                <w:sz w:val="21"/>
                <w:szCs w:val="21"/>
              </w:rPr>
              <w:t>=</w:t>
            </w:r>
            <w:r>
              <w:rPr>
                <w:rStyle w:val="s1"/>
                <w:color w:val="BA2121"/>
                <w:sz w:val="21"/>
                <w:szCs w:val="21"/>
              </w:rPr>
              <w:t>'nearest'</w:t>
            </w:r>
            <w:r>
              <w:rPr>
                <w:rStyle w:val="p"/>
                <w:color w:val="333333"/>
                <w:sz w:val="21"/>
                <w:szCs w:val="21"/>
              </w:rPr>
              <w:t>,</w:t>
            </w:r>
            <w:r>
              <w:rPr>
                <w:color w:val="333333"/>
                <w:sz w:val="21"/>
                <w:szCs w:val="21"/>
              </w:rPr>
              <w:t xml:space="preserve"> </w:t>
            </w:r>
            <w:r>
              <w:rPr>
                <w:rStyle w:val="n"/>
                <w:color w:val="333333"/>
                <w:sz w:val="21"/>
                <w:szCs w:val="21"/>
              </w:rPr>
              <w:t>cmap</w:t>
            </w:r>
            <w:r>
              <w:rPr>
                <w:rStyle w:val="o"/>
                <w:color w:val="666666"/>
                <w:sz w:val="21"/>
                <w:szCs w:val="21"/>
              </w:rPr>
              <w:t>=</w:t>
            </w:r>
            <w:r>
              <w:rPr>
                <w:rStyle w:val="n"/>
                <w:color w:val="333333"/>
                <w:sz w:val="21"/>
                <w:szCs w:val="21"/>
              </w:rPr>
              <w:t>cmap</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#ax.figure.colorbar(im, ax=ax)</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We want to show all ticks...</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ax</w:t>
            </w:r>
            <w:r>
              <w:rPr>
                <w:rStyle w:val="o"/>
                <w:color w:val="666666"/>
                <w:sz w:val="21"/>
                <w:szCs w:val="21"/>
              </w:rPr>
              <w:t>.</w:t>
            </w:r>
            <w:r>
              <w:rPr>
                <w:rStyle w:val="n"/>
                <w:color w:val="333333"/>
                <w:sz w:val="21"/>
                <w:szCs w:val="21"/>
              </w:rPr>
              <w:t>set</w:t>
            </w:r>
            <w:r>
              <w:rPr>
                <w:rStyle w:val="p"/>
                <w:color w:val="333333"/>
                <w:sz w:val="21"/>
                <w:szCs w:val="21"/>
              </w:rPr>
              <w:t>(</w:t>
            </w:r>
            <w:r>
              <w:rPr>
                <w:rStyle w:val="n"/>
                <w:color w:val="333333"/>
                <w:sz w:val="21"/>
                <w:szCs w:val="21"/>
              </w:rPr>
              <w:t>xticks</w:t>
            </w:r>
            <w:r>
              <w:rPr>
                <w:rStyle w:val="o"/>
                <w:color w:val="666666"/>
                <w:sz w:val="21"/>
                <w:szCs w:val="21"/>
              </w:rPr>
              <w:t>=</w:t>
            </w:r>
            <w:r>
              <w:rPr>
                <w:rStyle w:val="n"/>
                <w:color w:val="333333"/>
                <w:sz w:val="21"/>
                <w:szCs w:val="21"/>
              </w:rPr>
              <w:t>np</w:t>
            </w:r>
            <w:r>
              <w:rPr>
                <w:rStyle w:val="o"/>
                <w:color w:val="666666"/>
                <w:sz w:val="21"/>
                <w:szCs w:val="21"/>
              </w:rPr>
              <w:t>.</w:t>
            </w:r>
            <w:r>
              <w:rPr>
                <w:rStyle w:val="n"/>
                <w:color w:val="333333"/>
                <w:sz w:val="21"/>
                <w:szCs w:val="21"/>
              </w:rPr>
              <w:t>arange</w:t>
            </w:r>
            <w:r>
              <w:rPr>
                <w:rStyle w:val="p"/>
                <w:color w:val="333333"/>
                <w:sz w:val="21"/>
                <w:szCs w:val="21"/>
              </w:rPr>
              <w:t>(</w:t>
            </w:r>
            <w:r>
              <w:rPr>
                <w:rStyle w:val="n"/>
                <w:color w:val="333333"/>
                <w:sz w:val="21"/>
                <w:szCs w:val="21"/>
              </w:rPr>
              <w:t>cm</w:t>
            </w:r>
            <w:r>
              <w:rPr>
                <w:rStyle w:val="o"/>
                <w:color w:val="666666"/>
                <w:sz w:val="21"/>
                <w:szCs w:val="21"/>
              </w:rPr>
              <w:t>.</w:t>
            </w:r>
            <w:r>
              <w:rPr>
                <w:rStyle w:val="n"/>
                <w:color w:val="333333"/>
                <w:sz w:val="21"/>
                <w:szCs w:val="21"/>
              </w:rPr>
              <w:t>shape</w:t>
            </w:r>
            <w:r>
              <w:rPr>
                <w:rStyle w:val="p"/>
                <w:color w:val="333333"/>
                <w:sz w:val="21"/>
                <w:szCs w:val="21"/>
              </w:rPr>
              <w:t>[</w:t>
            </w:r>
            <w:r>
              <w:rPr>
                <w:rStyle w:val="mi"/>
                <w:color w:val="666666"/>
                <w:sz w:val="21"/>
                <w:szCs w:val="21"/>
              </w:rPr>
              <w:t>1</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yticks</w:t>
            </w:r>
            <w:r>
              <w:rPr>
                <w:rStyle w:val="o"/>
                <w:color w:val="666666"/>
                <w:sz w:val="21"/>
                <w:szCs w:val="21"/>
              </w:rPr>
              <w:t>=</w:t>
            </w:r>
            <w:r>
              <w:rPr>
                <w:rStyle w:val="n"/>
                <w:color w:val="333333"/>
                <w:sz w:val="21"/>
                <w:szCs w:val="21"/>
              </w:rPr>
              <w:t>np</w:t>
            </w:r>
            <w:r>
              <w:rPr>
                <w:rStyle w:val="o"/>
                <w:color w:val="666666"/>
                <w:sz w:val="21"/>
                <w:szCs w:val="21"/>
              </w:rPr>
              <w:t>.</w:t>
            </w:r>
            <w:r>
              <w:rPr>
                <w:rStyle w:val="n"/>
                <w:color w:val="333333"/>
                <w:sz w:val="21"/>
                <w:szCs w:val="21"/>
              </w:rPr>
              <w:t>arange</w:t>
            </w:r>
            <w:r>
              <w:rPr>
                <w:rStyle w:val="p"/>
                <w:color w:val="333333"/>
                <w:sz w:val="21"/>
                <w:szCs w:val="21"/>
              </w:rPr>
              <w:t>(</w:t>
            </w:r>
            <w:r>
              <w:rPr>
                <w:rStyle w:val="n"/>
                <w:color w:val="333333"/>
                <w:sz w:val="21"/>
                <w:szCs w:val="21"/>
              </w:rPr>
              <w:t>cm</w:t>
            </w:r>
            <w:r>
              <w:rPr>
                <w:rStyle w:val="o"/>
                <w:color w:val="666666"/>
                <w:sz w:val="21"/>
                <w:szCs w:val="21"/>
              </w:rPr>
              <w:t>.</w:t>
            </w:r>
            <w:r>
              <w:rPr>
                <w:rStyle w:val="n"/>
                <w:color w:val="333333"/>
                <w:sz w:val="21"/>
                <w:szCs w:val="21"/>
              </w:rPr>
              <w:t>shape</w:t>
            </w:r>
            <w:r>
              <w:rPr>
                <w:rStyle w:val="p"/>
                <w:color w:val="333333"/>
                <w:sz w:val="21"/>
                <w:szCs w:val="21"/>
              </w:rPr>
              <w:t>[</w:t>
            </w:r>
            <w:r>
              <w:rPr>
                <w:rStyle w:val="mi"/>
                <w:color w:val="666666"/>
                <w:sz w:val="21"/>
                <w:szCs w:val="21"/>
              </w:rPr>
              <w:t>0</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 and label them with the respective list entries</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xticklabels</w:t>
            </w:r>
            <w:r>
              <w:rPr>
                <w:rStyle w:val="o"/>
                <w:color w:val="666666"/>
                <w:sz w:val="21"/>
                <w:szCs w:val="21"/>
              </w:rPr>
              <w:t>=</w:t>
            </w:r>
            <w:r>
              <w:rPr>
                <w:rStyle w:val="n"/>
                <w:color w:val="333333"/>
                <w:sz w:val="21"/>
                <w:szCs w:val="21"/>
              </w:rPr>
              <w:t>classes</w:t>
            </w:r>
            <w:r>
              <w:rPr>
                <w:rStyle w:val="p"/>
                <w:color w:val="333333"/>
                <w:sz w:val="21"/>
                <w:szCs w:val="21"/>
              </w:rPr>
              <w:t>,</w:t>
            </w:r>
            <w:r>
              <w:rPr>
                <w:color w:val="333333"/>
                <w:sz w:val="21"/>
                <w:szCs w:val="21"/>
              </w:rPr>
              <w:t xml:space="preserve"> </w:t>
            </w:r>
            <w:r>
              <w:rPr>
                <w:rStyle w:val="n"/>
                <w:color w:val="333333"/>
                <w:sz w:val="21"/>
                <w:szCs w:val="21"/>
              </w:rPr>
              <w:t>yticklabels</w:t>
            </w:r>
            <w:r>
              <w:rPr>
                <w:rStyle w:val="o"/>
                <w:color w:val="666666"/>
                <w:sz w:val="21"/>
                <w:szCs w:val="21"/>
              </w:rPr>
              <w:t>=</w:t>
            </w:r>
            <w:r>
              <w:rPr>
                <w:rStyle w:val="n"/>
                <w:color w:val="333333"/>
                <w:sz w:val="21"/>
                <w:szCs w:val="21"/>
              </w:rPr>
              <w:t>classes</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title</w:t>
            </w:r>
            <w:r>
              <w:rPr>
                <w:rStyle w:val="o"/>
                <w:color w:val="666666"/>
                <w:sz w:val="21"/>
                <w:szCs w:val="21"/>
              </w:rPr>
              <w:t>=</w:t>
            </w:r>
            <w:r>
              <w:rPr>
                <w:rStyle w:val="n"/>
                <w:color w:val="333333"/>
                <w:sz w:val="21"/>
                <w:szCs w:val="21"/>
              </w:rPr>
              <w:t>title</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ylabel</w:t>
            </w:r>
            <w:r>
              <w:rPr>
                <w:rStyle w:val="o"/>
                <w:color w:val="666666"/>
                <w:sz w:val="21"/>
                <w:szCs w:val="21"/>
              </w:rPr>
              <w:t>=</w:t>
            </w:r>
            <w:r>
              <w:rPr>
                <w:rStyle w:val="s1"/>
                <w:color w:val="BA2121"/>
                <w:sz w:val="21"/>
                <w:szCs w:val="21"/>
              </w:rPr>
              <w:t>'Label Benar'</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xlabel</w:t>
            </w:r>
            <w:r>
              <w:rPr>
                <w:rStyle w:val="o"/>
                <w:color w:val="666666"/>
                <w:sz w:val="21"/>
                <w:szCs w:val="21"/>
              </w:rPr>
              <w:t>=</w:t>
            </w:r>
            <w:r>
              <w:rPr>
                <w:rStyle w:val="s1"/>
                <w:color w:val="BA2121"/>
                <w:sz w:val="21"/>
                <w:szCs w:val="21"/>
              </w:rPr>
              <w:t>'Label Prediksi'</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Rotate the tick labels and set their alignment.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plt</w:t>
            </w:r>
            <w:r>
              <w:rPr>
                <w:rStyle w:val="o"/>
                <w:color w:val="666666"/>
                <w:sz w:val="21"/>
                <w:szCs w:val="21"/>
              </w:rPr>
              <w:t>.</w:t>
            </w:r>
            <w:r>
              <w:rPr>
                <w:rStyle w:val="n"/>
                <w:color w:val="333333"/>
                <w:sz w:val="21"/>
                <w:szCs w:val="21"/>
              </w:rPr>
              <w:t>setp</w:t>
            </w:r>
            <w:r>
              <w:rPr>
                <w:rStyle w:val="p"/>
                <w:color w:val="333333"/>
                <w:sz w:val="21"/>
                <w:szCs w:val="21"/>
              </w:rPr>
              <w:t>(</w:t>
            </w:r>
            <w:r>
              <w:rPr>
                <w:rStyle w:val="n"/>
                <w:color w:val="333333"/>
                <w:sz w:val="21"/>
                <w:szCs w:val="21"/>
              </w:rPr>
              <w:t>ax</w:t>
            </w:r>
            <w:r>
              <w:rPr>
                <w:rStyle w:val="o"/>
                <w:color w:val="666666"/>
                <w:sz w:val="21"/>
                <w:szCs w:val="21"/>
              </w:rPr>
              <w:t>.</w:t>
            </w:r>
            <w:r>
              <w:rPr>
                <w:rStyle w:val="n"/>
                <w:color w:val="333333"/>
                <w:sz w:val="21"/>
                <w:szCs w:val="21"/>
              </w:rPr>
              <w:t>get_xticklabels</w:t>
            </w:r>
            <w:r>
              <w:rPr>
                <w:rStyle w:val="p"/>
                <w:color w:val="333333"/>
                <w:sz w:val="21"/>
                <w:szCs w:val="21"/>
              </w:rPr>
              <w:t>(),</w:t>
            </w:r>
            <w:r>
              <w:rPr>
                <w:color w:val="333333"/>
                <w:sz w:val="21"/>
                <w:szCs w:val="21"/>
              </w:rPr>
              <w:t xml:space="preserve"> </w:t>
            </w:r>
            <w:r>
              <w:rPr>
                <w:rStyle w:val="n"/>
                <w:color w:val="333333"/>
                <w:sz w:val="21"/>
                <w:szCs w:val="21"/>
              </w:rPr>
              <w:t>rotation</w:t>
            </w:r>
            <w:r>
              <w:rPr>
                <w:rStyle w:val="o"/>
                <w:color w:val="666666"/>
                <w:sz w:val="21"/>
                <w:szCs w:val="21"/>
              </w:rPr>
              <w:t>=</w:t>
            </w:r>
            <w:r>
              <w:rPr>
                <w:rStyle w:val="mi"/>
                <w:color w:val="666666"/>
                <w:sz w:val="21"/>
                <w:szCs w:val="21"/>
              </w:rPr>
              <w:t>45</w:t>
            </w:r>
            <w:r>
              <w:rPr>
                <w:rStyle w:val="p"/>
                <w:color w:val="333333"/>
                <w:sz w:val="21"/>
                <w:szCs w:val="21"/>
              </w:rPr>
              <w:t>,</w:t>
            </w:r>
            <w:r>
              <w:rPr>
                <w:color w:val="333333"/>
                <w:sz w:val="21"/>
                <w:szCs w:val="21"/>
              </w:rPr>
              <w:t xml:space="preserve"> </w:t>
            </w:r>
            <w:r>
              <w:rPr>
                <w:rStyle w:val="n"/>
                <w:color w:val="333333"/>
                <w:sz w:val="21"/>
                <w:szCs w:val="21"/>
              </w:rPr>
              <w:t>ha</w:t>
            </w:r>
            <w:r>
              <w:rPr>
                <w:rStyle w:val="o"/>
                <w:color w:val="666666"/>
                <w:sz w:val="21"/>
                <w:szCs w:val="21"/>
              </w:rPr>
              <w:t>=</w:t>
            </w:r>
            <w:r>
              <w:rPr>
                <w:rStyle w:val="s2"/>
                <w:color w:val="BA2121"/>
                <w:sz w:val="21"/>
                <w:szCs w:val="21"/>
              </w:rPr>
              <w:t>"right"</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rotation_mode</w:t>
            </w:r>
            <w:r>
              <w:rPr>
                <w:rStyle w:val="o"/>
                <w:color w:val="666666"/>
                <w:sz w:val="21"/>
                <w:szCs w:val="21"/>
              </w:rPr>
              <w:t>=</w:t>
            </w:r>
            <w:r>
              <w:rPr>
                <w:rStyle w:val="s2"/>
                <w:color w:val="BA2121"/>
                <w:sz w:val="21"/>
                <w:szCs w:val="21"/>
              </w:rPr>
              <w:t>"anchor"</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Loop over data dimensions and create text annotations.</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fmt</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'.2f'</w:t>
            </w: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normalize</w:t>
            </w:r>
            <w:r>
              <w:rPr>
                <w:color w:val="333333"/>
                <w:sz w:val="21"/>
                <w:szCs w:val="21"/>
              </w:rPr>
              <w:t xml:space="preserve"> </w:t>
            </w:r>
            <w:r>
              <w:rPr>
                <w:rStyle w:val="k"/>
                <w:b/>
                <w:bCs/>
                <w:color w:val="008000"/>
                <w:sz w:val="21"/>
                <w:szCs w:val="21"/>
              </w:rPr>
              <w:t>else</w:t>
            </w:r>
            <w:r>
              <w:rPr>
                <w:color w:val="333333"/>
                <w:sz w:val="21"/>
                <w:szCs w:val="21"/>
              </w:rPr>
              <w:t xml:space="preserve"> </w:t>
            </w:r>
            <w:r>
              <w:rPr>
                <w:rStyle w:val="s1"/>
                <w:color w:val="BA2121"/>
                <w:sz w:val="21"/>
                <w:szCs w:val="21"/>
              </w:rPr>
              <w:t>'d'</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thresh</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cm</w:t>
            </w:r>
            <w:r>
              <w:rPr>
                <w:rStyle w:val="o"/>
                <w:color w:val="666666"/>
                <w:sz w:val="21"/>
                <w:szCs w:val="21"/>
              </w:rPr>
              <w:t>.</w:t>
            </w:r>
            <w:r>
              <w:rPr>
                <w:rStyle w:val="n"/>
                <w:color w:val="333333"/>
                <w:sz w:val="21"/>
                <w:szCs w:val="21"/>
              </w:rPr>
              <w:t>max</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mf"/>
                <w:color w:val="666666"/>
                <w:sz w:val="21"/>
                <w:szCs w:val="21"/>
              </w:rPr>
              <w:t>2.</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i</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range</w:t>
            </w:r>
            <w:r>
              <w:rPr>
                <w:rStyle w:val="p"/>
                <w:color w:val="333333"/>
                <w:sz w:val="21"/>
                <w:szCs w:val="21"/>
              </w:rPr>
              <w:t>(</w:t>
            </w:r>
            <w:r>
              <w:rPr>
                <w:rStyle w:val="n"/>
                <w:color w:val="333333"/>
                <w:sz w:val="21"/>
                <w:szCs w:val="21"/>
              </w:rPr>
              <w:t>cm</w:t>
            </w:r>
            <w:r>
              <w:rPr>
                <w:rStyle w:val="o"/>
                <w:color w:val="666666"/>
                <w:sz w:val="21"/>
                <w:szCs w:val="21"/>
              </w:rPr>
              <w:t>.</w:t>
            </w:r>
            <w:r>
              <w:rPr>
                <w:rStyle w:val="n"/>
                <w:color w:val="333333"/>
                <w:sz w:val="21"/>
                <w:szCs w:val="21"/>
              </w:rPr>
              <w:t>shape</w:t>
            </w:r>
            <w:r>
              <w:rPr>
                <w:rStyle w:val="p"/>
                <w:color w:val="333333"/>
                <w:sz w:val="21"/>
                <w:szCs w:val="21"/>
              </w:rPr>
              <w:t>[</w:t>
            </w:r>
            <w:r>
              <w:rPr>
                <w:rStyle w:val="mi"/>
                <w:color w:val="666666"/>
                <w:sz w:val="21"/>
                <w:szCs w:val="21"/>
              </w:rPr>
              <w:t>0</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j</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range</w:t>
            </w:r>
            <w:r>
              <w:rPr>
                <w:rStyle w:val="p"/>
                <w:color w:val="333333"/>
                <w:sz w:val="21"/>
                <w:szCs w:val="21"/>
              </w:rPr>
              <w:t>(</w:t>
            </w:r>
            <w:r>
              <w:rPr>
                <w:rStyle w:val="n"/>
                <w:color w:val="333333"/>
                <w:sz w:val="21"/>
                <w:szCs w:val="21"/>
              </w:rPr>
              <w:t>cm</w:t>
            </w:r>
            <w:r>
              <w:rPr>
                <w:rStyle w:val="o"/>
                <w:color w:val="666666"/>
                <w:sz w:val="21"/>
                <w:szCs w:val="21"/>
              </w:rPr>
              <w:t>.</w:t>
            </w:r>
            <w:r>
              <w:rPr>
                <w:rStyle w:val="n"/>
                <w:color w:val="333333"/>
                <w:sz w:val="21"/>
                <w:szCs w:val="21"/>
              </w:rPr>
              <w:t>shape</w:t>
            </w:r>
            <w:r>
              <w:rPr>
                <w:rStyle w:val="p"/>
                <w:color w:val="333333"/>
                <w:sz w:val="21"/>
                <w:szCs w:val="21"/>
              </w:rPr>
              <w:t>[</w:t>
            </w:r>
            <w:r>
              <w:rPr>
                <w:rStyle w:val="mi"/>
                <w:color w:val="666666"/>
                <w:sz w:val="21"/>
                <w:szCs w:val="21"/>
              </w:rPr>
              <w:t>1</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ax</w:t>
            </w:r>
            <w:r>
              <w:rPr>
                <w:rStyle w:val="o"/>
                <w:color w:val="666666"/>
                <w:sz w:val="21"/>
                <w:szCs w:val="21"/>
              </w:rPr>
              <w:t>.</w:t>
            </w:r>
            <w:r>
              <w:rPr>
                <w:rStyle w:val="n"/>
                <w:color w:val="333333"/>
                <w:sz w:val="21"/>
                <w:szCs w:val="21"/>
              </w:rPr>
              <w:t>text</w:t>
            </w:r>
            <w:r>
              <w:rPr>
                <w:rStyle w:val="p"/>
                <w:color w:val="333333"/>
                <w:sz w:val="21"/>
                <w:szCs w:val="21"/>
              </w:rPr>
              <w:t>(</w:t>
            </w:r>
            <w:r>
              <w:rPr>
                <w:rStyle w:val="n"/>
                <w:color w:val="333333"/>
                <w:sz w:val="21"/>
                <w:szCs w:val="21"/>
              </w:rPr>
              <w:t>j</w:t>
            </w:r>
            <w:r>
              <w:rPr>
                <w:rStyle w:val="p"/>
                <w:color w:val="333333"/>
                <w:sz w:val="21"/>
                <w:szCs w:val="21"/>
              </w:rPr>
              <w:t>,</w:t>
            </w:r>
            <w:r>
              <w:rPr>
                <w:color w:val="333333"/>
                <w:sz w:val="21"/>
                <w:szCs w:val="21"/>
              </w:rPr>
              <w:t xml:space="preserve"> </w:t>
            </w:r>
            <w:r>
              <w:rPr>
                <w:rStyle w:val="n"/>
                <w:color w:val="333333"/>
                <w:sz w:val="21"/>
                <w:szCs w:val="21"/>
              </w:rPr>
              <w:t>i</w:t>
            </w:r>
            <w:r>
              <w:rPr>
                <w:rStyle w:val="p"/>
                <w:color w:val="333333"/>
                <w:sz w:val="21"/>
                <w:szCs w:val="21"/>
              </w:rPr>
              <w:t>,</w:t>
            </w:r>
            <w:r>
              <w:rPr>
                <w:color w:val="333333"/>
                <w:sz w:val="21"/>
                <w:szCs w:val="21"/>
              </w:rPr>
              <w:t xml:space="preserve"> </w:t>
            </w:r>
            <w:r>
              <w:rPr>
                <w:rStyle w:val="nb"/>
                <w:color w:val="008000"/>
                <w:sz w:val="21"/>
                <w:szCs w:val="21"/>
              </w:rPr>
              <w:t>format</w:t>
            </w:r>
            <w:r>
              <w:rPr>
                <w:rStyle w:val="p"/>
                <w:color w:val="333333"/>
                <w:sz w:val="21"/>
                <w:szCs w:val="21"/>
              </w:rPr>
              <w:t>(</w:t>
            </w:r>
            <w:r>
              <w:rPr>
                <w:rStyle w:val="n"/>
                <w:color w:val="333333"/>
                <w:sz w:val="21"/>
                <w:szCs w:val="21"/>
              </w:rPr>
              <w:t>cm</w:t>
            </w:r>
            <w:r>
              <w:rPr>
                <w:rStyle w:val="p"/>
                <w:color w:val="333333"/>
                <w:sz w:val="21"/>
                <w:szCs w:val="21"/>
              </w:rPr>
              <w:t>[</w:t>
            </w:r>
            <w:r>
              <w:rPr>
                <w:rStyle w:val="n"/>
                <w:color w:val="333333"/>
                <w:sz w:val="21"/>
                <w:szCs w:val="21"/>
              </w:rPr>
              <w:t>i</w:t>
            </w:r>
            <w:r>
              <w:rPr>
                <w:rStyle w:val="p"/>
                <w:color w:val="333333"/>
                <w:sz w:val="21"/>
                <w:szCs w:val="21"/>
              </w:rPr>
              <w:t>,</w:t>
            </w:r>
            <w:r>
              <w:rPr>
                <w:color w:val="333333"/>
                <w:sz w:val="21"/>
                <w:szCs w:val="21"/>
              </w:rPr>
              <w:t xml:space="preserve"> </w:t>
            </w:r>
            <w:r>
              <w:rPr>
                <w:rStyle w:val="n"/>
                <w:color w:val="333333"/>
                <w:sz w:val="21"/>
                <w:szCs w:val="21"/>
              </w:rPr>
              <w:t>j</w:t>
            </w:r>
            <w:r>
              <w:rPr>
                <w:rStyle w:val="p"/>
                <w:color w:val="333333"/>
                <w:sz w:val="21"/>
                <w:szCs w:val="21"/>
              </w:rPr>
              <w:t>],</w:t>
            </w:r>
            <w:r>
              <w:rPr>
                <w:color w:val="333333"/>
                <w:sz w:val="21"/>
                <w:szCs w:val="21"/>
              </w:rPr>
              <w:t xml:space="preserve"> </w:t>
            </w:r>
            <w:r>
              <w:rPr>
                <w:rStyle w:val="n"/>
                <w:color w:val="333333"/>
                <w:sz w:val="21"/>
                <w:szCs w:val="21"/>
              </w:rPr>
              <w:t>fmt</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ha</w:t>
            </w:r>
            <w:r>
              <w:rPr>
                <w:rStyle w:val="o"/>
                <w:color w:val="666666"/>
                <w:sz w:val="21"/>
                <w:szCs w:val="21"/>
              </w:rPr>
              <w:t>=</w:t>
            </w:r>
            <w:r>
              <w:rPr>
                <w:rStyle w:val="s2"/>
                <w:color w:val="BA2121"/>
                <w:sz w:val="21"/>
                <w:szCs w:val="21"/>
              </w:rPr>
              <w:t>"center"</w:t>
            </w:r>
            <w:r>
              <w:rPr>
                <w:rStyle w:val="p"/>
                <w:color w:val="333333"/>
                <w:sz w:val="21"/>
                <w:szCs w:val="21"/>
              </w:rPr>
              <w:t>,</w:t>
            </w:r>
            <w:r>
              <w:rPr>
                <w:color w:val="333333"/>
                <w:sz w:val="21"/>
                <w:szCs w:val="21"/>
              </w:rPr>
              <w:t xml:space="preserve"> </w:t>
            </w:r>
            <w:r>
              <w:rPr>
                <w:rStyle w:val="n"/>
                <w:color w:val="333333"/>
                <w:sz w:val="21"/>
                <w:szCs w:val="21"/>
              </w:rPr>
              <w:t>va</w:t>
            </w:r>
            <w:r>
              <w:rPr>
                <w:rStyle w:val="o"/>
                <w:color w:val="666666"/>
                <w:sz w:val="21"/>
                <w:szCs w:val="21"/>
              </w:rPr>
              <w:t>=</w:t>
            </w:r>
            <w:r>
              <w:rPr>
                <w:rStyle w:val="s2"/>
                <w:color w:val="BA2121"/>
                <w:sz w:val="21"/>
                <w:szCs w:val="21"/>
              </w:rPr>
              <w:t>"center"</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color</w:t>
            </w:r>
            <w:r>
              <w:rPr>
                <w:rStyle w:val="o"/>
                <w:color w:val="666666"/>
                <w:sz w:val="21"/>
                <w:szCs w:val="21"/>
              </w:rPr>
              <w:t>=</w:t>
            </w:r>
            <w:r>
              <w:rPr>
                <w:rStyle w:val="s2"/>
                <w:color w:val="BA2121"/>
                <w:sz w:val="21"/>
                <w:szCs w:val="21"/>
              </w:rPr>
              <w:t>"white"</w:t>
            </w: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cm</w:t>
            </w:r>
            <w:r>
              <w:rPr>
                <w:rStyle w:val="p"/>
                <w:color w:val="333333"/>
                <w:sz w:val="21"/>
                <w:szCs w:val="21"/>
              </w:rPr>
              <w:t>[</w:t>
            </w:r>
            <w:r>
              <w:rPr>
                <w:rStyle w:val="n"/>
                <w:color w:val="333333"/>
                <w:sz w:val="21"/>
                <w:szCs w:val="21"/>
              </w:rPr>
              <w:t>i</w:t>
            </w:r>
            <w:r>
              <w:rPr>
                <w:rStyle w:val="p"/>
                <w:color w:val="333333"/>
                <w:sz w:val="21"/>
                <w:szCs w:val="21"/>
              </w:rPr>
              <w:t>,</w:t>
            </w:r>
            <w:r>
              <w:rPr>
                <w:color w:val="333333"/>
                <w:sz w:val="21"/>
                <w:szCs w:val="21"/>
              </w:rPr>
              <w:t xml:space="preserve"> </w:t>
            </w:r>
            <w:r>
              <w:rPr>
                <w:rStyle w:val="n"/>
                <w:color w:val="333333"/>
                <w:sz w:val="21"/>
                <w:szCs w:val="21"/>
              </w:rPr>
              <w:t>j</w:t>
            </w:r>
            <w:r>
              <w:rPr>
                <w:rStyle w:val="p"/>
                <w:color w:val="333333"/>
                <w:sz w:val="21"/>
                <w:szCs w:val="21"/>
              </w:rPr>
              <w:t>]</w:t>
            </w:r>
            <w:r>
              <w:rPr>
                <w:color w:val="333333"/>
                <w:sz w:val="21"/>
                <w:szCs w:val="21"/>
              </w:rPr>
              <w:t xml:space="preserve"> </w:t>
            </w:r>
            <w:r>
              <w:rPr>
                <w:rStyle w:val="o"/>
                <w:color w:val="666666"/>
                <w:sz w:val="21"/>
                <w:szCs w:val="21"/>
              </w:rPr>
              <w:t>&gt;</w:t>
            </w:r>
            <w:r>
              <w:rPr>
                <w:color w:val="333333"/>
                <w:sz w:val="21"/>
                <w:szCs w:val="21"/>
              </w:rPr>
              <w:t xml:space="preserve"> </w:t>
            </w:r>
            <w:r>
              <w:rPr>
                <w:rStyle w:val="n"/>
                <w:color w:val="333333"/>
                <w:sz w:val="21"/>
                <w:szCs w:val="21"/>
              </w:rPr>
              <w:t>thresh</w:t>
            </w:r>
            <w:r>
              <w:rPr>
                <w:color w:val="333333"/>
                <w:sz w:val="21"/>
                <w:szCs w:val="21"/>
              </w:rPr>
              <w:t xml:space="preserve"> </w:t>
            </w:r>
            <w:r>
              <w:rPr>
                <w:rStyle w:val="k"/>
                <w:b/>
                <w:bCs/>
                <w:color w:val="008000"/>
                <w:sz w:val="21"/>
                <w:szCs w:val="21"/>
              </w:rPr>
              <w:t>else</w:t>
            </w:r>
            <w:r>
              <w:rPr>
                <w:color w:val="333333"/>
                <w:sz w:val="21"/>
                <w:szCs w:val="21"/>
              </w:rPr>
              <w:t xml:space="preserve"> </w:t>
            </w:r>
            <w:r>
              <w:rPr>
                <w:rStyle w:val="s2"/>
                <w:color w:val="BA2121"/>
                <w:sz w:val="21"/>
                <w:szCs w:val="21"/>
              </w:rPr>
              <w:t>"black"</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fig</w:t>
            </w:r>
            <w:r>
              <w:rPr>
                <w:rStyle w:val="o"/>
                <w:color w:val="666666"/>
                <w:sz w:val="21"/>
                <w:szCs w:val="21"/>
              </w:rPr>
              <w:t>.</w:t>
            </w:r>
            <w:r>
              <w:rPr>
                <w:rStyle w:val="n"/>
                <w:color w:val="333333"/>
                <w:sz w:val="21"/>
                <w:szCs w:val="21"/>
              </w:rPr>
              <w:t>tight_layout</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return</w:t>
            </w:r>
            <w:r>
              <w:rPr>
                <w:color w:val="333333"/>
                <w:sz w:val="21"/>
                <w:szCs w:val="21"/>
              </w:rPr>
              <w:t xml:space="preserve"> </w:t>
            </w:r>
            <w:r>
              <w:rPr>
                <w:rStyle w:val="n"/>
                <w:color w:val="333333"/>
                <w:sz w:val="21"/>
                <w:szCs w:val="21"/>
              </w:rPr>
              <w:t>ax</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n"/>
                <w:color w:val="333333"/>
                <w:sz w:val="21"/>
                <w:szCs w:val="21"/>
              </w:rPr>
              <w:t>np</w:t>
            </w:r>
            <w:r>
              <w:rPr>
                <w:rStyle w:val="o"/>
                <w:color w:val="666666"/>
                <w:sz w:val="21"/>
                <w:szCs w:val="21"/>
              </w:rPr>
              <w:t>.</w:t>
            </w:r>
            <w:r>
              <w:rPr>
                <w:rStyle w:val="n"/>
                <w:color w:val="333333"/>
                <w:sz w:val="21"/>
                <w:szCs w:val="21"/>
              </w:rPr>
              <w:t>set_printoptions</w:t>
            </w:r>
            <w:r>
              <w:rPr>
                <w:rStyle w:val="p"/>
                <w:color w:val="333333"/>
                <w:sz w:val="21"/>
                <w:szCs w:val="21"/>
              </w:rPr>
              <w:t>(</w:t>
            </w:r>
            <w:r>
              <w:rPr>
                <w:rStyle w:val="n"/>
                <w:color w:val="333333"/>
                <w:sz w:val="21"/>
                <w:szCs w:val="21"/>
              </w:rPr>
              <w:t>precision</w:t>
            </w:r>
            <w:r>
              <w:rPr>
                <w:rStyle w:val="o"/>
                <w:color w:val="666666"/>
                <w:sz w:val="21"/>
                <w:szCs w:val="21"/>
              </w:rPr>
              <w:t>=</w:t>
            </w:r>
            <w:r>
              <w:rPr>
                <w:rStyle w:val="mi"/>
                <w:color w:val="666666"/>
                <w:sz w:val="21"/>
                <w:szCs w:val="21"/>
              </w:rPr>
              <w:t>2</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n"/>
                <w:color w:val="333333"/>
                <w:sz w:val="21"/>
                <w:szCs w:val="21"/>
              </w:rPr>
              <w:t>plot_confusion_matrix</w:t>
            </w:r>
            <w:r>
              <w:rPr>
                <w:rStyle w:val="p"/>
                <w:color w:val="333333"/>
                <w:sz w:val="21"/>
                <w:szCs w:val="21"/>
              </w:rPr>
              <w:t>(</w:t>
            </w:r>
            <w:r>
              <w:rPr>
                <w:rStyle w:val="n"/>
                <w:color w:val="333333"/>
                <w:sz w:val="21"/>
                <w:szCs w:val="21"/>
              </w:rPr>
              <w:t>y_true</w:t>
            </w:r>
            <w:r>
              <w:rPr>
                <w:rStyle w:val="p"/>
                <w:color w:val="333333"/>
                <w:sz w:val="21"/>
                <w:szCs w:val="21"/>
              </w:rPr>
              <w:t>,</w:t>
            </w:r>
            <w:r>
              <w:rPr>
                <w:color w:val="333333"/>
                <w:sz w:val="21"/>
                <w:szCs w:val="21"/>
              </w:rPr>
              <w:t xml:space="preserve"> </w:t>
            </w:r>
            <w:r>
              <w:rPr>
                <w:rStyle w:val="n"/>
                <w:color w:val="333333"/>
                <w:sz w:val="21"/>
                <w:szCs w:val="21"/>
              </w:rPr>
              <w:t>y_pred</w:t>
            </w:r>
            <w:r>
              <w:rPr>
                <w:rStyle w:val="p"/>
                <w:color w:val="333333"/>
                <w:sz w:val="21"/>
                <w:szCs w:val="21"/>
              </w:rPr>
              <w:t>,</w:t>
            </w:r>
            <w:r>
              <w:rPr>
                <w:color w:val="333333"/>
                <w:sz w:val="21"/>
                <w:szCs w:val="21"/>
              </w:rPr>
              <w:t xml:space="preserve"> </w:t>
            </w:r>
            <w:r>
              <w:rPr>
                <w:rStyle w:val="n"/>
                <w:color w:val="333333"/>
                <w:sz w:val="21"/>
                <w:szCs w:val="21"/>
              </w:rPr>
              <w:t>classes</w:t>
            </w:r>
            <w:r>
              <w:rPr>
                <w:rStyle w:val="o"/>
                <w:color w:val="666666"/>
                <w:sz w:val="21"/>
                <w:szCs w:val="21"/>
              </w:rPr>
              <w:t>=</w:t>
            </w:r>
            <w:r>
              <w:rPr>
                <w:rStyle w:val="n"/>
                <w:color w:val="333333"/>
                <w:sz w:val="21"/>
                <w:szCs w:val="21"/>
              </w:rPr>
              <w:t>labels</w:t>
            </w:r>
            <w:r>
              <w:rPr>
                <w:rStyle w:val="p"/>
                <w:color w:val="333333"/>
                <w:sz w:val="21"/>
                <w:szCs w:val="21"/>
              </w:rPr>
              <w:t>,</w:t>
            </w:r>
            <w:r>
              <w:rPr>
                <w:color w:val="333333"/>
                <w:sz w:val="21"/>
                <w:szCs w:val="21"/>
              </w:rPr>
              <w:t xml:space="preserve"> </w:t>
            </w:r>
            <w:r>
              <w:rPr>
                <w:rStyle w:val="n"/>
                <w:color w:val="333333"/>
                <w:sz w:val="21"/>
                <w:szCs w:val="21"/>
              </w:rPr>
              <w:t>normalize</w:t>
            </w:r>
            <w:r>
              <w:rPr>
                <w:rStyle w:val="o"/>
                <w:color w:val="666666"/>
                <w:sz w:val="21"/>
                <w:szCs w:val="21"/>
              </w:rPr>
              <w:t>=</w:t>
            </w:r>
            <w:r>
              <w:rPr>
                <w:rStyle w:val="kc"/>
                <w:b/>
                <w:bCs/>
                <w:color w:val="008000"/>
                <w:sz w:val="21"/>
                <w:szCs w:val="21"/>
              </w:rPr>
              <w:t>True</w:t>
            </w:r>
            <w:r>
              <w:rPr>
                <w:rStyle w:val="p"/>
                <w:color w:val="333333"/>
                <w:sz w:val="21"/>
                <w:szCs w:val="21"/>
              </w:rPr>
              <w:t>,</w:t>
            </w:r>
          </w:p>
          <w:p w:rsidR="00ED6461" w:rsidRDefault="00ED6461" w:rsidP="00ED6461">
            <w:pPr>
              <w:pStyle w:val="HTMLPreformatted"/>
              <w:shd w:val="clear" w:color="auto" w:fill="F7F7F7"/>
              <w:wordWrap w:val="0"/>
              <w:rPr>
                <w:rStyle w:val="p"/>
                <w:color w:val="333333"/>
                <w:sz w:val="21"/>
                <w:szCs w:val="21"/>
              </w:rPr>
            </w:pPr>
            <w:r>
              <w:rPr>
                <w:color w:val="333333"/>
                <w:sz w:val="21"/>
                <w:szCs w:val="21"/>
              </w:rPr>
              <w:t xml:space="preserve">                      </w:t>
            </w:r>
            <w:r>
              <w:rPr>
                <w:rStyle w:val="n"/>
                <w:color w:val="333333"/>
                <w:sz w:val="21"/>
                <w:szCs w:val="21"/>
              </w:rPr>
              <w:t>title</w:t>
            </w:r>
            <w:r>
              <w:rPr>
                <w:rStyle w:val="o"/>
                <w:color w:val="666666"/>
                <w:sz w:val="21"/>
                <w:szCs w:val="21"/>
              </w:rPr>
              <w:t>=</w:t>
            </w:r>
            <w:r>
              <w:rPr>
                <w:rStyle w:val="s1"/>
                <w:color w:val="BA2121"/>
                <w:sz w:val="21"/>
                <w:szCs w:val="21"/>
              </w:rPr>
              <w:t>'Normalized confusion matrix'</w:t>
            </w:r>
            <w:r>
              <w:rPr>
                <w:rStyle w:val="p"/>
                <w:color w:val="333333"/>
                <w:sz w:val="21"/>
                <w:szCs w:val="21"/>
              </w:rPr>
              <w:t>)</w:t>
            </w:r>
          </w:p>
          <w:p w:rsidR="00ED6461" w:rsidRDefault="00ED6461" w:rsidP="00ED6461">
            <w:pPr>
              <w:pStyle w:val="HTMLPreformatted"/>
              <w:shd w:val="clear" w:color="auto" w:fill="F7F7F7"/>
              <w:wordWrap w:val="0"/>
              <w:rPr>
                <w:color w:val="333333"/>
                <w:sz w:val="21"/>
                <w:szCs w:val="21"/>
              </w:rPr>
            </w:pPr>
          </w:p>
          <w:p w:rsidR="00ED6461" w:rsidRDefault="00ED6461" w:rsidP="00ED6461">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sklearn.metrics</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classification_report</w:t>
            </w:r>
          </w:p>
          <w:p w:rsidR="00ED6461" w:rsidRDefault="00ED6461" w:rsidP="00ED6461">
            <w:pPr>
              <w:pStyle w:val="HTMLPreformatted"/>
              <w:shd w:val="clear" w:color="auto" w:fill="F7F7F7"/>
              <w:wordWrap w:val="0"/>
              <w:rPr>
                <w:rStyle w:val="p"/>
                <w:color w:val="333333"/>
                <w:sz w:val="21"/>
                <w:szCs w:val="21"/>
              </w:rPr>
            </w:pPr>
            <w:r>
              <w:rPr>
                <w:rStyle w:val="nb"/>
                <w:color w:val="008000"/>
                <w:sz w:val="21"/>
                <w:szCs w:val="21"/>
              </w:rPr>
              <w:t>print</w:t>
            </w:r>
            <w:r>
              <w:rPr>
                <w:color w:val="333333"/>
                <w:sz w:val="21"/>
                <w:szCs w:val="21"/>
              </w:rPr>
              <w:t xml:space="preserve"> </w:t>
            </w:r>
            <w:r>
              <w:rPr>
                <w:rStyle w:val="p"/>
                <w:color w:val="333333"/>
                <w:sz w:val="21"/>
                <w:szCs w:val="21"/>
              </w:rPr>
              <w:t>(</w:t>
            </w:r>
            <w:r>
              <w:rPr>
                <w:rStyle w:val="n"/>
                <w:color w:val="333333"/>
                <w:sz w:val="21"/>
                <w:szCs w:val="21"/>
              </w:rPr>
              <w:t>classification_report</w:t>
            </w:r>
            <w:r>
              <w:rPr>
                <w:rStyle w:val="p"/>
                <w:color w:val="333333"/>
                <w:sz w:val="21"/>
                <w:szCs w:val="21"/>
              </w:rPr>
              <w:t>(</w:t>
            </w:r>
            <w:r>
              <w:rPr>
                <w:rStyle w:val="n"/>
                <w:color w:val="333333"/>
                <w:sz w:val="21"/>
                <w:szCs w:val="21"/>
              </w:rPr>
              <w:t>y_true</w:t>
            </w:r>
            <w:r>
              <w:rPr>
                <w:rStyle w:val="p"/>
                <w:color w:val="333333"/>
                <w:sz w:val="21"/>
                <w:szCs w:val="21"/>
              </w:rPr>
              <w:t>,</w:t>
            </w:r>
            <w:r>
              <w:rPr>
                <w:color w:val="333333"/>
                <w:sz w:val="21"/>
                <w:szCs w:val="21"/>
              </w:rPr>
              <w:t xml:space="preserve"> </w:t>
            </w:r>
            <w:r>
              <w:rPr>
                <w:rStyle w:val="n"/>
                <w:color w:val="333333"/>
                <w:sz w:val="21"/>
                <w:szCs w:val="21"/>
              </w:rPr>
              <w:t>y_pred</w:t>
            </w:r>
            <w:r>
              <w:rPr>
                <w:rStyle w:val="p"/>
                <w:color w:val="333333"/>
                <w:sz w:val="21"/>
                <w:szCs w:val="21"/>
              </w:rPr>
              <w:t>))</w:t>
            </w:r>
          </w:p>
          <w:p w:rsidR="00ED6461" w:rsidRDefault="00ED6461" w:rsidP="00ED6461">
            <w:pPr>
              <w:pStyle w:val="HTMLPreformatted"/>
              <w:shd w:val="clear" w:color="auto" w:fill="F7F7F7"/>
              <w:wordWrap w:val="0"/>
              <w:rPr>
                <w:rStyle w:val="p"/>
                <w:color w:val="333333"/>
                <w:sz w:val="21"/>
                <w:szCs w:val="21"/>
              </w:rPr>
            </w:pPr>
          </w:p>
          <w:p w:rsidR="00ED6461" w:rsidRDefault="00ED6461" w:rsidP="00ED6461">
            <w:pPr>
              <w:pStyle w:val="Heading1"/>
              <w:numPr>
                <w:ilvl w:val="0"/>
                <w:numId w:val="0"/>
              </w:numPr>
              <w:jc w:val="left"/>
              <w:rPr>
                <w:lang w:val="en-US"/>
              </w:rPr>
            </w:pPr>
            <w:bookmarkStart w:id="4074" w:name="_Toc83471260"/>
            <w:bookmarkStart w:id="4075" w:name="_Toc83473385"/>
            <w:r>
              <w:t xml:space="preserve">Menyimpan dan mengkonversi Model ke </w:t>
            </w:r>
            <w:r>
              <w:rPr>
                <w:lang w:val="en-US"/>
              </w:rPr>
              <w:t>“</w:t>
            </w:r>
            <w:r>
              <w:t>.</w:t>
            </w:r>
            <w:r>
              <w:rPr>
                <w:lang w:val="en-US"/>
              </w:rPr>
              <w:t>h5”</w:t>
            </w:r>
            <w:bookmarkEnd w:id="4074"/>
            <w:bookmarkEnd w:id="4075"/>
          </w:p>
          <w:p w:rsidR="00D40928" w:rsidRPr="0005468A" w:rsidRDefault="00ED6461" w:rsidP="0005468A">
            <w:pPr>
              <w:pStyle w:val="HTMLPreformatted"/>
              <w:shd w:val="clear" w:color="auto" w:fill="F7F7F7"/>
              <w:wordWrap w:val="0"/>
              <w:rPr>
                <w:sz w:val="21"/>
                <w:szCs w:val="21"/>
              </w:rPr>
            </w:pPr>
            <w:r>
              <w:rPr>
                <w:rStyle w:val="o"/>
                <w:color w:val="666666"/>
                <w:sz w:val="21"/>
                <w:szCs w:val="21"/>
              </w:rPr>
              <w:t>model.save</w:t>
            </w:r>
            <w:r>
              <w:rPr>
                <w:rStyle w:val="p"/>
                <w:color w:val="333333"/>
                <w:sz w:val="21"/>
                <w:szCs w:val="21"/>
              </w:rPr>
              <w:t>(</w:t>
            </w:r>
            <w:r>
              <w:rPr>
                <w:rStyle w:val="s1"/>
                <w:rFonts w:eastAsia="Courier New"/>
                <w:color w:val="BA2121"/>
                <w:sz w:val="21"/>
                <w:szCs w:val="21"/>
              </w:rPr>
              <w:t>'LP.h5'</w:t>
            </w:r>
            <w:r w:rsidRPr="00ED6461">
              <w:rPr>
                <w:rStyle w:val="s1"/>
                <w:rFonts w:eastAsia="Courier New"/>
                <w:sz w:val="21"/>
                <w:szCs w:val="21"/>
              </w:rPr>
              <w:t>)</w:t>
            </w:r>
          </w:p>
        </w:tc>
      </w:tr>
    </w:tbl>
    <w:p w:rsidR="00722190" w:rsidRDefault="00722190" w:rsidP="00722190">
      <w:pPr>
        <w:pStyle w:val="TEUnsoed-TextBodyspasi2"/>
        <w:rPr>
          <w:lang w:val="en-US"/>
        </w:rPr>
      </w:pPr>
    </w:p>
    <w:p w:rsidR="0005468A" w:rsidRPr="0005468A" w:rsidRDefault="0005468A" w:rsidP="0005468A">
      <w:pPr>
        <w:pStyle w:val="TEUnsoed-TextBodyspasi2"/>
        <w:numPr>
          <w:ilvl w:val="1"/>
          <w:numId w:val="2"/>
        </w:numPr>
        <w:rPr>
          <w:lang w:val="en-US"/>
        </w:rPr>
      </w:pPr>
      <w:r>
        <w:rPr>
          <w:lang w:val="en-US"/>
        </w:rPr>
        <w:t xml:space="preserve">Kode sumber </w:t>
      </w:r>
      <w:r w:rsidRPr="0005468A">
        <w:rPr>
          <w:i/>
          <w:lang w:val="en-US"/>
        </w:rPr>
        <w:t>Lung Parenchyma Classifier</w:t>
      </w:r>
      <w:r>
        <w:rPr>
          <w:lang w:val="en-US"/>
        </w:rPr>
        <w:t xml:space="preserve"> dengan arsitektur </w:t>
      </w:r>
      <w:r w:rsidRPr="0005468A">
        <w:rPr>
          <w:i/>
          <w:lang w:val="en-US"/>
        </w:rPr>
        <w:t>VGG16</w:t>
      </w:r>
      <w:r>
        <w:rPr>
          <w:lang w:val="en-US"/>
        </w:rPr>
        <w:t xml:space="preserve"> dan </w:t>
      </w:r>
      <w:r w:rsidRPr="0005468A">
        <w:rPr>
          <w:i/>
          <w:lang w:val="en-US"/>
        </w:rPr>
        <w:t>preprocessed dataset</w:t>
      </w:r>
      <w:r>
        <w:rPr>
          <w:lang w:val="en-US"/>
        </w:rPr>
        <w:t xml:space="preserve"> pada </w:t>
      </w:r>
      <w:r w:rsidRPr="0005468A">
        <w:rPr>
          <w:i/>
          <w:lang w:val="en-US"/>
        </w:rPr>
        <w:t>Google Colaboratory</w:t>
      </w:r>
    </w:p>
    <w:tbl>
      <w:tblPr>
        <w:tblStyle w:val="TableGrid"/>
        <w:tblW w:w="0" w:type="auto"/>
        <w:tblInd w:w="567" w:type="dxa"/>
        <w:tblLook w:val="04A0" w:firstRow="1" w:lastRow="0" w:firstColumn="1" w:lastColumn="0" w:noHBand="0" w:noVBand="1"/>
      </w:tblPr>
      <w:tblGrid>
        <w:gridCol w:w="7581"/>
      </w:tblGrid>
      <w:tr w:rsidR="0005468A" w:rsidTr="0005468A">
        <w:tc>
          <w:tcPr>
            <w:tcW w:w="8148" w:type="dxa"/>
          </w:tcPr>
          <w:p w:rsidR="0005468A" w:rsidRPr="00D40928" w:rsidRDefault="0005468A" w:rsidP="0005468A">
            <w:pPr>
              <w:pStyle w:val="Heading1"/>
              <w:numPr>
                <w:ilvl w:val="0"/>
                <w:numId w:val="0"/>
              </w:numPr>
              <w:spacing w:before="0" w:after="0"/>
              <w:jc w:val="left"/>
              <w:rPr>
                <w:lang w:val="en-US"/>
              </w:rPr>
            </w:pPr>
            <w:bookmarkStart w:id="4076" w:name="_Toc83471261"/>
            <w:bookmarkStart w:id="4077" w:name="_Toc83473386"/>
            <w:r>
              <w:t>Mengimpor Dataset dari Google Drive</w:t>
            </w:r>
            <w:bookmarkEnd w:id="4076"/>
            <w:bookmarkEnd w:id="4077"/>
          </w:p>
          <w:p w:rsidR="0005468A" w:rsidRPr="00D40928" w:rsidRDefault="0005468A" w:rsidP="0005468A">
            <w:pPr>
              <w:pStyle w:val="HTMLPreformatted"/>
              <w:shd w:val="clear" w:color="auto" w:fill="F7F7F7"/>
              <w:wordWrap w:val="0"/>
              <w:rPr>
                <w:color w:val="333333"/>
                <w:sz w:val="21"/>
                <w:szCs w:val="21"/>
              </w:rPr>
            </w:pPr>
            <w:r w:rsidRPr="00D40928">
              <w:rPr>
                <w:b/>
                <w:bCs/>
                <w:color w:val="008000"/>
                <w:sz w:val="21"/>
                <w:szCs w:val="21"/>
              </w:rPr>
              <w:t>from</w:t>
            </w:r>
            <w:r w:rsidRPr="00D40928">
              <w:rPr>
                <w:color w:val="333333"/>
                <w:sz w:val="21"/>
                <w:szCs w:val="21"/>
              </w:rPr>
              <w:t xml:space="preserve"> </w:t>
            </w:r>
            <w:r w:rsidRPr="00D40928">
              <w:rPr>
                <w:b/>
                <w:bCs/>
                <w:color w:val="0000FF"/>
                <w:sz w:val="21"/>
                <w:szCs w:val="21"/>
              </w:rPr>
              <w:t>google.colab</w:t>
            </w:r>
            <w:r w:rsidRPr="00D40928">
              <w:rPr>
                <w:color w:val="333333"/>
                <w:sz w:val="21"/>
                <w:szCs w:val="21"/>
              </w:rPr>
              <w:t xml:space="preserve"> </w:t>
            </w:r>
            <w:r w:rsidRPr="00D40928">
              <w:rPr>
                <w:b/>
                <w:bCs/>
                <w:color w:val="008000"/>
                <w:sz w:val="21"/>
                <w:szCs w:val="21"/>
              </w:rPr>
              <w:t>import</w:t>
            </w:r>
            <w:r w:rsidRPr="00D40928">
              <w:rPr>
                <w:color w:val="333333"/>
                <w:sz w:val="21"/>
                <w:szCs w:val="21"/>
              </w:rPr>
              <w:t xml:space="preserve"> drive</w:t>
            </w:r>
          </w:p>
          <w:p w:rsidR="0005468A" w:rsidRDefault="0005468A" w:rsidP="0005468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eastAsia="Times New Roman" w:hAnsi="Courier New" w:cs="Courier New"/>
                <w:color w:val="333333"/>
                <w:kern w:val="0"/>
                <w:sz w:val="21"/>
                <w:szCs w:val="21"/>
                <w:lang w:val="en-US" w:eastAsia="en-US" w:bidi="ar-SA"/>
              </w:rPr>
            </w:pPr>
            <w:r w:rsidRPr="00D40928">
              <w:rPr>
                <w:rFonts w:ascii="Courier New" w:eastAsia="Times New Roman" w:hAnsi="Courier New" w:cs="Courier New"/>
                <w:color w:val="333333"/>
                <w:kern w:val="0"/>
                <w:sz w:val="21"/>
                <w:szCs w:val="21"/>
                <w:lang w:val="en-US" w:eastAsia="en-US" w:bidi="ar-SA"/>
              </w:rPr>
              <w:t>drive</w:t>
            </w:r>
            <w:r w:rsidRPr="00D40928">
              <w:rPr>
                <w:rFonts w:ascii="Courier New" w:eastAsia="Times New Roman" w:hAnsi="Courier New" w:cs="Courier New"/>
                <w:color w:val="666666"/>
                <w:kern w:val="0"/>
                <w:sz w:val="21"/>
                <w:szCs w:val="21"/>
                <w:lang w:val="en-US" w:eastAsia="en-US" w:bidi="ar-SA"/>
              </w:rPr>
              <w:t>.</w:t>
            </w:r>
            <w:r w:rsidRPr="00D40928">
              <w:rPr>
                <w:rFonts w:ascii="Courier New" w:eastAsia="Times New Roman" w:hAnsi="Courier New" w:cs="Courier New"/>
                <w:color w:val="333333"/>
                <w:kern w:val="0"/>
                <w:sz w:val="21"/>
                <w:szCs w:val="21"/>
                <w:lang w:val="en-US" w:eastAsia="en-US" w:bidi="ar-SA"/>
              </w:rPr>
              <w:t>mount(</w:t>
            </w:r>
            <w:r w:rsidRPr="00D40928">
              <w:rPr>
                <w:rFonts w:ascii="Courier New" w:eastAsia="Times New Roman" w:hAnsi="Courier New" w:cs="Courier New"/>
                <w:color w:val="BA2121"/>
                <w:kern w:val="0"/>
                <w:sz w:val="21"/>
                <w:szCs w:val="21"/>
                <w:lang w:val="en-US" w:eastAsia="en-US" w:bidi="ar-SA"/>
              </w:rPr>
              <w:t>'/content/gdrive'</w:t>
            </w:r>
            <w:r w:rsidRPr="00D40928">
              <w:rPr>
                <w:rFonts w:ascii="Courier New" w:eastAsia="Times New Roman" w:hAnsi="Courier New" w:cs="Courier New"/>
                <w:color w:val="333333"/>
                <w:kern w:val="0"/>
                <w:sz w:val="21"/>
                <w:szCs w:val="21"/>
                <w:lang w:val="en-US" w:eastAsia="en-US" w:bidi="ar-SA"/>
              </w:rPr>
              <w:t>)</w:t>
            </w:r>
          </w:p>
          <w:p w:rsidR="0005468A" w:rsidRDefault="0005468A" w:rsidP="0005468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eastAsia="Times New Roman" w:hAnsi="Courier New" w:cs="Courier New"/>
                <w:color w:val="333333"/>
                <w:kern w:val="0"/>
                <w:sz w:val="21"/>
                <w:szCs w:val="21"/>
                <w:lang w:val="en-US" w:eastAsia="en-US" w:bidi="ar-SA"/>
              </w:rPr>
            </w:pPr>
          </w:p>
          <w:p w:rsidR="0005468A" w:rsidRDefault="0005468A" w:rsidP="0005468A">
            <w:pPr>
              <w:pStyle w:val="Heading1"/>
              <w:numPr>
                <w:ilvl w:val="0"/>
                <w:numId w:val="0"/>
              </w:numPr>
              <w:spacing w:after="0"/>
              <w:jc w:val="left"/>
              <w:rPr>
                <w:lang w:val="en-US"/>
              </w:rPr>
            </w:pPr>
            <w:bookmarkStart w:id="4078" w:name="_Toc83471262"/>
            <w:bookmarkStart w:id="4079" w:name="_Toc83473387"/>
            <w:r>
              <w:t>Mengimpor fungsi librar</w:t>
            </w:r>
            <w:r>
              <w:rPr>
                <w:lang w:val="en-US"/>
              </w:rPr>
              <w:t>y</w:t>
            </w:r>
            <w:bookmarkEnd w:id="4078"/>
            <w:bookmarkEnd w:id="4079"/>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__future__</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absolute_import</w:t>
            </w:r>
            <w:r>
              <w:rPr>
                <w:rStyle w:val="p"/>
                <w:color w:val="333333"/>
                <w:sz w:val="21"/>
                <w:szCs w:val="21"/>
              </w:rPr>
              <w:t>,</w:t>
            </w:r>
            <w:r>
              <w:rPr>
                <w:color w:val="333333"/>
                <w:sz w:val="21"/>
                <w:szCs w:val="21"/>
              </w:rPr>
              <w:t xml:space="preserve"> </w:t>
            </w:r>
            <w:r>
              <w:rPr>
                <w:rStyle w:val="n"/>
                <w:color w:val="333333"/>
                <w:sz w:val="21"/>
                <w:szCs w:val="21"/>
              </w:rPr>
              <w:t>division</w:t>
            </w:r>
            <w:r>
              <w:rPr>
                <w:rStyle w:val="p"/>
                <w:color w:val="333333"/>
                <w:sz w:val="21"/>
                <w:szCs w:val="21"/>
              </w:rPr>
              <w:t>,</w:t>
            </w:r>
            <w:r>
              <w:rPr>
                <w:color w:val="333333"/>
                <w:sz w:val="21"/>
                <w:szCs w:val="21"/>
              </w:rPr>
              <w:t xml:space="preserve"> </w:t>
            </w:r>
            <w:r>
              <w:rPr>
                <w:rStyle w:val="n"/>
                <w:color w:val="333333"/>
                <w:sz w:val="21"/>
                <w:szCs w:val="21"/>
              </w:rPr>
              <w:t>print_function</w:t>
            </w:r>
            <w:r>
              <w:rPr>
                <w:rStyle w:val="p"/>
                <w:color w:val="333333"/>
                <w:sz w:val="21"/>
                <w:szCs w:val="21"/>
              </w:rPr>
              <w:t>,</w:t>
            </w:r>
            <w:r>
              <w:rPr>
                <w:color w:val="333333"/>
                <w:sz w:val="21"/>
                <w:szCs w:val="21"/>
              </w:rPr>
              <w:t xml:space="preserve"> </w:t>
            </w:r>
            <w:r>
              <w:rPr>
                <w:rStyle w:val="n"/>
                <w:color w:val="333333"/>
                <w:sz w:val="21"/>
                <w:szCs w:val="21"/>
              </w:rPr>
              <w:t>unicode_literals</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k"/>
                <w:b/>
                <w:bCs/>
                <w:color w:val="008000"/>
                <w:sz w:val="21"/>
                <w:szCs w:val="21"/>
              </w:rPr>
              <w:t>try</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The %tensorflow_version magic only works in colab.</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o"/>
                <w:color w:val="666666"/>
                <w:sz w:val="21"/>
                <w:szCs w:val="21"/>
              </w:rPr>
              <w:t>%</w:t>
            </w:r>
            <w:r>
              <w:rPr>
                <w:rStyle w:val="n"/>
                <w:color w:val="333333"/>
                <w:sz w:val="21"/>
                <w:szCs w:val="21"/>
              </w:rPr>
              <w:t>tensorflow_version</w:t>
            </w:r>
            <w:r>
              <w:rPr>
                <w:color w:val="333333"/>
                <w:sz w:val="21"/>
                <w:szCs w:val="21"/>
              </w:rPr>
              <w:t xml:space="preserve"> </w:t>
            </w:r>
            <w:r>
              <w:rPr>
                <w:rStyle w:val="mf"/>
                <w:color w:val="666666"/>
                <w:sz w:val="21"/>
                <w:szCs w:val="21"/>
              </w:rPr>
              <w:t>2.</w:t>
            </w:r>
            <w:r>
              <w:rPr>
                <w:rStyle w:val="n"/>
                <w:color w:val="333333"/>
                <w:sz w:val="21"/>
                <w:szCs w:val="21"/>
              </w:rPr>
              <w:t>x</w:t>
            </w:r>
          </w:p>
          <w:p w:rsidR="0005468A" w:rsidRDefault="0005468A" w:rsidP="0005468A">
            <w:pPr>
              <w:pStyle w:val="HTMLPreformatted"/>
              <w:shd w:val="clear" w:color="auto" w:fill="F7F7F7"/>
              <w:wordWrap w:val="0"/>
              <w:rPr>
                <w:color w:val="333333"/>
                <w:sz w:val="21"/>
                <w:szCs w:val="21"/>
              </w:rPr>
            </w:pPr>
            <w:r>
              <w:rPr>
                <w:rStyle w:val="k"/>
                <w:b/>
                <w:bCs/>
                <w:color w:val="008000"/>
                <w:sz w:val="21"/>
                <w:szCs w:val="21"/>
              </w:rPr>
              <w:t>except</w:t>
            </w:r>
            <w:r>
              <w:rPr>
                <w:color w:val="333333"/>
                <w:sz w:val="21"/>
                <w:szCs w:val="21"/>
              </w:rPr>
              <w:t xml:space="preserve"> </w:t>
            </w:r>
            <w:r>
              <w:rPr>
                <w:rStyle w:val="ne"/>
                <w:b/>
                <w:bCs/>
                <w:color w:val="D2413A"/>
                <w:sz w:val="21"/>
                <w:szCs w:val="21"/>
              </w:rPr>
              <w:t>Exception</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pass</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numpy</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np</w:t>
            </w: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math</w:t>
            </w:r>
            <w:r>
              <w:rPr>
                <w:rStyle w:val="o"/>
                <w:color w:val="666666"/>
                <w:sz w:val="21"/>
                <w:szCs w:val="21"/>
              </w:rPr>
              <w:t>,</w:t>
            </w:r>
            <w:r>
              <w:rPr>
                <w:color w:val="333333"/>
                <w:sz w:val="21"/>
                <w:szCs w:val="21"/>
              </w:rPr>
              <w:t xml:space="preserve"> </w:t>
            </w:r>
            <w:r>
              <w:rPr>
                <w:rStyle w:val="nn"/>
                <w:b/>
                <w:bCs/>
                <w:color w:val="0000FF"/>
                <w:sz w:val="21"/>
                <w:szCs w:val="21"/>
              </w:rPr>
              <w:t>os</w:t>
            </w:r>
            <w:r>
              <w:rPr>
                <w:rStyle w:val="o"/>
                <w:color w:val="666666"/>
                <w:sz w:val="21"/>
                <w:szCs w:val="21"/>
              </w:rPr>
              <w:t>,</w:t>
            </w:r>
            <w:r>
              <w:rPr>
                <w:color w:val="333333"/>
                <w:sz w:val="21"/>
                <w:szCs w:val="21"/>
              </w:rPr>
              <w:t xml:space="preserve"> </w:t>
            </w:r>
            <w:r>
              <w:rPr>
                <w:rStyle w:val="nn"/>
                <w:b/>
                <w:bCs/>
                <w:color w:val="0000FF"/>
                <w:sz w:val="21"/>
                <w:szCs w:val="21"/>
              </w:rPr>
              <w:t>sys</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itertools</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os</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matplotlib.pyplot</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plt</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plt</w:t>
            </w:r>
            <w:r>
              <w:rPr>
                <w:rStyle w:val="o"/>
                <w:color w:val="666666"/>
                <w:sz w:val="21"/>
                <w:szCs w:val="21"/>
              </w:rPr>
              <w:t>.</w:t>
            </w:r>
            <w:r>
              <w:rPr>
                <w:rStyle w:val="n"/>
                <w:color w:val="333333"/>
                <w:sz w:val="21"/>
                <w:szCs w:val="21"/>
              </w:rPr>
              <w:t>style</w:t>
            </w:r>
            <w:r>
              <w:rPr>
                <w:rStyle w:val="o"/>
                <w:color w:val="666666"/>
                <w:sz w:val="21"/>
                <w:szCs w:val="21"/>
              </w:rPr>
              <w:t>.</w:t>
            </w:r>
            <w:r>
              <w:rPr>
                <w:rStyle w:val="n"/>
                <w:color w:val="333333"/>
                <w:sz w:val="21"/>
                <w:szCs w:val="21"/>
              </w:rPr>
              <w:t>use</w:t>
            </w:r>
            <w:r>
              <w:rPr>
                <w:rStyle w:val="p"/>
                <w:color w:val="333333"/>
                <w:sz w:val="21"/>
                <w:szCs w:val="21"/>
              </w:rPr>
              <w:t>(</w:t>
            </w:r>
            <w:r>
              <w:rPr>
                <w:rStyle w:val="s1"/>
                <w:color w:val="BA2121"/>
                <w:sz w:val="21"/>
                <w:szCs w:val="21"/>
              </w:rPr>
              <w:t>'default'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scipy</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ndimage</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measure</w:t>
            </w:r>
            <w:r>
              <w:rPr>
                <w:rStyle w:val="p"/>
                <w:color w:val="333333"/>
                <w:sz w:val="21"/>
                <w:szCs w:val="21"/>
              </w:rPr>
              <w:t>,</w:t>
            </w:r>
            <w:r>
              <w:rPr>
                <w:color w:val="333333"/>
                <w:sz w:val="21"/>
                <w:szCs w:val="21"/>
              </w:rPr>
              <w:t xml:space="preserve"> </w:t>
            </w:r>
            <w:r>
              <w:rPr>
                <w:rStyle w:val="n"/>
                <w:color w:val="333333"/>
                <w:sz w:val="21"/>
                <w:szCs w:val="21"/>
              </w:rPr>
              <w:t>morphology</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skimage.io</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imsave</w:t>
            </w:r>
            <w:r>
              <w:rPr>
                <w:rStyle w:val="p"/>
                <w:color w:val="333333"/>
                <w:sz w:val="21"/>
                <w:szCs w:val="21"/>
              </w:rPr>
              <w:t>,</w:t>
            </w:r>
            <w:r>
              <w:rPr>
                <w:color w:val="333333"/>
                <w:sz w:val="21"/>
                <w:szCs w:val="21"/>
              </w:rPr>
              <w:t xml:space="preserve"> </w:t>
            </w:r>
            <w:r>
              <w:rPr>
                <w:rStyle w:val="n"/>
                <w:color w:val="333333"/>
                <w:sz w:val="21"/>
                <w:szCs w:val="21"/>
              </w:rPr>
              <w:t>imread</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skimage.filters</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threshold_otsu</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skimage.transform</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resize</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io</w:t>
            </w: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skimage.transform</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rotate</w:t>
            </w:r>
            <w:r>
              <w:rPr>
                <w:rStyle w:val="p"/>
                <w:color w:val="333333"/>
                <w:sz w:val="21"/>
                <w:szCs w:val="21"/>
              </w:rPr>
              <w:t>,</w:t>
            </w:r>
            <w:r>
              <w:rPr>
                <w:color w:val="333333"/>
                <w:sz w:val="21"/>
                <w:szCs w:val="21"/>
              </w:rPr>
              <w:t xml:space="preserve"> </w:t>
            </w:r>
            <w:r>
              <w:rPr>
                <w:rStyle w:val="n"/>
                <w:color w:val="333333"/>
                <w:sz w:val="21"/>
                <w:szCs w:val="21"/>
              </w:rPr>
              <w:t>AffineTransform</w:t>
            </w:r>
            <w:r>
              <w:rPr>
                <w:rStyle w:val="p"/>
                <w:color w:val="333333"/>
                <w:sz w:val="21"/>
                <w:szCs w:val="21"/>
              </w:rPr>
              <w:t>,</w:t>
            </w:r>
            <w:r>
              <w:rPr>
                <w:color w:val="333333"/>
                <w:sz w:val="21"/>
                <w:szCs w:val="21"/>
              </w:rPr>
              <w:t xml:space="preserve"> </w:t>
            </w:r>
            <w:r>
              <w:rPr>
                <w:rStyle w:val="n"/>
                <w:color w:val="333333"/>
                <w:sz w:val="21"/>
                <w:szCs w:val="21"/>
              </w:rPr>
              <w:t>warp</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img_as_ubyte</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skimage.util</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random_noise</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tensorflow</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tf</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sklearn</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svm</w:t>
            </w:r>
            <w:r>
              <w:rPr>
                <w:rStyle w:val="p"/>
                <w:color w:val="333333"/>
                <w:sz w:val="21"/>
                <w:szCs w:val="21"/>
              </w:rPr>
              <w:t>,</w:t>
            </w:r>
            <w:r>
              <w:rPr>
                <w:color w:val="333333"/>
                <w:sz w:val="21"/>
                <w:szCs w:val="21"/>
              </w:rPr>
              <w:t xml:space="preserve"> </w:t>
            </w:r>
            <w:r>
              <w:rPr>
                <w:rStyle w:val="n"/>
                <w:color w:val="333333"/>
                <w:sz w:val="21"/>
                <w:szCs w:val="21"/>
              </w:rPr>
              <w:t>datasets</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sklearn.metrics</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confusion_matrix</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pandas</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pd</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random</w:t>
            </w:r>
          </w:p>
          <w:p w:rsidR="0005468A" w:rsidRDefault="0005468A" w:rsidP="0005468A">
            <w:pPr>
              <w:pStyle w:val="Heading1"/>
              <w:numPr>
                <w:ilvl w:val="0"/>
                <w:numId w:val="0"/>
              </w:numPr>
              <w:spacing w:after="0"/>
              <w:jc w:val="left"/>
              <w:rPr>
                <w:lang w:val="en-US"/>
              </w:rPr>
            </w:pPr>
            <w:bookmarkStart w:id="4080" w:name="_Toc83471263"/>
            <w:bookmarkStart w:id="4081" w:name="_Toc83473388"/>
            <w:r>
              <w:t>Membuat Dataframe untuk Dataset</w:t>
            </w:r>
            <w:bookmarkEnd w:id="4080"/>
            <w:bookmarkEnd w:id="4081"/>
          </w:p>
          <w:p w:rsidR="0005468A" w:rsidRDefault="0005468A" w:rsidP="0005468A">
            <w:pPr>
              <w:pStyle w:val="HTMLPreformatted"/>
              <w:shd w:val="clear" w:color="auto" w:fill="F7F7F7"/>
              <w:wordWrap w:val="0"/>
              <w:rPr>
                <w:color w:val="333333"/>
                <w:sz w:val="21"/>
                <w:szCs w:val="21"/>
              </w:rPr>
            </w:pPr>
            <w:r w:rsidRPr="00D40928">
              <w:rPr>
                <w:color w:val="333333"/>
              </w:rPr>
              <w:t>mypath</w:t>
            </w:r>
            <w:r w:rsidRPr="00D40928">
              <w:rPr>
                <w:color w:val="666666"/>
              </w:rPr>
              <w:t>=</w:t>
            </w:r>
            <w:r w:rsidRPr="00D40928">
              <w:rPr>
                <w:color w:val="333333"/>
              </w:rPr>
              <w:t xml:space="preserve"> </w:t>
            </w:r>
            <w:r>
              <w:rPr>
                <w:rStyle w:val="s1"/>
                <w:rFonts w:eastAsia="Courier New"/>
                <w:color w:val="BA2121"/>
                <w:sz w:val="21"/>
                <w:szCs w:val="21"/>
              </w:rPr>
              <w:t>'/content/gdrive/Shareddrives/Soedirman-Machine-Learning/CT SCAN COVID-19/CT/Pre-processed/'</w:t>
            </w:r>
          </w:p>
          <w:p w:rsidR="0005468A" w:rsidRPr="00D40928" w:rsidRDefault="0005468A" w:rsidP="0005468A">
            <w:pPr>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Pr>
                <w:rFonts w:ascii="Courier New" w:eastAsia="Times New Roman" w:hAnsi="Courier New" w:cs="Courier New"/>
                <w:color w:val="333333"/>
                <w:kern w:val="0"/>
                <w:sz w:val="20"/>
                <w:szCs w:val="20"/>
                <w:lang w:val="en-US" w:eastAsia="en-US" w:bidi="ar-SA"/>
              </w:rPr>
              <w:tab/>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file_name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tag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full_path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b/>
                <w:bCs/>
                <w:color w:val="008000"/>
                <w:kern w:val="0"/>
                <w:sz w:val="20"/>
                <w:szCs w:val="20"/>
                <w:lang w:val="en-US" w:eastAsia="en-US" w:bidi="ar-SA"/>
              </w:rPr>
              <w:t>for</w:t>
            </w:r>
            <w:r w:rsidRPr="00D40928">
              <w:rPr>
                <w:rFonts w:ascii="Courier New" w:eastAsia="Times New Roman" w:hAnsi="Courier New" w:cs="Courier New"/>
                <w:color w:val="333333"/>
                <w:kern w:val="0"/>
                <w:sz w:val="20"/>
                <w:szCs w:val="20"/>
                <w:lang w:val="en-US" w:eastAsia="en-US" w:bidi="ar-SA"/>
              </w:rPr>
              <w:t xml:space="preserve"> path, subdirs, files </w:t>
            </w:r>
            <w:r w:rsidRPr="00D40928">
              <w:rPr>
                <w:rFonts w:ascii="Courier New" w:eastAsia="Times New Roman" w:hAnsi="Courier New" w:cs="Courier New"/>
                <w:b/>
                <w:bCs/>
                <w:color w:val="AA22FF"/>
                <w:kern w:val="0"/>
                <w:sz w:val="20"/>
                <w:szCs w:val="20"/>
                <w:lang w:val="en-US" w:eastAsia="en-US" w:bidi="ar-SA"/>
              </w:rPr>
              <w:t>in</w:t>
            </w:r>
            <w:r w:rsidRPr="00D40928">
              <w:rPr>
                <w:rFonts w:ascii="Courier New" w:eastAsia="Times New Roman" w:hAnsi="Courier New" w:cs="Courier New"/>
                <w:color w:val="333333"/>
                <w:kern w:val="0"/>
                <w:sz w:val="20"/>
                <w:szCs w:val="20"/>
                <w:lang w:val="en-US" w:eastAsia="en-US" w:bidi="ar-SA"/>
              </w:rPr>
              <w:t xml:space="preserve"> os</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walk(mypath):</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b/>
                <w:bCs/>
                <w:color w:val="008000"/>
                <w:kern w:val="0"/>
                <w:sz w:val="20"/>
                <w:szCs w:val="20"/>
                <w:lang w:val="en-US" w:eastAsia="en-US" w:bidi="ar-SA"/>
              </w:rPr>
              <w:t>for</w:t>
            </w:r>
            <w:r w:rsidRPr="00D40928">
              <w:rPr>
                <w:rFonts w:ascii="Courier New" w:eastAsia="Times New Roman" w:hAnsi="Courier New" w:cs="Courier New"/>
                <w:color w:val="333333"/>
                <w:kern w:val="0"/>
                <w:sz w:val="20"/>
                <w:szCs w:val="20"/>
                <w:lang w:val="en-US" w:eastAsia="en-US" w:bidi="ar-SA"/>
              </w:rPr>
              <w:t xml:space="preserve"> name </w:t>
            </w:r>
            <w:r w:rsidRPr="00D40928">
              <w:rPr>
                <w:rFonts w:ascii="Courier New" w:eastAsia="Times New Roman" w:hAnsi="Courier New" w:cs="Courier New"/>
                <w:b/>
                <w:bCs/>
                <w:color w:val="AA22FF"/>
                <w:kern w:val="0"/>
                <w:sz w:val="20"/>
                <w:szCs w:val="20"/>
                <w:lang w:val="en-US" w:eastAsia="en-US" w:bidi="ar-SA"/>
              </w:rPr>
              <w:t>in</w:t>
            </w:r>
            <w:r w:rsidRPr="00D40928">
              <w:rPr>
                <w:rFonts w:ascii="Courier New" w:eastAsia="Times New Roman" w:hAnsi="Courier New" w:cs="Courier New"/>
                <w:color w:val="333333"/>
                <w:kern w:val="0"/>
                <w:sz w:val="20"/>
                <w:szCs w:val="20"/>
                <w:lang w:val="en-US" w:eastAsia="en-US" w:bidi="ar-SA"/>
              </w:rPr>
              <w:t xml:space="preserve"> files:</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full_path</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append(os</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path</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join(path, name)) </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tag</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append(path</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split(</w:t>
            </w:r>
            <w:r w:rsidRPr="00D40928">
              <w:rPr>
                <w:rFonts w:ascii="Courier New" w:eastAsia="Times New Roman" w:hAnsi="Courier New" w:cs="Courier New"/>
                <w:color w:val="BA2121"/>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666666"/>
                <w:kern w:val="0"/>
                <w:sz w:val="20"/>
                <w:szCs w:val="20"/>
                <w:lang w:val="en-US" w:eastAsia="en-US" w:bidi="ar-SA"/>
              </w:rPr>
              <w:t>-1</w:t>
            </w:r>
            <w:r w:rsidRPr="00D40928">
              <w:rPr>
                <w:rFonts w:ascii="Courier New" w:eastAsia="Times New Roman" w:hAnsi="Courier New" w:cs="Courier New"/>
                <w:color w:val="333333"/>
                <w:kern w:val="0"/>
                <w:sz w:val="20"/>
                <w:szCs w:val="20"/>
                <w:lang w:val="en-US" w:eastAsia="en-US" w:bidi="ar-SA"/>
              </w:rPr>
              <w:t xml:space="preserve">])        </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file_name</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append(name)</w:t>
            </w:r>
          </w:p>
          <w:p w:rsidR="0005468A"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000080"/>
                <w:kern w:val="0"/>
                <w:sz w:val="21"/>
                <w:szCs w:val="21"/>
                <w:lang w:val="en-US" w:eastAsia="en-US" w:bidi="ar-SA"/>
              </w:rPr>
            </w:pP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i/>
                <w:iCs/>
                <w:color w:val="408080"/>
                <w:kern w:val="0"/>
                <w:sz w:val="20"/>
                <w:szCs w:val="20"/>
                <w:lang w:val="en-US" w:eastAsia="en-US" w:bidi="ar-SA"/>
              </w:rPr>
              <w:t># memasukan variabel yang sudah dikumpulkan pada looping di atas menjadi sebuah dataframe agar rapih</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df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pd</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DataFrame({</w:t>
            </w:r>
            <w:r w:rsidRPr="00D40928">
              <w:rPr>
                <w:rFonts w:ascii="Courier New" w:eastAsia="Times New Roman" w:hAnsi="Courier New" w:cs="Courier New"/>
                <w:color w:val="BA2121"/>
                <w:kern w:val="0"/>
                <w:sz w:val="20"/>
                <w:szCs w:val="20"/>
                <w:lang w:val="en-US" w:eastAsia="en-US" w:bidi="ar-SA"/>
              </w:rPr>
              <w:t>"path"</w:t>
            </w:r>
            <w:r w:rsidRPr="00D40928">
              <w:rPr>
                <w:rFonts w:ascii="Courier New" w:eastAsia="Times New Roman" w:hAnsi="Courier New" w:cs="Courier New"/>
                <w:color w:val="333333"/>
                <w:kern w:val="0"/>
                <w:sz w:val="20"/>
                <w:szCs w:val="20"/>
                <w:lang w:val="en-US" w:eastAsia="en-US" w:bidi="ar-SA"/>
              </w:rPr>
              <w:t>:full_path,</w:t>
            </w:r>
            <w:r w:rsidRPr="00D40928">
              <w:rPr>
                <w:rFonts w:ascii="Courier New" w:eastAsia="Times New Roman" w:hAnsi="Courier New" w:cs="Courier New"/>
                <w:color w:val="BA2121"/>
                <w:kern w:val="0"/>
                <w:sz w:val="20"/>
                <w:szCs w:val="20"/>
                <w:lang w:val="en-US" w:eastAsia="en-US" w:bidi="ar-SA"/>
              </w:rPr>
              <w:t>'file_name'</w:t>
            </w:r>
            <w:r w:rsidRPr="00D40928">
              <w:rPr>
                <w:rFonts w:ascii="Courier New" w:eastAsia="Times New Roman" w:hAnsi="Courier New" w:cs="Courier New"/>
                <w:color w:val="333333"/>
                <w:kern w:val="0"/>
                <w:sz w:val="20"/>
                <w:szCs w:val="20"/>
                <w:lang w:val="en-US" w:eastAsia="en-US" w:bidi="ar-SA"/>
              </w:rPr>
              <w:t>:file_name,</w:t>
            </w:r>
            <w:r w:rsidRPr="00D40928">
              <w:rPr>
                <w:rFonts w:ascii="Courier New" w:eastAsia="Times New Roman" w:hAnsi="Courier New" w:cs="Courier New"/>
                <w:color w:val="BA2121"/>
                <w:kern w:val="0"/>
                <w:sz w:val="20"/>
                <w:szCs w:val="20"/>
                <w:lang w:val="en-US" w:eastAsia="en-US" w:bidi="ar-SA"/>
              </w:rPr>
              <w:t>"tag"</w:t>
            </w:r>
            <w:r w:rsidRPr="00D40928">
              <w:rPr>
                <w:rFonts w:ascii="Courier New" w:eastAsia="Times New Roman" w:hAnsi="Courier New" w:cs="Courier New"/>
                <w:color w:val="333333"/>
                <w:kern w:val="0"/>
                <w:sz w:val="20"/>
                <w:szCs w:val="20"/>
                <w:lang w:val="en-US" w:eastAsia="en-US" w:bidi="ar-SA"/>
              </w:rPr>
              <w:t>:tag})</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df</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groupby([</w:t>
            </w:r>
            <w:r w:rsidRPr="00D40928">
              <w:rPr>
                <w:rFonts w:ascii="Courier New" w:eastAsia="Times New Roman" w:hAnsi="Courier New" w:cs="Courier New"/>
                <w:color w:val="BA2121"/>
                <w:kern w:val="0"/>
                <w:sz w:val="20"/>
                <w:szCs w:val="20"/>
                <w:lang w:val="en-US" w:eastAsia="en-US" w:bidi="ar-SA"/>
              </w:rPr>
              <w:t>'tag'</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size()</w:t>
            </w:r>
          </w:p>
          <w:p w:rsidR="0005468A" w:rsidRDefault="0005468A" w:rsidP="0005468A">
            <w:pPr>
              <w:pStyle w:val="Heading1"/>
              <w:numPr>
                <w:ilvl w:val="0"/>
                <w:numId w:val="0"/>
              </w:numPr>
              <w:spacing w:after="0"/>
              <w:jc w:val="left"/>
              <w:rPr>
                <w:lang w:val="en-US"/>
              </w:rPr>
            </w:pPr>
            <w:bookmarkStart w:id="4082" w:name="_Toc83471264"/>
            <w:bookmarkStart w:id="4083" w:name="_Toc83473389"/>
            <w:r>
              <w:t>Membagi Dataset ke dalam Bentuk Train Data dan Test Data</w:t>
            </w:r>
            <w:bookmarkEnd w:id="4082"/>
            <w:bookmarkEnd w:id="4083"/>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i/>
                <w:iCs/>
                <w:color w:val="408080"/>
                <w:kern w:val="0"/>
                <w:sz w:val="20"/>
                <w:szCs w:val="20"/>
                <w:lang w:val="en-US" w:eastAsia="en-US" w:bidi="ar-SA"/>
              </w:rPr>
              <w:t>#load library untuk train test split</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b/>
                <w:bCs/>
                <w:color w:val="008000"/>
                <w:kern w:val="0"/>
                <w:sz w:val="20"/>
                <w:szCs w:val="20"/>
                <w:lang w:val="en-US" w:eastAsia="en-US" w:bidi="ar-SA"/>
              </w:rPr>
              <w:t>from</w:t>
            </w: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b/>
                <w:bCs/>
                <w:color w:val="0000FF"/>
                <w:kern w:val="0"/>
                <w:sz w:val="20"/>
                <w:szCs w:val="20"/>
                <w:lang w:val="en-US" w:eastAsia="en-US" w:bidi="ar-SA"/>
              </w:rPr>
              <w:t>sklearn.model_selection</w:t>
            </w: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b/>
                <w:bCs/>
                <w:color w:val="008000"/>
                <w:kern w:val="0"/>
                <w:sz w:val="20"/>
                <w:szCs w:val="20"/>
                <w:lang w:val="en-US" w:eastAsia="en-US" w:bidi="ar-SA"/>
              </w:rPr>
              <w:t>import</w:t>
            </w:r>
            <w:r w:rsidRPr="00D40928">
              <w:rPr>
                <w:rFonts w:ascii="Courier New" w:eastAsia="Times New Roman" w:hAnsi="Courier New" w:cs="Courier New"/>
                <w:color w:val="333333"/>
                <w:kern w:val="0"/>
                <w:sz w:val="20"/>
                <w:szCs w:val="20"/>
                <w:lang w:val="en-US" w:eastAsia="en-US" w:bidi="ar-SA"/>
              </w:rPr>
              <w:t xml:space="preserve"> train_test_split</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i/>
                <w:iCs/>
                <w:color w:val="408080"/>
                <w:kern w:val="0"/>
                <w:sz w:val="20"/>
                <w:szCs w:val="20"/>
                <w:lang w:val="en-US" w:eastAsia="en-US" w:bidi="ar-SA"/>
              </w:rPr>
              <w:t>#variabel yang digunakan pada pemisahan data ini</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X</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df[</w:t>
            </w:r>
            <w:r w:rsidRPr="00D40928">
              <w:rPr>
                <w:rFonts w:ascii="Courier New" w:eastAsia="Times New Roman" w:hAnsi="Courier New" w:cs="Courier New"/>
                <w:color w:val="BA2121"/>
                <w:kern w:val="0"/>
                <w:sz w:val="20"/>
                <w:szCs w:val="20"/>
                <w:lang w:val="en-US" w:eastAsia="en-US" w:bidi="ar-SA"/>
              </w:rPr>
              <w:t>'path'</w:t>
            </w:r>
            <w:r w:rsidRPr="00D40928">
              <w:rPr>
                <w:rFonts w:ascii="Courier New" w:eastAsia="Times New Roman" w:hAnsi="Courier New" w:cs="Courier New"/>
                <w:color w:val="333333"/>
                <w:kern w:val="0"/>
                <w:sz w:val="20"/>
                <w:szCs w:val="20"/>
                <w:lang w:val="en-US" w:eastAsia="en-US" w:bidi="ar-SA"/>
              </w:rPr>
              <w:t>]</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y</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df[</w:t>
            </w:r>
            <w:r w:rsidRPr="00D40928">
              <w:rPr>
                <w:rFonts w:ascii="Courier New" w:eastAsia="Times New Roman" w:hAnsi="Courier New" w:cs="Courier New"/>
                <w:color w:val="BA2121"/>
                <w:kern w:val="0"/>
                <w:sz w:val="20"/>
                <w:szCs w:val="20"/>
                <w:lang w:val="en-US" w:eastAsia="en-US" w:bidi="ar-SA"/>
              </w:rPr>
              <w:t>'tag'</w:t>
            </w:r>
            <w:r w:rsidRPr="00D40928">
              <w:rPr>
                <w:rFonts w:ascii="Courier New" w:eastAsia="Times New Roman" w:hAnsi="Courier New" w:cs="Courier New"/>
                <w:color w:val="333333"/>
                <w:kern w:val="0"/>
                <w:sz w:val="20"/>
                <w:szCs w:val="20"/>
                <w:lang w:val="en-US" w:eastAsia="en-US" w:bidi="ar-SA"/>
              </w:rPr>
              <w:t>]</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i/>
                <w:iCs/>
                <w:color w:val="408080"/>
                <w:kern w:val="0"/>
                <w:sz w:val="20"/>
                <w:szCs w:val="20"/>
                <w:lang w:val="en-US" w:eastAsia="en-US" w:bidi="ar-SA"/>
              </w:rPr>
              <w:t># split dataset awal menjadi data train dan test</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X_train, X_test, y_train, y_test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train_test_split(</w:t>
            </w:r>
          </w:p>
          <w:p w:rsidR="0005468A"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X, y, test_size</w:t>
            </w:r>
            <w:r w:rsidRPr="00D40928">
              <w:rPr>
                <w:rFonts w:ascii="Courier New" w:eastAsia="Times New Roman" w:hAnsi="Courier New" w:cs="Courier New"/>
                <w:color w:val="666666"/>
                <w:kern w:val="0"/>
                <w:sz w:val="20"/>
                <w:szCs w:val="20"/>
                <w:lang w:val="en-US" w:eastAsia="en-US" w:bidi="ar-SA"/>
              </w:rPr>
              <w:t>=0.2</w:t>
            </w:r>
            <w:r w:rsidRPr="00D40928">
              <w:rPr>
                <w:rFonts w:ascii="Courier New" w:eastAsia="Times New Roman" w:hAnsi="Courier New" w:cs="Courier New"/>
                <w:color w:val="333333"/>
                <w:kern w:val="0"/>
                <w:sz w:val="20"/>
                <w:szCs w:val="20"/>
                <w:lang w:val="en-US" w:eastAsia="en-US" w:bidi="ar-SA"/>
              </w:rPr>
              <w:t>, random_state</w:t>
            </w:r>
            <w:r w:rsidRPr="00D40928">
              <w:rPr>
                <w:rFonts w:ascii="Courier New" w:eastAsia="Times New Roman" w:hAnsi="Courier New" w:cs="Courier New"/>
                <w:color w:val="666666"/>
                <w:kern w:val="0"/>
                <w:sz w:val="20"/>
                <w:szCs w:val="20"/>
                <w:lang w:val="en-US" w:eastAsia="en-US" w:bidi="ar-SA"/>
              </w:rPr>
              <w:t>=300</w:t>
            </w:r>
            <w:r w:rsidRPr="00D40928">
              <w:rPr>
                <w:rFonts w:ascii="Courier New" w:eastAsia="Times New Roman" w:hAnsi="Courier New" w:cs="Courier New"/>
                <w:color w:val="333333"/>
                <w:kern w:val="0"/>
                <w:sz w:val="20"/>
                <w:szCs w:val="20"/>
                <w:lang w:val="en-US" w:eastAsia="en-US" w:bidi="ar-SA"/>
              </w:rPr>
              <w:t>)</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i/>
                <w:iCs/>
                <w:color w:val="408080"/>
                <w:kern w:val="0"/>
                <w:sz w:val="20"/>
                <w:szCs w:val="20"/>
                <w:lang w:val="en-US" w:eastAsia="en-US" w:bidi="ar-SA"/>
              </w:rPr>
              <w:t># menyatukan kedalam masing-masing dataframe</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df_tr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pd</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DataFrame({</w:t>
            </w:r>
            <w:r w:rsidRPr="00D40928">
              <w:rPr>
                <w:rFonts w:ascii="Courier New" w:eastAsia="Times New Roman" w:hAnsi="Courier New" w:cs="Courier New"/>
                <w:color w:val="BA2121"/>
                <w:kern w:val="0"/>
                <w:sz w:val="20"/>
                <w:szCs w:val="20"/>
                <w:lang w:val="en-US" w:eastAsia="en-US" w:bidi="ar-SA"/>
              </w:rPr>
              <w:t>'path'</w:t>
            </w:r>
            <w:r w:rsidRPr="00D40928">
              <w:rPr>
                <w:rFonts w:ascii="Courier New" w:eastAsia="Times New Roman" w:hAnsi="Courier New" w:cs="Courier New"/>
                <w:color w:val="333333"/>
                <w:kern w:val="0"/>
                <w:sz w:val="20"/>
                <w:szCs w:val="20"/>
                <w:lang w:val="en-US" w:eastAsia="en-US" w:bidi="ar-SA"/>
              </w:rPr>
              <w:t>:X_train</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BA2121"/>
                <w:kern w:val="0"/>
                <w:sz w:val="20"/>
                <w:szCs w:val="20"/>
                <w:lang w:val="en-US" w:eastAsia="en-US" w:bidi="ar-SA"/>
              </w:rPr>
              <w:t>'tag'</w:t>
            </w:r>
            <w:r w:rsidRPr="00D40928">
              <w:rPr>
                <w:rFonts w:ascii="Courier New" w:eastAsia="Times New Roman" w:hAnsi="Courier New" w:cs="Courier New"/>
                <w:color w:val="333333"/>
                <w:kern w:val="0"/>
                <w:sz w:val="20"/>
                <w:szCs w:val="20"/>
                <w:lang w:val="en-US" w:eastAsia="en-US" w:bidi="ar-SA"/>
              </w:rPr>
              <w:t>:y_train</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BA2121"/>
                <w:kern w:val="0"/>
                <w:sz w:val="20"/>
                <w:szCs w:val="20"/>
                <w:lang w:val="en-US" w:eastAsia="en-US" w:bidi="ar-SA"/>
              </w:rPr>
              <w:t>'set'</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BA2121"/>
                <w:kern w:val="0"/>
                <w:sz w:val="20"/>
                <w:szCs w:val="20"/>
                <w:lang w:val="en-US" w:eastAsia="en-US" w:bidi="ar-SA"/>
              </w:rPr>
              <w:t>'train'</w:t>
            </w:r>
            <w:r w:rsidRPr="00D40928">
              <w:rPr>
                <w:rFonts w:ascii="Courier New" w:eastAsia="Times New Roman" w:hAnsi="Courier New" w:cs="Courier New"/>
                <w:color w:val="333333"/>
                <w:kern w:val="0"/>
                <w:sz w:val="20"/>
                <w:szCs w:val="20"/>
                <w:lang w:val="en-US" w:eastAsia="en-US" w:bidi="ar-SA"/>
              </w:rPr>
              <w:t>})</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df_te </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 xml:space="preserve"> pd</w:t>
            </w:r>
            <w:r w:rsidRPr="00D40928">
              <w:rPr>
                <w:rFonts w:ascii="Courier New" w:eastAsia="Times New Roman" w:hAnsi="Courier New" w:cs="Courier New"/>
                <w:color w:val="666666"/>
                <w:kern w:val="0"/>
                <w:sz w:val="20"/>
                <w:szCs w:val="20"/>
                <w:lang w:val="en-US" w:eastAsia="en-US" w:bidi="ar-SA"/>
              </w:rPr>
              <w:t>.</w:t>
            </w:r>
            <w:r w:rsidRPr="00D40928">
              <w:rPr>
                <w:rFonts w:ascii="Courier New" w:eastAsia="Times New Roman" w:hAnsi="Courier New" w:cs="Courier New"/>
                <w:color w:val="333333"/>
                <w:kern w:val="0"/>
                <w:sz w:val="20"/>
                <w:szCs w:val="20"/>
                <w:lang w:val="en-US" w:eastAsia="en-US" w:bidi="ar-SA"/>
              </w:rPr>
              <w:t>DataFrame({</w:t>
            </w:r>
            <w:r w:rsidRPr="00D40928">
              <w:rPr>
                <w:rFonts w:ascii="Courier New" w:eastAsia="Times New Roman" w:hAnsi="Courier New" w:cs="Courier New"/>
                <w:color w:val="BA2121"/>
                <w:kern w:val="0"/>
                <w:sz w:val="20"/>
                <w:szCs w:val="20"/>
                <w:lang w:val="en-US" w:eastAsia="en-US" w:bidi="ar-SA"/>
              </w:rPr>
              <w:t>'path'</w:t>
            </w:r>
            <w:r w:rsidRPr="00D40928">
              <w:rPr>
                <w:rFonts w:ascii="Courier New" w:eastAsia="Times New Roman" w:hAnsi="Courier New" w:cs="Courier New"/>
                <w:color w:val="333333"/>
                <w:kern w:val="0"/>
                <w:sz w:val="20"/>
                <w:szCs w:val="20"/>
                <w:lang w:val="en-US" w:eastAsia="en-US" w:bidi="ar-SA"/>
              </w:rPr>
              <w:t>:X_test</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BA2121"/>
                <w:kern w:val="0"/>
                <w:sz w:val="20"/>
                <w:szCs w:val="20"/>
                <w:lang w:val="en-US" w:eastAsia="en-US" w:bidi="ar-SA"/>
              </w:rPr>
              <w:t>'tag'</w:t>
            </w:r>
            <w:r w:rsidRPr="00D40928">
              <w:rPr>
                <w:rFonts w:ascii="Courier New" w:eastAsia="Times New Roman" w:hAnsi="Courier New" w:cs="Courier New"/>
                <w:color w:val="333333"/>
                <w:kern w:val="0"/>
                <w:sz w:val="20"/>
                <w:szCs w:val="20"/>
                <w:lang w:val="en-US" w:eastAsia="en-US" w:bidi="ar-SA"/>
              </w:rPr>
              <w:t>:y_test</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BA2121"/>
                <w:kern w:val="0"/>
                <w:sz w:val="20"/>
                <w:szCs w:val="20"/>
                <w:lang w:val="en-US" w:eastAsia="en-US" w:bidi="ar-SA"/>
              </w:rPr>
              <w:t>'set'</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BA2121"/>
                <w:kern w:val="0"/>
                <w:sz w:val="20"/>
                <w:szCs w:val="20"/>
                <w:lang w:val="en-US" w:eastAsia="en-US" w:bidi="ar-SA"/>
              </w:rPr>
              <w:t>'test'</w:t>
            </w:r>
            <w:r w:rsidRPr="00D40928">
              <w:rPr>
                <w:rFonts w:ascii="Courier New" w:eastAsia="Times New Roman" w:hAnsi="Courier New" w:cs="Courier New"/>
                <w:color w:val="333333"/>
                <w:kern w:val="0"/>
                <w:sz w:val="20"/>
                <w:szCs w:val="20"/>
                <w:lang w:val="en-US" w:eastAsia="en-US" w:bidi="ar-SA"/>
              </w:rPr>
              <w:t>})</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008000"/>
                <w:kern w:val="0"/>
                <w:sz w:val="20"/>
                <w:szCs w:val="20"/>
                <w:lang w:val="en-US" w:eastAsia="en-US" w:bidi="ar-SA"/>
              </w:rPr>
              <w:t>print</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BA2121"/>
                <w:kern w:val="0"/>
                <w:sz w:val="20"/>
                <w:szCs w:val="20"/>
                <w:lang w:val="en-US" w:eastAsia="en-US" w:bidi="ar-SA"/>
              </w:rPr>
              <w:t>'train size'</w:t>
            </w: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008000"/>
                <w:kern w:val="0"/>
                <w:sz w:val="20"/>
                <w:szCs w:val="20"/>
                <w:lang w:val="en-US" w:eastAsia="en-US" w:bidi="ar-SA"/>
              </w:rPr>
              <w:t>len</w:t>
            </w:r>
            <w:r w:rsidRPr="00D40928">
              <w:rPr>
                <w:rFonts w:ascii="Courier New" w:eastAsia="Times New Roman" w:hAnsi="Courier New" w:cs="Courier New"/>
                <w:color w:val="333333"/>
                <w:kern w:val="0"/>
                <w:sz w:val="20"/>
                <w:szCs w:val="20"/>
                <w:lang w:val="en-US" w:eastAsia="en-US" w:bidi="ar-SA"/>
              </w:rPr>
              <w:t>(df_tr))</w:t>
            </w:r>
          </w:p>
          <w:p w:rsidR="0005468A"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D40928">
              <w:rPr>
                <w:rFonts w:ascii="Courier New" w:eastAsia="Times New Roman" w:hAnsi="Courier New" w:cs="Courier New"/>
                <w:color w:val="008000"/>
                <w:kern w:val="0"/>
                <w:sz w:val="20"/>
                <w:szCs w:val="20"/>
                <w:lang w:val="en-US" w:eastAsia="en-US" w:bidi="ar-SA"/>
              </w:rPr>
              <w:t>print</w:t>
            </w:r>
            <w:r w:rsidRPr="00D40928">
              <w:rPr>
                <w:rFonts w:ascii="Courier New" w:eastAsia="Times New Roman" w:hAnsi="Courier New" w:cs="Courier New"/>
                <w:color w:val="333333"/>
                <w:kern w:val="0"/>
                <w:sz w:val="20"/>
                <w:szCs w:val="20"/>
                <w:lang w:val="en-US" w:eastAsia="en-US" w:bidi="ar-SA"/>
              </w:rPr>
              <w:t>(</w:t>
            </w:r>
            <w:r w:rsidRPr="00D40928">
              <w:rPr>
                <w:rFonts w:ascii="Courier New" w:eastAsia="Times New Roman" w:hAnsi="Courier New" w:cs="Courier New"/>
                <w:color w:val="BA2121"/>
                <w:kern w:val="0"/>
                <w:sz w:val="20"/>
                <w:szCs w:val="20"/>
                <w:lang w:val="en-US" w:eastAsia="en-US" w:bidi="ar-SA"/>
              </w:rPr>
              <w:t>'test size'</w:t>
            </w:r>
            <w:r w:rsidRPr="00D40928">
              <w:rPr>
                <w:rFonts w:ascii="Courier New" w:eastAsia="Times New Roman" w:hAnsi="Courier New" w:cs="Courier New"/>
                <w:color w:val="333333"/>
                <w:kern w:val="0"/>
                <w:sz w:val="20"/>
                <w:szCs w:val="20"/>
                <w:lang w:val="en-US" w:eastAsia="en-US" w:bidi="ar-SA"/>
              </w:rPr>
              <w:t xml:space="preserve">, </w:t>
            </w:r>
            <w:r w:rsidRPr="00D40928">
              <w:rPr>
                <w:rFonts w:ascii="Courier New" w:eastAsia="Times New Roman" w:hAnsi="Courier New" w:cs="Courier New"/>
                <w:color w:val="008000"/>
                <w:kern w:val="0"/>
                <w:sz w:val="20"/>
                <w:szCs w:val="20"/>
                <w:lang w:val="en-US" w:eastAsia="en-US" w:bidi="ar-SA"/>
              </w:rPr>
              <w:t>len</w:t>
            </w:r>
            <w:r w:rsidRPr="00D40928">
              <w:rPr>
                <w:rFonts w:ascii="Courier New" w:eastAsia="Times New Roman" w:hAnsi="Courier New" w:cs="Courier New"/>
                <w:color w:val="333333"/>
                <w:kern w:val="0"/>
                <w:sz w:val="20"/>
                <w:szCs w:val="20"/>
                <w:lang w:val="en-US" w:eastAsia="en-US" w:bidi="ar-SA"/>
              </w:rPr>
              <w:t>(df_te))</w:t>
            </w:r>
          </w:p>
          <w:p w:rsidR="0005468A" w:rsidRPr="00D40928"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05468A" w:rsidRDefault="0005468A" w:rsidP="0005468A">
            <w:pPr>
              <w:pStyle w:val="HTMLPreformatted"/>
              <w:shd w:val="clear" w:color="auto" w:fill="F7F7F7"/>
              <w:wordWrap w:val="0"/>
              <w:rPr>
                <w:color w:val="333333"/>
                <w:sz w:val="21"/>
                <w:szCs w:val="21"/>
              </w:rPr>
            </w:pPr>
            <w:r>
              <w:rPr>
                <w:rStyle w:val="c1"/>
                <w:rFonts w:eastAsia="Courier New"/>
                <w:i/>
                <w:iCs/>
                <w:color w:val="408080"/>
                <w:sz w:val="21"/>
                <w:szCs w:val="21"/>
              </w:rPr>
              <w:t># melihat proporsi pada masing masing set apakah sudah ok atau masih ada yang ingin diubah</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df_all</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df_tr</w:t>
            </w:r>
            <w:r>
              <w:rPr>
                <w:rStyle w:val="o"/>
                <w:color w:val="666666"/>
                <w:sz w:val="21"/>
                <w:szCs w:val="21"/>
              </w:rPr>
              <w:t>.</w:t>
            </w:r>
            <w:r>
              <w:rPr>
                <w:rStyle w:val="n"/>
                <w:color w:val="333333"/>
                <w:sz w:val="21"/>
                <w:szCs w:val="21"/>
              </w:rPr>
              <w:t>append</w:t>
            </w:r>
            <w:r>
              <w:rPr>
                <w:rStyle w:val="p"/>
                <w:color w:val="333333"/>
                <w:sz w:val="21"/>
                <w:szCs w:val="21"/>
              </w:rPr>
              <w:t>([</w:t>
            </w:r>
            <w:r>
              <w:rPr>
                <w:rStyle w:val="n"/>
                <w:color w:val="333333"/>
                <w:sz w:val="21"/>
                <w:szCs w:val="21"/>
              </w:rPr>
              <w:t>df_te</w:t>
            </w:r>
            <w:r>
              <w:rPr>
                <w:rStyle w:val="p"/>
                <w:color w:val="333333"/>
                <w:sz w:val="21"/>
                <w:szCs w:val="21"/>
              </w:rPr>
              <w:t>])</w:t>
            </w:r>
            <w:r>
              <w:rPr>
                <w:rStyle w:val="o"/>
                <w:color w:val="666666"/>
                <w:sz w:val="21"/>
                <w:szCs w:val="21"/>
              </w:rPr>
              <w:t>.</w:t>
            </w:r>
            <w:r>
              <w:rPr>
                <w:rStyle w:val="n"/>
                <w:color w:val="333333"/>
                <w:sz w:val="21"/>
                <w:szCs w:val="21"/>
              </w:rPr>
              <w:t>reset_index</w:t>
            </w:r>
            <w:r>
              <w:rPr>
                <w:rStyle w:val="p"/>
                <w:color w:val="333333"/>
                <w:sz w:val="21"/>
                <w:szCs w:val="21"/>
              </w:rPr>
              <w:t>(</w:t>
            </w:r>
            <w:r>
              <w:rPr>
                <w:rStyle w:val="n"/>
                <w:color w:val="333333"/>
                <w:sz w:val="21"/>
                <w:szCs w:val="21"/>
              </w:rPr>
              <w:t>drop</w:t>
            </w:r>
            <w:r>
              <w:rPr>
                <w:rStyle w:val="o"/>
                <w:color w:val="666666"/>
                <w:sz w:val="21"/>
                <w:szCs w:val="21"/>
              </w:rPr>
              <w:t>=</w:t>
            </w:r>
            <w:r>
              <w:rPr>
                <w:rStyle w:val="mi"/>
                <w:color w:val="666666"/>
                <w:sz w:val="21"/>
                <w:szCs w:val="21"/>
              </w:rPr>
              <w:t>1</w:t>
            </w:r>
            <w:r>
              <w:rPr>
                <w:rStyle w:val="p"/>
                <w:color w:val="333333"/>
                <w:sz w:val="21"/>
                <w:szCs w:val="21"/>
              </w:rPr>
              <w:t>)</w:t>
            </w:r>
            <w:r>
              <w:rPr>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1"/>
                <w:color w:val="BA2121"/>
                <w:sz w:val="21"/>
                <w:szCs w:val="21"/>
              </w:rPr>
              <w:t xml:space="preserve">'===================================================== </w:t>
            </w:r>
            <w:r>
              <w:rPr>
                <w:rStyle w:val="se"/>
                <w:b/>
                <w:bCs/>
                <w:color w:val="BB6622"/>
                <w:sz w:val="21"/>
                <w:szCs w:val="21"/>
              </w:rPr>
              <w:t>\n</w:t>
            </w:r>
            <w:r>
              <w:rPr>
                <w:rStyle w:val="s1"/>
                <w:color w:val="BA2121"/>
                <w:sz w:val="21"/>
                <w:szCs w:val="21"/>
              </w:rPr>
              <w: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n"/>
                <w:color w:val="333333"/>
                <w:sz w:val="21"/>
                <w:szCs w:val="21"/>
              </w:rPr>
              <w:t>df_all</w:t>
            </w:r>
            <w:r>
              <w:rPr>
                <w:rStyle w:val="o"/>
                <w:color w:val="666666"/>
                <w:sz w:val="21"/>
                <w:szCs w:val="21"/>
              </w:rPr>
              <w:t>.</w:t>
            </w:r>
            <w:r>
              <w:rPr>
                <w:rStyle w:val="n"/>
                <w:color w:val="333333"/>
                <w:sz w:val="21"/>
                <w:szCs w:val="21"/>
              </w:rPr>
              <w:t>groupby</w:t>
            </w:r>
            <w:r>
              <w:rPr>
                <w:rStyle w:val="p"/>
                <w:color w:val="333333"/>
                <w:sz w:val="21"/>
                <w:szCs w:val="21"/>
              </w:rPr>
              <w:t>([</w:t>
            </w:r>
            <w:r>
              <w:rPr>
                <w:rStyle w:val="s1"/>
                <w:color w:val="BA2121"/>
                <w:sz w:val="21"/>
                <w:szCs w:val="21"/>
              </w:rPr>
              <w:t>'set'</w:t>
            </w:r>
            <w:r>
              <w:rPr>
                <w:rStyle w:val="p"/>
                <w:color w:val="333333"/>
                <w:sz w:val="21"/>
                <w:szCs w:val="21"/>
              </w:rPr>
              <w:t>,</w:t>
            </w:r>
            <w:r>
              <w:rPr>
                <w:rStyle w:val="s1"/>
                <w:color w:val="BA2121"/>
                <w:sz w:val="21"/>
                <w:szCs w:val="21"/>
              </w:rPr>
              <w:t>'tag'</w:t>
            </w:r>
            <w:r>
              <w:rPr>
                <w:rStyle w:val="p"/>
                <w:color w:val="333333"/>
                <w:sz w:val="21"/>
                <w:szCs w:val="21"/>
              </w:rPr>
              <w:t>])</w:t>
            </w:r>
            <w:r>
              <w:rPr>
                <w:rStyle w:val="o"/>
                <w:color w:val="666666"/>
                <w:sz w:val="21"/>
                <w:szCs w:val="21"/>
              </w:rPr>
              <w:t>.</w:t>
            </w:r>
            <w:r>
              <w:rPr>
                <w:rStyle w:val="n"/>
                <w:color w:val="333333"/>
                <w:sz w:val="21"/>
                <w:szCs w:val="21"/>
              </w:rPr>
              <w:t>size</w:t>
            </w:r>
            <w:r>
              <w:rPr>
                <w:rStyle w:val="p"/>
                <w:color w:val="333333"/>
                <w:sz w:val="21"/>
                <w:szCs w:val="21"/>
              </w:rPr>
              <w:t>(),</w:t>
            </w:r>
            <w:r>
              <w:rPr>
                <w:rStyle w:val="s1"/>
                <w:color w:val="BA2121"/>
                <w:sz w:val="21"/>
                <w:szCs w:val="21"/>
              </w:rPr>
              <w:t>'</w:t>
            </w:r>
            <w:r>
              <w:rPr>
                <w:rStyle w:val="se"/>
                <w:b/>
                <w:bCs/>
                <w:color w:val="BB6622"/>
                <w:sz w:val="21"/>
                <w:szCs w:val="21"/>
              </w:rPr>
              <w:t>\n</w:t>
            </w:r>
            <w:r>
              <w:rPr>
                <w:rStyle w:val="s1"/>
                <w:color w:val="BA2121"/>
                <w:sz w:val="21"/>
                <w:szCs w:val="21"/>
              </w:rPr>
              <w: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1"/>
                <w:color w:val="BA2121"/>
                <w:sz w:val="21"/>
                <w:szCs w:val="21"/>
              </w:rPr>
              <w:t xml:space="preserve">'===================================================== </w:t>
            </w:r>
            <w:r>
              <w:rPr>
                <w:rStyle w:val="se"/>
                <w:b/>
                <w:bCs/>
                <w:color w:val="BB6622"/>
                <w:sz w:val="21"/>
                <w:szCs w:val="21"/>
              </w:rPr>
              <w:t>\n</w:t>
            </w:r>
            <w:r>
              <w:rPr>
                <w:rStyle w:val="s1"/>
                <w:color w:val="BA2121"/>
                <w:sz w:val="21"/>
                <w:szCs w:val="21"/>
              </w:rPr>
              <w: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c1"/>
                <w:rFonts w:eastAsia="Courier New"/>
                <w:i/>
                <w:iCs/>
                <w:color w:val="408080"/>
                <w:sz w:val="21"/>
                <w:szCs w:val="21"/>
              </w:rPr>
              <w:t>#cek sample datanya</w:t>
            </w:r>
          </w:p>
          <w:p w:rsidR="0005468A" w:rsidRDefault="0005468A" w:rsidP="0005468A">
            <w:pPr>
              <w:pStyle w:val="HTMLPreformatted"/>
              <w:shd w:val="clear" w:color="auto" w:fill="F7F7F7"/>
              <w:wordWrap w:val="0"/>
              <w:rPr>
                <w:rStyle w:val="p"/>
                <w:color w:val="333333"/>
                <w:sz w:val="21"/>
                <w:szCs w:val="21"/>
              </w:rPr>
            </w:pPr>
            <w:r>
              <w:rPr>
                <w:rStyle w:val="n"/>
                <w:color w:val="333333"/>
                <w:sz w:val="21"/>
                <w:szCs w:val="21"/>
              </w:rPr>
              <w:t>df_all</w:t>
            </w:r>
            <w:r>
              <w:rPr>
                <w:rStyle w:val="o"/>
                <w:color w:val="666666"/>
                <w:sz w:val="21"/>
                <w:szCs w:val="21"/>
              </w:rPr>
              <w:t>.</w:t>
            </w:r>
            <w:r>
              <w:rPr>
                <w:rStyle w:val="n"/>
                <w:color w:val="333333"/>
                <w:sz w:val="21"/>
                <w:szCs w:val="21"/>
              </w:rPr>
              <w:t>sample</w:t>
            </w:r>
            <w:r>
              <w:rPr>
                <w:rStyle w:val="p"/>
                <w:color w:val="333333"/>
                <w:sz w:val="21"/>
                <w:szCs w:val="21"/>
              </w:rPr>
              <w:t>(</w:t>
            </w:r>
            <w:r>
              <w:rPr>
                <w:rStyle w:val="mi"/>
                <w:color w:val="666666"/>
                <w:sz w:val="21"/>
                <w:szCs w:val="21"/>
              </w:rPr>
              <w:t>3</w:t>
            </w:r>
            <w:r>
              <w:rPr>
                <w:rStyle w:val="p"/>
                <w:color w:val="333333"/>
                <w:sz w:val="21"/>
                <w:szCs w:val="21"/>
              </w:rPr>
              <w:t>)</w:t>
            </w:r>
          </w:p>
          <w:p w:rsidR="0005468A" w:rsidRDefault="0005468A" w:rsidP="0005468A">
            <w:pPr>
              <w:pStyle w:val="Heading1"/>
              <w:numPr>
                <w:ilvl w:val="0"/>
                <w:numId w:val="0"/>
              </w:numPr>
              <w:jc w:val="left"/>
            </w:pPr>
            <w:bookmarkStart w:id="4084" w:name="_Toc83471265"/>
            <w:bookmarkStart w:id="4085" w:name="_Toc83473390"/>
            <w:r w:rsidRPr="00D40928">
              <w:t>Membuat</w:t>
            </w:r>
            <w:r>
              <w:t xml:space="preserve"> Folder Baru untuk Dataset</w:t>
            </w:r>
            <w:bookmarkEnd w:id="4084"/>
            <w:bookmarkEnd w:id="4085"/>
          </w:p>
          <w:p w:rsidR="0005468A" w:rsidRDefault="0005468A" w:rsidP="0005468A">
            <w:pPr>
              <w:pStyle w:val="HTMLPreformatted"/>
              <w:shd w:val="clear" w:color="auto" w:fill="F7F7F7"/>
              <w:wordWrap w:val="0"/>
              <w:rPr>
                <w:color w:val="333333"/>
                <w:sz w:val="21"/>
                <w:szCs w:val="21"/>
              </w:rPr>
            </w:pPr>
            <w:r>
              <w:rPr>
                <w:rStyle w:val="c1"/>
                <w:rFonts w:eastAsia="Courier New"/>
                <w:i/>
                <w:iCs/>
                <w:color w:val="408080"/>
                <w:sz w:val="21"/>
                <w:szCs w:val="21"/>
              </w:rPr>
              <w:t>## create folders</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os</w:t>
            </w:r>
            <w:r>
              <w:rPr>
                <w:rStyle w:val="o"/>
                <w:color w:val="666666"/>
                <w:sz w:val="21"/>
                <w:szCs w:val="21"/>
              </w:rPr>
              <w:t>.</w:t>
            </w:r>
            <w:r>
              <w:rPr>
                <w:rStyle w:val="n"/>
                <w:color w:val="333333"/>
                <w:sz w:val="21"/>
                <w:szCs w:val="21"/>
              </w:rPr>
              <w:t>makedirs</w:t>
            </w:r>
            <w:r>
              <w:rPr>
                <w:rStyle w:val="p"/>
                <w:color w:val="333333"/>
                <w:sz w:val="21"/>
                <w:szCs w:val="21"/>
              </w:rPr>
              <w:t>(</w:t>
            </w:r>
            <w:r>
              <w:rPr>
                <w:rStyle w:val="s1"/>
                <w:color w:val="BA2121"/>
                <w:sz w:val="21"/>
                <w:szCs w:val="21"/>
              </w:rPr>
              <w:t>'Dataset/'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eading1"/>
              <w:numPr>
                <w:ilvl w:val="0"/>
                <w:numId w:val="0"/>
              </w:numPr>
              <w:jc w:val="left"/>
            </w:pPr>
            <w:bookmarkStart w:id="4086" w:name="_Toc83471266"/>
            <w:bookmarkStart w:id="4087" w:name="_Toc83473391"/>
            <w:r w:rsidRPr="00D40928">
              <w:t>Menyalin</w:t>
            </w:r>
            <w:r>
              <w:t xml:space="preserve"> Dataset ke dalam Folder Dataset Baru</w:t>
            </w:r>
            <w:bookmarkEnd w:id="4086"/>
            <w:bookmarkEnd w:id="4087"/>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datasource_path</w:t>
            </w:r>
            <w:r>
              <w:rPr>
                <w:color w:val="333333"/>
                <w:sz w:val="21"/>
                <w:szCs w:val="21"/>
              </w:rPr>
              <w:t xml:space="preserve"> </w:t>
            </w:r>
            <w:r>
              <w:rPr>
                <w:rStyle w:val="o"/>
                <w:color w:val="666666"/>
                <w:sz w:val="21"/>
                <w:szCs w:val="21"/>
              </w:rPr>
              <w:t>=</w:t>
            </w:r>
            <w:r>
              <w:rPr>
                <w:color w:val="333333"/>
                <w:sz w:val="21"/>
                <w:szCs w:val="21"/>
              </w:rPr>
              <w:t xml:space="preserve"> </w:t>
            </w:r>
            <w:r>
              <w:rPr>
                <w:rStyle w:val="s2"/>
                <w:color w:val="BA2121"/>
                <w:sz w:val="21"/>
                <w:szCs w:val="21"/>
              </w:rPr>
              <w:t>"/content/gdrive/Shareddrives/Soedirman-Machine-Learning/CT SCAN COVID-19/CT/Pre-processed/"</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dataset_path</w:t>
            </w:r>
            <w:r>
              <w:rPr>
                <w:color w:val="333333"/>
                <w:sz w:val="21"/>
                <w:szCs w:val="21"/>
              </w:rPr>
              <w:t xml:space="preserve"> </w:t>
            </w:r>
            <w:r>
              <w:rPr>
                <w:rStyle w:val="o"/>
                <w:color w:val="666666"/>
                <w:sz w:val="21"/>
                <w:szCs w:val="21"/>
              </w:rPr>
              <w:t>=</w:t>
            </w:r>
            <w:r>
              <w:rPr>
                <w:color w:val="333333"/>
                <w:sz w:val="21"/>
                <w:szCs w:val="21"/>
              </w:rPr>
              <w:t xml:space="preserve"> </w:t>
            </w:r>
            <w:r>
              <w:rPr>
                <w:rStyle w:val="s2"/>
                <w:color w:val="BA2121"/>
                <w:sz w:val="21"/>
                <w:szCs w:val="21"/>
              </w:rPr>
              <w:t>"Dataset/"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k"/>
                <w:b/>
                <w:bCs/>
                <w:color w:val="008000"/>
                <w:sz w:val="21"/>
                <w:szCs w:val="21"/>
              </w:rPr>
              <w:t>for</w:t>
            </w:r>
            <w:r>
              <w:rPr>
                <w:color w:val="333333"/>
                <w:sz w:val="21"/>
                <w:szCs w:val="21"/>
              </w:rPr>
              <w:t xml:space="preserve"> </w:t>
            </w:r>
            <w:r>
              <w:rPr>
                <w:rStyle w:val="n"/>
                <w:rFonts w:eastAsia="Courier New"/>
                <w:color w:val="333333"/>
                <w:sz w:val="21"/>
                <w:szCs w:val="21"/>
              </w:rPr>
              <w:t>index</w:t>
            </w:r>
            <w:r>
              <w:rPr>
                <w:rStyle w:val="p"/>
                <w:color w:val="333333"/>
                <w:sz w:val="21"/>
                <w:szCs w:val="21"/>
              </w:rPr>
              <w:t>,</w:t>
            </w:r>
            <w:r>
              <w:rPr>
                <w:color w:val="333333"/>
                <w:sz w:val="21"/>
                <w:szCs w:val="21"/>
              </w:rPr>
              <w:t xml:space="preserve"> </w:t>
            </w:r>
            <w:r>
              <w:rPr>
                <w:rStyle w:val="n"/>
                <w:rFonts w:eastAsia="Courier New"/>
                <w:color w:val="333333"/>
                <w:sz w:val="21"/>
                <w:szCs w:val="21"/>
              </w:rPr>
              <w:t>row</w:t>
            </w:r>
            <w:r>
              <w:rPr>
                <w:color w:val="333333"/>
                <w:sz w:val="21"/>
                <w:szCs w:val="21"/>
              </w:rPr>
              <w:t xml:space="preserve"> </w:t>
            </w:r>
            <w:r>
              <w:rPr>
                <w:rStyle w:val="ow"/>
                <w:b/>
                <w:bCs/>
                <w:color w:val="AA22FF"/>
                <w:sz w:val="21"/>
                <w:szCs w:val="21"/>
              </w:rPr>
              <w:t>in</w:t>
            </w:r>
            <w:r>
              <w:rPr>
                <w:color w:val="333333"/>
                <w:sz w:val="21"/>
                <w:szCs w:val="21"/>
              </w:rPr>
              <w:t xml:space="preserve"> </w:t>
            </w:r>
            <w:r>
              <w:rPr>
                <w:rStyle w:val="n"/>
                <w:rFonts w:eastAsia="Courier New"/>
                <w:color w:val="333333"/>
                <w:sz w:val="21"/>
                <w:szCs w:val="21"/>
              </w:rPr>
              <w:t>tq</w:t>
            </w:r>
            <w:r>
              <w:rPr>
                <w:rStyle w:val="p"/>
                <w:color w:val="333333"/>
                <w:sz w:val="21"/>
                <w:szCs w:val="21"/>
              </w:rPr>
              <w:t>(</w:t>
            </w:r>
            <w:r>
              <w:rPr>
                <w:rStyle w:val="n"/>
                <w:rFonts w:eastAsia="Courier New"/>
                <w:color w:val="333333"/>
                <w:sz w:val="21"/>
                <w:szCs w:val="21"/>
              </w:rPr>
              <w:t>df_all</w:t>
            </w:r>
            <w:r>
              <w:rPr>
                <w:rStyle w:val="o"/>
                <w:color w:val="666666"/>
                <w:sz w:val="21"/>
                <w:szCs w:val="21"/>
              </w:rPr>
              <w:t>.</w:t>
            </w:r>
            <w:r>
              <w:rPr>
                <w:rStyle w:val="n"/>
                <w:rFonts w:eastAsia="Courier New"/>
                <w:color w:val="333333"/>
                <w:sz w:val="21"/>
                <w:szCs w:val="21"/>
              </w:rPr>
              <w:t>iterrows</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#detect filepath</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file_path</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row</w:t>
            </w:r>
            <w:r>
              <w:rPr>
                <w:rStyle w:val="p"/>
                <w:color w:val="333333"/>
                <w:sz w:val="21"/>
                <w:szCs w:val="21"/>
              </w:rPr>
              <w:t>[</w:t>
            </w:r>
            <w:r>
              <w:rPr>
                <w:rStyle w:val="s1"/>
                <w:color w:val="BA2121"/>
                <w:sz w:val="21"/>
                <w:szCs w:val="21"/>
              </w:rPr>
              <w:t>'path'</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exists</w:t>
            </w:r>
            <w:r>
              <w:rPr>
                <w:rStyle w:val="p"/>
                <w:color w:val="333333"/>
                <w:sz w:val="21"/>
                <w:szCs w:val="21"/>
              </w:rPr>
              <w:t>(</w:t>
            </w:r>
            <w:r>
              <w:rPr>
                <w:rStyle w:val="n"/>
                <w:rFonts w:eastAsia="Courier New"/>
                <w:color w:val="333333"/>
                <w:sz w:val="21"/>
                <w:szCs w:val="21"/>
              </w:rPr>
              <w:t>file_path</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False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file_path</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join</w:t>
            </w:r>
            <w:r>
              <w:rPr>
                <w:rStyle w:val="p"/>
                <w:color w:val="333333"/>
                <w:sz w:val="21"/>
                <w:szCs w:val="21"/>
              </w:rPr>
              <w:t>(</w:t>
            </w:r>
            <w:r>
              <w:rPr>
                <w:rStyle w:val="n"/>
                <w:rFonts w:eastAsia="Courier New"/>
                <w:color w:val="333333"/>
                <w:sz w:val="21"/>
                <w:szCs w:val="21"/>
              </w:rPr>
              <w:t>datasource_path</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'tag'</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'image'</w:t>
            </w:r>
            <w:r>
              <w:rPr>
                <w:rStyle w:val="p"/>
                <w:color w:val="333333"/>
                <w:sz w:val="21"/>
                <w:szCs w:val="21"/>
              </w:rPr>
              <w:t>]</w:t>
            </w:r>
            <w:r>
              <w:rPr>
                <w:rStyle w:val="o"/>
                <w:color w:val="666666"/>
                <w:sz w:val="21"/>
                <w:szCs w:val="21"/>
              </w:rPr>
              <w:t>.</w:t>
            </w:r>
            <w:r>
              <w:rPr>
                <w:rStyle w:val="n"/>
                <w:rFonts w:eastAsia="Courier New"/>
                <w:color w:val="333333"/>
                <w:sz w:val="21"/>
                <w:szCs w:val="21"/>
              </w:rPr>
              <w:t>split</w:t>
            </w:r>
            <w:r>
              <w:rPr>
                <w:rStyle w:val="p"/>
                <w:color w:val="333333"/>
                <w:sz w:val="21"/>
                <w:szCs w:val="21"/>
              </w:rPr>
              <w:t>(</w:t>
            </w:r>
            <w:r>
              <w:rPr>
                <w:rStyle w:val="s1"/>
                <w:color w:val="BA2121"/>
                <w:sz w:val="21"/>
                <w:szCs w:val="21"/>
              </w:rPr>
              <w:t>'.'</w:t>
            </w:r>
            <w:r>
              <w:rPr>
                <w:rStyle w:val="p"/>
                <w:color w:val="333333"/>
                <w:sz w:val="21"/>
                <w:szCs w:val="21"/>
              </w:rPr>
              <w:t>)[</w:t>
            </w:r>
            <w:r>
              <w:rPr>
                <w:rStyle w:val="mi"/>
                <w:color w:val="666666"/>
                <w:sz w:val="21"/>
                <w:szCs w:val="21"/>
              </w:rPr>
              <w:t>0</w:t>
            </w:r>
            <w:r>
              <w:rPr>
                <w:rStyle w:val="p"/>
                <w:color w:val="333333"/>
                <w:sz w:val="21"/>
                <w:szCs w:val="21"/>
              </w:rPr>
              <w:t>])</w:t>
            </w: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#make folder destination dirs</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exists</w:t>
            </w:r>
            <w:r>
              <w:rPr>
                <w:rStyle w:val="p"/>
                <w:color w:val="333333"/>
                <w:sz w:val="21"/>
                <w:szCs w:val="21"/>
              </w:rPr>
              <w:t>(</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join</w:t>
            </w:r>
            <w:r>
              <w:rPr>
                <w:rStyle w:val="p"/>
                <w:color w:val="333333"/>
                <w:sz w:val="21"/>
                <w:szCs w:val="21"/>
              </w:rPr>
              <w:t>(</w:t>
            </w:r>
            <w:r>
              <w:rPr>
                <w:rStyle w:val="n"/>
                <w:rFonts w:eastAsia="Courier New"/>
                <w:color w:val="333333"/>
                <w:sz w:val="21"/>
                <w:szCs w:val="21"/>
              </w:rPr>
              <w:t>dataset_path</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'set'</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'tag'</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False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makedirs</w:t>
            </w:r>
            <w:r>
              <w:rPr>
                <w:rStyle w:val="p"/>
                <w:color w:val="333333"/>
                <w:sz w:val="21"/>
                <w:szCs w:val="21"/>
              </w:rPr>
              <w:t>(</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join</w:t>
            </w:r>
            <w:r>
              <w:rPr>
                <w:rStyle w:val="p"/>
                <w:color w:val="333333"/>
                <w:sz w:val="21"/>
                <w:szCs w:val="21"/>
              </w:rPr>
              <w:t>(</w:t>
            </w:r>
            <w:r>
              <w:rPr>
                <w:rStyle w:val="n"/>
                <w:rFonts w:eastAsia="Courier New"/>
                <w:color w:val="333333"/>
                <w:sz w:val="21"/>
                <w:szCs w:val="21"/>
              </w:rPr>
              <w:t>dataset_path</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'set'</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'tag'</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#define file dest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destination_file_name</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file_path</w:t>
            </w:r>
            <w:r>
              <w:rPr>
                <w:rStyle w:val="o"/>
                <w:color w:val="666666"/>
                <w:sz w:val="21"/>
                <w:szCs w:val="21"/>
              </w:rPr>
              <w:t>.</w:t>
            </w:r>
            <w:r>
              <w:rPr>
                <w:rStyle w:val="n"/>
                <w:rFonts w:eastAsia="Courier New"/>
                <w:color w:val="333333"/>
                <w:sz w:val="21"/>
                <w:szCs w:val="21"/>
              </w:rPr>
              <w:t>split</w:t>
            </w:r>
            <w:r>
              <w:rPr>
                <w:rStyle w:val="p"/>
                <w:color w:val="333333"/>
                <w:sz w:val="21"/>
                <w:szCs w:val="21"/>
              </w:rPr>
              <w:t>(</w:t>
            </w:r>
            <w:r>
              <w:rPr>
                <w:rStyle w:val="s1"/>
                <w:color w:val="BA2121"/>
                <w:sz w:val="21"/>
                <w:szCs w:val="21"/>
              </w:rPr>
              <w:t>'/'</w:t>
            </w:r>
            <w:r>
              <w:rPr>
                <w:rStyle w:val="p"/>
                <w:color w:val="333333"/>
                <w:sz w:val="21"/>
                <w:szCs w:val="21"/>
              </w:rPr>
              <w:t>)[</w:t>
            </w:r>
            <w:r>
              <w:rPr>
                <w:rStyle w:val="o"/>
                <w:color w:val="666666"/>
                <w:sz w:val="21"/>
                <w:szCs w:val="21"/>
              </w:rPr>
              <w:t>-</w:t>
            </w:r>
            <w:r>
              <w:rPr>
                <w:rStyle w:val="mi"/>
                <w:color w:val="666666"/>
                <w:sz w:val="21"/>
                <w:szCs w:val="21"/>
              </w:rPr>
              <w:t>1</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file_dest</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join</w:t>
            </w:r>
            <w:r>
              <w:rPr>
                <w:rStyle w:val="p"/>
                <w:color w:val="333333"/>
                <w:sz w:val="21"/>
                <w:szCs w:val="21"/>
              </w:rPr>
              <w:t>(</w:t>
            </w:r>
            <w:r>
              <w:rPr>
                <w:rStyle w:val="n"/>
                <w:rFonts w:eastAsia="Courier New"/>
                <w:color w:val="333333"/>
                <w:sz w:val="21"/>
                <w:szCs w:val="21"/>
              </w:rPr>
              <w:t>dataset_path</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'set'</w:t>
            </w:r>
            <w:r>
              <w:rPr>
                <w:rStyle w:val="p"/>
                <w:color w:val="333333"/>
                <w:sz w:val="21"/>
                <w:szCs w:val="21"/>
              </w:rPr>
              <w:t>],</w:t>
            </w:r>
            <w:r>
              <w:rPr>
                <w:rStyle w:val="n"/>
                <w:rFonts w:eastAsia="Courier New"/>
                <w:color w:val="333333"/>
                <w:sz w:val="21"/>
                <w:szCs w:val="21"/>
              </w:rPr>
              <w:t>row</w:t>
            </w:r>
            <w:r>
              <w:rPr>
                <w:rStyle w:val="p"/>
                <w:color w:val="333333"/>
                <w:sz w:val="21"/>
                <w:szCs w:val="21"/>
              </w:rPr>
              <w:t>[</w:t>
            </w:r>
            <w:r>
              <w:rPr>
                <w:rStyle w:val="s1"/>
                <w:color w:val="BA2121"/>
                <w:sz w:val="21"/>
                <w:szCs w:val="21"/>
              </w:rPr>
              <w:t>'tag'</w:t>
            </w:r>
            <w:r>
              <w:rPr>
                <w:rStyle w:val="p"/>
                <w:color w:val="333333"/>
                <w:sz w:val="21"/>
                <w:szCs w:val="21"/>
              </w:rPr>
              <w:t>],</w:t>
            </w:r>
            <w:r>
              <w:rPr>
                <w:rStyle w:val="n"/>
                <w:rFonts w:eastAsia="Courier New"/>
                <w:color w:val="333333"/>
                <w:sz w:val="21"/>
                <w:szCs w:val="21"/>
              </w:rPr>
              <w:t>destination_file_name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#copy file from source to dest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rFonts w:eastAsia="Courier New"/>
                <w:color w:val="333333"/>
                <w:sz w:val="21"/>
                <w:szCs w:val="21"/>
              </w:rPr>
              <w:t>os</w:t>
            </w:r>
            <w:r>
              <w:rPr>
                <w:rStyle w:val="o"/>
                <w:color w:val="666666"/>
                <w:sz w:val="21"/>
                <w:szCs w:val="21"/>
              </w:rPr>
              <w:t>.</w:t>
            </w:r>
            <w:r>
              <w:rPr>
                <w:rStyle w:val="n"/>
                <w:rFonts w:eastAsia="Courier New"/>
                <w:color w:val="333333"/>
                <w:sz w:val="21"/>
                <w:szCs w:val="21"/>
              </w:rPr>
              <w:t>path</w:t>
            </w:r>
            <w:r>
              <w:rPr>
                <w:rStyle w:val="o"/>
                <w:color w:val="666666"/>
                <w:sz w:val="21"/>
                <w:szCs w:val="21"/>
              </w:rPr>
              <w:t>.</w:t>
            </w:r>
            <w:r>
              <w:rPr>
                <w:rStyle w:val="n"/>
                <w:rFonts w:eastAsia="Courier New"/>
                <w:color w:val="333333"/>
                <w:sz w:val="21"/>
                <w:szCs w:val="21"/>
              </w:rPr>
              <w:t>exists</w:t>
            </w:r>
            <w:r>
              <w:rPr>
                <w:rStyle w:val="p"/>
                <w:color w:val="333333"/>
                <w:sz w:val="21"/>
                <w:szCs w:val="21"/>
              </w:rPr>
              <w:t>(</w:t>
            </w:r>
            <w:r>
              <w:rPr>
                <w:rStyle w:val="n"/>
                <w:rFonts w:eastAsia="Courier New"/>
                <w:color w:val="333333"/>
                <w:sz w:val="21"/>
                <w:szCs w:val="21"/>
              </w:rPr>
              <w:t>file_dest</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False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shutil</w:t>
            </w:r>
            <w:r>
              <w:rPr>
                <w:rStyle w:val="o"/>
                <w:color w:val="666666"/>
                <w:sz w:val="21"/>
                <w:szCs w:val="21"/>
              </w:rPr>
              <w:t>.</w:t>
            </w:r>
            <w:r>
              <w:rPr>
                <w:rStyle w:val="n"/>
                <w:rFonts w:eastAsia="Courier New"/>
                <w:color w:val="333333"/>
                <w:sz w:val="21"/>
                <w:szCs w:val="21"/>
              </w:rPr>
              <w:t>copy2</w:t>
            </w:r>
            <w:r>
              <w:rPr>
                <w:rStyle w:val="p"/>
                <w:color w:val="333333"/>
                <w:sz w:val="21"/>
                <w:szCs w:val="21"/>
              </w:rPr>
              <w:t>(</w:t>
            </w:r>
            <w:r>
              <w:rPr>
                <w:rStyle w:val="n"/>
                <w:rFonts w:eastAsia="Courier New"/>
                <w:color w:val="333333"/>
                <w:sz w:val="21"/>
                <w:szCs w:val="21"/>
              </w:rPr>
              <w:t>file_path</w:t>
            </w:r>
            <w:r>
              <w:rPr>
                <w:rStyle w:val="p"/>
                <w:color w:val="333333"/>
                <w:sz w:val="21"/>
                <w:szCs w:val="21"/>
              </w:rPr>
              <w:t>,</w:t>
            </w:r>
            <w:r>
              <w:rPr>
                <w:rStyle w:val="n"/>
                <w:rFonts w:eastAsia="Courier New"/>
                <w:color w:val="333333"/>
                <w:sz w:val="21"/>
                <w:szCs w:val="21"/>
              </w:rPr>
              <w:t>file_dest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eading1"/>
              <w:numPr>
                <w:ilvl w:val="0"/>
                <w:numId w:val="0"/>
              </w:numPr>
              <w:jc w:val="left"/>
              <w:rPr>
                <w:lang w:val="en-US"/>
              </w:rPr>
            </w:pPr>
            <w:bookmarkStart w:id="4088" w:name="_Toc83471267"/>
            <w:bookmarkStart w:id="4089" w:name="_Toc83473392"/>
            <w:r>
              <w:t>Pre-processing dan Augmentasi Data</w:t>
            </w:r>
            <w:bookmarkEnd w:id="4088"/>
            <w:bookmarkEnd w:id="4089"/>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datagen</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tf</w:t>
            </w:r>
            <w:r>
              <w:rPr>
                <w:rStyle w:val="o"/>
                <w:color w:val="666666"/>
                <w:sz w:val="21"/>
                <w:szCs w:val="21"/>
              </w:rPr>
              <w:t>.</w:t>
            </w:r>
            <w:r>
              <w:rPr>
                <w:rStyle w:val="n"/>
                <w:rFonts w:eastAsia="Courier New"/>
                <w:color w:val="333333"/>
                <w:sz w:val="21"/>
                <w:szCs w:val="21"/>
              </w:rPr>
              <w:t>keras</w:t>
            </w:r>
            <w:r>
              <w:rPr>
                <w:rStyle w:val="o"/>
                <w:color w:val="666666"/>
                <w:sz w:val="21"/>
                <w:szCs w:val="21"/>
              </w:rPr>
              <w:t>.</w:t>
            </w:r>
            <w:r>
              <w:rPr>
                <w:rStyle w:val="n"/>
                <w:rFonts w:eastAsia="Courier New"/>
                <w:color w:val="333333"/>
                <w:sz w:val="21"/>
                <w:szCs w:val="21"/>
              </w:rPr>
              <w:t>preprocessing</w:t>
            </w:r>
            <w:r>
              <w:rPr>
                <w:rStyle w:val="o"/>
                <w:color w:val="666666"/>
                <w:sz w:val="21"/>
                <w:szCs w:val="21"/>
              </w:rPr>
              <w:t>.</w:t>
            </w:r>
            <w:r>
              <w:rPr>
                <w:rStyle w:val="n"/>
                <w:rFonts w:eastAsia="Courier New"/>
                <w:color w:val="333333"/>
                <w:sz w:val="21"/>
                <w:szCs w:val="21"/>
              </w:rPr>
              <w:t>image</w:t>
            </w:r>
            <w:r>
              <w:rPr>
                <w:rStyle w:val="o"/>
                <w:color w:val="666666"/>
                <w:sz w:val="21"/>
                <w:szCs w:val="21"/>
              </w:rPr>
              <w:t>.</w:t>
            </w:r>
            <w:r>
              <w:rPr>
                <w:rStyle w:val="n"/>
                <w:rFonts w:eastAsia="Courier New"/>
                <w:color w:val="333333"/>
                <w:sz w:val="21"/>
                <w:szCs w:val="21"/>
              </w:rPr>
              <w:t>ImageDataGenerator</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rescale</w:t>
            </w:r>
            <w:r>
              <w:rPr>
                <w:rStyle w:val="o"/>
                <w:color w:val="666666"/>
                <w:sz w:val="21"/>
                <w:szCs w:val="21"/>
              </w:rPr>
              <w:t>=</w:t>
            </w:r>
            <w:r>
              <w:rPr>
                <w:rStyle w:val="mf"/>
                <w:color w:val="666666"/>
                <w:sz w:val="21"/>
                <w:szCs w:val="21"/>
              </w:rPr>
              <w:t>1.</w:t>
            </w:r>
            <w:r>
              <w:rPr>
                <w:rStyle w:val="o"/>
                <w:color w:val="666666"/>
                <w:sz w:val="21"/>
                <w:szCs w:val="21"/>
              </w:rPr>
              <w:t>/</w:t>
            </w:r>
            <w:r>
              <w:rPr>
                <w:rStyle w:val="mi"/>
                <w:color w:val="666666"/>
                <w:sz w:val="21"/>
                <w:szCs w:val="21"/>
              </w:rPr>
              <w:t>255</w:t>
            </w:r>
            <w:r>
              <w:rPr>
                <w:rStyle w:val="p"/>
                <w:color w:val="333333"/>
                <w:sz w:val="21"/>
                <w:szCs w:val="21"/>
              </w:rPr>
              <w:t>,</w:t>
            </w: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validation_split</w:t>
            </w:r>
            <w:r>
              <w:rPr>
                <w:color w:val="333333"/>
                <w:sz w:val="21"/>
                <w:szCs w:val="21"/>
              </w:rPr>
              <w:t xml:space="preserve"> </w:t>
            </w:r>
            <w:r>
              <w:rPr>
                <w:rStyle w:val="o"/>
                <w:color w:val="666666"/>
                <w:sz w:val="21"/>
                <w:szCs w:val="21"/>
              </w:rPr>
              <w:t>=</w:t>
            </w:r>
            <w:r>
              <w:rPr>
                <w:color w:val="333333"/>
                <w:sz w:val="21"/>
                <w:szCs w:val="21"/>
              </w:rPr>
              <w:t xml:space="preserve"> </w:t>
            </w:r>
            <w:r>
              <w:rPr>
                <w:rStyle w:val="mf"/>
                <w:color w:val="666666"/>
                <w:sz w:val="21"/>
                <w:szCs w:val="21"/>
              </w:rPr>
              <w:t>0.2</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rotation_range</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30</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horizontal_flip</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True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shear_range</w:t>
            </w:r>
            <w:r>
              <w:rPr>
                <w:color w:val="333333"/>
                <w:sz w:val="21"/>
                <w:szCs w:val="21"/>
              </w:rPr>
              <w:t xml:space="preserve"> </w:t>
            </w:r>
            <w:r>
              <w:rPr>
                <w:rStyle w:val="o"/>
                <w:color w:val="666666"/>
                <w:sz w:val="21"/>
                <w:szCs w:val="21"/>
              </w:rPr>
              <w:t>=</w:t>
            </w:r>
            <w:r>
              <w:rPr>
                <w:color w:val="333333"/>
                <w:sz w:val="21"/>
                <w:szCs w:val="21"/>
              </w:rPr>
              <w:t xml:space="preserve"> </w:t>
            </w:r>
            <w:r>
              <w:rPr>
                <w:rStyle w:val="mf"/>
                <w:color w:val="666666"/>
                <w:sz w:val="21"/>
                <w:szCs w:val="21"/>
              </w:rPr>
              <w:t>0.2</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zoom_range</w:t>
            </w:r>
            <w:r>
              <w:rPr>
                <w:color w:val="333333"/>
                <w:sz w:val="21"/>
                <w:szCs w:val="21"/>
              </w:rPr>
              <w:t xml:space="preserve"> </w:t>
            </w:r>
            <w:r>
              <w:rPr>
                <w:rStyle w:val="o"/>
                <w:color w:val="666666"/>
                <w:sz w:val="21"/>
                <w:szCs w:val="21"/>
              </w:rPr>
              <w:t>=</w:t>
            </w:r>
            <w:r>
              <w:rPr>
                <w:color w:val="333333"/>
                <w:sz w:val="21"/>
                <w:szCs w:val="21"/>
              </w:rPr>
              <w:t xml:space="preserve"> </w:t>
            </w:r>
            <w:r>
              <w:rPr>
                <w:rStyle w:val="mf"/>
                <w:color w:val="666666"/>
                <w:sz w:val="21"/>
                <w:szCs w:val="21"/>
              </w:rPr>
              <w:t>0.1</w:t>
            </w:r>
            <w:r>
              <w:rPr>
                <w:rStyle w:val="p"/>
                <w:color w:val="333333"/>
                <w:sz w:val="21"/>
                <w:szCs w:val="21"/>
              </w:rPr>
              <w:t>,</w:t>
            </w: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vertical_flip</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True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fill_mode</w:t>
            </w:r>
            <w:r>
              <w:rPr>
                <w:color w:val="333333"/>
                <w:sz w:val="21"/>
                <w:szCs w:val="21"/>
              </w:rPr>
              <w:t xml:space="preserve"> </w:t>
            </w:r>
            <w:r>
              <w:rPr>
                <w:rStyle w:val="o"/>
                <w:color w:val="666666"/>
                <w:sz w:val="21"/>
                <w:szCs w:val="21"/>
              </w:rPr>
              <w:t>=</w:t>
            </w:r>
            <w:r>
              <w:rPr>
                <w:color w:val="333333"/>
                <w:sz w:val="21"/>
                <w:szCs w:val="21"/>
              </w:rPr>
              <w:t xml:space="preserve"> </w:t>
            </w:r>
            <w:r>
              <w:rPr>
                <w:rStyle w:val="s2"/>
                <w:color w:val="BA2121"/>
                <w:sz w:val="21"/>
                <w:szCs w:val="21"/>
              </w:rPr>
              <w:t>"nearest"</w:t>
            </w:r>
            <w:r>
              <w:rPr>
                <w:rStyle w:val="p"/>
                <w:color w:val="333333"/>
                <w:sz w:val="21"/>
                <w:szCs w:val="21"/>
              </w:rPr>
              <w:t>)</w:t>
            </w:r>
          </w:p>
          <w:p w:rsidR="0005468A" w:rsidRDefault="0005468A" w:rsidP="0005468A">
            <w:pPr>
              <w:pStyle w:val="Heading1"/>
              <w:numPr>
                <w:ilvl w:val="0"/>
                <w:numId w:val="0"/>
              </w:numPr>
              <w:jc w:val="left"/>
            </w:pPr>
            <w:bookmarkStart w:id="4090" w:name="_Toc83471268"/>
            <w:bookmarkStart w:id="4091" w:name="_Toc83473393"/>
            <w:r>
              <w:t>Mengimpor Dataset</w:t>
            </w:r>
            <w:bookmarkEnd w:id="4090"/>
            <w:bookmarkEnd w:id="4091"/>
          </w:p>
          <w:p w:rsidR="0005468A" w:rsidRDefault="0005468A" w:rsidP="0005468A">
            <w:pPr>
              <w:pStyle w:val="HTMLPreformatted"/>
              <w:shd w:val="clear" w:color="auto" w:fill="F7F7F7"/>
              <w:wordWrap w:val="0"/>
              <w:rPr>
                <w:color w:val="333333"/>
                <w:sz w:val="21"/>
                <w:szCs w:val="21"/>
              </w:rPr>
            </w:pPr>
            <w:r>
              <w:rPr>
                <w:rStyle w:val="c1"/>
                <w:rFonts w:eastAsia="Courier New"/>
                <w:i/>
                <w:iCs/>
                <w:color w:val="408080"/>
                <w:sz w:val="21"/>
                <w:szCs w:val="21"/>
              </w:rPr>
              <w:t>#Memuat semua gambar ke memori untuk pertama kali</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c1"/>
                <w:rFonts w:eastAsia="Courier New"/>
                <w:i/>
                <w:iCs/>
                <w:color w:val="408080"/>
                <w:sz w:val="21"/>
                <w:szCs w:val="21"/>
              </w:rPr>
              <w:t>#Memuat dataset pelatihan</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IMAGE_SIZE</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224</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BATCH_SIZE</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66</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base_dir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os</w:t>
            </w:r>
            <w:r>
              <w:rPr>
                <w:rStyle w:val="o"/>
                <w:color w:val="666666"/>
                <w:sz w:val="21"/>
                <w:szCs w:val="21"/>
              </w:rPr>
              <w:t>.</w:t>
            </w:r>
            <w:r>
              <w:rPr>
                <w:rStyle w:val="n"/>
                <w:color w:val="333333"/>
                <w:sz w:val="21"/>
                <w:szCs w:val="21"/>
              </w:rPr>
              <w:t>path</w:t>
            </w:r>
            <w:r>
              <w:rPr>
                <w:rStyle w:val="o"/>
                <w:color w:val="666666"/>
                <w:sz w:val="21"/>
                <w:szCs w:val="21"/>
              </w:rPr>
              <w:t>.</w:t>
            </w:r>
            <w:r>
              <w:rPr>
                <w:rStyle w:val="n"/>
                <w:color w:val="333333"/>
                <w:sz w:val="21"/>
                <w:szCs w:val="21"/>
              </w:rPr>
              <w:t>join</w:t>
            </w:r>
            <w:r>
              <w:rPr>
                <w:rStyle w:val="p"/>
                <w:color w:val="333333"/>
                <w:sz w:val="21"/>
                <w:szCs w:val="21"/>
              </w:rPr>
              <w:t>(</w:t>
            </w:r>
            <w:r>
              <w:rPr>
                <w:rStyle w:val="s1"/>
                <w:color w:val="BA2121"/>
                <w:sz w:val="21"/>
                <w:szCs w:val="21"/>
              </w:rPr>
              <w:t>'Dataset/train/'</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
                <w:color w:val="333333"/>
                <w:sz w:val="21"/>
                <w:szCs w:val="21"/>
              </w:rPr>
              <w:t>train_generator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datagen</w:t>
            </w:r>
            <w:r>
              <w:rPr>
                <w:rStyle w:val="o"/>
                <w:color w:val="666666"/>
                <w:sz w:val="21"/>
                <w:szCs w:val="21"/>
              </w:rPr>
              <w:t>.</w:t>
            </w:r>
            <w:r>
              <w:rPr>
                <w:rStyle w:val="n"/>
                <w:color w:val="333333"/>
                <w:sz w:val="21"/>
                <w:szCs w:val="21"/>
              </w:rPr>
              <w:t>flow_from_directory</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base_dir</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target_size</w:t>
            </w:r>
            <w:r>
              <w:rPr>
                <w:rStyle w:val="o"/>
                <w:color w:val="666666"/>
                <w:sz w:val="21"/>
                <w:szCs w:val="21"/>
              </w:rPr>
              <w:t>=</w:t>
            </w:r>
            <w:r>
              <w:rPr>
                <w:rStyle w:val="p"/>
                <w:color w:val="333333"/>
                <w:sz w:val="21"/>
                <w:szCs w:val="21"/>
              </w:rPr>
              <w:t>(</w:t>
            </w:r>
            <w:r>
              <w:rPr>
                <w:rStyle w:val="n"/>
                <w:color w:val="333333"/>
                <w:sz w:val="21"/>
                <w:szCs w:val="21"/>
              </w:rPr>
              <w:t>IMAGE_SIZE</w:t>
            </w:r>
            <w:r>
              <w:rPr>
                <w:rStyle w:val="p"/>
                <w:color w:val="333333"/>
                <w:sz w:val="21"/>
                <w:szCs w:val="21"/>
              </w:rPr>
              <w:t>,</w:t>
            </w:r>
            <w:r>
              <w:rPr>
                <w:color w:val="333333"/>
                <w:sz w:val="21"/>
                <w:szCs w:val="21"/>
              </w:rPr>
              <w:t xml:space="preserve"> </w:t>
            </w:r>
            <w:r>
              <w:rPr>
                <w:rStyle w:val="n"/>
                <w:color w:val="333333"/>
                <w:sz w:val="21"/>
                <w:szCs w:val="21"/>
              </w:rPr>
              <w:t>IMAGE_SIZE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batch_size</w:t>
            </w:r>
            <w:r>
              <w:rPr>
                <w:rStyle w:val="o"/>
                <w:color w:val="666666"/>
                <w:sz w:val="21"/>
                <w:szCs w:val="21"/>
              </w:rPr>
              <w:t>=</w:t>
            </w:r>
            <w:r>
              <w:rPr>
                <w:rStyle w:val="n"/>
                <w:color w:val="333333"/>
                <w:sz w:val="21"/>
                <w:szCs w:val="21"/>
              </w:rPr>
              <w:t>BATCH_SIZE</w:t>
            </w:r>
            <w:r>
              <w:rPr>
                <w:rStyle w:val="p"/>
                <w:color w:val="333333"/>
                <w:sz w:val="21"/>
                <w:szCs w:val="21"/>
              </w:rPr>
              <w:t>,</w:t>
            </w: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subset</w:t>
            </w:r>
            <w:r>
              <w:rPr>
                <w:rStyle w:val="o"/>
                <w:color w:val="666666"/>
                <w:sz w:val="21"/>
                <w:szCs w:val="21"/>
              </w:rPr>
              <w:t>=</w:t>
            </w:r>
            <w:r>
              <w:rPr>
                <w:rStyle w:val="s1"/>
                <w:color w:val="BA2121"/>
                <w:sz w:val="21"/>
                <w:szCs w:val="21"/>
              </w:rPr>
              <w:t>'training'</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class_mode</w:t>
            </w:r>
            <w:r>
              <w:rPr>
                <w:rStyle w:val="o"/>
                <w:color w:val="666666"/>
                <w:sz w:val="21"/>
                <w:szCs w:val="21"/>
              </w:rPr>
              <w:t>=</w:t>
            </w:r>
            <w:r>
              <w:rPr>
                <w:color w:val="333333"/>
                <w:sz w:val="21"/>
                <w:szCs w:val="21"/>
              </w:rPr>
              <w:t xml:space="preserve"> </w:t>
            </w:r>
            <w:r>
              <w:rPr>
                <w:rStyle w:val="s1"/>
                <w:color w:val="BA2121"/>
                <w:sz w:val="21"/>
                <w:szCs w:val="21"/>
              </w:rPr>
              <w:t>'categorical'</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
                <w:color w:val="333333"/>
                <w:sz w:val="21"/>
                <w:szCs w:val="21"/>
              </w:rPr>
              <w:t>val_generator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datagen</w:t>
            </w:r>
            <w:r>
              <w:rPr>
                <w:rStyle w:val="o"/>
                <w:color w:val="666666"/>
                <w:sz w:val="21"/>
                <w:szCs w:val="21"/>
              </w:rPr>
              <w:t>.</w:t>
            </w:r>
            <w:r>
              <w:rPr>
                <w:rStyle w:val="n"/>
                <w:color w:val="333333"/>
                <w:sz w:val="21"/>
                <w:szCs w:val="21"/>
              </w:rPr>
              <w:t>flow_from_directory</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base_dir</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target_size</w:t>
            </w:r>
            <w:r>
              <w:rPr>
                <w:rStyle w:val="o"/>
                <w:color w:val="666666"/>
                <w:sz w:val="21"/>
                <w:szCs w:val="21"/>
              </w:rPr>
              <w:t>=</w:t>
            </w:r>
            <w:r>
              <w:rPr>
                <w:rStyle w:val="p"/>
                <w:color w:val="333333"/>
                <w:sz w:val="21"/>
                <w:szCs w:val="21"/>
              </w:rPr>
              <w:t>(</w:t>
            </w:r>
            <w:r>
              <w:rPr>
                <w:rStyle w:val="n"/>
                <w:color w:val="333333"/>
                <w:sz w:val="21"/>
                <w:szCs w:val="21"/>
              </w:rPr>
              <w:t>IMAGE_SIZE</w:t>
            </w:r>
            <w:r>
              <w:rPr>
                <w:rStyle w:val="p"/>
                <w:color w:val="333333"/>
                <w:sz w:val="21"/>
                <w:szCs w:val="21"/>
              </w:rPr>
              <w:t>,</w:t>
            </w:r>
            <w:r>
              <w:rPr>
                <w:color w:val="333333"/>
                <w:sz w:val="21"/>
                <w:szCs w:val="21"/>
              </w:rPr>
              <w:t xml:space="preserve"> </w:t>
            </w:r>
            <w:r>
              <w:rPr>
                <w:rStyle w:val="n"/>
                <w:color w:val="333333"/>
                <w:sz w:val="21"/>
                <w:szCs w:val="21"/>
              </w:rPr>
              <w:t>IMAGE_SIZE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batch_size</w:t>
            </w:r>
            <w:r>
              <w:rPr>
                <w:rStyle w:val="o"/>
                <w:color w:val="666666"/>
                <w:sz w:val="21"/>
                <w:szCs w:val="21"/>
              </w:rPr>
              <w:t>=</w:t>
            </w:r>
            <w:r>
              <w:rPr>
                <w:rStyle w:val="n"/>
                <w:color w:val="333333"/>
                <w:sz w:val="21"/>
                <w:szCs w:val="21"/>
              </w:rPr>
              <w:t>BATCH_SIZE</w:t>
            </w:r>
            <w:r>
              <w:rPr>
                <w:rStyle w:val="p"/>
                <w:color w:val="333333"/>
                <w:sz w:val="21"/>
                <w:szCs w:val="21"/>
              </w:rPr>
              <w:t>,</w:t>
            </w: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subset</w:t>
            </w:r>
            <w:r>
              <w:rPr>
                <w:rStyle w:val="o"/>
                <w:color w:val="666666"/>
                <w:sz w:val="21"/>
                <w:szCs w:val="21"/>
              </w:rPr>
              <w:t>=</w:t>
            </w:r>
            <w:r>
              <w:rPr>
                <w:rStyle w:val="s1"/>
                <w:color w:val="BA2121"/>
                <w:sz w:val="21"/>
                <w:szCs w:val="21"/>
              </w:rPr>
              <w:t>'validation'</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class_mode</w:t>
            </w:r>
            <w:r>
              <w:rPr>
                <w:rStyle w:val="o"/>
                <w:color w:val="666666"/>
                <w:sz w:val="21"/>
                <w:szCs w:val="21"/>
              </w:rPr>
              <w:t>=</w:t>
            </w:r>
            <w:r>
              <w:rPr>
                <w:color w:val="333333"/>
                <w:sz w:val="21"/>
                <w:szCs w:val="21"/>
              </w:rPr>
              <w:t xml:space="preserve"> </w:t>
            </w:r>
            <w:r>
              <w:rPr>
                <w:rStyle w:val="s1"/>
                <w:color w:val="BA2121"/>
                <w:sz w:val="21"/>
                <w:szCs w:val="21"/>
              </w:rPr>
              <w:t>'categorical'</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c1"/>
                <w:rFonts w:eastAsia="Courier New"/>
                <w:i/>
                <w:iCs/>
                <w:color w:val="408080"/>
                <w:sz w:val="21"/>
                <w:szCs w:val="21"/>
              </w:rPr>
              <w:t>#Memuat dataset pengujian</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X_test</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y_test</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labels</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rStyle w:val="s1"/>
                <w:color w:val="BA2121"/>
                <w:sz w:val="21"/>
                <w:szCs w:val="21"/>
              </w:rPr>
              <w:t>'NiCT'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'nCT'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s1"/>
                <w:color w:val="BA2121"/>
                <w:sz w:val="21"/>
                <w:szCs w:val="21"/>
              </w:rPr>
              <w:t>'pCT'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k"/>
                <w:b/>
                <w:bCs/>
                <w:color w:val="008000"/>
                <w:sz w:val="21"/>
                <w:szCs w:val="21"/>
              </w:rPr>
              <w:t>for</w:t>
            </w:r>
            <w:r>
              <w:rPr>
                <w:color w:val="333333"/>
                <w:sz w:val="21"/>
                <w:szCs w:val="21"/>
              </w:rPr>
              <w:t xml:space="preserve"> </w:t>
            </w:r>
            <w:r>
              <w:rPr>
                <w:rStyle w:val="n"/>
                <w:color w:val="333333"/>
                <w:sz w:val="21"/>
                <w:szCs w:val="21"/>
              </w:rPr>
              <w:t>i</w:t>
            </w:r>
            <w:r>
              <w:rPr>
                <w:rStyle w:val="p"/>
                <w:color w:val="333333"/>
                <w:sz w:val="21"/>
                <w:szCs w:val="21"/>
              </w:rPr>
              <w:t>,</w:t>
            </w:r>
            <w:r>
              <w:rPr>
                <w:rStyle w:val="n"/>
                <w:color w:val="333333"/>
                <w:sz w:val="21"/>
                <w:szCs w:val="21"/>
              </w:rPr>
              <w:t>label</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enumerate</w:t>
            </w:r>
            <w:r>
              <w:rPr>
                <w:rStyle w:val="p"/>
                <w:color w:val="333333"/>
                <w:sz w:val="21"/>
                <w:szCs w:val="21"/>
              </w:rPr>
              <w:t>(</w:t>
            </w:r>
            <w:r>
              <w:rPr>
                <w:rStyle w:val="n"/>
                <w:color w:val="333333"/>
                <w:sz w:val="21"/>
                <w:szCs w:val="21"/>
              </w:rPr>
              <w:t>labels</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folder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os</w:t>
            </w:r>
            <w:r>
              <w:rPr>
                <w:rStyle w:val="o"/>
                <w:color w:val="666666"/>
                <w:sz w:val="21"/>
                <w:szCs w:val="21"/>
              </w:rPr>
              <w:t>.</w:t>
            </w:r>
            <w:r>
              <w:rPr>
                <w:rStyle w:val="n"/>
                <w:color w:val="333333"/>
                <w:sz w:val="21"/>
                <w:szCs w:val="21"/>
              </w:rPr>
              <w:t>path</w:t>
            </w:r>
            <w:r>
              <w:rPr>
                <w:rStyle w:val="o"/>
                <w:color w:val="666666"/>
                <w:sz w:val="21"/>
                <w:szCs w:val="21"/>
              </w:rPr>
              <w:t>.</w:t>
            </w:r>
            <w:r>
              <w:rPr>
                <w:rStyle w:val="n"/>
                <w:color w:val="333333"/>
                <w:sz w:val="21"/>
                <w:szCs w:val="21"/>
              </w:rPr>
              <w:t>join</w:t>
            </w:r>
            <w:r>
              <w:rPr>
                <w:rStyle w:val="p"/>
                <w:color w:val="333333"/>
                <w:sz w:val="21"/>
                <w:szCs w:val="21"/>
              </w:rPr>
              <w:t>(</w:t>
            </w:r>
            <w:r>
              <w:rPr>
                <w:rStyle w:val="s2"/>
                <w:color w:val="BA2121"/>
                <w:sz w:val="21"/>
                <w:szCs w:val="21"/>
              </w:rPr>
              <w:t>"Dataset/test"</w:t>
            </w:r>
            <w:r>
              <w:rPr>
                <w:rStyle w:val="p"/>
                <w:color w:val="333333"/>
                <w:sz w:val="21"/>
                <w:szCs w:val="21"/>
              </w:rPr>
              <w:t>,</w:t>
            </w:r>
            <w:r>
              <w:rPr>
                <w:rStyle w:val="n"/>
                <w:color w:val="333333"/>
                <w:sz w:val="21"/>
                <w:szCs w:val="21"/>
              </w:rPr>
              <w:t>label</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files</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sorted</w:t>
            </w:r>
            <w:r>
              <w:rPr>
                <w:rStyle w:val="p"/>
                <w:color w:val="333333"/>
                <w:sz w:val="21"/>
                <w:szCs w:val="21"/>
              </w:rPr>
              <w:t>(</w:t>
            </w:r>
            <w:r>
              <w:rPr>
                <w:rStyle w:val="n"/>
                <w:color w:val="333333"/>
                <w:sz w:val="21"/>
                <w:szCs w:val="21"/>
              </w:rPr>
              <w:t>os</w:t>
            </w:r>
            <w:r>
              <w:rPr>
                <w:rStyle w:val="o"/>
                <w:color w:val="666666"/>
                <w:sz w:val="21"/>
                <w:szCs w:val="21"/>
              </w:rPr>
              <w:t>.</w:t>
            </w:r>
            <w:r>
              <w:rPr>
                <w:rStyle w:val="n"/>
                <w:color w:val="333333"/>
                <w:sz w:val="21"/>
                <w:szCs w:val="21"/>
              </w:rPr>
              <w:t>listdir</w:t>
            </w:r>
            <w:r>
              <w:rPr>
                <w:rStyle w:val="p"/>
                <w:color w:val="333333"/>
                <w:sz w:val="21"/>
                <w:szCs w:val="21"/>
              </w:rPr>
              <w:t>(</w:t>
            </w:r>
            <w:r>
              <w:rPr>
                <w:rStyle w:val="n"/>
                <w:color w:val="333333"/>
                <w:sz w:val="21"/>
                <w:szCs w:val="21"/>
              </w:rPr>
              <w:t>folder</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files</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rStyle w:val="n"/>
                <w:color w:val="333333"/>
                <w:sz w:val="21"/>
                <w:szCs w:val="21"/>
              </w:rPr>
              <w:t>x</w:t>
            </w: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x</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files</w:t>
            </w: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x</w:t>
            </w:r>
            <w:r>
              <w:rPr>
                <w:rStyle w:val="o"/>
                <w:color w:val="666666"/>
                <w:sz w:val="21"/>
                <w:szCs w:val="21"/>
              </w:rPr>
              <w:t>.</w:t>
            </w:r>
            <w:r>
              <w:rPr>
                <w:rStyle w:val="n"/>
                <w:color w:val="333333"/>
                <w:sz w:val="21"/>
                <w:szCs w:val="21"/>
              </w:rPr>
              <w:t>endswith</w:t>
            </w:r>
            <w:r>
              <w:rPr>
                <w:rStyle w:val="p"/>
                <w:color w:val="333333"/>
                <w:sz w:val="21"/>
                <w:szCs w:val="21"/>
              </w:rPr>
              <w:t>(</w:t>
            </w:r>
            <w:r>
              <w:rPr>
                <w:rStyle w:val="s2"/>
                <w:color w:val="BA2121"/>
                <w:sz w:val="21"/>
                <w:szCs w:val="21"/>
              </w:rPr>
              <w:t>".jpg"</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k</w:t>
            </w:r>
            <w:r>
              <w:rPr>
                <w:rStyle w:val="p"/>
                <w:color w:val="333333"/>
                <w:sz w:val="21"/>
                <w:szCs w:val="21"/>
              </w:rPr>
              <w:t>,</w:t>
            </w:r>
            <w:r>
              <w:rPr>
                <w:rStyle w:val="n"/>
                <w:color w:val="333333"/>
                <w:sz w:val="21"/>
                <w:szCs w:val="21"/>
              </w:rPr>
              <w:t>file</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enumerate</w:t>
            </w:r>
            <w:r>
              <w:rPr>
                <w:rStyle w:val="p"/>
                <w:color w:val="333333"/>
                <w:sz w:val="21"/>
                <w:szCs w:val="21"/>
              </w:rPr>
              <w:t>(</w:t>
            </w:r>
            <w:r>
              <w:rPr>
                <w:rStyle w:val="n"/>
                <w:color w:val="333333"/>
                <w:sz w:val="21"/>
                <w:szCs w:val="21"/>
              </w:rPr>
              <w:t>files</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image_path</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os</w:t>
            </w:r>
            <w:r>
              <w:rPr>
                <w:rStyle w:val="o"/>
                <w:color w:val="666666"/>
                <w:sz w:val="21"/>
                <w:szCs w:val="21"/>
              </w:rPr>
              <w:t>.</w:t>
            </w:r>
            <w:r>
              <w:rPr>
                <w:rStyle w:val="n"/>
                <w:color w:val="333333"/>
                <w:sz w:val="21"/>
                <w:szCs w:val="21"/>
              </w:rPr>
              <w:t>path</w:t>
            </w:r>
            <w:r>
              <w:rPr>
                <w:rStyle w:val="o"/>
                <w:color w:val="666666"/>
                <w:sz w:val="21"/>
                <w:szCs w:val="21"/>
              </w:rPr>
              <w:t>.</w:t>
            </w:r>
            <w:r>
              <w:rPr>
                <w:rStyle w:val="n"/>
                <w:color w:val="333333"/>
                <w:sz w:val="21"/>
                <w:szCs w:val="21"/>
              </w:rPr>
              <w:t>join</w:t>
            </w:r>
            <w:r>
              <w:rPr>
                <w:rStyle w:val="p"/>
                <w:color w:val="333333"/>
                <w:sz w:val="21"/>
                <w:szCs w:val="21"/>
              </w:rPr>
              <w:t>(</w:t>
            </w:r>
            <w:r>
              <w:rPr>
                <w:rStyle w:val="n"/>
                <w:color w:val="333333"/>
                <w:sz w:val="21"/>
                <w:szCs w:val="21"/>
              </w:rPr>
              <w:t>folder</w:t>
            </w:r>
            <w:r>
              <w:rPr>
                <w:rStyle w:val="p"/>
                <w:color w:val="333333"/>
                <w:sz w:val="21"/>
                <w:szCs w:val="21"/>
              </w:rPr>
              <w:t>,</w:t>
            </w:r>
            <w:r>
              <w:rPr>
                <w:color w:val="333333"/>
                <w:sz w:val="21"/>
                <w:szCs w:val="21"/>
              </w:rPr>
              <w:t xml:space="preserve"> </w:t>
            </w:r>
            <w:r>
              <w:rPr>
                <w:rStyle w:val="n"/>
                <w:color w:val="333333"/>
                <w:sz w:val="21"/>
                <w:szCs w:val="21"/>
              </w:rPr>
              <w:t>file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image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imread</w:t>
            </w:r>
            <w:r>
              <w:rPr>
                <w:rStyle w:val="p"/>
                <w:color w:val="333333"/>
                <w:sz w:val="21"/>
                <w:szCs w:val="21"/>
              </w:rPr>
              <w:t>(</w:t>
            </w:r>
            <w:r>
              <w:rPr>
                <w:rStyle w:val="n"/>
                <w:color w:val="333333"/>
                <w:sz w:val="21"/>
                <w:szCs w:val="21"/>
              </w:rPr>
              <w:t>image_path</w:t>
            </w:r>
            <w:r>
              <w:rPr>
                <w:rStyle w:val="p"/>
                <w:color w:val="333333"/>
                <w:sz w:val="21"/>
                <w:szCs w:val="21"/>
              </w:rPr>
              <w:t>)</w:t>
            </w:r>
            <w:r>
              <w:rPr>
                <w:rStyle w:val="o"/>
                <w:color w:val="666666"/>
                <w:sz w:val="21"/>
                <w:szCs w:val="21"/>
              </w:rPr>
              <w:t>/</w:t>
            </w:r>
            <w:r>
              <w:rPr>
                <w:rStyle w:val="mf"/>
                <w:color w:val="666666"/>
                <w:sz w:val="21"/>
                <w:szCs w:val="21"/>
              </w:rPr>
              <w:t>255.</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image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resize</w:t>
            </w:r>
            <w:r>
              <w:rPr>
                <w:rStyle w:val="p"/>
                <w:color w:val="333333"/>
                <w:sz w:val="21"/>
                <w:szCs w:val="21"/>
              </w:rPr>
              <w:t>(</w:t>
            </w:r>
            <w:r>
              <w:rPr>
                <w:rStyle w:val="n"/>
                <w:color w:val="333333"/>
                <w:sz w:val="21"/>
                <w:szCs w:val="21"/>
              </w:rPr>
              <w:t>image</w:t>
            </w:r>
            <w:r>
              <w:rPr>
                <w:rStyle w:val="p"/>
                <w:color w:val="333333"/>
                <w:sz w:val="21"/>
                <w:szCs w:val="21"/>
              </w:rPr>
              <w:t>,(</w:t>
            </w:r>
            <w:r>
              <w:rPr>
                <w:rStyle w:val="mi"/>
                <w:color w:val="666666"/>
                <w:sz w:val="21"/>
                <w:szCs w:val="21"/>
              </w:rPr>
              <w:t>224</w:t>
            </w:r>
            <w:r>
              <w:rPr>
                <w:rStyle w:val="p"/>
                <w:color w:val="333333"/>
                <w:sz w:val="21"/>
                <w:szCs w:val="21"/>
              </w:rPr>
              <w:t>,</w:t>
            </w:r>
            <w:r>
              <w:rPr>
                <w:rStyle w:val="mi"/>
                <w:color w:val="666666"/>
                <w:sz w:val="21"/>
                <w:szCs w:val="21"/>
              </w:rPr>
              <w:t>224</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X_test</w:t>
            </w:r>
            <w:r>
              <w:rPr>
                <w:rStyle w:val="o"/>
                <w:color w:val="666666"/>
                <w:sz w:val="21"/>
                <w:szCs w:val="21"/>
              </w:rPr>
              <w:t>.</w:t>
            </w:r>
            <w:r>
              <w:rPr>
                <w:rStyle w:val="n"/>
                <w:color w:val="333333"/>
                <w:sz w:val="21"/>
                <w:szCs w:val="21"/>
              </w:rPr>
              <w:t>append</w:t>
            </w:r>
            <w:r>
              <w:rPr>
                <w:rStyle w:val="p"/>
                <w:color w:val="333333"/>
                <w:sz w:val="21"/>
                <w:szCs w:val="21"/>
              </w:rPr>
              <w:t>(</w:t>
            </w:r>
            <w:r>
              <w:rPr>
                <w:rStyle w:val="n"/>
                <w:color w:val="333333"/>
                <w:sz w:val="21"/>
                <w:szCs w:val="21"/>
              </w:rPr>
              <w:t>image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category</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os</w:t>
            </w:r>
            <w:r>
              <w:rPr>
                <w:rStyle w:val="o"/>
                <w:color w:val="666666"/>
                <w:sz w:val="21"/>
                <w:szCs w:val="21"/>
              </w:rPr>
              <w:t>.</w:t>
            </w:r>
            <w:r>
              <w:rPr>
                <w:rStyle w:val="n"/>
                <w:color w:val="333333"/>
                <w:sz w:val="21"/>
                <w:szCs w:val="21"/>
              </w:rPr>
              <w:t>path</w:t>
            </w:r>
            <w:r>
              <w:rPr>
                <w:rStyle w:val="o"/>
                <w:color w:val="666666"/>
                <w:sz w:val="21"/>
                <w:szCs w:val="21"/>
              </w:rPr>
              <w:t>.</w:t>
            </w:r>
            <w:r>
              <w:rPr>
                <w:rStyle w:val="n"/>
                <w:color w:val="333333"/>
                <w:sz w:val="21"/>
                <w:szCs w:val="21"/>
              </w:rPr>
              <w:t>split</w:t>
            </w:r>
            <w:r>
              <w:rPr>
                <w:rStyle w:val="p"/>
                <w:color w:val="333333"/>
                <w:sz w:val="21"/>
                <w:szCs w:val="21"/>
              </w:rPr>
              <w:t>(</w:t>
            </w:r>
            <w:r>
              <w:rPr>
                <w:rStyle w:val="n"/>
                <w:color w:val="333333"/>
                <w:sz w:val="21"/>
                <w:szCs w:val="21"/>
              </w:rPr>
              <w:t>folder</w:t>
            </w:r>
            <w:r>
              <w:rPr>
                <w:rStyle w:val="p"/>
                <w:color w:val="333333"/>
                <w:sz w:val="21"/>
                <w:szCs w:val="21"/>
              </w:rPr>
              <w:t>)[</w:t>
            </w:r>
            <w:r>
              <w:rPr>
                <w:rStyle w:val="o"/>
                <w:color w:val="666666"/>
                <w:sz w:val="21"/>
                <w:szCs w:val="21"/>
              </w:rPr>
              <w:t>-</w:t>
            </w:r>
            <w:r>
              <w:rPr>
                <w:rStyle w:val="mi"/>
                <w:color w:val="666666"/>
                <w:sz w:val="21"/>
                <w:szCs w:val="21"/>
              </w:rPr>
              <w:t>1</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y_test</w:t>
            </w:r>
            <w:r>
              <w:rPr>
                <w:rStyle w:val="o"/>
                <w:color w:val="666666"/>
                <w:sz w:val="21"/>
                <w:szCs w:val="21"/>
              </w:rPr>
              <w:t>.</w:t>
            </w:r>
            <w:r>
              <w:rPr>
                <w:rStyle w:val="n"/>
                <w:color w:val="333333"/>
                <w:sz w:val="21"/>
                <w:szCs w:val="21"/>
              </w:rPr>
              <w:t>append</w:t>
            </w:r>
            <w:r>
              <w:rPr>
                <w:rStyle w:val="p"/>
                <w:color w:val="333333"/>
                <w:sz w:val="21"/>
                <w:szCs w:val="21"/>
              </w:rPr>
              <w:t>(</w:t>
            </w:r>
            <w:r>
              <w:rPr>
                <w:rStyle w:val="n"/>
                <w:color w:val="333333"/>
                <w:sz w:val="21"/>
                <w:szCs w:val="21"/>
              </w:rPr>
              <w:t>i</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
                <w:color w:val="333333"/>
                <w:sz w:val="21"/>
                <w:szCs w:val="21"/>
              </w:rPr>
              <w:t>X_test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array</w:t>
            </w:r>
            <w:r>
              <w:rPr>
                <w:rStyle w:val="p"/>
                <w:color w:val="333333"/>
                <w:sz w:val="21"/>
                <w:szCs w:val="21"/>
              </w:rPr>
              <w:t>(</w:t>
            </w:r>
            <w:r>
              <w:rPr>
                <w:rStyle w:val="n"/>
                <w:color w:val="333333"/>
                <w:sz w:val="21"/>
                <w:szCs w:val="21"/>
              </w:rPr>
              <w:t>X_test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y_test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array</w:t>
            </w:r>
            <w:r>
              <w:rPr>
                <w:rStyle w:val="p"/>
                <w:color w:val="333333"/>
                <w:sz w:val="21"/>
                <w:szCs w:val="21"/>
              </w:rPr>
              <w:t>(</w:t>
            </w:r>
            <w:r>
              <w:rPr>
                <w:rStyle w:val="n"/>
                <w:color w:val="333333"/>
                <w:sz w:val="21"/>
                <w:szCs w:val="21"/>
              </w:rPr>
              <w:t>y_test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c1"/>
                <w:rFonts w:eastAsia="Courier New"/>
                <w:i/>
                <w:iCs/>
                <w:color w:val="408080"/>
                <w:sz w:val="21"/>
                <w:szCs w:val="21"/>
              </w:rPr>
              <w:t>#Menampilkan bentuk dari masing-masing dataset</w:t>
            </w:r>
          </w:p>
          <w:p w:rsidR="0005468A" w:rsidRDefault="0005468A" w:rsidP="0005468A">
            <w:pPr>
              <w:pStyle w:val="HTMLPreformatted"/>
              <w:shd w:val="clear" w:color="auto" w:fill="F7F7F7"/>
              <w:wordWrap w:val="0"/>
              <w:rPr>
                <w:color w:val="333333"/>
                <w:sz w:val="21"/>
                <w:szCs w:val="21"/>
              </w:rPr>
            </w:pPr>
            <w:r>
              <w:rPr>
                <w:rStyle w:val="k"/>
                <w:b/>
                <w:bCs/>
                <w:color w:val="008000"/>
                <w:sz w:val="21"/>
                <w:szCs w:val="21"/>
              </w:rPr>
              <w:t>for</w:t>
            </w:r>
            <w:r>
              <w:rPr>
                <w:color w:val="333333"/>
                <w:sz w:val="21"/>
                <w:szCs w:val="21"/>
              </w:rPr>
              <w:t xml:space="preserve"> </w:t>
            </w:r>
            <w:r>
              <w:rPr>
                <w:rStyle w:val="n"/>
                <w:color w:val="333333"/>
                <w:sz w:val="21"/>
                <w:szCs w:val="21"/>
              </w:rPr>
              <w:t>image_batch</w:t>
            </w:r>
            <w:r>
              <w:rPr>
                <w:rStyle w:val="p"/>
                <w:color w:val="333333"/>
                <w:sz w:val="21"/>
                <w:szCs w:val="21"/>
              </w:rPr>
              <w:t>,</w:t>
            </w:r>
            <w:r>
              <w:rPr>
                <w:color w:val="333333"/>
                <w:sz w:val="21"/>
                <w:szCs w:val="21"/>
              </w:rPr>
              <w:t xml:space="preserve"> </w:t>
            </w:r>
            <w:r>
              <w:rPr>
                <w:rStyle w:val="n"/>
                <w:color w:val="333333"/>
                <w:sz w:val="21"/>
                <w:szCs w:val="21"/>
              </w:rPr>
              <w:t>label_batch</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train_generator</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break</w:t>
            </w:r>
          </w:p>
          <w:p w:rsidR="0005468A" w:rsidRDefault="0005468A" w:rsidP="0005468A">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"Bentuk array dari dataset train (pelatihan) adalah:"</w:t>
            </w:r>
            <w:r>
              <w:rPr>
                <w:rStyle w:val="p"/>
                <w:color w:val="333333"/>
                <w:sz w:val="21"/>
                <w:szCs w:val="21"/>
              </w:rPr>
              <w:t>,</w:t>
            </w:r>
            <w:r>
              <w:rPr>
                <w:color w:val="333333"/>
                <w:sz w:val="21"/>
                <w:szCs w:val="21"/>
              </w:rPr>
              <w:t xml:space="preserve"> </w:t>
            </w:r>
            <w:r>
              <w:rPr>
                <w:rStyle w:val="n"/>
                <w:color w:val="333333"/>
                <w:sz w:val="21"/>
                <w:szCs w:val="21"/>
              </w:rPr>
              <w:t>image_batch</w:t>
            </w:r>
            <w:r>
              <w:rPr>
                <w:rStyle w:val="o"/>
                <w:color w:val="666666"/>
                <w:sz w:val="21"/>
                <w:szCs w:val="21"/>
              </w:rPr>
              <w:t>.</w:t>
            </w:r>
            <w:r>
              <w:rPr>
                <w:rStyle w:val="n"/>
                <w:color w:val="333333"/>
                <w:sz w:val="21"/>
                <w:szCs w:val="21"/>
              </w:rPr>
              <w:t>shape</w:t>
            </w:r>
            <w:r>
              <w:rPr>
                <w:rStyle w:val="p"/>
                <w:color w:val="333333"/>
                <w:sz w:val="21"/>
                <w:szCs w:val="21"/>
              </w:rPr>
              <w:t>,</w:t>
            </w:r>
            <w:r>
              <w:rPr>
                <w:rStyle w:val="n"/>
                <w:color w:val="333333"/>
                <w:sz w:val="21"/>
                <w:szCs w:val="21"/>
              </w:rPr>
              <w:t>label_batch</w:t>
            </w:r>
            <w:r>
              <w:rPr>
                <w:rStyle w:val="o"/>
                <w:color w:val="666666"/>
                <w:sz w:val="21"/>
                <w:szCs w:val="21"/>
              </w:rPr>
              <w:t>.</w:t>
            </w:r>
            <w:r>
              <w:rPr>
                <w:rStyle w:val="n"/>
                <w:color w:val="333333"/>
                <w:sz w:val="21"/>
                <w:szCs w:val="21"/>
              </w:rPr>
              <w:t>shape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k"/>
                <w:b/>
                <w:bCs/>
                <w:color w:val="008000"/>
                <w:sz w:val="21"/>
                <w:szCs w:val="21"/>
              </w:rPr>
              <w:t>for</w:t>
            </w:r>
            <w:r>
              <w:rPr>
                <w:color w:val="333333"/>
                <w:sz w:val="21"/>
                <w:szCs w:val="21"/>
              </w:rPr>
              <w:t xml:space="preserve"> </w:t>
            </w:r>
            <w:r>
              <w:rPr>
                <w:rStyle w:val="n"/>
                <w:color w:val="333333"/>
                <w:sz w:val="21"/>
                <w:szCs w:val="21"/>
              </w:rPr>
              <w:t>image_batch</w:t>
            </w:r>
            <w:r>
              <w:rPr>
                <w:rStyle w:val="p"/>
                <w:color w:val="333333"/>
                <w:sz w:val="21"/>
                <w:szCs w:val="21"/>
              </w:rPr>
              <w:t>,</w:t>
            </w:r>
            <w:r>
              <w:rPr>
                <w:color w:val="333333"/>
                <w:sz w:val="21"/>
                <w:szCs w:val="21"/>
              </w:rPr>
              <w:t xml:space="preserve"> </w:t>
            </w:r>
            <w:r>
              <w:rPr>
                <w:rStyle w:val="n"/>
                <w:color w:val="333333"/>
                <w:sz w:val="21"/>
                <w:szCs w:val="21"/>
              </w:rPr>
              <w:t>label_batch</w:t>
            </w:r>
            <w:r>
              <w:rPr>
                <w:color w:val="333333"/>
                <w:sz w:val="21"/>
                <w:szCs w:val="21"/>
              </w:rPr>
              <w:t xml:space="preserve"> </w:t>
            </w:r>
            <w:r>
              <w:rPr>
                <w:rStyle w:val="ow"/>
                <w:b/>
                <w:bCs/>
                <w:color w:val="AA22FF"/>
                <w:sz w:val="21"/>
                <w:szCs w:val="21"/>
              </w:rPr>
              <w:t>in</w:t>
            </w:r>
            <w:r>
              <w:rPr>
                <w:color w:val="333333"/>
                <w:sz w:val="21"/>
                <w:szCs w:val="21"/>
              </w:rPr>
              <w:t xml:space="preserve"> </w:t>
            </w:r>
            <w:r>
              <w:rPr>
                <w:rStyle w:val="n"/>
                <w:color w:val="333333"/>
                <w:sz w:val="21"/>
                <w:szCs w:val="21"/>
              </w:rPr>
              <w:t>val_generator</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break</w:t>
            </w:r>
          </w:p>
          <w:p w:rsidR="0005468A" w:rsidRDefault="0005468A" w:rsidP="0005468A">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"Bentuk array dari dataset validation (validasi) adalah:"</w:t>
            </w:r>
            <w:r>
              <w:rPr>
                <w:rStyle w:val="p"/>
                <w:color w:val="333333"/>
                <w:sz w:val="21"/>
                <w:szCs w:val="21"/>
              </w:rPr>
              <w:t>,</w:t>
            </w:r>
            <w:r>
              <w:rPr>
                <w:color w:val="333333"/>
                <w:sz w:val="21"/>
                <w:szCs w:val="21"/>
              </w:rPr>
              <w:t xml:space="preserve"> </w:t>
            </w:r>
            <w:r>
              <w:rPr>
                <w:rStyle w:val="n"/>
                <w:color w:val="333333"/>
                <w:sz w:val="21"/>
                <w:szCs w:val="21"/>
              </w:rPr>
              <w:t>image_batch</w:t>
            </w:r>
            <w:r>
              <w:rPr>
                <w:rStyle w:val="o"/>
                <w:color w:val="666666"/>
                <w:sz w:val="21"/>
                <w:szCs w:val="21"/>
              </w:rPr>
              <w:t>.</w:t>
            </w:r>
            <w:r>
              <w:rPr>
                <w:rStyle w:val="n"/>
                <w:color w:val="333333"/>
                <w:sz w:val="21"/>
                <w:szCs w:val="21"/>
              </w:rPr>
              <w:t>shape</w:t>
            </w:r>
            <w:r>
              <w:rPr>
                <w:rStyle w:val="p"/>
                <w:color w:val="333333"/>
                <w:sz w:val="21"/>
                <w:szCs w:val="21"/>
              </w:rPr>
              <w:t>,</w:t>
            </w:r>
            <w:r>
              <w:rPr>
                <w:rStyle w:val="n"/>
                <w:color w:val="333333"/>
                <w:sz w:val="21"/>
                <w:szCs w:val="21"/>
              </w:rPr>
              <w:t>label_batch</w:t>
            </w:r>
            <w:r>
              <w:rPr>
                <w:rStyle w:val="o"/>
                <w:color w:val="666666"/>
                <w:sz w:val="21"/>
                <w:szCs w:val="21"/>
              </w:rPr>
              <w:t>.</w:t>
            </w:r>
            <w:r>
              <w:rPr>
                <w:rStyle w:val="n"/>
                <w:color w:val="333333"/>
                <w:sz w:val="21"/>
                <w:szCs w:val="21"/>
              </w:rPr>
              <w:t>shape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"Bentuk array dari dataset test (pengujian) adalah:"</w:t>
            </w:r>
            <w:r>
              <w:rPr>
                <w:rStyle w:val="p"/>
                <w:color w:val="333333"/>
                <w:sz w:val="21"/>
                <w:szCs w:val="21"/>
              </w:rPr>
              <w:t>,</w:t>
            </w:r>
            <w:r>
              <w:rPr>
                <w:color w:val="333333"/>
                <w:sz w:val="21"/>
                <w:szCs w:val="21"/>
              </w:rPr>
              <w:t xml:space="preserve"> </w:t>
            </w:r>
            <w:r>
              <w:rPr>
                <w:rStyle w:val="n"/>
                <w:color w:val="333333"/>
                <w:sz w:val="21"/>
                <w:szCs w:val="21"/>
              </w:rPr>
              <w:t>X_test</w:t>
            </w:r>
            <w:r>
              <w:rPr>
                <w:rStyle w:val="o"/>
                <w:color w:val="666666"/>
                <w:sz w:val="21"/>
                <w:szCs w:val="21"/>
              </w:rPr>
              <w:t>.</w:t>
            </w:r>
            <w:r>
              <w:rPr>
                <w:rStyle w:val="n"/>
                <w:color w:val="333333"/>
                <w:sz w:val="21"/>
                <w:szCs w:val="21"/>
              </w:rPr>
              <w:t>shape</w:t>
            </w:r>
            <w:r>
              <w:rPr>
                <w:rStyle w:val="p"/>
                <w:color w:val="333333"/>
                <w:sz w:val="21"/>
                <w:szCs w:val="21"/>
              </w:rPr>
              <w:t>,</w:t>
            </w:r>
            <w:r>
              <w:rPr>
                <w:rStyle w:val="n"/>
                <w:color w:val="333333"/>
                <w:sz w:val="21"/>
                <w:szCs w:val="21"/>
              </w:rPr>
              <w:t>y_test</w:t>
            </w:r>
            <w:r>
              <w:rPr>
                <w:rStyle w:val="o"/>
                <w:color w:val="666666"/>
                <w:sz w:val="21"/>
                <w:szCs w:val="21"/>
              </w:rPr>
              <w:t>.</w:t>
            </w:r>
            <w:r>
              <w:rPr>
                <w:rStyle w:val="n"/>
                <w:color w:val="333333"/>
                <w:sz w:val="21"/>
                <w:szCs w:val="21"/>
              </w:rPr>
              <w:t>shape</w:t>
            </w:r>
            <w:r>
              <w:rPr>
                <w:rStyle w:val="p"/>
                <w:color w:val="333333"/>
                <w:sz w:val="21"/>
                <w:szCs w:val="21"/>
              </w:rPr>
              <w:t>)</w:t>
            </w:r>
          </w:p>
          <w:p w:rsidR="0005468A" w:rsidRDefault="0005468A" w:rsidP="0005468A">
            <w:pPr>
              <w:pStyle w:val="TEUnsoed-TextBodyspasi2"/>
              <w:rPr>
                <w:lang w:val="en-US"/>
              </w:rPr>
            </w:pPr>
          </w:p>
          <w:p w:rsidR="0005468A" w:rsidRDefault="0005468A" w:rsidP="0005468A">
            <w:pPr>
              <w:pStyle w:val="Heading1"/>
              <w:numPr>
                <w:ilvl w:val="0"/>
                <w:numId w:val="0"/>
              </w:numPr>
              <w:jc w:val="left"/>
            </w:pPr>
            <w:bookmarkStart w:id="4092" w:name="_Toc83471269"/>
            <w:bookmarkStart w:id="4093" w:name="_Toc83473394"/>
            <w:r>
              <w:t>Menyimpan label</w:t>
            </w:r>
            <w:bookmarkEnd w:id="4092"/>
            <w:bookmarkEnd w:id="4093"/>
          </w:p>
          <w:p w:rsidR="0005468A" w:rsidRDefault="0005468A" w:rsidP="0005468A">
            <w:pPr>
              <w:pStyle w:val="HTMLPreformatted"/>
              <w:shd w:val="clear" w:color="auto" w:fill="F7F7F7"/>
              <w:wordWrap w:val="0"/>
              <w:rPr>
                <w:color w:val="333333"/>
                <w:sz w:val="21"/>
                <w:szCs w:val="21"/>
              </w:rPr>
            </w:pPr>
            <w:r>
              <w:rPr>
                <w:rStyle w:val="nb"/>
                <w:rFonts w:eastAsia="Courier New"/>
                <w:color w:val="008000"/>
                <w:sz w:val="21"/>
                <w:szCs w:val="21"/>
              </w:rPr>
              <w:t>print</w:t>
            </w:r>
            <w:r>
              <w:rPr>
                <w:color w:val="333333"/>
                <w:sz w:val="21"/>
                <w:szCs w:val="21"/>
              </w:rPr>
              <w:t xml:space="preserve"> </w:t>
            </w:r>
            <w:r>
              <w:rPr>
                <w:rStyle w:val="p"/>
                <w:color w:val="333333"/>
                <w:sz w:val="21"/>
                <w:szCs w:val="21"/>
              </w:rPr>
              <w:t>(</w:t>
            </w:r>
            <w:r>
              <w:rPr>
                <w:rStyle w:val="n"/>
                <w:color w:val="333333"/>
                <w:sz w:val="21"/>
                <w:szCs w:val="21"/>
              </w:rPr>
              <w:t>train_generator</w:t>
            </w:r>
            <w:r>
              <w:rPr>
                <w:rStyle w:val="o"/>
                <w:color w:val="666666"/>
                <w:sz w:val="21"/>
                <w:szCs w:val="21"/>
              </w:rPr>
              <w:t>.</w:t>
            </w:r>
            <w:r>
              <w:rPr>
                <w:rStyle w:val="n"/>
                <w:color w:val="333333"/>
                <w:sz w:val="21"/>
                <w:szCs w:val="21"/>
              </w:rPr>
              <w:t>class_indices</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
                <w:color w:val="333333"/>
                <w:sz w:val="21"/>
                <w:szCs w:val="21"/>
              </w:rPr>
              <w:t>labels_txt</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w:t>
            </w:r>
            <w:r>
              <w:rPr>
                <w:rStyle w:val="se"/>
                <w:b/>
                <w:bCs/>
                <w:color w:val="BB6622"/>
                <w:sz w:val="21"/>
                <w:szCs w:val="21"/>
              </w:rPr>
              <w:t>\n</w:t>
            </w:r>
            <w:r>
              <w:rPr>
                <w:rStyle w:val="s1"/>
                <w:color w:val="BA2121"/>
                <w:sz w:val="21"/>
                <w:szCs w:val="21"/>
              </w:rPr>
              <w:t>'</w:t>
            </w:r>
            <w:r>
              <w:rPr>
                <w:rStyle w:val="o"/>
                <w:color w:val="666666"/>
                <w:sz w:val="21"/>
                <w:szCs w:val="21"/>
              </w:rPr>
              <w:t>.</w:t>
            </w:r>
            <w:r>
              <w:rPr>
                <w:rStyle w:val="n"/>
                <w:color w:val="333333"/>
                <w:sz w:val="21"/>
                <w:szCs w:val="21"/>
              </w:rPr>
              <w:t>join</w:t>
            </w:r>
            <w:r>
              <w:rPr>
                <w:rStyle w:val="p"/>
                <w:color w:val="333333"/>
                <w:sz w:val="21"/>
                <w:szCs w:val="21"/>
              </w:rPr>
              <w:t>(</w:t>
            </w:r>
            <w:r>
              <w:rPr>
                <w:rStyle w:val="nb"/>
                <w:rFonts w:eastAsia="Courier New"/>
                <w:color w:val="008000"/>
                <w:sz w:val="21"/>
                <w:szCs w:val="21"/>
              </w:rPr>
              <w:t>sorted</w:t>
            </w:r>
            <w:r>
              <w:rPr>
                <w:rStyle w:val="p"/>
                <w:color w:val="333333"/>
                <w:sz w:val="21"/>
                <w:szCs w:val="21"/>
              </w:rPr>
              <w:t>(</w:t>
            </w:r>
            <w:r>
              <w:rPr>
                <w:rStyle w:val="n"/>
                <w:color w:val="333333"/>
                <w:sz w:val="21"/>
                <w:szCs w:val="21"/>
              </w:rPr>
              <w:t>train_generator</w:t>
            </w:r>
            <w:r>
              <w:rPr>
                <w:rStyle w:val="o"/>
                <w:color w:val="666666"/>
                <w:sz w:val="21"/>
                <w:szCs w:val="21"/>
              </w:rPr>
              <w:t>.</w:t>
            </w:r>
            <w:r>
              <w:rPr>
                <w:rStyle w:val="n"/>
                <w:color w:val="333333"/>
                <w:sz w:val="21"/>
                <w:szCs w:val="21"/>
              </w:rPr>
              <w:t>class_indices</w:t>
            </w:r>
            <w:r>
              <w:rPr>
                <w:rStyle w:val="o"/>
                <w:color w:val="666666"/>
                <w:sz w:val="21"/>
                <w:szCs w:val="21"/>
              </w:rPr>
              <w:t>.</w:t>
            </w:r>
            <w:r>
              <w:rPr>
                <w:rStyle w:val="n"/>
                <w:color w:val="333333"/>
                <w:sz w:val="21"/>
                <w:szCs w:val="21"/>
              </w:rPr>
              <w:t>keys</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k"/>
                <w:b/>
                <w:bCs/>
                <w:color w:val="008000"/>
                <w:sz w:val="21"/>
                <w:szCs w:val="21"/>
              </w:rPr>
              <w:t>with</w:t>
            </w:r>
            <w:r>
              <w:rPr>
                <w:color w:val="333333"/>
                <w:sz w:val="21"/>
                <w:szCs w:val="21"/>
              </w:rPr>
              <w:t xml:space="preserve"> </w:t>
            </w:r>
            <w:r>
              <w:rPr>
                <w:rStyle w:val="nb"/>
                <w:rFonts w:eastAsia="Courier New"/>
                <w:color w:val="008000"/>
                <w:sz w:val="21"/>
                <w:szCs w:val="21"/>
              </w:rPr>
              <w:t>open</w:t>
            </w:r>
            <w:r>
              <w:rPr>
                <w:rStyle w:val="p"/>
                <w:color w:val="333333"/>
                <w:sz w:val="21"/>
                <w:szCs w:val="21"/>
              </w:rPr>
              <w:t>(</w:t>
            </w:r>
            <w:r>
              <w:rPr>
                <w:rStyle w:val="s1"/>
                <w:color w:val="BA2121"/>
                <w:sz w:val="21"/>
                <w:szCs w:val="21"/>
              </w:rPr>
              <w:t>'labels.txt'</w:t>
            </w:r>
            <w:r>
              <w:rPr>
                <w:rStyle w:val="p"/>
                <w:color w:val="333333"/>
                <w:sz w:val="21"/>
                <w:szCs w:val="21"/>
              </w:rPr>
              <w:t>,</w:t>
            </w:r>
            <w:r>
              <w:rPr>
                <w:color w:val="333333"/>
                <w:sz w:val="21"/>
                <w:szCs w:val="21"/>
              </w:rPr>
              <w:t xml:space="preserve"> </w:t>
            </w:r>
            <w:r>
              <w:rPr>
                <w:rStyle w:val="s1"/>
                <w:color w:val="BA2121"/>
                <w:sz w:val="21"/>
                <w:szCs w:val="21"/>
              </w:rPr>
              <w:t>'w'</w:t>
            </w:r>
            <w:r>
              <w:rPr>
                <w:rStyle w:val="p"/>
                <w:color w:val="333333"/>
                <w:sz w:val="21"/>
                <w:szCs w:val="21"/>
              </w:rPr>
              <w:t>)</w:t>
            </w:r>
            <w:r>
              <w:rPr>
                <w:color w:val="333333"/>
                <w:sz w:val="21"/>
                <w:szCs w:val="21"/>
              </w:rPr>
              <w:t xml:space="preserve"> </w:t>
            </w:r>
            <w:r>
              <w:rPr>
                <w:rStyle w:val="k"/>
                <w:b/>
                <w:bCs/>
                <w:color w:val="008000"/>
                <w:sz w:val="21"/>
                <w:szCs w:val="21"/>
              </w:rPr>
              <w:t>as</w:t>
            </w:r>
            <w:r>
              <w:rPr>
                <w:color w:val="333333"/>
                <w:sz w:val="21"/>
                <w:szCs w:val="21"/>
              </w:rPr>
              <w:t xml:space="preserve"> </w:t>
            </w:r>
            <w:r>
              <w:rPr>
                <w:rStyle w:val="n"/>
                <w:color w:val="333333"/>
                <w:sz w:val="21"/>
                <w:szCs w:val="21"/>
              </w:rPr>
              <w:t>f</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w:t>
            </w:r>
            <w:r>
              <w:rPr>
                <w:rStyle w:val="o"/>
                <w:color w:val="666666"/>
                <w:sz w:val="21"/>
                <w:szCs w:val="21"/>
              </w:rPr>
              <w:t>.</w:t>
            </w:r>
            <w:r>
              <w:rPr>
                <w:rStyle w:val="n"/>
                <w:color w:val="333333"/>
                <w:sz w:val="21"/>
                <w:szCs w:val="21"/>
              </w:rPr>
              <w:t>write</w:t>
            </w:r>
            <w:r>
              <w:rPr>
                <w:rStyle w:val="p"/>
                <w:color w:val="333333"/>
                <w:sz w:val="21"/>
                <w:szCs w:val="21"/>
              </w:rPr>
              <w:t>(</w:t>
            </w:r>
            <w:r>
              <w:rPr>
                <w:rStyle w:val="n"/>
                <w:color w:val="333333"/>
                <w:sz w:val="21"/>
                <w:szCs w:val="21"/>
              </w:rPr>
              <w:t>labels_txt</w:t>
            </w:r>
            <w:r>
              <w:rPr>
                <w:rStyle w:val="p"/>
                <w:color w:val="333333"/>
                <w:sz w:val="21"/>
                <w:szCs w:val="21"/>
              </w:rPr>
              <w:t>)</w:t>
            </w:r>
          </w:p>
          <w:p w:rsidR="0005468A" w:rsidRDefault="0005468A" w:rsidP="0005468A">
            <w:pPr>
              <w:pStyle w:val="Heading1"/>
              <w:numPr>
                <w:ilvl w:val="0"/>
                <w:numId w:val="0"/>
              </w:numPr>
              <w:jc w:val="left"/>
            </w:pPr>
            <w:bookmarkStart w:id="4094" w:name="_Toc83471270"/>
            <w:bookmarkStart w:id="4095" w:name="_Toc83473395"/>
            <w:r>
              <w:t>Membuat model CNN</w:t>
            </w:r>
            <w:bookmarkEnd w:id="4094"/>
            <w:bookmarkEnd w:id="4095"/>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IMG_SHAPE</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rStyle w:val="mi"/>
                <w:color w:val="666666"/>
                <w:sz w:val="21"/>
                <w:szCs w:val="21"/>
              </w:rPr>
              <w:t>224</w:t>
            </w:r>
            <w:r>
              <w:rPr>
                <w:rStyle w:val="p"/>
                <w:color w:val="333333"/>
                <w:sz w:val="21"/>
                <w:szCs w:val="21"/>
              </w:rPr>
              <w:t>,</w:t>
            </w:r>
            <w:r>
              <w:rPr>
                <w:color w:val="333333"/>
                <w:sz w:val="21"/>
                <w:szCs w:val="21"/>
              </w:rPr>
              <w:t xml:space="preserve"> </w:t>
            </w:r>
            <w:r>
              <w:rPr>
                <w:rStyle w:val="mi"/>
                <w:color w:val="666666"/>
                <w:sz w:val="21"/>
                <w:szCs w:val="21"/>
              </w:rPr>
              <w:t>224</w:t>
            </w:r>
            <w:r>
              <w:rPr>
                <w:rStyle w:val="p"/>
                <w:color w:val="333333"/>
                <w:sz w:val="21"/>
                <w:szCs w:val="21"/>
              </w:rPr>
              <w:t>,</w:t>
            </w:r>
            <w:r>
              <w:rPr>
                <w:color w:val="333333"/>
                <w:sz w:val="21"/>
                <w:szCs w:val="21"/>
              </w:rPr>
              <w:t xml:space="preserve"> </w:t>
            </w:r>
            <w:r>
              <w:rPr>
                <w:rStyle w:val="mi"/>
                <w:color w:val="666666"/>
                <w:sz w:val="21"/>
                <w:szCs w:val="21"/>
              </w:rPr>
              <w:t>3</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c1"/>
                <w:i/>
                <w:iCs/>
                <w:color w:val="408080"/>
                <w:sz w:val="21"/>
                <w:szCs w:val="21"/>
              </w:rPr>
              <w:t># Membuat model dasar (base model) dari pre-trained model VGG16</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base_model</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tf</w:t>
            </w:r>
            <w:r>
              <w:rPr>
                <w:rStyle w:val="o"/>
                <w:color w:val="666666"/>
                <w:sz w:val="21"/>
                <w:szCs w:val="21"/>
              </w:rPr>
              <w:t>.</w:t>
            </w:r>
            <w:r>
              <w:rPr>
                <w:rStyle w:val="n"/>
                <w:rFonts w:eastAsia="Courier New"/>
                <w:color w:val="333333"/>
                <w:sz w:val="21"/>
                <w:szCs w:val="21"/>
              </w:rPr>
              <w:t>keras</w:t>
            </w:r>
            <w:r>
              <w:rPr>
                <w:rStyle w:val="o"/>
                <w:color w:val="666666"/>
                <w:sz w:val="21"/>
                <w:szCs w:val="21"/>
              </w:rPr>
              <w:t>.</w:t>
            </w:r>
            <w:r>
              <w:rPr>
                <w:rStyle w:val="n"/>
                <w:rFonts w:eastAsia="Courier New"/>
                <w:color w:val="333333"/>
                <w:sz w:val="21"/>
                <w:szCs w:val="21"/>
              </w:rPr>
              <w:t>applications</w:t>
            </w:r>
            <w:r>
              <w:rPr>
                <w:rStyle w:val="o"/>
                <w:color w:val="666666"/>
                <w:sz w:val="21"/>
                <w:szCs w:val="21"/>
              </w:rPr>
              <w:t>.</w:t>
            </w:r>
            <w:r>
              <w:rPr>
                <w:rStyle w:val="n"/>
                <w:rFonts w:eastAsia="Courier New"/>
                <w:color w:val="333333"/>
                <w:sz w:val="21"/>
                <w:szCs w:val="21"/>
              </w:rPr>
              <w:t>VGG16</w:t>
            </w:r>
            <w:r>
              <w:rPr>
                <w:rStyle w:val="p"/>
                <w:color w:val="333333"/>
                <w:sz w:val="21"/>
                <w:szCs w:val="21"/>
              </w:rPr>
              <w:t>(</w:t>
            </w:r>
            <w:r>
              <w:rPr>
                <w:rStyle w:val="n"/>
                <w:rFonts w:eastAsia="Courier New"/>
                <w:color w:val="333333"/>
                <w:sz w:val="21"/>
                <w:szCs w:val="21"/>
              </w:rPr>
              <w:t>input_shape</w:t>
            </w:r>
            <w:r>
              <w:rPr>
                <w:rStyle w:val="o"/>
                <w:color w:val="666666"/>
                <w:sz w:val="21"/>
                <w:szCs w:val="21"/>
              </w:rPr>
              <w:t>=</w:t>
            </w:r>
            <w:r>
              <w:rPr>
                <w:rStyle w:val="n"/>
                <w:rFonts w:eastAsia="Courier New"/>
                <w:color w:val="333333"/>
                <w:sz w:val="21"/>
                <w:szCs w:val="21"/>
              </w:rPr>
              <w:t>IMG_SHAPE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include_top</w:t>
            </w:r>
            <w:r>
              <w:rPr>
                <w:rStyle w:val="o"/>
                <w:color w:val="666666"/>
                <w:sz w:val="21"/>
                <w:szCs w:val="21"/>
              </w:rPr>
              <w:t>=</w:t>
            </w:r>
            <w:r>
              <w:rPr>
                <w:rStyle w:val="kc"/>
                <w:b/>
                <w:bCs/>
                <w:color w:val="008000"/>
                <w:sz w:val="21"/>
                <w:szCs w:val="21"/>
              </w:rPr>
              <w:t>False</w:t>
            </w:r>
            <w:r>
              <w:rPr>
                <w:rStyle w:val="p"/>
                <w:color w:val="333333"/>
                <w:sz w:val="21"/>
                <w:szCs w:val="21"/>
              </w:rPr>
              <w:t>,</w:t>
            </w: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weights</w:t>
            </w:r>
            <w:r>
              <w:rPr>
                <w:rStyle w:val="o"/>
                <w:color w:val="666666"/>
                <w:sz w:val="21"/>
                <w:szCs w:val="21"/>
              </w:rPr>
              <w:t>=</w:t>
            </w:r>
            <w:r>
              <w:rPr>
                <w:rStyle w:val="s1"/>
                <w:color w:val="BA2121"/>
                <w:sz w:val="21"/>
                <w:szCs w:val="21"/>
              </w:rPr>
              <w:t>'imagenet'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base_model</w:t>
            </w:r>
            <w:r>
              <w:rPr>
                <w:rStyle w:val="o"/>
                <w:color w:val="666666"/>
                <w:sz w:val="21"/>
                <w:szCs w:val="21"/>
              </w:rPr>
              <w:t>.</w:t>
            </w:r>
            <w:r>
              <w:rPr>
                <w:rStyle w:val="n"/>
                <w:rFonts w:eastAsia="Courier New"/>
                <w:color w:val="333333"/>
                <w:sz w:val="21"/>
                <w:szCs w:val="21"/>
              </w:rPr>
              <w:t>trainable</w:t>
            </w:r>
            <w:r>
              <w:rPr>
                <w:color w:val="333333"/>
                <w:sz w:val="21"/>
                <w:szCs w:val="21"/>
              </w:rPr>
              <w:t xml:space="preserve"> </w:t>
            </w:r>
            <w:r>
              <w:rPr>
                <w:rStyle w:val="o"/>
                <w:color w:val="666666"/>
                <w:sz w:val="21"/>
                <w:szCs w:val="21"/>
              </w:rPr>
              <w:t>=</w:t>
            </w:r>
            <w:r>
              <w:rPr>
                <w:color w:val="333333"/>
                <w:sz w:val="21"/>
                <w:szCs w:val="21"/>
              </w:rPr>
              <w:t xml:space="preserve"> </w:t>
            </w:r>
            <w:r>
              <w:rPr>
                <w:rStyle w:val="kc"/>
                <w:b/>
                <w:bCs/>
                <w:color w:val="008000"/>
                <w:sz w:val="21"/>
                <w:szCs w:val="21"/>
              </w:rPr>
              <w:t>False</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base_model</w:t>
            </w:r>
            <w:r>
              <w:rPr>
                <w:rStyle w:val="o"/>
                <w:color w:val="666666"/>
                <w:sz w:val="21"/>
                <w:szCs w:val="21"/>
              </w:rPr>
              <w:t>.</w:t>
            </w:r>
            <w:r>
              <w:rPr>
                <w:rStyle w:val="n"/>
                <w:rFonts w:eastAsia="Courier New"/>
                <w:color w:val="333333"/>
                <w:sz w:val="21"/>
                <w:szCs w:val="21"/>
              </w:rPr>
              <w:t>summary</w:t>
            </w:r>
            <w:r>
              <w:rPr>
                <w:rStyle w:val="p"/>
                <w:color w:val="333333"/>
                <w:sz w:val="21"/>
                <w:szCs w:val="21"/>
              </w:rPr>
              <w:t>()</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keras</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from</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keras</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backend </w:t>
            </w:r>
            <w:r w:rsidRPr="00ED6461">
              <w:rPr>
                <w:rFonts w:ascii="Courier New" w:eastAsia="Times New Roman" w:hAnsi="Courier New" w:cs="Courier New"/>
                <w:b/>
                <w:bCs/>
                <w:color w:val="008000"/>
                <w:kern w:val="0"/>
                <w:sz w:val="20"/>
                <w:szCs w:val="20"/>
                <w:lang w:val="en-US" w:eastAsia="en-US" w:bidi="ar-SA"/>
              </w:rPr>
              <w:t>as</w:t>
            </w:r>
            <w:r w:rsidRPr="00ED6461">
              <w:rPr>
                <w:rFonts w:ascii="Courier New" w:eastAsia="Times New Roman" w:hAnsi="Courier New" w:cs="Courier New"/>
                <w:color w:val="333333"/>
                <w:kern w:val="0"/>
                <w:sz w:val="20"/>
                <w:szCs w:val="20"/>
                <w:lang w:val="en-US" w:eastAsia="en-US" w:bidi="ar-SA"/>
              </w:rPr>
              <w:t xml:space="preserve"> K</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from</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keras.models</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Sequential</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from</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keras</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layers</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from</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keras.utils.np_utils</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to_categorical</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b/>
                <w:bCs/>
                <w:color w:val="008000"/>
                <w:kern w:val="0"/>
                <w:sz w:val="20"/>
                <w:szCs w:val="20"/>
                <w:lang w:val="en-US" w:eastAsia="en-US" w:bidi="ar-SA"/>
              </w:rPr>
              <w:t>from</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00FF"/>
                <w:kern w:val="0"/>
                <w:sz w:val="20"/>
                <w:szCs w:val="20"/>
                <w:lang w:val="en-US" w:eastAsia="en-US" w:bidi="ar-SA"/>
              </w:rPr>
              <w:t>sklearn.model_selection</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b/>
                <w:bCs/>
                <w:color w:val="008000"/>
                <w:kern w:val="0"/>
                <w:sz w:val="20"/>
                <w:szCs w:val="20"/>
                <w:lang w:val="en-US" w:eastAsia="en-US" w:bidi="ar-SA"/>
              </w:rPr>
              <w:t>import</w:t>
            </w:r>
            <w:r w:rsidRPr="00ED6461">
              <w:rPr>
                <w:rFonts w:ascii="Courier New" w:eastAsia="Times New Roman" w:hAnsi="Courier New" w:cs="Courier New"/>
                <w:color w:val="333333"/>
                <w:kern w:val="0"/>
                <w:sz w:val="20"/>
                <w:szCs w:val="20"/>
                <w:lang w:val="en-US" w:eastAsia="en-US" w:bidi="ar-SA"/>
              </w:rPr>
              <w:t xml:space="preserve"> train_test_split</w:t>
            </w:r>
          </w:p>
          <w:p w:rsidR="0005468A" w:rsidRPr="00ED6461" w:rsidRDefault="0005468A" w:rsidP="0005468A">
            <w:pPr>
              <w:suppressAutoHyphens w:val="0"/>
              <w:spacing w:line="291" w:lineRule="atLeast"/>
              <w:jc w:val="right"/>
              <w:rPr>
                <w:rFonts w:ascii="Courier New" w:eastAsia="Times New Roman" w:hAnsi="Courier New" w:cs="Courier New"/>
                <w:color w:val="000080"/>
                <w:kern w:val="0"/>
                <w:sz w:val="21"/>
                <w:szCs w:val="21"/>
                <w:lang w:val="en-US" w:eastAsia="en-US" w:bidi="ar-SA"/>
              </w:rPr>
            </w:pP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model </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Sequential([</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base_model,    </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Conv2D(</w:t>
            </w:r>
            <w:r w:rsidRPr="00ED6461">
              <w:rPr>
                <w:rFonts w:ascii="Courier New" w:eastAsia="Times New Roman" w:hAnsi="Courier New" w:cs="Courier New"/>
                <w:color w:val="666666"/>
                <w:kern w:val="0"/>
                <w:sz w:val="20"/>
                <w:szCs w:val="20"/>
                <w:lang w:val="en-US" w:eastAsia="en-US" w:bidi="ar-SA"/>
              </w:rPr>
              <w:t>1024</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color w:val="666666"/>
                <w:kern w:val="0"/>
                <w:sz w:val="20"/>
                <w:szCs w:val="20"/>
                <w:lang w:val="en-US" w:eastAsia="en-US" w:bidi="ar-SA"/>
              </w:rPr>
              <w:t>3</w:t>
            </w:r>
            <w:r w:rsidRPr="00ED6461">
              <w:rPr>
                <w:rFonts w:ascii="Courier New" w:eastAsia="Times New Roman" w:hAnsi="Courier New" w:cs="Courier New"/>
                <w:color w:val="333333"/>
                <w:kern w:val="0"/>
                <w:sz w:val="20"/>
                <w:szCs w:val="20"/>
                <w:lang w:val="en-US" w:eastAsia="en-US" w:bidi="ar-SA"/>
              </w:rPr>
              <w:t>, activation</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BA2121"/>
                <w:kern w:val="0"/>
                <w:sz w:val="20"/>
                <w:szCs w:val="20"/>
                <w:lang w:val="en-US" w:eastAsia="en-US" w:bidi="ar-SA"/>
              </w:rPr>
              <w:t>'relu'</w:t>
            </w:r>
            <w:r w:rsidRPr="00ED6461">
              <w:rPr>
                <w:rFonts w:ascii="Courier New" w:eastAsia="Times New Roman" w:hAnsi="Courier New" w:cs="Courier New"/>
                <w:color w:val="333333"/>
                <w:kern w:val="0"/>
                <w:sz w:val="20"/>
                <w:szCs w:val="20"/>
                <w:lang w:val="en-US" w:eastAsia="en-US" w:bidi="ar-SA"/>
              </w:rPr>
              <w:t>),</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Dropout(</w:t>
            </w:r>
            <w:r w:rsidRPr="00ED6461">
              <w:rPr>
                <w:rFonts w:ascii="Courier New" w:eastAsia="Times New Roman" w:hAnsi="Courier New" w:cs="Courier New"/>
                <w:color w:val="666666"/>
                <w:kern w:val="0"/>
                <w:sz w:val="20"/>
                <w:szCs w:val="20"/>
                <w:lang w:val="en-US" w:eastAsia="en-US" w:bidi="ar-SA"/>
              </w:rPr>
              <w:t>0.2</w:t>
            </w:r>
            <w:r w:rsidRPr="00ED6461">
              <w:rPr>
                <w:rFonts w:ascii="Courier New" w:eastAsia="Times New Roman" w:hAnsi="Courier New" w:cs="Courier New"/>
                <w:color w:val="333333"/>
                <w:kern w:val="0"/>
                <w:sz w:val="20"/>
                <w:szCs w:val="20"/>
                <w:lang w:val="en-US" w:eastAsia="en-US" w:bidi="ar-SA"/>
              </w:rPr>
              <w:t>),</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Conv2D(</w:t>
            </w:r>
            <w:r w:rsidRPr="00ED6461">
              <w:rPr>
                <w:rFonts w:ascii="Courier New" w:eastAsia="Times New Roman" w:hAnsi="Courier New" w:cs="Courier New"/>
                <w:color w:val="666666"/>
                <w:kern w:val="0"/>
                <w:sz w:val="20"/>
                <w:szCs w:val="20"/>
                <w:lang w:val="en-US" w:eastAsia="en-US" w:bidi="ar-SA"/>
              </w:rPr>
              <w:t>2048</w:t>
            </w:r>
            <w:r w:rsidRPr="00ED6461">
              <w:rPr>
                <w:rFonts w:ascii="Courier New" w:eastAsia="Times New Roman" w:hAnsi="Courier New" w:cs="Courier New"/>
                <w:color w:val="333333"/>
                <w:kern w:val="0"/>
                <w:sz w:val="20"/>
                <w:szCs w:val="20"/>
                <w:lang w:val="en-US" w:eastAsia="en-US" w:bidi="ar-SA"/>
              </w:rPr>
              <w:t xml:space="preserve">, </w:t>
            </w:r>
            <w:r w:rsidRPr="00ED6461">
              <w:rPr>
                <w:rFonts w:ascii="Courier New" w:eastAsia="Times New Roman" w:hAnsi="Courier New" w:cs="Courier New"/>
                <w:color w:val="666666"/>
                <w:kern w:val="0"/>
                <w:sz w:val="20"/>
                <w:szCs w:val="20"/>
                <w:lang w:val="en-US" w:eastAsia="en-US" w:bidi="ar-SA"/>
              </w:rPr>
              <w:t>3</w:t>
            </w:r>
            <w:r w:rsidRPr="00ED6461">
              <w:rPr>
                <w:rFonts w:ascii="Courier New" w:eastAsia="Times New Roman" w:hAnsi="Courier New" w:cs="Courier New"/>
                <w:color w:val="333333"/>
                <w:kern w:val="0"/>
                <w:sz w:val="20"/>
                <w:szCs w:val="20"/>
                <w:lang w:val="en-US" w:eastAsia="en-US" w:bidi="ar-SA"/>
              </w:rPr>
              <w:t>, activation</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BA2121"/>
                <w:kern w:val="0"/>
                <w:sz w:val="20"/>
                <w:szCs w:val="20"/>
                <w:lang w:val="en-US" w:eastAsia="en-US" w:bidi="ar-SA"/>
              </w:rPr>
              <w:t>'relu'</w:t>
            </w:r>
            <w:r w:rsidRPr="00ED6461">
              <w:rPr>
                <w:rFonts w:ascii="Courier New" w:eastAsia="Times New Roman" w:hAnsi="Courier New" w:cs="Courier New"/>
                <w:color w:val="333333"/>
                <w:kern w:val="0"/>
                <w:sz w:val="20"/>
                <w:szCs w:val="20"/>
                <w:lang w:val="en-US" w:eastAsia="en-US" w:bidi="ar-SA"/>
              </w:rPr>
              <w:t>),</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Dropout(</w:t>
            </w:r>
            <w:r w:rsidRPr="00ED6461">
              <w:rPr>
                <w:rFonts w:ascii="Courier New" w:eastAsia="Times New Roman" w:hAnsi="Courier New" w:cs="Courier New"/>
                <w:color w:val="666666"/>
                <w:kern w:val="0"/>
                <w:sz w:val="20"/>
                <w:szCs w:val="20"/>
                <w:lang w:val="en-US" w:eastAsia="en-US" w:bidi="ar-SA"/>
              </w:rPr>
              <w:t>0.2</w:t>
            </w:r>
            <w:r w:rsidRPr="00ED6461">
              <w:rPr>
                <w:rFonts w:ascii="Courier New" w:eastAsia="Times New Roman" w:hAnsi="Courier New" w:cs="Courier New"/>
                <w:color w:val="333333"/>
                <w:kern w:val="0"/>
                <w:sz w:val="20"/>
                <w:szCs w:val="20"/>
                <w:lang w:val="en-US" w:eastAsia="en-US" w:bidi="ar-SA"/>
              </w:rPr>
              <w:t>),</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GlobalAveragePooling2D(),</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 xml:space="preserve">    tf</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keras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layers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Dense(</w:t>
            </w:r>
            <w:r w:rsidRPr="00ED6461">
              <w:rPr>
                <w:rFonts w:ascii="Courier New" w:eastAsia="Times New Roman" w:hAnsi="Courier New" w:cs="Courier New"/>
                <w:color w:val="666666"/>
                <w:kern w:val="0"/>
                <w:sz w:val="20"/>
                <w:szCs w:val="20"/>
                <w:lang w:val="en-US" w:eastAsia="en-US" w:bidi="ar-SA"/>
              </w:rPr>
              <w:t>3</w:t>
            </w:r>
            <w:r w:rsidRPr="00ED6461">
              <w:rPr>
                <w:rFonts w:ascii="Courier New" w:eastAsia="Times New Roman" w:hAnsi="Courier New" w:cs="Courier New"/>
                <w:color w:val="333333"/>
                <w:kern w:val="0"/>
                <w:sz w:val="20"/>
                <w:szCs w:val="20"/>
                <w:lang w:val="en-US" w:eastAsia="en-US" w:bidi="ar-SA"/>
              </w:rPr>
              <w:t>, activation</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BA2121"/>
                <w:kern w:val="0"/>
                <w:sz w:val="20"/>
                <w:szCs w:val="20"/>
                <w:lang w:val="en-US" w:eastAsia="en-US" w:bidi="ar-SA"/>
              </w:rPr>
              <w:t>'softmax'</w:t>
            </w:r>
            <w:r w:rsidRPr="00ED6461">
              <w:rPr>
                <w:rFonts w:ascii="Courier New" w:eastAsia="Times New Roman" w:hAnsi="Courier New" w:cs="Courier New"/>
                <w:color w:val="333333"/>
                <w:kern w:val="0"/>
                <w:sz w:val="20"/>
                <w:szCs w:val="20"/>
                <w:lang w:val="en-US" w:eastAsia="en-US" w:bidi="ar-SA"/>
              </w:rPr>
              <w:t>)</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model</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compile(</w:t>
            </w:r>
            <w:r w:rsidRPr="00ED6461">
              <w:rPr>
                <w:rFonts w:ascii="Courier New" w:eastAsia="Times New Roman" w:hAnsi="Courier New" w:cs="Courier New"/>
                <w:color w:val="BA2121"/>
                <w:kern w:val="0"/>
                <w:sz w:val="20"/>
                <w:szCs w:val="20"/>
                <w:lang w:val="en-US" w:eastAsia="en-US" w:bidi="ar-SA"/>
              </w:rPr>
              <w:t>"adam"</w:t>
            </w:r>
            <w:r w:rsidRPr="00ED6461">
              <w:rPr>
                <w:rFonts w:ascii="Courier New" w:eastAsia="Times New Roman" w:hAnsi="Courier New" w:cs="Courier New"/>
                <w:color w:val="333333"/>
                <w:kern w:val="0"/>
                <w:sz w:val="20"/>
                <w:szCs w:val="20"/>
                <w:lang w:val="en-US" w:eastAsia="en-US" w:bidi="ar-SA"/>
              </w:rPr>
              <w:t>,loss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BA2121"/>
                <w:kern w:val="0"/>
                <w:sz w:val="20"/>
                <w:szCs w:val="20"/>
                <w:lang w:val="en-US" w:eastAsia="en-US" w:bidi="ar-SA"/>
              </w:rPr>
              <w:t>"categorical_crossentropy"</w:t>
            </w:r>
            <w:r w:rsidRPr="00ED6461">
              <w:rPr>
                <w:rFonts w:ascii="Courier New" w:eastAsia="Times New Roman" w:hAnsi="Courier New" w:cs="Courier New"/>
                <w:color w:val="333333"/>
                <w:kern w:val="0"/>
                <w:sz w:val="20"/>
                <w:szCs w:val="20"/>
                <w:lang w:val="en-US" w:eastAsia="en-US" w:bidi="ar-SA"/>
              </w:rPr>
              <w:t>,metrics</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w:t>
            </w:r>
            <w:r w:rsidRPr="00ED6461">
              <w:rPr>
                <w:rFonts w:ascii="Courier New" w:eastAsia="Times New Roman" w:hAnsi="Courier New" w:cs="Courier New"/>
                <w:color w:val="BA2121"/>
                <w:kern w:val="0"/>
                <w:sz w:val="20"/>
                <w:szCs w:val="20"/>
                <w:lang w:val="en-US" w:eastAsia="en-US" w:bidi="ar-SA"/>
              </w:rPr>
              <w:t>"acc"</w:t>
            </w:r>
            <w:r w:rsidRPr="00ED6461">
              <w:rPr>
                <w:rFonts w:ascii="Courier New" w:eastAsia="Times New Roman" w:hAnsi="Courier New" w:cs="Courier New"/>
                <w:color w:val="333333"/>
                <w:kern w:val="0"/>
                <w:sz w:val="20"/>
                <w:szCs w:val="20"/>
                <w:lang w:val="en-US" w:eastAsia="en-US" w:bidi="ar-SA"/>
              </w:rPr>
              <w:t>])</w:t>
            </w:r>
          </w:p>
          <w:p w:rsidR="0005468A" w:rsidRPr="00ED6461" w:rsidRDefault="0005468A" w:rsidP="00054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spacing w:line="291" w:lineRule="atLeast"/>
              <w:rPr>
                <w:rFonts w:ascii="Courier New" w:eastAsia="Times New Roman" w:hAnsi="Courier New" w:cs="Courier New"/>
                <w:color w:val="333333"/>
                <w:kern w:val="0"/>
                <w:sz w:val="20"/>
                <w:szCs w:val="20"/>
                <w:lang w:val="en-US" w:eastAsia="en-US" w:bidi="ar-SA"/>
              </w:rPr>
            </w:pPr>
            <w:r w:rsidRPr="00ED6461">
              <w:rPr>
                <w:rFonts w:ascii="Courier New" w:eastAsia="Times New Roman" w:hAnsi="Courier New" w:cs="Courier New"/>
                <w:color w:val="333333"/>
                <w:kern w:val="0"/>
                <w:sz w:val="20"/>
                <w:szCs w:val="20"/>
                <w:lang w:val="en-US" w:eastAsia="en-US" w:bidi="ar-SA"/>
              </w:rPr>
              <w:t>model</w:t>
            </w:r>
            <w:r w:rsidRPr="00ED6461">
              <w:rPr>
                <w:rFonts w:ascii="Courier New" w:eastAsia="Times New Roman" w:hAnsi="Courier New" w:cs="Courier New"/>
                <w:color w:val="666666"/>
                <w:kern w:val="0"/>
                <w:sz w:val="20"/>
                <w:szCs w:val="20"/>
                <w:lang w:val="en-US" w:eastAsia="en-US" w:bidi="ar-SA"/>
              </w:rPr>
              <w:t>.</w:t>
            </w:r>
            <w:r w:rsidRPr="00ED6461">
              <w:rPr>
                <w:rFonts w:ascii="Courier New" w:eastAsia="Times New Roman" w:hAnsi="Courier New" w:cs="Courier New"/>
                <w:color w:val="333333"/>
                <w:kern w:val="0"/>
                <w:sz w:val="20"/>
                <w:szCs w:val="20"/>
                <w:lang w:val="en-US" w:eastAsia="en-US" w:bidi="ar-SA"/>
              </w:rPr>
              <w:t>summary()</w:t>
            </w:r>
          </w:p>
          <w:p w:rsidR="0005468A" w:rsidRDefault="0005468A" w:rsidP="0005468A">
            <w:pPr>
              <w:pStyle w:val="Heading1"/>
              <w:numPr>
                <w:ilvl w:val="0"/>
                <w:numId w:val="0"/>
              </w:numPr>
              <w:jc w:val="left"/>
            </w:pPr>
            <w:bookmarkStart w:id="4096" w:name="_Toc83471271"/>
            <w:bookmarkStart w:id="4097" w:name="_Toc83473396"/>
            <w:r>
              <w:t>Melatih Model</w:t>
            </w:r>
            <w:bookmarkEnd w:id="4096"/>
            <w:bookmarkEnd w:id="4097"/>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history</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model</w:t>
            </w:r>
            <w:r>
              <w:rPr>
                <w:rStyle w:val="o"/>
                <w:color w:val="666666"/>
                <w:sz w:val="21"/>
                <w:szCs w:val="21"/>
              </w:rPr>
              <w:t>.</w:t>
            </w:r>
            <w:r>
              <w:rPr>
                <w:rStyle w:val="n"/>
                <w:rFonts w:eastAsia="Courier New"/>
                <w:color w:val="333333"/>
                <w:sz w:val="21"/>
                <w:szCs w:val="21"/>
              </w:rPr>
              <w:t>fit_generator</w:t>
            </w:r>
            <w:r>
              <w:rPr>
                <w:rStyle w:val="p"/>
                <w:color w:val="333333"/>
                <w:sz w:val="21"/>
                <w:szCs w:val="21"/>
              </w:rPr>
              <w:t>(</w:t>
            </w:r>
            <w:r>
              <w:rPr>
                <w:rStyle w:val="n"/>
                <w:rFonts w:eastAsia="Courier New"/>
                <w:color w:val="333333"/>
                <w:sz w:val="21"/>
                <w:szCs w:val="21"/>
              </w:rPr>
              <w:t>train_generator</w:t>
            </w:r>
            <w:r>
              <w:rPr>
                <w:rStyle w:val="p"/>
                <w:color w:val="333333"/>
                <w:sz w:val="21"/>
                <w:szCs w:val="21"/>
              </w:rPr>
              <w:t>,</w:t>
            </w: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epochs</w:t>
            </w:r>
            <w:r>
              <w:rPr>
                <w:rStyle w:val="o"/>
                <w:color w:val="666666"/>
                <w:sz w:val="21"/>
                <w:szCs w:val="21"/>
              </w:rPr>
              <w:t>=</w:t>
            </w:r>
            <w:r>
              <w:rPr>
                <w:rStyle w:val="mi"/>
                <w:color w:val="666666"/>
                <w:sz w:val="21"/>
                <w:szCs w:val="21"/>
              </w:rPr>
              <w:t>50</w:t>
            </w:r>
            <w:r>
              <w:rPr>
                <w:rStyle w:val="p"/>
                <w:color w:val="333333"/>
                <w:sz w:val="21"/>
                <w:szCs w:val="21"/>
              </w:rPr>
              <w:t>,</w:t>
            </w:r>
            <w:r>
              <w:rPr>
                <w:color w:val="333333"/>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rFonts w:eastAsia="Courier New"/>
                <w:color w:val="333333"/>
                <w:sz w:val="21"/>
                <w:szCs w:val="21"/>
              </w:rPr>
              <w:t>validation_data</w:t>
            </w:r>
            <w:r>
              <w:rPr>
                <w:rStyle w:val="o"/>
                <w:color w:val="666666"/>
                <w:sz w:val="21"/>
                <w:szCs w:val="21"/>
              </w:rPr>
              <w:t>=</w:t>
            </w:r>
            <w:r>
              <w:rPr>
                <w:rStyle w:val="n"/>
                <w:rFonts w:eastAsia="Courier New"/>
                <w:color w:val="333333"/>
                <w:sz w:val="21"/>
                <w:szCs w:val="21"/>
              </w:rPr>
              <w:t>val_generator</w:t>
            </w:r>
            <w:r>
              <w:rPr>
                <w:rStyle w:val="p"/>
                <w:color w:val="333333"/>
                <w:sz w:val="21"/>
                <w:szCs w:val="21"/>
              </w:rPr>
              <w:t>)</w:t>
            </w:r>
          </w:p>
          <w:p w:rsidR="0005468A" w:rsidRDefault="0005468A" w:rsidP="0005468A">
            <w:pPr>
              <w:pStyle w:val="Heading1"/>
              <w:numPr>
                <w:ilvl w:val="0"/>
                <w:numId w:val="0"/>
              </w:numPr>
              <w:jc w:val="left"/>
              <w:rPr>
                <w:lang w:val="en-US"/>
              </w:rPr>
            </w:pPr>
            <w:bookmarkStart w:id="4098" w:name="_Toc83471272"/>
            <w:bookmarkStart w:id="4099" w:name="_Toc83473397"/>
            <w:r w:rsidRPr="00ED6461">
              <w:t>Menampilkan</w:t>
            </w:r>
            <w:r>
              <w:t xml:space="preserve"> Hasil Pelatihan</w:t>
            </w:r>
            <w:bookmarkEnd w:id="4098"/>
            <w:bookmarkEnd w:id="4099"/>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plot</w:t>
            </w:r>
            <w:r>
              <w:rPr>
                <w:rStyle w:val="p"/>
                <w:color w:val="333333"/>
                <w:sz w:val="21"/>
                <w:szCs w:val="21"/>
              </w:rPr>
              <w:t>(</w:t>
            </w:r>
            <w:r>
              <w:rPr>
                <w:rStyle w:val="n"/>
                <w:rFonts w:eastAsia="Courier New"/>
                <w:color w:val="333333"/>
                <w:sz w:val="21"/>
                <w:szCs w:val="21"/>
              </w:rPr>
              <w:t>history</w:t>
            </w:r>
            <w:r>
              <w:rPr>
                <w:rStyle w:val="o"/>
                <w:color w:val="666666"/>
                <w:sz w:val="21"/>
                <w:szCs w:val="21"/>
              </w:rPr>
              <w:t>.</w:t>
            </w:r>
            <w:r>
              <w:rPr>
                <w:rStyle w:val="n"/>
                <w:rFonts w:eastAsia="Courier New"/>
                <w:color w:val="333333"/>
                <w:sz w:val="21"/>
                <w:szCs w:val="21"/>
              </w:rPr>
              <w:t>history</w:t>
            </w:r>
            <w:r>
              <w:rPr>
                <w:rStyle w:val="p"/>
                <w:color w:val="333333"/>
                <w:sz w:val="21"/>
                <w:szCs w:val="21"/>
              </w:rPr>
              <w:t>[</w:t>
            </w:r>
            <w:r>
              <w:rPr>
                <w:rStyle w:val="s2"/>
                <w:color w:val="BA2121"/>
                <w:sz w:val="21"/>
                <w:szCs w:val="21"/>
              </w:rPr>
              <w:t>"acc"</w:t>
            </w:r>
            <w:r>
              <w:rPr>
                <w:rStyle w:val="p"/>
                <w:color w:val="333333"/>
                <w:sz w:val="21"/>
                <w:szCs w:val="21"/>
              </w:rPr>
              <w:t>],</w:t>
            </w:r>
            <w:r>
              <w:rPr>
                <w:rStyle w:val="n"/>
                <w:rFonts w:eastAsia="Courier New"/>
                <w:color w:val="333333"/>
                <w:sz w:val="21"/>
                <w:szCs w:val="21"/>
              </w:rPr>
              <w:t>label</w:t>
            </w:r>
            <w:r>
              <w:rPr>
                <w:rStyle w:val="o"/>
                <w:color w:val="666666"/>
                <w:sz w:val="21"/>
                <w:szCs w:val="21"/>
              </w:rPr>
              <w:t>=</w:t>
            </w:r>
            <w:r>
              <w:rPr>
                <w:rStyle w:val="s2"/>
                <w:color w:val="BA2121"/>
                <w:sz w:val="21"/>
                <w:szCs w:val="21"/>
              </w:rPr>
              <w:t>"Akurasi Pelatihan"</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plot</w:t>
            </w:r>
            <w:r>
              <w:rPr>
                <w:rStyle w:val="p"/>
                <w:color w:val="333333"/>
                <w:sz w:val="21"/>
                <w:szCs w:val="21"/>
              </w:rPr>
              <w:t>(</w:t>
            </w:r>
            <w:r>
              <w:rPr>
                <w:rStyle w:val="n"/>
                <w:rFonts w:eastAsia="Courier New"/>
                <w:color w:val="333333"/>
                <w:sz w:val="21"/>
                <w:szCs w:val="21"/>
              </w:rPr>
              <w:t>history</w:t>
            </w:r>
            <w:r>
              <w:rPr>
                <w:rStyle w:val="o"/>
                <w:color w:val="666666"/>
                <w:sz w:val="21"/>
                <w:szCs w:val="21"/>
              </w:rPr>
              <w:t>.</w:t>
            </w:r>
            <w:r>
              <w:rPr>
                <w:rStyle w:val="n"/>
                <w:rFonts w:eastAsia="Courier New"/>
                <w:color w:val="333333"/>
                <w:sz w:val="21"/>
                <w:szCs w:val="21"/>
              </w:rPr>
              <w:t>history</w:t>
            </w:r>
            <w:r>
              <w:rPr>
                <w:rStyle w:val="p"/>
                <w:color w:val="333333"/>
                <w:sz w:val="21"/>
                <w:szCs w:val="21"/>
              </w:rPr>
              <w:t>[</w:t>
            </w:r>
            <w:r>
              <w:rPr>
                <w:rStyle w:val="s2"/>
                <w:color w:val="BA2121"/>
                <w:sz w:val="21"/>
                <w:szCs w:val="21"/>
              </w:rPr>
              <w:t>"val_acc"</w:t>
            </w:r>
            <w:r>
              <w:rPr>
                <w:rStyle w:val="p"/>
                <w:color w:val="333333"/>
                <w:sz w:val="21"/>
                <w:szCs w:val="21"/>
              </w:rPr>
              <w:t>],</w:t>
            </w:r>
            <w:r>
              <w:rPr>
                <w:rStyle w:val="n"/>
                <w:rFonts w:eastAsia="Courier New"/>
                <w:color w:val="333333"/>
                <w:sz w:val="21"/>
                <w:szCs w:val="21"/>
              </w:rPr>
              <w:t>label</w:t>
            </w:r>
            <w:r>
              <w:rPr>
                <w:rStyle w:val="o"/>
                <w:color w:val="666666"/>
                <w:sz w:val="21"/>
                <w:szCs w:val="21"/>
              </w:rPr>
              <w:t>=</w:t>
            </w:r>
            <w:r>
              <w:rPr>
                <w:rStyle w:val="s2"/>
                <w:color w:val="BA2121"/>
                <w:sz w:val="21"/>
                <w:szCs w:val="21"/>
              </w:rPr>
              <w:t>"Validasi Akurasi"</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legend</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show</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plot</w:t>
            </w:r>
            <w:r>
              <w:rPr>
                <w:rStyle w:val="p"/>
                <w:color w:val="333333"/>
                <w:sz w:val="21"/>
                <w:szCs w:val="21"/>
              </w:rPr>
              <w:t>(</w:t>
            </w:r>
            <w:r>
              <w:rPr>
                <w:rStyle w:val="n"/>
                <w:rFonts w:eastAsia="Courier New"/>
                <w:color w:val="333333"/>
                <w:sz w:val="21"/>
                <w:szCs w:val="21"/>
              </w:rPr>
              <w:t>history</w:t>
            </w:r>
            <w:r>
              <w:rPr>
                <w:rStyle w:val="o"/>
                <w:color w:val="666666"/>
                <w:sz w:val="21"/>
                <w:szCs w:val="21"/>
              </w:rPr>
              <w:t>.</w:t>
            </w:r>
            <w:r>
              <w:rPr>
                <w:rStyle w:val="n"/>
                <w:rFonts w:eastAsia="Courier New"/>
                <w:color w:val="333333"/>
                <w:sz w:val="21"/>
                <w:szCs w:val="21"/>
              </w:rPr>
              <w:t>history</w:t>
            </w:r>
            <w:r>
              <w:rPr>
                <w:rStyle w:val="p"/>
                <w:color w:val="333333"/>
                <w:sz w:val="21"/>
                <w:szCs w:val="21"/>
              </w:rPr>
              <w:t>[</w:t>
            </w:r>
            <w:r>
              <w:rPr>
                <w:rStyle w:val="s2"/>
                <w:color w:val="BA2121"/>
                <w:sz w:val="21"/>
                <w:szCs w:val="21"/>
              </w:rPr>
              <w:t>"loss"</w:t>
            </w:r>
            <w:r>
              <w:rPr>
                <w:rStyle w:val="p"/>
                <w:color w:val="333333"/>
                <w:sz w:val="21"/>
                <w:szCs w:val="21"/>
              </w:rPr>
              <w:t>],</w:t>
            </w:r>
            <w:r>
              <w:rPr>
                <w:rStyle w:val="n"/>
                <w:rFonts w:eastAsia="Courier New"/>
                <w:color w:val="333333"/>
                <w:sz w:val="21"/>
                <w:szCs w:val="21"/>
              </w:rPr>
              <w:t>label</w:t>
            </w:r>
            <w:r>
              <w:rPr>
                <w:rStyle w:val="o"/>
                <w:color w:val="666666"/>
                <w:sz w:val="21"/>
                <w:szCs w:val="21"/>
              </w:rPr>
              <w:t>=</w:t>
            </w:r>
            <w:r>
              <w:rPr>
                <w:rStyle w:val="s2"/>
                <w:color w:val="BA2121"/>
                <w:sz w:val="21"/>
                <w:szCs w:val="21"/>
              </w:rPr>
              <w:t>"Kesalahan Pelatihan"</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plot</w:t>
            </w:r>
            <w:r>
              <w:rPr>
                <w:rStyle w:val="p"/>
                <w:color w:val="333333"/>
                <w:sz w:val="21"/>
                <w:szCs w:val="21"/>
              </w:rPr>
              <w:t>(</w:t>
            </w:r>
            <w:r>
              <w:rPr>
                <w:rStyle w:val="n"/>
                <w:rFonts w:eastAsia="Courier New"/>
                <w:color w:val="333333"/>
                <w:sz w:val="21"/>
                <w:szCs w:val="21"/>
              </w:rPr>
              <w:t>history</w:t>
            </w:r>
            <w:r>
              <w:rPr>
                <w:rStyle w:val="o"/>
                <w:color w:val="666666"/>
                <w:sz w:val="21"/>
                <w:szCs w:val="21"/>
              </w:rPr>
              <w:t>.</w:t>
            </w:r>
            <w:r>
              <w:rPr>
                <w:rStyle w:val="n"/>
                <w:rFonts w:eastAsia="Courier New"/>
                <w:color w:val="333333"/>
                <w:sz w:val="21"/>
                <w:szCs w:val="21"/>
              </w:rPr>
              <w:t>history</w:t>
            </w:r>
            <w:r>
              <w:rPr>
                <w:rStyle w:val="p"/>
                <w:color w:val="333333"/>
                <w:sz w:val="21"/>
                <w:szCs w:val="21"/>
              </w:rPr>
              <w:t>[</w:t>
            </w:r>
            <w:r>
              <w:rPr>
                <w:rStyle w:val="s2"/>
                <w:color w:val="BA2121"/>
                <w:sz w:val="21"/>
                <w:szCs w:val="21"/>
              </w:rPr>
              <w:t>"val_loss"</w:t>
            </w:r>
            <w:r>
              <w:rPr>
                <w:rStyle w:val="p"/>
                <w:color w:val="333333"/>
                <w:sz w:val="21"/>
                <w:szCs w:val="21"/>
              </w:rPr>
              <w:t>],</w:t>
            </w:r>
            <w:r>
              <w:rPr>
                <w:rStyle w:val="n"/>
                <w:rFonts w:eastAsia="Courier New"/>
                <w:color w:val="333333"/>
                <w:sz w:val="21"/>
                <w:szCs w:val="21"/>
              </w:rPr>
              <w:t>label</w:t>
            </w:r>
            <w:r>
              <w:rPr>
                <w:rStyle w:val="o"/>
                <w:color w:val="666666"/>
                <w:sz w:val="21"/>
                <w:szCs w:val="21"/>
              </w:rPr>
              <w:t>=</w:t>
            </w:r>
            <w:r>
              <w:rPr>
                <w:rStyle w:val="s2"/>
                <w:color w:val="BA2121"/>
                <w:sz w:val="21"/>
                <w:szCs w:val="21"/>
              </w:rPr>
              <w:t>"Validasi Kesalahan"</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legend</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show</w:t>
            </w:r>
            <w:r>
              <w:rPr>
                <w:rStyle w:val="p"/>
                <w:color w:val="333333"/>
                <w:sz w:val="21"/>
                <w:szCs w:val="21"/>
              </w:rPr>
              <w:t>()</w:t>
            </w:r>
          </w:p>
          <w:p w:rsidR="0005468A" w:rsidRDefault="0005468A" w:rsidP="0005468A">
            <w:pPr>
              <w:pStyle w:val="Heading1"/>
              <w:numPr>
                <w:ilvl w:val="0"/>
                <w:numId w:val="0"/>
              </w:numPr>
              <w:jc w:val="left"/>
            </w:pPr>
            <w:bookmarkStart w:id="4100" w:name="_Toc83471273"/>
            <w:bookmarkStart w:id="4101" w:name="_Toc83473398"/>
            <w:r>
              <w:t>Memuat Dataset Pengujian</w:t>
            </w:r>
            <w:bookmarkEnd w:id="4100"/>
            <w:bookmarkEnd w:id="4101"/>
          </w:p>
          <w:p w:rsidR="0005468A" w:rsidRDefault="0005468A" w:rsidP="0005468A">
            <w:pPr>
              <w:pStyle w:val="HTMLPreformatted"/>
              <w:shd w:val="clear" w:color="auto" w:fill="F7F7F7"/>
              <w:wordWrap w:val="0"/>
              <w:rPr>
                <w:color w:val="333333"/>
                <w:sz w:val="21"/>
                <w:szCs w:val="21"/>
              </w:rPr>
            </w:pPr>
            <w:r>
              <w:rPr>
                <w:rStyle w:val="c1"/>
                <w:rFonts w:eastAsia="Courier New"/>
                <w:i/>
                <w:iCs/>
                <w:color w:val="408080"/>
                <w:sz w:val="21"/>
                <w:szCs w:val="21"/>
              </w:rPr>
              <w:t>#Menampilkan matriks yang benar dan matriks hasil prediksi</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c1"/>
                <w:rFonts w:eastAsia="Courier New"/>
                <w:i/>
                <w:iCs/>
                <w:color w:val="408080"/>
                <w:sz w:val="21"/>
                <w:szCs w:val="21"/>
              </w:rPr>
              <w:t>#Label yang benar</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y_true</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argmax</w:t>
            </w:r>
            <w:r>
              <w:rPr>
                <w:rStyle w:val="p"/>
                <w:color w:val="333333"/>
                <w:sz w:val="21"/>
                <w:szCs w:val="21"/>
              </w:rPr>
              <w:t>(</w:t>
            </w:r>
            <w:r>
              <w:rPr>
                <w:rStyle w:val="n"/>
                <w:color w:val="333333"/>
                <w:sz w:val="21"/>
                <w:szCs w:val="21"/>
              </w:rPr>
              <w:t>y_test2</w:t>
            </w:r>
            <w:r>
              <w:rPr>
                <w:rStyle w:val="p"/>
                <w:color w:val="333333"/>
                <w:sz w:val="21"/>
                <w:szCs w:val="21"/>
              </w:rPr>
              <w:t>,</w:t>
            </w:r>
            <w:r>
              <w:rPr>
                <w:rStyle w:val="n"/>
                <w:color w:val="333333"/>
                <w:sz w:val="21"/>
                <w:szCs w:val="21"/>
              </w:rPr>
              <w:t>axis</w:t>
            </w:r>
            <w:r>
              <w:rPr>
                <w:rStyle w:val="o"/>
                <w:color w:val="666666"/>
                <w:sz w:val="21"/>
                <w:szCs w:val="21"/>
              </w:rPr>
              <w:t>=</w:t>
            </w:r>
            <w:r>
              <w:rPr>
                <w:rStyle w:val="mi"/>
                <w:color w:val="666666"/>
                <w:sz w:val="21"/>
                <w:szCs w:val="21"/>
              </w:rPr>
              <w:t>1</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c1"/>
                <w:rFonts w:eastAsia="Courier New"/>
                <w:i/>
                <w:iCs/>
                <w:color w:val="408080"/>
                <w:sz w:val="21"/>
                <w:szCs w:val="21"/>
              </w:rPr>
              <w:t>#Label prediksi</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Y_pred</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model</w:t>
            </w:r>
            <w:r>
              <w:rPr>
                <w:rStyle w:val="o"/>
                <w:color w:val="666666"/>
                <w:sz w:val="21"/>
                <w:szCs w:val="21"/>
              </w:rPr>
              <w:t>.</w:t>
            </w:r>
            <w:r>
              <w:rPr>
                <w:rStyle w:val="n"/>
                <w:color w:val="333333"/>
                <w:sz w:val="21"/>
                <w:szCs w:val="21"/>
              </w:rPr>
              <w:t>predict</w:t>
            </w:r>
            <w:r>
              <w:rPr>
                <w:rStyle w:val="p"/>
                <w:color w:val="333333"/>
                <w:sz w:val="21"/>
                <w:szCs w:val="21"/>
              </w:rPr>
              <w:t>(</w:t>
            </w:r>
            <w:r>
              <w:rPr>
                <w:rStyle w:val="n"/>
                <w:color w:val="333333"/>
                <w:sz w:val="21"/>
                <w:szCs w:val="21"/>
              </w:rPr>
              <w:t>X_test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color w:val="333333"/>
                <w:sz w:val="21"/>
                <w:szCs w:val="21"/>
              </w:rPr>
              <w:t>y_pred</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argmax</w:t>
            </w:r>
            <w:r>
              <w:rPr>
                <w:rStyle w:val="p"/>
                <w:color w:val="333333"/>
                <w:sz w:val="21"/>
                <w:szCs w:val="21"/>
              </w:rPr>
              <w:t>(</w:t>
            </w:r>
            <w:r>
              <w:rPr>
                <w:rStyle w:val="n"/>
                <w:color w:val="333333"/>
                <w:sz w:val="21"/>
                <w:szCs w:val="21"/>
              </w:rPr>
              <w:t>Y_pred</w:t>
            </w:r>
            <w:r>
              <w:rPr>
                <w:rStyle w:val="p"/>
                <w:color w:val="333333"/>
                <w:sz w:val="21"/>
                <w:szCs w:val="21"/>
              </w:rPr>
              <w:t>,</w:t>
            </w:r>
            <w:r>
              <w:rPr>
                <w:color w:val="333333"/>
                <w:sz w:val="21"/>
                <w:szCs w:val="21"/>
              </w:rPr>
              <w:t xml:space="preserve"> </w:t>
            </w:r>
            <w:r>
              <w:rPr>
                <w:rStyle w:val="n"/>
                <w:color w:val="333333"/>
                <w:sz w:val="21"/>
                <w:szCs w:val="21"/>
              </w:rPr>
              <w:t>axis</w:t>
            </w:r>
            <w:r>
              <w:rPr>
                <w:rStyle w:val="o"/>
                <w:color w:val="666666"/>
                <w:sz w:val="21"/>
                <w:szCs w:val="21"/>
              </w:rPr>
              <w:t>=</w:t>
            </w:r>
            <w:r>
              <w:rPr>
                <w:rStyle w:val="mi"/>
                <w:color w:val="666666"/>
                <w:sz w:val="21"/>
                <w:szCs w:val="21"/>
              </w:rPr>
              <w:t>1</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n"/>
                <w:color w:val="333333"/>
                <w:sz w:val="21"/>
                <w:szCs w:val="21"/>
              </w:rPr>
              <w:t>y_true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n"/>
                <w:color w:val="333333"/>
                <w:sz w:val="21"/>
                <w:szCs w:val="21"/>
              </w:rPr>
              <w:t>y_pred</w:t>
            </w:r>
            <w:r>
              <w:rPr>
                <w:rStyle w:val="p"/>
                <w:color w:val="333333"/>
                <w:sz w:val="21"/>
                <w:szCs w:val="21"/>
              </w:rPr>
              <w:t>)</w:t>
            </w:r>
          </w:p>
          <w:p w:rsidR="0005468A" w:rsidRDefault="0005468A" w:rsidP="0005468A">
            <w:pPr>
              <w:pStyle w:val="Heading1"/>
              <w:numPr>
                <w:ilvl w:val="0"/>
                <w:numId w:val="0"/>
              </w:numPr>
              <w:jc w:val="left"/>
            </w:pPr>
            <w:bookmarkStart w:id="4102" w:name="_Toc83471274"/>
            <w:bookmarkStart w:id="4103" w:name="_Toc83473399"/>
            <w:r>
              <w:t>Menggunakan Model</w:t>
            </w:r>
            <w:bookmarkEnd w:id="4102"/>
            <w:bookmarkEnd w:id="4103"/>
          </w:p>
          <w:p w:rsidR="0005468A" w:rsidRDefault="0005468A" w:rsidP="0005468A">
            <w:pPr>
              <w:pStyle w:val="HTMLPreformatted"/>
              <w:shd w:val="clear" w:color="auto" w:fill="F7F7F7"/>
              <w:wordWrap w:val="0"/>
              <w:rPr>
                <w:color w:val="333333"/>
                <w:sz w:val="21"/>
                <w:szCs w:val="21"/>
              </w:rPr>
            </w:pPr>
            <w:r>
              <w:rPr>
                <w:rStyle w:val="nb"/>
                <w:rFonts w:eastAsia="Courier New"/>
                <w:color w:val="008000"/>
                <w:sz w:val="21"/>
                <w:szCs w:val="21"/>
              </w:rPr>
              <w:t>print</w:t>
            </w:r>
            <w:r>
              <w:rPr>
                <w:rStyle w:val="p"/>
                <w:color w:val="333333"/>
                <w:sz w:val="21"/>
                <w:szCs w:val="21"/>
              </w:rPr>
              <w:t>(</w:t>
            </w:r>
            <w:r>
              <w:rPr>
                <w:rStyle w:val="s1"/>
                <w:color w:val="BA2121"/>
                <w:sz w:val="21"/>
                <w:szCs w:val="21"/>
              </w:rPr>
              <w:t xml:space="preserve">'Number of trainable variables = </w:t>
            </w:r>
            <w:r>
              <w:rPr>
                <w:rStyle w:val="si"/>
                <w:b/>
                <w:bCs/>
                <w:color w:val="BB6688"/>
                <w:sz w:val="21"/>
                <w:szCs w:val="21"/>
              </w:rPr>
              <w:t>{}</w:t>
            </w:r>
            <w:r>
              <w:rPr>
                <w:rStyle w:val="s1"/>
                <w:color w:val="BA2121"/>
                <w:sz w:val="21"/>
                <w:szCs w:val="21"/>
              </w:rPr>
              <w:t>'</w:t>
            </w:r>
            <w:r>
              <w:rPr>
                <w:rStyle w:val="o"/>
                <w:color w:val="666666"/>
                <w:sz w:val="21"/>
                <w:szCs w:val="21"/>
              </w:rPr>
              <w:t>.</w:t>
            </w:r>
            <w:r>
              <w:rPr>
                <w:rStyle w:val="n"/>
                <w:color w:val="333333"/>
                <w:sz w:val="21"/>
                <w:szCs w:val="21"/>
              </w:rPr>
              <w:t>format</w:t>
            </w:r>
            <w:r>
              <w:rPr>
                <w:rStyle w:val="p"/>
                <w:color w:val="333333"/>
                <w:sz w:val="21"/>
                <w:szCs w:val="21"/>
              </w:rPr>
              <w:t>(</w:t>
            </w:r>
            <w:r>
              <w:rPr>
                <w:rStyle w:val="nb"/>
                <w:rFonts w:eastAsia="Courier New"/>
                <w:color w:val="008000"/>
                <w:sz w:val="21"/>
                <w:szCs w:val="21"/>
              </w:rPr>
              <w:t>len</w:t>
            </w:r>
            <w:r>
              <w:rPr>
                <w:rStyle w:val="p"/>
                <w:color w:val="333333"/>
                <w:sz w:val="21"/>
                <w:szCs w:val="21"/>
              </w:rPr>
              <w:t>(</w:t>
            </w:r>
            <w:r>
              <w:rPr>
                <w:rStyle w:val="n"/>
                <w:color w:val="333333"/>
                <w:sz w:val="21"/>
                <w:szCs w:val="21"/>
              </w:rPr>
              <w:t>model</w:t>
            </w:r>
            <w:r>
              <w:rPr>
                <w:rStyle w:val="o"/>
                <w:color w:val="666666"/>
                <w:sz w:val="21"/>
                <w:szCs w:val="21"/>
              </w:rPr>
              <w:t>.</w:t>
            </w:r>
            <w:r>
              <w:rPr>
                <w:rStyle w:val="n"/>
                <w:color w:val="333333"/>
                <w:sz w:val="21"/>
                <w:szCs w:val="21"/>
              </w:rPr>
              <w:t>trainable_variables</w:t>
            </w:r>
            <w:r>
              <w:rPr>
                <w:rStyle w:val="p"/>
                <w:color w:val="333333"/>
                <w:sz w:val="21"/>
                <w:szCs w:val="21"/>
              </w:rPr>
              <w:t>)))</w:t>
            </w:r>
          </w:p>
          <w:p w:rsidR="0005468A" w:rsidRDefault="0005468A" w:rsidP="0005468A">
            <w:pPr>
              <w:pStyle w:val="Heading1"/>
              <w:numPr>
                <w:ilvl w:val="0"/>
                <w:numId w:val="0"/>
              </w:numPr>
              <w:jc w:val="left"/>
            </w:pPr>
            <w:bookmarkStart w:id="4104" w:name="_Toc83471275"/>
            <w:bookmarkStart w:id="4105" w:name="_Toc83473400"/>
            <w:r>
              <w:t>Memprediksi Citra Secara Individu</w:t>
            </w:r>
            <w:bookmarkEnd w:id="4104"/>
            <w:bookmarkEnd w:id="4105"/>
          </w:p>
          <w:p w:rsidR="0005468A" w:rsidRDefault="0005468A" w:rsidP="0005468A">
            <w:pPr>
              <w:pStyle w:val="HTMLPreformatted"/>
              <w:shd w:val="clear" w:color="auto" w:fill="F7F7F7"/>
              <w:wordWrap w:val="0"/>
              <w:rPr>
                <w:color w:val="333333"/>
                <w:sz w:val="21"/>
                <w:szCs w:val="21"/>
              </w:rPr>
            </w:pPr>
            <w:r>
              <w:rPr>
                <w:color w:val="333333"/>
                <w:sz w:val="21"/>
                <w:szCs w:val="21"/>
                <w:shd w:val="clear" w:color="auto" w:fill="F7F7F7"/>
              </w:rPr>
              <w:br/>
            </w:r>
            <w:r>
              <w:rPr>
                <w:rStyle w:val="n"/>
                <w:rFonts w:eastAsia="Courier New"/>
                <w:color w:val="333333"/>
                <w:sz w:val="21"/>
                <w:szCs w:val="21"/>
              </w:rPr>
              <w:t>n</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44</w:t>
            </w:r>
            <w:r>
              <w:rPr>
                <w:color w:val="333333"/>
                <w:sz w:val="21"/>
                <w:szCs w:val="21"/>
              </w:rPr>
              <w:t xml:space="preserve"> </w:t>
            </w:r>
            <w:r>
              <w:rPr>
                <w:rStyle w:val="c1"/>
                <w:i/>
                <w:iCs/>
                <w:color w:val="408080"/>
                <w:sz w:val="21"/>
                <w:szCs w:val="21"/>
              </w:rPr>
              <w:t>#Jangan melampaui (nilai dari gambar test - 1)</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imshow</w:t>
            </w:r>
            <w:r>
              <w:rPr>
                <w:rStyle w:val="p"/>
                <w:color w:val="333333"/>
                <w:sz w:val="21"/>
                <w:szCs w:val="21"/>
              </w:rPr>
              <w:t>(</w:t>
            </w:r>
            <w:r>
              <w:rPr>
                <w:rStyle w:val="n"/>
                <w:rFonts w:eastAsia="Courier New"/>
                <w:color w:val="333333"/>
                <w:sz w:val="21"/>
                <w:szCs w:val="21"/>
              </w:rPr>
              <w:t>X_test</w:t>
            </w:r>
            <w:r>
              <w:rPr>
                <w:rStyle w:val="p"/>
                <w:color w:val="333333"/>
                <w:sz w:val="21"/>
                <w:szCs w:val="21"/>
              </w:rPr>
              <w:t>[</w:t>
            </w:r>
            <w:r>
              <w:rPr>
                <w:rStyle w:val="n"/>
                <w:rFonts w:eastAsia="Courier New"/>
                <w:color w:val="333333"/>
                <w:sz w:val="21"/>
                <w:szCs w:val="21"/>
              </w:rPr>
              <w:t>n</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plt</w:t>
            </w:r>
            <w:r>
              <w:rPr>
                <w:rStyle w:val="o"/>
                <w:color w:val="666666"/>
                <w:sz w:val="21"/>
                <w:szCs w:val="21"/>
              </w:rPr>
              <w:t>.</w:t>
            </w:r>
            <w:r>
              <w:rPr>
                <w:rStyle w:val="n"/>
                <w:rFonts w:eastAsia="Courier New"/>
                <w:color w:val="333333"/>
                <w:sz w:val="21"/>
                <w:szCs w:val="21"/>
              </w:rPr>
              <w:t>show</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true_label</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np</w:t>
            </w:r>
            <w:r>
              <w:rPr>
                <w:rStyle w:val="o"/>
                <w:color w:val="666666"/>
                <w:sz w:val="21"/>
                <w:szCs w:val="21"/>
              </w:rPr>
              <w:t>.</w:t>
            </w:r>
            <w:r>
              <w:rPr>
                <w:rStyle w:val="n"/>
                <w:rFonts w:eastAsia="Courier New"/>
                <w:color w:val="333333"/>
                <w:sz w:val="21"/>
                <w:szCs w:val="21"/>
              </w:rPr>
              <w:t>argmax</w:t>
            </w:r>
            <w:r>
              <w:rPr>
                <w:rStyle w:val="p"/>
                <w:color w:val="333333"/>
                <w:sz w:val="21"/>
                <w:szCs w:val="21"/>
              </w:rPr>
              <w:t>(</w:t>
            </w:r>
            <w:r>
              <w:rPr>
                <w:rStyle w:val="n"/>
                <w:rFonts w:eastAsia="Courier New"/>
                <w:color w:val="333333"/>
                <w:sz w:val="21"/>
                <w:szCs w:val="21"/>
              </w:rPr>
              <w:t>y_test2</w:t>
            </w:r>
            <w:r>
              <w:rPr>
                <w:rStyle w:val="p"/>
                <w:color w:val="333333"/>
                <w:sz w:val="21"/>
                <w:szCs w:val="21"/>
              </w:rPr>
              <w:t>,</w:t>
            </w:r>
            <w:r>
              <w:rPr>
                <w:rStyle w:val="n"/>
                <w:rFonts w:eastAsia="Courier New"/>
                <w:color w:val="333333"/>
                <w:sz w:val="21"/>
                <w:szCs w:val="21"/>
              </w:rPr>
              <w:t>axis</w:t>
            </w:r>
            <w:r>
              <w:rPr>
                <w:rStyle w:val="o"/>
                <w:color w:val="666666"/>
                <w:sz w:val="21"/>
                <w:szCs w:val="21"/>
              </w:rPr>
              <w:t>=</w:t>
            </w:r>
            <w:r>
              <w:rPr>
                <w:rStyle w:val="mi"/>
                <w:color w:val="666666"/>
                <w:sz w:val="21"/>
                <w:szCs w:val="21"/>
              </w:rPr>
              <w:t>1</w:t>
            </w:r>
            <w:r>
              <w:rPr>
                <w:rStyle w:val="p"/>
                <w:color w:val="333333"/>
                <w:sz w:val="21"/>
                <w:szCs w:val="21"/>
              </w:rPr>
              <w:t>)[</w:t>
            </w:r>
            <w:r>
              <w:rPr>
                <w:rStyle w:val="n"/>
                <w:rFonts w:eastAsia="Courier New"/>
                <w:color w:val="333333"/>
                <w:sz w:val="21"/>
                <w:szCs w:val="21"/>
              </w:rPr>
              <w:t>n</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"Label yang benar adalah:"</w:t>
            </w:r>
            <w:r>
              <w:rPr>
                <w:rStyle w:val="p"/>
                <w:color w:val="333333"/>
                <w:sz w:val="21"/>
                <w:szCs w:val="21"/>
              </w:rPr>
              <w:t>,</w:t>
            </w:r>
            <w:r>
              <w:rPr>
                <w:rStyle w:val="n"/>
                <w:rFonts w:eastAsia="Courier New"/>
                <w:color w:val="333333"/>
                <w:sz w:val="21"/>
                <w:szCs w:val="21"/>
              </w:rPr>
              <w:t>true_label</w:t>
            </w:r>
            <w:r>
              <w:rPr>
                <w:rStyle w:val="p"/>
                <w:color w:val="333333"/>
                <w:sz w:val="21"/>
                <w:szCs w:val="21"/>
              </w:rPr>
              <w:t>,</w:t>
            </w:r>
            <w:r>
              <w:rPr>
                <w:rStyle w:val="s2"/>
                <w:color w:val="BA2121"/>
                <w:sz w:val="21"/>
                <w:szCs w:val="21"/>
              </w:rPr>
              <w:t>":"</w:t>
            </w:r>
            <w:r>
              <w:rPr>
                <w:rStyle w:val="p"/>
                <w:color w:val="333333"/>
                <w:sz w:val="21"/>
                <w:szCs w:val="21"/>
              </w:rPr>
              <w:t>,</w:t>
            </w:r>
            <w:r>
              <w:rPr>
                <w:rStyle w:val="n"/>
                <w:rFonts w:eastAsia="Courier New"/>
                <w:color w:val="333333"/>
                <w:sz w:val="21"/>
                <w:szCs w:val="21"/>
              </w:rPr>
              <w:t>labels</w:t>
            </w:r>
            <w:r>
              <w:rPr>
                <w:rStyle w:val="p"/>
                <w:color w:val="333333"/>
                <w:sz w:val="21"/>
                <w:szCs w:val="21"/>
              </w:rPr>
              <w:t>[</w:t>
            </w:r>
            <w:r>
              <w:rPr>
                <w:rStyle w:val="n"/>
                <w:rFonts w:eastAsia="Courier New"/>
                <w:color w:val="333333"/>
                <w:sz w:val="21"/>
                <w:szCs w:val="21"/>
              </w:rPr>
              <w:t>true_label</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prediction</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model</w:t>
            </w:r>
            <w:r>
              <w:rPr>
                <w:rStyle w:val="o"/>
                <w:color w:val="666666"/>
                <w:sz w:val="21"/>
                <w:szCs w:val="21"/>
              </w:rPr>
              <w:t>.</w:t>
            </w:r>
            <w:r>
              <w:rPr>
                <w:rStyle w:val="n"/>
                <w:rFonts w:eastAsia="Courier New"/>
                <w:color w:val="333333"/>
                <w:sz w:val="21"/>
                <w:szCs w:val="21"/>
              </w:rPr>
              <w:t>predict</w:t>
            </w:r>
            <w:r>
              <w:rPr>
                <w:rStyle w:val="p"/>
                <w:color w:val="333333"/>
                <w:sz w:val="21"/>
                <w:szCs w:val="21"/>
              </w:rPr>
              <w:t>(</w:t>
            </w:r>
            <w:r>
              <w:rPr>
                <w:rStyle w:val="n"/>
                <w:rFonts w:eastAsia="Courier New"/>
                <w:color w:val="333333"/>
                <w:sz w:val="21"/>
                <w:szCs w:val="21"/>
              </w:rPr>
              <w:t>X_test</w:t>
            </w:r>
            <w:r>
              <w:rPr>
                <w:rStyle w:val="p"/>
                <w:color w:val="333333"/>
                <w:sz w:val="21"/>
                <w:szCs w:val="21"/>
              </w:rPr>
              <w:t>[</w:t>
            </w:r>
            <w:r>
              <w:rPr>
                <w:rStyle w:val="n"/>
                <w:rFonts w:eastAsia="Courier New"/>
                <w:color w:val="333333"/>
                <w:sz w:val="21"/>
                <w:szCs w:val="21"/>
              </w:rPr>
              <w:t>n</w:t>
            </w:r>
            <w:r>
              <w:rPr>
                <w:rStyle w:val="p"/>
                <w:color w:val="333333"/>
                <w:sz w:val="21"/>
                <w:szCs w:val="21"/>
              </w:rPr>
              <w:t>][</w:t>
            </w:r>
            <w:r>
              <w:rPr>
                <w:rStyle w:val="n"/>
                <w:rFonts w:eastAsia="Courier New"/>
                <w:color w:val="333333"/>
                <w:sz w:val="21"/>
                <w:szCs w:val="21"/>
              </w:rPr>
              <w:t>np</w:t>
            </w:r>
            <w:r>
              <w:rPr>
                <w:rStyle w:val="o"/>
                <w:color w:val="666666"/>
                <w:sz w:val="21"/>
                <w:szCs w:val="21"/>
              </w:rPr>
              <w:t>.</w:t>
            </w:r>
            <w:r>
              <w:rPr>
                <w:rStyle w:val="n"/>
                <w:rFonts w:eastAsia="Courier New"/>
                <w:color w:val="333333"/>
                <w:sz w:val="21"/>
                <w:szCs w:val="21"/>
              </w:rPr>
              <w:t>newaxis</w:t>
            </w:r>
            <w:r>
              <w:rPr>
                <w:rStyle w:val="p"/>
                <w:color w:val="333333"/>
                <w:sz w:val="21"/>
                <w:szCs w:val="21"/>
              </w:rPr>
              <w:t>,</w:t>
            </w:r>
            <w:r>
              <w:rPr>
                <w:rStyle w:val="o"/>
                <w:color w:val="666666"/>
                <w:sz w:val="21"/>
                <w:szCs w:val="21"/>
              </w:rPr>
              <w:t>...</w:t>
            </w:r>
            <w:r>
              <w:rPr>
                <w:rStyle w:val="p"/>
                <w:color w:val="333333"/>
                <w:sz w:val="21"/>
                <w:szCs w:val="21"/>
              </w:rPr>
              <w:t>])[</w:t>
            </w:r>
            <w:r>
              <w:rPr>
                <w:rStyle w:val="mi"/>
                <w:color w:val="666666"/>
                <w:sz w:val="21"/>
                <w:szCs w:val="21"/>
              </w:rPr>
              <w:t>0</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"Nilai yang diprediksi adalah:"</w:t>
            </w:r>
            <w:r>
              <w:rPr>
                <w:rStyle w:val="p"/>
                <w:color w:val="333333"/>
                <w:sz w:val="21"/>
                <w:szCs w:val="21"/>
              </w:rPr>
              <w:t>,</w:t>
            </w:r>
            <w:r>
              <w:rPr>
                <w:rStyle w:val="n"/>
                <w:rFonts w:eastAsia="Courier New"/>
                <w:color w:val="333333"/>
                <w:sz w:val="21"/>
                <w:szCs w:val="21"/>
              </w:rPr>
              <w:t>prediction</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
                <w:rFonts w:eastAsia="Courier New"/>
                <w:color w:val="333333"/>
                <w:sz w:val="21"/>
                <w:szCs w:val="21"/>
              </w:rPr>
              <w:t>predicted_label</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np</w:t>
            </w:r>
            <w:r>
              <w:rPr>
                <w:rStyle w:val="o"/>
                <w:color w:val="666666"/>
                <w:sz w:val="21"/>
                <w:szCs w:val="21"/>
              </w:rPr>
              <w:t>.</w:t>
            </w:r>
            <w:r>
              <w:rPr>
                <w:rStyle w:val="n"/>
                <w:rFonts w:eastAsia="Courier New"/>
                <w:color w:val="333333"/>
                <w:sz w:val="21"/>
                <w:szCs w:val="21"/>
              </w:rPr>
              <w:t>argmax</w:t>
            </w:r>
            <w:r>
              <w:rPr>
                <w:rStyle w:val="p"/>
                <w:color w:val="333333"/>
                <w:sz w:val="21"/>
                <w:szCs w:val="21"/>
              </w:rPr>
              <w:t>(</w:t>
            </w:r>
            <w:r>
              <w:rPr>
                <w:rStyle w:val="n"/>
                <w:rFonts w:eastAsia="Courier New"/>
                <w:color w:val="333333"/>
                <w:sz w:val="21"/>
                <w:szCs w:val="21"/>
              </w:rPr>
              <w:t>prediction</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nb"/>
                <w:color w:val="008000"/>
                <w:sz w:val="21"/>
                <w:szCs w:val="21"/>
              </w:rPr>
              <w:t>print</w:t>
            </w:r>
            <w:r>
              <w:rPr>
                <w:rStyle w:val="p"/>
                <w:color w:val="333333"/>
                <w:sz w:val="21"/>
                <w:szCs w:val="21"/>
              </w:rPr>
              <w:t>(</w:t>
            </w:r>
            <w:r>
              <w:rPr>
                <w:rStyle w:val="s2"/>
                <w:color w:val="BA2121"/>
                <w:sz w:val="21"/>
                <w:szCs w:val="21"/>
              </w:rPr>
              <w:t>"Label yang diprediksi adalah:"</w:t>
            </w:r>
            <w:r>
              <w:rPr>
                <w:rStyle w:val="p"/>
                <w:color w:val="333333"/>
                <w:sz w:val="21"/>
                <w:szCs w:val="21"/>
              </w:rPr>
              <w:t>,</w:t>
            </w:r>
            <w:r>
              <w:rPr>
                <w:rStyle w:val="n"/>
                <w:rFonts w:eastAsia="Courier New"/>
                <w:color w:val="333333"/>
                <w:sz w:val="21"/>
                <w:szCs w:val="21"/>
              </w:rPr>
              <w:t>predicted_label</w:t>
            </w:r>
            <w:r>
              <w:rPr>
                <w:rStyle w:val="p"/>
                <w:color w:val="333333"/>
                <w:sz w:val="21"/>
                <w:szCs w:val="21"/>
              </w:rPr>
              <w:t>,</w:t>
            </w:r>
            <w:r>
              <w:rPr>
                <w:rStyle w:val="s2"/>
                <w:color w:val="BA2121"/>
                <w:sz w:val="21"/>
                <w:szCs w:val="21"/>
              </w:rPr>
              <w:t>":"</w:t>
            </w:r>
            <w:r>
              <w:rPr>
                <w:rStyle w:val="p"/>
                <w:color w:val="333333"/>
                <w:sz w:val="21"/>
                <w:szCs w:val="21"/>
              </w:rPr>
              <w:t>,</w:t>
            </w:r>
            <w:r>
              <w:rPr>
                <w:rStyle w:val="n"/>
                <w:rFonts w:eastAsia="Courier New"/>
                <w:color w:val="333333"/>
                <w:sz w:val="21"/>
                <w:szCs w:val="21"/>
              </w:rPr>
              <w:t>labels</w:t>
            </w:r>
            <w:r>
              <w:rPr>
                <w:rStyle w:val="p"/>
                <w:color w:val="333333"/>
                <w:sz w:val="21"/>
                <w:szCs w:val="21"/>
              </w:rPr>
              <w:t>[</w:t>
            </w:r>
            <w:r>
              <w:rPr>
                <w:rStyle w:val="n"/>
                <w:rFonts w:eastAsia="Courier New"/>
                <w:color w:val="333333"/>
                <w:sz w:val="21"/>
                <w:szCs w:val="21"/>
              </w:rPr>
              <w:t>predicted_label</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rFonts w:eastAsia="Courier New"/>
                <w:color w:val="333333"/>
                <w:sz w:val="21"/>
                <w:szCs w:val="21"/>
              </w:rPr>
              <w:t>true_label</w:t>
            </w:r>
            <w:r>
              <w:rPr>
                <w:color w:val="333333"/>
                <w:sz w:val="21"/>
                <w:szCs w:val="21"/>
              </w:rPr>
              <w:t xml:space="preserve"> </w:t>
            </w:r>
            <w:r>
              <w:rPr>
                <w:rStyle w:val="o"/>
                <w:color w:val="666666"/>
                <w:sz w:val="21"/>
                <w:szCs w:val="21"/>
              </w:rPr>
              <w:t>==</w:t>
            </w:r>
            <w:r>
              <w:rPr>
                <w:color w:val="333333"/>
                <w:sz w:val="21"/>
                <w:szCs w:val="21"/>
              </w:rPr>
              <w:t xml:space="preserve"> </w:t>
            </w:r>
            <w:r>
              <w:rPr>
                <w:rStyle w:val="n"/>
                <w:rFonts w:eastAsia="Courier New"/>
                <w:color w:val="333333"/>
                <w:sz w:val="21"/>
                <w:szCs w:val="21"/>
              </w:rPr>
              <w:t>predicted_label</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"Prediksi benar"</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rStyle w:val="k"/>
                <w:b/>
                <w:bCs/>
                <w:color w:val="008000"/>
                <w:sz w:val="21"/>
                <w:szCs w:val="21"/>
              </w:rPr>
              <w:t>else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"Prediksi salah"</w:t>
            </w:r>
            <w:r>
              <w:rPr>
                <w:rStyle w:val="p"/>
                <w:color w:val="333333"/>
                <w:sz w:val="21"/>
                <w:szCs w:val="21"/>
              </w:rPr>
              <w:t>)</w:t>
            </w:r>
          </w:p>
          <w:p w:rsidR="0005468A" w:rsidRDefault="0005468A" w:rsidP="0005468A">
            <w:pPr>
              <w:pStyle w:val="TEUnsoed-TextBodyspasi2"/>
              <w:rPr>
                <w:rStyle w:val="p"/>
                <w:rFonts w:ascii="Courier New" w:hAnsi="Courier New" w:cs="Courier New"/>
                <w:color w:val="333333"/>
                <w:sz w:val="21"/>
                <w:szCs w:val="21"/>
                <w:shd w:val="clear" w:color="auto" w:fill="F7F7F7"/>
                <w:lang w:val="en-US"/>
              </w:rPr>
            </w:pPr>
          </w:p>
          <w:p w:rsidR="0005468A" w:rsidRDefault="0005468A" w:rsidP="0005468A">
            <w:pPr>
              <w:pStyle w:val="Heading1"/>
              <w:numPr>
                <w:ilvl w:val="0"/>
                <w:numId w:val="0"/>
              </w:numPr>
              <w:jc w:val="left"/>
            </w:pPr>
            <w:bookmarkStart w:id="4106" w:name="_Toc83471276"/>
            <w:bookmarkStart w:id="4107" w:name="_Toc83473401"/>
            <w:r>
              <w:t>Confusion Matrix</w:t>
            </w:r>
            <w:bookmarkEnd w:id="4106"/>
            <w:bookmarkEnd w:id="4107"/>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sklearn.metrics</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confusion_matrix</w:t>
            </w: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sklearn.utils.multiclass</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unique_labels</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k"/>
                <w:b/>
                <w:bCs/>
                <w:color w:val="008000"/>
                <w:sz w:val="21"/>
                <w:szCs w:val="21"/>
              </w:rPr>
              <w:t>def</w:t>
            </w:r>
            <w:r>
              <w:rPr>
                <w:color w:val="333333"/>
                <w:sz w:val="21"/>
                <w:szCs w:val="21"/>
              </w:rPr>
              <w:t xml:space="preserve"> </w:t>
            </w:r>
            <w:r>
              <w:rPr>
                <w:rStyle w:val="nf"/>
                <w:color w:val="0000FF"/>
                <w:sz w:val="21"/>
                <w:szCs w:val="21"/>
              </w:rPr>
              <w:t>plot_confusion_matrix</w:t>
            </w:r>
            <w:r>
              <w:rPr>
                <w:rStyle w:val="p"/>
                <w:color w:val="333333"/>
                <w:sz w:val="21"/>
                <w:szCs w:val="21"/>
              </w:rPr>
              <w:t>(</w:t>
            </w:r>
            <w:r>
              <w:rPr>
                <w:rStyle w:val="n"/>
                <w:color w:val="333333"/>
                <w:sz w:val="21"/>
                <w:szCs w:val="21"/>
              </w:rPr>
              <w:t>y_true</w:t>
            </w:r>
            <w:r>
              <w:rPr>
                <w:rStyle w:val="p"/>
                <w:color w:val="333333"/>
                <w:sz w:val="21"/>
                <w:szCs w:val="21"/>
              </w:rPr>
              <w:t>,</w:t>
            </w:r>
            <w:r>
              <w:rPr>
                <w:color w:val="333333"/>
                <w:sz w:val="21"/>
                <w:szCs w:val="21"/>
              </w:rPr>
              <w:t xml:space="preserve"> </w:t>
            </w:r>
            <w:r>
              <w:rPr>
                <w:rStyle w:val="n"/>
                <w:color w:val="333333"/>
                <w:sz w:val="21"/>
                <w:szCs w:val="21"/>
              </w:rPr>
              <w:t>y_pred</w:t>
            </w:r>
            <w:r>
              <w:rPr>
                <w:rStyle w:val="p"/>
                <w:color w:val="333333"/>
                <w:sz w:val="21"/>
                <w:szCs w:val="21"/>
              </w:rPr>
              <w:t>,</w:t>
            </w:r>
            <w:r>
              <w:rPr>
                <w:color w:val="333333"/>
                <w:sz w:val="21"/>
                <w:szCs w:val="21"/>
              </w:rPr>
              <w:t xml:space="preserve"> </w:t>
            </w:r>
            <w:r>
              <w:rPr>
                <w:rStyle w:val="n"/>
                <w:color w:val="333333"/>
                <w:sz w:val="21"/>
                <w:szCs w:val="21"/>
              </w:rPr>
              <w:t>classes</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normalize</w:t>
            </w:r>
            <w:r>
              <w:rPr>
                <w:rStyle w:val="o"/>
                <w:color w:val="666666"/>
                <w:sz w:val="21"/>
                <w:szCs w:val="21"/>
              </w:rPr>
              <w:t>=</w:t>
            </w:r>
            <w:r>
              <w:rPr>
                <w:rStyle w:val="kc"/>
                <w:b/>
                <w:bCs/>
                <w:color w:val="008000"/>
                <w:sz w:val="21"/>
                <w:szCs w:val="21"/>
              </w:rPr>
              <w:t>False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title</w:t>
            </w:r>
            <w:r>
              <w:rPr>
                <w:rStyle w:val="o"/>
                <w:color w:val="666666"/>
                <w:sz w:val="21"/>
                <w:szCs w:val="21"/>
              </w:rPr>
              <w:t>=</w:t>
            </w:r>
            <w:r>
              <w:rPr>
                <w:rStyle w:val="kc"/>
                <w:b/>
                <w:bCs/>
                <w:color w:val="008000"/>
                <w:sz w:val="21"/>
                <w:szCs w:val="21"/>
              </w:rPr>
              <w:t>None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cmap</w:t>
            </w:r>
            <w:r>
              <w:rPr>
                <w:rStyle w:val="o"/>
                <w:color w:val="666666"/>
                <w:sz w:val="21"/>
                <w:szCs w:val="21"/>
              </w:rPr>
              <w:t>=</w:t>
            </w:r>
            <w:r>
              <w:rPr>
                <w:rStyle w:val="n"/>
                <w:color w:val="333333"/>
                <w:sz w:val="21"/>
                <w:szCs w:val="21"/>
              </w:rPr>
              <w:t>plt</w:t>
            </w:r>
            <w:r>
              <w:rPr>
                <w:rStyle w:val="o"/>
                <w:color w:val="666666"/>
                <w:sz w:val="21"/>
                <w:szCs w:val="21"/>
              </w:rPr>
              <w:t>.</w:t>
            </w:r>
            <w:r>
              <w:rPr>
                <w:rStyle w:val="n"/>
                <w:color w:val="333333"/>
                <w:sz w:val="21"/>
                <w:szCs w:val="21"/>
              </w:rPr>
              <w:t>cm</w:t>
            </w:r>
            <w:r>
              <w:rPr>
                <w:rStyle w:val="o"/>
                <w:color w:val="666666"/>
                <w:sz w:val="21"/>
                <w:szCs w:val="21"/>
              </w:rPr>
              <w:t>.</w:t>
            </w:r>
            <w:r>
              <w:rPr>
                <w:rStyle w:val="n"/>
                <w:color w:val="333333"/>
                <w:sz w:val="21"/>
                <w:szCs w:val="21"/>
              </w:rPr>
              <w:t>Blues</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sd"/>
                <w:i/>
                <w:iCs/>
                <w:color w:val="BA2121"/>
                <w:sz w:val="21"/>
                <w:szCs w:val="21"/>
              </w:rPr>
              <w:t>"""</w:t>
            </w:r>
          </w:p>
          <w:p w:rsidR="0005468A" w:rsidRDefault="0005468A" w:rsidP="0005468A">
            <w:pPr>
              <w:pStyle w:val="HTMLPreformatted"/>
              <w:shd w:val="clear" w:color="auto" w:fill="F7F7F7"/>
              <w:wordWrap w:val="0"/>
              <w:rPr>
                <w:color w:val="333333"/>
                <w:sz w:val="21"/>
                <w:szCs w:val="21"/>
              </w:rPr>
            </w:pPr>
            <w:r>
              <w:rPr>
                <w:rStyle w:val="sd"/>
                <w:i/>
                <w:iCs/>
                <w:color w:val="BA2121"/>
                <w:sz w:val="21"/>
                <w:szCs w:val="21"/>
              </w:rPr>
              <w:t xml:space="preserve">    This function prints and plots the confusion matrix.</w:t>
            </w:r>
          </w:p>
          <w:p w:rsidR="0005468A" w:rsidRDefault="0005468A" w:rsidP="0005468A">
            <w:pPr>
              <w:pStyle w:val="HTMLPreformatted"/>
              <w:shd w:val="clear" w:color="auto" w:fill="F7F7F7"/>
              <w:wordWrap w:val="0"/>
              <w:rPr>
                <w:color w:val="333333"/>
                <w:sz w:val="21"/>
                <w:szCs w:val="21"/>
              </w:rPr>
            </w:pPr>
            <w:r>
              <w:rPr>
                <w:rStyle w:val="sd"/>
                <w:i/>
                <w:iCs/>
                <w:color w:val="BA2121"/>
                <w:sz w:val="21"/>
                <w:szCs w:val="21"/>
              </w:rPr>
              <w:t xml:space="preserve">    Normalization can be applied by setting `normalize=True`.</w:t>
            </w:r>
          </w:p>
          <w:p w:rsidR="0005468A" w:rsidRDefault="0005468A" w:rsidP="0005468A">
            <w:pPr>
              <w:pStyle w:val="HTMLPreformatted"/>
              <w:shd w:val="clear" w:color="auto" w:fill="F7F7F7"/>
              <w:wordWrap w:val="0"/>
              <w:rPr>
                <w:color w:val="333333"/>
                <w:sz w:val="21"/>
                <w:szCs w:val="21"/>
              </w:rPr>
            </w:pPr>
            <w:r>
              <w:rPr>
                <w:rStyle w:val="sd"/>
                <w:i/>
                <w:iCs/>
                <w:color w:val="BA2121"/>
                <w:sz w:val="21"/>
                <w:szCs w:val="21"/>
              </w:rPr>
              <w:t xml:space="preserve">    """</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ow"/>
                <w:b/>
                <w:bCs/>
                <w:color w:val="AA22FF"/>
                <w:sz w:val="21"/>
                <w:szCs w:val="21"/>
              </w:rPr>
              <w:t>not</w:t>
            </w:r>
            <w:r>
              <w:rPr>
                <w:color w:val="333333"/>
                <w:sz w:val="21"/>
                <w:szCs w:val="21"/>
              </w:rPr>
              <w:t xml:space="preserve"> </w:t>
            </w:r>
            <w:r>
              <w:rPr>
                <w:rStyle w:val="n"/>
                <w:color w:val="333333"/>
                <w:sz w:val="21"/>
                <w:szCs w:val="21"/>
              </w:rPr>
              <w:t>title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normalize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title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'Normalized confusion matrix'</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else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title</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'Confusion matrix, without normalization'</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Compute confusion matrix</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cm</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confusion_matrix</w:t>
            </w:r>
            <w:r>
              <w:rPr>
                <w:rStyle w:val="p"/>
                <w:color w:val="333333"/>
                <w:sz w:val="21"/>
                <w:szCs w:val="21"/>
              </w:rPr>
              <w:t>(</w:t>
            </w:r>
            <w:r>
              <w:rPr>
                <w:rStyle w:val="n"/>
                <w:color w:val="333333"/>
                <w:sz w:val="21"/>
                <w:szCs w:val="21"/>
              </w:rPr>
              <w:t>y_true</w:t>
            </w:r>
            <w:r>
              <w:rPr>
                <w:rStyle w:val="p"/>
                <w:color w:val="333333"/>
                <w:sz w:val="21"/>
                <w:szCs w:val="21"/>
              </w:rPr>
              <w:t>,</w:t>
            </w:r>
            <w:r>
              <w:rPr>
                <w:color w:val="333333"/>
                <w:sz w:val="21"/>
                <w:szCs w:val="21"/>
              </w:rPr>
              <w:t xml:space="preserve"> </w:t>
            </w:r>
            <w:r>
              <w:rPr>
                <w:rStyle w:val="n"/>
                <w:color w:val="333333"/>
                <w:sz w:val="21"/>
                <w:szCs w:val="21"/>
              </w:rPr>
              <w:t>y_pred</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Only use the labels that appear in the data</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#classes = classes[unique_labels(y_true, y_pred)]</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normalize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cm</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cm</w:t>
            </w:r>
            <w:r>
              <w:rPr>
                <w:rStyle w:val="o"/>
                <w:color w:val="666666"/>
                <w:sz w:val="21"/>
                <w:szCs w:val="21"/>
              </w:rPr>
              <w:t>.</w:t>
            </w:r>
            <w:r>
              <w:rPr>
                <w:rStyle w:val="n"/>
                <w:color w:val="333333"/>
                <w:sz w:val="21"/>
                <w:szCs w:val="21"/>
              </w:rPr>
              <w:t>astype</w:t>
            </w:r>
            <w:r>
              <w:rPr>
                <w:rStyle w:val="p"/>
                <w:color w:val="333333"/>
                <w:sz w:val="21"/>
                <w:szCs w:val="21"/>
              </w:rPr>
              <w:t>(</w:t>
            </w:r>
            <w:r>
              <w:rPr>
                <w:rStyle w:val="s1"/>
                <w:color w:val="BA2121"/>
                <w:sz w:val="21"/>
                <w:szCs w:val="21"/>
              </w:rPr>
              <w:t>'float'</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cm</w:t>
            </w:r>
            <w:r>
              <w:rPr>
                <w:rStyle w:val="o"/>
                <w:color w:val="666666"/>
                <w:sz w:val="21"/>
                <w:szCs w:val="21"/>
              </w:rPr>
              <w:t>.</w:t>
            </w:r>
            <w:r>
              <w:rPr>
                <w:rStyle w:val="n"/>
                <w:color w:val="333333"/>
                <w:sz w:val="21"/>
                <w:szCs w:val="21"/>
              </w:rPr>
              <w:t>sum</w:t>
            </w:r>
            <w:r>
              <w:rPr>
                <w:rStyle w:val="p"/>
                <w:color w:val="333333"/>
                <w:sz w:val="21"/>
                <w:szCs w:val="21"/>
              </w:rPr>
              <w:t>(</w:t>
            </w:r>
            <w:r>
              <w:rPr>
                <w:rStyle w:val="n"/>
                <w:color w:val="333333"/>
                <w:sz w:val="21"/>
                <w:szCs w:val="21"/>
              </w:rPr>
              <w:t>axis</w:t>
            </w:r>
            <w:r>
              <w:rPr>
                <w:rStyle w:val="o"/>
                <w:color w:val="666666"/>
                <w:sz w:val="21"/>
                <w:szCs w:val="21"/>
              </w:rPr>
              <w:t>=</w:t>
            </w:r>
            <w:r>
              <w:rPr>
                <w:rStyle w:val="mi"/>
                <w:color w:val="666666"/>
                <w:sz w:val="21"/>
                <w:szCs w:val="21"/>
              </w:rPr>
              <w:t>1</w:t>
            </w:r>
            <w:r>
              <w:rPr>
                <w:rStyle w:val="p"/>
                <w:color w:val="333333"/>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newaxis</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"Normalized confusion matrix"</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else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1"/>
                <w:color w:val="BA2121"/>
                <w:sz w:val="21"/>
                <w:szCs w:val="21"/>
              </w:rPr>
              <w:t>'Confusion matrix, without normalization'</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n"/>
                <w:color w:val="333333"/>
                <w:sz w:val="21"/>
                <w:szCs w:val="21"/>
              </w:rPr>
              <w:t>cm</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fig</w:t>
            </w:r>
            <w:r>
              <w:rPr>
                <w:rStyle w:val="p"/>
                <w:color w:val="333333"/>
                <w:sz w:val="21"/>
                <w:szCs w:val="21"/>
              </w:rPr>
              <w:t>,</w:t>
            </w:r>
            <w:r>
              <w:rPr>
                <w:color w:val="333333"/>
                <w:sz w:val="21"/>
                <w:szCs w:val="21"/>
              </w:rPr>
              <w:t xml:space="preserve"> </w:t>
            </w:r>
            <w:r>
              <w:rPr>
                <w:rStyle w:val="n"/>
                <w:color w:val="333333"/>
                <w:sz w:val="21"/>
                <w:szCs w:val="21"/>
              </w:rPr>
              <w:t>ax</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plt</w:t>
            </w:r>
            <w:r>
              <w:rPr>
                <w:rStyle w:val="o"/>
                <w:color w:val="666666"/>
                <w:sz w:val="21"/>
                <w:szCs w:val="21"/>
              </w:rPr>
              <w:t>.</w:t>
            </w:r>
            <w:r>
              <w:rPr>
                <w:rStyle w:val="n"/>
                <w:color w:val="333333"/>
                <w:sz w:val="21"/>
                <w:szCs w:val="21"/>
              </w:rPr>
              <w:t>subplots</w:t>
            </w:r>
            <w:r>
              <w:rPr>
                <w:rStyle w:val="p"/>
                <w:color w:val="333333"/>
                <w:sz w:val="21"/>
                <w:szCs w:val="21"/>
              </w:rPr>
              <w:t>(</w:t>
            </w:r>
            <w:r>
              <w:rPr>
                <w:rStyle w:val="n"/>
                <w:color w:val="333333"/>
                <w:sz w:val="21"/>
                <w:szCs w:val="21"/>
              </w:rPr>
              <w:t>figsize</w:t>
            </w:r>
            <w:r>
              <w:rPr>
                <w:rStyle w:val="o"/>
                <w:color w:val="666666"/>
                <w:sz w:val="21"/>
                <w:szCs w:val="21"/>
              </w:rPr>
              <w:t>=</w:t>
            </w:r>
            <w:r>
              <w:rPr>
                <w:rStyle w:val="p"/>
                <w:color w:val="333333"/>
                <w:sz w:val="21"/>
                <w:szCs w:val="21"/>
              </w:rPr>
              <w:t>(</w:t>
            </w:r>
            <w:r>
              <w:rPr>
                <w:rStyle w:val="mi"/>
                <w:color w:val="666666"/>
                <w:sz w:val="21"/>
                <w:szCs w:val="21"/>
              </w:rPr>
              <w:t>5</w:t>
            </w:r>
            <w:r>
              <w:rPr>
                <w:rStyle w:val="p"/>
                <w:color w:val="333333"/>
                <w:sz w:val="21"/>
                <w:szCs w:val="21"/>
              </w:rPr>
              <w:t>,</w:t>
            </w:r>
            <w:r>
              <w:rPr>
                <w:rStyle w:val="mi"/>
                <w:color w:val="666666"/>
                <w:sz w:val="21"/>
                <w:szCs w:val="21"/>
              </w:rPr>
              <w:t>5</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im</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ax</w:t>
            </w:r>
            <w:r>
              <w:rPr>
                <w:rStyle w:val="o"/>
                <w:color w:val="666666"/>
                <w:sz w:val="21"/>
                <w:szCs w:val="21"/>
              </w:rPr>
              <w:t>.</w:t>
            </w:r>
            <w:r>
              <w:rPr>
                <w:rStyle w:val="n"/>
                <w:color w:val="333333"/>
                <w:sz w:val="21"/>
                <w:szCs w:val="21"/>
              </w:rPr>
              <w:t>imshow</w:t>
            </w:r>
            <w:r>
              <w:rPr>
                <w:rStyle w:val="p"/>
                <w:color w:val="333333"/>
                <w:sz w:val="21"/>
                <w:szCs w:val="21"/>
              </w:rPr>
              <w:t>(</w:t>
            </w:r>
            <w:r>
              <w:rPr>
                <w:rStyle w:val="n"/>
                <w:color w:val="333333"/>
                <w:sz w:val="21"/>
                <w:szCs w:val="21"/>
              </w:rPr>
              <w:t>cm</w:t>
            </w:r>
            <w:r>
              <w:rPr>
                <w:rStyle w:val="p"/>
                <w:color w:val="333333"/>
                <w:sz w:val="21"/>
                <w:szCs w:val="21"/>
              </w:rPr>
              <w:t>,</w:t>
            </w:r>
            <w:r>
              <w:rPr>
                <w:color w:val="333333"/>
                <w:sz w:val="21"/>
                <w:szCs w:val="21"/>
              </w:rPr>
              <w:t xml:space="preserve"> </w:t>
            </w:r>
            <w:r>
              <w:rPr>
                <w:rStyle w:val="n"/>
                <w:color w:val="333333"/>
                <w:sz w:val="21"/>
                <w:szCs w:val="21"/>
              </w:rPr>
              <w:t>interpolation</w:t>
            </w:r>
            <w:r>
              <w:rPr>
                <w:rStyle w:val="o"/>
                <w:color w:val="666666"/>
                <w:sz w:val="21"/>
                <w:szCs w:val="21"/>
              </w:rPr>
              <w:t>=</w:t>
            </w:r>
            <w:r>
              <w:rPr>
                <w:rStyle w:val="s1"/>
                <w:color w:val="BA2121"/>
                <w:sz w:val="21"/>
                <w:szCs w:val="21"/>
              </w:rPr>
              <w:t>'nearest'</w:t>
            </w:r>
            <w:r>
              <w:rPr>
                <w:rStyle w:val="p"/>
                <w:color w:val="333333"/>
                <w:sz w:val="21"/>
                <w:szCs w:val="21"/>
              </w:rPr>
              <w:t>,</w:t>
            </w:r>
            <w:r>
              <w:rPr>
                <w:color w:val="333333"/>
                <w:sz w:val="21"/>
                <w:szCs w:val="21"/>
              </w:rPr>
              <w:t xml:space="preserve"> </w:t>
            </w:r>
            <w:r>
              <w:rPr>
                <w:rStyle w:val="n"/>
                <w:color w:val="333333"/>
                <w:sz w:val="21"/>
                <w:szCs w:val="21"/>
              </w:rPr>
              <w:t>cmap</w:t>
            </w:r>
            <w:r>
              <w:rPr>
                <w:rStyle w:val="o"/>
                <w:color w:val="666666"/>
                <w:sz w:val="21"/>
                <w:szCs w:val="21"/>
              </w:rPr>
              <w:t>=</w:t>
            </w:r>
            <w:r>
              <w:rPr>
                <w:rStyle w:val="n"/>
                <w:color w:val="333333"/>
                <w:sz w:val="21"/>
                <w:szCs w:val="21"/>
              </w:rPr>
              <w:t>cmap</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#ax.figure.colorbar(im, ax=ax)</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We want to show all ticks...</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ax</w:t>
            </w:r>
            <w:r>
              <w:rPr>
                <w:rStyle w:val="o"/>
                <w:color w:val="666666"/>
                <w:sz w:val="21"/>
                <w:szCs w:val="21"/>
              </w:rPr>
              <w:t>.</w:t>
            </w:r>
            <w:r>
              <w:rPr>
                <w:rStyle w:val="n"/>
                <w:color w:val="333333"/>
                <w:sz w:val="21"/>
                <w:szCs w:val="21"/>
              </w:rPr>
              <w:t>set</w:t>
            </w:r>
            <w:r>
              <w:rPr>
                <w:rStyle w:val="p"/>
                <w:color w:val="333333"/>
                <w:sz w:val="21"/>
                <w:szCs w:val="21"/>
              </w:rPr>
              <w:t>(</w:t>
            </w:r>
            <w:r>
              <w:rPr>
                <w:rStyle w:val="n"/>
                <w:color w:val="333333"/>
                <w:sz w:val="21"/>
                <w:szCs w:val="21"/>
              </w:rPr>
              <w:t>xticks</w:t>
            </w:r>
            <w:r>
              <w:rPr>
                <w:rStyle w:val="o"/>
                <w:color w:val="666666"/>
                <w:sz w:val="21"/>
                <w:szCs w:val="21"/>
              </w:rPr>
              <w:t>=</w:t>
            </w:r>
            <w:r>
              <w:rPr>
                <w:rStyle w:val="n"/>
                <w:color w:val="333333"/>
                <w:sz w:val="21"/>
                <w:szCs w:val="21"/>
              </w:rPr>
              <w:t>np</w:t>
            </w:r>
            <w:r>
              <w:rPr>
                <w:rStyle w:val="o"/>
                <w:color w:val="666666"/>
                <w:sz w:val="21"/>
                <w:szCs w:val="21"/>
              </w:rPr>
              <w:t>.</w:t>
            </w:r>
            <w:r>
              <w:rPr>
                <w:rStyle w:val="n"/>
                <w:color w:val="333333"/>
                <w:sz w:val="21"/>
                <w:szCs w:val="21"/>
              </w:rPr>
              <w:t>arange</w:t>
            </w:r>
            <w:r>
              <w:rPr>
                <w:rStyle w:val="p"/>
                <w:color w:val="333333"/>
                <w:sz w:val="21"/>
                <w:szCs w:val="21"/>
              </w:rPr>
              <w:t>(</w:t>
            </w:r>
            <w:r>
              <w:rPr>
                <w:rStyle w:val="n"/>
                <w:color w:val="333333"/>
                <w:sz w:val="21"/>
                <w:szCs w:val="21"/>
              </w:rPr>
              <w:t>cm</w:t>
            </w:r>
            <w:r>
              <w:rPr>
                <w:rStyle w:val="o"/>
                <w:color w:val="666666"/>
                <w:sz w:val="21"/>
                <w:szCs w:val="21"/>
              </w:rPr>
              <w:t>.</w:t>
            </w:r>
            <w:r>
              <w:rPr>
                <w:rStyle w:val="n"/>
                <w:color w:val="333333"/>
                <w:sz w:val="21"/>
                <w:szCs w:val="21"/>
              </w:rPr>
              <w:t>shape</w:t>
            </w:r>
            <w:r>
              <w:rPr>
                <w:rStyle w:val="p"/>
                <w:color w:val="333333"/>
                <w:sz w:val="21"/>
                <w:szCs w:val="21"/>
              </w:rPr>
              <w:t>[</w:t>
            </w:r>
            <w:r>
              <w:rPr>
                <w:rStyle w:val="mi"/>
                <w:color w:val="666666"/>
                <w:sz w:val="21"/>
                <w:szCs w:val="21"/>
              </w:rPr>
              <w:t>1</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yticks</w:t>
            </w:r>
            <w:r>
              <w:rPr>
                <w:rStyle w:val="o"/>
                <w:color w:val="666666"/>
                <w:sz w:val="21"/>
                <w:szCs w:val="21"/>
              </w:rPr>
              <w:t>=</w:t>
            </w:r>
            <w:r>
              <w:rPr>
                <w:rStyle w:val="n"/>
                <w:color w:val="333333"/>
                <w:sz w:val="21"/>
                <w:szCs w:val="21"/>
              </w:rPr>
              <w:t>np</w:t>
            </w:r>
            <w:r>
              <w:rPr>
                <w:rStyle w:val="o"/>
                <w:color w:val="666666"/>
                <w:sz w:val="21"/>
                <w:szCs w:val="21"/>
              </w:rPr>
              <w:t>.</w:t>
            </w:r>
            <w:r>
              <w:rPr>
                <w:rStyle w:val="n"/>
                <w:color w:val="333333"/>
                <w:sz w:val="21"/>
                <w:szCs w:val="21"/>
              </w:rPr>
              <w:t>arange</w:t>
            </w:r>
            <w:r>
              <w:rPr>
                <w:rStyle w:val="p"/>
                <w:color w:val="333333"/>
                <w:sz w:val="21"/>
                <w:szCs w:val="21"/>
              </w:rPr>
              <w:t>(</w:t>
            </w:r>
            <w:r>
              <w:rPr>
                <w:rStyle w:val="n"/>
                <w:color w:val="333333"/>
                <w:sz w:val="21"/>
                <w:szCs w:val="21"/>
              </w:rPr>
              <w:t>cm</w:t>
            </w:r>
            <w:r>
              <w:rPr>
                <w:rStyle w:val="o"/>
                <w:color w:val="666666"/>
                <w:sz w:val="21"/>
                <w:szCs w:val="21"/>
              </w:rPr>
              <w:t>.</w:t>
            </w:r>
            <w:r>
              <w:rPr>
                <w:rStyle w:val="n"/>
                <w:color w:val="333333"/>
                <w:sz w:val="21"/>
                <w:szCs w:val="21"/>
              </w:rPr>
              <w:t>shape</w:t>
            </w:r>
            <w:r>
              <w:rPr>
                <w:rStyle w:val="p"/>
                <w:color w:val="333333"/>
                <w:sz w:val="21"/>
                <w:szCs w:val="21"/>
              </w:rPr>
              <w:t>[</w:t>
            </w:r>
            <w:r>
              <w:rPr>
                <w:rStyle w:val="mi"/>
                <w:color w:val="666666"/>
                <w:sz w:val="21"/>
                <w:szCs w:val="21"/>
              </w:rPr>
              <w:t>0</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 and label them with the respective list entries</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xticklabels</w:t>
            </w:r>
            <w:r>
              <w:rPr>
                <w:rStyle w:val="o"/>
                <w:color w:val="666666"/>
                <w:sz w:val="21"/>
                <w:szCs w:val="21"/>
              </w:rPr>
              <w:t>=</w:t>
            </w:r>
            <w:r>
              <w:rPr>
                <w:rStyle w:val="n"/>
                <w:color w:val="333333"/>
                <w:sz w:val="21"/>
                <w:szCs w:val="21"/>
              </w:rPr>
              <w:t>classes</w:t>
            </w:r>
            <w:r>
              <w:rPr>
                <w:rStyle w:val="p"/>
                <w:color w:val="333333"/>
                <w:sz w:val="21"/>
                <w:szCs w:val="21"/>
              </w:rPr>
              <w:t>,</w:t>
            </w:r>
            <w:r>
              <w:rPr>
                <w:color w:val="333333"/>
                <w:sz w:val="21"/>
                <w:szCs w:val="21"/>
              </w:rPr>
              <w:t xml:space="preserve"> </w:t>
            </w:r>
            <w:r>
              <w:rPr>
                <w:rStyle w:val="n"/>
                <w:color w:val="333333"/>
                <w:sz w:val="21"/>
                <w:szCs w:val="21"/>
              </w:rPr>
              <w:t>yticklabels</w:t>
            </w:r>
            <w:r>
              <w:rPr>
                <w:rStyle w:val="o"/>
                <w:color w:val="666666"/>
                <w:sz w:val="21"/>
                <w:szCs w:val="21"/>
              </w:rPr>
              <w:t>=</w:t>
            </w:r>
            <w:r>
              <w:rPr>
                <w:rStyle w:val="n"/>
                <w:color w:val="333333"/>
                <w:sz w:val="21"/>
                <w:szCs w:val="21"/>
              </w:rPr>
              <w:t>classes</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title</w:t>
            </w:r>
            <w:r>
              <w:rPr>
                <w:rStyle w:val="o"/>
                <w:color w:val="666666"/>
                <w:sz w:val="21"/>
                <w:szCs w:val="21"/>
              </w:rPr>
              <w:t>=</w:t>
            </w:r>
            <w:r>
              <w:rPr>
                <w:rStyle w:val="n"/>
                <w:color w:val="333333"/>
                <w:sz w:val="21"/>
                <w:szCs w:val="21"/>
              </w:rPr>
              <w:t>title</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ylabel</w:t>
            </w:r>
            <w:r>
              <w:rPr>
                <w:rStyle w:val="o"/>
                <w:color w:val="666666"/>
                <w:sz w:val="21"/>
                <w:szCs w:val="21"/>
              </w:rPr>
              <w:t>=</w:t>
            </w:r>
            <w:r>
              <w:rPr>
                <w:rStyle w:val="s1"/>
                <w:color w:val="BA2121"/>
                <w:sz w:val="21"/>
                <w:szCs w:val="21"/>
              </w:rPr>
              <w:t>'Label Benar'</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xlabel</w:t>
            </w:r>
            <w:r>
              <w:rPr>
                <w:rStyle w:val="o"/>
                <w:color w:val="666666"/>
                <w:sz w:val="21"/>
                <w:szCs w:val="21"/>
              </w:rPr>
              <w:t>=</w:t>
            </w:r>
            <w:r>
              <w:rPr>
                <w:rStyle w:val="s1"/>
                <w:color w:val="BA2121"/>
                <w:sz w:val="21"/>
                <w:szCs w:val="21"/>
              </w:rPr>
              <w:t>'Label Prediksi'</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Rotate the tick labels and set their alignment.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plt</w:t>
            </w:r>
            <w:r>
              <w:rPr>
                <w:rStyle w:val="o"/>
                <w:color w:val="666666"/>
                <w:sz w:val="21"/>
                <w:szCs w:val="21"/>
              </w:rPr>
              <w:t>.</w:t>
            </w:r>
            <w:r>
              <w:rPr>
                <w:rStyle w:val="n"/>
                <w:color w:val="333333"/>
                <w:sz w:val="21"/>
                <w:szCs w:val="21"/>
              </w:rPr>
              <w:t>setp</w:t>
            </w:r>
            <w:r>
              <w:rPr>
                <w:rStyle w:val="p"/>
                <w:color w:val="333333"/>
                <w:sz w:val="21"/>
                <w:szCs w:val="21"/>
              </w:rPr>
              <w:t>(</w:t>
            </w:r>
            <w:r>
              <w:rPr>
                <w:rStyle w:val="n"/>
                <w:color w:val="333333"/>
                <w:sz w:val="21"/>
                <w:szCs w:val="21"/>
              </w:rPr>
              <w:t>ax</w:t>
            </w:r>
            <w:r>
              <w:rPr>
                <w:rStyle w:val="o"/>
                <w:color w:val="666666"/>
                <w:sz w:val="21"/>
                <w:szCs w:val="21"/>
              </w:rPr>
              <w:t>.</w:t>
            </w:r>
            <w:r>
              <w:rPr>
                <w:rStyle w:val="n"/>
                <w:color w:val="333333"/>
                <w:sz w:val="21"/>
                <w:szCs w:val="21"/>
              </w:rPr>
              <w:t>get_xticklabels</w:t>
            </w:r>
            <w:r>
              <w:rPr>
                <w:rStyle w:val="p"/>
                <w:color w:val="333333"/>
                <w:sz w:val="21"/>
                <w:szCs w:val="21"/>
              </w:rPr>
              <w:t>(),</w:t>
            </w:r>
            <w:r>
              <w:rPr>
                <w:color w:val="333333"/>
                <w:sz w:val="21"/>
                <w:szCs w:val="21"/>
              </w:rPr>
              <w:t xml:space="preserve"> </w:t>
            </w:r>
            <w:r>
              <w:rPr>
                <w:rStyle w:val="n"/>
                <w:color w:val="333333"/>
                <w:sz w:val="21"/>
                <w:szCs w:val="21"/>
              </w:rPr>
              <w:t>rotation</w:t>
            </w:r>
            <w:r>
              <w:rPr>
                <w:rStyle w:val="o"/>
                <w:color w:val="666666"/>
                <w:sz w:val="21"/>
                <w:szCs w:val="21"/>
              </w:rPr>
              <w:t>=</w:t>
            </w:r>
            <w:r>
              <w:rPr>
                <w:rStyle w:val="mi"/>
                <w:color w:val="666666"/>
                <w:sz w:val="21"/>
                <w:szCs w:val="21"/>
              </w:rPr>
              <w:t>45</w:t>
            </w:r>
            <w:r>
              <w:rPr>
                <w:rStyle w:val="p"/>
                <w:color w:val="333333"/>
                <w:sz w:val="21"/>
                <w:szCs w:val="21"/>
              </w:rPr>
              <w:t>,</w:t>
            </w:r>
            <w:r>
              <w:rPr>
                <w:color w:val="333333"/>
                <w:sz w:val="21"/>
                <w:szCs w:val="21"/>
              </w:rPr>
              <w:t xml:space="preserve"> </w:t>
            </w:r>
            <w:r>
              <w:rPr>
                <w:rStyle w:val="n"/>
                <w:color w:val="333333"/>
                <w:sz w:val="21"/>
                <w:szCs w:val="21"/>
              </w:rPr>
              <w:t>ha</w:t>
            </w:r>
            <w:r>
              <w:rPr>
                <w:rStyle w:val="o"/>
                <w:color w:val="666666"/>
                <w:sz w:val="21"/>
                <w:szCs w:val="21"/>
              </w:rPr>
              <w:t>=</w:t>
            </w:r>
            <w:r>
              <w:rPr>
                <w:rStyle w:val="s2"/>
                <w:color w:val="BA2121"/>
                <w:sz w:val="21"/>
                <w:szCs w:val="21"/>
              </w:rPr>
              <w:t>"right"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rotation_mode</w:t>
            </w:r>
            <w:r>
              <w:rPr>
                <w:rStyle w:val="o"/>
                <w:color w:val="666666"/>
                <w:sz w:val="21"/>
                <w:szCs w:val="21"/>
              </w:rPr>
              <w:t>=</w:t>
            </w:r>
            <w:r>
              <w:rPr>
                <w:rStyle w:val="s2"/>
                <w:color w:val="BA2121"/>
                <w:sz w:val="21"/>
                <w:szCs w:val="21"/>
              </w:rPr>
              <w:t>"anchor"</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c1"/>
                <w:i/>
                <w:iCs/>
                <w:color w:val="408080"/>
                <w:sz w:val="21"/>
                <w:szCs w:val="21"/>
              </w:rPr>
              <w:t># Loop over data dimensions and create text annotations.</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fmt</w:t>
            </w:r>
            <w:r>
              <w:rPr>
                <w:color w:val="333333"/>
                <w:sz w:val="21"/>
                <w:szCs w:val="21"/>
              </w:rPr>
              <w:t xml:space="preserve"> </w:t>
            </w:r>
            <w:r>
              <w:rPr>
                <w:rStyle w:val="o"/>
                <w:color w:val="666666"/>
                <w:sz w:val="21"/>
                <w:szCs w:val="21"/>
              </w:rPr>
              <w:t>=</w:t>
            </w:r>
            <w:r>
              <w:rPr>
                <w:color w:val="333333"/>
                <w:sz w:val="21"/>
                <w:szCs w:val="21"/>
              </w:rPr>
              <w:t xml:space="preserve"> </w:t>
            </w:r>
            <w:r>
              <w:rPr>
                <w:rStyle w:val="s1"/>
                <w:color w:val="BA2121"/>
                <w:sz w:val="21"/>
                <w:szCs w:val="21"/>
              </w:rPr>
              <w:t>'.2f'</w:t>
            </w: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normalize</w:t>
            </w:r>
            <w:r>
              <w:rPr>
                <w:color w:val="333333"/>
                <w:sz w:val="21"/>
                <w:szCs w:val="21"/>
              </w:rPr>
              <w:t xml:space="preserve"> </w:t>
            </w:r>
            <w:r>
              <w:rPr>
                <w:rStyle w:val="k"/>
                <w:b/>
                <w:bCs/>
                <w:color w:val="008000"/>
                <w:sz w:val="21"/>
                <w:szCs w:val="21"/>
              </w:rPr>
              <w:t>else</w:t>
            </w:r>
            <w:r>
              <w:rPr>
                <w:color w:val="333333"/>
                <w:sz w:val="21"/>
                <w:szCs w:val="21"/>
              </w:rPr>
              <w:t xml:space="preserve"> </w:t>
            </w:r>
            <w:r>
              <w:rPr>
                <w:rStyle w:val="s1"/>
                <w:color w:val="BA2121"/>
                <w:sz w:val="21"/>
                <w:szCs w:val="21"/>
              </w:rPr>
              <w:t>'d'</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thresh</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cm</w:t>
            </w:r>
            <w:r>
              <w:rPr>
                <w:rStyle w:val="o"/>
                <w:color w:val="666666"/>
                <w:sz w:val="21"/>
                <w:szCs w:val="21"/>
              </w:rPr>
              <w:t>.</w:t>
            </w:r>
            <w:r>
              <w:rPr>
                <w:rStyle w:val="n"/>
                <w:color w:val="333333"/>
                <w:sz w:val="21"/>
                <w:szCs w:val="21"/>
              </w:rPr>
              <w:t>max</w:t>
            </w:r>
            <w:r>
              <w:rPr>
                <w:rStyle w:val="p"/>
                <w:color w:val="333333"/>
                <w:sz w:val="21"/>
                <w:szCs w:val="21"/>
              </w:rPr>
              <w:t>()</w:t>
            </w:r>
            <w:r>
              <w:rPr>
                <w:color w:val="333333"/>
                <w:sz w:val="21"/>
                <w:szCs w:val="21"/>
              </w:rPr>
              <w:t xml:space="preserve"> </w:t>
            </w:r>
            <w:r>
              <w:rPr>
                <w:rStyle w:val="o"/>
                <w:color w:val="666666"/>
                <w:sz w:val="21"/>
                <w:szCs w:val="21"/>
              </w:rPr>
              <w:t>/</w:t>
            </w:r>
            <w:r>
              <w:rPr>
                <w:color w:val="333333"/>
                <w:sz w:val="21"/>
                <w:szCs w:val="21"/>
              </w:rPr>
              <w:t xml:space="preserve"> </w:t>
            </w:r>
            <w:r>
              <w:rPr>
                <w:rStyle w:val="mf"/>
                <w:color w:val="666666"/>
                <w:sz w:val="21"/>
                <w:szCs w:val="21"/>
              </w:rPr>
              <w:t>2.</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i</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range</w:t>
            </w:r>
            <w:r>
              <w:rPr>
                <w:rStyle w:val="p"/>
                <w:color w:val="333333"/>
                <w:sz w:val="21"/>
                <w:szCs w:val="21"/>
              </w:rPr>
              <w:t>(</w:t>
            </w:r>
            <w:r>
              <w:rPr>
                <w:rStyle w:val="n"/>
                <w:color w:val="333333"/>
                <w:sz w:val="21"/>
                <w:szCs w:val="21"/>
              </w:rPr>
              <w:t>cm</w:t>
            </w:r>
            <w:r>
              <w:rPr>
                <w:rStyle w:val="o"/>
                <w:color w:val="666666"/>
                <w:sz w:val="21"/>
                <w:szCs w:val="21"/>
              </w:rPr>
              <w:t>.</w:t>
            </w:r>
            <w:r>
              <w:rPr>
                <w:rStyle w:val="n"/>
                <w:color w:val="333333"/>
                <w:sz w:val="21"/>
                <w:szCs w:val="21"/>
              </w:rPr>
              <w:t>shape</w:t>
            </w:r>
            <w:r>
              <w:rPr>
                <w:rStyle w:val="p"/>
                <w:color w:val="333333"/>
                <w:sz w:val="21"/>
                <w:szCs w:val="21"/>
              </w:rPr>
              <w:t>[</w:t>
            </w:r>
            <w:r>
              <w:rPr>
                <w:rStyle w:val="mi"/>
                <w:color w:val="666666"/>
                <w:sz w:val="21"/>
                <w:szCs w:val="21"/>
              </w:rPr>
              <w:t>0</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j</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range</w:t>
            </w:r>
            <w:r>
              <w:rPr>
                <w:rStyle w:val="p"/>
                <w:color w:val="333333"/>
                <w:sz w:val="21"/>
                <w:szCs w:val="21"/>
              </w:rPr>
              <w:t>(</w:t>
            </w:r>
            <w:r>
              <w:rPr>
                <w:rStyle w:val="n"/>
                <w:color w:val="333333"/>
                <w:sz w:val="21"/>
                <w:szCs w:val="21"/>
              </w:rPr>
              <w:t>cm</w:t>
            </w:r>
            <w:r>
              <w:rPr>
                <w:rStyle w:val="o"/>
                <w:color w:val="666666"/>
                <w:sz w:val="21"/>
                <w:szCs w:val="21"/>
              </w:rPr>
              <w:t>.</w:t>
            </w:r>
            <w:r>
              <w:rPr>
                <w:rStyle w:val="n"/>
                <w:color w:val="333333"/>
                <w:sz w:val="21"/>
                <w:szCs w:val="21"/>
              </w:rPr>
              <w:t>shape</w:t>
            </w:r>
            <w:r>
              <w:rPr>
                <w:rStyle w:val="p"/>
                <w:color w:val="333333"/>
                <w:sz w:val="21"/>
                <w:szCs w:val="21"/>
              </w:rPr>
              <w:t>[</w:t>
            </w:r>
            <w:r>
              <w:rPr>
                <w:rStyle w:val="mi"/>
                <w:color w:val="666666"/>
                <w:sz w:val="21"/>
                <w:szCs w:val="21"/>
              </w:rPr>
              <w:t>1</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ax</w:t>
            </w:r>
            <w:r>
              <w:rPr>
                <w:rStyle w:val="o"/>
                <w:color w:val="666666"/>
                <w:sz w:val="21"/>
                <w:szCs w:val="21"/>
              </w:rPr>
              <w:t>.</w:t>
            </w:r>
            <w:r>
              <w:rPr>
                <w:rStyle w:val="n"/>
                <w:color w:val="333333"/>
                <w:sz w:val="21"/>
                <w:szCs w:val="21"/>
              </w:rPr>
              <w:t>text</w:t>
            </w:r>
            <w:r>
              <w:rPr>
                <w:rStyle w:val="p"/>
                <w:color w:val="333333"/>
                <w:sz w:val="21"/>
                <w:szCs w:val="21"/>
              </w:rPr>
              <w:t>(</w:t>
            </w:r>
            <w:r>
              <w:rPr>
                <w:rStyle w:val="n"/>
                <w:color w:val="333333"/>
                <w:sz w:val="21"/>
                <w:szCs w:val="21"/>
              </w:rPr>
              <w:t>j</w:t>
            </w:r>
            <w:r>
              <w:rPr>
                <w:rStyle w:val="p"/>
                <w:color w:val="333333"/>
                <w:sz w:val="21"/>
                <w:szCs w:val="21"/>
              </w:rPr>
              <w:t>,</w:t>
            </w:r>
            <w:r>
              <w:rPr>
                <w:color w:val="333333"/>
                <w:sz w:val="21"/>
                <w:szCs w:val="21"/>
              </w:rPr>
              <w:t xml:space="preserve"> </w:t>
            </w:r>
            <w:r>
              <w:rPr>
                <w:rStyle w:val="n"/>
                <w:color w:val="333333"/>
                <w:sz w:val="21"/>
                <w:szCs w:val="21"/>
              </w:rPr>
              <w:t>i</w:t>
            </w:r>
            <w:r>
              <w:rPr>
                <w:rStyle w:val="p"/>
                <w:color w:val="333333"/>
                <w:sz w:val="21"/>
                <w:szCs w:val="21"/>
              </w:rPr>
              <w:t>,</w:t>
            </w:r>
            <w:r>
              <w:rPr>
                <w:color w:val="333333"/>
                <w:sz w:val="21"/>
                <w:szCs w:val="21"/>
              </w:rPr>
              <w:t xml:space="preserve"> </w:t>
            </w:r>
            <w:r>
              <w:rPr>
                <w:rStyle w:val="nb"/>
                <w:color w:val="008000"/>
                <w:sz w:val="21"/>
                <w:szCs w:val="21"/>
              </w:rPr>
              <w:t>format</w:t>
            </w:r>
            <w:r>
              <w:rPr>
                <w:rStyle w:val="p"/>
                <w:color w:val="333333"/>
                <w:sz w:val="21"/>
                <w:szCs w:val="21"/>
              </w:rPr>
              <w:t>(</w:t>
            </w:r>
            <w:r>
              <w:rPr>
                <w:rStyle w:val="n"/>
                <w:color w:val="333333"/>
                <w:sz w:val="21"/>
                <w:szCs w:val="21"/>
              </w:rPr>
              <w:t>cm</w:t>
            </w:r>
            <w:r>
              <w:rPr>
                <w:rStyle w:val="p"/>
                <w:color w:val="333333"/>
                <w:sz w:val="21"/>
                <w:szCs w:val="21"/>
              </w:rPr>
              <w:t>[</w:t>
            </w:r>
            <w:r>
              <w:rPr>
                <w:rStyle w:val="n"/>
                <w:color w:val="333333"/>
                <w:sz w:val="21"/>
                <w:szCs w:val="21"/>
              </w:rPr>
              <w:t>i</w:t>
            </w:r>
            <w:r>
              <w:rPr>
                <w:rStyle w:val="p"/>
                <w:color w:val="333333"/>
                <w:sz w:val="21"/>
                <w:szCs w:val="21"/>
              </w:rPr>
              <w:t>,</w:t>
            </w:r>
            <w:r>
              <w:rPr>
                <w:color w:val="333333"/>
                <w:sz w:val="21"/>
                <w:szCs w:val="21"/>
              </w:rPr>
              <w:t xml:space="preserve"> </w:t>
            </w:r>
            <w:r>
              <w:rPr>
                <w:rStyle w:val="n"/>
                <w:color w:val="333333"/>
                <w:sz w:val="21"/>
                <w:szCs w:val="21"/>
              </w:rPr>
              <w:t>j</w:t>
            </w:r>
            <w:r>
              <w:rPr>
                <w:rStyle w:val="p"/>
                <w:color w:val="333333"/>
                <w:sz w:val="21"/>
                <w:szCs w:val="21"/>
              </w:rPr>
              <w:t>],</w:t>
            </w:r>
            <w:r>
              <w:rPr>
                <w:color w:val="333333"/>
                <w:sz w:val="21"/>
                <w:szCs w:val="21"/>
              </w:rPr>
              <w:t xml:space="preserve"> </w:t>
            </w:r>
            <w:r>
              <w:rPr>
                <w:rStyle w:val="n"/>
                <w:color w:val="333333"/>
                <w:sz w:val="21"/>
                <w:szCs w:val="21"/>
              </w:rPr>
              <w:t>fmt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ha</w:t>
            </w:r>
            <w:r>
              <w:rPr>
                <w:rStyle w:val="o"/>
                <w:color w:val="666666"/>
                <w:sz w:val="21"/>
                <w:szCs w:val="21"/>
              </w:rPr>
              <w:t>=</w:t>
            </w:r>
            <w:r>
              <w:rPr>
                <w:rStyle w:val="s2"/>
                <w:color w:val="BA2121"/>
                <w:sz w:val="21"/>
                <w:szCs w:val="21"/>
              </w:rPr>
              <w:t>"center"</w:t>
            </w:r>
            <w:r>
              <w:rPr>
                <w:rStyle w:val="p"/>
                <w:color w:val="333333"/>
                <w:sz w:val="21"/>
                <w:szCs w:val="21"/>
              </w:rPr>
              <w:t>,</w:t>
            </w:r>
            <w:r>
              <w:rPr>
                <w:color w:val="333333"/>
                <w:sz w:val="21"/>
                <w:szCs w:val="21"/>
              </w:rPr>
              <w:t xml:space="preserve"> </w:t>
            </w:r>
            <w:r>
              <w:rPr>
                <w:rStyle w:val="n"/>
                <w:color w:val="333333"/>
                <w:sz w:val="21"/>
                <w:szCs w:val="21"/>
              </w:rPr>
              <w:t>va</w:t>
            </w:r>
            <w:r>
              <w:rPr>
                <w:rStyle w:val="o"/>
                <w:color w:val="666666"/>
                <w:sz w:val="21"/>
                <w:szCs w:val="21"/>
              </w:rPr>
              <w:t>=</w:t>
            </w:r>
            <w:r>
              <w:rPr>
                <w:rStyle w:val="s2"/>
                <w:color w:val="BA2121"/>
                <w:sz w:val="21"/>
                <w:szCs w:val="21"/>
              </w:rPr>
              <w:t>"center"</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color</w:t>
            </w:r>
            <w:r>
              <w:rPr>
                <w:rStyle w:val="o"/>
                <w:color w:val="666666"/>
                <w:sz w:val="21"/>
                <w:szCs w:val="21"/>
              </w:rPr>
              <w:t>=</w:t>
            </w:r>
            <w:r>
              <w:rPr>
                <w:rStyle w:val="s2"/>
                <w:color w:val="BA2121"/>
                <w:sz w:val="21"/>
                <w:szCs w:val="21"/>
              </w:rPr>
              <w:t>"white"</w:t>
            </w:r>
            <w:r>
              <w:rPr>
                <w:color w:val="333333"/>
                <w:sz w:val="21"/>
                <w:szCs w:val="21"/>
              </w:rPr>
              <w:t xml:space="preserve"> </w:t>
            </w:r>
            <w:r>
              <w:rPr>
                <w:rStyle w:val="k"/>
                <w:b/>
                <w:bCs/>
                <w:color w:val="008000"/>
                <w:sz w:val="21"/>
                <w:szCs w:val="21"/>
              </w:rPr>
              <w:t>if</w:t>
            </w:r>
            <w:r>
              <w:rPr>
                <w:color w:val="333333"/>
                <w:sz w:val="21"/>
                <w:szCs w:val="21"/>
              </w:rPr>
              <w:t xml:space="preserve"> </w:t>
            </w:r>
            <w:r>
              <w:rPr>
                <w:rStyle w:val="n"/>
                <w:color w:val="333333"/>
                <w:sz w:val="21"/>
                <w:szCs w:val="21"/>
              </w:rPr>
              <w:t>cm</w:t>
            </w:r>
            <w:r>
              <w:rPr>
                <w:rStyle w:val="p"/>
                <w:color w:val="333333"/>
                <w:sz w:val="21"/>
                <w:szCs w:val="21"/>
              </w:rPr>
              <w:t>[</w:t>
            </w:r>
            <w:r>
              <w:rPr>
                <w:rStyle w:val="n"/>
                <w:color w:val="333333"/>
                <w:sz w:val="21"/>
                <w:szCs w:val="21"/>
              </w:rPr>
              <w:t>i</w:t>
            </w:r>
            <w:r>
              <w:rPr>
                <w:rStyle w:val="p"/>
                <w:color w:val="333333"/>
                <w:sz w:val="21"/>
                <w:szCs w:val="21"/>
              </w:rPr>
              <w:t>,</w:t>
            </w:r>
            <w:r>
              <w:rPr>
                <w:color w:val="333333"/>
                <w:sz w:val="21"/>
                <w:szCs w:val="21"/>
              </w:rPr>
              <w:t xml:space="preserve"> </w:t>
            </w:r>
            <w:r>
              <w:rPr>
                <w:rStyle w:val="n"/>
                <w:color w:val="333333"/>
                <w:sz w:val="21"/>
                <w:szCs w:val="21"/>
              </w:rPr>
              <w:t>j</w:t>
            </w:r>
            <w:r>
              <w:rPr>
                <w:rStyle w:val="p"/>
                <w:color w:val="333333"/>
                <w:sz w:val="21"/>
                <w:szCs w:val="21"/>
              </w:rPr>
              <w:t>]</w:t>
            </w:r>
            <w:r>
              <w:rPr>
                <w:color w:val="333333"/>
                <w:sz w:val="21"/>
                <w:szCs w:val="21"/>
              </w:rPr>
              <w:t xml:space="preserve"> </w:t>
            </w:r>
            <w:r>
              <w:rPr>
                <w:rStyle w:val="o"/>
                <w:color w:val="666666"/>
                <w:sz w:val="21"/>
                <w:szCs w:val="21"/>
              </w:rPr>
              <w:t>&gt;</w:t>
            </w:r>
            <w:r>
              <w:rPr>
                <w:color w:val="333333"/>
                <w:sz w:val="21"/>
                <w:szCs w:val="21"/>
              </w:rPr>
              <w:t xml:space="preserve"> </w:t>
            </w:r>
            <w:r>
              <w:rPr>
                <w:rStyle w:val="n"/>
                <w:color w:val="333333"/>
                <w:sz w:val="21"/>
                <w:szCs w:val="21"/>
              </w:rPr>
              <w:t>thresh</w:t>
            </w:r>
            <w:r>
              <w:rPr>
                <w:color w:val="333333"/>
                <w:sz w:val="21"/>
                <w:szCs w:val="21"/>
              </w:rPr>
              <w:t xml:space="preserve"> </w:t>
            </w:r>
            <w:r>
              <w:rPr>
                <w:rStyle w:val="k"/>
                <w:b/>
                <w:bCs/>
                <w:color w:val="008000"/>
                <w:sz w:val="21"/>
                <w:szCs w:val="21"/>
              </w:rPr>
              <w:t>else</w:t>
            </w:r>
            <w:r>
              <w:rPr>
                <w:color w:val="333333"/>
                <w:sz w:val="21"/>
                <w:szCs w:val="21"/>
              </w:rPr>
              <w:t xml:space="preserve"> </w:t>
            </w:r>
            <w:r>
              <w:rPr>
                <w:rStyle w:val="s2"/>
                <w:color w:val="BA2121"/>
                <w:sz w:val="21"/>
                <w:szCs w:val="21"/>
              </w:rPr>
              <w:t>"black"</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n"/>
                <w:color w:val="333333"/>
                <w:sz w:val="21"/>
                <w:szCs w:val="21"/>
              </w:rPr>
              <w:t>fig</w:t>
            </w:r>
            <w:r>
              <w:rPr>
                <w:rStyle w:val="o"/>
                <w:color w:val="666666"/>
                <w:sz w:val="21"/>
                <w:szCs w:val="21"/>
              </w:rPr>
              <w:t>.</w:t>
            </w:r>
            <w:r>
              <w:rPr>
                <w:rStyle w:val="n"/>
                <w:color w:val="333333"/>
                <w:sz w:val="21"/>
                <w:szCs w:val="21"/>
              </w:rPr>
              <w:t>tight_layout</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r>
              <w:rPr>
                <w:color w:val="333333"/>
                <w:sz w:val="21"/>
                <w:szCs w:val="21"/>
              </w:rPr>
              <w:t xml:space="preserve">    </w:t>
            </w:r>
            <w:r>
              <w:rPr>
                <w:rStyle w:val="k"/>
                <w:b/>
                <w:bCs/>
                <w:color w:val="008000"/>
                <w:sz w:val="21"/>
                <w:szCs w:val="21"/>
              </w:rPr>
              <w:t>return</w:t>
            </w:r>
            <w:r>
              <w:rPr>
                <w:color w:val="333333"/>
                <w:sz w:val="21"/>
                <w:szCs w:val="21"/>
              </w:rPr>
              <w:t xml:space="preserve"> </w:t>
            </w:r>
            <w:r>
              <w:rPr>
                <w:rStyle w:val="n"/>
                <w:color w:val="333333"/>
                <w:sz w:val="21"/>
                <w:szCs w:val="21"/>
              </w:rPr>
              <w:t>ax</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
                <w:color w:val="333333"/>
                <w:sz w:val="21"/>
                <w:szCs w:val="21"/>
              </w:rPr>
              <w:t>np</w:t>
            </w:r>
            <w:r>
              <w:rPr>
                <w:rStyle w:val="o"/>
                <w:color w:val="666666"/>
                <w:sz w:val="21"/>
                <w:szCs w:val="21"/>
              </w:rPr>
              <w:t>.</w:t>
            </w:r>
            <w:r>
              <w:rPr>
                <w:rStyle w:val="n"/>
                <w:color w:val="333333"/>
                <w:sz w:val="21"/>
                <w:szCs w:val="21"/>
              </w:rPr>
              <w:t>set_printoptions</w:t>
            </w:r>
            <w:r>
              <w:rPr>
                <w:rStyle w:val="p"/>
                <w:color w:val="333333"/>
                <w:sz w:val="21"/>
                <w:szCs w:val="21"/>
              </w:rPr>
              <w:t>(</w:t>
            </w:r>
            <w:r>
              <w:rPr>
                <w:rStyle w:val="n"/>
                <w:color w:val="333333"/>
                <w:sz w:val="21"/>
                <w:szCs w:val="21"/>
              </w:rPr>
              <w:t>precision</w:t>
            </w:r>
            <w:r>
              <w:rPr>
                <w:rStyle w:val="o"/>
                <w:color w:val="666666"/>
                <w:sz w:val="21"/>
                <w:szCs w:val="21"/>
              </w:rPr>
              <w:t>=</w:t>
            </w:r>
            <w:r>
              <w:rPr>
                <w:rStyle w:val="mi"/>
                <w:color w:val="666666"/>
                <w:sz w:val="21"/>
                <w:szCs w:val="21"/>
              </w:rPr>
              <w:t>2</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n"/>
                <w:color w:val="333333"/>
                <w:sz w:val="21"/>
                <w:szCs w:val="21"/>
              </w:rPr>
              <w:t>plot_confusion_matrix</w:t>
            </w:r>
            <w:r>
              <w:rPr>
                <w:rStyle w:val="p"/>
                <w:color w:val="333333"/>
                <w:sz w:val="21"/>
                <w:szCs w:val="21"/>
              </w:rPr>
              <w:t>(</w:t>
            </w:r>
            <w:r>
              <w:rPr>
                <w:rStyle w:val="n"/>
                <w:color w:val="333333"/>
                <w:sz w:val="21"/>
                <w:szCs w:val="21"/>
              </w:rPr>
              <w:t>y_true</w:t>
            </w:r>
            <w:r>
              <w:rPr>
                <w:rStyle w:val="p"/>
                <w:color w:val="333333"/>
                <w:sz w:val="21"/>
                <w:szCs w:val="21"/>
              </w:rPr>
              <w:t>,</w:t>
            </w:r>
            <w:r>
              <w:rPr>
                <w:color w:val="333333"/>
                <w:sz w:val="21"/>
                <w:szCs w:val="21"/>
              </w:rPr>
              <w:t xml:space="preserve"> </w:t>
            </w:r>
            <w:r>
              <w:rPr>
                <w:rStyle w:val="n"/>
                <w:color w:val="333333"/>
                <w:sz w:val="21"/>
                <w:szCs w:val="21"/>
              </w:rPr>
              <w:t>y_pred</w:t>
            </w:r>
            <w:r>
              <w:rPr>
                <w:rStyle w:val="p"/>
                <w:color w:val="333333"/>
                <w:sz w:val="21"/>
                <w:szCs w:val="21"/>
              </w:rPr>
              <w:t>,</w:t>
            </w:r>
            <w:r>
              <w:rPr>
                <w:color w:val="333333"/>
                <w:sz w:val="21"/>
                <w:szCs w:val="21"/>
              </w:rPr>
              <w:t xml:space="preserve"> </w:t>
            </w:r>
            <w:r>
              <w:rPr>
                <w:rStyle w:val="n"/>
                <w:color w:val="333333"/>
                <w:sz w:val="21"/>
                <w:szCs w:val="21"/>
              </w:rPr>
              <w:t>classes</w:t>
            </w:r>
            <w:r>
              <w:rPr>
                <w:rStyle w:val="o"/>
                <w:color w:val="666666"/>
                <w:sz w:val="21"/>
                <w:szCs w:val="21"/>
              </w:rPr>
              <w:t>=</w:t>
            </w:r>
            <w:r>
              <w:rPr>
                <w:rStyle w:val="n"/>
                <w:color w:val="333333"/>
                <w:sz w:val="21"/>
                <w:szCs w:val="21"/>
              </w:rPr>
              <w:t>labels</w:t>
            </w:r>
            <w:r>
              <w:rPr>
                <w:rStyle w:val="p"/>
                <w:color w:val="333333"/>
                <w:sz w:val="21"/>
                <w:szCs w:val="21"/>
              </w:rPr>
              <w:t>,</w:t>
            </w:r>
            <w:r>
              <w:rPr>
                <w:color w:val="333333"/>
                <w:sz w:val="21"/>
                <w:szCs w:val="21"/>
              </w:rPr>
              <w:t xml:space="preserve"> </w:t>
            </w:r>
            <w:r>
              <w:rPr>
                <w:rStyle w:val="n"/>
                <w:color w:val="333333"/>
                <w:sz w:val="21"/>
                <w:szCs w:val="21"/>
              </w:rPr>
              <w:t>normalize</w:t>
            </w:r>
            <w:r>
              <w:rPr>
                <w:rStyle w:val="o"/>
                <w:color w:val="666666"/>
                <w:sz w:val="21"/>
                <w:szCs w:val="21"/>
              </w:rPr>
              <w:t>=</w:t>
            </w:r>
            <w:r>
              <w:rPr>
                <w:rStyle w:val="kc"/>
                <w:b/>
                <w:bCs/>
                <w:color w:val="008000"/>
                <w:sz w:val="21"/>
                <w:szCs w:val="21"/>
              </w:rPr>
              <w:t>True</w:t>
            </w:r>
            <w:r>
              <w:rPr>
                <w:rStyle w:val="p"/>
                <w:color w:val="333333"/>
                <w:sz w:val="21"/>
                <w:szCs w:val="21"/>
              </w:rPr>
              <w:t>,</w:t>
            </w:r>
          </w:p>
          <w:p w:rsidR="0005468A" w:rsidRDefault="0005468A" w:rsidP="0005468A">
            <w:pPr>
              <w:pStyle w:val="HTMLPreformatted"/>
              <w:shd w:val="clear" w:color="auto" w:fill="F7F7F7"/>
              <w:wordWrap w:val="0"/>
              <w:rPr>
                <w:rStyle w:val="p"/>
                <w:color w:val="333333"/>
                <w:sz w:val="21"/>
                <w:szCs w:val="21"/>
              </w:rPr>
            </w:pPr>
            <w:r>
              <w:rPr>
                <w:color w:val="333333"/>
                <w:sz w:val="21"/>
                <w:szCs w:val="21"/>
              </w:rPr>
              <w:t xml:space="preserve">                      </w:t>
            </w:r>
            <w:r>
              <w:rPr>
                <w:rStyle w:val="n"/>
                <w:color w:val="333333"/>
                <w:sz w:val="21"/>
                <w:szCs w:val="21"/>
              </w:rPr>
              <w:t>title</w:t>
            </w:r>
            <w:r>
              <w:rPr>
                <w:rStyle w:val="o"/>
                <w:color w:val="666666"/>
                <w:sz w:val="21"/>
                <w:szCs w:val="21"/>
              </w:rPr>
              <w:t>=</w:t>
            </w:r>
            <w:r>
              <w:rPr>
                <w:rStyle w:val="s1"/>
                <w:color w:val="BA2121"/>
                <w:sz w:val="21"/>
                <w:szCs w:val="21"/>
              </w:rPr>
              <w:t>'Normalized confusion matrix'</w:t>
            </w:r>
            <w:r>
              <w:rPr>
                <w:rStyle w:val="p"/>
                <w:color w:val="333333"/>
                <w:sz w:val="21"/>
                <w:szCs w:val="21"/>
              </w:rPr>
              <w:t>)</w:t>
            </w:r>
          </w:p>
          <w:p w:rsidR="0005468A" w:rsidRDefault="0005468A" w:rsidP="0005468A">
            <w:pPr>
              <w:pStyle w:val="HTMLPreformatted"/>
              <w:shd w:val="clear" w:color="auto" w:fill="F7F7F7"/>
              <w:wordWrap w:val="0"/>
              <w:rPr>
                <w:color w:val="333333"/>
                <w:sz w:val="21"/>
                <w:szCs w:val="21"/>
              </w:rPr>
            </w:pPr>
          </w:p>
          <w:p w:rsidR="0005468A" w:rsidRDefault="0005468A" w:rsidP="0005468A">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sklearn.metrics</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classification_report</w:t>
            </w:r>
          </w:p>
          <w:p w:rsidR="0005468A" w:rsidRDefault="0005468A" w:rsidP="0005468A">
            <w:pPr>
              <w:pStyle w:val="HTMLPreformatted"/>
              <w:shd w:val="clear" w:color="auto" w:fill="F7F7F7"/>
              <w:wordWrap w:val="0"/>
              <w:rPr>
                <w:rStyle w:val="p"/>
                <w:color w:val="333333"/>
                <w:sz w:val="21"/>
                <w:szCs w:val="21"/>
              </w:rPr>
            </w:pPr>
            <w:r>
              <w:rPr>
                <w:rStyle w:val="nb"/>
                <w:color w:val="008000"/>
                <w:sz w:val="21"/>
                <w:szCs w:val="21"/>
              </w:rPr>
              <w:t>print</w:t>
            </w:r>
            <w:r>
              <w:rPr>
                <w:color w:val="333333"/>
                <w:sz w:val="21"/>
                <w:szCs w:val="21"/>
              </w:rPr>
              <w:t xml:space="preserve"> </w:t>
            </w:r>
            <w:r>
              <w:rPr>
                <w:rStyle w:val="p"/>
                <w:color w:val="333333"/>
                <w:sz w:val="21"/>
                <w:szCs w:val="21"/>
              </w:rPr>
              <w:t>(</w:t>
            </w:r>
            <w:r>
              <w:rPr>
                <w:rStyle w:val="n"/>
                <w:color w:val="333333"/>
                <w:sz w:val="21"/>
                <w:szCs w:val="21"/>
              </w:rPr>
              <w:t>classification_report</w:t>
            </w:r>
            <w:r>
              <w:rPr>
                <w:rStyle w:val="p"/>
                <w:color w:val="333333"/>
                <w:sz w:val="21"/>
                <w:szCs w:val="21"/>
              </w:rPr>
              <w:t>(</w:t>
            </w:r>
            <w:r>
              <w:rPr>
                <w:rStyle w:val="n"/>
                <w:color w:val="333333"/>
                <w:sz w:val="21"/>
                <w:szCs w:val="21"/>
              </w:rPr>
              <w:t>y_true</w:t>
            </w:r>
            <w:r>
              <w:rPr>
                <w:rStyle w:val="p"/>
                <w:color w:val="333333"/>
                <w:sz w:val="21"/>
                <w:szCs w:val="21"/>
              </w:rPr>
              <w:t>,</w:t>
            </w:r>
            <w:r>
              <w:rPr>
                <w:color w:val="333333"/>
                <w:sz w:val="21"/>
                <w:szCs w:val="21"/>
              </w:rPr>
              <w:t xml:space="preserve"> </w:t>
            </w:r>
            <w:r>
              <w:rPr>
                <w:rStyle w:val="n"/>
                <w:color w:val="333333"/>
                <w:sz w:val="21"/>
                <w:szCs w:val="21"/>
              </w:rPr>
              <w:t>y_pred</w:t>
            </w:r>
            <w:r>
              <w:rPr>
                <w:rStyle w:val="p"/>
                <w:color w:val="333333"/>
                <w:sz w:val="21"/>
                <w:szCs w:val="21"/>
              </w:rPr>
              <w:t>))</w:t>
            </w:r>
          </w:p>
          <w:p w:rsidR="0005468A" w:rsidRDefault="0005468A" w:rsidP="0005468A">
            <w:pPr>
              <w:pStyle w:val="HTMLPreformatted"/>
              <w:shd w:val="clear" w:color="auto" w:fill="F7F7F7"/>
              <w:wordWrap w:val="0"/>
              <w:rPr>
                <w:rStyle w:val="p"/>
                <w:color w:val="333333"/>
                <w:sz w:val="21"/>
                <w:szCs w:val="21"/>
              </w:rPr>
            </w:pPr>
          </w:p>
          <w:p w:rsidR="0005468A" w:rsidRDefault="0005468A" w:rsidP="0005468A">
            <w:pPr>
              <w:pStyle w:val="Heading1"/>
              <w:numPr>
                <w:ilvl w:val="0"/>
                <w:numId w:val="0"/>
              </w:numPr>
              <w:jc w:val="left"/>
              <w:rPr>
                <w:lang w:val="en-US"/>
              </w:rPr>
            </w:pPr>
            <w:bookmarkStart w:id="4108" w:name="_Toc83471277"/>
            <w:bookmarkStart w:id="4109" w:name="_Toc83473402"/>
            <w:r>
              <w:t xml:space="preserve">Menyimpan dan mengkonversi Model ke </w:t>
            </w:r>
            <w:r>
              <w:rPr>
                <w:lang w:val="en-US"/>
              </w:rPr>
              <w:t>“</w:t>
            </w:r>
            <w:r>
              <w:t>.</w:t>
            </w:r>
            <w:r>
              <w:rPr>
                <w:lang w:val="en-US"/>
              </w:rPr>
              <w:t>h5”</w:t>
            </w:r>
            <w:bookmarkEnd w:id="4108"/>
            <w:bookmarkEnd w:id="4109"/>
          </w:p>
          <w:p w:rsidR="0005468A" w:rsidRPr="00ED6461" w:rsidRDefault="0005468A" w:rsidP="0005468A">
            <w:pPr>
              <w:pStyle w:val="HTMLPreformatted"/>
              <w:shd w:val="clear" w:color="auto" w:fill="F7F7F7"/>
              <w:wordWrap w:val="0"/>
              <w:rPr>
                <w:sz w:val="21"/>
                <w:szCs w:val="21"/>
              </w:rPr>
            </w:pPr>
            <w:r>
              <w:rPr>
                <w:rStyle w:val="o"/>
                <w:color w:val="666666"/>
                <w:sz w:val="21"/>
                <w:szCs w:val="21"/>
              </w:rPr>
              <w:t>model.save</w:t>
            </w:r>
            <w:r>
              <w:rPr>
                <w:rStyle w:val="p"/>
                <w:color w:val="333333"/>
                <w:sz w:val="21"/>
                <w:szCs w:val="21"/>
              </w:rPr>
              <w:t>(</w:t>
            </w:r>
            <w:r>
              <w:rPr>
                <w:rStyle w:val="s1"/>
                <w:rFonts w:eastAsia="Courier New"/>
                <w:color w:val="BA2121"/>
                <w:sz w:val="21"/>
                <w:szCs w:val="21"/>
              </w:rPr>
              <w:t>'LP.h5'</w:t>
            </w:r>
            <w:r w:rsidRPr="00ED6461">
              <w:rPr>
                <w:rStyle w:val="s1"/>
                <w:rFonts w:eastAsia="Courier New"/>
                <w:sz w:val="21"/>
                <w:szCs w:val="21"/>
              </w:rPr>
              <w:t>)</w:t>
            </w:r>
          </w:p>
          <w:p w:rsidR="0005468A" w:rsidRDefault="0005468A" w:rsidP="0005468A">
            <w:pPr>
              <w:pStyle w:val="TEUnsoed-TextBodyspasi2"/>
              <w:ind w:firstLine="0"/>
              <w:rPr>
                <w:lang w:val="en-US"/>
              </w:rPr>
            </w:pPr>
          </w:p>
        </w:tc>
      </w:tr>
    </w:tbl>
    <w:p w:rsidR="0005468A" w:rsidRDefault="0005468A" w:rsidP="000D4A70">
      <w:pPr>
        <w:pStyle w:val="TEUnsoed-TextBodyspasi2"/>
        <w:spacing w:before="0" w:after="0" w:line="240" w:lineRule="auto"/>
        <w:ind w:firstLine="0"/>
        <w:rPr>
          <w:lang w:val="en-US"/>
        </w:rPr>
      </w:pPr>
      <w:r>
        <w:rPr>
          <w:lang w:val="en-US"/>
        </w:rPr>
        <w:t>Selengkapnya dapat dilihat pada</w:t>
      </w:r>
      <w:r w:rsidR="000D4A70">
        <w:rPr>
          <w:lang w:val="en-US"/>
        </w:rPr>
        <w:t xml:space="preserve"> halaman berikut :</w:t>
      </w:r>
    </w:p>
    <w:p w:rsidR="000D4A70" w:rsidRDefault="000D4A70" w:rsidP="000D4A70">
      <w:pPr>
        <w:pStyle w:val="TEUnsoed-TextBodyspasi2"/>
        <w:spacing w:before="0" w:after="0" w:line="240" w:lineRule="auto"/>
        <w:ind w:firstLine="0"/>
        <w:rPr>
          <w:lang w:val="en-US"/>
        </w:rPr>
      </w:pPr>
      <w:hyperlink r:id="rId165" w:history="1">
        <w:r w:rsidRPr="000B1880">
          <w:rPr>
            <w:rStyle w:val="Hyperlink"/>
            <w:lang w:val="en-US"/>
          </w:rPr>
          <w:t>https://github.com/Soedirman-Machine-Learning/CT-Scan-Classification-for-COVID19/tree/main/.ipynb%20checkpoints</w:t>
        </w:r>
      </w:hyperlink>
    </w:p>
    <w:p w:rsidR="000D4A70" w:rsidRPr="00722190" w:rsidRDefault="000D4A70" w:rsidP="0005468A">
      <w:pPr>
        <w:pStyle w:val="TEUnsoed-TextBodyspasi2"/>
        <w:ind w:left="567" w:firstLine="0"/>
        <w:rPr>
          <w:lang w:val="en-US"/>
        </w:rPr>
      </w:pPr>
    </w:p>
    <w:p w:rsidR="00722190" w:rsidRDefault="00722190" w:rsidP="00722190">
      <w:pPr>
        <w:pStyle w:val="HeadingLampiran"/>
        <w:rPr>
          <w:i/>
          <w:lang w:val="en-US"/>
        </w:rPr>
      </w:pPr>
      <w:bookmarkStart w:id="4110" w:name="_Toc83471278"/>
      <w:bookmarkStart w:id="4111" w:name="_Toc83471392"/>
      <w:bookmarkStart w:id="4112" w:name="_Toc83473403"/>
      <w:r>
        <w:rPr>
          <w:lang w:val="en-US"/>
        </w:rPr>
        <w:t xml:space="preserve">Kode Sumber </w:t>
      </w:r>
      <w:r w:rsidR="00036A66">
        <w:rPr>
          <w:lang w:val="en-US"/>
        </w:rPr>
        <w:t xml:space="preserve">Pengujian Sistem </w:t>
      </w:r>
      <w:r>
        <w:rPr>
          <w:lang w:val="en-US"/>
        </w:rPr>
        <w:t xml:space="preserve">Klasifikasi pada </w:t>
      </w:r>
      <w:r w:rsidRPr="00722190">
        <w:rPr>
          <w:i/>
          <w:lang w:val="en-US"/>
        </w:rPr>
        <w:t>Google Colaboratory</w:t>
      </w:r>
      <w:bookmarkEnd w:id="4110"/>
      <w:bookmarkEnd w:id="4111"/>
      <w:bookmarkEnd w:id="4112"/>
    </w:p>
    <w:tbl>
      <w:tblPr>
        <w:tblStyle w:val="TableGrid"/>
        <w:tblW w:w="0" w:type="auto"/>
        <w:tblLook w:val="04A0" w:firstRow="1" w:lastRow="0" w:firstColumn="1" w:lastColumn="0" w:noHBand="0" w:noVBand="1"/>
      </w:tblPr>
      <w:tblGrid>
        <w:gridCol w:w="8148"/>
      </w:tblGrid>
      <w:tr w:rsidR="00036A66" w:rsidTr="00036A66">
        <w:tc>
          <w:tcPr>
            <w:tcW w:w="8148" w:type="dxa"/>
          </w:tcPr>
          <w:p w:rsidR="00036A66" w:rsidRDefault="00036A66" w:rsidP="00036A66">
            <w:pPr>
              <w:pStyle w:val="Heading1"/>
              <w:numPr>
                <w:ilvl w:val="0"/>
                <w:numId w:val="0"/>
              </w:numPr>
              <w:jc w:val="left"/>
            </w:pPr>
            <w:bookmarkStart w:id="4113" w:name="_Toc83471279"/>
            <w:bookmarkStart w:id="4114" w:name="_Toc83473404"/>
            <w:r>
              <w:t>Import library</w:t>
            </w:r>
            <w:bookmarkEnd w:id="4113"/>
            <w:bookmarkEnd w:id="4114"/>
          </w:p>
          <w:p w:rsidR="00036A66" w:rsidRDefault="00036A66" w:rsidP="00036A66">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os</w:t>
            </w:r>
          </w:p>
          <w:p w:rsidR="00036A66" w:rsidRDefault="00036A66" w:rsidP="00036A66">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numpy</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np</w:t>
            </w:r>
          </w:p>
          <w:p w:rsidR="00036A66" w:rsidRDefault="00036A66" w:rsidP="00036A66">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matplotlib.pyplot</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plt</w:t>
            </w:r>
          </w:p>
          <w:p w:rsidR="00036A66" w:rsidRDefault="00036A66" w:rsidP="00036A66">
            <w:pPr>
              <w:pStyle w:val="HTMLPreformatted"/>
              <w:shd w:val="clear" w:color="auto" w:fill="F7F7F7"/>
              <w:wordWrap w:val="0"/>
              <w:rPr>
                <w:color w:val="333333"/>
                <w:sz w:val="21"/>
                <w:szCs w:val="21"/>
              </w:rPr>
            </w:pPr>
            <w:r>
              <w:rPr>
                <w:rStyle w:val="kn"/>
                <w:rFonts w:eastAsia="Courier New"/>
                <w:b/>
                <w:bCs/>
                <w:color w:val="008000"/>
                <w:sz w:val="21"/>
                <w:szCs w:val="21"/>
              </w:rPr>
              <w:t>import</w:t>
            </w:r>
            <w:r>
              <w:rPr>
                <w:color w:val="333333"/>
                <w:sz w:val="21"/>
                <w:szCs w:val="21"/>
              </w:rPr>
              <w:t xml:space="preserve"> </w:t>
            </w:r>
            <w:r>
              <w:rPr>
                <w:rStyle w:val="nn"/>
                <w:b/>
                <w:bCs/>
                <w:color w:val="0000FF"/>
                <w:sz w:val="21"/>
                <w:szCs w:val="21"/>
              </w:rPr>
              <w:t>tensorflow</w:t>
            </w:r>
            <w:r>
              <w:rPr>
                <w:color w:val="333333"/>
                <w:sz w:val="21"/>
                <w:szCs w:val="21"/>
              </w:rPr>
              <w:t xml:space="preserve"> </w:t>
            </w:r>
            <w:r>
              <w:rPr>
                <w:rStyle w:val="k"/>
                <w:b/>
                <w:bCs/>
                <w:color w:val="008000"/>
                <w:sz w:val="21"/>
                <w:szCs w:val="21"/>
              </w:rPr>
              <w:t>as</w:t>
            </w:r>
            <w:r>
              <w:rPr>
                <w:color w:val="333333"/>
                <w:sz w:val="21"/>
                <w:szCs w:val="21"/>
              </w:rPr>
              <w:t xml:space="preserve"> </w:t>
            </w:r>
            <w:r>
              <w:rPr>
                <w:rStyle w:val="nn"/>
                <w:b/>
                <w:bCs/>
                <w:color w:val="0000FF"/>
                <w:sz w:val="21"/>
                <w:szCs w:val="21"/>
              </w:rPr>
              <w:t>tf</w:t>
            </w:r>
          </w:p>
          <w:p w:rsidR="00036A66" w:rsidRDefault="00036A66" w:rsidP="00036A66">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tensorflow.keras.preprocessing.image</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ImageDataGenerator</w:t>
            </w:r>
            <w:r>
              <w:rPr>
                <w:rStyle w:val="p"/>
                <w:color w:val="333333"/>
                <w:sz w:val="21"/>
                <w:szCs w:val="21"/>
              </w:rPr>
              <w:t>,</w:t>
            </w:r>
            <w:r>
              <w:rPr>
                <w:color w:val="333333"/>
                <w:sz w:val="21"/>
                <w:szCs w:val="21"/>
              </w:rPr>
              <w:t xml:space="preserve"> </w:t>
            </w:r>
            <w:r>
              <w:rPr>
                <w:rStyle w:val="n"/>
                <w:color w:val="333333"/>
                <w:sz w:val="21"/>
                <w:szCs w:val="21"/>
              </w:rPr>
              <w:t>array_to_img</w:t>
            </w:r>
            <w:r>
              <w:rPr>
                <w:rStyle w:val="p"/>
                <w:color w:val="333333"/>
                <w:sz w:val="21"/>
                <w:szCs w:val="21"/>
              </w:rPr>
              <w:t>,</w:t>
            </w:r>
            <w:r>
              <w:rPr>
                <w:color w:val="333333"/>
                <w:sz w:val="21"/>
                <w:szCs w:val="21"/>
              </w:rPr>
              <w:t xml:space="preserve"> </w:t>
            </w:r>
            <w:r>
              <w:rPr>
                <w:rStyle w:val="n"/>
                <w:color w:val="333333"/>
                <w:sz w:val="21"/>
                <w:szCs w:val="21"/>
              </w:rPr>
              <w:t>img_to_array</w:t>
            </w:r>
            <w:r>
              <w:rPr>
                <w:rStyle w:val="p"/>
                <w:color w:val="333333"/>
                <w:sz w:val="21"/>
                <w:szCs w:val="21"/>
              </w:rPr>
              <w:t>,</w:t>
            </w:r>
            <w:r>
              <w:rPr>
                <w:color w:val="333333"/>
                <w:sz w:val="21"/>
                <w:szCs w:val="21"/>
              </w:rPr>
              <w:t xml:space="preserve"> </w:t>
            </w:r>
            <w:r>
              <w:rPr>
                <w:rStyle w:val="n"/>
                <w:color w:val="333333"/>
                <w:sz w:val="21"/>
                <w:szCs w:val="21"/>
              </w:rPr>
              <w:t>load_img</w:t>
            </w:r>
          </w:p>
          <w:p w:rsidR="00036A66" w:rsidRDefault="00036A66" w:rsidP="00036A66">
            <w:pPr>
              <w:pStyle w:val="Heading1"/>
              <w:numPr>
                <w:ilvl w:val="0"/>
                <w:numId w:val="0"/>
              </w:numPr>
              <w:jc w:val="left"/>
            </w:pPr>
            <w:bookmarkStart w:id="4115" w:name="_Toc83471280"/>
            <w:bookmarkStart w:id="4116" w:name="_Toc83473405"/>
            <w:r>
              <w:t>Import dataset from Google Drive</w:t>
            </w:r>
            <w:bookmarkEnd w:id="4115"/>
            <w:bookmarkEnd w:id="4116"/>
          </w:p>
          <w:p w:rsidR="00036A66" w:rsidRDefault="00036A66" w:rsidP="00036A66">
            <w:pPr>
              <w:pStyle w:val="HTMLPreformatted"/>
              <w:shd w:val="clear" w:color="auto" w:fill="F7F7F7"/>
              <w:wordWrap w:val="0"/>
              <w:rPr>
                <w:color w:val="333333"/>
                <w:sz w:val="21"/>
                <w:szCs w:val="21"/>
              </w:rPr>
            </w:pPr>
            <w:r>
              <w:rPr>
                <w:rStyle w:val="kn"/>
                <w:rFonts w:eastAsia="Courier New"/>
                <w:b/>
                <w:bCs/>
                <w:color w:val="008000"/>
                <w:sz w:val="21"/>
                <w:szCs w:val="21"/>
              </w:rPr>
              <w:t>from</w:t>
            </w:r>
            <w:r>
              <w:rPr>
                <w:color w:val="333333"/>
                <w:sz w:val="21"/>
                <w:szCs w:val="21"/>
              </w:rPr>
              <w:t xml:space="preserve"> </w:t>
            </w:r>
            <w:r>
              <w:rPr>
                <w:rStyle w:val="nn"/>
                <w:b/>
                <w:bCs/>
                <w:color w:val="0000FF"/>
                <w:sz w:val="21"/>
                <w:szCs w:val="21"/>
              </w:rPr>
              <w:t>google.colab</w:t>
            </w:r>
            <w:r>
              <w:rPr>
                <w:color w:val="333333"/>
                <w:sz w:val="21"/>
                <w:szCs w:val="21"/>
              </w:rPr>
              <w:t xml:space="preserve"> </w:t>
            </w:r>
            <w:r>
              <w:rPr>
                <w:rStyle w:val="kn"/>
                <w:rFonts w:eastAsia="Courier New"/>
                <w:b/>
                <w:bCs/>
                <w:color w:val="008000"/>
                <w:sz w:val="21"/>
                <w:szCs w:val="21"/>
              </w:rPr>
              <w:t>import</w:t>
            </w:r>
            <w:r>
              <w:rPr>
                <w:color w:val="333333"/>
                <w:sz w:val="21"/>
                <w:szCs w:val="21"/>
              </w:rPr>
              <w:t xml:space="preserve"> </w:t>
            </w:r>
            <w:r>
              <w:rPr>
                <w:rStyle w:val="n"/>
                <w:color w:val="333333"/>
                <w:sz w:val="21"/>
                <w:szCs w:val="21"/>
              </w:rPr>
              <w:t>drive</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drive</w:t>
            </w:r>
            <w:r>
              <w:rPr>
                <w:rStyle w:val="o"/>
                <w:color w:val="666666"/>
                <w:sz w:val="21"/>
                <w:szCs w:val="21"/>
              </w:rPr>
              <w:t>.</w:t>
            </w:r>
            <w:r>
              <w:rPr>
                <w:rStyle w:val="n"/>
                <w:color w:val="333333"/>
                <w:sz w:val="21"/>
                <w:szCs w:val="21"/>
              </w:rPr>
              <w:t>mount</w:t>
            </w:r>
            <w:r>
              <w:rPr>
                <w:rStyle w:val="p"/>
                <w:color w:val="333333"/>
                <w:sz w:val="21"/>
                <w:szCs w:val="21"/>
              </w:rPr>
              <w:t>(</w:t>
            </w:r>
            <w:r>
              <w:rPr>
                <w:rStyle w:val="s1"/>
                <w:color w:val="BA2121"/>
                <w:sz w:val="21"/>
                <w:szCs w:val="21"/>
              </w:rPr>
              <w:t>'/content/gdrive'</w:t>
            </w:r>
            <w:r>
              <w:rPr>
                <w:rStyle w:val="p"/>
                <w:color w:val="333333"/>
                <w:sz w:val="21"/>
                <w:szCs w:val="21"/>
              </w:rPr>
              <w:t>)</w:t>
            </w:r>
          </w:p>
          <w:p w:rsidR="00036A66" w:rsidRDefault="00036A66" w:rsidP="00036A66">
            <w:pPr>
              <w:pStyle w:val="Heading1"/>
              <w:numPr>
                <w:ilvl w:val="0"/>
                <w:numId w:val="0"/>
              </w:numPr>
              <w:jc w:val="left"/>
            </w:pPr>
            <w:bookmarkStart w:id="4117" w:name="_Toc83471281"/>
            <w:bookmarkStart w:id="4118" w:name="_Toc83473406"/>
            <w:r>
              <w:t>Load model</w:t>
            </w:r>
            <w:bookmarkEnd w:id="4117"/>
            <w:bookmarkEnd w:id="4118"/>
          </w:p>
          <w:p w:rsidR="00036A66" w:rsidRDefault="00036A66" w:rsidP="00036A66">
            <w:pPr>
              <w:pStyle w:val="HTMLPreformatted"/>
              <w:shd w:val="clear" w:color="auto" w:fill="F7F7F7"/>
              <w:wordWrap w:val="0"/>
              <w:rPr>
                <w:color w:val="333333"/>
                <w:sz w:val="21"/>
                <w:szCs w:val="21"/>
              </w:rPr>
            </w:pPr>
            <w:r>
              <w:rPr>
                <w:rStyle w:val="c1"/>
                <w:rFonts w:eastAsia="Courier New"/>
                <w:i/>
                <w:iCs/>
                <w:color w:val="408080"/>
                <w:sz w:val="21"/>
                <w:szCs w:val="21"/>
              </w:rPr>
              <w:t># load saved model and try predictions</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c1"/>
                <w:rFonts w:eastAsia="Courier New"/>
                <w:i/>
                <w:iCs/>
                <w:color w:val="408080"/>
                <w:sz w:val="21"/>
                <w:szCs w:val="21"/>
              </w:rPr>
              <w:t># load CT model</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CT_model</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tf</w:t>
            </w:r>
            <w:r>
              <w:rPr>
                <w:rStyle w:val="o"/>
                <w:color w:val="666666"/>
                <w:sz w:val="21"/>
                <w:szCs w:val="21"/>
              </w:rPr>
              <w:t>.</w:t>
            </w:r>
            <w:r>
              <w:rPr>
                <w:rStyle w:val="n"/>
                <w:color w:val="333333"/>
                <w:sz w:val="21"/>
                <w:szCs w:val="21"/>
              </w:rPr>
              <w:t>keras</w:t>
            </w:r>
            <w:r>
              <w:rPr>
                <w:rStyle w:val="o"/>
                <w:color w:val="666666"/>
                <w:sz w:val="21"/>
                <w:szCs w:val="21"/>
              </w:rPr>
              <w:t>.</w:t>
            </w:r>
            <w:r>
              <w:rPr>
                <w:rStyle w:val="n"/>
                <w:color w:val="333333"/>
                <w:sz w:val="21"/>
                <w:szCs w:val="21"/>
              </w:rPr>
              <w:t>models</w:t>
            </w:r>
            <w:r>
              <w:rPr>
                <w:rStyle w:val="o"/>
                <w:color w:val="666666"/>
                <w:sz w:val="21"/>
                <w:szCs w:val="21"/>
              </w:rPr>
              <w:t>.</w:t>
            </w:r>
            <w:r>
              <w:rPr>
                <w:rStyle w:val="n"/>
                <w:color w:val="333333"/>
                <w:sz w:val="21"/>
                <w:szCs w:val="21"/>
              </w:rPr>
              <w:t>load_model</w:t>
            </w:r>
            <w:r>
              <w:rPr>
                <w:rStyle w:val="p"/>
                <w:color w:val="333333"/>
                <w:sz w:val="21"/>
                <w:szCs w:val="21"/>
              </w:rPr>
              <w:t>(</w:t>
            </w:r>
            <w:r>
              <w:rPr>
                <w:rStyle w:val="s1"/>
                <w:color w:val="BA2121"/>
                <w:sz w:val="21"/>
                <w:szCs w:val="21"/>
              </w:rPr>
              <w:t>'/content/gdrive/Shareddrives/Soedirman-Machine-Learning/CT SCAN COVID-19/Model/model_CT.h5'</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CT_model</w:t>
            </w:r>
            <w:r>
              <w:rPr>
                <w:rStyle w:val="o"/>
                <w:color w:val="666666"/>
                <w:sz w:val="21"/>
                <w:szCs w:val="21"/>
              </w:rPr>
              <w:t>.</w:t>
            </w:r>
            <w:r>
              <w:rPr>
                <w:rStyle w:val="n"/>
                <w:color w:val="333333"/>
                <w:sz w:val="21"/>
                <w:szCs w:val="21"/>
              </w:rPr>
              <w:t>layers</w:t>
            </w:r>
            <w:r>
              <w:rPr>
                <w:rStyle w:val="p"/>
                <w:color w:val="333333"/>
                <w:sz w:val="21"/>
                <w:szCs w:val="21"/>
              </w:rPr>
              <w:t>[</w:t>
            </w:r>
            <w:r>
              <w:rPr>
                <w:rStyle w:val="mi"/>
                <w:color w:val="666666"/>
                <w:sz w:val="21"/>
                <w:szCs w:val="21"/>
              </w:rPr>
              <w:t>0</w:t>
            </w:r>
            <w:r>
              <w:rPr>
                <w:rStyle w:val="p"/>
                <w:color w:val="333333"/>
                <w:sz w:val="21"/>
                <w:szCs w:val="21"/>
              </w:rPr>
              <w:t>]</w:t>
            </w:r>
            <w:r>
              <w:rPr>
                <w:rStyle w:val="o"/>
                <w:color w:val="666666"/>
                <w:sz w:val="21"/>
                <w:szCs w:val="21"/>
              </w:rPr>
              <w:t>.</w:t>
            </w:r>
            <w:r>
              <w:rPr>
                <w:rStyle w:val="n"/>
                <w:color w:val="333333"/>
                <w:sz w:val="21"/>
                <w:szCs w:val="21"/>
              </w:rPr>
              <w:t>input_shape</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c1"/>
                <w:rFonts w:eastAsia="Courier New"/>
                <w:i/>
                <w:iCs/>
                <w:color w:val="408080"/>
                <w:sz w:val="21"/>
                <w:szCs w:val="21"/>
              </w:rPr>
              <w:t># load risk model</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risk_model</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tf</w:t>
            </w:r>
            <w:r>
              <w:rPr>
                <w:rStyle w:val="o"/>
                <w:color w:val="666666"/>
                <w:sz w:val="21"/>
                <w:szCs w:val="21"/>
              </w:rPr>
              <w:t>.</w:t>
            </w:r>
            <w:r>
              <w:rPr>
                <w:rStyle w:val="n"/>
                <w:color w:val="333333"/>
                <w:sz w:val="21"/>
                <w:szCs w:val="21"/>
              </w:rPr>
              <w:t>keras</w:t>
            </w:r>
            <w:r>
              <w:rPr>
                <w:rStyle w:val="o"/>
                <w:color w:val="666666"/>
                <w:sz w:val="21"/>
                <w:szCs w:val="21"/>
              </w:rPr>
              <w:t>.</w:t>
            </w:r>
            <w:r>
              <w:rPr>
                <w:rStyle w:val="n"/>
                <w:color w:val="333333"/>
                <w:sz w:val="21"/>
                <w:szCs w:val="21"/>
              </w:rPr>
              <w:t>models</w:t>
            </w:r>
            <w:r>
              <w:rPr>
                <w:rStyle w:val="o"/>
                <w:color w:val="666666"/>
                <w:sz w:val="21"/>
                <w:szCs w:val="21"/>
              </w:rPr>
              <w:t>.</w:t>
            </w:r>
            <w:r>
              <w:rPr>
                <w:rStyle w:val="n"/>
                <w:color w:val="333333"/>
                <w:sz w:val="21"/>
                <w:szCs w:val="21"/>
              </w:rPr>
              <w:t>load_model</w:t>
            </w:r>
            <w:r>
              <w:rPr>
                <w:rStyle w:val="p"/>
                <w:color w:val="333333"/>
                <w:sz w:val="21"/>
                <w:szCs w:val="21"/>
              </w:rPr>
              <w:t>(</w:t>
            </w:r>
            <w:r>
              <w:rPr>
                <w:rStyle w:val="s1"/>
                <w:color w:val="BA2121"/>
                <w:sz w:val="21"/>
                <w:szCs w:val="21"/>
              </w:rPr>
              <w:t>'/content/gdrive/Shareddrives/Soedirman-Machine-Learning/CT SCAN COVID-19/Model/risk.h5'</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risk_model</w:t>
            </w:r>
            <w:r>
              <w:rPr>
                <w:rStyle w:val="o"/>
                <w:color w:val="666666"/>
                <w:sz w:val="21"/>
                <w:szCs w:val="21"/>
              </w:rPr>
              <w:t>.</w:t>
            </w:r>
            <w:r>
              <w:rPr>
                <w:rStyle w:val="n"/>
                <w:color w:val="333333"/>
                <w:sz w:val="21"/>
                <w:szCs w:val="21"/>
              </w:rPr>
              <w:t>layers</w:t>
            </w:r>
            <w:r>
              <w:rPr>
                <w:rStyle w:val="p"/>
                <w:color w:val="333333"/>
                <w:sz w:val="21"/>
                <w:szCs w:val="21"/>
              </w:rPr>
              <w:t>[</w:t>
            </w:r>
            <w:r>
              <w:rPr>
                <w:rStyle w:val="mi"/>
                <w:color w:val="666666"/>
                <w:sz w:val="21"/>
                <w:szCs w:val="21"/>
              </w:rPr>
              <w:t>0</w:t>
            </w:r>
            <w:r>
              <w:rPr>
                <w:rStyle w:val="p"/>
                <w:color w:val="333333"/>
                <w:sz w:val="21"/>
                <w:szCs w:val="21"/>
              </w:rPr>
              <w:t>]</w:t>
            </w:r>
            <w:r>
              <w:rPr>
                <w:rStyle w:val="o"/>
                <w:color w:val="666666"/>
                <w:sz w:val="21"/>
                <w:szCs w:val="21"/>
              </w:rPr>
              <w:t>.</w:t>
            </w:r>
            <w:r>
              <w:rPr>
                <w:rStyle w:val="n"/>
                <w:color w:val="333333"/>
                <w:sz w:val="21"/>
                <w:szCs w:val="21"/>
              </w:rPr>
              <w:t>input_shape</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c1"/>
                <w:rFonts w:eastAsia="Courier New"/>
                <w:i/>
                <w:iCs/>
                <w:color w:val="408080"/>
                <w:sz w:val="21"/>
                <w:szCs w:val="21"/>
              </w:rPr>
              <w:t># load mortality model</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mor_model</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tf</w:t>
            </w:r>
            <w:r>
              <w:rPr>
                <w:rStyle w:val="o"/>
                <w:color w:val="666666"/>
                <w:sz w:val="21"/>
                <w:szCs w:val="21"/>
              </w:rPr>
              <w:t>.</w:t>
            </w:r>
            <w:r>
              <w:rPr>
                <w:rStyle w:val="n"/>
                <w:color w:val="333333"/>
                <w:sz w:val="21"/>
                <w:szCs w:val="21"/>
              </w:rPr>
              <w:t>keras</w:t>
            </w:r>
            <w:r>
              <w:rPr>
                <w:rStyle w:val="o"/>
                <w:color w:val="666666"/>
                <w:sz w:val="21"/>
                <w:szCs w:val="21"/>
              </w:rPr>
              <w:t>.</w:t>
            </w:r>
            <w:r>
              <w:rPr>
                <w:rStyle w:val="n"/>
                <w:color w:val="333333"/>
                <w:sz w:val="21"/>
                <w:szCs w:val="21"/>
              </w:rPr>
              <w:t>models</w:t>
            </w:r>
            <w:r>
              <w:rPr>
                <w:rStyle w:val="o"/>
                <w:color w:val="666666"/>
                <w:sz w:val="21"/>
                <w:szCs w:val="21"/>
              </w:rPr>
              <w:t>.</w:t>
            </w:r>
            <w:r>
              <w:rPr>
                <w:rStyle w:val="n"/>
                <w:color w:val="333333"/>
                <w:sz w:val="21"/>
                <w:szCs w:val="21"/>
              </w:rPr>
              <w:t>load_model</w:t>
            </w:r>
            <w:r>
              <w:rPr>
                <w:rStyle w:val="p"/>
                <w:color w:val="333333"/>
                <w:sz w:val="21"/>
                <w:szCs w:val="21"/>
              </w:rPr>
              <w:t>(</w:t>
            </w:r>
            <w:r>
              <w:rPr>
                <w:rStyle w:val="s1"/>
                <w:color w:val="BA2121"/>
                <w:sz w:val="21"/>
                <w:szCs w:val="21"/>
              </w:rPr>
              <w:t>'/content/gdrive/Shareddrives/Soedirman-Machine-Learning/CT SCAN COVID-19/Model/mor.h5'</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mor_model</w:t>
            </w:r>
            <w:r>
              <w:rPr>
                <w:rStyle w:val="o"/>
                <w:color w:val="666666"/>
                <w:sz w:val="21"/>
                <w:szCs w:val="21"/>
              </w:rPr>
              <w:t>.</w:t>
            </w:r>
            <w:r>
              <w:rPr>
                <w:rStyle w:val="n"/>
                <w:color w:val="333333"/>
                <w:sz w:val="21"/>
                <w:szCs w:val="21"/>
              </w:rPr>
              <w:t>layers</w:t>
            </w:r>
            <w:r>
              <w:rPr>
                <w:rStyle w:val="p"/>
                <w:color w:val="333333"/>
                <w:sz w:val="21"/>
                <w:szCs w:val="21"/>
              </w:rPr>
              <w:t>[</w:t>
            </w:r>
            <w:r>
              <w:rPr>
                <w:rStyle w:val="mi"/>
                <w:color w:val="666666"/>
                <w:sz w:val="21"/>
                <w:szCs w:val="21"/>
              </w:rPr>
              <w:t>0</w:t>
            </w:r>
            <w:r>
              <w:rPr>
                <w:rStyle w:val="p"/>
                <w:color w:val="333333"/>
                <w:sz w:val="21"/>
                <w:szCs w:val="21"/>
              </w:rPr>
              <w:t>]</w:t>
            </w:r>
            <w:r>
              <w:rPr>
                <w:rStyle w:val="o"/>
                <w:color w:val="666666"/>
                <w:sz w:val="21"/>
                <w:szCs w:val="21"/>
              </w:rPr>
              <w:t>.</w:t>
            </w:r>
            <w:r>
              <w:rPr>
                <w:rStyle w:val="n"/>
                <w:color w:val="333333"/>
                <w:sz w:val="21"/>
                <w:szCs w:val="21"/>
              </w:rPr>
              <w:t>input_shape</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c1"/>
                <w:rFonts w:eastAsia="Courier New"/>
                <w:i/>
                <w:iCs/>
                <w:color w:val="408080"/>
                <w:sz w:val="21"/>
                <w:szCs w:val="21"/>
              </w:rPr>
              <w:t># load covid positivity model</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CP_model</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tf</w:t>
            </w:r>
            <w:r>
              <w:rPr>
                <w:rStyle w:val="o"/>
                <w:color w:val="666666"/>
                <w:sz w:val="21"/>
                <w:szCs w:val="21"/>
              </w:rPr>
              <w:t>.</w:t>
            </w:r>
            <w:r>
              <w:rPr>
                <w:rStyle w:val="n"/>
                <w:color w:val="333333"/>
                <w:sz w:val="21"/>
                <w:szCs w:val="21"/>
              </w:rPr>
              <w:t>keras</w:t>
            </w:r>
            <w:r>
              <w:rPr>
                <w:rStyle w:val="o"/>
                <w:color w:val="666666"/>
                <w:sz w:val="21"/>
                <w:szCs w:val="21"/>
              </w:rPr>
              <w:t>.</w:t>
            </w:r>
            <w:r>
              <w:rPr>
                <w:rStyle w:val="n"/>
                <w:color w:val="333333"/>
                <w:sz w:val="21"/>
                <w:szCs w:val="21"/>
              </w:rPr>
              <w:t>models</w:t>
            </w:r>
            <w:r>
              <w:rPr>
                <w:rStyle w:val="o"/>
                <w:color w:val="666666"/>
                <w:sz w:val="21"/>
                <w:szCs w:val="21"/>
              </w:rPr>
              <w:t>.</w:t>
            </w:r>
            <w:r>
              <w:rPr>
                <w:rStyle w:val="n"/>
                <w:color w:val="333333"/>
                <w:sz w:val="21"/>
                <w:szCs w:val="21"/>
              </w:rPr>
              <w:t>load_model</w:t>
            </w:r>
            <w:r>
              <w:rPr>
                <w:rStyle w:val="p"/>
                <w:color w:val="333333"/>
                <w:sz w:val="21"/>
                <w:szCs w:val="21"/>
              </w:rPr>
              <w:t>(</w:t>
            </w:r>
            <w:r>
              <w:rPr>
                <w:rStyle w:val="s1"/>
                <w:color w:val="BA2121"/>
                <w:sz w:val="21"/>
                <w:szCs w:val="21"/>
              </w:rPr>
              <w:t>'/content/gdrive/Shareddrives/Soedirman-Machine-Learning/CT SCAN COVID-19/Model/CP.h5'</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CP_model</w:t>
            </w:r>
            <w:r>
              <w:rPr>
                <w:rStyle w:val="o"/>
                <w:color w:val="666666"/>
                <w:sz w:val="21"/>
                <w:szCs w:val="21"/>
              </w:rPr>
              <w:t>.</w:t>
            </w:r>
            <w:r>
              <w:rPr>
                <w:rStyle w:val="n"/>
                <w:color w:val="333333"/>
                <w:sz w:val="21"/>
                <w:szCs w:val="21"/>
              </w:rPr>
              <w:t>layers</w:t>
            </w:r>
            <w:r>
              <w:rPr>
                <w:rStyle w:val="p"/>
                <w:color w:val="333333"/>
                <w:sz w:val="21"/>
                <w:szCs w:val="21"/>
              </w:rPr>
              <w:t>[</w:t>
            </w:r>
            <w:r>
              <w:rPr>
                <w:rStyle w:val="mi"/>
                <w:color w:val="666666"/>
                <w:sz w:val="21"/>
                <w:szCs w:val="21"/>
              </w:rPr>
              <w:t>0</w:t>
            </w:r>
            <w:r>
              <w:rPr>
                <w:rStyle w:val="p"/>
                <w:color w:val="333333"/>
                <w:sz w:val="21"/>
                <w:szCs w:val="21"/>
              </w:rPr>
              <w:t>]</w:t>
            </w:r>
            <w:r>
              <w:rPr>
                <w:rStyle w:val="o"/>
                <w:color w:val="666666"/>
                <w:sz w:val="21"/>
                <w:szCs w:val="21"/>
              </w:rPr>
              <w:t>.</w:t>
            </w:r>
            <w:r>
              <w:rPr>
                <w:rStyle w:val="n"/>
                <w:color w:val="333333"/>
                <w:sz w:val="21"/>
                <w:szCs w:val="21"/>
              </w:rPr>
              <w:t>input_shape</w:t>
            </w:r>
          </w:p>
          <w:p w:rsidR="00036A66" w:rsidRDefault="00036A66" w:rsidP="00036A66">
            <w:pPr>
              <w:pStyle w:val="Heading1"/>
              <w:numPr>
                <w:ilvl w:val="0"/>
                <w:numId w:val="0"/>
              </w:numPr>
              <w:jc w:val="left"/>
            </w:pPr>
            <w:bookmarkStart w:id="4119" w:name="_Toc83471282"/>
            <w:bookmarkStart w:id="4120" w:name="_Toc83473407"/>
            <w:r>
              <w:t>Use model to predict image</w:t>
            </w:r>
            <w:bookmarkEnd w:id="4119"/>
            <w:bookmarkEnd w:id="4120"/>
          </w:p>
          <w:p w:rsidR="00036A66" w:rsidRDefault="00036A66" w:rsidP="00036A66">
            <w:pPr>
              <w:pStyle w:val="HTMLPreformatted"/>
              <w:shd w:val="clear" w:color="auto" w:fill="F7F7F7"/>
              <w:wordWrap w:val="0"/>
              <w:rPr>
                <w:color w:val="333333"/>
                <w:sz w:val="21"/>
                <w:szCs w:val="21"/>
              </w:rPr>
            </w:pPr>
            <w:r>
              <w:rPr>
                <w:rStyle w:val="c1"/>
                <w:rFonts w:eastAsia="Courier New"/>
                <w:i/>
                <w:iCs/>
                <w:color w:val="408080"/>
                <w:sz w:val="21"/>
                <w:szCs w:val="21"/>
              </w:rPr>
              <w:t># image prediction</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img1</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os</w:t>
            </w:r>
            <w:r>
              <w:rPr>
                <w:rStyle w:val="o"/>
                <w:color w:val="666666"/>
                <w:sz w:val="21"/>
                <w:szCs w:val="21"/>
              </w:rPr>
              <w:t>.</w:t>
            </w:r>
            <w:r>
              <w:rPr>
                <w:rStyle w:val="n"/>
                <w:color w:val="333333"/>
                <w:sz w:val="21"/>
                <w:szCs w:val="21"/>
              </w:rPr>
              <w:t>path</w:t>
            </w:r>
            <w:r>
              <w:rPr>
                <w:rStyle w:val="o"/>
                <w:color w:val="666666"/>
                <w:sz w:val="21"/>
                <w:szCs w:val="21"/>
              </w:rPr>
              <w:t>.</w:t>
            </w:r>
            <w:r>
              <w:rPr>
                <w:rStyle w:val="n"/>
                <w:color w:val="333333"/>
                <w:sz w:val="21"/>
                <w:szCs w:val="21"/>
              </w:rPr>
              <w:t>join</w:t>
            </w:r>
            <w:r>
              <w:rPr>
                <w:rStyle w:val="p"/>
                <w:color w:val="333333"/>
                <w:sz w:val="21"/>
                <w:szCs w:val="21"/>
              </w:rPr>
              <w:t>(</w:t>
            </w:r>
            <w:r>
              <w:rPr>
                <w:rStyle w:val="s1"/>
                <w:color w:val="BA2121"/>
                <w:sz w:val="21"/>
                <w:szCs w:val="21"/>
              </w:rPr>
              <w:t>'/content/gdrive/Shareddrives/Soedirman-Machine-Learning/CT SCAN COVID-19/CT/Pre-processed/pCT/pCT106.jpg'</w:t>
            </w:r>
            <w:r>
              <w:rPr>
                <w:color w:val="333333"/>
                <w:sz w:val="21"/>
                <w:szCs w:val="21"/>
              </w:rPr>
              <w:t xml:space="preserve"> </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n"/>
                <w:color w:val="333333"/>
                <w:sz w:val="21"/>
                <w:szCs w:val="21"/>
              </w:rPr>
              <w:t>img_CT</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load_img</w:t>
            </w:r>
            <w:r>
              <w:rPr>
                <w:rStyle w:val="p"/>
                <w:color w:val="333333"/>
                <w:sz w:val="21"/>
                <w:szCs w:val="21"/>
              </w:rPr>
              <w:t>(</w:t>
            </w:r>
            <w:r>
              <w:rPr>
                <w:rStyle w:val="n"/>
                <w:color w:val="333333"/>
                <w:sz w:val="21"/>
                <w:szCs w:val="21"/>
              </w:rPr>
              <w:t>img1</w:t>
            </w:r>
            <w:r>
              <w:rPr>
                <w:rStyle w:val="p"/>
                <w:color w:val="333333"/>
                <w:sz w:val="21"/>
                <w:szCs w:val="21"/>
              </w:rPr>
              <w:t>,</w:t>
            </w:r>
            <w:r>
              <w:rPr>
                <w:color w:val="333333"/>
                <w:sz w:val="21"/>
                <w:szCs w:val="21"/>
              </w:rPr>
              <w:t xml:space="preserve"> </w:t>
            </w:r>
            <w:r>
              <w:rPr>
                <w:rStyle w:val="n"/>
                <w:color w:val="333333"/>
                <w:sz w:val="21"/>
                <w:szCs w:val="21"/>
              </w:rPr>
              <w:t>target_size</w:t>
            </w:r>
            <w:r>
              <w:rPr>
                <w:rStyle w:val="o"/>
                <w:color w:val="666666"/>
                <w:sz w:val="21"/>
                <w:szCs w:val="21"/>
              </w:rPr>
              <w:t>=</w:t>
            </w:r>
            <w:r>
              <w:rPr>
                <w:rStyle w:val="p"/>
                <w:color w:val="333333"/>
                <w:sz w:val="21"/>
                <w:szCs w:val="21"/>
              </w:rPr>
              <w:t>(</w:t>
            </w:r>
            <w:r>
              <w:rPr>
                <w:rStyle w:val="mi"/>
                <w:color w:val="666666"/>
                <w:sz w:val="21"/>
                <w:szCs w:val="21"/>
              </w:rPr>
              <w:t>224</w:t>
            </w:r>
            <w:r>
              <w:rPr>
                <w:rStyle w:val="p"/>
                <w:color w:val="333333"/>
                <w:sz w:val="21"/>
                <w:szCs w:val="21"/>
              </w:rPr>
              <w:t>,</w:t>
            </w:r>
            <w:r>
              <w:rPr>
                <w:color w:val="333333"/>
                <w:sz w:val="21"/>
                <w:szCs w:val="21"/>
              </w:rPr>
              <w:t xml:space="preserve"> </w:t>
            </w:r>
            <w:r>
              <w:rPr>
                <w:rStyle w:val="mi"/>
                <w:color w:val="666666"/>
                <w:sz w:val="21"/>
                <w:szCs w:val="21"/>
              </w:rPr>
              <w:t>224</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x</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img_to_array</w:t>
            </w:r>
            <w:r>
              <w:rPr>
                <w:rStyle w:val="p"/>
                <w:color w:val="333333"/>
                <w:sz w:val="21"/>
                <w:szCs w:val="21"/>
              </w:rPr>
              <w:t>(</w:t>
            </w:r>
            <w:r>
              <w:rPr>
                <w:rStyle w:val="n"/>
                <w:color w:val="333333"/>
                <w:sz w:val="21"/>
                <w:szCs w:val="21"/>
              </w:rPr>
              <w:t>img_CT</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x</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expand_dims</w:t>
            </w:r>
            <w:r>
              <w:rPr>
                <w:rStyle w:val="p"/>
                <w:color w:val="333333"/>
                <w:sz w:val="21"/>
                <w:szCs w:val="21"/>
              </w:rPr>
              <w:t>(</w:t>
            </w:r>
            <w:r>
              <w:rPr>
                <w:rStyle w:val="n"/>
                <w:color w:val="333333"/>
                <w:sz w:val="21"/>
                <w:szCs w:val="21"/>
              </w:rPr>
              <w:t>x</w:t>
            </w:r>
            <w:r>
              <w:rPr>
                <w:rStyle w:val="p"/>
                <w:color w:val="333333"/>
                <w:sz w:val="21"/>
                <w:szCs w:val="21"/>
              </w:rPr>
              <w:t>,</w:t>
            </w:r>
            <w:r>
              <w:rPr>
                <w:color w:val="333333"/>
                <w:sz w:val="21"/>
                <w:szCs w:val="21"/>
              </w:rPr>
              <w:t xml:space="preserve"> </w:t>
            </w:r>
            <w:r>
              <w:rPr>
                <w:rStyle w:val="n"/>
                <w:color w:val="333333"/>
                <w:sz w:val="21"/>
                <w:szCs w:val="21"/>
              </w:rPr>
              <w:t>axis</w:t>
            </w:r>
            <w:r>
              <w:rPr>
                <w:rStyle w:val="o"/>
                <w:color w:val="666666"/>
                <w:sz w:val="21"/>
                <w:szCs w:val="21"/>
              </w:rPr>
              <w:t>=</w:t>
            </w:r>
            <w:r>
              <w:rPr>
                <w:rStyle w:val="mi"/>
                <w:color w:val="666666"/>
                <w:sz w:val="21"/>
                <w:szCs w:val="21"/>
              </w:rPr>
              <w:t>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images</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np</w:t>
            </w:r>
            <w:r>
              <w:rPr>
                <w:rStyle w:val="o"/>
                <w:color w:val="666666"/>
                <w:sz w:val="21"/>
                <w:szCs w:val="21"/>
              </w:rPr>
              <w:t>.</w:t>
            </w:r>
            <w:r>
              <w:rPr>
                <w:rStyle w:val="n"/>
                <w:color w:val="333333"/>
                <w:sz w:val="21"/>
                <w:szCs w:val="21"/>
              </w:rPr>
              <w:t>vstack</w:t>
            </w:r>
            <w:r>
              <w:rPr>
                <w:rStyle w:val="p"/>
                <w:color w:val="333333"/>
                <w:sz w:val="21"/>
                <w:szCs w:val="21"/>
              </w:rPr>
              <w:t>([</w:t>
            </w:r>
            <w:r>
              <w:rPr>
                <w:rStyle w:val="n"/>
                <w:color w:val="333333"/>
                <w:sz w:val="21"/>
                <w:szCs w:val="21"/>
              </w:rPr>
              <w:t>x</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c1"/>
                <w:rFonts w:eastAsia="Courier New"/>
                <w:i/>
                <w:iCs/>
                <w:color w:val="408080"/>
                <w:sz w:val="21"/>
                <w:szCs w:val="21"/>
              </w:rPr>
              <w:t># Perform prediction</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c1"/>
                <w:rFonts w:eastAsia="Courier New"/>
                <w:i/>
                <w:iCs/>
                <w:color w:val="408080"/>
                <w:sz w:val="21"/>
                <w:szCs w:val="21"/>
              </w:rPr>
              <w:t xml:space="preserve"># Predict image CT </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classes_LP</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rStyle w:val="s2"/>
                <w:color w:val="BA2121"/>
                <w:sz w:val="21"/>
                <w:szCs w:val="21"/>
              </w:rPr>
              <w:t>"NiCT"</w:t>
            </w:r>
            <w:r>
              <w:rPr>
                <w:rStyle w:val="p"/>
                <w:color w:val="333333"/>
                <w:sz w:val="21"/>
                <w:szCs w:val="21"/>
              </w:rPr>
              <w:t>,</w:t>
            </w:r>
            <w:r>
              <w:rPr>
                <w:color w:val="333333"/>
                <w:sz w:val="21"/>
                <w:szCs w:val="21"/>
              </w:rPr>
              <w:t xml:space="preserve"> </w:t>
            </w:r>
            <w:r>
              <w:rPr>
                <w:rStyle w:val="s2"/>
                <w:color w:val="BA2121"/>
                <w:sz w:val="21"/>
                <w:szCs w:val="21"/>
              </w:rPr>
              <w:t>"nCT"</w:t>
            </w:r>
            <w:r>
              <w:rPr>
                <w:rStyle w:val="p"/>
                <w:color w:val="333333"/>
                <w:sz w:val="21"/>
                <w:szCs w:val="21"/>
              </w:rPr>
              <w:t>,</w:t>
            </w:r>
            <w:r>
              <w:rPr>
                <w:color w:val="333333"/>
                <w:sz w:val="21"/>
                <w:szCs w:val="21"/>
              </w:rPr>
              <w:t xml:space="preserve"> </w:t>
            </w:r>
            <w:r>
              <w:rPr>
                <w:rStyle w:val="s2"/>
                <w:color w:val="BA2121"/>
                <w:sz w:val="21"/>
                <w:szCs w:val="21"/>
              </w:rPr>
              <w:t>"pCT"</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predictions_LP</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CT_model</w:t>
            </w:r>
            <w:r>
              <w:rPr>
                <w:rStyle w:val="o"/>
                <w:color w:val="666666"/>
                <w:sz w:val="21"/>
                <w:szCs w:val="21"/>
              </w:rPr>
              <w:t>.</w:t>
            </w:r>
            <w:r>
              <w:rPr>
                <w:rStyle w:val="n"/>
                <w:color w:val="333333"/>
                <w:sz w:val="21"/>
                <w:szCs w:val="21"/>
              </w:rPr>
              <w:t>predict_classes</w:t>
            </w:r>
            <w:r>
              <w:rPr>
                <w:rStyle w:val="p"/>
                <w:color w:val="333333"/>
                <w:sz w:val="21"/>
                <w:szCs w:val="21"/>
              </w:rPr>
              <w:t>(</w:t>
            </w:r>
            <w:r>
              <w:rPr>
                <w:rStyle w:val="n"/>
                <w:color w:val="333333"/>
                <w:sz w:val="21"/>
                <w:szCs w:val="21"/>
              </w:rPr>
              <w:t>images</w:t>
            </w:r>
            <w:r>
              <w:rPr>
                <w:rStyle w:val="p"/>
                <w:color w:val="333333"/>
                <w:sz w:val="21"/>
                <w:szCs w:val="21"/>
              </w:rPr>
              <w:t>,</w:t>
            </w:r>
            <w:r>
              <w:rPr>
                <w:color w:val="333333"/>
                <w:sz w:val="21"/>
                <w:szCs w:val="21"/>
              </w:rPr>
              <w:t xml:space="preserve"> </w:t>
            </w:r>
            <w:r>
              <w:rPr>
                <w:rStyle w:val="n"/>
                <w:color w:val="333333"/>
                <w:sz w:val="21"/>
                <w:szCs w:val="21"/>
              </w:rPr>
              <w:t>batch_size</w:t>
            </w:r>
            <w:r>
              <w:rPr>
                <w:rStyle w:val="o"/>
                <w:color w:val="666666"/>
                <w:sz w:val="21"/>
                <w:szCs w:val="21"/>
              </w:rPr>
              <w:t>=</w:t>
            </w:r>
            <w:r>
              <w:rPr>
                <w:rStyle w:val="mi"/>
                <w:color w:val="666666"/>
                <w:sz w:val="21"/>
                <w:szCs w:val="21"/>
              </w:rPr>
              <w:t>10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prob_LP</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CT_model</w:t>
            </w:r>
            <w:r>
              <w:rPr>
                <w:rStyle w:val="o"/>
                <w:color w:val="666666"/>
                <w:sz w:val="21"/>
                <w:szCs w:val="21"/>
              </w:rPr>
              <w:t>.</w:t>
            </w:r>
            <w:r>
              <w:rPr>
                <w:rStyle w:val="n"/>
                <w:color w:val="333333"/>
                <w:sz w:val="21"/>
                <w:szCs w:val="21"/>
              </w:rPr>
              <w:t>predict_proba</w:t>
            </w:r>
            <w:r>
              <w:rPr>
                <w:rStyle w:val="p"/>
                <w:color w:val="333333"/>
                <w:sz w:val="21"/>
                <w:szCs w:val="21"/>
              </w:rPr>
              <w:t>(</w:t>
            </w:r>
            <w:r>
              <w:rPr>
                <w:rStyle w:val="n"/>
                <w:color w:val="333333"/>
                <w:sz w:val="21"/>
                <w:szCs w:val="21"/>
              </w:rPr>
              <w:t>images</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n"/>
                <w:color w:val="333333"/>
                <w:sz w:val="21"/>
                <w:szCs w:val="21"/>
              </w:rPr>
              <w:t>classes_CP</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rStyle w:val="s2"/>
                <w:color w:val="BA2121"/>
                <w:sz w:val="21"/>
                <w:szCs w:val="21"/>
              </w:rPr>
              <w:t>"Negative"</w:t>
            </w:r>
            <w:r>
              <w:rPr>
                <w:rStyle w:val="p"/>
                <w:color w:val="333333"/>
                <w:sz w:val="21"/>
                <w:szCs w:val="21"/>
              </w:rPr>
              <w:t>,</w:t>
            </w:r>
            <w:r>
              <w:rPr>
                <w:color w:val="333333"/>
                <w:sz w:val="21"/>
                <w:szCs w:val="21"/>
              </w:rPr>
              <w:t xml:space="preserve"> </w:t>
            </w:r>
            <w:r>
              <w:rPr>
                <w:rStyle w:val="s2"/>
                <w:color w:val="BA2121"/>
                <w:sz w:val="21"/>
                <w:szCs w:val="21"/>
              </w:rPr>
              <w:t>"Positive"</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predictions_CP</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CP_model</w:t>
            </w:r>
            <w:r>
              <w:rPr>
                <w:rStyle w:val="o"/>
                <w:color w:val="666666"/>
                <w:sz w:val="21"/>
                <w:szCs w:val="21"/>
              </w:rPr>
              <w:t>.</w:t>
            </w:r>
            <w:r>
              <w:rPr>
                <w:rStyle w:val="n"/>
                <w:color w:val="333333"/>
                <w:sz w:val="21"/>
                <w:szCs w:val="21"/>
              </w:rPr>
              <w:t>predict_classes</w:t>
            </w:r>
            <w:r>
              <w:rPr>
                <w:rStyle w:val="p"/>
                <w:color w:val="333333"/>
                <w:sz w:val="21"/>
                <w:szCs w:val="21"/>
              </w:rPr>
              <w:t>(</w:t>
            </w:r>
            <w:r>
              <w:rPr>
                <w:rStyle w:val="n"/>
                <w:color w:val="333333"/>
                <w:sz w:val="21"/>
                <w:szCs w:val="21"/>
              </w:rPr>
              <w:t>images</w:t>
            </w:r>
            <w:r>
              <w:rPr>
                <w:rStyle w:val="p"/>
                <w:color w:val="333333"/>
                <w:sz w:val="21"/>
                <w:szCs w:val="21"/>
              </w:rPr>
              <w:t>,</w:t>
            </w:r>
            <w:r>
              <w:rPr>
                <w:color w:val="333333"/>
                <w:sz w:val="21"/>
                <w:szCs w:val="21"/>
              </w:rPr>
              <w:t xml:space="preserve"> </w:t>
            </w:r>
            <w:r>
              <w:rPr>
                <w:rStyle w:val="n"/>
                <w:color w:val="333333"/>
                <w:sz w:val="21"/>
                <w:szCs w:val="21"/>
              </w:rPr>
              <w:t>batch_size</w:t>
            </w:r>
            <w:r>
              <w:rPr>
                <w:rStyle w:val="o"/>
                <w:color w:val="666666"/>
                <w:sz w:val="21"/>
                <w:szCs w:val="21"/>
              </w:rPr>
              <w:t>=</w:t>
            </w:r>
            <w:r>
              <w:rPr>
                <w:rStyle w:val="mi"/>
                <w:color w:val="666666"/>
                <w:sz w:val="21"/>
                <w:szCs w:val="21"/>
              </w:rPr>
              <w:t>10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prob_CP</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CP_model</w:t>
            </w:r>
            <w:r>
              <w:rPr>
                <w:rStyle w:val="o"/>
                <w:color w:val="666666"/>
                <w:sz w:val="21"/>
                <w:szCs w:val="21"/>
              </w:rPr>
              <w:t>.</w:t>
            </w:r>
            <w:r>
              <w:rPr>
                <w:rStyle w:val="n"/>
                <w:color w:val="333333"/>
                <w:sz w:val="21"/>
                <w:szCs w:val="21"/>
              </w:rPr>
              <w:t>predict_proba</w:t>
            </w:r>
            <w:r>
              <w:rPr>
                <w:rStyle w:val="p"/>
                <w:color w:val="333333"/>
                <w:sz w:val="21"/>
                <w:szCs w:val="21"/>
              </w:rPr>
              <w:t>(</w:t>
            </w:r>
            <w:r>
              <w:rPr>
                <w:rStyle w:val="n"/>
                <w:color w:val="333333"/>
                <w:sz w:val="21"/>
                <w:szCs w:val="21"/>
              </w:rPr>
              <w:t>images</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n"/>
                <w:color w:val="333333"/>
                <w:sz w:val="21"/>
                <w:szCs w:val="21"/>
              </w:rPr>
              <w:t>classes_mor</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rStyle w:val="s2"/>
                <w:color w:val="BA2121"/>
                <w:sz w:val="21"/>
                <w:szCs w:val="21"/>
              </w:rPr>
              <w:t>"Cured"</w:t>
            </w:r>
            <w:r>
              <w:rPr>
                <w:rStyle w:val="p"/>
                <w:color w:val="333333"/>
                <w:sz w:val="21"/>
                <w:szCs w:val="21"/>
              </w:rPr>
              <w:t>,</w:t>
            </w:r>
            <w:r>
              <w:rPr>
                <w:color w:val="333333"/>
                <w:sz w:val="21"/>
                <w:szCs w:val="21"/>
              </w:rPr>
              <w:t xml:space="preserve"> </w:t>
            </w:r>
            <w:r>
              <w:rPr>
                <w:rStyle w:val="s2"/>
                <w:color w:val="BA2121"/>
                <w:sz w:val="21"/>
                <w:szCs w:val="21"/>
              </w:rPr>
              <w:t>"Deceased"</w:t>
            </w:r>
            <w:r>
              <w:rPr>
                <w:rStyle w:val="p"/>
                <w:color w:val="333333"/>
                <w:sz w:val="21"/>
                <w:szCs w:val="21"/>
              </w:rPr>
              <w:t>,</w:t>
            </w:r>
            <w:r>
              <w:rPr>
                <w:color w:val="333333"/>
                <w:sz w:val="21"/>
                <w:szCs w:val="21"/>
              </w:rPr>
              <w:t xml:space="preserve"> </w:t>
            </w:r>
            <w:r>
              <w:rPr>
                <w:rStyle w:val="s2"/>
                <w:color w:val="BA2121"/>
                <w:sz w:val="21"/>
                <w:szCs w:val="21"/>
              </w:rPr>
              <w:t>"Unknown"</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predictions_mor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mor_model</w:t>
            </w:r>
            <w:r>
              <w:rPr>
                <w:rStyle w:val="o"/>
                <w:color w:val="666666"/>
                <w:sz w:val="21"/>
                <w:szCs w:val="21"/>
              </w:rPr>
              <w:t>.</w:t>
            </w:r>
            <w:r>
              <w:rPr>
                <w:rStyle w:val="n"/>
                <w:color w:val="333333"/>
                <w:sz w:val="21"/>
                <w:szCs w:val="21"/>
              </w:rPr>
              <w:t>predict_classes</w:t>
            </w:r>
            <w:r>
              <w:rPr>
                <w:rStyle w:val="p"/>
                <w:color w:val="333333"/>
                <w:sz w:val="21"/>
                <w:szCs w:val="21"/>
              </w:rPr>
              <w:t>(</w:t>
            </w:r>
            <w:r>
              <w:rPr>
                <w:rStyle w:val="n"/>
                <w:color w:val="333333"/>
                <w:sz w:val="21"/>
                <w:szCs w:val="21"/>
              </w:rPr>
              <w:t>images</w:t>
            </w:r>
            <w:r>
              <w:rPr>
                <w:rStyle w:val="p"/>
                <w:color w:val="333333"/>
                <w:sz w:val="21"/>
                <w:szCs w:val="21"/>
              </w:rPr>
              <w:t>,</w:t>
            </w:r>
            <w:r>
              <w:rPr>
                <w:color w:val="333333"/>
                <w:sz w:val="21"/>
                <w:szCs w:val="21"/>
              </w:rPr>
              <w:t xml:space="preserve"> </w:t>
            </w:r>
            <w:r>
              <w:rPr>
                <w:rStyle w:val="n"/>
                <w:color w:val="333333"/>
                <w:sz w:val="21"/>
                <w:szCs w:val="21"/>
              </w:rPr>
              <w:t>batch_size</w:t>
            </w:r>
            <w:r>
              <w:rPr>
                <w:rStyle w:val="o"/>
                <w:color w:val="666666"/>
                <w:sz w:val="21"/>
                <w:szCs w:val="21"/>
              </w:rPr>
              <w:t>=</w:t>
            </w:r>
            <w:r>
              <w:rPr>
                <w:rStyle w:val="mi"/>
                <w:color w:val="666666"/>
                <w:sz w:val="21"/>
                <w:szCs w:val="21"/>
              </w:rPr>
              <w:t>10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prob_mor</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mor_model</w:t>
            </w:r>
            <w:r>
              <w:rPr>
                <w:rStyle w:val="o"/>
                <w:color w:val="666666"/>
                <w:sz w:val="21"/>
                <w:szCs w:val="21"/>
              </w:rPr>
              <w:t>.</w:t>
            </w:r>
            <w:r>
              <w:rPr>
                <w:rStyle w:val="n"/>
                <w:color w:val="333333"/>
                <w:sz w:val="21"/>
                <w:szCs w:val="21"/>
              </w:rPr>
              <w:t>predict_proba</w:t>
            </w:r>
            <w:r>
              <w:rPr>
                <w:rStyle w:val="p"/>
                <w:color w:val="333333"/>
                <w:sz w:val="21"/>
                <w:szCs w:val="21"/>
              </w:rPr>
              <w:t>(</w:t>
            </w:r>
            <w:r>
              <w:rPr>
                <w:rStyle w:val="n"/>
                <w:color w:val="333333"/>
                <w:sz w:val="21"/>
                <w:szCs w:val="21"/>
              </w:rPr>
              <w:t>images</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n"/>
                <w:color w:val="333333"/>
                <w:sz w:val="21"/>
                <w:szCs w:val="21"/>
              </w:rPr>
              <w:t>classes_risk</w:t>
            </w:r>
            <w:r>
              <w:rPr>
                <w:color w:val="333333"/>
                <w:sz w:val="21"/>
                <w:szCs w:val="21"/>
              </w:rPr>
              <w:t xml:space="preserve"> </w:t>
            </w:r>
            <w:r>
              <w:rPr>
                <w:rStyle w:val="o"/>
                <w:color w:val="666666"/>
                <w:sz w:val="21"/>
                <w:szCs w:val="21"/>
              </w:rPr>
              <w:t>=</w:t>
            </w:r>
            <w:r>
              <w:rPr>
                <w:color w:val="333333"/>
                <w:sz w:val="21"/>
                <w:szCs w:val="21"/>
              </w:rPr>
              <w:t xml:space="preserve"> </w:t>
            </w:r>
            <w:r>
              <w:rPr>
                <w:rStyle w:val="p"/>
                <w:color w:val="333333"/>
                <w:sz w:val="21"/>
                <w:szCs w:val="21"/>
              </w:rPr>
              <w:t>[</w:t>
            </w:r>
            <w:r>
              <w:rPr>
                <w:rStyle w:val="s2"/>
                <w:color w:val="BA2121"/>
                <w:sz w:val="21"/>
                <w:szCs w:val="21"/>
              </w:rPr>
              <w:t>"Control"</w:t>
            </w:r>
            <w:r>
              <w:rPr>
                <w:rStyle w:val="p"/>
                <w:color w:val="333333"/>
                <w:sz w:val="21"/>
                <w:szCs w:val="21"/>
              </w:rPr>
              <w:t>,</w:t>
            </w:r>
            <w:r>
              <w:rPr>
                <w:color w:val="333333"/>
                <w:sz w:val="21"/>
                <w:szCs w:val="21"/>
              </w:rPr>
              <w:t xml:space="preserve"> </w:t>
            </w:r>
            <w:r>
              <w:rPr>
                <w:rStyle w:val="s2"/>
                <w:color w:val="BA2121"/>
                <w:sz w:val="21"/>
                <w:szCs w:val="21"/>
              </w:rPr>
              <w:t>"Type I"</w:t>
            </w:r>
            <w:r>
              <w:rPr>
                <w:rStyle w:val="p"/>
                <w:color w:val="333333"/>
                <w:sz w:val="21"/>
                <w:szCs w:val="21"/>
              </w:rPr>
              <w:t>,</w:t>
            </w:r>
            <w:r>
              <w:rPr>
                <w:color w:val="333333"/>
                <w:sz w:val="21"/>
                <w:szCs w:val="21"/>
              </w:rPr>
              <w:t xml:space="preserve"> </w:t>
            </w:r>
            <w:r>
              <w:rPr>
                <w:rStyle w:val="s2"/>
                <w:color w:val="BA2121"/>
                <w:sz w:val="21"/>
                <w:szCs w:val="21"/>
              </w:rPr>
              <w:t>"Type II"</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predictions_risk</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risk_model</w:t>
            </w:r>
            <w:r>
              <w:rPr>
                <w:rStyle w:val="o"/>
                <w:color w:val="666666"/>
                <w:sz w:val="21"/>
                <w:szCs w:val="21"/>
              </w:rPr>
              <w:t>.</w:t>
            </w:r>
            <w:r>
              <w:rPr>
                <w:rStyle w:val="n"/>
                <w:color w:val="333333"/>
                <w:sz w:val="21"/>
                <w:szCs w:val="21"/>
              </w:rPr>
              <w:t>predict_classes</w:t>
            </w:r>
            <w:r>
              <w:rPr>
                <w:rStyle w:val="p"/>
                <w:color w:val="333333"/>
                <w:sz w:val="21"/>
                <w:szCs w:val="21"/>
              </w:rPr>
              <w:t>(</w:t>
            </w:r>
            <w:r>
              <w:rPr>
                <w:rStyle w:val="n"/>
                <w:color w:val="333333"/>
                <w:sz w:val="21"/>
                <w:szCs w:val="21"/>
              </w:rPr>
              <w:t>images</w:t>
            </w:r>
            <w:r>
              <w:rPr>
                <w:rStyle w:val="p"/>
                <w:color w:val="333333"/>
                <w:sz w:val="21"/>
                <w:szCs w:val="21"/>
              </w:rPr>
              <w:t>,</w:t>
            </w:r>
            <w:r>
              <w:rPr>
                <w:color w:val="333333"/>
                <w:sz w:val="21"/>
                <w:szCs w:val="21"/>
              </w:rPr>
              <w:t xml:space="preserve"> </w:t>
            </w:r>
            <w:r>
              <w:rPr>
                <w:rStyle w:val="n"/>
                <w:color w:val="333333"/>
                <w:sz w:val="21"/>
                <w:szCs w:val="21"/>
              </w:rPr>
              <w:t>batch_size</w:t>
            </w:r>
            <w:r>
              <w:rPr>
                <w:rStyle w:val="o"/>
                <w:color w:val="666666"/>
                <w:sz w:val="21"/>
                <w:szCs w:val="21"/>
              </w:rPr>
              <w:t>=</w:t>
            </w:r>
            <w:r>
              <w:rPr>
                <w:rStyle w:val="mi"/>
                <w:color w:val="666666"/>
                <w:sz w:val="21"/>
                <w:szCs w:val="21"/>
              </w:rPr>
              <w:t>10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prob_risk</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risk_model</w:t>
            </w:r>
            <w:r>
              <w:rPr>
                <w:rStyle w:val="o"/>
                <w:color w:val="666666"/>
                <w:sz w:val="21"/>
                <w:szCs w:val="21"/>
              </w:rPr>
              <w:t>.</w:t>
            </w:r>
            <w:r>
              <w:rPr>
                <w:rStyle w:val="n"/>
                <w:color w:val="333333"/>
                <w:sz w:val="21"/>
                <w:szCs w:val="21"/>
              </w:rPr>
              <w:t>predict_proba</w:t>
            </w:r>
            <w:r>
              <w:rPr>
                <w:rStyle w:val="p"/>
                <w:color w:val="333333"/>
                <w:sz w:val="21"/>
                <w:szCs w:val="21"/>
              </w:rPr>
              <w:t>(</w:t>
            </w:r>
            <w:r>
              <w:rPr>
                <w:rStyle w:val="n"/>
                <w:color w:val="333333"/>
                <w:sz w:val="21"/>
                <w:szCs w:val="21"/>
              </w:rPr>
              <w:t>images</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c1"/>
                <w:rFonts w:eastAsia="Courier New"/>
                <w:i/>
                <w:iCs/>
                <w:color w:val="408080"/>
                <w:sz w:val="21"/>
                <w:szCs w:val="21"/>
              </w:rPr>
              <w:t># display image and prediction</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plt</w:t>
            </w:r>
            <w:r>
              <w:rPr>
                <w:rStyle w:val="o"/>
                <w:color w:val="666666"/>
                <w:sz w:val="21"/>
                <w:szCs w:val="21"/>
              </w:rPr>
              <w:t>.</w:t>
            </w:r>
            <w:r>
              <w:rPr>
                <w:rStyle w:val="n"/>
                <w:color w:val="333333"/>
                <w:sz w:val="21"/>
                <w:szCs w:val="21"/>
              </w:rPr>
              <w:t>figure</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plt</w:t>
            </w:r>
            <w:r>
              <w:rPr>
                <w:rStyle w:val="o"/>
                <w:color w:val="666666"/>
                <w:sz w:val="21"/>
                <w:szCs w:val="21"/>
              </w:rPr>
              <w:t>.</w:t>
            </w:r>
            <w:r>
              <w:rPr>
                <w:rStyle w:val="n"/>
                <w:color w:val="333333"/>
                <w:sz w:val="21"/>
                <w:szCs w:val="21"/>
              </w:rPr>
              <w:t>subplot</w:t>
            </w:r>
            <w:r>
              <w:rPr>
                <w:rStyle w:val="p"/>
                <w:color w:val="333333"/>
                <w:sz w:val="21"/>
                <w:szCs w:val="21"/>
              </w:rPr>
              <w:t>(</w:t>
            </w:r>
            <w:r>
              <w:rPr>
                <w:rStyle w:val="mi"/>
                <w:color w:val="666666"/>
                <w:sz w:val="21"/>
                <w:szCs w:val="21"/>
              </w:rPr>
              <w:t>121</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plt</w:t>
            </w:r>
            <w:r>
              <w:rPr>
                <w:rStyle w:val="o"/>
                <w:color w:val="666666"/>
                <w:sz w:val="21"/>
                <w:szCs w:val="21"/>
              </w:rPr>
              <w:t>.</w:t>
            </w:r>
            <w:r>
              <w:rPr>
                <w:rStyle w:val="n"/>
                <w:color w:val="333333"/>
                <w:sz w:val="21"/>
                <w:szCs w:val="21"/>
              </w:rPr>
              <w:t>title</w:t>
            </w:r>
            <w:r>
              <w:rPr>
                <w:rStyle w:val="p"/>
                <w:color w:val="333333"/>
                <w:sz w:val="21"/>
                <w:szCs w:val="21"/>
              </w:rPr>
              <w:t>(</w:t>
            </w:r>
            <w:r>
              <w:rPr>
                <w:rStyle w:val="s2"/>
                <w:color w:val="BA2121"/>
                <w:sz w:val="21"/>
                <w:szCs w:val="21"/>
              </w:rPr>
              <w:t>"Image CT Prediction"</w:t>
            </w:r>
            <w:r>
              <w:rPr>
                <w:rStyle w:val="p"/>
                <w:color w:val="333333"/>
                <w:sz w:val="21"/>
                <w:szCs w:val="21"/>
              </w:rPr>
              <w:t>)</w:t>
            </w:r>
            <w:r>
              <w:rPr>
                <w:color w:val="333333"/>
                <w:sz w:val="21"/>
                <w:szCs w:val="21"/>
              </w:rPr>
              <w:t xml:space="preserve"> </w:t>
            </w:r>
          </w:p>
          <w:p w:rsidR="00036A66" w:rsidRDefault="00036A66" w:rsidP="00036A66">
            <w:pPr>
              <w:pStyle w:val="HTMLPreformatted"/>
              <w:shd w:val="clear" w:color="auto" w:fill="F7F7F7"/>
              <w:wordWrap w:val="0"/>
              <w:rPr>
                <w:color w:val="333333"/>
                <w:sz w:val="21"/>
                <w:szCs w:val="21"/>
              </w:rPr>
            </w:pPr>
            <w:r>
              <w:rPr>
                <w:rStyle w:val="n"/>
                <w:color w:val="333333"/>
                <w:sz w:val="21"/>
                <w:szCs w:val="21"/>
              </w:rPr>
              <w:t>plt</w:t>
            </w:r>
            <w:r>
              <w:rPr>
                <w:rStyle w:val="o"/>
                <w:color w:val="666666"/>
                <w:sz w:val="21"/>
                <w:szCs w:val="21"/>
              </w:rPr>
              <w:t>.</w:t>
            </w:r>
            <w:r>
              <w:rPr>
                <w:rStyle w:val="n"/>
                <w:color w:val="333333"/>
                <w:sz w:val="21"/>
                <w:szCs w:val="21"/>
              </w:rPr>
              <w:t>imshow</w:t>
            </w:r>
            <w:r>
              <w:rPr>
                <w:rStyle w:val="p"/>
                <w:color w:val="333333"/>
                <w:sz w:val="21"/>
                <w:szCs w:val="21"/>
              </w:rPr>
              <w:t>(</w:t>
            </w:r>
            <w:r>
              <w:rPr>
                <w:rStyle w:val="n"/>
                <w:color w:val="333333"/>
                <w:sz w:val="21"/>
                <w:szCs w:val="21"/>
              </w:rPr>
              <w:t>img_CT</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p>
          <w:p w:rsidR="00036A66" w:rsidRDefault="00036A66" w:rsidP="00036A66">
            <w:pPr>
              <w:pStyle w:val="HTMLPreformatted"/>
              <w:shd w:val="clear" w:color="auto" w:fill="F7F7F7"/>
              <w:wordWrap w:val="0"/>
              <w:rPr>
                <w:color w:val="333333"/>
                <w:sz w:val="21"/>
                <w:szCs w:val="21"/>
              </w:rPr>
            </w:pPr>
            <w:r>
              <w:rPr>
                <w:rStyle w:val="k"/>
                <w:b/>
                <w:bCs/>
                <w:color w:val="008000"/>
                <w:sz w:val="21"/>
                <w:szCs w:val="21"/>
              </w:rPr>
              <w:t>if</w:t>
            </w:r>
            <w:r>
              <w:rPr>
                <w:color w:val="333333"/>
                <w:sz w:val="21"/>
                <w:szCs w:val="21"/>
              </w:rPr>
              <w:t xml:space="preserve"> </w:t>
            </w:r>
            <w:r>
              <w:rPr>
                <w:rStyle w:val="n"/>
                <w:color w:val="333333"/>
                <w:sz w:val="21"/>
                <w:szCs w:val="21"/>
              </w:rPr>
              <w:t>predictions_LP</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2</w:t>
            </w:r>
            <w:r>
              <w:rPr>
                <w:color w:val="333333"/>
                <w:sz w:val="21"/>
                <w:szCs w:val="21"/>
              </w:rPr>
              <w:t xml:space="preserve"> </w:t>
            </w:r>
            <w:r>
              <w:rPr>
                <w:rStyle w:val="ow"/>
                <w:b/>
                <w:bCs/>
                <w:color w:val="AA22FF"/>
                <w:sz w:val="21"/>
                <w:szCs w:val="21"/>
              </w:rPr>
              <w:t>and</w:t>
            </w:r>
            <w:r>
              <w:rPr>
                <w:color w:val="333333"/>
                <w:sz w:val="21"/>
                <w:szCs w:val="21"/>
              </w:rPr>
              <w:t xml:space="preserve"> </w:t>
            </w:r>
            <w:r>
              <w:rPr>
                <w:rStyle w:val="n"/>
                <w:color w:val="333333"/>
                <w:sz w:val="21"/>
                <w:szCs w:val="21"/>
              </w:rPr>
              <w:t>predictions_CP</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1</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"Lung Parenchyma Predicted class: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classes_LP</w:t>
            </w:r>
            <w:r>
              <w:rPr>
                <w:rStyle w:val="p"/>
                <w:color w:val="333333"/>
                <w:sz w:val="21"/>
                <w:szCs w:val="21"/>
              </w:rPr>
              <w:t>[</w:t>
            </w:r>
            <w:r>
              <w:rPr>
                <w:rStyle w:val="n"/>
                <w:color w:val="333333"/>
                <w:sz w:val="21"/>
                <w:szCs w:val="21"/>
              </w:rPr>
              <w:t>predictions_LP</w:t>
            </w:r>
            <w:r>
              <w:rPr>
                <w:rStyle w:val="p"/>
                <w:color w:val="333333"/>
                <w:sz w:val="21"/>
                <w:szCs w:val="21"/>
              </w:rPr>
              <w:t>[</w:t>
            </w:r>
            <w:r>
              <w:rPr>
                <w:rStyle w:val="mi"/>
                <w:color w:val="666666"/>
                <w:sz w:val="21"/>
                <w:szCs w:val="21"/>
              </w:rPr>
              <w:t>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"Nilai probabilitasnya adalah:"</w:t>
            </w:r>
            <w:r>
              <w:rPr>
                <w:rStyle w:val="p"/>
                <w:color w:val="333333"/>
                <w:sz w:val="21"/>
                <w:szCs w:val="21"/>
              </w:rPr>
              <w:t>,</w:t>
            </w:r>
            <w:r>
              <w:rPr>
                <w:rStyle w:val="n"/>
                <w:color w:val="333333"/>
                <w:sz w:val="21"/>
                <w:szCs w:val="21"/>
              </w:rPr>
              <w:t>prob_LP</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"Covid Positivity Predicted class: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classes_CP</w:t>
            </w:r>
            <w:r>
              <w:rPr>
                <w:rStyle w:val="p"/>
                <w:color w:val="333333"/>
                <w:sz w:val="21"/>
                <w:szCs w:val="21"/>
              </w:rPr>
              <w:t>[</w:t>
            </w:r>
            <w:r>
              <w:rPr>
                <w:rStyle w:val="n"/>
                <w:color w:val="333333"/>
                <w:sz w:val="21"/>
                <w:szCs w:val="21"/>
              </w:rPr>
              <w:t>predictions_CP</w:t>
            </w:r>
            <w:r>
              <w:rPr>
                <w:rStyle w:val="p"/>
                <w:color w:val="333333"/>
                <w:sz w:val="21"/>
                <w:szCs w:val="21"/>
              </w:rPr>
              <w:t>[</w:t>
            </w:r>
            <w:r>
              <w:rPr>
                <w:rStyle w:val="mi"/>
                <w:color w:val="666666"/>
                <w:sz w:val="21"/>
                <w:szCs w:val="21"/>
              </w:rPr>
              <w:t>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"Nilai probabilitasnya adalah:"</w:t>
            </w:r>
            <w:r>
              <w:rPr>
                <w:rStyle w:val="p"/>
                <w:color w:val="333333"/>
                <w:sz w:val="21"/>
                <w:szCs w:val="21"/>
              </w:rPr>
              <w:t>,</w:t>
            </w:r>
            <w:r>
              <w:rPr>
                <w:rStyle w:val="n"/>
                <w:color w:val="333333"/>
                <w:sz w:val="21"/>
                <w:szCs w:val="21"/>
              </w:rPr>
              <w:t>prob_CP</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"Risk Predicted class: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classes_risk</w:t>
            </w:r>
            <w:r>
              <w:rPr>
                <w:rStyle w:val="p"/>
                <w:color w:val="333333"/>
                <w:sz w:val="21"/>
                <w:szCs w:val="21"/>
              </w:rPr>
              <w:t>[</w:t>
            </w:r>
            <w:r>
              <w:rPr>
                <w:rStyle w:val="n"/>
                <w:color w:val="333333"/>
                <w:sz w:val="21"/>
                <w:szCs w:val="21"/>
              </w:rPr>
              <w:t>predictions_risk</w:t>
            </w:r>
            <w:r>
              <w:rPr>
                <w:rStyle w:val="p"/>
                <w:color w:val="333333"/>
                <w:sz w:val="21"/>
                <w:szCs w:val="21"/>
              </w:rPr>
              <w:t>[</w:t>
            </w:r>
            <w:r>
              <w:rPr>
                <w:rStyle w:val="mi"/>
                <w:color w:val="666666"/>
                <w:sz w:val="21"/>
                <w:szCs w:val="21"/>
              </w:rPr>
              <w:t>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"Nilai probabilitasnya adalah:"</w:t>
            </w:r>
            <w:r>
              <w:rPr>
                <w:rStyle w:val="p"/>
                <w:color w:val="333333"/>
                <w:sz w:val="21"/>
                <w:szCs w:val="21"/>
              </w:rPr>
              <w:t>,</w:t>
            </w:r>
            <w:r>
              <w:rPr>
                <w:rStyle w:val="n"/>
                <w:color w:val="333333"/>
                <w:sz w:val="21"/>
                <w:szCs w:val="21"/>
              </w:rPr>
              <w:t>prob_risk</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"Mortality Predicted class: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classes_mor</w:t>
            </w:r>
            <w:r>
              <w:rPr>
                <w:rStyle w:val="p"/>
                <w:color w:val="333333"/>
                <w:sz w:val="21"/>
                <w:szCs w:val="21"/>
              </w:rPr>
              <w:t>[</w:t>
            </w:r>
            <w:r>
              <w:rPr>
                <w:rStyle w:val="n"/>
                <w:color w:val="333333"/>
                <w:sz w:val="21"/>
                <w:szCs w:val="21"/>
              </w:rPr>
              <w:t>predictions_mor</w:t>
            </w:r>
            <w:r>
              <w:rPr>
                <w:rStyle w:val="p"/>
                <w:color w:val="333333"/>
                <w:sz w:val="21"/>
                <w:szCs w:val="21"/>
              </w:rPr>
              <w:t>[</w:t>
            </w:r>
            <w:r>
              <w:rPr>
                <w:rStyle w:val="mi"/>
                <w:color w:val="666666"/>
                <w:sz w:val="21"/>
                <w:szCs w:val="21"/>
              </w:rPr>
              <w:t>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"Nilai probabilitasnya adalah:"</w:t>
            </w:r>
            <w:r>
              <w:rPr>
                <w:rStyle w:val="p"/>
                <w:color w:val="333333"/>
                <w:sz w:val="21"/>
                <w:szCs w:val="21"/>
              </w:rPr>
              <w:t>,</w:t>
            </w:r>
            <w:r>
              <w:rPr>
                <w:rStyle w:val="n"/>
                <w:color w:val="333333"/>
                <w:sz w:val="21"/>
                <w:szCs w:val="21"/>
              </w:rPr>
              <w:t>prob_mor</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k"/>
                <w:b/>
                <w:bCs/>
                <w:color w:val="008000"/>
                <w:sz w:val="21"/>
                <w:szCs w:val="21"/>
              </w:rPr>
              <w:t>elif</w:t>
            </w:r>
            <w:r>
              <w:rPr>
                <w:color w:val="333333"/>
                <w:sz w:val="21"/>
                <w:szCs w:val="21"/>
              </w:rPr>
              <w:t xml:space="preserve"> </w:t>
            </w:r>
            <w:r>
              <w:rPr>
                <w:rStyle w:val="n"/>
                <w:color w:val="333333"/>
                <w:sz w:val="21"/>
                <w:szCs w:val="21"/>
              </w:rPr>
              <w:t>predictions_LP</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2</w:t>
            </w:r>
            <w:r>
              <w:rPr>
                <w:color w:val="333333"/>
                <w:sz w:val="21"/>
                <w:szCs w:val="21"/>
              </w:rPr>
              <w:t xml:space="preserve"> </w:t>
            </w:r>
            <w:r>
              <w:rPr>
                <w:rStyle w:val="ow"/>
                <w:b/>
                <w:bCs/>
                <w:color w:val="AA22FF"/>
                <w:sz w:val="21"/>
                <w:szCs w:val="21"/>
              </w:rPr>
              <w:t>and</w:t>
            </w:r>
            <w:r>
              <w:rPr>
                <w:color w:val="333333"/>
                <w:sz w:val="21"/>
                <w:szCs w:val="21"/>
              </w:rPr>
              <w:t xml:space="preserve"> </w:t>
            </w:r>
            <w:r>
              <w:rPr>
                <w:rStyle w:val="n"/>
                <w:color w:val="333333"/>
                <w:sz w:val="21"/>
                <w:szCs w:val="21"/>
              </w:rPr>
              <w:t>predictions_CP</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"Lung Parenchyma Predicted class: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classes_LP</w:t>
            </w:r>
            <w:r>
              <w:rPr>
                <w:rStyle w:val="p"/>
                <w:color w:val="333333"/>
                <w:sz w:val="21"/>
                <w:szCs w:val="21"/>
              </w:rPr>
              <w:t>[</w:t>
            </w:r>
            <w:r>
              <w:rPr>
                <w:rStyle w:val="n"/>
                <w:color w:val="333333"/>
                <w:sz w:val="21"/>
                <w:szCs w:val="21"/>
              </w:rPr>
              <w:t>predictions_LP</w:t>
            </w:r>
            <w:r>
              <w:rPr>
                <w:rStyle w:val="p"/>
                <w:color w:val="333333"/>
                <w:sz w:val="21"/>
                <w:szCs w:val="21"/>
              </w:rPr>
              <w:t>[</w:t>
            </w:r>
            <w:r>
              <w:rPr>
                <w:rStyle w:val="mi"/>
                <w:color w:val="666666"/>
                <w:sz w:val="21"/>
                <w:szCs w:val="21"/>
              </w:rPr>
              <w:t>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"Nilai probabilitasnya adalah:"</w:t>
            </w:r>
            <w:r>
              <w:rPr>
                <w:rStyle w:val="p"/>
                <w:color w:val="333333"/>
                <w:sz w:val="21"/>
                <w:szCs w:val="21"/>
              </w:rPr>
              <w:t>,</w:t>
            </w:r>
            <w:r>
              <w:rPr>
                <w:rStyle w:val="n"/>
                <w:color w:val="333333"/>
                <w:sz w:val="21"/>
                <w:szCs w:val="21"/>
              </w:rPr>
              <w:t>prob_LP</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"Covid Positivity Predicted class: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classes_CP</w:t>
            </w:r>
            <w:r>
              <w:rPr>
                <w:rStyle w:val="p"/>
                <w:color w:val="333333"/>
                <w:sz w:val="21"/>
                <w:szCs w:val="21"/>
              </w:rPr>
              <w:t>[</w:t>
            </w:r>
            <w:r>
              <w:rPr>
                <w:rStyle w:val="n"/>
                <w:color w:val="333333"/>
                <w:sz w:val="21"/>
                <w:szCs w:val="21"/>
              </w:rPr>
              <w:t>predictions_CP</w:t>
            </w:r>
            <w:r>
              <w:rPr>
                <w:rStyle w:val="p"/>
                <w:color w:val="333333"/>
                <w:sz w:val="21"/>
                <w:szCs w:val="21"/>
              </w:rPr>
              <w:t>[</w:t>
            </w:r>
            <w:r>
              <w:rPr>
                <w:rStyle w:val="mi"/>
                <w:color w:val="666666"/>
                <w:sz w:val="21"/>
                <w:szCs w:val="21"/>
              </w:rPr>
              <w:t>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"Nilai probabilitasnya adalah:"</w:t>
            </w:r>
            <w:r>
              <w:rPr>
                <w:rStyle w:val="p"/>
                <w:color w:val="333333"/>
                <w:sz w:val="21"/>
                <w:szCs w:val="21"/>
              </w:rPr>
              <w:t>,</w:t>
            </w:r>
            <w:r>
              <w:rPr>
                <w:rStyle w:val="n"/>
                <w:color w:val="333333"/>
                <w:sz w:val="21"/>
                <w:szCs w:val="21"/>
              </w:rPr>
              <w:t>prob_CP</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k"/>
                <w:b/>
                <w:bCs/>
                <w:color w:val="008000"/>
                <w:sz w:val="21"/>
                <w:szCs w:val="21"/>
              </w:rPr>
              <w:t>elif</w:t>
            </w:r>
            <w:r>
              <w:rPr>
                <w:color w:val="333333"/>
                <w:sz w:val="21"/>
                <w:szCs w:val="21"/>
              </w:rPr>
              <w:t xml:space="preserve"> </w:t>
            </w:r>
            <w:r>
              <w:rPr>
                <w:rStyle w:val="n"/>
                <w:color w:val="333333"/>
                <w:sz w:val="21"/>
                <w:szCs w:val="21"/>
              </w:rPr>
              <w:t>predictions_LP</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0</w:t>
            </w:r>
            <w:r>
              <w:rPr>
                <w:color w:val="333333"/>
                <w:sz w:val="21"/>
                <w:szCs w:val="21"/>
              </w:rPr>
              <w:t xml:space="preserve"> </w:t>
            </w:r>
            <w:r>
              <w:rPr>
                <w:rStyle w:val="ow"/>
                <w:b/>
                <w:bCs/>
                <w:color w:val="AA22FF"/>
                <w:sz w:val="21"/>
                <w:szCs w:val="21"/>
              </w:rPr>
              <w:t>or</w:t>
            </w:r>
            <w:r>
              <w:rPr>
                <w:color w:val="333333"/>
                <w:sz w:val="21"/>
                <w:szCs w:val="21"/>
              </w:rPr>
              <w:t xml:space="preserve"> </w:t>
            </w:r>
            <w:r>
              <w:rPr>
                <w:rStyle w:val="n"/>
                <w:color w:val="333333"/>
                <w:sz w:val="21"/>
                <w:szCs w:val="21"/>
              </w:rPr>
              <w:t>predictions_LP</w:t>
            </w:r>
            <w:r>
              <w:rPr>
                <w:color w:val="333333"/>
                <w:sz w:val="21"/>
                <w:szCs w:val="21"/>
              </w:rPr>
              <w:t xml:space="preserve"> </w:t>
            </w:r>
            <w:r>
              <w:rPr>
                <w:rStyle w:val="o"/>
                <w:color w:val="666666"/>
                <w:sz w:val="21"/>
                <w:szCs w:val="21"/>
              </w:rPr>
              <w:t>==</w:t>
            </w:r>
            <w:r>
              <w:rPr>
                <w:color w:val="333333"/>
                <w:sz w:val="21"/>
                <w:szCs w:val="21"/>
              </w:rPr>
              <w:t xml:space="preserve"> </w:t>
            </w:r>
            <w:r>
              <w:rPr>
                <w:rStyle w:val="mi"/>
                <w:color w:val="666666"/>
                <w:sz w:val="21"/>
                <w:szCs w:val="21"/>
              </w:rPr>
              <w:t>1</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"Lung Parenchyma Predicted class: "</w:t>
            </w:r>
            <w:r>
              <w:rPr>
                <w:color w:val="333333"/>
                <w:sz w:val="21"/>
                <w:szCs w:val="21"/>
              </w:rPr>
              <w:t xml:space="preserve"> </w:t>
            </w:r>
            <w:r>
              <w:rPr>
                <w:rStyle w:val="o"/>
                <w:color w:val="666666"/>
                <w:sz w:val="21"/>
                <w:szCs w:val="21"/>
              </w:rPr>
              <w:t>+</w:t>
            </w:r>
            <w:r>
              <w:rPr>
                <w:color w:val="333333"/>
                <w:sz w:val="21"/>
                <w:szCs w:val="21"/>
              </w:rPr>
              <w:t xml:space="preserve"> </w:t>
            </w:r>
            <w:r>
              <w:rPr>
                <w:rStyle w:val="nb"/>
                <w:color w:val="008000"/>
                <w:sz w:val="21"/>
                <w:szCs w:val="21"/>
              </w:rPr>
              <w:t>str</w:t>
            </w:r>
            <w:r>
              <w:rPr>
                <w:rStyle w:val="p"/>
                <w:color w:val="333333"/>
                <w:sz w:val="21"/>
                <w:szCs w:val="21"/>
              </w:rPr>
              <w:t>(</w:t>
            </w:r>
            <w:r>
              <w:rPr>
                <w:rStyle w:val="n"/>
                <w:color w:val="333333"/>
                <w:sz w:val="21"/>
                <w:szCs w:val="21"/>
              </w:rPr>
              <w:t>classes_LP</w:t>
            </w:r>
            <w:r>
              <w:rPr>
                <w:rStyle w:val="p"/>
                <w:color w:val="333333"/>
                <w:sz w:val="21"/>
                <w:szCs w:val="21"/>
              </w:rPr>
              <w:t>[</w:t>
            </w:r>
            <w:r>
              <w:rPr>
                <w:rStyle w:val="n"/>
                <w:color w:val="333333"/>
                <w:sz w:val="21"/>
                <w:szCs w:val="21"/>
              </w:rPr>
              <w:t>predictions_LP</w:t>
            </w:r>
            <w:r>
              <w:rPr>
                <w:rStyle w:val="p"/>
                <w:color w:val="333333"/>
                <w:sz w:val="21"/>
                <w:szCs w:val="21"/>
              </w:rPr>
              <w:t>[</w:t>
            </w:r>
            <w:r>
              <w:rPr>
                <w:rStyle w:val="mi"/>
                <w:color w:val="666666"/>
                <w:sz w:val="21"/>
                <w:szCs w:val="21"/>
              </w:rPr>
              <w:t>0</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color w:val="333333"/>
                <w:sz w:val="21"/>
                <w:szCs w:val="21"/>
              </w:rPr>
              <w:t xml:space="preserve">  </w:t>
            </w:r>
            <w:r>
              <w:rPr>
                <w:rStyle w:val="nb"/>
                <w:color w:val="008000"/>
                <w:sz w:val="21"/>
                <w:szCs w:val="21"/>
              </w:rPr>
              <w:t>print</w:t>
            </w:r>
            <w:r>
              <w:rPr>
                <w:rStyle w:val="p"/>
                <w:color w:val="333333"/>
                <w:sz w:val="21"/>
                <w:szCs w:val="21"/>
              </w:rPr>
              <w:t>(</w:t>
            </w:r>
            <w:r>
              <w:rPr>
                <w:rStyle w:val="s2"/>
                <w:color w:val="BA2121"/>
                <w:sz w:val="21"/>
                <w:szCs w:val="21"/>
              </w:rPr>
              <w:t>"Nilai probabilitasnya adalah:"</w:t>
            </w:r>
            <w:r>
              <w:rPr>
                <w:rStyle w:val="p"/>
                <w:color w:val="333333"/>
                <w:sz w:val="21"/>
                <w:szCs w:val="21"/>
              </w:rPr>
              <w:t>,</w:t>
            </w:r>
            <w:r>
              <w:rPr>
                <w:rStyle w:val="n"/>
                <w:color w:val="333333"/>
                <w:sz w:val="21"/>
                <w:szCs w:val="21"/>
              </w:rPr>
              <w:t>prob_LP</w:t>
            </w:r>
            <w:r>
              <w:rPr>
                <w:rStyle w:val="p"/>
                <w:color w:val="333333"/>
                <w:sz w:val="21"/>
                <w:szCs w:val="21"/>
              </w:rPr>
              <w:t>)</w:t>
            </w:r>
          </w:p>
          <w:p w:rsidR="00036A66" w:rsidRDefault="00036A66" w:rsidP="00036A66">
            <w:pPr>
              <w:pStyle w:val="HTMLPreformatted"/>
              <w:shd w:val="clear" w:color="auto" w:fill="F7F7F7"/>
              <w:wordWrap w:val="0"/>
              <w:rPr>
                <w:color w:val="333333"/>
                <w:sz w:val="21"/>
                <w:szCs w:val="21"/>
              </w:rPr>
            </w:pPr>
            <w:r>
              <w:rPr>
                <w:rStyle w:val="k"/>
                <w:b/>
                <w:bCs/>
                <w:color w:val="008000"/>
                <w:sz w:val="21"/>
                <w:szCs w:val="21"/>
              </w:rPr>
              <w:t>return</w:t>
            </w:r>
            <w:r>
              <w:rPr>
                <w:color w:val="333333"/>
                <w:sz w:val="21"/>
                <w:szCs w:val="21"/>
              </w:rPr>
              <w:t xml:space="preserve"> </w:t>
            </w:r>
            <w:r>
              <w:rPr>
                <w:rStyle w:val="n"/>
                <w:color w:val="333333"/>
                <w:sz w:val="21"/>
                <w:szCs w:val="21"/>
              </w:rPr>
              <w:t>images</w:t>
            </w:r>
          </w:p>
          <w:p w:rsidR="00036A66" w:rsidRDefault="00036A66" w:rsidP="00036A66">
            <w:pPr>
              <w:pStyle w:val="TEUnsoed-TextBodyspasi2"/>
              <w:ind w:firstLine="0"/>
              <w:rPr>
                <w:lang w:val="en-US"/>
              </w:rPr>
            </w:pPr>
          </w:p>
        </w:tc>
      </w:tr>
    </w:tbl>
    <w:p w:rsidR="00036A66" w:rsidRDefault="00036A66" w:rsidP="00036A66">
      <w:pPr>
        <w:pStyle w:val="TEUnsoed-TextBodyspasi2"/>
        <w:rPr>
          <w:lang w:val="en-US"/>
        </w:rPr>
      </w:pPr>
    </w:p>
    <w:p w:rsidR="00036A66" w:rsidRDefault="00036A66" w:rsidP="00036A66">
      <w:pPr>
        <w:pStyle w:val="HeadingLampiran"/>
        <w:rPr>
          <w:lang w:val="en-US"/>
        </w:rPr>
      </w:pPr>
      <w:bookmarkStart w:id="4121" w:name="_Toc83471283"/>
      <w:bookmarkStart w:id="4122" w:name="_Toc83471393"/>
      <w:bookmarkStart w:id="4123" w:name="_Toc83473408"/>
      <w:r>
        <w:rPr>
          <w:lang w:val="en-US"/>
        </w:rPr>
        <w:t xml:space="preserve">Kode Sumber Aplikasi Web Deteksi </w:t>
      </w:r>
      <w:r w:rsidRPr="00036A66">
        <w:rPr>
          <w:i/>
          <w:lang w:val="en-US"/>
        </w:rPr>
        <w:t>Covid-19</w:t>
      </w:r>
      <w:r>
        <w:rPr>
          <w:lang w:val="en-US"/>
        </w:rPr>
        <w:t xml:space="preserve"> menggunakan </w:t>
      </w:r>
      <w:r w:rsidRPr="00036A66">
        <w:rPr>
          <w:i/>
          <w:lang w:val="en-US"/>
        </w:rPr>
        <w:t>CT Scan</w:t>
      </w:r>
      <w:r>
        <w:rPr>
          <w:lang w:val="en-US"/>
        </w:rPr>
        <w:t xml:space="preserve"> Dada</w:t>
      </w:r>
      <w:bookmarkEnd w:id="4121"/>
      <w:bookmarkEnd w:id="4122"/>
      <w:bookmarkEnd w:id="4123"/>
      <w:r>
        <w:rPr>
          <w:lang w:val="en-US"/>
        </w:rPr>
        <w:t xml:space="preserve"> </w:t>
      </w:r>
    </w:p>
    <w:p w:rsidR="00036A66" w:rsidRPr="00036A66" w:rsidRDefault="002B15E2" w:rsidP="002B15E2">
      <w:pPr>
        <w:pStyle w:val="TEUnsoed-TextBodyspasi2"/>
        <w:numPr>
          <w:ilvl w:val="1"/>
          <w:numId w:val="2"/>
        </w:numPr>
        <w:spacing w:line="240" w:lineRule="auto"/>
        <w:rPr>
          <w:lang w:val="en-US"/>
        </w:rPr>
      </w:pPr>
      <w:r>
        <w:rPr>
          <w:lang w:val="en-US"/>
        </w:rPr>
        <w:t>Flask_app.py</w:t>
      </w:r>
    </w:p>
    <w:tbl>
      <w:tblPr>
        <w:tblStyle w:val="TableGrid"/>
        <w:tblW w:w="0" w:type="auto"/>
        <w:tblLook w:val="04A0" w:firstRow="1" w:lastRow="0" w:firstColumn="1" w:lastColumn="0" w:noHBand="0" w:noVBand="1"/>
      </w:tblPr>
      <w:tblGrid>
        <w:gridCol w:w="8148"/>
      </w:tblGrid>
      <w:tr w:rsidR="00036A66" w:rsidTr="00036A66">
        <w:tc>
          <w:tcPr>
            <w:tcW w:w="8148"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33"/>
              <w:gridCol w:w="6299"/>
            </w:tblGrid>
            <w:tr w:rsidR="002B15E2" w:rsidRPr="002B15E2" w:rsidTr="002B15E2">
              <w:trPr>
                <w:gridAfter w:val="1"/>
              </w:trPr>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from __future__ import division, print_function</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coding=utf-8</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import sys</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import glob</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import re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import os</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from flask import Flask, render_template, Response, url_for, redirect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from flask import request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Keras</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from keras.preprocessing import image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from keras.models import load_model</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import h5py</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TF</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import numpy as np</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import tensorflow as tf</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from tensorflow import keras</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print(tf.version.VERSION)</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app =  Flask(__name__)</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BASE_PATH = os.getcwd()</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UPLOAD_PATH = os.path.join(BASE_PATH,'static/upload/')</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MODEL_PATH_LP = os.path.join(BASE_PATH, "static/models", "LP.h5")</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MODEL_PATH_CP = os.path.join(BASE_PATH, "static/models", "CP.h5")</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MODEL_PATH_RISK = os.path.join(BASE_PATH, "static/models", "risk.h5")</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MODEL_PATH_MOR = os.path.join(BASE_PATH, "static/models", "mor.h5")</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model_LP = load_model(MODEL_PATH_LP)</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model_CP = load_model(MODEL_PATH_CP)</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model_risk = load_model(MODEL_PATH_RISK)</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model_mor = load_model(MODEL_PATH_MOR)</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print("Model loaded")</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def model_predict_LP(img_path, model):</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classes_LP = ["NiCT", "nCT", "pCT"]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image.load_img(img_path, target_size=(224, 224))</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image.img_to_array(img)</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np.expand_dims(img, axis=0)</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result = model.predict(img)</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confidence = np.amax(result)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text = str(classes_LP[np.argmax(result)])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return text, confidence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 for i in result: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     confidence = np.amax(i)</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     text = classes_LP[np.argmax(i)]</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     return text, confidence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def model_predict_CP(img_path, model):</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classes_CP = ["Negative", "Positive"]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image.load_img(img_path, target_size=(224, 224))</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image.img_to_array(img)</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np.expand_dims(img, axis=0)</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result = model.predict(img)</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confidence = np.amax(result)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text = str(classes_CP[np.argmax(result)])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return text, confidence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def model_predict_risk(img_path, model):</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classes_risk = ["Control", "Type I", "Type II"]</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image.load_img(img_path, target_size=(224, 224))</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image.img_to_array(img)</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np.expand_dims(img, axis=0)</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result = model.predict(img)</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confidence = np.amax(result)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text = str(classes_risk[np.argmax(result)])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return text, confidence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def model_predict_mor(img_path, model):</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classes_mor = ["Cured", "Deceased", "Unknown"]</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image.load_img(img_path, target_size=(224, 224))</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image.img_to_array(img)</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img = np.expand_dims(img, axis=0)</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result = model.predict(img)</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confidence = np.amax(result)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text = str(classes_mor[np.argmax(result)])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return text, confidence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@app.errorhandler(404)</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def error404(error):</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message = "ERROR 404 OCCURED. Page not found. Please go the home page and try again"</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return render_template("error.html", message=message)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@app.errorhandler(405)</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def error405(error):</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message = "Error 405, Method not found"</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return render_template("error.html",message=message)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@app.errorhandler(500)</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def error500(error):</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message = "INTERNAL ERROR 500, Error occurs in the program"</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return render_template("error.html",message=message)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@app.route('/',methods=['GET','POST'])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def index():</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if request.method == "POST":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upload_file = request.files['image_name']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filename = upload_file.filename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print('The filename that has been uploaded =',filename)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 know the extension of filename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 all only .jpg, .png, .jpeg</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ext = filename.split('.')[-1]</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print('The extension of the filename =',ext)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if ext.lower() in ['png','jpg','jpeg']:</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pred_type = 0</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 saving the image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path_save = os.path.join(UPLOAD_PATH,filename)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upload_file.save(path_save)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print('File saved succesfully')</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 Make prediction</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preds_LP, conf_LP = model_predict_LP(path_save, model_LP)</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conf_LP = int(round(conf_LP, 4) * 100)</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preds_CP, conf_CP = model_predict_CP(path_save, model_CP)</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conf_CP = int(round(conf_CP, 4) * 100)</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preds_risk, conf_risk = model_predict_risk(path_save, model_risk)</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conf_risk = int(round(conf_risk, 4) * 100)</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preds_mor, conf_mor = model_predict_mor(path_save, model_mor)</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conf_mor = int(round(conf_mor, 4) * 100)</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if preds_LP == "pCT" and preds_CP == "Positive":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pred_type = 3</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elif preds_LP == "pCT" and preds_CP == "Negative":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pred_type = 2</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elif preds_LP != "pCT":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pred_type = 1</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else: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pred_type = 0</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print("Prediksi: ", preds_mor)</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print("Probabilitas: ", conf_mor, "%")</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return render_template("upload.html",</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prediction_LP=preds_LP,</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confidence_LP=conf_LP,</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prediction_CP=preds_CP,</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confidence_CP=conf_CP,</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prediction_risk=preds_risk,</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confidence_risk=conf_risk,</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prediction_mor=preds_mor,</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confidence_mor=conf_mor,</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extension=False,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fileupload=True,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prediction_type=pred_type,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image_filename=filename,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else: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print('Use only the extension with .jpg, .png, .jpeg ')</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return render_template('upload.html', extension=True,fileupload=False)</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else: </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return render_template('upload.html',fileupload=False,extension=False)</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@app.route('/about/')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def about():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return render_template('about.html')</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if __name__ == "__main__":</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app.run(debug=True)</w:t>
                  </w:r>
                </w:p>
              </w:tc>
            </w:tr>
          </w:tbl>
          <w:p w:rsidR="00036A66" w:rsidRDefault="00036A66" w:rsidP="00036A66">
            <w:pPr>
              <w:pStyle w:val="TEUnsoed-TextBodyspasi2"/>
              <w:ind w:firstLine="0"/>
              <w:rPr>
                <w:lang w:val="en-US"/>
              </w:rPr>
            </w:pPr>
          </w:p>
        </w:tc>
      </w:tr>
    </w:tbl>
    <w:p w:rsidR="00036A66" w:rsidRDefault="00036A66" w:rsidP="00036A66">
      <w:pPr>
        <w:pStyle w:val="TEUnsoed-TextBodyspasi2"/>
        <w:rPr>
          <w:lang w:val="en-US"/>
        </w:rPr>
      </w:pPr>
    </w:p>
    <w:p w:rsidR="002B15E2" w:rsidRDefault="002B15E2" w:rsidP="002B15E2">
      <w:pPr>
        <w:pStyle w:val="TEUnsoed-TextBodyspasi2"/>
        <w:numPr>
          <w:ilvl w:val="1"/>
          <w:numId w:val="2"/>
        </w:numPr>
        <w:spacing w:line="240" w:lineRule="auto"/>
        <w:rPr>
          <w:lang w:val="en-US"/>
        </w:rPr>
      </w:pPr>
      <w:r>
        <w:rPr>
          <w:lang w:val="en-US"/>
        </w:rPr>
        <w:t>Index.html</w:t>
      </w:r>
    </w:p>
    <w:tbl>
      <w:tblPr>
        <w:tblStyle w:val="TableGrid"/>
        <w:tblW w:w="0" w:type="auto"/>
        <w:tblLook w:val="04A0" w:firstRow="1" w:lastRow="0" w:firstColumn="1" w:lastColumn="0" w:noHBand="0" w:noVBand="1"/>
      </w:tblPr>
      <w:tblGrid>
        <w:gridCol w:w="8148"/>
      </w:tblGrid>
      <w:tr w:rsidR="002B15E2" w:rsidTr="002B15E2">
        <w:tc>
          <w:tcPr>
            <w:tcW w:w="8148"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6741"/>
            </w:tblGrid>
            <w:tr w:rsidR="002B15E2" w:rsidRPr="002B15E2" w:rsidTr="002B15E2">
              <w:trPr>
                <w:gridAfter w:val="1"/>
              </w:trPr>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&lt;!DOCTYPE html&gt;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&lt;html&gt;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&lt;head&gt;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&lt;title&gt;Image Classification Flask App running with Machine Learning&lt;/title&gt;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 Bootstrap 4 --&gt;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&lt;link rel="stylesheet" href="/static/css/bootstrap.css"&gt;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&lt;script src="/static/js/bootstrap.js"&gt;&lt;/script&gt;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&lt;script src="/static/js/bootstrap.bundle.js"&gt;&lt;/script&gt;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&lt;script src="/static/js/jquery-3.6.0.js"&gt;&lt;/script&gt;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&lt;/head&gt;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&lt;body&gt;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&lt;nav class="navbar navbar-expand-lg navbar-dark" style="background-color: #032539;"&gt;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&lt;a class="navbar-brand" href="/"&gt;Image Classification App&lt;/a&gt;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&lt;button class="navbar-toggler" type="button" data-toggle="collapse" data-target="#navbarNavAltMarkup" aria-controls="navbarNavAltMarkup" aria-expanded="false" aria-label="Toggle navigation"&gt;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&lt;span class="navbar-toggler-icon"&gt;&lt;/span&gt;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&lt;/button&gt;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&lt;div class="collapse navbar-collapse" id="navbarNavAltMarkup"&gt;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&lt;div class="navbar-nav"&gt;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&lt;a class="nav-item nav-link" href="/"&gt;Home &lt;span class="sr-only"&gt;(current)&lt;/span&gt;&lt;/a&gt;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&lt;a class="nav-item nav-link" href="/about/"&gt;About&lt;/a&gt;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&lt;/div&gt;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&lt;/div&gt;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&lt;/nav&gt;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&lt;div class="container"&gt;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&lt;br&gt;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&lt;h4&gt;CT-Scan Classification for Covid-19 Identification&lt;/h4&gt;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&lt;/div&gt;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 block body %} {% endblock %}</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 Footer --&gt;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&lt;div class="container"&gt;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&lt;hr&gt;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&lt;footer&gt;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Soedirman Machine Learning</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&lt;/footer&gt;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 xml:space="preserve">    &lt;/div&gt;</w:t>
                  </w: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&lt;/body&gt;</w:t>
                  </w:r>
                </w:p>
              </w:tc>
            </w:tr>
            <w:tr w:rsidR="002B15E2" w:rsidRPr="002B15E2" w:rsidTr="002B15E2">
              <w:tc>
                <w:tcPr>
                  <w:tcW w:w="750" w:type="dxa"/>
                  <w:shd w:val="clear" w:color="auto" w:fill="auto"/>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p>
              </w:tc>
            </w:tr>
            <w:tr w:rsidR="002B15E2" w:rsidRPr="002B15E2" w:rsidTr="002B15E2">
              <w:tc>
                <w:tcPr>
                  <w:tcW w:w="750" w:type="dxa"/>
                  <w:shd w:val="clear" w:color="auto" w:fill="FFFFFF"/>
                  <w:noWrap/>
                  <w:tcMar>
                    <w:top w:w="0" w:type="dxa"/>
                    <w:left w:w="150" w:type="dxa"/>
                    <w:bottom w:w="0" w:type="dxa"/>
                    <w:right w:w="150" w:type="dxa"/>
                  </w:tcMar>
                  <w:hideMark/>
                </w:tcPr>
                <w:p w:rsidR="002B15E2" w:rsidRPr="002B15E2" w:rsidRDefault="002B15E2" w:rsidP="002B15E2">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2B15E2" w:rsidRPr="002B15E2" w:rsidRDefault="002B15E2" w:rsidP="002B15E2">
                  <w:pPr>
                    <w:suppressAutoHyphens w:val="0"/>
                    <w:spacing w:line="300" w:lineRule="atLeast"/>
                    <w:rPr>
                      <w:rFonts w:ascii="Consolas" w:eastAsia="Times New Roman" w:hAnsi="Consolas" w:cs="Segoe UI"/>
                      <w:color w:val="24292F"/>
                      <w:kern w:val="0"/>
                      <w:sz w:val="18"/>
                      <w:szCs w:val="18"/>
                      <w:lang w:val="en-US" w:eastAsia="en-US" w:bidi="ar-SA"/>
                    </w:rPr>
                  </w:pPr>
                  <w:r w:rsidRPr="002B15E2">
                    <w:rPr>
                      <w:rFonts w:ascii="Consolas" w:eastAsia="Times New Roman" w:hAnsi="Consolas" w:cs="Segoe UI"/>
                      <w:color w:val="24292F"/>
                      <w:kern w:val="0"/>
                      <w:sz w:val="18"/>
                      <w:szCs w:val="18"/>
                      <w:lang w:val="en-US" w:eastAsia="en-US" w:bidi="ar-SA"/>
                    </w:rPr>
                    <w:t>&lt;/html&gt;</w:t>
                  </w:r>
                </w:p>
              </w:tc>
            </w:tr>
          </w:tbl>
          <w:p w:rsidR="002B15E2" w:rsidRDefault="002B15E2" w:rsidP="00036A66">
            <w:pPr>
              <w:pStyle w:val="TEUnsoed-TextBodyspasi2"/>
              <w:ind w:firstLine="0"/>
              <w:rPr>
                <w:lang w:val="en-US"/>
              </w:rPr>
            </w:pPr>
          </w:p>
        </w:tc>
      </w:tr>
    </w:tbl>
    <w:p w:rsidR="002B15E2" w:rsidRDefault="002B15E2" w:rsidP="00E57F2C">
      <w:pPr>
        <w:pStyle w:val="TEUnsoed-TextBodyspasi2"/>
        <w:ind w:firstLine="0"/>
        <w:rPr>
          <w:lang w:val="en-US"/>
        </w:rPr>
      </w:pPr>
    </w:p>
    <w:p w:rsidR="003B759F" w:rsidRDefault="003B759F" w:rsidP="003B759F">
      <w:pPr>
        <w:pStyle w:val="TEUnsoed-TextBodyspasi2"/>
        <w:numPr>
          <w:ilvl w:val="1"/>
          <w:numId w:val="2"/>
        </w:numPr>
        <w:spacing w:line="240" w:lineRule="auto"/>
        <w:rPr>
          <w:lang w:val="en-US"/>
        </w:rPr>
      </w:pPr>
      <w:r>
        <w:rPr>
          <w:lang w:val="en-US"/>
        </w:rPr>
        <w:t>upload.html</w:t>
      </w:r>
    </w:p>
    <w:tbl>
      <w:tblPr>
        <w:tblStyle w:val="TableGrid"/>
        <w:tblW w:w="0" w:type="auto"/>
        <w:tblLook w:val="04A0" w:firstRow="1" w:lastRow="0" w:firstColumn="1" w:lastColumn="0" w:noHBand="0" w:noVBand="1"/>
      </w:tblPr>
      <w:tblGrid>
        <w:gridCol w:w="8148"/>
      </w:tblGrid>
      <w:tr w:rsidR="003B759F" w:rsidTr="003B759F">
        <w:tc>
          <w:tcPr>
            <w:tcW w:w="8148"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6444"/>
            </w:tblGrid>
            <w:tr w:rsidR="003B759F" w:rsidRPr="003B759F" w:rsidTr="003B759F">
              <w:trPr>
                <w:gridAfter w:val="1"/>
              </w:trPr>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extends 'index.html' %} {% block body %}</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&lt;div class="container" id="myrow"&gt;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&lt;ul class="nav nav-tabs"&gt;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&lt;li class="nav-item"&gt;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&lt;a class="nav-link active" id="uploadimg" href="#upload-image"&gt;Upload Image&lt;/a&gt;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&lt;/li&gt;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&lt;/ul&gt;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&lt;!--Tab panes--&gt;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 class="tab-content"&gt;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 class="tab-pane active" id="upload-image" role="tabpanel" aria-labelledby="uploadimg"&gt;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 class="row"&gt;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 class="col"&gt;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&lt;form action="#" method="POST" enctype="multipart/form-data"&gt;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&lt;!--File input--&gt;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&lt;p&gt;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&lt;input type="file" name="image_name" class="btn" style="background-color: #1c768f; color:azure;" required&gt;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&lt;/p&gt;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&lt;!--Submit button--&gt;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&lt;p&gt;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&lt;input type="submit" value="submit" class="btn" style="background-color: #1c768f; color:azure"&gt;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&lt;/p&gt;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&lt;p&gt;&lt;strong&gt;Instruction :&lt;/strong&gt; &lt;br&gt; Only upload file with extention ".png", ".jpg", ".jpeg" For other image extention you will &lt;strong&gt;redirect&lt;/strong&gt; to error 404 page</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&lt;/p&gt;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&lt;/form&gt;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&lt;/div&gt;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if fileupload==True and prediction_type==1 %}</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&lt;div class="container"&gt;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 class="row"&gt;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 class="col col-8"&gt;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&lt;img src="/static/upload/{{ image_filename }}" alt="uploaded image" width="300" height="300"&gt;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&lt;h2&gt; Lung Parenchyma Prediction : &lt;i&gt; {{prediction_LP}} &lt;/i&gt;&lt;/h2&gt;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&lt;h2&gt; Lung Parenchyma Confidence : &lt;i&gt; {{confidence_LP}} &lt;/i&gt; %&lt;/h2&gt;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&lt;/div&gt;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endif %} {% if fileupload==True and prediction_type==2 %}</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&lt;div class="container"&gt;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 class="row"&gt;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 class="col col-8"&gt;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&lt;img src="/static/upload/{{ image_filename }}" alt="uploaded image" width="300" height="300"&gt;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&lt;h2&gt; Lung Parenchyma Prediction : &lt;i&gt; {{prediction_LP}} &lt;/i&gt;&lt;/h2&gt;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&lt;h2&gt; Lung Parenchyma Confidence : &lt;i&gt; {{confidence_LP}} &lt;/i&gt; %&lt;/h2&gt;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&lt;h2&gt; Covid Positivity Prediction : &lt;i&gt; {{prediction_CP}} &lt;/i&gt;&lt;/h2&gt;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&lt;h2&gt; Covid Positivity Confidence : &lt;i&gt; {{confidence_CP}} &lt;/i&gt; %&lt;/h2&gt;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&lt;/div&gt;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endif %} {% if fileupload==True and prediction_type==3 %}</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&lt;div class="container"&gt;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 class="row"&gt;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 class="col col-8"&gt;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&lt;img src="/static/upload/{{ image_filename }}" alt="uploaded image" width="300" height="300"&gt;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&lt;h5&gt; Lung Parenchyma Prediction : &lt;i&gt; {{prediction_LP}} &lt;/i&gt;&lt;/h5&gt;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&lt;h5&gt; Lung Parenchyma Confidence : &lt;i&gt; {{confidence_LP}} &lt;/i&gt; %&lt;/h5&gt;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&lt;h5&gt; Covid Positivity Prediction : &lt;i&gt; {{prediction_CP}} &lt;/i&gt;&lt;/h5&gt;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&lt;h5&gt; Covid Positivity Confidence : &lt;i&gt; {{confidence_CP}} &lt;/i&gt; %&lt;/h5&gt;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&lt;h5&gt; Risk Prediction : &lt;i&gt; {{prediction_risk}} &lt;/i&gt;&lt;/h5&gt;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&lt;h5&gt; Risk Confidence : &lt;i&gt; {{confidence_risk}} &lt;/i&gt; %&lt;/h5&gt;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&lt;h5&gt; Mortality Prediction : &lt;i&gt; {{prediction_mor}} &lt;/i&gt;&lt;/h5&gt;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&lt;h5&gt; Mortality Confidence : &lt;i&gt; {{confidence_mor}} &lt;/i&gt; %&lt;/h5&gt;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&lt;/div&gt;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endif %} {% if extension %}</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&lt;div class="container" id=myrow_result&gt;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 class="row"&gt;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&lt;p&gt;Invalid extension of the image&lt;/p&gt;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&lt;p&gt;Make sure the image extension is of following:".png", ".jpg", ".jpeg"&lt;/p&gt;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&lt;/div&gt;</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&lt;/div&gt;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endif %}</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&lt;style&gt;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#myrow {</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background-color: #fbf3f2;</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#myrow_result {</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background-color: #fbf3f2;</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padding: 5%;</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align-content: center;</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xml:space="preserve">    }</w:t>
                  </w: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&lt;/style&gt;</w:t>
                  </w:r>
                </w:p>
              </w:tc>
            </w:tr>
            <w:tr w:rsidR="003B759F" w:rsidRPr="003B759F" w:rsidTr="003B759F">
              <w:tc>
                <w:tcPr>
                  <w:tcW w:w="750" w:type="dxa"/>
                  <w:shd w:val="clear" w:color="auto" w:fill="auto"/>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auto"/>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p>
              </w:tc>
            </w:tr>
            <w:tr w:rsidR="003B759F" w:rsidRPr="003B759F" w:rsidTr="003B759F">
              <w:tc>
                <w:tcPr>
                  <w:tcW w:w="750" w:type="dxa"/>
                  <w:shd w:val="clear" w:color="auto" w:fill="FFFFFF"/>
                  <w:noWrap/>
                  <w:tcMar>
                    <w:top w:w="0" w:type="dxa"/>
                    <w:left w:w="150" w:type="dxa"/>
                    <w:bottom w:w="0" w:type="dxa"/>
                    <w:right w:w="150" w:type="dxa"/>
                  </w:tcMar>
                  <w:hideMark/>
                </w:tcPr>
                <w:p w:rsidR="003B759F" w:rsidRPr="003B759F" w:rsidRDefault="003B759F" w:rsidP="003B759F">
                  <w:pPr>
                    <w:suppressAutoHyphens w:val="0"/>
                    <w:spacing w:line="300" w:lineRule="atLeast"/>
                    <w:jc w:val="right"/>
                    <w:rPr>
                      <w:rFonts w:ascii="Consolas" w:eastAsia="Times New Roman" w:hAnsi="Consolas" w:cs="Segoe UI"/>
                      <w:color w:val="24292F"/>
                      <w:kern w:val="0"/>
                      <w:sz w:val="18"/>
                      <w:szCs w:val="18"/>
                      <w:lang w:val="en-US" w:eastAsia="en-US" w:bidi="ar-SA"/>
                    </w:rPr>
                  </w:pPr>
                </w:p>
              </w:tc>
              <w:tc>
                <w:tcPr>
                  <w:tcW w:w="0" w:type="auto"/>
                  <w:shd w:val="clear" w:color="auto" w:fill="FFFFFF"/>
                  <w:tcMar>
                    <w:top w:w="0" w:type="dxa"/>
                    <w:left w:w="150" w:type="dxa"/>
                    <w:bottom w:w="0" w:type="dxa"/>
                    <w:right w:w="150" w:type="dxa"/>
                  </w:tcMar>
                  <w:hideMark/>
                </w:tcPr>
                <w:p w:rsidR="003B759F" w:rsidRPr="003B759F" w:rsidRDefault="003B759F" w:rsidP="003B759F">
                  <w:pPr>
                    <w:suppressAutoHyphens w:val="0"/>
                    <w:spacing w:line="300" w:lineRule="atLeast"/>
                    <w:rPr>
                      <w:rFonts w:ascii="Consolas" w:eastAsia="Times New Roman" w:hAnsi="Consolas" w:cs="Segoe UI"/>
                      <w:color w:val="24292F"/>
                      <w:kern w:val="0"/>
                      <w:sz w:val="18"/>
                      <w:szCs w:val="18"/>
                      <w:lang w:val="en-US" w:eastAsia="en-US" w:bidi="ar-SA"/>
                    </w:rPr>
                  </w:pPr>
                  <w:r w:rsidRPr="003B759F">
                    <w:rPr>
                      <w:rFonts w:ascii="Consolas" w:eastAsia="Times New Roman" w:hAnsi="Consolas" w:cs="Segoe UI"/>
                      <w:color w:val="24292F"/>
                      <w:kern w:val="0"/>
                      <w:sz w:val="18"/>
                      <w:szCs w:val="18"/>
                      <w:lang w:val="en-US" w:eastAsia="en-US" w:bidi="ar-SA"/>
                    </w:rPr>
                    <w:t>{% endblock %}</w:t>
                  </w:r>
                </w:p>
              </w:tc>
            </w:tr>
          </w:tbl>
          <w:p w:rsidR="003B759F" w:rsidRDefault="003B759F" w:rsidP="00036A66">
            <w:pPr>
              <w:pStyle w:val="TEUnsoed-TextBodyspasi2"/>
              <w:ind w:firstLine="0"/>
              <w:rPr>
                <w:lang w:val="en-US"/>
              </w:rPr>
            </w:pPr>
          </w:p>
        </w:tc>
      </w:tr>
    </w:tbl>
    <w:p w:rsidR="00E57F2C" w:rsidRDefault="00E57F2C" w:rsidP="00E57F2C">
      <w:pPr>
        <w:pStyle w:val="TEUnsoed-TextBodyspasi2"/>
        <w:spacing w:line="240" w:lineRule="auto"/>
        <w:ind w:firstLine="0"/>
        <w:rPr>
          <w:lang w:val="en-US"/>
        </w:rPr>
      </w:pPr>
      <w:r>
        <w:rPr>
          <w:lang w:val="en-US"/>
        </w:rPr>
        <w:t>Selengkapnya dapat dilihat pada halaman berikut:</w:t>
      </w:r>
    </w:p>
    <w:p w:rsidR="00E57F2C" w:rsidRPr="00E57F2C" w:rsidRDefault="00E57F2C" w:rsidP="00E57F2C">
      <w:pPr>
        <w:pStyle w:val="TEUnsoed-TextBodyspasi2"/>
        <w:spacing w:line="240" w:lineRule="auto"/>
        <w:ind w:firstLine="0"/>
        <w:rPr>
          <w:lang w:val="en-US"/>
        </w:rPr>
      </w:pPr>
      <w:hyperlink r:id="rId166" w:history="1">
        <w:r w:rsidRPr="00E57F2C">
          <w:rPr>
            <w:rStyle w:val="Hyperlink"/>
            <w:lang w:val="en-US"/>
          </w:rPr>
          <w:t>https://github.com/Soedirman-Machine-Learning/CT-Scan-Classification-for-COVID19/tree/main/Web%20Application</w:t>
        </w:r>
      </w:hyperlink>
    </w:p>
    <w:p w:rsidR="00E57F2C" w:rsidRPr="009A1667" w:rsidRDefault="00722190" w:rsidP="009A1667">
      <w:pPr>
        <w:pStyle w:val="HeadingLampiran"/>
        <w:rPr>
          <w:lang w:val="en-US"/>
        </w:rPr>
      </w:pPr>
      <w:bookmarkStart w:id="4124" w:name="_Toc83471284"/>
      <w:bookmarkStart w:id="4125" w:name="_Toc83471394"/>
      <w:bookmarkStart w:id="4126" w:name="_Toc83473409"/>
      <w:r>
        <w:rPr>
          <w:lang w:val="en-US"/>
        </w:rPr>
        <w:t>G</w:t>
      </w:r>
      <w:r w:rsidR="00C90B88">
        <w:rPr>
          <w:lang w:val="en-US"/>
        </w:rPr>
        <w:t>ambar pengujian deteksi</w:t>
      </w:r>
      <w:bookmarkEnd w:id="4124"/>
      <w:bookmarkEnd w:id="4125"/>
      <w:bookmarkEnd w:id="4126"/>
    </w:p>
    <w:p w:rsidR="00C90B88" w:rsidRDefault="00C90B88" w:rsidP="00C90B88">
      <w:pPr>
        <w:pStyle w:val="TEUnsoed-TextBodyspasi2"/>
        <w:ind w:firstLine="0"/>
        <w:rPr>
          <w:lang w:val="en-US"/>
        </w:rPr>
      </w:pPr>
      <w:r>
        <w:rPr>
          <w:lang w:val="en-US"/>
        </w:rPr>
        <w:t>Selengkapnya dapat dilihat pada halaman berikut</w:t>
      </w:r>
      <w:r w:rsidR="000D4A70">
        <w:rPr>
          <w:lang w:val="en-US"/>
        </w:rPr>
        <w:t>:</w:t>
      </w:r>
    </w:p>
    <w:p w:rsidR="00E57F2C" w:rsidRDefault="00E57F2C" w:rsidP="00C90B88">
      <w:pPr>
        <w:pStyle w:val="TEUnsoed-TextBodyspasi2"/>
        <w:ind w:firstLine="0"/>
        <w:rPr>
          <w:lang w:val="en-US"/>
        </w:rPr>
      </w:pPr>
    </w:p>
    <w:p w:rsidR="000D4A70" w:rsidRDefault="000D4A70" w:rsidP="00C90B88">
      <w:pPr>
        <w:pStyle w:val="TEUnsoed-TextBodyspasi2"/>
        <w:ind w:firstLine="0"/>
        <w:rPr>
          <w:lang w:val="en-US"/>
        </w:rPr>
      </w:pPr>
    </w:p>
    <w:p w:rsidR="00C90B88" w:rsidRDefault="00C90B88" w:rsidP="00C90B88">
      <w:pPr>
        <w:pStyle w:val="HeadingLampiran"/>
        <w:rPr>
          <w:i/>
          <w:lang w:val="en-US"/>
        </w:rPr>
      </w:pPr>
      <w:bookmarkStart w:id="4127" w:name="_Toc83471285"/>
      <w:bookmarkStart w:id="4128" w:name="_Toc83471395"/>
      <w:bookmarkStart w:id="4129" w:name="_Toc83473410"/>
      <w:r>
        <w:rPr>
          <w:lang w:val="en-US"/>
        </w:rPr>
        <w:t xml:space="preserve">Hasil pengujian deteksi pada infrastruktur </w:t>
      </w:r>
      <w:r w:rsidRPr="009A1667">
        <w:rPr>
          <w:i/>
          <w:lang w:val="en-US"/>
        </w:rPr>
        <w:t>google colaboratory</w:t>
      </w:r>
      <w:bookmarkEnd w:id="4127"/>
      <w:bookmarkEnd w:id="4128"/>
      <w:bookmarkEnd w:id="4129"/>
    </w:p>
    <w:p w:rsidR="009A1667" w:rsidRDefault="009A1667" w:rsidP="009A1667">
      <w:pPr>
        <w:pStyle w:val="TEUnsoed-TextBodyspasi2"/>
        <w:spacing w:line="240" w:lineRule="auto"/>
        <w:ind w:firstLine="0"/>
        <w:rPr>
          <w:rFonts w:eastAsia="Droid Sans Fallback"/>
          <w:kern w:val="0"/>
          <w:szCs w:val="36"/>
          <w:lang w:val="en-US"/>
        </w:rPr>
      </w:pPr>
      <w:r w:rsidRPr="009A1667">
        <w:rPr>
          <w:rFonts w:eastAsia="Droid Sans Fallback"/>
          <w:kern w:val="0"/>
          <w:szCs w:val="36"/>
          <w:lang w:val="en-US"/>
        </w:rPr>
        <w:t>Selengkapnya dapat dilihat pada halaman berikut :</w:t>
      </w:r>
    </w:p>
    <w:p w:rsidR="009A1667" w:rsidRDefault="009A1667" w:rsidP="009A1667">
      <w:pPr>
        <w:pStyle w:val="TEUnsoed-TextBodyspasi2"/>
        <w:spacing w:line="240" w:lineRule="auto"/>
        <w:ind w:firstLine="0"/>
        <w:rPr>
          <w:lang w:val="en-US"/>
        </w:rPr>
      </w:pPr>
      <w:hyperlink r:id="rId167" w:history="1">
        <w:r w:rsidRPr="000B1880">
          <w:rPr>
            <w:rStyle w:val="Hyperlink"/>
            <w:lang w:val="en-US"/>
          </w:rPr>
          <w:t>https://github.com/Soedirman-Machine-Learning/CT-Scan-Classification-for-COVID19/tree/main/Pengujian(Colaboratory)/Hasil%20Pengujian</w:t>
        </w:r>
      </w:hyperlink>
    </w:p>
    <w:p w:rsidR="009A1667" w:rsidRDefault="009A1667" w:rsidP="009A1667">
      <w:pPr>
        <w:pStyle w:val="TEUnsoed-TextBodyspasi2"/>
        <w:ind w:firstLine="0"/>
        <w:rPr>
          <w:lang w:val="en-US"/>
        </w:rPr>
      </w:pPr>
    </w:p>
    <w:p w:rsidR="009A1667" w:rsidRDefault="009A1667" w:rsidP="009A1667">
      <w:pPr>
        <w:pStyle w:val="TEUnsoed-TextBodyspasi2"/>
        <w:ind w:firstLine="0"/>
        <w:rPr>
          <w:lang w:val="en-US"/>
        </w:rPr>
      </w:pPr>
      <w:r>
        <w:rPr>
          <w:noProof/>
          <w:lang w:val="en-US" w:eastAsia="en-US" w:bidi="ar-SA"/>
        </w:rPr>
        <w:drawing>
          <wp:inline distT="0" distB="0" distL="0" distR="0">
            <wp:extent cx="2419688" cy="170521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ative006.PNG"/>
                    <pic:cNvPicPr/>
                  </pic:nvPicPr>
                  <pic:blipFill>
                    <a:blip r:embed="rId168">
                      <a:extLst>
                        <a:ext uri="{28A0092B-C50C-407E-A947-70E740481C1C}">
                          <a14:useLocalDpi xmlns:a14="http://schemas.microsoft.com/office/drawing/2010/main" val="0"/>
                        </a:ext>
                      </a:extLst>
                    </a:blip>
                    <a:stretch>
                      <a:fillRect/>
                    </a:stretch>
                  </pic:blipFill>
                  <pic:spPr>
                    <a:xfrm>
                      <a:off x="0" y="0"/>
                      <a:ext cx="2419688" cy="1705213"/>
                    </a:xfrm>
                    <a:prstGeom prst="rect">
                      <a:avLst/>
                    </a:prstGeom>
                  </pic:spPr>
                </pic:pic>
              </a:graphicData>
            </a:graphic>
          </wp:inline>
        </w:drawing>
      </w:r>
      <w:r>
        <w:rPr>
          <w:noProof/>
          <w:lang w:val="en-US" w:eastAsia="en-US" w:bidi="ar-SA"/>
        </w:rPr>
        <w:drawing>
          <wp:inline distT="0" distB="0" distL="0" distR="0">
            <wp:extent cx="2505425" cy="171473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ative001.PNG"/>
                    <pic:cNvPicPr/>
                  </pic:nvPicPr>
                  <pic:blipFill>
                    <a:blip r:embed="rId169">
                      <a:extLst>
                        <a:ext uri="{28A0092B-C50C-407E-A947-70E740481C1C}">
                          <a14:useLocalDpi xmlns:a14="http://schemas.microsoft.com/office/drawing/2010/main" val="0"/>
                        </a:ext>
                      </a:extLst>
                    </a:blip>
                    <a:stretch>
                      <a:fillRect/>
                    </a:stretch>
                  </pic:blipFill>
                  <pic:spPr>
                    <a:xfrm>
                      <a:off x="0" y="0"/>
                      <a:ext cx="2505425" cy="1714739"/>
                    </a:xfrm>
                    <a:prstGeom prst="rect">
                      <a:avLst/>
                    </a:prstGeom>
                  </pic:spPr>
                </pic:pic>
              </a:graphicData>
            </a:graphic>
          </wp:inline>
        </w:drawing>
      </w:r>
      <w:r>
        <w:rPr>
          <w:noProof/>
          <w:lang w:val="en-US" w:eastAsia="en-US" w:bidi="ar-SA"/>
        </w:rPr>
        <w:drawing>
          <wp:inline distT="0" distB="0" distL="0" distR="0">
            <wp:extent cx="2539803" cy="171184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T01.PNG"/>
                    <pic:cNvPicPr/>
                  </pic:nvPicPr>
                  <pic:blipFill>
                    <a:blip r:embed="rId170">
                      <a:extLst>
                        <a:ext uri="{28A0092B-C50C-407E-A947-70E740481C1C}">
                          <a14:useLocalDpi xmlns:a14="http://schemas.microsoft.com/office/drawing/2010/main" val="0"/>
                        </a:ext>
                      </a:extLst>
                    </a:blip>
                    <a:stretch>
                      <a:fillRect/>
                    </a:stretch>
                  </pic:blipFill>
                  <pic:spPr>
                    <a:xfrm>
                      <a:off x="0" y="0"/>
                      <a:ext cx="2561456" cy="1726436"/>
                    </a:xfrm>
                    <a:prstGeom prst="rect">
                      <a:avLst/>
                    </a:prstGeom>
                  </pic:spPr>
                </pic:pic>
              </a:graphicData>
            </a:graphic>
          </wp:inline>
        </w:drawing>
      </w:r>
      <w:r>
        <w:rPr>
          <w:noProof/>
          <w:lang w:val="en-US" w:eastAsia="en-US" w:bidi="ar-SA"/>
        </w:rPr>
        <w:drawing>
          <wp:inline distT="0" distB="0" distL="0" distR="0">
            <wp:extent cx="2448267" cy="1695687"/>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T09.PNG"/>
                    <pic:cNvPicPr/>
                  </pic:nvPicPr>
                  <pic:blipFill>
                    <a:blip r:embed="rId171">
                      <a:extLst>
                        <a:ext uri="{28A0092B-C50C-407E-A947-70E740481C1C}">
                          <a14:useLocalDpi xmlns:a14="http://schemas.microsoft.com/office/drawing/2010/main" val="0"/>
                        </a:ext>
                      </a:extLst>
                    </a:blip>
                    <a:stretch>
                      <a:fillRect/>
                    </a:stretch>
                  </pic:blipFill>
                  <pic:spPr>
                    <a:xfrm>
                      <a:off x="0" y="0"/>
                      <a:ext cx="2448267" cy="1695687"/>
                    </a:xfrm>
                    <a:prstGeom prst="rect">
                      <a:avLst/>
                    </a:prstGeom>
                  </pic:spPr>
                </pic:pic>
              </a:graphicData>
            </a:graphic>
          </wp:inline>
        </w:drawing>
      </w:r>
      <w:r>
        <w:rPr>
          <w:noProof/>
          <w:lang w:val="en-US" w:eastAsia="en-US" w:bidi="ar-SA"/>
        </w:rPr>
        <w:drawing>
          <wp:inline distT="0" distB="0" distL="0" distR="0">
            <wp:extent cx="4625163" cy="284685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T02.PNG"/>
                    <pic:cNvPicPr/>
                  </pic:nvPicPr>
                  <pic:blipFill>
                    <a:blip r:embed="rId172">
                      <a:extLst>
                        <a:ext uri="{28A0092B-C50C-407E-A947-70E740481C1C}">
                          <a14:useLocalDpi xmlns:a14="http://schemas.microsoft.com/office/drawing/2010/main" val="0"/>
                        </a:ext>
                      </a:extLst>
                    </a:blip>
                    <a:stretch>
                      <a:fillRect/>
                    </a:stretch>
                  </pic:blipFill>
                  <pic:spPr>
                    <a:xfrm>
                      <a:off x="0" y="0"/>
                      <a:ext cx="4628312" cy="2848788"/>
                    </a:xfrm>
                    <a:prstGeom prst="rect">
                      <a:avLst/>
                    </a:prstGeom>
                  </pic:spPr>
                </pic:pic>
              </a:graphicData>
            </a:graphic>
          </wp:inline>
        </w:drawing>
      </w:r>
    </w:p>
    <w:p w:rsidR="009A1667" w:rsidRDefault="009A1667" w:rsidP="009A1667">
      <w:pPr>
        <w:pStyle w:val="HeadingLampiran"/>
        <w:rPr>
          <w:i/>
          <w:lang w:val="en-US"/>
        </w:rPr>
      </w:pPr>
      <w:bookmarkStart w:id="4130" w:name="_Toc83471286"/>
      <w:bookmarkStart w:id="4131" w:name="_Toc83471396"/>
      <w:bookmarkStart w:id="4132" w:name="_Toc83473411"/>
      <w:r>
        <w:rPr>
          <w:lang w:val="en-US"/>
        </w:rPr>
        <w:t xml:space="preserve">Hasil pengujian deteksi pada infrastruktur </w:t>
      </w:r>
      <w:r w:rsidRPr="009A1667">
        <w:rPr>
          <w:lang w:val="en-US"/>
        </w:rPr>
        <w:t>aplikasi web</w:t>
      </w:r>
      <w:bookmarkEnd w:id="4130"/>
      <w:bookmarkEnd w:id="4131"/>
      <w:bookmarkEnd w:id="4132"/>
    </w:p>
    <w:p w:rsidR="009A1667" w:rsidRDefault="000432B9" w:rsidP="000432B9">
      <w:pPr>
        <w:pStyle w:val="TEUnsoed-TextBodyspasi2"/>
        <w:spacing w:line="240" w:lineRule="auto"/>
        <w:ind w:firstLine="0"/>
        <w:rPr>
          <w:lang w:val="en-US"/>
        </w:rPr>
      </w:pPr>
      <w:r>
        <w:rPr>
          <w:lang w:val="en-US"/>
        </w:rPr>
        <w:t>Selengkapnya dapat dilihat pada halaman berikut :</w:t>
      </w:r>
    </w:p>
    <w:p w:rsidR="000432B9" w:rsidRDefault="000432B9" w:rsidP="000432B9">
      <w:pPr>
        <w:pStyle w:val="TEUnsoed-TextBodyspasi2"/>
        <w:spacing w:line="240" w:lineRule="auto"/>
        <w:ind w:firstLine="0"/>
        <w:rPr>
          <w:lang w:val="en-US"/>
        </w:rPr>
      </w:pPr>
      <w:hyperlink r:id="rId173" w:history="1">
        <w:r w:rsidRPr="000B1880">
          <w:rPr>
            <w:rStyle w:val="Hyperlink"/>
            <w:lang w:val="en-US"/>
          </w:rPr>
          <w:t>https://github.com/Soedirman-Machine-Learning/CT-Scan-Classification-for-COVID19/tree/main/Hasil%20Pengujian%20(Web%20App)</w:t>
        </w:r>
      </w:hyperlink>
    </w:p>
    <w:p w:rsidR="000432B9" w:rsidRDefault="000432B9" w:rsidP="009A1667">
      <w:pPr>
        <w:pStyle w:val="TEUnsoed-TextBodyspasi2"/>
        <w:ind w:firstLine="0"/>
        <w:rPr>
          <w:lang w:val="en-US"/>
        </w:rPr>
      </w:pPr>
    </w:p>
    <w:p w:rsidR="000432B9" w:rsidRPr="009A1667" w:rsidRDefault="000432B9" w:rsidP="009A1667">
      <w:pPr>
        <w:pStyle w:val="TEUnsoed-TextBodyspasi2"/>
        <w:ind w:firstLine="0"/>
        <w:rPr>
          <w:lang w:val="en-US"/>
        </w:rPr>
      </w:pPr>
      <w:r>
        <w:rPr>
          <w:noProof/>
          <w:lang w:val="en-US" w:eastAsia="en-US" w:bidi="ar-SA"/>
        </w:rPr>
        <w:drawing>
          <wp:inline distT="0" distB="0" distL="0" distR="0">
            <wp:extent cx="2519564" cy="177563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ative007.PNG"/>
                    <pic:cNvPicPr/>
                  </pic:nvPicPr>
                  <pic:blipFill>
                    <a:blip r:embed="rId174">
                      <a:extLst>
                        <a:ext uri="{28A0092B-C50C-407E-A947-70E740481C1C}">
                          <a14:useLocalDpi xmlns:a14="http://schemas.microsoft.com/office/drawing/2010/main" val="0"/>
                        </a:ext>
                      </a:extLst>
                    </a:blip>
                    <a:stretch>
                      <a:fillRect/>
                    </a:stretch>
                  </pic:blipFill>
                  <pic:spPr>
                    <a:xfrm>
                      <a:off x="0" y="0"/>
                      <a:ext cx="2518411" cy="1774825"/>
                    </a:xfrm>
                    <a:prstGeom prst="rect">
                      <a:avLst/>
                    </a:prstGeom>
                  </pic:spPr>
                </pic:pic>
              </a:graphicData>
            </a:graphic>
          </wp:inline>
        </w:drawing>
      </w:r>
      <w:r>
        <w:rPr>
          <w:noProof/>
          <w:lang w:val="en-US" w:eastAsia="en-US" w:bidi="ar-SA"/>
        </w:rPr>
        <w:drawing>
          <wp:inline distT="0" distB="0" distL="0" distR="0">
            <wp:extent cx="2494466" cy="1733107"/>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ative001.PNG"/>
                    <pic:cNvPicPr/>
                  </pic:nvPicPr>
                  <pic:blipFill>
                    <a:blip r:embed="rId175">
                      <a:extLst>
                        <a:ext uri="{28A0092B-C50C-407E-A947-70E740481C1C}">
                          <a14:useLocalDpi xmlns:a14="http://schemas.microsoft.com/office/drawing/2010/main" val="0"/>
                        </a:ext>
                      </a:extLst>
                    </a:blip>
                    <a:stretch>
                      <a:fillRect/>
                    </a:stretch>
                  </pic:blipFill>
                  <pic:spPr>
                    <a:xfrm>
                      <a:off x="0" y="0"/>
                      <a:ext cx="2495446" cy="1733788"/>
                    </a:xfrm>
                    <a:prstGeom prst="rect">
                      <a:avLst/>
                    </a:prstGeom>
                  </pic:spPr>
                </pic:pic>
              </a:graphicData>
            </a:graphic>
          </wp:inline>
        </w:drawing>
      </w:r>
      <w:r>
        <w:rPr>
          <w:noProof/>
          <w:lang w:val="en-US" w:eastAsia="en-US" w:bidi="ar-SA"/>
        </w:rPr>
        <w:drawing>
          <wp:inline distT="0" distB="0" distL="0" distR="0">
            <wp:extent cx="2328530" cy="177394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CT006.PNG"/>
                    <pic:cNvPicPr/>
                  </pic:nvPicPr>
                  <pic:blipFill>
                    <a:blip r:embed="rId176">
                      <a:extLst>
                        <a:ext uri="{28A0092B-C50C-407E-A947-70E740481C1C}">
                          <a14:useLocalDpi xmlns:a14="http://schemas.microsoft.com/office/drawing/2010/main" val="0"/>
                        </a:ext>
                      </a:extLst>
                    </a:blip>
                    <a:stretch>
                      <a:fillRect/>
                    </a:stretch>
                  </pic:blipFill>
                  <pic:spPr>
                    <a:xfrm>
                      <a:off x="0" y="0"/>
                      <a:ext cx="2329542" cy="1774718"/>
                    </a:xfrm>
                    <a:prstGeom prst="rect">
                      <a:avLst/>
                    </a:prstGeom>
                  </pic:spPr>
                </pic:pic>
              </a:graphicData>
            </a:graphic>
          </wp:inline>
        </w:drawing>
      </w:r>
      <w:r>
        <w:rPr>
          <w:noProof/>
          <w:lang w:val="en-US" w:eastAsia="en-US" w:bidi="ar-SA"/>
        </w:rPr>
        <w:drawing>
          <wp:inline distT="0" distB="0" distL="0" distR="0">
            <wp:extent cx="2476563" cy="1765004"/>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CT005.PNG"/>
                    <pic:cNvPicPr/>
                  </pic:nvPicPr>
                  <pic:blipFill>
                    <a:blip r:embed="rId177">
                      <a:extLst>
                        <a:ext uri="{28A0092B-C50C-407E-A947-70E740481C1C}">
                          <a14:useLocalDpi xmlns:a14="http://schemas.microsoft.com/office/drawing/2010/main" val="0"/>
                        </a:ext>
                      </a:extLst>
                    </a:blip>
                    <a:stretch>
                      <a:fillRect/>
                    </a:stretch>
                  </pic:blipFill>
                  <pic:spPr>
                    <a:xfrm>
                      <a:off x="0" y="0"/>
                      <a:ext cx="2485565" cy="1771420"/>
                    </a:xfrm>
                    <a:prstGeom prst="rect">
                      <a:avLst/>
                    </a:prstGeom>
                  </pic:spPr>
                </pic:pic>
              </a:graphicData>
            </a:graphic>
          </wp:inline>
        </w:drawing>
      </w:r>
      <w:r>
        <w:rPr>
          <w:noProof/>
          <w:lang w:val="en-US" w:eastAsia="en-US" w:bidi="ar-SA"/>
        </w:rPr>
        <w:drawing>
          <wp:inline distT="0" distB="0" distL="0" distR="0">
            <wp:extent cx="2289536" cy="32216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T002.PNG"/>
                    <pic:cNvPicPr/>
                  </pic:nvPicPr>
                  <pic:blipFill>
                    <a:blip r:embed="rId178">
                      <a:extLst>
                        <a:ext uri="{28A0092B-C50C-407E-A947-70E740481C1C}">
                          <a14:useLocalDpi xmlns:a14="http://schemas.microsoft.com/office/drawing/2010/main" val="0"/>
                        </a:ext>
                      </a:extLst>
                    </a:blip>
                    <a:stretch>
                      <a:fillRect/>
                    </a:stretch>
                  </pic:blipFill>
                  <pic:spPr>
                    <a:xfrm>
                      <a:off x="0" y="0"/>
                      <a:ext cx="2296486" cy="3231444"/>
                    </a:xfrm>
                    <a:prstGeom prst="rect">
                      <a:avLst/>
                    </a:prstGeom>
                  </pic:spPr>
                </pic:pic>
              </a:graphicData>
            </a:graphic>
          </wp:inline>
        </w:drawing>
      </w:r>
      <w:r>
        <w:rPr>
          <w:noProof/>
          <w:lang w:val="en-US" w:eastAsia="en-US" w:bidi="ar-SA"/>
        </w:rPr>
        <w:drawing>
          <wp:inline distT="0" distB="0" distL="0" distR="0">
            <wp:extent cx="2117952" cy="32412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T008.PNG"/>
                    <pic:cNvPicPr/>
                  </pic:nvPicPr>
                  <pic:blipFill>
                    <a:blip r:embed="rId179">
                      <a:extLst>
                        <a:ext uri="{28A0092B-C50C-407E-A947-70E740481C1C}">
                          <a14:useLocalDpi xmlns:a14="http://schemas.microsoft.com/office/drawing/2010/main" val="0"/>
                        </a:ext>
                      </a:extLst>
                    </a:blip>
                    <a:stretch>
                      <a:fillRect/>
                    </a:stretch>
                  </pic:blipFill>
                  <pic:spPr>
                    <a:xfrm>
                      <a:off x="0" y="0"/>
                      <a:ext cx="2120154" cy="3244656"/>
                    </a:xfrm>
                    <a:prstGeom prst="rect">
                      <a:avLst/>
                    </a:prstGeom>
                  </pic:spPr>
                </pic:pic>
              </a:graphicData>
            </a:graphic>
          </wp:inline>
        </w:drawing>
      </w:r>
    </w:p>
    <w:p w:rsidR="00722190" w:rsidRPr="00722190" w:rsidRDefault="0007322C" w:rsidP="00722190">
      <w:pPr>
        <w:pStyle w:val="HeadingLampiran"/>
        <w:rPr>
          <w:lang w:val="en-US"/>
        </w:rPr>
      </w:pPr>
      <w:bookmarkStart w:id="4133" w:name="_Toc83471287"/>
      <w:bookmarkStart w:id="4134" w:name="_Toc83471397"/>
      <w:bookmarkStart w:id="4135" w:name="_Toc83473412"/>
      <w:r>
        <w:rPr>
          <w:lang w:val="en-US"/>
        </w:rPr>
        <w:t>Lembar Permohonan TA</w:t>
      </w:r>
      <w:bookmarkEnd w:id="4133"/>
      <w:bookmarkEnd w:id="4134"/>
      <w:bookmarkEnd w:id="4135"/>
    </w:p>
    <w:p w:rsidR="002011B9" w:rsidRPr="0007322C" w:rsidRDefault="00FE498C" w:rsidP="0007322C">
      <w:pPr>
        <w:pStyle w:val="BodyText"/>
        <w:ind w:firstLine="0"/>
        <w:rPr>
          <w:lang w:val="en-US"/>
        </w:rPr>
      </w:pPr>
      <w:r>
        <w:rPr>
          <w:noProof/>
          <w:lang w:val="en-US" w:eastAsia="en-US" w:bidi="ar-SA"/>
        </w:rPr>
        <w:drawing>
          <wp:inline distT="0" distB="0" distL="0" distR="0" wp14:anchorId="33C314C8" wp14:editId="5E0105C9">
            <wp:extent cx="5177790" cy="7155815"/>
            <wp:effectExtent l="0" t="0" r="0" b="0"/>
            <wp:docPr id="5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7790" cy="7155815"/>
                    </a:xfrm>
                    <a:prstGeom prst="rect">
                      <a:avLst/>
                    </a:prstGeom>
                    <a:noFill/>
                    <a:ln>
                      <a:noFill/>
                    </a:ln>
                  </pic:spPr>
                </pic:pic>
              </a:graphicData>
            </a:graphic>
          </wp:inline>
        </w:drawing>
      </w:r>
    </w:p>
    <w:p w:rsidR="002011B9" w:rsidRDefault="002011B9">
      <w:pPr>
        <w:pStyle w:val="BodyText"/>
      </w:pPr>
    </w:p>
    <w:p w:rsidR="002011B9" w:rsidRDefault="0007322C">
      <w:pPr>
        <w:pStyle w:val="HeadingLampiran"/>
        <w:pageBreakBefore/>
      </w:pPr>
      <w:bookmarkStart w:id="4136" w:name="_Toc83471288"/>
      <w:bookmarkStart w:id="4137" w:name="_Toc83471398"/>
      <w:bookmarkStart w:id="4138" w:name="_Toc83473413"/>
      <w:r>
        <w:rPr>
          <w:lang w:val="en-US"/>
        </w:rPr>
        <w:t>Transkrip Nilai</w:t>
      </w:r>
      <w:r w:rsidR="00DC5D7F">
        <w:rPr>
          <w:lang w:val="en-US"/>
        </w:rPr>
        <w:t xml:space="preserve"> Sementara</w:t>
      </w:r>
      <w:bookmarkEnd w:id="4136"/>
      <w:bookmarkEnd w:id="4137"/>
      <w:bookmarkEnd w:id="4138"/>
    </w:p>
    <w:p w:rsidR="002011B9" w:rsidRPr="00DC5D7F" w:rsidRDefault="00FE498C" w:rsidP="00DC5D7F">
      <w:pPr>
        <w:pStyle w:val="BodyText"/>
        <w:ind w:firstLine="0"/>
        <w:rPr>
          <w:lang w:val="en-US"/>
        </w:rPr>
      </w:pPr>
      <w:r>
        <w:rPr>
          <w:noProof/>
          <w:lang w:val="en-US" w:eastAsia="en-US" w:bidi="ar-SA"/>
        </w:rPr>
        <w:drawing>
          <wp:inline distT="0" distB="0" distL="0" distR="0" wp14:anchorId="6847D4A5" wp14:editId="26B5BBF9">
            <wp:extent cx="4412615" cy="4816475"/>
            <wp:effectExtent l="0" t="0" r="0" b="0"/>
            <wp:docPr id="5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12615" cy="4816475"/>
                    </a:xfrm>
                    <a:prstGeom prst="rect">
                      <a:avLst/>
                    </a:prstGeom>
                    <a:noFill/>
                    <a:ln>
                      <a:noFill/>
                    </a:ln>
                  </pic:spPr>
                </pic:pic>
              </a:graphicData>
            </a:graphic>
          </wp:inline>
        </w:drawing>
      </w:r>
    </w:p>
    <w:p w:rsidR="00DC5D7F" w:rsidRDefault="00FE498C" w:rsidP="00DC5D7F">
      <w:pPr>
        <w:jc w:val="both"/>
        <w:rPr>
          <w:lang w:val="en-US"/>
        </w:rPr>
      </w:pPr>
      <w:r>
        <w:rPr>
          <w:noProof/>
          <w:lang w:val="en-US" w:eastAsia="en-US" w:bidi="ar-SA"/>
        </w:rPr>
        <w:drawing>
          <wp:inline distT="0" distB="0" distL="0" distR="0" wp14:anchorId="24F906DE" wp14:editId="00892A19">
            <wp:extent cx="4423410" cy="1839595"/>
            <wp:effectExtent l="0" t="0" r="0" b="0"/>
            <wp:docPr id="5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23410" cy="1839595"/>
                    </a:xfrm>
                    <a:prstGeom prst="rect">
                      <a:avLst/>
                    </a:prstGeom>
                    <a:noFill/>
                    <a:ln>
                      <a:noFill/>
                    </a:ln>
                  </pic:spPr>
                </pic:pic>
              </a:graphicData>
            </a:graphic>
          </wp:inline>
        </w:drawing>
      </w:r>
    </w:p>
    <w:p w:rsidR="00DC5D7F" w:rsidRDefault="00DC5D7F" w:rsidP="00DC5D7F">
      <w:pPr>
        <w:jc w:val="both"/>
        <w:rPr>
          <w:lang w:val="en-US"/>
        </w:rPr>
      </w:pPr>
    </w:p>
    <w:p w:rsidR="00DC5D7F" w:rsidRDefault="00DC5D7F" w:rsidP="00DC5D7F">
      <w:pPr>
        <w:jc w:val="both"/>
        <w:rPr>
          <w:lang w:val="en-US"/>
        </w:rPr>
      </w:pPr>
    </w:p>
    <w:p w:rsidR="00DC5D7F" w:rsidRDefault="00FE498C" w:rsidP="00DC5D7F">
      <w:pPr>
        <w:jc w:val="both"/>
        <w:rPr>
          <w:lang w:val="en-US"/>
        </w:rPr>
      </w:pPr>
      <w:r>
        <w:rPr>
          <w:noProof/>
          <w:lang w:val="en-US" w:eastAsia="en-US" w:bidi="ar-SA"/>
        </w:rPr>
        <w:drawing>
          <wp:inline distT="0" distB="0" distL="0" distR="0" wp14:anchorId="2920C472" wp14:editId="691D0834">
            <wp:extent cx="4284980" cy="4986655"/>
            <wp:effectExtent l="0" t="0" r="0" b="0"/>
            <wp:docPr id="5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84980" cy="4986655"/>
                    </a:xfrm>
                    <a:prstGeom prst="rect">
                      <a:avLst/>
                    </a:prstGeom>
                    <a:noFill/>
                    <a:ln>
                      <a:noFill/>
                    </a:ln>
                  </pic:spPr>
                </pic:pic>
              </a:graphicData>
            </a:graphic>
          </wp:inline>
        </w:drawing>
      </w:r>
    </w:p>
    <w:p w:rsidR="00DC5D7F" w:rsidRDefault="00DC5D7F" w:rsidP="00DC5D7F">
      <w:pPr>
        <w:jc w:val="both"/>
        <w:rPr>
          <w:lang w:val="en-US"/>
        </w:rPr>
      </w:pPr>
    </w:p>
    <w:p w:rsidR="00DC5D7F" w:rsidRDefault="00DC5D7F" w:rsidP="00DC5D7F">
      <w:pPr>
        <w:pStyle w:val="HeadingLampiran"/>
        <w:pageBreakBefore/>
        <w:rPr>
          <w:lang w:val="en-US"/>
        </w:rPr>
      </w:pPr>
      <w:bookmarkStart w:id="4139" w:name="_Toc83471289"/>
      <w:bookmarkStart w:id="4140" w:name="_Toc83471399"/>
      <w:bookmarkStart w:id="4141" w:name="_Toc83473414"/>
      <w:r>
        <w:rPr>
          <w:lang w:val="en-US"/>
        </w:rPr>
        <w:t>Kartu Studi Mahasiswa</w:t>
      </w:r>
      <w:bookmarkEnd w:id="4139"/>
      <w:bookmarkEnd w:id="4140"/>
      <w:bookmarkEnd w:id="4141"/>
    </w:p>
    <w:p w:rsidR="00DC5D7F" w:rsidRPr="00DC5D7F" w:rsidRDefault="00FE498C" w:rsidP="00DC5D7F">
      <w:pPr>
        <w:pStyle w:val="TEUnsoed-TextBodyspasi2"/>
        <w:ind w:firstLine="0"/>
        <w:rPr>
          <w:lang w:val="en-US"/>
        </w:rPr>
      </w:pPr>
      <w:r>
        <w:rPr>
          <w:noProof/>
          <w:lang w:val="en-US" w:eastAsia="en-US" w:bidi="ar-SA"/>
        </w:rPr>
        <w:drawing>
          <wp:inline distT="0" distB="0" distL="0" distR="0" wp14:anchorId="19D0A07A" wp14:editId="73A92190">
            <wp:extent cx="5901055" cy="3753485"/>
            <wp:effectExtent l="0" t="0" r="0" b="0"/>
            <wp:docPr id="5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01055" cy="3753485"/>
                    </a:xfrm>
                    <a:prstGeom prst="rect">
                      <a:avLst/>
                    </a:prstGeom>
                    <a:noFill/>
                    <a:ln>
                      <a:noFill/>
                    </a:ln>
                  </pic:spPr>
                </pic:pic>
              </a:graphicData>
            </a:graphic>
          </wp:inline>
        </w:drawing>
      </w:r>
    </w:p>
    <w:p w:rsidR="00DC5D7F" w:rsidRDefault="00DC5D7F" w:rsidP="00DC5D7F">
      <w:pPr>
        <w:pStyle w:val="HeadingLampiran"/>
        <w:pageBreakBefore/>
        <w:rPr>
          <w:lang w:val="en-US"/>
        </w:rPr>
      </w:pPr>
      <w:bookmarkStart w:id="4142" w:name="_Toc83471290"/>
      <w:bookmarkStart w:id="4143" w:name="_Toc83471400"/>
      <w:bookmarkStart w:id="4144" w:name="_Toc83473415"/>
      <w:r>
        <w:rPr>
          <w:lang w:val="en-US"/>
        </w:rPr>
        <w:t>Kartu Kendali (Bukti Bimbingan)</w:t>
      </w:r>
      <w:bookmarkEnd w:id="4142"/>
      <w:bookmarkEnd w:id="4143"/>
      <w:bookmarkEnd w:id="4144"/>
    </w:p>
    <w:p w:rsidR="00DC5D7F" w:rsidRDefault="00FE498C" w:rsidP="00DC5D7F">
      <w:pPr>
        <w:pStyle w:val="TEUnsoed-TextBodyspasi2"/>
        <w:ind w:firstLine="0"/>
        <w:rPr>
          <w:lang w:val="en-US"/>
        </w:rPr>
      </w:pPr>
      <w:r>
        <w:rPr>
          <w:noProof/>
          <w:lang w:val="en-US" w:eastAsia="en-US" w:bidi="ar-SA"/>
        </w:rPr>
        <w:drawing>
          <wp:inline distT="0" distB="0" distL="0" distR="0" wp14:anchorId="4952616C" wp14:editId="78704206">
            <wp:extent cx="5146040" cy="6634480"/>
            <wp:effectExtent l="0" t="0" r="0" b="0"/>
            <wp:docPr id="5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46040" cy="6634480"/>
                    </a:xfrm>
                    <a:prstGeom prst="rect">
                      <a:avLst/>
                    </a:prstGeom>
                    <a:noFill/>
                    <a:ln>
                      <a:noFill/>
                    </a:ln>
                  </pic:spPr>
                </pic:pic>
              </a:graphicData>
            </a:graphic>
          </wp:inline>
        </w:drawing>
      </w:r>
    </w:p>
    <w:p w:rsidR="00DC5D7F" w:rsidRPr="00DC5D7F" w:rsidRDefault="00FE498C" w:rsidP="00DC5D7F">
      <w:pPr>
        <w:pStyle w:val="TEUnsoed-TextBodyspasi2"/>
        <w:ind w:firstLine="0"/>
        <w:rPr>
          <w:lang w:val="en-US"/>
        </w:rPr>
      </w:pPr>
      <w:r>
        <w:rPr>
          <w:noProof/>
          <w:lang w:val="en-US" w:eastAsia="en-US" w:bidi="ar-SA"/>
        </w:rPr>
        <w:drawing>
          <wp:inline distT="0" distB="0" distL="0" distR="0" wp14:anchorId="05A1DF90" wp14:editId="2E0A42B3">
            <wp:extent cx="4380865" cy="3636645"/>
            <wp:effectExtent l="0" t="0" r="0" b="0"/>
            <wp:docPr id="5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80865" cy="3636645"/>
                    </a:xfrm>
                    <a:prstGeom prst="rect">
                      <a:avLst/>
                    </a:prstGeom>
                    <a:noFill/>
                    <a:ln>
                      <a:noFill/>
                    </a:ln>
                  </pic:spPr>
                </pic:pic>
              </a:graphicData>
            </a:graphic>
          </wp:inline>
        </w:drawing>
      </w:r>
    </w:p>
    <w:p w:rsidR="00DC5D7F" w:rsidRDefault="00DC5D7F" w:rsidP="00DC5D7F">
      <w:pPr>
        <w:jc w:val="both"/>
        <w:rPr>
          <w:lang w:val="en-US"/>
        </w:rPr>
      </w:pPr>
    </w:p>
    <w:p w:rsidR="00DC5D7F" w:rsidRDefault="00DC5D7F" w:rsidP="00DC5D7F">
      <w:pPr>
        <w:jc w:val="both"/>
        <w:rPr>
          <w:lang w:val="en-US"/>
        </w:rPr>
      </w:pPr>
    </w:p>
    <w:p w:rsidR="00DC5D7F" w:rsidRDefault="00DC5D7F" w:rsidP="00DC5D7F">
      <w:pPr>
        <w:jc w:val="both"/>
        <w:rPr>
          <w:lang w:val="en-US"/>
        </w:rPr>
      </w:pPr>
    </w:p>
    <w:p w:rsidR="00DC5D7F" w:rsidRDefault="00DC5D7F" w:rsidP="00DC5D7F">
      <w:pPr>
        <w:jc w:val="both"/>
        <w:rPr>
          <w:lang w:val="en-US"/>
        </w:rPr>
      </w:pPr>
    </w:p>
    <w:p w:rsidR="00DC5D7F" w:rsidRDefault="00DC5D7F" w:rsidP="00DC5D7F">
      <w:pPr>
        <w:jc w:val="both"/>
        <w:rPr>
          <w:lang w:val="en-US"/>
        </w:rPr>
      </w:pPr>
    </w:p>
    <w:p w:rsidR="00DC5D7F" w:rsidRDefault="00DC5D7F" w:rsidP="00DC5D7F">
      <w:pPr>
        <w:jc w:val="both"/>
        <w:rPr>
          <w:lang w:val="en-US"/>
        </w:rPr>
      </w:pPr>
    </w:p>
    <w:p w:rsidR="00DC5D7F" w:rsidRDefault="00DC5D7F" w:rsidP="00DC5D7F">
      <w:pPr>
        <w:jc w:val="both"/>
        <w:rPr>
          <w:lang w:val="en-US"/>
        </w:rPr>
      </w:pPr>
    </w:p>
    <w:p w:rsidR="00DC5D7F" w:rsidRDefault="00DC5D7F" w:rsidP="00DC5D7F">
      <w:pPr>
        <w:jc w:val="both"/>
        <w:rPr>
          <w:lang w:val="en-US"/>
        </w:rPr>
      </w:pPr>
    </w:p>
    <w:p w:rsidR="00DC5D7F" w:rsidRPr="00DC5D7F" w:rsidRDefault="00DC5D7F" w:rsidP="00DC5D7F">
      <w:pPr>
        <w:jc w:val="both"/>
        <w:rPr>
          <w:lang w:val="en-US"/>
        </w:rPr>
        <w:sectPr w:rsidR="00DC5D7F" w:rsidRPr="00DC5D7F" w:rsidSect="00722190">
          <w:headerReference w:type="even" r:id="rId187"/>
          <w:headerReference w:type="default" r:id="rId188"/>
          <w:footerReference w:type="even" r:id="rId189"/>
          <w:footerReference w:type="default" r:id="rId190"/>
          <w:headerReference w:type="first" r:id="rId191"/>
          <w:footerReference w:type="first" r:id="rId192"/>
          <w:pgSz w:w="11906" w:h="16838" w:code="9"/>
          <w:pgMar w:top="2261" w:right="1699" w:bottom="1699" w:left="2275" w:header="1411" w:footer="720" w:gutter="0"/>
          <w:cols w:space="720"/>
          <w:titlePg/>
          <w:docGrid w:linePitch="312" w:charSpace="-6145"/>
        </w:sectPr>
      </w:pPr>
    </w:p>
    <w:p w:rsidR="002011B9" w:rsidRDefault="00920B8C">
      <w:pPr>
        <w:pStyle w:val="Heading1"/>
        <w:numPr>
          <w:ilvl w:val="0"/>
          <w:numId w:val="0"/>
        </w:numPr>
      </w:pPr>
      <w:bookmarkStart w:id="4145" w:name="_Toc83471291"/>
      <w:bookmarkStart w:id="4146" w:name="_Toc83473416"/>
      <w:r>
        <w:t>BIODATA  PENULIS</w:t>
      </w:r>
      <w:bookmarkEnd w:id="4145"/>
      <w:bookmarkEnd w:id="4146"/>
    </w:p>
    <w:p w:rsidR="002011B9" w:rsidRDefault="002011B9">
      <w:pPr>
        <w:pStyle w:val="Text"/>
        <w:jc w:val="center"/>
      </w:pPr>
    </w:p>
    <w:p w:rsidR="002011B9" w:rsidRDefault="002011B9">
      <w:pPr>
        <w:pStyle w:val="TEUnsoed-BiodataPenulisspasi1"/>
      </w:pPr>
    </w:p>
    <w:p w:rsidR="002011B9" w:rsidRDefault="00920B8C">
      <w:pPr>
        <w:pStyle w:val="TEUnsoed-BiodataPenulisspasi1"/>
      </w:pPr>
      <w:r>
        <w:t>Biodata penulis berisi terkait dengan identitas penulis (nama, kontak email), riwayat akademis (pendidikan) penulis ditulis dari yang paling , skill, serta prestasi penulis.</w:t>
      </w:r>
    </w:p>
    <w:p w:rsidR="002011B9" w:rsidRDefault="00920B8C">
      <w:pPr>
        <w:pStyle w:val="TEUnsoed-BiodataPenulisspasi1"/>
      </w:pPr>
      <w:r>
        <w:t>A. Identitas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039"/>
        <w:gridCol w:w="280"/>
        <w:gridCol w:w="5618"/>
      </w:tblGrid>
      <w:tr w:rsidR="002011B9">
        <w:tc>
          <w:tcPr>
            <w:tcW w:w="2039" w:type="dxa"/>
            <w:shd w:val="clear" w:color="auto" w:fill="auto"/>
          </w:tcPr>
          <w:p w:rsidR="002011B9" w:rsidRDefault="00920B8C">
            <w:pPr>
              <w:pStyle w:val="TableContents"/>
              <w:jc w:val="both"/>
            </w:pPr>
            <w:r>
              <w:t>Nama</w:t>
            </w:r>
          </w:p>
        </w:tc>
        <w:tc>
          <w:tcPr>
            <w:tcW w:w="280" w:type="dxa"/>
            <w:shd w:val="clear" w:color="auto" w:fill="auto"/>
          </w:tcPr>
          <w:p w:rsidR="002011B9" w:rsidRDefault="00920B8C">
            <w:pPr>
              <w:pStyle w:val="TableContents"/>
              <w:jc w:val="both"/>
            </w:pPr>
            <w:r>
              <w:t>:</w:t>
            </w:r>
          </w:p>
        </w:tc>
        <w:tc>
          <w:tcPr>
            <w:tcW w:w="5618" w:type="dxa"/>
            <w:shd w:val="clear" w:color="auto" w:fill="auto"/>
          </w:tcPr>
          <w:p w:rsidR="002011B9" w:rsidRPr="00DC5D7F" w:rsidRDefault="00DC5D7F">
            <w:pPr>
              <w:pStyle w:val="TableContents"/>
              <w:jc w:val="both"/>
              <w:rPr>
                <w:lang w:val="en-US"/>
              </w:rPr>
            </w:pPr>
            <w:r>
              <w:rPr>
                <w:lang w:val="en-US"/>
              </w:rPr>
              <w:t>Rokhi Iman Sarofi</w:t>
            </w:r>
          </w:p>
        </w:tc>
      </w:tr>
      <w:tr w:rsidR="002011B9">
        <w:tc>
          <w:tcPr>
            <w:tcW w:w="2039" w:type="dxa"/>
            <w:shd w:val="clear" w:color="auto" w:fill="auto"/>
          </w:tcPr>
          <w:p w:rsidR="002011B9" w:rsidRDefault="00920B8C">
            <w:pPr>
              <w:pStyle w:val="TableContents"/>
              <w:jc w:val="both"/>
            </w:pPr>
            <w:r>
              <w:t>NIM</w:t>
            </w:r>
          </w:p>
        </w:tc>
        <w:tc>
          <w:tcPr>
            <w:tcW w:w="280" w:type="dxa"/>
            <w:shd w:val="clear" w:color="auto" w:fill="auto"/>
          </w:tcPr>
          <w:p w:rsidR="002011B9" w:rsidRDefault="00920B8C">
            <w:pPr>
              <w:pStyle w:val="TableContents"/>
              <w:jc w:val="both"/>
            </w:pPr>
            <w:r>
              <w:t>:</w:t>
            </w:r>
          </w:p>
        </w:tc>
        <w:tc>
          <w:tcPr>
            <w:tcW w:w="5618" w:type="dxa"/>
            <w:shd w:val="clear" w:color="auto" w:fill="auto"/>
          </w:tcPr>
          <w:p w:rsidR="002011B9" w:rsidRPr="00DC5D7F" w:rsidRDefault="00DC5D7F">
            <w:pPr>
              <w:pStyle w:val="TableContents"/>
              <w:jc w:val="both"/>
              <w:rPr>
                <w:lang w:val="en-US"/>
              </w:rPr>
            </w:pPr>
            <w:r>
              <w:rPr>
                <w:lang w:val="en-US"/>
              </w:rPr>
              <w:t>H1A017065</w:t>
            </w:r>
          </w:p>
        </w:tc>
      </w:tr>
      <w:tr w:rsidR="002011B9">
        <w:tc>
          <w:tcPr>
            <w:tcW w:w="2039" w:type="dxa"/>
            <w:shd w:val="clear" w:color="auto" w:fill="auto"/>
          </w:tcPr>
          <w:p w:rsidR="002011B9" w:rsidRDefault="00920B8C">
            <w:pPr>
              <w:pStyle w:val="TableContents"/>
              <w:jc w:val="both"/>
            </w:pPr>
            <w:r>
              <w:t>Tempat, tanggal lahir</w:t>
            </w:r>
          </w:p>
        </w:tc>
        <w:tc>
          <w:tcPr>
            <w:tcW w:w="280" w:type="dxa"/>
            <w:shd w:val="clear" w:color="auto" w:fill="auto"/>
          </w:tcPr>
          <w:p w:rsidR="002011B9" w:rsidRDefault="00920B8C">
            <w:pPr>
              <w:pStyle w:val="TableContents"/>
              <w:jc w:val="both"/>
            </w:pPr>
            <w:r>
              <w:t>:</w:t>
            </w:r>
          </w:p>
        </w:tc>
        <w:tc>
          <w:tcPr>
            <w:tcW w:w="5618" w:type="dxa"/>
            <w:shd w:val="clear" w:color="auto" w:fill="auto"/>
          </w:tcPr>
          <w:p w:rsidR="002011B9" w:rsidRPr="00DC5D7F" w:rsidRDefault="00DC5D7F">
            <w:pPr>
              <w:pStyle w:val="TableContents"/>
              <w:jc w:val="both"/>
              <w:rPr>
                <w:lang w:val="en-US"/>
              </w:rPr>
            </w:pPr>
            <w:r>
              <w:rPr>
                <w:lang w:val="en-US"/>
              </w:rPr>
              <w:t>Pemalang, 28 Februari 1999</w:t>
            </w:r>
          </w:p>
        </w:tc>
      </w:tr>
      <w:tr w:rsidR="002011B9">
        <w:tc>
          <w:tcPr>
            <w:tcW w:w="2039" w:type="dxa"/>
            <w:shd w:val="clear" w:color="auto" w:fill="auto"/>
          </w:tcPr>
          <w:p w:rsidR="002011B9" w:rsidRDefault="00920B8C">
            <w:pPr>
              <w:pStyle w:val="TableContents"/>
              <w:jc w:val="both"/>
            </w:pPr>
            <w:r>
              <w:t>Alamat</w:t>
            </w:r>
          </w:p>
        </w:tc>
        <w:tc>
          <w:tcPr>
            <w:tcW w:w="280" w:type="dxa"/>
            <w:shd w:val="clear" w:color="auto" w:fill="auto"/>
          </w:tcPr>
          <w:p w:rsidR="002011B9" w:rsidRDefault="00920B8C">
            <w:pPr>
              <w:pStyle w:val="TableContents"/>
              <w:jc w:val="both"/>
            </w:pPr>
            <w:r>
              <w:t>:</w:t>
            </w:r>
          </w:p>
        </w:tc>
        <w:tc>
          <w:tcPr>
            <w:tcW w:w="5618" w:type="dxa"/>
            <w:shd w:val="clear" w:color="auto" w:fill="auto"/>
          </w:tcPr>
          <w:p w:rsidR="002011B9" w:rsidRPr="00DC5D7F" w:rsidRDefault="00DC5D7F">
            <w:pPr>
              <w:pStyle w:val="TableContents"/>
              <w:jc w:val="both"/>
              <w:rPr>
                <w:lang w:val="en-US"/>
              </w:rPr>
            </w:pPr>
            <w:r>
              <w:rPr>
                <w:lang w:val="en-US"/>
              </w:rPr>
              <w:t>Desa Pecangakan RT 01/RW 02, Comal, Pemalang, Jawa Tengah 52363</w:t>
            </w:r>
          </w:p>
        </w:tc>
      </w:tr>
      <w:tr w:rsidR="002011B9">
        <w:tc>
          <w:tcPr>
            <w:tcW w:w="2039" w:type="dxa"/>
            <w:shd w:val="clear" w:color="auto" w:fill="auto"/>
          </w:tcPr>
          <w:p w:rsidR="002011B9" w:rsidRDefault="00920B8C">
            <w:pPr>
              <w:pStyle w:val="TableContents"/>
              <w:jc w:val="both"/>
            </w:pPr>
            <w:r>
              <w:t>No. Telp.</w:t>
            </w:r>
          </w:p>
        </w:tc>
        <w:tc>
          <w:tcPr>
            <w:tcW w:w="280" w:type="dxa"/>
            <w:shd w:val="clear" w:color="auto" w:fill="auto"/>
          </w:tcPr>
          <w:p w:rsidR="002011B9" w:rsidRDefault="00920B8C">
            <w:pPr>
              <w:pStyle w:val="TableContents"/>
              <w:jc w:val="both"/>
            </w:pPr>
            <w:r>
              <w:t>:</w:t>
            </w:r>
          </w:p>
        </w:tc>
        <w:tc>
          <w:tcPr>
            <w:tcW w:w="5618" w:type="dxa"/>
            <w:shd w:val="clear" w:color="auto" w:fill="auto"/>
          </w:tcPr>
          <w:p w:rsidR="002011B9" w:rsidRPr="00DC5D7F" w:rsidRDefault="00DC5D7F">
            <w:pPr>
              <w:pStyle w:val="TableContents"/>
              <w:jc w:val="both"/>
              <w:rPr>
                <w:lang w:val="en-US"/>
              </w:rPr>
            </w:pPr>
            <w:r>
              <w:rPr>
                <w:lang w:val="en-US"/>
              </w:rPr>
              <w:t>089501203765</w:t>
            </w:r>
          </w:p>
        </w:tc>
      </w:tr>
      <w:tr w:rsidR="002011B9">
        <w:tc>
          <w:tcPr>
            <w:tcW w:w="2039" w:type="dxa"/>
            <w:shd w:val="clear" w:color="auto" w:fill="auto"/>
          </w:tcPr>
          <w:p w:rsidR="002011B9" w:rsidRDefault="00920B8C">
            <w:pPr>
              <w:pStyle w:val="TableContents"/>
              <w:jc w:val="both"/>
            </w:pPr>
            <w:r>
              <w:t>Alamat e-mail</w:t>
            </w:r>
          </w:p>
        </w:tc>
        <w:tc>
          <w:tcPr>
            <w:tcW w:w="280" w:type="dxa"/>
            <w:shd w:val="clear" w:color="auto" w:fill="auto"/>
          </w:tcPr>
          <w:p w:rsidR="002011B9" w:rsidRDefault="00920B8C">
            <w:pPr>
              <w:pStyle w:val="TableContents"/>
              <w:jc w:val="both"/>
            </w:pPr>
            <w:r>
              <w:t>:</w:t>
            </w:r>
          </w:p>
        </w:tc>
        <w:tc>
          <w:tcPr>
            <w:tcW w:w="5618" w:type="dxa"/>
            <w:shd w:val="clear" w:color="auto" w:fill="auto"/>
          </w:tcPr>
          <w:p w:rsidR="002011B9" w:rsidRPr="00DC5D7F" w:rsidRDefault="00C90B88">
            <w:pPr>
              <w:pStyle w:val="TableContents"/>
              <w:jc w:val="both"/>
              <w:rPr>
                <w:lang w:val="en-US"/>
              </w:rPr>
            </w:pPr>
            <w:hyperlink r:id="rId193" w:history="1">
              <w:r w:rsidR="00DC5D7F" w:rsidRPr="00C6678D">
                <w:rPr>
                  <w:rStyle w:val="Hyperlink"/>
                  <w:lang w:val="en-US"/>
                </w:rPr>
                <w:t>rokhi.sarofi@mhs.unsoed.ac.id</w:t>
              </w:r>
            </w:hyperlink>
          </w:p>
        </w:tc>
      </w:tr>
    </w:tbl>
    <w:p w:rsidR="002011B9" w:rsidRDefault="002011B9">
      <w:pPr>
        <w:pStyle w:val="TEUnsoed-BiodataPenulisspasi1"/>
      </w:pPr>
    </w:p>
    <w:p w:rsidR="002011B9" w:rsidRDefault="00920B8C">
      <w:pPr>
        <w:pStyle w:val="TEUnsoed-BiodataPenulisspasi1"/>
      </w:pPr>
      <w:r>
        <w:t>B. Riwayat Pendidikan Akademik</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919"/>
        <w:gridCol w:w="1360"/>
        <w:gridCol w:w="4658"/>
      </w:tblGrid>
      <w:tr w:rsidR="00701248">
        <w:trPr>
          <w:tblHeader/>
        </w:trPr>
        <w:tc>
          <w:tcPr>
            <w:tcW w:w="1919" w:type="dxa"/>
            <w:shd w:val="clear" w:color="auto" w:fill="CCCCCC"/>
          </w:tcPr>
          <w:p w:rsidR="002011B9" w:rsidRDefault="00920B8C">
            <w:pPr>
              <w:pStyle w:val="TableContents"/>
              <w:jc w:val="center"/>
            </w:pPr>
            <w:r>
              <w:rPr>
                <w:b/>
                <w:bCs/>
              </w:rPr>
              <w:t>Periode</w:t>
            </w:r>
          </w:p>
        </w:tc>
        <w:tc>
          <w:tcPr>
            <w:tcW w:w="1360" w:type="dxa"/>
            <w:shd w:val="clear" w:color="auto" w:fill="CCCCCC"/>
          </w:tcPr>
          <w:p w:rsidR="002011B9" w:rsidRDefault="00920B8C">
            <w:pPr>
              <w:pStyle w:val="TableContents"/>
              <w:jc w:val="center"/>
            </w:pPr>
            <w:r>
              <w:rPr>
                <w:b/>
                <w:bCs/>
              </w:rPr>
              <w:t>Jenjang</w:t>
            </w:r>
          </w:p>
        </w:tc>
        <w:tc>
          <w:tcPr>
            <w:tcW w:w="4658" w:type="dxa"/>
            <w:shd w:val="clear" w:color="auto" w:fill="CCCCCC"/>
          </w:tcPr>
          <w:p w:rsidR="002011B9" w:rsidRDefault="00920B8C">
            <w:pPr>
              <w:pStyle w:val="TableContents"/>
              <w:jc w:val="center"/>
            </w:pPr>
            <w:r>
              <w:rPr>
                <w:b/>
                <w:bCs/>
              </w:rPr>
              <w:t>Institusi</w:t>
            </w:r>
          </w:p>
        </w:tc>
      </w:tr>
      <w:tr w:rsidR="00701248">
        <w:tc>
          <w:tcPr>
            <w:tcW w:w="1919" w:type="dxa"/>
            <w:shd w:val="clear" w:color="auto" w:fill="auto"/>
          </w:tcPr>
          <w:p w:rsidR="002011B9" w:rsidRPr="00BF3214" w:rsidRDefault="00BF3214">
            <w:pPr>
              <w:pStyle w:val="TableContents"/>
              <w:rPr>
                <w:lang w:val="en-US"/>
              </w:rPr>
            </w:pPr>
            <w:r>
              <w:t>201</w:t>
            </w:r>
            <w:r>
              <w:rPr>
                <w:lang w:val="en-US"/>
              </w:rPr>
              <w:t>7</w:t>
            </w:r>
            <w:r>
              <w:t xml:space="preserve"> – 20</w:t>
            </w:r>
            <w:r>
              <w:rPr>
                <w:lang w:val="en-US"/>
              </w:rPr>
              <w:t>21</w:t>
            </w:r>
          </w:p>
        </w:tc>
        <w:tc>
          <w:tcPr>
            <w:tcW w:w="1360" w:type="dxa"/>
            <w:shd w:val="clear" w:color="auto" w:fill="auto"/>
          </w:tcPr>
          <w:p w:rsidR="002011B9" w:rsidRDefault="00920B8C">
            <w:pPr>
              <w:pStyle w:val="TableContents"/>
            </w:pPr>
            <w:r>
              <w:t>S1</w:t>
            </w:r>
          </w:p>
        </w:tc>
        <w:tc>
          <w:tcPr>
            <w:tcW w:w="4658" w:type="dxa"/>
            <w:shd w:val="clear" w:color="auto" w:fill="auto"/>
          </w:tcPr>
          <w:p w:rsidR="002011B9" w:rsidRDefault="00920B8C">
            <w:pPr>
              <w:pStyle w:val="TableContents"/>
            </w:pPr>
            <w:r>
              <w:t>Teknik Elektro Universitas Jenderal Soedirman</w:t>
            </w:r>
          </w:p>
        </w:tc>
      </w:tr>
      <w:tr w:rsidR="00701248">
        <w:tc>
          <w:tcPr>
            <w:tcW w:w="1919" w:type="dxa"/>
            <w:shd w:val="clear" w:color="auto" w:fill="auto"/>
          </w:tcPr>
          <w:p w:rsidR="002011B9" w:rsidRPr="00BF3214" w:rsidRDefault="00BF3214">
            <w:pPr>
              <w:pStyle w:val="TableContents"/>
              <w:rPr>
                <w:lang w:val="en-US"/>
              </w:rPr>
            </w:pPr>
            <w:r>
              <w:t>20</w:t>
            </w:r>
            <w:r>
              <w:rPr>
                <w:lang w:val="en-US"/>
              </w:rPr>
              <w:t>14</w:t>
            </w:r>
            <w:r>
              <w:t xml:space="preserve"> – 201</w:t>
            </w:r>
            <w:r>
              <w:rPr>
                <w:lang w:val="en-US"/>
              </w:rPr>
              <w:t>7</w:t>
            </w:r>
          </w:p>
        </w:tc>
        <w:tc>
          <w:tcPr>
            <w:tcW w:w="1360" w:type="dxa"/>
            <w:shd w:val="clear" w:color="auto" w:fill="auto"/>
          </w:tcPr>
          <w:p w:rsidR="002011B9" w:rsidRDefault="00920B8C">
            <w:pPr>
              <w:pStyle w:val="TableContents"/>
            </w:pPr>
            <w:r>
              <w:t>SMA</w:t>
            </w:r>
          </w:p>
        </w:tc>
        <w:tc>
          <w:tcPr>
            <w:tcW w:w="4658" w:type="dxa"/>
            <w:shd w:val="clear" w:color="auto" w:fill="auto"/>
          </w:tcPr>
          <w:p w:rsidR="002011B9" w:rsidRDefault="00920B8C">
            <w:pPr>
              <w:pStyle w:val="TableContents"/>
            </w:pPr>
            <w:r>
              <w:t xml:space="preserve">SMAN </w:t>
            </w:r>
            <w:r w:rsidR="00BF3214">
              <w:t>1 Comal</w:t>
            </w:r>
          </w:p>
        </w:tc>
      </w:tr>
      <w:tr w:rsidR="00701248">
        <w:tc>
          <w:tcPr>
            <w:tcW w:w="1919" w:type="dxa"/>
            <w:shd w:val="clear" w:color="auto" w:fill="auto"/>
          </w:tcPr>
          <w:p w:rsidR="002011B9" w:rsidRPr="00BF3214" w:rsidRDefault="00BF3214">
            <w:pPr>
              <w:pStyle w:val="TableContents"/>
              <w:rPr>
                <w:lang w:val="en-US"/>
              </w:rPr>
            </w:pPr>
            <w:r>
              <w:t>20</w:t>
            </w:r>
            <w:r>
              <w:rPr>
                <w:lang w:val="en-US"/>
              </w:rPr>
              <w:t>11</w:t>
            </w:r>
            <w:r>
              <w:t xml:space="preserve"> – 20</w:t>
            </w:r>
            <w:r>
              <w:rPr>
                <w:lang w:val="en-US"/>
              </w:rPr>
              <w:t>14</w:t>
            </w:r>
          </w:p>
        </w:tc>
        <w:tc>
          <w:tcPr>
            <w:tcW w:w="1360" w:type="dxa"/>
            <w:shd w:val="clear" w:color="auto" w:fill="auto"/>
          </w:tcPr>
          <w:p w:rsidR="002011B9" w:rsidRDefault="00920B8C">
            <w:pPr>
              <w:pStyle w:val="TableContents"/>
            </w:pPr>
            <w:r>
              <w:t>SMP</w:t>
            </w:r>
          </w:p>
        </w:tc>
        <w:tc>
          <w:tcPr>
            <w:tcW w:w="4658" w:type="dxa"/>
            <w:shd w:val="clear" w:color="auto" w:fill="auto"/>
          </w:tcPr>
          <w:p w:rsidR="002011B9" w:rsidRDefault="00920B8C">
            <w:pPr>
              <w:pStyle w:val="TableContents"/>
            </w:pPr>
            <w:r>
              <w:t xml:space="preserve">SMPN </w:t>
            </w:r>
            <w:r w:rsidR="00BF3214">
              <w:t>1 Comal</w:t>
            </w:r>
          </w:p>
        </w:tc>
      </w:tr>
    </w:tbl>
    <w:p w:rsidR="002011B9" w:rsidRDefault="002011B9">
      <w:pPr>
        <w:pStyle w:val="TEUnsoed-BiodataPenulisspasi1"/>
      </w:pPr>
    </w:p>
    <w:p w:rsidR="002011B9" w:rsidRDefault="00920B8C">
      <w:pPr>
        <w:pStyle w:val="TEUnsoed-BiodataPenulisspasi1"/>
      </w:pPr>
      <w:r>
        <w:t>C. Riwayat Pendidikan Non Formal (jika ada)</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39"/>
        <w:gridCol w:w="3120"/>
        <w:gridCol w:w="2480"/>
        <w:gridCol w:w="1598"/>
      </w:tblGrid>
      <w:tr w:rsidR="00701248">
        <w:trPr>
          <w:tblHeader/>
        </w:trPr>
        <w:tc>
          <w:tcPr>
            <w:tcW w:w="739" w:type="dxa"/>
            <w:shd w:val="clear" w:color="auto" w:fill="CCCCCC"/>
          </w:tcPr>
          <w:p w:rsidR="002011B9" w:rsidRDefault="00920B8C">
            <w:pPr>
              <w:pStyle w:val="TableContents"/>
              <w:jc w:val="center"/>
            </w:pPr>
            <w:r>
              <w:rPr>
                <w:b/>
                <w:bCs/>
              </w:rPr>
              <w:t>Tahun</w:t>
            </w:r>
          </w:p>
        </w:tc>
        <w:tc>
          <w:tcPr>
            <w:tcW w:w="3120" w:type="dxa"/>
            <w:shd w:val="clear" w:color="auto" w:fill="CCCCCC"/>
          </w:tcPr>
          <w:p w:rsidR="002011B9" w:rsidRDefault="00920B8C">
            <w:pPr>
              <w:pStyle w:val="TableContents"/>
              <w:jc w:val="center"/>
            </w:pPr>
            <w:r>
              <w:rPr>
                <w:b/>
                <w:bCs/>
              </w:rPr>
              <w:t>Keahlian</w:t>
            </w:r>
          </w:p>
        </w:tc>
        <w:tc>
          <w:tcPr>
            <w:tcW w:w="2480" w:type="dxa"/>
            <w:shd w:val="clear" w:color="auto" w:fill="CCCCCC"/>
          </w:tcPr>
          <w:p w:rsidR="002011B9" w:rsidRDefault="00920B8C">
            <w:pPr>
              <w:pStyle w:val="TableContents"/>
              <w:jc w:val="center"/>
            </w:pPr>
            <w:r>
              <w:rPr>
                <w:b/>
                <w:bCs/>
              </w:rPr>
              <w:t>Penyelenggara</w:t>
            </w:r>
          </w:p>
        </w:tc>
        <w:tc>
          <w:tcPr>
            <w:tcW w:w="1598" w:type="dxa"/>
            <w:shd w:val="clear" w:color="auto" w:fill="CCCCCC"/>
          </w:tcPr>
          <w:p w:rsidR="002011B9" w:rsidRDefault="00920B8C">
            <w:pPr>
              <w:pStyle w:val="TableContents"/>
              <w:jc w:val="center"/>
            </w:pPr>
            <w:r>
              <w:rPr>
                <w:b/>
                <w:bCs/>
              </w:rPr>
              <w:t>Kota</w:t>
            </w:r>
          </w:p>
        </w:tc>
      </w:tr>
      <w:tr w:rsidR="00701248">
        <w:tc>
          <w:tcPr>
            <w:tcW w:w="739" w:type="dxa"/>
            <w:shd w:val="clear" w:color="auto" w:fill="auto"/>
          </w:tcPr>
          <w:p w:rsidR="002011B9" w:rsidRDefault="00920B8C">
            <w:pPr>
              <w:pStyle w:val="TableContents"/>
              <w:jc w:val="both"/>
            </w:pPr>
            <w:r>
              <w:t>2014</w:t>
            </w:r>
          </w:p>
        </w:tc>
        <w:tc>
          <w:tcPr>
            <w:tcW w:w="3120" w:type="dxa"/>
            <w:shd w:val="clear" w:color="auto" w:fill="auto"/>
          </w:tcPr>
          <w:p w:rsidR="002011B9" w:rsidRDefault="00920B8C">
            <w:pPr>
              <w:pStyle w:val="TableContents"/>
              <w:jc w:val="both"/>
            </w:pPr>
            <w:r>
              <w:t>Bahasa Inggris Tingkat Mahir</w:t>
            </w:r>
          </w:p>
        </w:tc>
        <w:tc>
          <w:tcPr>
            <w:tcW w:w="2480" w:type="dxa"/>
            <w:shd w:val="clear" w:color="auto" w:fill="auto"/>
          </w:tcPr>
          <w:p w:rsidR="002011B9" w:rsidRDefault="00920B8C">
            <w:pPr>
              <w:pStyle w:val="TableContents"/>
              <w:jc w:val="both"/>
            </w:pPr>
            <w:r>
              <w:t>Lembaga Kursus xxxxx</w:t>
            </w:r>
          </w:p>
        </w:tc>
        <w:tc>
          <w:tcPr>
            <w:tcW w:w="1598" w:type="dxa"/>
            <w:shd w:val="clear" w:color="auto" w:fill="auto"/>
          </w:tcPr>
          <w:p w:rsidR="002011B9" w:rsidRDefault="00920B8C">
            <w:pPr>
              <w:pStyle w:val="TableContents"/>
              <w:jc w:val="both"/>
            </w:pPr>
            <w:r>
              <w:t>Purwokerto</w:t>
            </w:r>
          </w:p>
        </w:tc>
      </w:tr>
      <w:tr w:rsidR="00701248">
        <w:tc>
          <w:tcPr>
            <w:tcW w:w="739" w:type="dxa"/>
            <w:shd w:val="clear" w:color="auto" w:fill="auto"/>
          </w:tcPr>
          <w:p w:rsidR="002011B9" w:rsidRDefault="00920B8C">
            <w:pPr>
              <w:pStyle w:val="TableContents"/>
              <w:jc w:val="both"/>
            </w:pPr>
            <w:r>
              <w:t>2013</w:t>
            </w:r>
          </w:p>
        </w:tc>
        <w:tc>
          <w:tcPr>
            <w:tcW w:w="3120" w:type="dxa"/>
            <w:shd w:val="clear" w:color="auto" w:fill="auto"/>
          </w:tcPr>
          <w:p w:rsidR="002011B9" w:rsidRDefault="00920B8C">
            <w:pPr>
              <w:pStyle w:val="TableContents"/>
              <w:jc w:val="both"/>
            </w:pPr>
            <w:r>
              <w:t>Kemanan Jaringan Mikrotik Tingkat Mahir</w:t>
            </w:r>
          </w:p>
        </w:tc>
        <w:tc>
          <w:tcPr>
            <w:tcW w:w="2480" w:type="dxa"/>
            <w:shd w:val="clear" w:color="auto" w:fill="auto"/>
          </w:tcPr>
          <w:p w:rsidR="002011B9" w:rsidRDefault="00920B8C">
            <w:pPr>
              <w:pStyle w:val="TableContents"/>
              <w:jc w:val="both"/>
            </w:pPr>
            <w:r>
              <w:t>Lembaga xxxxxxx</w:t>
            </w:r>
          </w:p>
        </w:tc>
        <w:tc>
          <w:tcPr>
            <w:tcW w:w="1598" w:type="dxa"/>
            <w:shd w:val="clear" w:color="auto" w:fill="auto"/>
          </w:tcPr>
          <w:p w:rsidR="002011B9" w:rsidRDefault="00920B8C">
            <w:pPr>
              <w:pStyle w:val="TableContents"/>
              <w:jc w:val="both"/>
            </w:pPr>
            <w:r>
              <w:t>Jakarta</w:t>
            </w:r>
          </w:p>
        </w:tc>
      </w:tr>
    </w:tbl>
    <w:p w:rsidR="002011B9" w:rsidRDefault="002011B9">
      <w:pPr>
        <w:pStyle w:val="TEUnsoed-BiodataPenulisspasi1"/>
      </w:pPr>
    </w:p>
    <w:p w:rsidR="002011B9" w:rsidRDefault="00920B8C">
      <w:pPr>
        <w:pStyle w:val="TEUnsoed-BiodataPenulisspasi1"/>
      </w:pPr>
      <w:r>
        <w:t>D. Prestasi</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919"/>
        <w:gridCol w:w="1360"/>
        <w:gridCol w:w="4658"/>
      </w:tblGrid>
      <w:tr w:rsidR="00701248">
        <w:trPr>
          <w:tblHeader/>
        </w:trPr>
        <w:tc>
          <w:tcPr>
            <w:tcW w:w="1919" w:type="dxa"/>
            <w:shd w:val="clear" w:color="auto" w:fill="CCCCCC"/>
          </w:tcPr>
          <w:p w:rsidR="002011B9" w:rsidRDefault="00920B8C">
            <w:pPr>
              <w:pStyle w:val="TableContents"/>
              <w:jc w:val="center"/>
            </w:pPr>
            <w:r>
              <w:rPr>
                <w:b/>
                <w:bCs/>
              </w:rPr>
              <w:t>Tahun</w:t>
            </w:r>
          </w:p>
        </w:tc>
        <w:tc>
          <w:tcPr>
            <w:tcW w:w="1360" w:type="dxa"/>
            <w:shd w:val="clear" w:color="auto" w:fill="CCCCCC"/>
          </w:tcPr>
          <w:p w:rsidR="002011B9" w:rsidRDefault="00920B8C">
            <w:pPr>
              <w:pStyle w:val="TableContents"/>
              <w:jc w:val="center"/>
            </w:pPr>
            <w:r>
              <w:rPr>
                <w:b/>
                <w:bCs/>
              </w:rPr>
              <w:t>Tingkat</w:t>
            </w:r>
          </w:p>
        </w:tc>
        <w:tc>
          <w:tcPr>
            <w:tcW w:w="4658" w:type="dxa"/>
            <w:shd w:val="clear" w:color="auto" w:fill="CCCCCC"/>
          </w:tcPr>
          <w:p w:rsidR="002011B9" w:rsidRDefault="00920B8C">
            <w:pPr>
              <w:pStyle w:val="TableContents"/>
              <w:jc w:val="center"/>
            </w:pPr>
            <w:r>
              <w:rPr>
                <w:b/>
                <w:bCs/>
              </w:rPr>
              <w:t>Prestasi</w:t>
            </w:r>
          </w:p>
        </w:tc>
      </w:tr>
      <w:tr w:rsidR="00701248">
        <w:tc>
          <w:tcPr>
            <w:tcW w:w="1919" w:type="dxa"/>
            <w:shd w:val="clear" w:color="auto" w:fill="auto"/>
          </w:tcPr>
          <w:p w:rsidR="002011B9" w:rsidRDefault="00920B8C">
            <w:pPr>
              <w:pStyle w:val="TableContents"/>
            </w:pPr>
            <w:r>
              <w:t>2014</w:t>
            </w:r>
          </w:p>
        </w:tc>
        <w:tc>
          <w:tcPr>
            <w:tcW w:w="1360" w:type="dxa"/>
            <w:shd w:val="clear" w:color="auto" w:fill="auto"/>
          </w:tcPr>
          <w:p w:rsidR="002011B9" w:rsidRDefault="00920B8C">
            <w:pPr>
              <w:pStyle w:val="TableContents"/>
            </w:pPr>
            <w:r>
              <w:t>Nasional</w:t>
            </w:r>
          </w:p>
        </w:tc>
        <w:tc>
          <w:tcPr>
            <w:tcW w:w="4658" w:type="dxa"/>
            <w:shd w:val="clear" w:color="auto" w:fill="auto"/>
          </w:tcPr>
          <w:p w:rsidR="002011B9" w:rsidRDefault="00920B8C">
            <w:pPr>
              <w:pStyle w:val="TableContents"/>
            </w:pPr>
            <w:r>
              <w:t>Juara 1 lomba penulisan karya ilmiah, Yogyakarta</w:t>
            </w:r>
          </w:p>
        </w:tc>
      </w:tr>
      <w:tr w:rsidR="00701248">
        <w:tc>
          <w:tcPr>
            <w:tcW w:w="1919" w:type="dxa"/>
            <w:shd w:val="clear" w:color="auto" w:fill="auto"/>
          </w:tcPr>
          <w:p w:rsidR="002011B9" w:rsidRDefault="00920B8C">
            <w:pPr>
              <w:pStyle w:val="TableContents"/>
            </w:pPr>
            <w:r>
              <w:t>2013</w:t>
            </w:r>
          </w:p>
        </w:tc>
        <w:tc>
          <w:tcPr>
            <w:tcW w:w="1360" w:type="dxa"/>
            <w:shd w:val="clear" w:color="auto" w:fill="auto"/>
          </w:tcPr>
          <w:p w:rsidR="002011B9" w:rsidRDefault="00920B8C">
            <w:pPr>
              <w:pStyle w:val="TableContents"/>
            </w:pPr>
            <w:r>
              <w:t>Internasional</w:t>
            </w:r>
          </w:p>
        </w:tc>
        <w:tc>
          <w:tcPr>
            <w:tcW w:w="4658" w:type="dxa"/>
            <w:shd w:val="clear" w:color="auto" w:fill="auto"/>
          </w:tcPr>
          <w:p w:rsidR="002011B9" w:rsidRDefault="00920B8C">
            <w:pPr>
              <w:pStyle w:val="TableContents"/>
            </w:pPr>
            <w:r>
              <w:t>Medali emas olimpiade sains internasional, Dakka, India</w:t>
            </w:r>
          </w:p>
        </w:tc>
      </w:tr>
    </w:tbl>
    <w:p w:rsidR="002011B9" w:rsidRDefault="002011B9"/>
    <w:p w:rsidR="002011B9" w:rsidRDefault="00920B8C">
      <w:r>
        <w:t>E. Keahlian (tuliskan secara diskriptif)</w:t>
      </w:r>
    </w:p>
    <w:p w:rsidR="004935C9" w:rsidRDefault="00920B8C">
      <w:r>
        <w:t>Memiliki minat di bidang pengembangan perangkat tertanam. Mampu merancang sistem embedded berbasiskan mikro kontroler atmega, arduino dan ESP8266. Terlibat secara aktif dalam kegiatan asistem Laboratorium Sistem Telekomunikasi dan Informasi sebagai asisten praktikum Algoritma dan Struktur Data, Jaringan Komputer, dan Dasar Pemrograman.</w:t>
      </w:r>
    </w:p>
    <w:sectPr w:rsidR="004935C9">
      <w:headerReference w:type="even" r:id="rId194"/>
      <w:headerReference w:type="default" r:id="rId195"/>
      <w:footerReference w:type="even" r:id="rId196"/>
      <w:footerReference w:type="default" r:id="rId197"/>
      <w:headerReference w:type="first" r:id="rId198"/>
      <w:footerReference w:type="first" r:id="rId199"/>
      <w:pgSz w:w="11906" w:h="16838"/>
      <w:pgMar w:top="2267" w:right="1701" w:bottom="1701" w:left="2268" w:header="1417" w:footer="720" w:gutter="0"/>
      <w:cols w:space="720"/>
      <w:titlePg/>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D59" w:rsidRDefault="00C06D59">
      <w:r>
        <w:separator/>
      </w:r>
    </w:p>
  </w:endnote>
  <w:endnote w:type="continuationSeparator" w:id="0">
    <w:p w:rsidR="00C06D59" w:rsidRDefault="00C06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00000000" w:usb1="500078FF" w:usb2="00000021" w:usb3="00000000" w:csb0="000001BF" w:csb1="00000000"/>
  </w:font>
  <w:font w:name="DejaVu Sans">
    <w:altName w:val="Arial"/>
    <w:charset w:val="00"/>
    <w:family w:val="swiss"/>
    <w:pitch w:val="variable"/>
    <w:sig w:usb0="00000000" w:usb1="D200FDFF" w:usb2="0A246029" w:usb3="00000000" w:csb0="000001FF" w:csb1="00000000"/>
  </w:font>
  <w:font w:name="FreeSans">
    <w:altName w:val="Calibri"/>
    <w:charset w:val="00"/>
    <w:family w:val="auto"/>
    <w:pitch w:val="default"/>
  </w:font>
  <w:font w:name="Droid Sans Fallback">
    <w:charset w:val="00"/>
    <w:family w:val="auto"/>
    <w:pitch w:val="default"/>
  </w:font>
  <w:font w:name="Liberation Mono">
    <w:charset w:val="00"/>
    <w:family w:val="modern"/>
    <w:pitch w:val="fixed"/>
    <w:sig w:usb0="E0000AFF" w:usb1="400078FF" w:usb2="00000001" w:usb3="00000000" w:csb0="000001B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Serif-Italic">
    <w:altName w:val="Times New Roman"/>
    <w:panose1 w:val="00000000000000000000"/>
    <w:charset w:val="00"/>
    <w:family w:val="roman"/>
    <w:notTrueType/>
    <w:pitch w:val="default"/>
  </w:font>
  <w:font w:name="LiberationSerif">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Pr>
        <w:noProof/>
      </w:rPr>
      <w:t>v</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sidR="00A82F71">
      <w:rPr>
        <w:noProof/>
      </w:rPr>
      <w:t>vi</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sidR="00A82F71">
      <w:rPr>
        <w:noProof/>
      </w:rPr>
      <w:t>vii</w:t>
    </w:r>
    <w: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sidR="00A82F71">
      <w:rPr>
        <w:noProof/>
      </w:rPr>
      <w:t>viii</w:t>
    </w:r>
    <w: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sidR="00A82F71">
      <w:rPr>
        <w:noProof/>
      </w:rPr>
      <w:t>xii</w:t>
    </w:r>
    <w: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sidR="00A82F71">
      <w:rPr>
        <w:noProof/>
      </w:rPr>
      <w:t>xv</w:t>
    </w:r>
    <w:r>
      <w:fldChar w:fldCharType="end"/>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sidR="00A82F71">
      <w:rPr>
        <w:noProof/>
      </w:rPr>
      <w:t>xvi</w:t>
    </w:r>
    <w: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sidR="00A82F71">
      <w:rPr>
        <w:noProof/>
      </w:rPr>
      <w:t>xvii</w:t>
    </w:r>
    <w:r>
      <w:fldChar w:fldCharType="end"/>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sidR="00A82F71">
      <w:rPr>
        <w:noProof/>
      </w:rPr>
      <w:t>xviii</w:t>
    </w:r>
    <w:r>
      <w:fldChar w:fldCharType="end"/>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w:instrText>
    </w:r>
    <w:r>
      <w:fldChar w:fldCharType="separate"/>
    </w:r>
    <w:r w:rsidR="00A82F71">
      <w:rPr>
        <w:noProof/>
      </w:rPr>
      <w:t>19</w:t>
    </w:r>
    <w:r>
      <w:fldChar w:fldCharType="end"/>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Pr>
        <w:noProof/>
      </w:rPr>
      <w:t>iii</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w:instrText>
    </w:r>
    <w:r>
      <w:fldChar w:fldCharType="separate"/>
    </w:r>
    <w:r w:rsidR="00A82F71">
      <w:rPr>
        <w:noProof/>
      </w:rPr>
      <w:t>214</w:t>
    </w:r>
    <w:r>
      <w:fldChar w:fldCharType="end"/>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w:instrText>
    </w:r>
    <w:r>
      <w:fldChar w:fldCharType="separate"/>
    </w:r>
    <w:r w:rsidR="00A82F71">
      <w:rPr>
        <w:noProof/>
      </w:rPr>
      <w:t>218</w:t>
    </w:r>
    <w:r>
      <w:fldChar w:fldCharType="end"/>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w:instrText>
    </w:r>
    <w:r>
      <w:fldChar w:fldCharType="separate"/>
    </w:r>
    <w:r w:rsidR="00A82F71">
      <w:rPr>
        <w:noProof/>
      </w:rPr>
      <w:t>219</w:t>
    </w:r>
    <w:r>
      <w:fldChar w:fldCharType="end"/>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w:instrText>
    </w:r>
    <w:r>
      <w:fldChar w:fldCharType="separate"/>
    </w:r>
    <w:r w:rsidR="00A82F71">
      <w:rPr>
        <w:noProof/>
      </w:rPr>
      <w:t>256</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Footer"/>
      <w:jc w:val="center"/>
    </w:pPr>
    <w:r>
      <w:fldChar w:fldCharType="begin"/>
    </w:r>
    <w:r>
      <w:instrText xml:space="preserve"> PAGE \* roman </w:instrText>
    </w:r>
    <w:r>
      <w:fldChar w:fldCharType="separate"/>
    </w:r>
    <w:r>
      <w:rPr>
        <w:noProof/>
      </w:rPr>
      <w:t>iv</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D59" w:rsidRDefault="00C06D59">
      <w:r>
        <w:separator/>
      </w:r>
    </w:p>
  </w:footnote>
  <w:footnote w:type="continuationSeparator" w:id="0">
    <w:p w:rsidR="00C06D59" w:rsidRDefault="00C06D59">
      <w:r>
        <w:continuationSeparator/>
      </w:r>
    </w:p>
  </w:footnote>
  <w:footnote w:id="1">
    <w:p w:rsidR="0079668B" w:rsidRDefault="0079668B"/>
    <w:p w:rsidR="0079668B" w:rsidRDefault="0079668B">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Header"/>
      <w:jc w:val="right"/>
    </w:pPr>
    <w:r>
      <w:fldChar w:fldCharType="begin"/>
    </w:r>
    <w:r>
      <w:instrText xml:space="preserve"> PAGE </w:instrText>
    </w:r>
    <w:r>
      <w:fldChar w:fldCharType="separate"/>
    </w:r>
    <w:r w:rsidR="00A82F71">
      <w:rPr>
        <w:noProof/>
      </w:rPr>
      <w:t>xi</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Header"/>
      <w:jc w:val="right"/>
    </w:pPr>
    <w:r>
      <w:fldChar w:fldCharType="begin"/>
    </w:r>
    <w:r>
      <w:instrText xml:space="preserve"> PAGE </w:instrText>
    </w:r>
    <w:r>
      <w:fldChar w:fldCharType="separate"/>
    </w:r>
    <w:r w:rsidR="00A82F71">
      <w:rPr>
        <w:noProof/>
      </w:rPr>
      <w:t>41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Header"/>
      <w:jc w:val="right"/>
    </w:pPr>
    <w:r>
      <w:fldChar w:fldCharType="begin"/>
    </w:r>
    <w:r>
      <w:instrText xml:space="preserve"> PAGE </w:instrText>
    </w:r>
    <w:r>
      <w:fldChar w:fldCharType="separate"/>
    </w:r>
    <w:r>
      <w:rPr>
        <w:noProof/>
      </w:rPr>
      <w:t>53</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Header"/>
      <w:jc w:val="right"/>
    </w:pPr>
    <w:r>
      <w:fldChar w:fldCharType="begin"/>
    </w:r>
    <w:r>
      <w:instrText xml:space="preserve"> PAGE </w:instrText>
    </w:r>
    <w:r>
      <w:fldChar w:fldCharType="separate"/>
    </w:r>
    <w:r w:rsidR="00A82F71">
      <w:rPr>
        <w:noProof/>
      </w:rPr>
      <w:t>255</w:t>
    </w:r>
    <w:r>
      <w:fldChar w:fldCharType="end"/>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pPr>
      <w:pStyle w:val="Header"/>
      <w:jc w:val="right"/>
    </w:pPr>
    <w:r>
      <w:fldChar w:fldCharType="begin"/>
    </w:r>
    <w:r>
      <w:instrText xml:space="preserve"> PAGE </w:instrText>
    </w:r>
    <w:r>
      <w:fldChar w:fldCharType="separate"/>
    </w:r>
    <w:r>
      <w:rPr>
        <w:noProof/>
      </w:rPr>
      <w:t>262</w:t>
    </w:r>
    <w:r>
      <w:fldChar w:fldCharType="end"/>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68B" w:rsidRDefault="0079668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E82C6256"/>
    <w:lvl w:ilvl="0">
      <w:start w:val="1"/>
      <w:numFmt w:val="decimal"/>
      <w:pStyle w:val="Heading1"/>
      <w:suff w:val="space"/>
      <w:lvlText w:val="BAB %1"/>
      <w:lvlJc w:val="left"/>
      <w:pPr>
        <w:tabs>
          <w:tab w:val="num" w:pos="0"/>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tabs>
          <w:tab w:val="num" w:pos="0"/>
        </w:tabs>
        <w:ind w:left="576" w:hanging="576"/>
      </w:pPr>
    </w:lvl>
    <w:lvl w:ilvl="2">
      <w:start w:val="1"/>
      <w:numFmt w:val="decimal"/>
      <w:pStyle w:val="Heading3"/>
      <w:suff w:val="space"/>
      <w:lvlText w:val="%1.%2.%3"/>
      <w:lvlJc w:val="left"/>
      <w:pPr>
        <w:tabs>
          <w:tab w:val="num" w:pos="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Numbering 1"/>
    <w:lvl w:ilvl="0">
      <w:start w:val="1"/>
      <w:numFmt w:val="decimal"/>
      <w:pStyle w:val="HeadingLampiran"/>
      <w:lvlText w:val="Lampiran %1. "/>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2">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multilevel"/>
    <w:tmpl w:val="000000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multilevel"/>
    <w:tmpl w:val="0000000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0000006"/>
    <w:multiLevelType w:val="multilevel"/>
    <w:tmpl w:val="000000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12852BEF"/>
    <w:multiLevelType w:val="hybridMultilevel"/>
    <w:tmpl w:val="1A44211A"/>
    <w:lvl w:ilvl="0" w:tplc="D48ED0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391A2F"/>
    <w:multiLevelType w:val="multilevel"/>
    <w:tmpl w:val="13391A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61F59FD"/>
    <w:multiLevelType w:val="hybridMultilevel"/>
    <w:tmpl w:val="308E3AF6"/>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9">
    <w:nsid w:val="1BB23719"/>
    <w:multiLevelType w:val="hybridMultilevel"/>
    <w:tmpl w:val="EA5212D4"/>
    <w:lvl w:ilvl="0" w:tplc="A68831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DD41472"/>
    <w:multiLevelType w:val="multilevel"/>
    <w:tmpl w:val="2CA6617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pStyle w:val="NumberingSymbols"/>
      <w:lvlText w:val="%9."/>
      <w:lvlJc w:val="left"/>
      <w:pPr>
        <w:tabs>
          <w:tab w:val="num" w:pos="3600"/>
        </w:tabs>
        <w:ind w:left="3600" w:hanging="360"/>
      </w:pPr>
      <w:rPr>
        <w:rFonts w:hint="default"/>
      </w:rPr>
    </w:lvl>
  </w:abstractNum>
  <w:abstractNum w:abstractNumId="11">
    <w:nsid w:val="25252C96"/>
    <w:multiLevelType w:val="hybridMultilevel"/>
    <w:tmpl w:val="68502B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503C44D1"/>
    <w:multiLevelType w:val="multilevel"/>
    <w:tmpl w:val="E97238B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3">
    <w:nsid w:val="5EC15934"/>
    <w:multiLevelType w:val="multilevel"/>
    <w:tmpl w:val="395A7D1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nsid w:val="6A1277D0"/>
    <w:multiLevelType w:val="hybridMultilevel"/>
    <w:tmpl w:val="9ACE81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73595C46"/>
    <w:multiLevelType w:val="multilevel"/>
    <w:tmpl w:val="C548CD0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7"/>
  </w:num>
  <w:num w:numId="8">
    <w:abstractNumId w:val="12"/>
  </w:num>
  <w:num w:numId="9">
    <w:abstractNumId w:val="13"/>
  </w:num>
  <w:num w:numId="10">
    <w:abstractNumId w:val="10"/>
  </w:num>
  <w:num w:numId="11">
    <w:abstractNumId w:val="6"/>
  </w:num>
  <w:num w:numId="12">
    <w:abstractNumId w:val="9"/>
  </w:num>
  <w:num w:numId="13">
    <w:abstractNumId w:val="8"/>
  </w:num>
  <w:num w:numId="14">
    <w:abstractNumId w:val="15"/>
  </w:num>
  <w:num w:numId="15">
    <w:abstractNumId w:val="1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hideSpellingError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35C9"/>
    <w:rsid w:val="00004309"/>
    <w:rsid w:val="0000764D"/>
    <w:rsid w:val="00015414"/>
    <w:rsid w:val="00024121"/>
    <w:rsid w:val="000316C0"/>
    <w:rsid w:val="00031CD5"/>
    <w:rsid w:val="0003655B"/>
    <w:rsid w:val="00036A66"/>
    <w:rsid w:val="00036EDE"/>
    <w:rsid w:val="0003789A"/>
    <w:rsid w:val="000420E4"/>
    <w:rsid w:val="000432B9"/>
    <w:rsid w:val="00046936"/>
    <w:rsid w:val="0005298E"/>
    <w:rsid w:val="0005468A"/>
    <w:rsid w:val="00063928"/>
    <w:rsid w:val="000653C2"/>
    <w:rsid w:val="00065E32"/>
    <w:rsid w:val="0007322C"/>
    <w:rsid w:val="00074896"/>
    <w:rsid w:val="00077FE6"/>
    <w:rsid w:val="000829B0"/>
    <w:rsid w:val="00086188"/>
    <w:rsid w:val="00087780"/>
    <w:rsid w:val="000905CB"/>
    <w:rsid w:val="00091D04"/>
    <w:rsid w:val="00092493"/>
    <w:rsid w:val="00092F68"/>
    <w:rsid w:val="000971E3"/>
    <w:rsid w:val="000A750B"/>
    <w:rsid w:val="000C58DC"/>
    <w:rsid w:val="000C716D"/>
    <w:rsid w:val="000D20EF"/>
    <w:rsid w:val="000D4A70"/>
    <w:rsid w:val="000D51B3"/>
    <w:rsid w:val="000D6D4D"/>
    <w:rsid w:val="000E515B"/>
    <w:rsid w:val="000F0C90"/>
    <w:rsid w:val="000F3820"/>
    <w:rsid w:val="000F5FDA"/>
    <w:rsid w:val="001027A3"/>
    <w:rsid w:val="00102F4D"/>
    <w:rsid w:val="0012004F"/>
    <w:rsid w:val="00130844"/>
    <w:rsid w:val="00136534"/>
    <w:rsid w:val="00137A7F"/>
    <w:rsid w:val="00147392"/>
    <w:rsid w:val="001533EE"/>
    <w:rsid w:val="00171AE2"/>
    <w:rsid w:val="00175A18"/>
    <w:rsid w:val="00184552"/>
    <w:rsid w:val="001949B5"/>
    <w:rsid w:val="001979EA"/>
    <w:rsid w:val="001B2DBF"/>
    <w:rsid w:val="001B314F"/>
    <w:rsid w:val="001D46D7"/>
    <w:rsid w:val="001E0769"/>
    <w:rsid w:val="001F2C13"/>
    <w:rsid w:val="00200A6F"/>
    <w:rsid w:val="002011B9"/>
    <w:rsid w:val="0020259A"/>
    <w:rsid w:val="00204823"/>
    <w:rsid w:val="00211405"/>
    <w:rsid w:val="002114C5"/>
    <w:rsid w:val="00217952"/>
    <w:rsid w:val="0022411D"/>
    <w:rsid w:val="00236F8F"/>
    <w:rsid w:val="00237073"/>
    <w:rsid w:val="00255EFB"/>
    <w:rsid w:val="00267ABE"/>
    <w:rsid w:val="00267CF9"/>
    <w:rsid w:val="00271A18"/>
    <w:rsid w:val="00292F9E"/>
    <w:rsid w:val="002A3011"/>
    <w:rsid w:val="002A55CA"/>
    <w:rsid w:val="002B15E2"/>
    <w:rsid w:val="002B338B"/>
    <w:rsid w:val="002B512D"/>
    <w:rsid w:val="002D197C"/>
    <w:rsid w:val="002D32D9"/>
    <w:rsid w:val="002D5676"/>
    <w:rsid w:val="002E672F"/>
    <w:rsid w:val="002E6EE4"/>
    <w:rsid w:val="002F0119"/>
    <w:rsid w:val="002F0DA6"/>
    <w:rsid w:val="002F2432"/>
    <w:rsid w:val="00307893"/>
    <w:rsid w:val="00325E8E"/>
    <w:rsid w:val="003274DB"/>
    <w:rsid w:val="00335513"/>
    <w:rsid w:val="00345FEA"/>
    <w:rsid w:val="00350A67"/>
    <w:rsid w:val="00354AB1"/>
    <w:rsid w:val="00372970"/>
    <w:rsid w:val="00374EBE"/>
    <w:rsid w:val="00393BFA"/>
    <w:rsid w:val="00393EE5"/>
    <w:rsid w:val="0039454D"/>
    <w:rsid w:val="00396284"/>
    <w:rsid w:val="003A4256"/>
    <w:rsid w:val="003B258B"/>
    <w:rsid w:val="003B759F"/>
    <w:rsid w:val="003C0763"/>
    <w:rsid w:val="003C0D7F"/>
    <w:rsid w:val="003D76F2"/>
    <w:rsid w:val="003E0869"/>
    <w:rsid w:val="003E1157"/>
    <w:rsid w:val="003F04E6"/>
    <w:rsid w:val="003F5D46"/>
    <w:rsid w:val="004064A0"/>
    <w:rsid w:val="0041629A"/>
    <w:rsid w:val="00426BDA"/>
    <w:rsid w:val="00427485"/>
    <w:rsid w:val="004314C0"/>
    <w:rsid w:val="00435786"/>
    <w:rsid w:val="00435A95"/>
    <w:rsid w:val="0045662C"/>
    <w:rsid w:val="00462382"/>
    <w:rsid w:val="004639DA"/>
    <w:rsid w:val="00467CA3"/>
    <w:rsid w:val="00484163"/>
    <w:rsid w:val="00485070"/>
    <w:rsid w:val="00485838"/>
    <w:rsid w:val="004935C9"/>
    <w:rsid w:val="004B166A"/>
    <w:rsid w:val="004B2B52"/>
    <w:rsid w:val="004B328C"/>
    <w:rsid w:val="004C5355"/>
    <w:rsid w:val="004D5672"/>
    <w:rsid w:val="004D7248"/>
    <w:rsid w:val="004E4576"/>
    <w:rsid w:val="004F1AAB"/>
    <w:rsid w:val="004F4B8C"/>
    <w:rsid w:val="00500516"/>
    <w:rsid w:val="00502984"/>
    <w:rsid w:val="00515536"/>
    <w:rsid w:val="00515A9C"/>
    <w:rsid w:val="00520CF2"/>
    <w:rsid w:val="00547F53"/>
    <w:rsid w:val="00562370"/>
    <w:rsid w:val="0056329C"/>
    <w:rsid w:val="00564265"/>
    <w:rsid w:val="00570C79"/>
    <w:rsid w:val="00572FAA"/>
    <w:rsid w:val="00573B13"/>
    <w:rsid w:val="0057426B"/>
    <w:rsid w:val="00584308"/>
    <w:rsid w:val="005922CF"/>
    <w:rsid w:val="00592DB4"/>
    <w:rsid w:val="005933AB"/>
    <w:rsid w:val="00593B94"/>
    <w:rsid w:val="005970D8"/>
    <w:rsid w:val="005A2D02"/>
    <w:rsid w:val="005B465E"/>
    <w:rsid w:val="005B63CA"/>
    <w:rsid w:val="005C40A7"/>
    <w:rsid w:val="005C7DE2"/>
    <w:rsid w:val="005D2A0E"/>
    <w:rsid w:val="005F4229"/>
    <w:rsid w:val="00601727"/>
    <w:rsid w:val="00616CEB"/>
    <w:rsid w:val="00640F3A"/>
    <w:rsid w:val="00641704"/>
    <w:rsid w:val="00642EDA"/>
    <w:rsid w:val="00643778"/>
    <w:rsid w:val="00645C0F"/>
    <w:rsid w:val="0065256E"/>
    <w:rsid w:val="00656EAF"/>
    <w:rsid w:val="006723BF"/>
    <w:rsid w:val="0067380D"/>
    <w:rsid w:val="00675093"/>
    <w:rsid w:val="006865DB"/>
    <w:rsid w:val="006C44CA"/>
    <w:rsid w:val="006C6D08"/>
    <w:rsid w:val="006D5CC3"/>
    <w:rsid w:val="006D785D"/>
    <w:rsid w:val="00701248"/>
    <w:rsid w:val="00715226"/>
    <w:rsid w:val="00720713"/>
    <w:rsid w:val="00720E88"/>
    <w:rsid w:val="00721655"/>
    <w:rsid w:val="00722190"/>
    <w:rsid w:val="00722670"/>
    <w:rsid w:val="00730F92"/>
    <w:rsid w:val="00735FD2"/>
    <w:rsid w:val="007477F1"/>
    <w:rsid w:val="00751FD1"/>
    <w:rsid w:val="00764C82"/>
    <w:rsid w:val="0076631F"/>
    <w:rsid w:val="00770AA3"/>
    <w:rsid w:val="00796373"/>
    <w:rsid w:val="0079668B"/>
    <w:rsid w:val="007B1B60"/>
    <w:rsid w:val="007C36A3"/>
    <w:rsid w:val="007C4463"/>
    <w:rsid w:val="007C72A7"/>
    <w:rsid w:val="007D2351"/>
    <w:rsid w:val="007D6876"/>
    <w:rsid w:val="007F33AD"/>
    <w:rsid w:val="007F3E4C"/>
    <w:rsid w:val="007F6D01"/>
    <w:rsid w:val="007F7C40"/>
    <w:rsid w:val="008025EB"/>
    <w:rsid w:val="008045E2"/>
    <w:rsid w:val="008102C9"/>
    <w:rsid w:val="00823791"/>
    <w:rsid w:val="00825108"/>
    <w:rsid w:val="008258BF"/>
    <w:rsid w:val="008300BE"/>
    <w:rsid w:val="00855A99"/>
    <w:rsid w:val="0086682A"/>
    <w:rsid w:val="0089796E"/>
    <w:rsid w:val="008A6E0A"/>
    <w:rsid w:val="008B7695"/>
    <w:rsid w:val="008B78A3"/>
    <w:rsid w:val="008C1181"/>
    <w:rsid w:val="008C3782"/>
    <w:rsid w:val="008D1694"/>
    <w:rsid w:val="008F333D"/>
    <w:rsid w:val="008F538B"/>
    <w:rsid w:val="009047F2"/>
    <w:rsid w:val="00906F23"/>
    <w:rsid w:val="00910A0D"/>
    <w:rsid w:val="009122BA"/>
    <w:rsid w:val="00913FCE"/>
    <w:rsid w:val="009144DE"/>
    <w:rsid w:val="0091481A"/>
    <w:rsid w:val="009150CF"/>
    <w:rsid w:val="00920B8C"/>
    <w:rsid w:val="009410C4"/>
    <w:rsid w:val="00941174"/>
    <w:rsid w:val="00975B12"/>
    <w:rsid w:val="0098233C"/>
    <w:rsid w:val="009824B6"/>
    <w:rsid w:val="00987B96"/>
    <w:rsid w:val="00997A30"/>
    <w:rsid w:val="009A00DE"/>
    <w:rsid w:val="009A1667"/>
    <w:rsid w:val="009A46B1"/>
    <w:rsid w:val="009B2177"/>
    <w:rsid w:val="009B49AF"/>
    <w:rsid w:val="009B77CD"/>
    <w:rsid w:val="009C437B"/>
    <w:rsid w:val="009C5E3F"/>
    <w:rsid w:val="009D273C"/>
    <w:rsid w:val="009D472E"/>
    <w:rsid w:val="009E1867"/>
    <w:rsid w:val="009E6B20"/>
    <w:rsid w:val="009E75B1"/>
    <w:rsid w:val="009E7F2F"/>
    <w:rsid w:val="009F1176"/>
    <w:rsid w:val="00A04320"/>
    <w:rsid w:val="00A227FB"/>
    <w:rsid w:val="00A240CA"/>
    <w:rsid w:val="00A272FF"/>
    <w:rsid w:val="00A3407D"/>
    <w:rsid w:val="00A352AD"/>
    <w:rsid w:val="00A54A18"/>
    <w:rsid w:val="00A54DA5"/>
    <w:rsid w:val="00A56BBD"/>
    <w:rsid w:val="00A66E01"/>
    <w:rsid w:val="00A674F8"/>
    <w:rsid w:val="00A71777"/>
    <w:rsid w:val="00A82F71"/>
    <w:rsid w:val="00A91AD5"/>
    <w:rsid w:val="00AA7691"/>
    <w:rsid w:val="00AB07C0"/>
    <w:rsid w:val="00AD7197"/>
    <w:rsid w:val="00AE3080"/>
    <w:rsid w:val="00AF04FE"/>
    <w:rsid w:val="00AF24E3"/>
    <w:rsid w:val="00AF5990"/>
    <w:rsid w:val="00B07AE8"/>
    <w:rsid w:val="00B13395"/>
    <w:rsid w:val="00B17B16"/>
    <w:rsid w:val="00B2341F"/>
    <w:rsid w:val="00B458A1"/>
    <w:rsid w:val="00B46244"/>
    <w:rsid w:val="00B47412"/>
    <w:rsid w:val="00B52260"/>
    <w:rsid w:val="00B55F75"/>
    <w:rsid w:val="00B71A32"/>
    <w:rsid w:val="00B72769"/>
    <w:rsid w:val="00B9514C"/>
    <w:rsid w:val="00BA5F3F"/>
    <w:rsid w:val="00BB7A78"/>
    <w:rsid w:val="00BC0463"/>
    <w:rsid w:val="00BC479D"/>
    <w:rsid w:val="00BC6D59"/>
    <w:rsid w:val="00BD477D"/>
    <w:rsid w:val="00BE07EA"/>
    <w:rsid w:val="00BE23EF"/>
    <w:rsid w:val="00BE611C"/>
    <w:rsid w:val="00BE7488"/>
    <w:rsid w:val="00BF0FED"/>
    <w:rsid w:val="00BF119D"/>
    <w:rsid w:val="00BF2E6F"/>
    <w:rsid w:val="00BF3214"/>
    <w:rsid w:val="00BF4D64"/>
    <w:rsid w:val="00C06856"/>
    <w:rsid w:val="00C069A2"/>
    <w:rsid w:val="00C06D59"/>
    <w:rsid w:val="00C12FDD"/>
    <w:rsid w:val="00C304EE"/>
    <w:rsid w:val="00C326FE"/>
    <w:rsid w:val="00C51BAC"/>
    <w:rsid w:val="00C566E6"/>
    <w:rsid w:val="00C806B9"/>
    <w:rsid w:val="00C90B88"/>
    <w:rsid w:val="00CA16F1"/>
    <w:rsid w:val="00CA3648"/>
    <w:rsid w:val="00CD589F"/>
    <w:rsid w:val="00CE06D3"/>
    <w:rsid w:val="00CE66D3"/>
    <w:rsid w:val="00CE6950"/>
    <w:rsid w:val="00CF3B61"/>
    <w:rsid w:val="00CF4428"/>
    <w:rsid w:val="00D00593"/>
    <w:rsid w:val="00D03392"/>
    <w:rsid w:val="00D03484"/>
    <w:rsid w:val="00D04FA4"/>
    <w:rsid w:val="00D13D0E"/>
    <w:rsid w:val="00D24173"/>
    <w:rsid w:val="00D32E81"/>
    <w:rsid w:val="00D40928"/>
    <w:rsid w:val="00D46E05"/>
    <w:rsid w:val="00D62AC5"/>
    <w:rsid w:val="00D73ED2"/>
    <w:rsid w:val="00D863CD"/>
    <w:rsid w:val="00D950CA"/>
    <w:rsid w:val="00D95594"/>
    <w:rsid w:val="00D95ED1"/>
    <w:rsid w:val="00DA38A4"/>
    <w:rsid w:val="00DA6927"/>
    <w:rsid w:val="00DB433D"/>
    <w:rsid w:val="00DB5006"/>
    <w:rsid w:val="00DC3C8B"/>
    <w:rsid w:val="00DC5D7F"/>
    <w:rsid w:val="00DC797D"/>
    <w:rsid w:val="00DD36E6"/>
    <w:rsid w:val="00DD49B3"/>
    <w:rsid w:val="00DD5ACD"/>
    <w:rsid w:val="00DE1D4F"/>
    <w:rsid w:val="00DF1F9A"/>
    <w:rsid w:val="00DF5793"/>
    <w:rsid w:val="00DF5C3D"/>
    <w:rsid w:val="00E00FCC"/>
    <w:rsid w:val="00E029A0"/>
    <w:rsid w:val="00E26D0E"/>
    <w:rsid w:val="00E42704"/>
    <w:rsid w:val="00E43967"/>
    <w:rsid w:val="00E55DAD"/>
    <w:rsid w:val="00E57F2C"/>
    <w:rsid w:val="00E650C5"/>
    <w:rsid w:val="00E70D99"/>
    <w:rsid w:val="00E744B7"/>
    <w:rsid w:val="00E778B0"/>
    <w:rsid w:val="00E841D2"/>
    <w:rsid w:val="00E86BCF"/>
    <w:rsid w:val="00E923A3"/>
    <w:rsid w:val="00EB04B9"/>
    <w:rsid w:val="00EC5E5C"/>
    <w:rsid w:val="00EC64F4"/>
    <w:rsid w:val="00EC7BDF"/>
    <w:rsid w:val="00ED6461"/>
    <w:rsid w:val="00EE5AA8"/>
    <w:rsid w:val="00EE6BA6"/>
    <w:rsid w:val="00EF016F"/>
    <w:rsid w:val="00EF67CB"/>
    <w:rsid w:val="00F01770"/>
    <w:rsid w:val="00F1477B"/>
    <w:rsid w:val="00F17EBB"/>
    <w:rsid w:val="00F2314B"/>
    <w:rsid w:val="00F25649"/>
    <w:rsid w:val="00F3390E"/>
    <w:rsid w:val="00F405BD"/>
    <w:rsid w:val="00F41BA2"/>
    <w:rsid w:val="00F4249A"/>
    <w:rsid w:val="00F52470"/>
    <w:rsid w:val="00F65D9C"/>
    <w:rsid w:val="00F66E28"/>
    <w:rsid w:val="00F7418D"/>
    <w:rsid w:val="00F74A90"/>
    <w:rsid w:val="00F77328"/>
    <w:rsid w:val="00F82CDB"/>
    <w:rsid w:val="00F83092"/>
    <w:rsid w:val="00F9098A"/>
    <w:rsid w:val="00F97DAA"/>
    <w:rsid w:val="00FA2DC8"/>
    <w:rsid w:val="00FB46F0"/>
    <w:rsid w:val="00FC4D32"/>
    <w:rsid w:val="00FD0517"/>
    <w:rsid w:val="00FE1876"/>
    <w:rsid w:val="00FE3008"/>
    <w:rsid w:val="00FE498C"/>
    <w:rsid w:val="00FE67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rFonts w:ascii="Liberation Serif" w:eastAsia="DejaVu Sans" w:hAnsi="Liberation Serif" w:cs="FreeSans"/>
      <w:kern w:val="1"/>
      <w:sz w:val="24"/>
      <w:szCs w:val="24"/>
      <w:lang w:val="id-ID" w:eastAsia="zh-CN" w:bidi="hi-IN"/>
    </w:rPr>
  </w:style>
  <w:style w:type="paragraph" w:styleId="Heading1">
    <w:name w:val="heading 1"/>
    <w:basedOn w:val="Heading"/>
    <w:next w:val="TEUnsoed-TextBodyspasi2"/>
    <w:qFormat/>
    <w:pPr>
      <w:numPr>
        <w:numId w:val="1"/>
      </w:numPr>
      <w:spacing w:before="238" w:after="357"/>
      <w:jc w:val="center"/>
      <w:outlineLvl w:val="0"/>
    </w:pPr>
    <w:rPr>
      <w:b/>
      <w:kern w:val="0"/>
      <w:szCs w:val="36"/>
    </w:rPr>
  </w:style>
  <w:style w:type="paragraph" w:styleId="Heading2">
    <w:name w:val="heading 2"/>
    <w:basedOn w:val="Heading"/>
    <w:next w:val="TEUnsoed-TextBodyspasi2"/>
    <w:qFormat/>
    <w:pPr>
      <w:numPr>
        <w:ilvl w:val="1"/>
        <w:numId w:val="1"/>
      </w:numPr>
      <w:spacing w:before="198" w:after="119"/>
      <w:outlineLvl w:val="1"/>
    </w:pPr>
    <w:rPr>
      <w:b/>
      <w:szCs w:val="32"/>
    </w:rPr>
  </w:style>
  <w:style w:type="paragraph" w:styleId="Heading3">
    <w:name w:val="heading 3"/>
    <w:basedOn w:val="Heading"/>
    <w:next w:val="TEUnsoed-TextBodyspasi2"/>
    <w:qFormat/>
    <w:pPr>
      <w:numPr>
        <w:ilvl w:val="2"/>
        <w:numId w:val="1"/>
      </w:numPr>
      <w:spacing w:before="113" w:after="119"/>
      <w:outlineLvl w:val="2"/>
    </w:pPr>
    <w:rPr>
      <w:b/>
      <w:color w:val="000000"/>
    </w:rPr>
  </w:style>
  <w:style w:type="paragraph" w:styleId="Heading4">
    <w:name w:val="heading 4"/>
    <w:basedOn w:val="Heading"/>
    <w:next w:val="TEUnsoed-TextBodyspasi2"/>
    <w:qFormat/>
    <w:pPr>
      <w:numPr>
        <w:ilvl w:val="3"/>
        <w:numId w:val="1"/>
      </w:numPr>
      <w:spacing w:before="120"/>
      <w:outlineLvl w:val="3"/>
    </w:pPr>
    <w:rPr>
      <w:b/>
      <w:iCs/>
      <w:color w:val="000000"/>
      <w:szCs w:val="27"/>
    </w:rPr>
  </w:style>
  <w:style w:type="paragraph" w:styleId="Heading5">
    <w:name w:val="heading 5"/>
    <w:basedOn w:val="Heading"/>
    <w:next w:val="TEUnsoed-Title"/>
    <w:qFormat/>
    <w:pPr>
      <w:numPr>
        <w:ilvl w:val="4"/>
        <w:numId w:val="1"/>
      </w:numPr>
      <w:spacing w:before="120" w:after="60"/>
      <w:outlineLvl w:val="4"/>
    </w:pPr>
    <w:rPr>
      <w:b/>
      <w:bCs/>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pPr>
      <w:keepNext/>
      <w:spacing w:before="240" w:after="120"/>
    </w:pPr>
    <w:rPr>
      <w:rFonts w:eastAsia="Droid Sans Fallback"/>
      <w:szCs w:val="28"/>
    </w:rPr>
  </w:style>
  <w:style w:type="paragraph" w:styleId="BodyText">
    <w:name w:val="Body Text"/>
    <w:basedOn w:val="Normal"/>
    <w:pPr>
      <w:spacing w:line="480" w:lineRule="auto"/>
      <w:ind w:firstLine="850"/>
      <w:jc w:val="both"/>
    </w:pPr>
  </w:style>
  <w:style w:type="paragraph" w:customStyle="1" w:styleId="TEUnsoed-TextBodyspasi2">
    <w:name w:val="TE Unsoed - Text Body spasi 2"/>
    <w:basedOn w:val="TEUnsoed-TextBodyspasi1"/>
    <w:pPr>
      <w:spacing w:line="480" w:lineRule="auto"/>
    </w:pPr>
  </w:style>
  <w:style w:type="paragraph" w:customStyle="1" w:styleId="TEUnsoed-TextBodyspasi1">
    <w:name w:val="TE Unsoed - Text Body spasi 1"/>
    <w:basedOn w:val="BodyText"/>
    <w:qFormat/>
    <w:pPr>
      <w:spacing w:before="57" w:after="57" w:line="240" w:lineRule="auto"/>
    </w:pPr>
  </w:style>
  <w:style w:type="paragraph" w:customStyle="1" w:styleId="TEUnsoed-Title">
    <w:name w:val="TE Unsoed - Title"/>
    <w:basedOn w:val="Title"/>
    <w:rPr>
      <w:caps/>
    </w:rPr>
  </w:style>
  <w:style w:type="paragraph" w:styleId="Title">
    <w:name w:val="Title"/>
    <w:basedOn w:val="Heading"/>
    <w:next w:val="Subtitle"/>
    <w:qFormat/>
    <w:pPr>
      <w:jc w:val="center"/>
    </w:pPr>
    <w:rPr>
      <w:b/>
      <w:sz w:val="28"/>
      <w:szCs w:val="56"/>
    </w:rPr>
  </w:style>
  <w:style w:type="paragraph" w:styleId="Subtitle">
    <w:name w:val="Subtitle"/>
    <w:basedOn w:val="Heading"/>
    <w:qFormat/>
    <w:pPr>
      <w:spacing w:before="0" w:after="0"/>
      <w:jc w:val="center"/>
    </w:pPr>
    <w:rPr>
      <w:sz w:val="28"/>
      <w:szCs w:val="36"/>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customStyle="1" w:styleId="NumberingSymbols">
    <w:name w:val="Numbering Symbols"/>
  </w:style>
  <w:style w:type="character" w:customStyle="1" w:styleId="FootnoteCharacters">
    <w:name w:val="Footnote Characters"/>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styleId="List">
    <w:name w:val="List"/>
    <w:basedOn w:val="BodyText"/>
    <w:autoRedefine/>
    <w:rsid w:val="00CA3648"/>
    <w:pPr>
      <w:numPr>
        <w:ilvl w:val="8"/>
        <w:numId w:val="10"/>
      </w:numPr>
      <w:tabs>
        <w:tab w:val="clear" w:pos="3600"/>
        <w:tab w:val="num" w:pos="1440"/>
      </w:tabs>
      <w:ind w:left="1440"/>
    </w:pPr>
    <w:rPr>
      <w:lang w:val="en-US"/>
    </w:rPr>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Quotations">
    <w:name w:val="Quotations"/>
    <w:basedOn w:val="Normal"/>
    <w:pPr>
      <w:spacing w:after="283"/>
      <w:ind w:left="567" w:right="567"/>
    </w:pPr>
  </w:style>
  <w:style w:type="paragraph" w:styleId="TOC1">
    <w:name w:val="toc 1"/>
    <w:basedOn w:val="Index"/>
    <w:uiPriority w:val="39"/>
    <w:pPr>
      <w:tabs>
        <w:tab w:val="right" w:leader="dot" w:pos="9638"/>
      </w:tabs>
      <w:spacing w:before="142"/>
    </w:pPr>
  </w:style>
  <w:style w:type="paragraph" w:styleId="Footer">
    <w:name w:val="footer"/>
    <w:basedOn w:val="Normal"/>
    <w:pPr>
      <w:suppressLineNumbers/>
      <w:tabs>
        <w:tab w:val="center" w:pos="4819"/>
        <w:tab w:val="right" w:pos="9638"/>
      </w:tabs>
    </w:pPr>
    <w:rPr>
      <w:sz w:val="22"/>
    </w:rPr>
  </w:style>
  <w:style w:type="paragraph" w:styleId="BodyTextIndent">
    <w:name w:val="Body Text Indent"/>
    <w:basedOn w:val="BodyText"/>
    <w:pPr>
      <w:ind w:left="283" w:firstLine="0"/>
    </w:pPr>
  </w:style>
  <w:style w:type="paragraph" w:styleId="Header">
    <w:name w:val="header"/>
    <w:basedOn w:val="Normal"/>
    <w:pPr>
      <w:suppressLineNumbers/>
      <w:tabs>
        <w:tab w:val="center" w:pos="4819"/>
        <w:tab w:val="right" w:pos="9638"/>
      </w:tabs>
    </w:pPr>
  </w:style>
  <w:style w:type="paragraph" w:customStyle="1" w:styleId="Text">
    <w:name w:val="Text"/>
    <w:basedOn w:val="Caption"/>
    <w:pPr>
      <w:spacing w:before="57" w:after="57"/>
      <w:jc w:val="both"/>
    </w:pPr>
    <w:rPr>
      <w:i w:val="0"/>
    </w:rPr>
  </w:style>
  <w:style w:type="paragraph" w:customStyle="1" w:styleId="TableContents">
    <w:name w:val="Table Contents"/>
    <w:basedOn w:val="Normal"/>
    <w:pPr>
      <w:suppressLineNumbers/>
    </w:pPr>
    <w:rPr>
      <w:sz w:val="20"/>
    </w:rPr>
  </w:style>
  <w:style w:type="paragraph" w:styleId="TOC2">
    <w:name w:val="toc 2"/>
    <w:basedOn w:val="Index"/>
    <w:uiPriority w:val="39"/>
    <w:pPr>
      <w:tabs>
        <w:tab w:val="right" w:pos="850"/>
        <w:tab w:val="right" w:leader="dot" w:pos="9355"/>
      </w:tabs>
      <w:spacing w:before="85" w:after="28"/>
      <w:ind w:left="850" w:hanging="567"/>
    </w:pPr>
  </w:style>
  <w:style w:type="paragraph" w:styleId="TOC3">
    <w:name w:val="toc 3"/>
    <w:basedOn w:val="Index"/>
    <w:uiPriority w:val="39"/>
    <w:pPr>
      <w:tabs>
        <w:tab w:val="right" w:pos="1134"/>
        <w:tab w:val="right" w:leader="dot" w:pos="9072"/>
      </w:tabs>
      <w:ind w:left="1134" w:hanging="567"/>
    </w:pPr>
  </w:style>
  <w:style w:type="paragraph" w:customStyle="1" w:styleId="TEUnsoed-BiodataPenulisspasi1">
    <w:name w:val="TE Unsoed - Biodata Penulis spasi 1"/>
    <w:basedOn w:val="TEUnsoed-TextBodyspasi1"/>
    <w:pPr>
      <w:ind w:firstLine="0"/>
    </w:pPr>
  </w:style>
  <w:style w:type="paragraph" w:customStyle="1" w:styleId="TEUnsoed-Heading1">
    <w:name w:val="TE Unsoed - Heading 1"/>
    <w:basedOn w:val="Heading1"/>
    <w:pPr>
      <w:numPr>
        <w:numId w:val="0"/>
      </w:numPr>
    </w:pPr>
    <w:rPr>
      <w:color w:val="800000"/>
    </w:rPr>
  </w:style>
  <w:style w:type="paragraph" w:customStyle="1" w:styleId="TEUnsoed-Subtitle">
    <w:name w:val="TE Unsoed - Subtitle"/>
    <w:basedOn w:val="Subtitle"/>
  </w:style>
  <w:style w:type="paragraph" w:styleId="TOC4">
    <w:name w:val="toc 4"/>
    <w:basedOn w:val="Index"/>
    <w:uiPriority w:val="39"/>
    <w:pPr>
      <w:tabs>
        <w:tab w:val="right" w:leader="dot" w:pos="8789"/>
      </w:tabs>
      <w:ind w:left="849"/>
    </w:pPr>
  </w:style>
  <w:style w:type="paragraph" w:styleId="ListBullet">
    <w:name w:val="List Bullet"/>
    <w:basedOn w:val="List"/>
    <w:pPr>
      <w:spacing w:after="120"/>
      <w:ind w:left="360"/>
    </w:pPr>
  </w:style>
  <w:style w:type="paragraph" w:customStyle="1" w:styleId="List1Start">
    <w:name w:val="List 1 Start"/>
    <w:basedOn w:val="List"/>
    <w:next w:val="ListBullet"/>
    <w:pPr>
      <w:spacing w:before="240" w:after="120"/>
      <w:ind w:left="360"/>
    </w:pPr>
  </w:style>
  <w:style w:type="paragraph" w:styleId="ListBullet2">
    <w:name w:val="List Bullet 2"/>
    <w:basedOn w:val="List"/>
    <w:pPr>
      <w:spacing w:after="120"/>
    </w:pPr>
  </w:style>
  <w:style w:type="paragraph" w:styleId="ListContinue2">
    <w:name w:val="List Continue 2"/>
    <w:basedOn w:val="List"/>
    <w:pPr>
      <w:spacing w:after="120"/>
      <w:ind w:firstLine="0"/>
    </w:pPr>
  </w:style>
  <w:style w:type="paragraph" w:customStyle="1" w:styleId="List2End">
    <w:name w:val="List 2 End"/>
    <w:basedOn w:val="List"/>
    <w:next w:val="ListBullet2"/>
    <w:pPr>
      <w:spacing w:after="240"/>
    </w:pPr>
  </w:style>
  <w:style w:type="paragraph" w:customStyle="1" w:styleId="List2Start">
    <w:name w:val="List 2 Start"/>
    <w:basedOn w:val="List"/>
    <w:next w:val="ListBullet2"/>
    <w:pPr>
      <w:spacing w:before="240" w:after="120"/>
    </w:pPr>
  </w:style>
  <w:style w:type="paragraph" w:styleId="ListContinue">
    <w:name w:val="List Continue"/>
    <w:basedOn w:val="List"/>
    <w:pPr>
      <w:spacing w:after="120"/>
      <w:ind w:left="360" w:firstLine="0"/>
    </w:pPr>
  </w:style>
  <w:style w:type="paragraph" w:customStyle="1" w:styleId="List1End">
    <w:name w:val="List 1 End"/>
    <w:basedOn w:val="List"/>
    <w:next w:val="ListBullet"/>
    <w:pPr>
      <w:spacing w:after="240"/>
      <w:ind w:left="360"/>
    </w:pPr>
  </w:style>
  <w:style w:type="paragraph" w:styleId="ListBullet3">
    <w:name w:val="List Bullet 3"/>
    <w:basedOn w:val="List"/>
    <w:pPr>
      <w:spacing w:after="120"/>
      <w:ind w:left="1080"/>
    </w:pPr>
  </w:style>
  <w:style w:type="paragraph" w:styleId="ListBullet4">
    <w:name w:val="List Bullet 4"/>
    <w:basedOn w:val="List"/>
    <w:pPr>
      <w:spacing w:after="120"/>
    </w:pPr>
  </w:style>
  <w:style w:type="paragraph" w:styleId="ListBullet5">
    <w:name w:val="List Bullet 5"/>
    <w:basedOn w:val="List"/>
    <w:pPr>
      <w:spacing w:after="120"/>
      <w:ind w:left="1800"/>
    </w:pPr>
  </w:style>
  <w:style w:type="paragraph" w:customStyle="1" w:styleId="TEUnsoed-DaftarIstilah">
    <w:name w:val="TE Unsoed - Daftar Istilah"/>
    <w:basedOn w:val="BodyText"/>
    <w:pPr>
      <w:spacing w:after="170" w:line="240" w:lineRule="auto"/>
      <w:ind w:left="850" w:hanging="850"/>
    </w:pPr>
  </w:style>
  <w:style w:type="paragraph" w:customStyle="1" w:styleId="TableHeading">
    <w:name w:val="Table Heading"/>
    <w:basedOn w:val="TableContents"/>
    <w:pPr>
      <w:jc w:val="center"/>
    </w:pPr>
    <w:rPr>
      <w:b/>
    </w:rPr>
  </w:style>
  <w:style w:type="paragraph" w:customStyle="1" w:styleId="Tabel">
    <w:name w:val="Tabel"/>
    <w:basedOn w:val="Caption"/>
    <w:pPr>
      <w:jc w:val="both"/>
    </w:pPr>
    <w:rPr>
      <w:sz w:val="22"/>
    </w:rPr>
  </w:style>
  <w:style w:type="paragraph" w:customStyle="1" w:styleId="TableIndex1">
    <w:name w:val="Table Index 1"/>
    <w:basedOn w:val="Index"/>
    <w:pPr>
      <w:tabs>
        <w:tab w:val="right" w:leader="dot" w:pos="9638"/>
      </w:tabs>
      <w:ind w:left="964" w:hanging="964"/>
    </w:pPr>
  </w:style>
  <w:style w:type="paragraph" w:customStyle="1" w:styleId="TEUnsoed-TitleEnglish">
    <w:name w:val="TE Unsoed - Title English"/>
    <w:basedOn w:val="TEUnsoed-Title"/>
    <w:rPr>
      <w:i/>
      <w:sz w:val="26"/>
    </w:rPr>
  </w:style>
  <w:style w:type="paragraph" w:customStyle="1" w:styleId="TEUnsoed-Gambar">
    <w:name w:val="TE Unsoed - Gambar"/>
    <w:basedOn w:val="BodyText"/>
    <w:pPr>
      <w:spacing w:before="170" w:after="283" w:line="240" w:lineRule="auto"/>
      <w:ind w:firstLine="0"/>
      <w:jc w:val="center"/>
    </w:pPr>
  </w:style>
  <w:style w:type="paragraph" w:customStyle="1" w:styleId="TEUnsoed-CaptionGambar1baris">
    <w:name w:val="TE Unsoed - Caption Gambar 1 baris"/>
    <w:basedOn w:val="Caption"/>
    <w:autoRedefine/>
    <w:pPr>
      <w:jc w:val="center"/>
    </w:pPr>
    <w:rPr>
      <w:sz w:val="22"/>
    </w:rPr>
  </w:style>
  <w:style w:type="paragraph" w:customStyle="1" w:styleId="TEUnsoed-CaptionGambar2baris">
    <w:name w:val="TE Unsoed - Caption Gambar 2 baris"/>
    <w:basedOn w:val="TEUnsoed-CaptionGambar1baris"/>
    <w:pPr>
      <w:jc w:val="both"/>
    </w:pPr>
  </w:style>
  <w:style w:type="paragraph" w:customStyle="1" w:styleId="IllustrationIndex1">
    <w:name w:val="Illustration Index 1"/>
    <w:basedOn w:val="Index"/>
    <w:pPr>
      <w:tabs>
        <w:tab w:val="right" w:leader="dot" w:pos="9638"/>
      </w:tabs>
      <w:ind w:left="1230" w:hanging="1230"/>
    </w:pPr>
  </w:style>
  <w:style w:type="paragraph" w:customStyle="1" w:styleId="Gambar">
    <w:name w:val="Gambar"/>
    <w:basedOn w:val="Caption"/>
  </w:style>
  <w:style w:type="paragraph" w:customStyle="1" w:styleId="Bibliography1">
    <w:name w:val="Bibliography 1"/>
    <w:basedOn w:val="Index"/>
    <w:pPr>
      <w:tabs>
        <w:tab w:val="left" w:pos="384"/>
      </w:tabs>
      <w:spacing w:line="240" w:lineRule="atLeast"/>
      <w:ind w:left="384" w:hanging="384"/>
      <w:jc w:val="both"/>
    </w:pPr>
  </w:style>
  <w:style w:type="paragraph" w:customStyle="1" w:styleId="Table">
    <w:name w:val="Table"/>
    <w:basedOn w:val="Caption"/>
  </w:style>
  <w:style w:type="paragraph" w:customStyle="1" w:styleId="FrameContents">
    <w:name w:val="Frame Contents"/>
    <w:basedOn w:val="Normal"/>
  </w:style>
  <w:style w:type="paragraph" w:customStyle="1" w:styleId="Keteranganpersamaan">
    <w:name w:val="Keterangan persamaan"/>
    <w:basedOn w:val="TableContents"/>
    <w:pPr>
      <w:tabs>
        <w:tab w:val="left" w:pos="567"/>
        <w:tab w:val="left" w:pos="1134"/>
        <w:tab w:val="left" w:pos="1417"/>
      </w:tabs>
    </w:pPr>
  </w:style>
  <w:style w:type="paragraph" w:styleId="ListNumber">
    <w:name w:val="List Number"/>
    <w:basedOn w:val="List"/>
    <w:pPr>
      <w:spacing w:after="120"/>
      <w:ind w:left="360"/>
    </w:pPr>
  </w:style>
  <w:style w:type="paragraph" w:customStyle="1" w:styleId="ListIndent">
    <w:name w:val="List Indent"/>
    <w:basedOn w:val="BodyText"/>
    <w:pPr>
      <w:tabs>
        <w:tab w:val="left" w:pos="0"/>
      </w:tabs>
      <w:ind w:left="2835" w:hanging="2551"/>
    </w:pPr>
  </w:style>
  <w:style w:type="paragraph" w:styleId="FootnoteText">
    <w:name w:val="footnote text"/>
    <w:basedOn w:val="Normal"/>
    <w:pPr>
      <w:suppressLineNumbers/>
      <w:ind w:left="339" w:hanging="339"/>
    </w:pPr>
    <w:rPr>
      <w:sz w:val="20"/>
      <w:szCs w:val="20"/>
    </w:rPr>
  </w:style>
  <w:style w:type="paragraph" w:customStyle="1" w:styleId="TEUnsoed-DaftarSimbol">
    <w:name w:val="TE Unsoed - Daftar Simbol"/>
    <w:basedOn w:val="TEUnsoed-DaftarIstilah"/>
    <w:pPr>
      <w:tabs>
        <w:tab w:val="left" w:pos="-283"/>
      </w:tabs>
    </w:pPr>
  </w:style>
  <w:style w:type="paragraph" w:customStyle="1" w:styleId="HeadingLampiran">
    <w:name w:val="Heading Lampiran"/>
    <w:basedOn w:val="Heading1"/>
    <w:next w:val="TEUnsoed-TextBodyspasi2"/>
    <w:autoRedefine/>
    <w:pPr>
      <w:numPr>
        <w:numId w:val="2"/>
      </w:numPr>
      <w:ind w:left="1417" w:hanging="1417"/>
      <w:jc w:val="both"/>
    </w:pPr>
  </w:style>
  <w:style w:type="paragraph" w:styleId="BodyTextFirstIndent">
    <w:name w:val="Body Text First Indent"/>
    <w:basedOn w:val="BodyText"/>
  </w:style>
  <w:style w:type="paragraph" w:customStyle="1" w:styleId="UserIndex1">
    <w:name w:val="User Index 1"/>
    <w:basedOn w:val="Index"/>
    <w:pPr>
      <w:ind w:left="1247" w:hanging="1247"/>
    </w:pPr>
  </w:style>
  <w:style w:type="character" w:customStyle="1" w:styleId="UnresolvedMention">
    <w:name w:val="Unresolved Mention"/>
    <w:uiPriority w:val="99"/>
    <w:semiHidden/>
    <w:unhideWhenUsed/>
    <w:rsid w:val="00F83092"/>
    <w:rPr>
      <w:color w:val="605E5C"/>
      <w:shd w:val="clear" w:color="auto" w:fill="E1DFDD"/>
    </w:rPr>
  </w:style>
  <w:style w:type="table" w:styleId="TableGrid">
    <w:name w:val="Table Grid"/>
    <w:basedOn w:val="TableNormal"/>
    <w:uiPriority w:val="39"/>
    <w:rsid w:val="006723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9514C"/>
    <w:rPr>
      <w:rFonts w:ascii="Tahoma" w:hAnsi="Tahoma" w:cs="Mangal"/>
      <w:sz w:val="16"/>
      <w:szCs w:val="14"/>
    </w:rPr>
  </w:style>
  <w:style w:type="character" w:customStyle="1" w:styleId="BalloonTextChar">
    <w:name w:val="Balloon Text Char"/>
    <w:link w:val="BalloonText"/>
    <w:uiPriority w:val="99"/>
    <w:semiHidden/>
    <w:rsid w:val="00B9514C"/>
    <w:rPr>
      <w:rFonts w:ascii="Tahoma" w:eastAsia="DejaVu Sans" w:hAnsi="Tahoma" w:cs="Mangal"/>
      <w:kern w:val="1"/>
      <w:sz w:val="16"/>
      <w:szCs w:val="14"/>
      <w:lang w:val="id-ID" w:eastAsia="zh-CN" w:bidi="hi-IN"/>
    </w:rPr>
  </w:style>
  <w:style w:type="character" w:customStyle="1" w:styleId="fontstyle01">
    <w:name w:val="fontstyle01"/>
    <w:rsid w:val="00F74A90"/>
    <w:rPr>
      <w:rFonts w:ascii="TimesNewRomanPSMT" w:hAnsi="TimesNewRomanPSMT" w:hint="default"/>
      <w:b w:val="0"/>
      <w:bCs w:val="0"/>
      <w:i w:val="0"/>
      <w:iCs w:val="0"/>
      <w:color w:val="000000"/>
      <w:sz w:val="24"/>
      <w:szCs w:val="24"/>
    </w:rPr>
  </w:style>
  <w:style w:type="character" w:customStyle="1" w:styleId="fontstyle21">
    <w:name w:val="fontstyle21"/>
    <w:rsid w:val="000F3820"/>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584308"/>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PlaceholderText">
    <w:name w:val="Placeholder Text"/>
    <w:uiPriority w:val="99"/>
    <w:semiHidden/>
    <w:rsid w:val="005922CF"/>
    <w:rPr>
      <w:color w:val="808080"/>
    </w:rPr>
  </w:style>
  <w:style w:type="character" w:styleId="Emphasis">
    <w:name w:val="Emphasis"/>
    <w:uiPriority w:val="20"/>
    <w:qFormat/>
    <w:rsid w:val="00796373"/>
    <w:rPr>
      <w:i/>
      <w:iCs/>
    </w:rPr>
  </w:style>
  <w:style w:type="paragraph" w:styleId="TableofFigures">
    <w:name w:val="table of figures"/>
    <w:basedOn w:val="Normal"/>
    <w:next w:val="Normal"/>
    <w:uiPriority w:val="99"/>
    <w:unhideWhenUsed/>
    <w:rsid w:val="00593B94"/>
    <w:rPr>
      <w:rFonts w:cs="Mangal"/>
      <w:szCs w:val="21"/>
    </w:rPr>
  </w:style>
  <w:style w:type="character" w:customStyle="1" w:styleId="fontstyle31">
    <w:name w:val="fontstyle31"/>
    <w:rsid w:val="00435786"/>
    <w:rPr>
      <w:rFonts w:ascii="TimesNewRomanPS-ItalicMT" w:hAnsi="TimesNewRomanPS-ItalicMT" w:hint="default"/>
      <w:b w:val="0"/>
      <w:bCs w:val="0"/>
      <w:i/>
      <w:iCs/>
      <w:color w:val="000000"/>
      <w:sz w:val="24"/>
      <w:szCs w:val="24"/>
    </w:rPr>
  </w:style>
  <w:style w:type="character" w:styleId="Strong">
    <w:name w:val="Strong"/>
    <w:uiPriority w:val="22"/>
    <w:qFormat/>
    <w:rsid w:val="003C0763"/>
    <w:rPr>
      <w:b/>
      <w:bCs/>
    </w:rPr>
  </w:style>
  <w:style w:type="paragraph" w:styleId="ListParagraph">
    <w:name w:val="List Paragraph"/>
    <w:basedOn w:val="Normal"/>
    <w:uiPriority w:val="34"/>
    <w:qFormat/>
    <w:rsid w:val="00DC5D7F"/>
    <w:pPr>
      <w:ind w:left="720"/>
      <w:contextualSpacing/>
    </w:pPr>
    <w:rPr>
      <w:rFonts w:cs="Mangal"/>
      <w:szCs w:val="21"/>
    </w:rPr>
  </w:style>
  <w:style w:type="table" w:styleId="LightShading">
    <w:name w:val="Light Shading"/>
    <w:basedOn w:val="TableNormal"/>
    <w:uiPriority w:val="60"/>
    <w:rsid w:val="00CF3B61"/>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HTMLPreformatted">
    <w:name w:val="HTML Preformatted"/>
    <w:basedOn w:val="Normal"/>
    <w:link w:val="HTMLPreformattedChar"/>
    <w:uiPriority w:val="99"/>
    <w:unhideWhenUsed/>
    <w:rsid w:val="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en-US" w:eastAsia="en-US" w:bidi="ar-SA"/>
    </w:rPr>
  </w:style>
  <w:style w:type="character" w:customStyle="1" w:styleId="HTMLPreformattedChar">
    <w:name w:val="HTML Preformatted Char"/>
    <w:basedOn w:val="DefaultParagraphFont"/>
    <w:link w:val="HTMLPreformatted"/>
    <w:uiPriority w:val="99"/>
    <w:rsid w:val="00D40928"/>
    <w:rPr>
      <w:rFonts w:ascii="Courier New" w:hAnsi="Courier New" w:cs="Courier New"/>
    </w:rPr>
  </w:style>
  <w:style w:type="character" w:customStyle="1" w:styleId="kn">
    <w:name w:val="kn"/>
    <w:basedOn w:val="DefaultParagraphFont"/>
    <w:rsid w:val="00D40928"/>
  </w:style>
  <w:style w:type="character" w:customStyle="1" w:styleId="nn">
    <w:name w:val="nn"/>
    <w:basedOn w:val="DefaultParagraphFont"/>
    <w:rsid w:val="00D40928"/>
  </w:style>
  <w:style w:type="character" w:customStyle="1" w:styleId="n">
    <w:name w:val="n"/>
    <w:basedOn w:val="DefaultParagraphFont"/>
    <w:rsid w:val="00D40928"/>
  </w:style>
  <w:style w:type="character" w:customStyle="1" w:styleId="o">
    <w:name w:val="o"/>
    <w:basedOn w:val="DefaultParagraphFont"/>
    <w:rsid w:val="00D40928"/>
  </w:style>
  <w:style w:type="character" w:customStyle="1" w:styleId="p">
    <w:name w:val="p"/>
    <w:basedOn w:val="DefaultParagraphFont"/>
    <w:rsid w:val="00D40928"/>
  </w:style>
  <w:style w:type="character" w:customStyle="1" w:styleId="s1">
    <w:name w:val="s1"/>
    <w:basedOn w:val="DefaultParagraphFont"/>
    <w:rsid w:val="00D40928"/>
  </w:style>
  <w:style w:type="character" w:customStyle="1" w:styleId="k">
    <w:name w:val="k"/>
    <w:basedOn w:val="DefaultParagraphFont"/>
    <w:rsid w:val="00D40928"/>
  </w:style>
  <w:style w:type="character" w:customStyle="1" w:styleId="c1">
    <w:name w:val="c1"/>
    <w:basedOn w:val="DefaultParagraphFont"/>
    <w:rsid w:val="00D40928"/>
  </w:style>
  <w:style w:type="character" w:customStyle="1" w:styleId="mf">
    <w:name w:val="mf"/>
    <w:basedOn w:val="DefaultParagraphFont"/>
    <w:rsid w:val="00D40928"/>
  </w:style>
  <w:style w:type="character" w:customStyle="1" w:styleId="ne">
    <w:name w:val="ne"/>
    <w:basedOn w:val="DefaultParagraphFont"/>
    <w:rsid w:val="00D40928"/>
  </w:style>
  <w:style w:type="character" w:customStyle="1" w:styleId="ow">
    <w:name w:val="ow"/>
    <w:basedOn w:val="DefaultParagraphFont"/>
    <w:rsid w:val="00D40928"/>
  </w:style>
  <w:style w:type="character" w:customStyle="1" w:styleId="mi">
    <w:name w:val="mi"/>
    <w:basedOn w:val="DefaultParagraphFont"/>
    <w:rsid w:val="00D40928"/>
  </w:style>
  <w:style w:type="character" w:customStyle="1" w:styleId="s2">
    <w:name w:val="s2"/>
    <w:basedOn w:val="DefaultParagraphFont"/>
    <w:rsid w:val="00D40928"/>
  </w:style>
  <w:style w:type="character" w:customStyle="1" w:styleId="nb">
    <w:name w:val="nb"/>
    <w:basedOn w:val="DefaultParagraphFont"/>
    <w:rsid w:val="00D40928"/>
  </w:style>
  <w:style w:type="character" w:customStyle="1" w:styleId="se">
    <w:name w:val="se"/>
    <w:basedOn w:val="DefaultParagraphFont"/>
    <w:rsid w:val="00D40928"/>
  </w:style>
  <w:style w:type="character" w:customStyle="1" w:styleId="kc">
    <w:name w:val="kc"/>
    <w:basedOn w:val="DefaultParagraphFont"/>
    <w:rsid w:val="00D40928"/>
  </w:style>
  <w:style w:type="character" w:customStyle="1" w:styleId="si">
    <w:name w:val="si"/>
    <w:basedOn w:val="DefaultParagraphFont"/>
    <w:rsid w:val="00ED6461"/>
  </w:style>
  <w:style w:type="character" w:customStyle="1" w:styleId="nf">
    <w:name w:val="nf"/>
    <w:basedOn w:val="DefaultParagraphFont"/>
    <w:rsid w:val="00ED6461"/>
  </w:style>
  <w:style w:type="character" w:customStyle="1" w:styleId="sd">
    <w:name w:val="sd"/>
    <w:basedOn w:val="DefaultParagraphFont"/>
    <w:rsid w:val="00ED6461"/>
  </w:style>
  <w:style w:type="character" w:customStyle="1" w:styleId="pl-kos">
    <w:name w:val="pl-kos"/>
    <w:basedOn w:val="DefaultParagraphFont"/>
    <w:rsid w:val="002B15E2"/>
  </w:style>
  <w:style w:type="character" w:customStyle="1" w:styleId="pl-ent">
    <w:name w:val="pl-ent"/>
    <w:basedOn w:val="DefaultParagraphFont"/>
    <w:rsid w:val="002B15E2"/>
  </w:style>
  <w:style w:type="character" w:customStyle="1" w:styleId="pl-pds">
    <w:name w:val="pl-pds"/>
    <w:basedOn w:val="DefaultParagraphFont"/>
    <w:rsid w:val="003B759F"/>
  </w:style>
  <w:style w:type="character" w:customStyle="1" w:styleId="pl-smi">
    <w:name w:val="pl-smi"/>
    <w:basedOn w:val="DefaultParagraphFont"/>
    <w:rsid w:val="003B75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rFonts w:ascii="Liberation Serif" w:eastAsia="DejaVu Sans" w:hAnsi="Liberation Serif" w:cs="FreeSans"/>
      <w:kern w:val="1"/>
      <w:sz w:val="24"/>
      <w:szCs w:val="24"/>
      <w:lang w:val="id-ID" w:eastAsia="zh-CN" w:bidi="hi-IN"/>
    </w:rPr>
  </w:style>
  <w:style w:type="paragraph" w:styleId="Heading1">
    <w:name w:val="heading 1"/>
    <w:basedOn w:val="Heading"/>
    <w:next w:val="TEUnsoed-TextBodyspasi2"/>
    <w:qFormat/>
    <w:pPr>
      <w:numPr>
        <w:numId w:val="1"/>
      </w:numPr>
      <w:spacing w:before="238" w:after="357"/>
      <w:jc w:val="center"/>
      <w:outlineLvl w:val="0"/>
    </w:pPr>
    <w:rPr>
      <w:b/>
      <w:kern w:val="0"/>
      <w:szCs w:val="36"/>
    </w:rPr>
  </w:style>
  <w:style w:type="paragraph" w:styleId="Heading2">
    <w:name w:val="heading 2"/>
    <w:basedOn w:val="Heading"/>
    <w:next w:val="TEUnsoed-TextBodyspasi2"/>
    <w:qFormat/>
    <w:pPr>
      <w:numPr>
        <w:ilvl w:val="1"/>
        <w:numId w:val="1"/>
      </w:numPr>
      <w:spacing w:before="198" w:after="119"/>
      <w:outlineLvl w:val="1"/>
    </w:pPr>
    <w:rPr>
      <w:b/>
      <w:szCs w:val="32"/>
    </w:rPr>
  </w:style>
  <w:style w:type="paragraph" w:styleId="Heading3">
    <w:name w:val="heading 3"/>
    <w:basedOn w:val="Heading"/>
    <w:next w:val="TEUnsoed-TextBodyspasi2"/>
    <w:qFormat/>
    <w:pPr>
      <w:numPr>
        <w:ilvl w:val="2"/>
        <w:numId w:val="1"/>
      </w:numPr>
      <w:spacing w:before="113" w:after="119"/>
      <w:outlineLvl w:val="2"/>
    </w:pPr>
    <w:rPr>
      <w:b/>
      <w:color w:val="000000"/>
    </w:rPr>
  </w:style>
  <w:style w:type="paragraph" w:styleId="Heading4">
    <w:name w:val="heading 4"/>
    <w:basedOn w:val="Heading"/>
    <w:next w:val="TEUnsoed-TextBodyspasi2"/>
    <w:qFormat/>
    <w:pPr>
      <w:numPr>
        <w:ilvl w:val="3"/>
        <w:numId w:val="1"/>
      </w:numPr>
      <w:spacing w:before="120"/>
      <w:outlineLvl w:val="3"/>
    </w:pPr>
    <w:rPr>
      <w:b/>
      <w:iCs/>
      <w:color w:val="000000"/>
      <w:szCs w:val="27"/>
    </w:rPr>
  </w:style>
  <w:style w:type="paragraph" w:styleId="Heading5">
    <w:name w:val="heading 5"/>
    <w:basedOn w:val="Heading"/>
    <w:next w:val="TEUnsoed-Title"/>
    <w:qFormat/>
    <w:pPr>
      <w:numPr>
        <w:ilvl w:val="4"/>
        <w:numId w:val="1"/>
      </w:numPr>
      <w:spacing w:before="120" w:after="60"/>
      <w:outlineLvl w:val="4"/>
    </w:pPr>
    <w:rPr>
      <w:b/>
      <w:bCs/>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pPr>
      <w:keepNext/>
      <w:spacing w:before="240" w:after="120"/>
    </w:pPr>
    <w:rPr>
      <w:rFonts w:eastAsia="Droid Sans Fallback"/>
      <w:szCs w:val="28"/>
    </w:rPr>
  </w:style>
  <w:style w:type="paragraph" w:styleId="BodyText">
    <w:name w:val="Body Text"/>
    <w:basedOn w:val="Normal"/>
    <w:pPr>
      <w:spacing w:line="480" w:lineRule="auto"/>
      <w:ind w:firstLine="850"/>
      <w:jc w:val="both"/>
    </w:pPr>
  </w:style>
  <w:style w:type="paragraph" w:customStyle="1" w:styleId="TEUnsoed-TextBodyspasi2">
    <w:name w:val="TE Unsoed - Text Body spasi 2"/>
    <w:basedOn w:val="TEUnsoed-TextBodyspasi1"/>
    <w:pPr>
      <w:spacing w:line="480" w:lineRule="auto"/>
    </w:pPr>
  </w:style>
  <w:style w:type="paragraph" w:customStyle="1" w:styleId="TEUnsoed-TextBodyspasi1">
    <w:name w:val="TE Unsoed - Text Body spasi 1"/>
    <w:basedOn w:val="BodyText"/>
    <w:qFormat/>
    <w:pPr>
      <w:spacing w:before="57" w:after="57" w:line="240" w:lineRule="auto"/>
    </w:pPr>
  </w:style>
  <w:style w:type="paragraph" w:customStyle="1" w:styleId="TEUnsoed-Title">
    <w:name w:val="TE Unsoed - Title"/>
    <w:basedOn w:val="Title"/>
    <w:rPr>
      <w:caps/>
    </w:rPr>
  </w:style>
  <w:style w:type="paragraph" w:styleId="Title">
    <w:name w:val="Title"/>
    <w:basedOn w:val="Heading"/>
    <w:next w:val="Subtitle"/>
    <w:qFormat/>
    <w:pPr>
      <w:jc w:val="center"/>
    </w:pPr>
    <w:rPr>
      <w:b/>
      <w:sz w:val="28"/>
      <w:szCs w:val="56"/>
    </w:rPr>
  </w:style>
  <w:style w:type="paragraph" w:styleId="Subtitle">
    <w:name w:val="Subtitle"/>
    <w:basedOn w:val="Heading"/>
    <w:qFormat/>
    <w:pPr>
      <w:spacing w:before="0" w:after="0"/>
      <w:jc w:val="center"/>
    </w:pPr>
    <w:rPr>
      <w:sz w:val="28"/>
      <w:szCs w:val="36"/>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customStyle="1" w:styleId="NumberingSymbols">
    <w:name w:val="Numbering Symbols"/>
  </w:style>
  <w:style w:type="character" w:customStyle="1" w:styleId="FootnoteCharacters">
    <w:name w:val="Footnote Characters"/>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styleId="List">
    <w:name w:val="List"/>
    <w:basedOn w:val="BodyText"/>
    <w:autoRedefine/>
    <w:rsid w:val="00CA3648"/>
    <w:pPr>
      <w:numPr>
        <w:ilvl w:val="8"/>
        <w:numId w:val="10"/>
      </w:numPr>
      <w:tabs>
        <w:tab w:val="clear" w:pos="3600"/>
        <w:tab w:val="num" w:pos="1440"/>
      </w:tabs>
      <w:ind w:left="1440"/>
    </w:pPr>
    <w:rPr>
      <w:lang w:val="en-US"/>
    </w:rPr>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Quotations">
    <w:name w:val="Quotations"/>
    <w:basedOn w:val="Normal"/>
    <w:pPr>
      <w:spacing w:after="283"/>
      <w:ind w:left="567" w:right="567"/>
    </w:pPr>
  </w:style>
  <w:style w:type="paragraph" w:styleId="TOC1">
    <w:name w:val="toc 1"/>
    <w:basedOn w:val="Index"/>
    <w:uiPriority w:val="39"/>
    <w:pPr>
      <w:tabs>
        <w:tab w:val="right" w:leader="dot" w:pos="9638"/>
      </w:tabs>
      <w:spacing w:before="142"/>
    </w:pPr>
  </w:style>
  <w:style w:type="paragraph" w:styleId="Footer">
    <w:name w:val="footer"/>
    <w:basedOn w:val="Normal"/>
    <w:pPr>
      <w:suppressLineNumbers/>
      <w:tabs>
        <w:tab w:val="center" w:pos="4819"/>
        <w:tab w:val="right" w:pos="9638"/>
      </w:tabs>
    </w:pPr>
    <w:rPr>
      <w:sz w:val="22"/>
    </w:rPr>
  </w:style>
  <w:style w:type="paragraph" w:styleId="BodyTextIndent">
    <w:name w:val="Body Text Indent"/>
    <w:basedOn w:val="BodyText"/>
    <w:pPr>
      <w:ind w:left="283" w:firstLine="0"/>
    </w:pPr>
  </w:style>
  <w:style w:type="paragraph" w:styleId="Header">
    <w:name w:val="header"/>
    <w:basedOn w:val="Normal"/>
    <w:pPr>
      <w:suppressLineNumbers/>
      <w:tabs>
        <w:tab w:val="center" w:pos="4819"/>
        <w:tab w:val="right" w:pos="9638"/>
      </w:tabs>
    </w:pPr>
  </w:style>
  <w:style w:type="paragraph" w:customStyle="1" w:styleId="Text">
    <w:name w:val="Text"/>
    <w:basedOn w:val="Caption"/>
    <w:pPr>
      <w:spacing w:before="57" w:after="57"/>
      <w:jc w:val="both"/>
    </w:pPr>
    <w:rPr>
      <w:i w:val="0"/>
    </w:rPr>
  </w:style>
  <w:style w:type="paragraph" w:customStyle="1" w:styleId="TableContents">
    <w:name w:val="Table Contents"/>
    <w:basedOn w:val="Normal"/>
    <w:pPr>
      <w:suppressLineNumbers/>
    </w:pPr>
    <w:rPr>
      <w:sz w:val="20"/>
    </w:rPr>
  </w:style>
  <w:style w:type="paragraph" w:styleId="TOC2">
    <w:name w:val="toc 2"/>
    <w:basedOn w:val="Index"/>
    <w:uiPriority w:val="39"/>
    <w:pPr>
      <w:tabs>
        <w:tab w:val="right" w:pos="850"/>
        <w:tab w:val="right" w:leader="dot" w:pos="9355"/>
      </w:tabs>
      <w:spacing w:before="85" w:after="28"/>
      <w:ind w:left="850" w:hanging="567"/>
    </w:pPr>
  </w:style>
  <w:style w:type="paragraph" w:styleId="TOC3">
    <w:name w:val="toc 3"/>
    <w:basedOn w:val="Index"/>
    <w:uiPriority w:val="39"/>
    <w:pPr>
      <w:tabs>
        <w:tab w:val="right" w:pos="1134"/>
        <w:tab w:val="right" w:leader="dot" w:pos="9072"/>
      </w:tabs>
      <w:ind w:left="1134" w:hanging="567"/>
    </w:pPr>
  </w:style>
  <w:style w:type="paragraph" w:customStyle="1" w:styleId="TEUnsoed-BiodataPenulisspasi1">
    <w:name w:val="TE Unsoed - Biodata Penulis spasi 1"/>
    <w:basedOn w:val="TEUnsoed-TextBodyspasi1"/>
    <w:pPr>
      <w:ind w:firstLine="0"/>
    </w:pPr>
  </w:style>
  <w:style w:type="paragraph" w:customStyle="1" w:styleId="TEUnsoed-Heading1">
    <w:name w:val="TE Unsoed - Heading 1"/>
    <w:basedOn w:val="Heading1"/>
    <w:pPr>
      <w:numPr>
        <w:numId w:val="0"/>
      </w:numPr>
    </w:pPr>
    <w:rPr>
      <w:color w:val="800000"/>
    </w:rPr>
  </w:style>
  <w:style w:type="paragraph" w:customStyle="1" w:styleId="TEUnsoed-Subtitle">
    <w:name w:val="TE Unsoed - Subtitle"/>
    <w:basedOn w:val="Subtitle"/>
  </w:style>
  <w:style w:type="paragraph" w:styleId="TOC4">
    <w:name w:val="toc 4"/>
    <w:basedOn w:val="Index"/>
    <w:uiPriority w:val="39"/>
    <w:pPr>
      <w:tabs>
        <w:tab w:val="right" w:leader="dot" w:pos="8789"/>
      </w:tabs>
      <w:ind w:left="849"/>
    </w:pPr>
  </w:style>
  <w:style w:type="paragraph" w:styleId="ListBullet">
    <w:name w:val="List Bullet"/>
    <w:basedOn w:val="List"/>
    <w:pPr>
      <w:spacing w:after="120"/>
      <w:ind w:left="360"/>
    </w:pPr>
  </w:style>
  <w:style w:type="paragraph" w:customStyle="1" w:styleId="List1Start">
    <w:name w:val="List 1 Start"/>
    <w:basedOn w:val="List"/>
    <w:next w:val="ListBullet"/>
    <w:pPr>
      <w:spacing w:before="240" w:after="120"/>
      <w:ind w:left="360"/>
    </w:pPr>
  </w:style>
  <w:style w:type="paragraph" w:styleId="ListBullet2">
    <w:name w:val="List Bullet 2"/>
    <w:basedOn w:val="List"/>
    <w:pPr>
      <w:spacing w:after="120"/>
    </w:pPr>
  </w:style>
  <w:style w:type="paragraph" w:styleId="ListContinue2">
    <w:name w:val="List Continue 2"/>
    <w:basedOn w:val="List"/>
    <w:pPr>
      <w:spacing w:after="120"/>
      <w:ind w:firstLine="0"/>
    </w:pPr>
  </w:style>
  <w:style w:type="paragraph" w:customStyle="1" w:styleId="List2End">
    <w:name w:val="List 2 End"/>
    <w:basedOn w:val="List"/>
    <w:next w:val="ListBullet2"/>
    <w:pPr>
      <w:spacing w:after="240"/>
    </w:pPr>
  </w:style>
  <w:style w:type="paragraph" w:customStyle="1" w:styleId="List2Start">
    <w:name w:val="List 2 Start"/>
    <w:basedOn w:val="List"/>
    <w:next w:val="ListBullet2"/>
    <w:pPr>
      <w:spacing w:before="240" w:after="120"/>
    </w:pPr>
  </w:style>
  <w:style w:type="paragraph" w:styleId="ListContinue">
    <w:name w:val="List Continue"/>
    <w:basedOn w:val="List"/>
    <w:pPr>
      <w:spacing w:after="120"/>
      <w:ind w:left="360" w:firstLine="0"/>
    </w:pPr>
  </w:style>
  <w:style w:type="paragraph" w:customStyle="1" w:styleId="List1End">
    <w:name w:val="List 1 End"/>
    <w:basedOn w:val="List"/>
    <w:next w:val="ListBullet"/>
    <w:pPr>
      <w:spacing w:after="240"/>
      <w:ind w:left="360"/>
    </w:pPr>
  </w:style>
  <w:style w:type="paragraph" w:styleId="ListBullet3">
    <w:name w:val="List Bullet 3"/>
    <w:basedOn w:val="List"/>
    <w:pPr>
      <w:spacing w:after="120"/>
      <w:ind w:left="1080"/>
    </w:pPr>
  </w:style>
  <w:style w:type="paragraph" w:styleId="ListBullet4">
    <w:name w:val="List Bullet 4"/>
    <w:basedOn w:val="List"/>
    <w:pPr>
      <w:spacing w:after="120"/>
    </w:pPr>
  </w:style>
  <w:style w:type="paragraph" w:styleId="ListBullet5">
    <w:name w:val="List Bullet 5"/>
    <w:basedOn w:val="List"/>
    <w:pPr>
      <w:spacing w:after="120"/>
      <w:ind w:left="1800"/>
    </w:pPr>
  </w:style>
  <w:style w:type="paragraph" w:customStyle="1" w:styleId="TEUnsoed-DaftarIstilah">
    <w:name w:val="TE Unsoed - Daftar Istilah"/>
    <w:basedOn w:val="BodyText"/>
    <w:pPr>
      <w:spacing w:after="170" w:line="240" w:lineRule="auto"/>
      <w:ind w:left="850" w:hanging="850"/>
    </w:pPr>
  </w:style>
  <w:style w:type="paragraph" w:customStyle="1" w:styleId="TableHeading">
    <w:name w:val="Table Heading"/>
    <w:basedOn w:val="TableContents"/>
    <w:pPr>
      <w:jc w:val="center"/>
    </w:pPr>
    <w:rPr>
      <w:b/>
    </w:rPr>
  </w:style>
  <w:style w:type="paragraph" w:customStyle="1" w:styleId="Tabel">
    <w:name w:val="Tabel"/>
    <w:basedOn w:val="Caption"/>
    <w:pPr>
      <w:jc w:val="both"/>
    </w:pPr>
    <w:rPr>
      <w:sz w:val="22"/>
    </w:rPr>
  </w:style>
  <w:style w:type="paragraph" w:customStyle="1" w:styleId="TableIndex1">
    <w:name w:val="Table Index 1"/>
    <w:basedOn w:val="Index"/>
    <w:pPr>
      <w:tabs>
        <w:tab w:val="right" w:leader="dot" w:pos="9638"/>
      </w:tabs>
      <w:ind w:left="964" w:hanging="964"/>
    </w:pPr>
  </w:style>
  <w:style w:type="paragraph" w:customStyle="1" w:styleId="TEUnsoed-TitleEnglish">
    <w:name w:val="TE Unsoed - Title English"/>
    <w:basedOn w:val="TEUnsoed-Title"/>
    <w:rPr>
      <w:i/>
      <w:sz w:val="26"/>
    </w:rPr>
  </w:style>
  <w:style w:type="paragraph" w:customStyle="1" w:styleId="TEUnsoed-Gambar">
    <w:name w:val="TE Unsoed - Gambar"/>
    <w:basedOn w:val="BodyText"/>
    <w:pPr>
      <w:spacing w:before="170" w:after="283" w:line="240" w:lineRule="auto"/>
      <w:ind w:firstLine="0"/>
      <w:jc w:val="center"/>
    </w:pPr>
  </w:style>
  <w:style w:type="paragraph" w:customStyle="1" w:styleId="TEUnsoed-CaptionGambar1baris">
    <w:name w:val="TE Unsoed - Caption Gambar 1 baris"/>
    <w:basedOn w:val="Caption"/>
    <w:autoRedefine/>
    <w:pPr>
      <w:jc w:val="center"/>
    </w:pPr>
    <w:rPr>
      <w:sz w:val="22"/>
    </w:rPr>
  </w:style>
  <w:style w:type="paragraph" w:customStyle="1" w:styleId="TEUnsoed-CaptionGambar2baris">
    <w:name w:val="TE Unsoed - Caption Gambar 2 baris"/>
    <w:basedOn w:val="TEUnsoed-CaptionGambar1baris"/>
    <w:pPr>
      <w:jc w:val="both"/>
    </w:pPr>
  </w:style>
  <w:style w:type="paragraph" w:customStyle="1" w:styleId="IllustrationIndex1">
    <w:name w:val="Illustration Index 1"/>
    <w:basedOn w:val="Index"/>
    <w:pPr>
      <w:tabs>
        <w:tab w:val="right" w:leader="dot" w:pos="9638"/>
      </w:tabs>
      <w:ind w:left="1230" w:hanging="1230"/>
    </w:pPr>
  </w:style>
  <w:style w:type="paragraph" w:customStyle="1" w:styleId="Gambar">
    <w:name w:val="Gambar"/>
    <w:basedOn w:val="Caption"/>
  </w:style>
  <w:style w:type="paragraph" w:customStyle="1" w:styleId="Bibliography1">
    <w:name w:val="Bibliography 1"/>
    <w:basedOn w:val="Index"/>
    <w:pPr>
      <w:tabs>
        <w:tab w:val="left" w:pos="384"/>
      </w:tabs>
      <w:spacing w:line="240" w:lineRule="atLeast"/>
      <w:ind w:left="384" w:hanging="384"/>
      <w:jc w:val="both"/>
    </w:pPr>
  </w:style>
  <w:style w:type="paragraph" w:customStyle="1" w:styleId="Table">
    <w:name w:val="Table"/>
    <w:basedOn w:val="Caption"/>
  </w:style>
  <w:style w:type="paragraph" w:customStyle="1" w:styleId="FrameContents">
    <w:name w:val="Frame Contents"/>
    <w:basedOn w:val="Normal"/>
  </w:style>
  <w:style w:type="paragraph" w:customStyle="1" w:styleId="Keteranganpersamaan">
    <w:name w:val="Keterangan persamaan"/>
    <w:basedOn w:val="TableContents"/>
    <w:pPr>
      <w:tabs>
        <w:tab w:val="left" w:pos="567"/>
        <w:tab w:val="left" w:pos="1134"/>
        <w:tab w:val="left" w:pos="1417"/>
      </w:tabs>
    </w:pPr>
  </w:style>
  <w:style w:type="paragraph" w:styleId="ListNumber">
    <w:name w:val="List Number"/>
    <w:basedOn w:val="List"/>
    <w:pPr>
      <w:spacing w:after="120"/>
      <w:ind w:left="360"/>
    </w:pPr>
  </w:style>
  <w:style w:type="paragraph" w:customStyle="1" w:styleId="ListIndent">
    <w:name w:val="List Indent"/>
    <w:basedOn w:val="BodyText"/>
    <w:pPr>
      <w:tabs>
        <w:tab w:val="left" w:pos="0"/>
      </w:tabs>
      <w:ind w:left="2835" w:hanging="2551"/>
    </w:pPr>
  </w:style>
  <w:style w:type="paragraph" w:styleId="FootnoteText">
    <w:name w:val="footnote text"/>
    <w:basedOn w:val="Normal"/>
    <w:pPr>
      <w:suppressLineNumbers/>
      <w:ind w:left="339" w:hanging="339"/>
    </w:pPr>
    <w:rPr>
      <w:sz w:val="20"/>
      <w:szCs w:val="20"/>
    </w:rPr>
  </w:style>
  <w:style w:type="paragraph" w:customStyle="1" w:styleId="TEUnsoed-DaftarSimbol">
    <w:name w:val="TE Unsoed - Daftar Simbol"/>
    <w:basedOn w:val="TEUnsoed-DaftarIstilah"/>
    <w:pPr>
      <w:tabs>
        <w:tab w:val="left" w:pos="-283"/>
      </w:tabs>
    </w:pPr>
  </w:style>
  <w:style w:type="paragraph" w:customStyle="1" w:styleId="HeadingLampiran">
    <w:name w:val="Heading Lampiran"/>
    <w:basedOn w:val="Heading1"/>
    <w:next w:val="TEUnsoed-TextBodyspasi2"/>
    <w:autoRedefine/>
    <w:pPr>
      <w:numPr>
        <w:numId w:val="2"/>
      </w:numPr>
      <w:ind w:left="1417" w:hanging="1417"/>
      <w:jc w:val="both"/>
    </w:pPr>
  </w:style>
  <w:style w:type="paragraph" w:styleId="BodyTextFirstIndent">
    <w:name w:val="Body Text First Indent"/>
    <w:basedOn w:val="BodyText"/>
  </w:style>
  <w:style w:type="paragraph" w:customStyle="1" w:styleId="UserIndex1">
    <w:name w:val="User Index 1"/>
    <w:basedOn w:val="Index"/>
    <w:pPr>
      <w:ind w:left="1247" w:hanging="1247"/>
    </w:pPr>
  </w:style>
  <w:style w:type="character" w:customStyle="1" w:styleId="UnresolvedMention">
    <w:name w:val="Unresolved Mention"/>
    <w:uiPriority w:val="99"/>
    <w:semiHidden/>
    <w:unhideWhenUsed/>
    <w:rsid w:val="00F83092"/>
    <w:rPr>
      <w:color w:val="605E5C"/>
      <w:shd w:val="clear" w:color="auto" w:fill="E1DFDD"/>
    </w:rPr>
  </w:style>
  <w:style w:type="table" w:styleId="TableGrid">
    <w:name w:val="Table Grid"/>
    <w:basedOn w:val="TableNormal"/>
    <w:uiPriority w:val="39"/>
    <w:rsid w:val="006723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9514C"/>
    <w:rPr>
      <w:rFonts w:ascii="Tahoma" w:hAnsi="Tahoma" w:cs="Mangal"/>
      <w:sz w:val="16"/>
      <w:szCs w:val="14"/>
    </w:rPr>
  </w:style>
  <w:style w:type="character" w:customStyle="1" w:styleId="BalloonTextChar">
    <w:name w:val="Balloon Text Char"/>
    <w:link w:val="BalloonText"/>
    <w:uiPriority w:val="99"/>
    <w:semiHidden/>
    <w:rsid w:val="00B9514C"/>
    <w:rPr>
      <w:rFonts w:ascii="Tahoma" w:eastAsia="DejaVu Sans" w:hAnsi="Tahoma" w:cs="Mangal"/>
      <w:kern w:val="1"/>
      <w:sz w:val="16"/>
      <w:szCs w:val="14"/>
      <w:lang w:val="id-ID" w:eastAsia="zh-CN" w:bidi="hi-IN"/>
    </w:rPr>
  </w:style>
  <w:style w:type="character" w:customStyle="1" w:styleId="fontstyle01">
    <w:name w:val="fontstyle01"/>
    <w:rsid w:val="00F74A90"/>
    <w:rPr>
      <w:rFonts w:ascii="TimesNewRomanPSMT" w:hAnsi="TimesNewRomanPSMT" w:hint="default"/>
      <w:b w:val="0"/>
      <w:bCs w:val="0"/>
      <w:i w:val="0"/>
      <w:iCs w:val="0"/>
      <w:color w:val="000000"/>
      <w:sz w:val="24"/>
      <w:szCs w:val="24"/>
    </w:rPr>
  </w:style>
  <w:style w:type="character" w:customStyle="1" w:styleId="fontstyle21">
    <w:name w:val="fontstyle21"/>
    <w:rsid w:val="000F3820"/>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584308"/>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PlaceholderText">
    <w:name w:val="Placeholder Text"/>
    <w:uiPriority w:val="99"/>
    <w:semiHidden/>
    <w:rsid w:val="005922CF"/>
    <w:rPr>
      <w:color w:val="808080"/>
    </w:rPr>
  </w:style>
  <w:style w:type="character" w:styleId="Emphasis">
    <w:name w:val="Emphasis"/>
    <w:uiPriority w:val="20"/>
    <w:qFormat/>
    <w:rsid w:val="00796373"/>
    <w:rPr>
      <w:i/>
      <w:iCs/>
    </w:rPr>
  </w:style>
  <w:style w:type="paragraph" w:styleId="TableofFigures">
    <w:name w:val="table of figures"/>
    <w:basedOn w:val="Normal"/>
    <w:next w:val="Normal"/>
    <w:uiPriority w:val="99"/>
    <w:unhideWhenUsed/>
    <w:rsid w:val="00593B94"/>
    <w:rPr>
      <w:rFonts w:cs="Mangal"/>
      <w:szCs w:val="21"/>
    </w:rPr>
  </w:style>
  <w:style w:type="character" w:customStyle="1" w:styleId="fontstyle31">
    <w:name w:val="fontstyle31"/>
    <w:rsid w:val="00435786"/>
    <w:rPr>
      <w:rFonts w:ascii="TimesNewRomanPS-ItalicMT" w:hAnsi="TimesNewRomanPS-ItalicMT" w:hint="default"/>
      <w:b w:val="0"/>
      <w:bCs w:val="0"/>
      <w:i/>
      <w:iCs/>
      <w:color w:val="000000"/>
      <w:sz w:val="24"/>
      <w:szCs w:val="24"/>
    </w:rPr>
  </w:style>
  <w:style w:type="character" w:styleId="Strong">
    <w:name w:val="Strong"/>
    <w:uiPriority w:val="22"/>
    <w:qFormat/>
    <w:rsid w:val="003C0763"/>
    <w:rPr>
      <w:b/>
      <w:bCs/>
    </w:rPr>
  </w:style>
  <w:style w:type="paragraph" w:styleId="ListParagraph">
    <w:name w:val="List Paragraph"/>
    <w:basedOn w:val="Normal"/>
    <w:uiPriority w:val="34"/>
    <w:qFormat/>
    <w:rsid w:val="00DC5D7F"/>
    <w:pPr>
      <w:ind w:left="720"/>
      <w:contextualSpacing/>
    </w:pPr>
    <w:rPr>
      <w:rFonts w:cs="Mangal"/>
      <w:szCs w:val="21"/>
    </w:rPr>
  </w:style>
  <w:style w:type="table" w:styleId="LightShading">
    <w:name w:val="Light Shading"/>
    <w:basedOn w:val="TableNormal"/>
    <w:uiPriority w:val="60"/>
    <w:rsid w:val="00CF3B61"/>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HTMLPreformatted">
    <w:name w:val="HTML Preformatted"/>
    <w:basedOn w:val="Normal"/>
    <w:link w:val="HTMLPreformattedChar"/>
    <w:uiPriority w:val="99"/>
    <w:unhideWhenUsed/>
    <w:rsid w:val="00D40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val="en-US" w:eastAsia="en-US" w:bidi="ar-SA"/>
    </w:rPr>
  </w:style>
  <w:style w:type="character" w:customStyle="1" w:styleId="HTMLPreformattedChar">
    <w:name w:val="HTML Preformatted Char"/>
    <w:basedOn w:val="DefaultParagraphFont"/>
    <w:link w:val="HTMLPreformatted"/>
    <w:uiPriority w:val="99"/>
    <w:rsid w:val="00D40928"/>
    <w:rPr>
      <w:rFonts w:ascii="Courier New" w:hAnsi="Courier New" w:cs="Courier New"/>
    </w:rPr>
  </w:style>
  <w:style w:type="character" w:customStyle="1" w:styleId="kn">
    <w:name w:val="kn"/>
    <w:basedOn w:val="DefaultParagraphFont"/>
    <w:rsid w:val="00D40928"/>
  </w:style>
  <w:style w:type="character" w:customStyle="1" w:styleId="nn">
    <w:name w:val="nn"/>
    <w:basedOn w:val="DefaultParagraphFont"/>
    <w:rsid w:val="00D40928"/>
  </w:style>
  <w:style w:type="character" w:customStyle="1" w:styleId="n">
    <w:name w:val="n"/>
    <w:basedOn w:val="DefaultParagraphFont"/>
    <w:rsid w:val="00D40928"/>
  </w:style>
  <w:style w:type="character" w:customStyle="1" w:styleId="o">
    <w:name w:val="o"/>
    <w:basedOn w:val="DefaultParagraphFont"/>
    <w:rsid w:val="00D40928"/>
  </w:style>
  <w:style w:type="character" w:customStyle="1" w:styleId="p">
    <w:name w:val="p"/>
    <w:basedOn w:val="DefaultParagraphFont"/>
    <w:rsid w:val="00D40928"/>
  </w:style>
  <w:style w:type="character" w:customStyle="1" w:styleId="s1">
    <w:name w:val="s1"/>
    <w:basedOn w:val="DefaultParagraphFont"/>
    <w:rsid w:val="00D40928"/>
  </w:style>
  <w:style w:type="character" w:customStyle="1" w:styleId="k">
    <w:name w:val="k"/>
    <w:basedOn w:val="DefaultParagraphFont"/>
    <w:rsid w:val="00D40928"/>
  </w:style>
  <w:style w:type="character" w:customStyle="1" w:styleId="c1">
    <w:name w:val="c1"/>
    <w:basedOn w:val="DefaultParagraphFont"/>
    <w:rsid w:val="00D40928"/>
  </w:style>
  <w:style w:type="character" w:customStyle="1" w:styleId="mf">
    <w:name w:val="mf"/>
    <w:basedOn w:val="DefaultParagraphFont"/>
    <w:rsid w:val="00D40928"/>
  </w:style>
  <w:style w:type="character" w:customStyle="1" w:styleId="ne">
    <w:name w:val="ne"/>
    <w:basedOn w:val="DefaultParagraphFont"/>
    <w:rsid w:val="00D40928"/>
  </w:style>
  <w:style w:type="character" w:customStyle="1" w:styleId="ow">
    <w:name w:val="ow"/>
    <w:basedOn w:val="DefaultParagraphFont"/>
    <w:rsid w:val="00D40928"/>
  </w:style>
  <w:style w:type="character" w:customStyle="1" w:styleId="mi">
    <w:name w:val="mi"/>
    <w:basedOn w:val="DefaultParagraphFont"/>
    <w:rsid w:val="00D40928"/>
  </w:style>
  <w:style w:type="character" w:customStyle="1" w:styleId="s2">
    <w:name w:val="s2"/>
    <w:basedOn w:val="DefaultParagraphFont"/>
    <w:rsid w:val="00D40928"/>
  </w:style>
  <w:style w:type="character" w:customStyle="1" w:styleId="nb">
    <w:name w:val="nb"/>
    <w:basedOn w:val="DefaultParagraphFont"/>
    <w:rsid w:val="00D40928"/>
  </w:style>
  <w:style w:type="character" w:customStyle="1" w:styleId="se">
    <w:name w:val="se"/>
    <w:basedOn w:val="DefaultParagraphFont"/>
    <w:rsid w:val="00D40928"/>
  </w:style>
  <w:style w:type="character" w:customStyle="1" w:styleId="kc">
    <w:name w:val="kc"/>
    <w:basedOn w:val="DefaultParagraphFont"/>
    <w:rsid w:val="00D40928"/>
  </w:style>
  <w:style w:type="character" w:customStyle="1" w:styleId="si">
    <w:name w:val="si"/>
    <w:basedOn w:val="DefaultParagraphFont"/>
    <w:rsid w:val="00ED6461"/>
  </w:style>
  <w:style w:type="character" w:customStyle="1" w:styleId="nf">
    <w:name w:val="nf"/>
    <w:basedOn w:val="DefaultParagraphFont"/>
    <w:rsid w:val="00ED6461"/>
  </w:style>
  <w:style w:type="character" w:customStyle="1" w:styleId="sd">
    <w:name w:val="sd"/>
    <w:basedOn w:val="DefaultParagraphFont"/>
    <w:rsid w:val="00ED6461"/>
  </w:style>
  <w:style w:type="character" w:customStyle="1" w:styleId="pl-kos">
    <w:name w:val="pl-kos"/>
    <w:basedOn w:val="DefaultParagraphFont"/>
    <w:rsid w:val="002B15E2"/>
  </w:style>
  <w:style w:type="character" w:customStyle="1" w:styleId="pl-ent">
    <w:name w:val="pl-ent"/>
    <w:basedOn w:val="DefaultParagraphFont"/>
    <w:rsid w:val="002B15E2"/>
  </w:style>
  <w:style w:type="character" w:customStyle="1" w:styleId="pl-pds">
    <w:name w:val="pl-pds"/>
    <w:basedOn w:val="DefaultParagraphFont"/>
    <w:rsid w:val="003B759F"/>
  </w:style>
  <w:style w:type="character" w:customStyle="1" w:styleId="pl-smi">
    <w:name w:val="pl-smi"/>
    <w:basedOn w:val="DefaultParagraphFont"/>
    <w:rsid w:val="003B7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7175">
      <w:bodyDiv w:val="1"/>
      <w:marLeft w:val="0"/>
      <w:marRight w:val="0"/>
      <w:marTop w:val="0"/>
      <w:marBottom w:val="0"/>
      <w:divBdr>
        <w:top w:val="none" w:sz="0" w:space="0" w:color="auto"/>
        <w:left w:val="none" w:sz="0" w:space="0" w:color="auto"/>
        <w:bottom w:val="none" w:sz="0" w:space="0" w:color="auto"/>
        <w:right w:val="none" w:sz="0" w:space="0" w:color="auto"/>
      </w:divBdr>
    </w:div>
    <w:div w:id="37945403">
      <w:bodyDiv w:val="1"/>
      <w:marLeft w:val="0"/>
      <w:marRight w:val="0"/>
      <w:marTop w:val="0"/>
      <w:marBottom w:val="0"/>
      <w:divBdr>
        <w:top w:val="none" w:sz="0" w:space="0" w:color="auto"/>
        <w:left w:val="none" w:sz="0" w:space="0" w:color="auto"/>
        <w:bottom w:val="none" w:sz="0" w:space="0" w:color="auto"/>
        <w:right w:val="none" w:sz="0" w:space="0" w:color="auto"/>
      </w:divBdr>
    </w:div>
    <w:div w:id="93332152">
      <w:bodyDiv w:val="1"/>
      <w:marLeft w:val="0"/>
      <w:marRight w:val="0"/>
      <w:marTop w:val="0"/>
      <w:marBottom w:val="0"/>
      <w:divBdr>
        <w:top w:val="none" w:sz="0" w:space="0" w:color="auto"/>
        <w:left w:val="none" w:sz="0" w:space="0" w:color="auto"/>
        <w:bottom w:val="none" w:sz="0" w:space="0" w:color="auto"/>
        <w:right w:val="none" w:sz="0" w:space="0" w:color="auto"/>
      </w:divBdr>
    </w:div>
    <w:div w:id="106656099">
      <w:bodyDiv w:val="1"/>
      <w:marLeft w:val="0"/>
      <w:marRight w:val="0"/>
      <w:marTop w:val="0"/>
      <w:marBottom w:val="0"/>
      <w:divBdr>
        <w:top w:val="none" w:sz="0" w:space="0" w:color="auto"/>
        <w:left w:val="none" w:sz="0" w:space="0" w:color="auto"/>
        <w:bottom w:val="none" w:sz="0" w:space="0" w:color="auto"/>
        <w:right w:val="none" w:sz="0" w:space="0" w:color="auto"/>
      </w:divBdr>
    </w:div>
    <w:div w:id="107314187">
      <w:bodyDiv w:val="1"/>
      <w:marLeft w:val="0"/>
      <w:marRight w:val="0"/>
      <w:marTop w:val="0"/>
      <w:marBottom w:val="0"/>
      <w:divBdr>
        <w:top w:val="none" w:sz="0" w:space="0" w:color="auto"/>
        <w:left w:val="none" w:sz="0" w:space="0" w:color="auto"/>
        <w:bottom w:val="none" w:sz="0" w:space="0" w:color="auto"/>
        <w:right w:val="none" w:sz="0" w:space="0" w:color="auto"/>
      </w:divBdr>
    </w:div>
    <w:div w:id="184684209">
      <w:bodyDiv w:val="1"/>
      <w:marLeft w:val="0"/>
      <w:marRight w:val="0"/>
      <w:marTop w:val="0"/>
      <w:marBottom w:val="0"/>
      <w:divBdr>
        <w:top w:val="none" w:sz="0" w:space="0" w:color="auto"/>
        <w:left w:val="none" w:sz="0" w:space="0" w:color="auto"/>
        <w:bottom w:val="none" w:sz="0" w:space="0" w:color="auto"/>
        <w:right w:val="none" w:sz="0" w:space="0" w:color="auto"/>
      </w:divBdr>
    </w:div>
    <w:div w:id="223373082">
      <w:bodyDiv w:val="1"/>
      <w:marLeft w:val="0"/>
      <w:marRight w:val="0"/>
      <w:marTop w:val="0"/>
      <w:marBottom w:val="0"/>
      <w:divBdr>
        <w:top w:val="none" w:sz="0" w:space="0" w:color="auto"/>
        <w:left w:val="none" w:sz="0" w:space="0" w:color="auto"/>
        <w:bottom w:val="none" w:sz="0" w:space="0" w:color="auto"/>
        <w:right w:val="none" w:sz="0" w:space="0" w:color="auto"/>
      </w:divBdr>
    </w:div>
    <w:div w:id="232357317">
      <w:bodyDiv w:val="1"/>
      <w:marLeft w:val="0"/>
      <w:marRight w:val="0"/>
      <w:marTop w:val="0"/>
      <w:marBottom w:val="0"/>
      <w:divBdr>
        <w:top w:val="none" w:sz="0" w:space="0" w:color="auto"/>
        <w:left w:val="none" w:sz="0" w:space="0" w:color="auto"/>
        <w:bottom w:val="none" w:sz="0" w:space="0" w:color="auto"/>
        <w:right w:val="none" w:sz="0" w:space="0" w:color="auto"/>
      </w:divBdr>
    </w:div>
    <w:div w:id="276104701">
      <w:bodyDiv w:val="1"/>
      <w:marLeft w:val="0"/>
      <w:marRight w:val="0"/>
      <w:marTop w:val="0"/>
      <w:marBottom w:val="0"/>
      <w:divBdr>
        <w:top w:val="none" w:sz="0" w:space="0" w:color="auto"/>
        <w:left w:val="none" w:sz="0" w:space="0" w:color="auto"/>
        <w:bottom w:val="none" w:sz="0" w:space="0" w:color="auto"/>
        <w:right w:val="none" w:sz="0" w:space="0" w:color="auto"/>
      </w:divBdr>
    </w:div>
    <w:div w:id="286012859">
      <w:bodyDiv w:val="1"/>
      <w:marLeft w:val="0"/>
      <w:marRight w:val="0"/>
      <w:marTop w:val="0"/>
      <w:marBottom w:val="0"/>
      <w:divBdr>
        <w:top w:val="none" w:sz="0" w:space="0" w:color="auto"/>
        <w:left w:val="none" w:sz="0" w:space="0" w:color="auto"/>
        <w:bottom w:val="none" w:sz="0" w:space="0" w:color="auto"/>
        <w:right w:val="none" w:sz="0" w:space="0" w:color="auto"/>
      </w:divBdr>
    </w:div>
    <w:div w:id="290789795">
      <w:bodyDiv w:val="1"/>
      <w:marLeft w:val="0"/>
      <w:marRight w:val="0"/>
      <w:marTop w:val="0"/>
      <w:marBottom w:val="0"/>
      <w:divBdr>
        <w:top w:val="none" w:sz="0" w:space="0" w:color="auto"/>
        <w:left w:val="none" w:sz="0" w:space="0" w:color="auto"/>
        <w:bottom w:val="none" w:sz="0" w:space="0" w:color="auto"/>
        <w:right w:val="none" w:sz="0" w:space="0" w:color="auto"/>
      </w:divBdr>
    </w:div>
    <w:div w:id="300770583">
      <w:bodyDiv w:val="1"/>
      <w:marLeft w:val="0"/>
      <w:marRight w:val="0"/>
      <w:marTop w:val="0"/>
      <w:marBottom w:val="0"/>
      <w:divBdr>
        <w:top w:val="none" w:sz="0" w:space="0" w:color="auto"/>
        <w:left w:val="none" w:sz="0" w:space="0" w:color="auto"/>
        <w:bottom w:val="none" w:sz="0" w:space="0" w:color="auto"/>
        <w:right w:val="none" w:sz="0" w:space="0" w:color="auto"/>
      </w:divBdr>
    </w:div>
    <w:div w:id="315575556">
      <w:bodyDiv w:val="1"/>
      <w:marLeft w:val="0"/>
      <w:marRight w:val="0"/>
      <w:marTop w:val="0"/>
      <w:marBottom w:val="0"/>
      <w:divBdr>
        <w:top w:val="none" w:sz="0" w:space="0" w:color="auto"/>
        <w:left w:val="none" w:sz="0" w:space="0" w:color="auto"/>
        <w:bottom w:val="none" w:sz="0" w:space="0" w:color="auto"/>
        <w:right w:val="none" w:sz="0" w:space="0" w:color="auto"/>
      </w:divBdr>
    </w:div>
    <w:div w:id="319773117">
      <w:bodyDiv w:val="1"/>
      <w:marLeft w:val="0"/>
      <w:marRight w:val="0"/>
      <w:marTop w:val="0"/>
      <w:marBottom w:val="0"/>
      <w:divBdr>
        <w:top w:val="none" w:sz="0" w:space="0" w:color="auto"/>
        <w:left w:val="none" w:sz="0" w:space="0" w:color="auto"/>
        <w:bottom w:val="none" w:sz="0" w:space="0" w:color="auto"/>
        <w:right w:val="none" w:sz="0" w:space="0" w:color="auto"/>
      </w:divBdr>
    </w:div>
    <w:div w:id="338847052">
      <w:bodyDiv w:val="1"/>
      <w:marLeft w:val="0"/>
      <w:marRight w:val="0"/>
      <w:marTop w:val="0"/>
      <w:marBottom w:val="0"/>
      <w:divBdr>
        <w:top w:val="none" w:sz="0" w:space="0" w:color="auto"/>
        <w:left w:val="none" w:sz="0" w:space="0" w:color="auto"/>
        <w:bottom w:val="none" w:sz="0" w:space="0" w:color="auto"/>
        <w:right w:val="none" w:sz="0" w:space="0" w:color="auto"/>
      </w:divBdr>
    </w:div>
    <w:div w:id="344669853">
      <w:bodyDiv w:val="1"/>
      <w:marLeft w:val="0"/>
      <w:marRight w:val="0"/>
      <w:marTop w:val="0"/>
      <w:marBottom w:val="0"/>
      <w:divBdr>
        <w:top w:val="none" w:sz="0" w:space="0" w:color="auto"/>
        <w:left w:val="none" w:sz="0" w:space="0" w:color="auto"/>
        <w:bottom w:val="none" w:sz="0" w:space="0" w:color="auto"/>
        <w:right w:val="none" w:sz="0" w:space="0" w:color="auto"/>
      </w:divBdr>
    </w:div>
    <w:div w:id="396637935">
      <w:bodyDiv w:val="1"/>
      <w:marLeft w:val="0"/>
      <w:marRight w:val="0"/>
      <w:marTop w:val="0"/>
      <w:marBottom w:val="0"/>
      <w:divBdr>
        <w:top w:val="none" w:sz="0" w:space="0" w:color="auto"/>
        <w:left w:val="none" w:sz="0" w:space="0" w:color="auto"/>
        <w:bottom w:val="none" w:sz="0" w:space="0" w:color="auto"/>
        <w:right w:val="none" w:sz="0" w:space="0" w:color="auto"/>
      </w:divBdr>
      <w:divsChild>
        <w:div w:id="869689492">
          <w:marLeft w:val="0"/>
          <w:marRight w:val="0"/>
          <w:marTop w:val="0"/>
          <w:marBottom w:val="0"/>
          <w:divBdr>
            <w:top w:val="none" w:sz="0" w:space="0" w:color="auto"/>
            <w:left w:val="none" w:sz="0" w:space="0" w:color="auto"/>
            <w:bottom w:val="none" w:sz="0" w:space="0" w:color="auto"/>
            <w:right w:val="none" w:sz="0" w:space="0" w:color="auto"/>
          </w:divBdr>
          <w:divsChild>
            <w:div w:id="213323134">
              <w:marLeft w:val="0"/>
              <w:marRight w:val="0"/>
              <w:marTop w:val="0"/>
              <w:marBottom w:val="0"/>
              <w:divBdr>
                <w:top w:val="none" w:sz="0" w:space="0" w:color="auto"/>
                <w:left w:val="none" w:sz="0" w:space="0" w:color="auto"/>
                <w:bottom w:val="none" w:sz="0" w:space="0" w:color="auto"/>
                <w:right w:val="none" w:sz="0" w:space="0" w:color="auto"/>
              </w:divBdr>
            </w:div>
            <w:div w:id="62924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32176">
      <w:bodyDiv w:val="1"/>
      <w:marLeft w:val="0"/>
      <w:marRight w:val="0"/>
      <w:marTop w:val="0"/>
      <w:marBottom w:val="0"/>
      <w:divBdr>
        <w:top w:val="none" w:sz="0" w:space="0" w:color="auto"/>
        <w:left w:val="none" w:sz="0" w:space="0" w:color="auto"/>
        <w:bottom w:val="none" w:sz="0" w:space="0" w:color="auto"/>
        <w:right w:val="none" w:sz="0" w:space="0" w:color="auto"/>
      </w:divBdr>
    </w:div>
    <w:div w:id="435827298">
      <w:bodyDiv w:val="1"/>
      <w:marLeft w:val="0"/>
      <w:marRight w:val="0"/>
      <w:marTop w:val="0"/>
      <w:marBottom w:val="0"/>
      <w:divBdr>
        <w:top w:val="none" w:sz="0" w:space="0" w:color="auto"/>
        <w:left w:val="none" w:sz="0" w:space="0" w:color="auto"/>
        <w:bottom w:val="none" w:sz="0" w:space="0" w:color="auto"/>
        <w:right w:val="none" w:sz="0" w:space="0" w:color="auto"/>
      </w:divBdr>
    </w:div>
    <w:div w:id="499731931">
      <w:bodyDiv w:val="1"/>
      <w:marLeft w:val="0"/>
      <w:marRight w:val="0"/>
      <w:marTop w:val="0"/>
      <w:marBottom w:val="0"/>
      <w:divBdr>
        <w:top w:val="none" w:sz="0" w:space="0" w:color="auto"/>
        <w:left w:val="none" w:sz="0" w:space="0" w:color="auto"/>
        <w:bottom w:val="none" w:sz="0" w:space="0" w:color="auto"/>
        <w:right w:val="none" w:sz="0" w:space="0" w:color="auto"/>
      </w:divBdr>
    </w:div>
    <w:div w:id="507332183">
      <w:bodyDiv w:val="1"/>
      <w:marLeft w:val="0"/>
      <w:marRight w:val="0"/>
      <w:marTop w:val="0"/>
      <w:marBottom w:val="0"/>
      <w:divBdr>
        <w:top w:val="none" w:sz="0" w:space="0" w:color="auto"/>
        <w:left w:val="none" w:sz="0" w:space="0" w:color="auto"/>
        <w:bottom w:val="none" w:sz="0" w:space="0" w:color="auto"/>
        <w:right w:val="none" w:sz="0" w:space="0" w:color="auto"/>
      </w:divBdr>
    </w:div>
    <w:div w:id="559903754">
      <w:bodyDiv w:val="1"/>
      <w:marLeft w:val="0"/>
      <w:marRight w:val="0"/>
      <w:marTop w:val="0"/>
      <w:marBottom w:val="0"/>
      <w:divBdr>
        <w:top w:val="none" w:sz="0" w:space="0" w:color="auto"/>
        <w:left w:val="none" w:sz="0" w:space="0" w:color="auto"/>
        <w:bottom w:val="none" w:sz="0" w:space="0" w:color="auto"/>
        <w:right w:val="none" w:sz="0" w:space="0" w:color="auto"/>
      </w:divBdr>
      <w:divsChild>
        <w:div w:id="603079629">
          <w:marLeft w:val="0"/>
          <w:marRight w:val="0"/>
          <w:marTop w:val="0"/>
          <w:marBottom w:val="0"/>
          <w:divBdr>
            <w:top w:val="none" w:sz="0" w:space="0" w:color="auto"/>
            <w:left w:val="none" w:sz="0" w:space="0" w:color="auto"/>
            <w:bottom w:val="none" w:sz="0" w:space="0" w:color="auto"/>
            <w:right w:val="none" w:sz="0" w:space="0" w:color="auto"/>
          </w:divBdr>
          <w:divsChild>
            <w:div w:id="509873828">
              <w:marLeft w:val="0"/>
              <w:marRight w:val="0"/>
              <w:marTop w:val="0"/>
              <w:marBottom w:val="0"/>
              <w:divBdr>
                <w:top w:val="none" w:sz="0" w:space="0" w:color="auto"/>
                <w:left w:val="none" w:sz="0" w:space="0" w:color="auto"/>
                <w:bottom w:val="none" w:sz="0" w:space="0" w:color="auto"/>
                <w:right w:val="none" w:sz="0" w:space="0" w:color="auto"/>
              </w:divBdr>
            </w:div>
            <w:div w:id="602494340">
              <w:marLeft w:val="0"/>
              <w:marRight w:val="0"/>
              <w:marTop w:val="0"/>
              <w:marBottom w:val="0"/>
              <w:divBdr>
                <w:top w:val="none" w:sz="0" w:space="0" w:color="auto"/>
                <w:left w:val="none" w:sz="0" w:space="0" w:color="auto"/>
                <w:bottom w:val="none" w:sz="0" w:space="0" w:color="auto"/>
                <w:right w:val="none" w:sz="0" w:space="0" w:color="auto"/>
              </w:divBdr>
            </w:div>
            <w:div w:id="1012806730">
              <w:marLeft w:val="0"/>
              <w:marRight w:val="0"/>
              <w:marTop w:val="0"/>
              <w:marBottom w:val="0"/>
              <w:divBdr>
                <w:top w:val="none" w:sz="0" w:space="0" w:color="auto"/>
                <w:left w:val="none" w:sz="0" w:space="0" w:color="auto"/>
                <w:bottom w:val="none" w:sz="0" w:space="0" w:color="auto"/>
                <w:right w:val="none" w:sz="0" w:space="0" w:color="auto"/>
              </w:divBdr>
            </w:div>
            <w:div w:id="1388605037">
              <w:marLeft w:val="0"/>
              <w:marRight w:val="0"/>
              <w:marTop w:val="0"/>
              <w:marBottom w:val="0"/>
              <w:divBdr>
                <w:top w:val="none" w:sz="0" w:space="0" w:color="auto"/>
                <w:left w:val="none" w:sz="0" w:space="0" w:color="auto"/>
                <w:bottom w:val="none" w:sz="0" w:space="0" w:color="auto"/>
                <w:right w:val="none" w:sz="0" w:space="0" w:color="auto"/>
              </w:divBdr>
            </w:div>
            <w:div w:id="199826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01797">
      <w:bodyDiv w:val="1"/>
      <w:marLeft w:val="0"/>
      <w:marRight w:val="0"/>
      <w:marTop w:val="0"/>
      <w:marBottom w:val="0"/>
      <w:divBdr>
        <w:top w:val="none" w:sz="0" w:space="0" w:color="auto"/>
        <w:left w:val="none" w:sz="0" w:space="0" w:color="auto"/>
        <w:bottom w:val="none" w:sz="0" w:space="0" w:color="auto"/>
        <w:right w:val="none" w:sz="0" w:space="0" w:color="auto"/>
      </w:divBdr>
    </w:div>
    <w:div w:id="608002006">
      <w:bodyDiv w:val="1"/>
      <w:marLeft w:val="0"/>
      <w:marRight w:val="0"/>
      <w:marTop w:val="0"/>
      <w:marBottom w:val="0"/>
      <w:divBdr>
        <w:top w:val="none" w:sz="0" w:space="0" w:color="auto"/>
        <w:left w:val="none" w:sz="0" w:space="0" w:color="auto"/>
        <w:bottom w:val="none" w:sz="0" w:space="0" w:color="auto"/>
        <w:right w:val="none" w:sz="0" w:space="0" w:color="auto"/>
      </w:divBdr>
    </w:div>
    <w:div w:id="647711420">
      <w:bodyDiv w:val="1"/>
      <w:marLeft w:val="0"/>
      <w:marRight w:val="0"/>
      <w:marTop w:val="0"/>
      <w:marBottom w:val="0"/>
      <w:divBdr>
        <w:top w:val="none" w:sz="0" w:space="0" w:color="auto"/>
        <w:left w:val="none" w:sz="0" w:space="0" w:color="auto"/>
        <w:bottom w:val="none" w:sz="0" w:space="0" w:color="auto"/>
        <w:right w:val="none" w:sz="0" w:space="0" w:color="auto"/>
      </w:divBdr>
    </w:div>
    <w:div w:id="661733653">
      <w:bodyDiv w:val="1"/>
      <w:marLeft w:val="0"/>
      <w:marRight w:val="0"/>
      <w:marTop w:val="0"/>
      <w:marBottom w:val="0"/>
      <w:divBdr>
        <w:top w:val="none" w:sz="0" w:space="0" w:color="auto"/>
        <w:left w:val="none" w:sz="0" w:space="0" w:color="auto"/>
        <w:bottom w:val="none" w:sz="0" w:space="0" w:color="auto"/>
        <w:right w:val="none" w:sz="0" w:space="0" w:color="auto"/>
      </w:divBdr>
    </w:div>
    <w:div w:id="677077834">
      <w:bodyDiv w:val="1"/>
      <w:marLeft w:val="0"/>
      <w:marRight w:val="0"/>
      <w:marTop w:val="0"/>
      <w:marBottom w:val="0"/>
      <w:divBdr>
        <w:top w:val="none" w:sz="0" w:space="0" w:color="auto"/>
        <w:left w:val="none" w:sz="0" w:space="0" w:color="auto"/>
        <w:bottom w:val="none" w:sz="0" w:space="0" w:color="auto"/>
        <w:right w:val="none" w:sz="0" w:space="0" w:color="auto"/>
      </w:divBdr>
    </w:div>
    <w:div w:id="696003563">
      <w:bodyDiv w:val="1"/>
      <w:marLeft w:val="0"/>
      <w:marRight w:val="0"/>
      <w:marTop w:val="0"/>
      <w:marBottom w:val="0"/>
      <w:divBdr>
        <w:top w:val="none" w:sz="0" w:space="0" w:color="auto"/>
        <w:left w:val="none" w:sz="0" w:space="0" w:color="auto"/>
        <w:bottom w:val="none" w:sz="0" w:space="0" w:color="auto"/>
        <w:right w:val="none" w:sz="0" w:space="0" w:color="auto"/>
      </w:divBdr>
    </w:div>
    <w:div w:id="711347772">
      <w:bodyDiv w:val="1"/>
      <w:marLeft w:val="0"/>
      <w:marRight w:val="0"/>
      <w:marTop w:val="0"/>
      <w:marBottom w:val="0"/>
      <w:divBdr>
        <w:top w:val="none" w:sz="0" w:space="0" w:color="auto"/>
        <w:left w:val="none" w:sz="0" w:space="0" w:color="auto"/>
        <w:bottom w:val="none" w:sz="0" w:space="0" w:color="auto"/>
        <w:right w:val="none" w:sz="0" w:space="0" w:color="auto"/>
      </w:divBdr>
    </w:div>
    <w:div w:id="728916386">
      <w:bodyDiv w:val="1"/>
      <w:marLeft w:val="0"/>
      <w:marRight w:val="0"/>
      <w:marTop w:val="0"/>
      <w:marBottom w:val="0"/>
      <w:divBdr>
        <w:top w:val="none" w:sz="0" w:space="0" w:color="auto"/>
        <w:left w:val="none" w:sz="0" w:space="0" w:color="auto"/>
        <w:bottom w:val="none" w:sz="0" w:space="0" w:color="auto"/>
        <w:right w:val="none" w:sz="0" w:space="0" w:color="auto"/>
      </w:divBdr>
    </w:div>
    <w:div w:id="735006621">
      <w:bodyDiv w:val="1"/>
      <w:marLeft w:val="0"/>
      <w:marRight w:val="0"/>
      <w:marTop w:val="0"/>
      <w:marBottom w:val="0"/>
      <w:divBdr>
        <w:top w:val="none" w:sz="0" w:space="0" w:color="auto"/>
        <w:left w:val="none" w:sz="0" w:space="0" w:color="auto"/>
        <w:bottom w:val="none" w:sz="0" w:space="0" w:color="auto"/>
        <w:right w:val="none" w:sz="0" w:space="0" w:color="auto"/>
      </w:divBdr>
    </w:div>
    <w:div w:id="740373504">
      <w:bodyDiv w:val="1"/>
      <w:marLeft w:val="0"/>
      <w:marRight w:val="0"/>
      <w:marTop w:val="0"/>
      <w:marBottom w:val="0"/>
      <w:divBdr>
        <w:top w:val="none" w:sz="0" w:space="0" w:color="auto"/>
        <w:left w:val="none" w:sz="0" w:space="0" w:color="auto"/>
        <w:bottom w:val="none" w:sz="0" w:space="0" w:color="auto"/>
        <w:right w:val="none" w:sz="0" w:space="0" w:color="auto"/>
      </w:divBdr>
    </w:div>
    <w:div w:id="740714866">
      <w:bodyDiv w:val="1"/>
      <w:marLeft w:val="0"/>
      <w:marRight w:val="0"/>
      <w:marTop w:val="0"/>
      <w:marBottom w:val="0"/>
      <w:divBdr>
        <w:top w:val="none" w:sz="0" w:space="0" w:color="auto"/>
        <w:left w:val="none" w:sz="0" w:space="0" w:color="auto"/>
        <w:bottom w:val="none" w:sz="0" w:space="0" w:color="auto"/>
        <w:right w:val="none" w:sz="0" w:space="0" w:color="auto"/>
      </w:divBdr>
    </w:div>
    <w:div w:id="742527310">
      <w:bodyDiv w:val="1"/>
      <w:marLeft w:val="0"/>
      <w:marRight w:val="0"/>
      <w:marTop w:val="0"/>
      <w:marBottom w:val="0"/>
      <w:divBdr>
        <w:top w:val="none" w:sz="0" w:space="0" w:color="auto"/>
        <w:left w:val="none" w:sz="0" w:space="0" w:color="auto"/>
        <w:bottom w:val="none" w:sz="0" w:space="0" w:color="auto"/>
        <w:right w:val="none" w:sz="0" w:space="0" w:color="auto"/>
      </w:divBdr>
      <w:divsChild>
        <w:div w:id="1708263050">
          <w:marLeft w:val="0"/>
          <w:marRight w:val="0"/>
          <w:marTop w:val="0"/>
          <w:marBottom w:val="0"/>
          <w:divBdr>
            <w:top w:val="none" w:sz="0" w:space="0" w:color="auto"/>
            <w:left w:val="none" w:sz="0" w:space="0" w:color="auto"/>
            <w:bottom w:val="none" w:sz="0" w:space="0" w:color="auto"/>
            <w:right w:val="none" w:sz="0" w:space="0" w:color="auto"/>
          </w:divBdr>
          <w:divsChild>
            <w:div w:id="1096558931">
              <w:marLeft w:val="0"/>
              <w:marRight w:val="0"/>
              <w:marTop w:val="0"/>
              <w:marBottom w:val="0"/>
              <w:divBdr>
                <w:top w:val="none" w:sz="0" w:space="0" w:color="auto"/>
                <w:left w:val="none" w:sz="0" w:space="0" w:color="auto"/>
                <w:bottom w:val="none" w:sz="0" w:space="0" w:color="auto"/>
                <w:right w:val="none" w:sz="0" w:space="0" w:color="auto"/>
              </w:divBdr>
              <w:divsChild>
                <w:div w:id="84766860">
                  <w:marLeft w:val="0"/>
                  <w:marRight w:val="0"/>
                  <w:marTop w:val="0"/>
                  <w:marBottom w:val="0"/>
                  <w:divBdr>
                    <w:top w:val="none" w:sz="0" w:space="0" w:color="auto"/>
                    <w:left w:val="none" w:sz="0" w:space="0" w:color="auto"/>
                    <w:bottom w:val="none" w:sz="0" w:space="0" w:color="auto"/>
                    <w:right w:val="none" w:sz="0" w:space="0" w:color="auto"/>
                  </w:divBdr>
                  <w:divsChild>
                    <w:div w:id="431123413">
                      <w:marLeft w:val="0"/>
                      <w:marRight w:val="0"/>
                      <w:marTop w:val="0"/>
                      <w:marBottom w:val="0"/>
                      <w:divBdr>
                        <w:top w:val="single" w:sz="6" w:space="0" w:color="CFCFCF"/>
                        <w:left w:val="single" w:sz="6" w:space="0" w:color="CFCFCF"/>
                        <w:bottom w:val="single" w:sz="6" w:space="0" w:color="CFCFCF"/>
                        <w:right w:val="single" w:sz="6" w:space="0" w:color="CFCFCF"/>
                      </w:divBdr>
                      <w:divsChild>
                        <w:div w:id="417218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4474774">
          <w:marLeft w:val="0"/>
          <w:marRight w:val="0"/>
          <w:marTop w:val="0"/>
          <w:marBottom w:val="0"/>
          <w:divBdr>
            <w:top w:val="none" w:sz="0" w:space="0" w:color="auto"/>
            <w:left w:val="none" w:sz="0" w:space="0" w:color="auto"/>
            <w:bottom w:val="none" w:sz="0" w:space="0" w:color="auto"/>
            <w:right w:val="none" w:sz="0" w:space="0" w:color="auto"/>
          </w:divBdr>
          <w:divsChild>
            <w:div w:id="164905927">
              <w:marLeft w:val="0"/>
              <w:marRight w:val="0"/>
              <w:marTop w:val="0"/>
              <w:marBottom w:val="0"/>
              <w:divBdr>
                <w:top w:val="none" w:sz="0" w:space="0" w:color="auto"/>
                <w:left w:val="none" w:sz="0" w:space="0" w:color="auto"/>
                <w:bottom w:val="none" w:sz="0" w:space="0" w:color="auto"/>
                <w:right w:val="none" w:sz="0" w:space="0" w:color="auto"/>
              </w:divBdr>
              <w:divsChild>
                <w:div w:id="1668750678">
                  <w:marLeft w:val="0"/>
                  <w:marRight w:val="0"/>
                  <w:marTop w:val="0"/>
                  <w:marBottom w:val="0"/>
                  <w:divBdr>
                    <w:top w:val="none" w:sz="0" w:space="0" w:color="auto"/>
                    <w:left w:val="none" w:sz="0" w:space="0" w:color="auto"/>
                    <w:bottom w:val="none" w:sz="0" w:space="0" w:color="auto"/>
                    <w:right w:val="none" w:sz="0" w:space="0" w:color="auto"/>
                  </w:divBdr>
                  <w:divsChild>
                    <w:div w:id="1823155135">
                      <w:marLeft w:val="0"/>
                      <w:marRight w:val="0"/>
                      <w:marTop w:val="0"/>
                      <w:marBottom w:val="0"/>
                      <w:divBdr>
                        <w:top w:val="single" w:sz="6" w:space="0" w:color="CFCFCF"/>
                        <w:left w:val="single" w:sz="6" w:space="0" w:color="CFCFCF"/>
                        <w:bottom w:val="single" w:sz="6" w:space="0" w:color="CFCFCF"/>
                        <w:right w:val="single" w:sz="6" w:space="0" w:color="CFCFCF"/>
                      </w:divBdr>
                      <w:divsChild>
                        <w:div w:id="14879411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5222303">
      <w:bodyDiv w:val="1"/>
      <w:marLeft w:val="0"/>
      <w:marRight w:val="0"/>
      <w:marTop w:val="0"/>
      <w:marBottom w:val="0"/>
      <w:divBdr>
        <w:top w:val="none" w:sz="0" w:space="0" w:color="auto"/>
        <w:left w:val="none" w:sz="0" w:space="0" w:color="auto"/>
        <w:bottom w:val="none" w:sz="0" w:space="0" w:color="auto"/>
        <w:right w:val="none" w:sz="0" w:space="0" w:color="auto"/>
      </w:divBdr>
    </w:div>
    <w:div w:id="850484117">
      <w:bodyDiv w:val="1"/>
      <w:marLeft w:val="0"/>
      <w:marRight w:val="0"/>
      <w:marTop w:val="0"/>
      <w:marBottom w:val="0"/>
      <w:divBdr>
        <w:top w:val="none" w:sz="0" w:space="0" w:color="auto"/>
        <w:left w:val="none" w:sz="0" w:space="0" w:color="auto"/>
        <w:bottom w:val="none" w:sz="0" w:space="0" w:color="auto"/>
        <w:right w:val="none" w:sz="0" w:space="0" w:color="auto"/>
      </w:divBdr>
    </w:div>
    <w:div w:id="897597064">
      <w:bodyDiv w:val="1"/>
      <w:marLeft w:val="0"/>
      <w:marRight w:val="0"/>
      <w:marTop w:val="0"/>
      <w:marBottom w:val="0"/>
      <w:divBdr>
        <w:top w:val="none" w:sz="0" w:space="0" w:color="auto"/>
        <w:left w:val="none" w:sz="0" w:space="0" w:color="auto"/>
        <w:bottom w:val="none" w:sz="0" w:space="0" w:color="auto"/>
        <w:right w:val="none" w:sz="0" w:space="0" w:color="auto"/>
      </w:divBdr>
    </w:div>
    <w:div w:id="923033241">
      <w:bodyDiv w:val="1"/>
      <w:marLeft w:val="0"/>
      <w:marRight w:val="0"/>
      <w:marTop w:val="0"/>
      <w:marBottom w:val="0"/>
      <w:divBdr>
        <w:top w:val="none" w:sz="0" w:space="0" w:color="auto"/>
        <w:left w:val="none" w:sz="0" w:space="0" w:color="auto"/>
        <w:bottom w:val="none" w:sz="0" w:space="0" w:color="auto"/>
        <w:right w:val="none" w:sz="0" w:space="0" w:color="auto"/>
      </w:divBdr>
    </w:div>
    <w:div w:id="1060327777">
      <w:bodyDiv w:val="1"/>
      <w:marLeft w:val="0"/>
      <w:marRight w:val="0"/>
      <w:marTop w:val="0"/>
      <w:marBottom w:val="0"/>
      <w:divBdr>
        <w:top w:val="none" w:sz="0" w:space="0" w:color="auto"/>
        <w:left w:val="none" w:sz="0" w:space="0" w:color="auto"/>
        <w:bottom w:val="none" w:sz="0" w:space="0" w:color="auto"/>
        <w:right w:val="none" w:sz="0" w:space="0" w:color="auto"/>
      </w:divBdr>
    </w:div>
    <w:div w:id="1100836178">
      <w:bodyDiv w:val="1"/>
      <w:marLeft w:val="0"/>
      <w:marRight w:val="0"/>
      <w:marTop w:val="0"/>
      <w:marBottom w:val="0"/>
      <w:divBdr>
        <w:top w:val="none" w:sz="0" w:space="0" w:color="auto"/>
        <w:left w:val="none" w:sz="0" w:space="0" w:color="auto"/>
        <w:bottom w:val="none" w:sz="0" w:space="0" w:color="auto"/>
        <w:right w:val="none" w:sz="0" w:space="0" w:color="auto"/>
      </w:divBdr>
    </w:div>
    <w:div w:id="1138844438">
      <w:bodyDiv w:val="1"/>
      <w:marLeft w:val="0"/>
      <w:marRight w:val="0"/>
      <w:marTop w:val="0"/>
      <w:marBottom w:val="0"/>
      <w:divBdr>
        <w:top w:val="none" w:sz="0" w:space="0" w:color="auto"/>
        <w:left w:val="none" w:sz="0" w:space="0" w:color="auto"/>
        <w:bottom w:val="none" w:sz="0" w:space="0" w:color="auto"/>
        <w:right w:val="none" w:sz="0" w:space="0" w:color="auto"/>
      </w:divBdr>
    </w:div>
    <w:div w:id="1260408382">
      <w:bodyDiv w:val="1"/>
      <w:marLeft w:val="0"/>
      <w:marRight w:val="0"/>
      <w:marTop w:val="0"/>
      <w:marBottom w:val="0"/>
      <w:divBdr>
        <w:top w:val="none" w:sz="0" w:space="0" w:color="auto"/>
        <w:left w:val="none" w:sz="0" w:space="0" w:color="auto"/>
        <w:bottom w:val="none" w:sz="0" w:space="0" w:color="auto"/>
        <w:right w:val="none" w:sz="0" w:space="0" w:color="auto"/>
      </w:divBdr>
    </w:div>
    <w:div w:id="1279068659">
      <w:bodyDiv w:val="1"/>
      <w:marLeft w:val="0"/>
      <w:marRight w:val="0"/>
      <w:marTop w:val="0"/>
      <w:marBottom w:val="0"/>
      <w:divBdr>
        <w:top w:val="none" w:sz="0" w:space="0" w:color="auto"/>
        <w:left w:val="none" w:sz="0" w:space="0" w:color="auto"/>
        <w:bottom w:val="none" w:sz="0" w:space="0" w:color="auto"/>
        <w:right w:val="none" w:sz="0" w:space="0" w:color="auto"/>
      </w:divBdr>
    </w:div>
    <w:div w:id="1346250492">
      <w:bodyDiv w:val="1"/>
      <w:marLeft w:val="0"/>
      <w:marRight w:val="0"/>
      <w:marTop w:val="0"/>
      <w:marBottom w:val="0"/>
      <w:divBdr>
        <w:top w:val="none" w:sz="0" w:space="0" w:color="auto"/>
        <w:left w:val="none" w:sz="0" w:space="0" w:color="auto"/>
        <w:bottom w:val="none" w:sz="0" w:space="0" w:color="auto"/>
        <w:right w:val="none" w:sz="0" w:space="0" w:color="auto"/>
      </w:divBdr>
    </w:div>
    <w:div w:id="1351104208">
      <w:bodyDiv w:val="1"/>
      <w:marLeft w:val="0"/>
      <w:marRight w:val="0"/>
      <w:marTop w:val="0"/>
      <w:marBottom w:val="0"/>
      <w:divBdr>
        <w:top w:val="none" w:sz="0" w:space="0" w:color="auto"/>
        <w:left w:val="none" w:sz="0" w:space="0" w:color="auto"/>
        <w:bottom w:val="none" w:sz="0" w:space="0" w:color="auto"/>
        <w:right w:val="none" w:sz="0" w:space="0" w:color="auto"/>
      </w:divBdr>
    </w:div>
    <w:div w:id="1393967745">
      <w:bodyDiv w:val="1"/>
      <w:marLeft w:val="0"/>
      <w:marRight w:val="0"/>
      <w:marTop w:val="0"/>
      <w:marBottom w:val="0"/>
      <w:divBdr>
        <w:top w:val="none" w:sz="0" w:space="0" w:color="auto"/>
        <w:left w:val="none" w:sz="0" w:space="0" w:color="auto"/>
        <w:bottom w:val="none" w:sz="0" w:space="0" w:color="auto"/>
        <w:right w:val="none" w:sz="0" w:space="0" w:color="auto"/>
      </w:divBdr>
      <w:divsChild>
        <w:div w:id="1912617820">
          <w:marLeft w:val="0"/>
          <w:marRight w:val="0"/>
          <w:marTop w:val="0"/>
          <w:marBottom w:val="0"/>
          <w:divBdr>
            <w:top w:val="none" w:sz="0" w:space="0" w:color="auto"/>
            <w:left w:val="none" w:sz="0" w:space="0" w:color="auto"/>
            <w:bottom w:val="none" w:sz="0" w:space="0" w:color="auto"/>
            <w:right w:val="none" w:sz="0" w:space="0" w:color="auto"/>
          </w:divBdr>
          <w:divsChild>
            <w:div w:id="54399502">
              <w:marLeft w:val="0"/>
              <w:marRight w:val="0"/>
              <w:marTop w:val="0"/>
              <w:marBottom w:val="0"/>
              <w:divBdr>
                <w:top w:val="none" w:sz="0" w:space="0" w:color="auto"/>
                <w:left w:val="none" w:sz="0" w:space="0" w:color="auto"/>
                <w:bottom w:val="none" w:sz="0" w:space="0" w:color="auto"/>
                <w:right w:val="none" w:sz="0" w:space="0" w:color="auto"/>
              </w:divBdr>
            </w:div>
            <w:div w:id="394283874">
              <w:marLeft w:val="0"/>
              <w:marRight w:val="0"/>
              <w:marTop w:val="0"/>
              <w:marBottom w:val="0"/>
              <w:divBdr>
                <w:top w:val="none" w:sz="0" w:space="0" w:color="auto"/>
                <w:left w:val="none" w:sz="0" w:space="0" w:color="auto"/>
                <w:bottom w:val="none" w:sz="0" w:space="0" w:color="auto"/>
                <w:right w:val="none" w:sz="0" w:space="0" w:color="auto"/>
              </w:divBdr>
            </w:div>
            <w:div w:id="512914656">
              <w:marLeft w:val="0"/>
              <w:marRight w:val="0"/>
              <w:marTop w:val="0"/>
              <w:marBottom w:val="0"/>
              <w:divBdr>
                <w:top w:val="none" w:sz="0" w:space="0" w:color="auto"/>
                <w:left w:val="none" w:sz="0" w:space="0" w:color="auto"/>
                <w:bottom w:val="none" w:sz="0" w:space="0" w:color="auto"/>
                <w:right w:val="none" w:sz="0" w:space="0" w:color="auto"/>
              </w:divBdr>
            </w:div>
            <w:div w:id="691077534">
              <w:marLeft w:val="0"/>
              <w:marRight w:val="0"/>
              <w:marTop w:val="0"/>
              <w:marBottom w:val="0"/>
              <w:divBdr>
                <w:top w:val="none" w:sz="0" w:space="0" w:color="auto"/>
                <w:left w:val="none" w:sz="0" w:space="0" w:color="auto"/>
                <w:bottom w:val="none" w:sz="0" w:space="0" w:color="auto"/>
                <w:right w:val="none" w:sz="0" w:space="0" w:color="auto"/>
              </w:divBdr>
            </w:div>
            <w:div w:id="76087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8783">
      <w:bodyDiv w:val="1"/>
      <w:marLeft w:val="0"/>
      <w:marRight w:val="0"/>
      <w:marTop w:val="0"/>
      <w:marBottom w:val="0"/>
      <w:divBdr>
        <w:top w:val="none" w:sz="0" w:space="0" w:color="auto"/>
        <w:left w:val="none" w:sz="0" w:space="0" w:color="auto"/>
        <w:bottom w:val="none" w:sz="0" w:space="0" w:color="auto"/>
        <w:right w:val="none" w:sz="0" w:space="0" w:color="auto"/>
      </w:divBdr>
    </w:div>
    <w:div w:id="1482037509">
      <w:bodyDiv w:val="1"/>
      <w:marLeft w:val="0"/>
      <w:marRight w:val="0"/>
      <w:marTop w:val="0"/>
      <w:marBottom w:val="0"/>
      <w:divBdr>
        <w:top w:val="none" w:sz="0" w:space="0" w:color="auto"/>
        <w:left w:val="none" w:sz="0" w:space="0" w:color="auto"/>
        <w:bottom w:val="none" w:sz="0" w:space="0" w:color="auto"/>
        <w:right w:val="none" w:sz="0" w:space="0" w:color="auto"/>
      </w:divBdr>
    </w:div>
    <w:div w:id="1550609993">
      <w:bodyDiv w:val="1"/>
      <w:marLeft w:val="0"/>
      <w:marRight w:val="0"/>
      <w:marTop w:val="0"/>
      <w:marBottom w:val="0"/>
      <w:divBdr>
        <w:top w:val="none" w:sz="0" w:space="0" w:color="auto"/>
        <w:left w:val="none" w:sz="0" w:space="0" w:color="auto"/>
        <w:bottom w:val="none" w:sz="0" w:space="0" w:color="auto"/>
        <w:right w:val="none" w:sz="0" w:space="0" w:color="auto"/>
      </w:divBdr>
    </w:div>
    <w:div w:id="1562012254">
      <w:bodyDiv w:val="1"/>
      <w:marLeft w:val="0"/>
      <w:marRight w:val="0"/>
      <w:marTop w:val="0"/>
      <w:marBottom w:val="0"/>
      <w:divBdr>
        <w:top w:val="none" w:sz="0" w:space="0" w:color="auto"/>
        <w:left w:val="none" w:sz="0" w:space="0" w:color="auto"/>
        <w:bottom w:val="none" w:sz="0" w:space="0" w:color="auto"/>
        <w:right w:val="none" w:sz="0" w:space="0" w:color="auto"/>
      </w:divBdr>
      <w:divsChild>
        <w:div w:id="1998417987">
          <w:marLeft w:val="0"/>
          <w:marRight w:val="0"/>
          <w:marTop w:val="0"/>
          <w:marBottom w:val="0"/>
          <w:divBdr>
            <w:top w:val="none" w:sz="0" w:space="0" w:color="auto"/>
            <w:left w:val="none" w:sz="0" w:space="0" w:color="auto"/>
            <w:bottom w:val="none" w:sz="0" w:space="0" w:color="auto"/>
            <w:right w:val="none" w:sz="0" w:space="0" w:color="auto"/>
          </w:divBdr>
          <w:divsChild>
            <w:div w:id="475994755">
              <w:marLeft w:val="0"/>
              <w:marRight w:val="0"/>
              <w:marTop w:val="0"/>
              <w:marBottom w:val="0"/>
              <w:divBdr>
                <w:top w:val="none" w:sz="0" w:space="0" w:color="auto"/>
                <w:left w:val="none" w:sz="0" w:space="0" w:color="auto"/>
                <w:bottom w:val="none" w:sz="0" w:space="0" w:color="auto"/>
                <w:right w:val="none" w:sz="0" w:space="0" w:color="auto"/>
              </w:divBdr>
            </w:div>
            <w:div w:id="497159588">
              <w:marLeft w:val="0"/>
              <w:marRight w:val="0"/>
              <w:marTop w:val="0"/>
              <w:marBottom w:val="0"/>
              <w:divBdr>
                <w:top w:val="none" w:sz="0" w:space="0" w:color="auto"/>
                <w:left w:val="none" w:sz="0" w:space="0" w:color="auto"/>
                <w:bottom w:val="none" w:sz="0" w:space="0" w:color="auto"/>
                <w:right w:val="none" w:sz="0" w:space="0" w:color="auto"/>
              </w:divBdr>
            </w:div>
            <w:div w:id="1324234449">
              <w:marLeft w:val="0"/>
              <w:marRight w:val="0"/>
              <w:marTop w:val="0"/>
              <w:marBottom w:val="0"/>
              <w:divBdr>
                <w:top w:val="none" w:sz="0" w:space="0" w:color="auto"/>
                <w:left w:val="none" w:sz="0" w:space="0" w:color="auto"/>
                <w:bottom w:val="none" w:sz="0" w:space="0" w:color="auto"/>
                <w:right w:val="none" w:sz="0" w:space="0" w:color="auto"/>
              </w:divBdr>
            </w:div>
            <w:div w:id="1357998460">
              <w:marLeft w:val="0"/>
              <w:marRight w:val="0"/>
              <w:marTop w:val="0"/>
              <w:marBottom w:val="0"/>
              <w:divBdr>
                <w:top w:val="none" w:sz="0" w:space="0" w:color="auto"/>
                <w:left w:val="none" w:sz="0" w:space="0" w:color="auto"/>
                <w:bottom w:val="none" w:sz="0" w:space="0" w:color="auto"/>
                <w:right w:val="none" w:sz="0" w:space="0" w:color="auto"/>
              </w:divBdr>
            </w:div>
            <w:div w:id="207804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3060">
      <w:bodyDiv w:val="1"/>
      <w:marLeft w:val="0"/>
      <w:marRight w:val="0"/>
      <w:marTop w:val="0"/>
      <w:marBottom w:val="0"/>
      <w:divBdr>
        <w:top w:val="none" w:sz="0" w:space="0" w:color="auto"/>
        <w:left w:val="none" w:sz="0" w:space="0" w:color="auto"/>
        <w:bottom w:val="none" w:sz="0" w:space="0" w:color="auto"/>
        <w:right w:val="none" w:sz="0" w:space="0" w:color="auto"/>
      </w:divBdr>
    </w:div>
    <w:div w:id="1677729958">
      <w:bodyDiv w:val="1"/>
      <w:marLeft w:val="0"/>
      <w:marRight w:val="0"/>
      <w:marTop w:val="0"/>
      <w:marBottom w:val="0"/>
      <w:divBdr>
        <w:top w:val="none" w:sz="0" w:space="0" w:color="auto"/>
        <w:left w:val="none" w:sz="0" w:space="0" w:color="auto"/>
        <w:bottom w:val="none" w:sz="0" w:space="0" w:color="auto"/>
        <w:right w:val="none" w:sz="0" w:space="0" w:color="auto"/>
      </w:divBdr>
      <w:divsChild>
        <w:div w:id="59597736">
          <w:marLeft w:val="0"/>
          <w:marRight w:val="0"/>
          <w:marTop w:val="0"/>
          <w:marBottom w:val="0"/>
          <w:divBdr>
            <w:top w:val="none" w:sz="0" w:space="0" w:color="auto"/>
            <w:left w:val="none" w:sz="0" w:space="0" w:color="auto"/>
            <w:bottom w:val="none" w:sz="0" w:space="0" w:color="auto"/>
            <w:right w:val="none" w:sz="0" w:space="0" w:color="auto"/>
          </w:divBdr>
          <w:divsChild>
            <w:div w:id="1017384597">
              <w:marLeft w:val="0"/>
              <w:marRight w:val="0"/>
              <w:marTop w:val="0"/>
              <w:marBottom w:val="0"/>
              <w:divBdr>
                <w:top w:val="none" w:sz="0" w:space="0" w:color="auto"/>
                <w:left w:val="none" w:sz="0" w:space="0" w:color="auto"/>
                <w:bottom w:val="none" w:sz="0" w:space="0" w:color="auto"/>
                <w:right w:val="none" w:sz="0" w:space="0" w:color="auto"/>
              </w:divBdr>
              <w:divsChild>
                <w:div w:id="1572349416">
                  <w:marLeft w:val="0"/>
                  <w:marRight w:val="0"/>
                  <w:marTop w:val="0"/>
                  <w:marBottom w:val="0"/>
                  <w:divBdr>
                    <w:top w:val="none" w:sz="0" w:space="0" w:color="auto"/>
                    <w:left w:val="none" w:sz="0" w:space="0" w:color="auto"/>
                    <w:bottom w:val="none" w:sz="0" w:space="0" w:color="auto"/>
                    <w:right w:val="none" w:sz="0" w:space="0" w:color="auto"/>
                  </w:divBdr>
                  <w:divsChild>
                    <w:div w:id="1676686445">
                      <w:marLeft w:val="0"/>
                      <w:marRight w:val="0"/>
                      <w:marTop w:val="0"/>
                      <w:marBottom w:val="0"/>
                      <w:divBdr>
                        <w:top w:val="single" w:sz="6" w:space="0" w:color="CFCFCF"/>
                        <w:left w:val="single" w:sz="6" w:space="0" w:color="CFCFCF"/>
                        <w:bottom w:val="single" w:sz="6" w:space="0" w:color="CFCFCF"/>
                        <w:right w:val="single" w:sz="6" w:space="0" w:color="CFCFCF"/>
                      </w:divBdr>
                      <w:divsChild>
                        <w:div w:id="6667842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9093244">
          <w:marLeft w:val="0"/>
          <w:marRight w:val="0"/>
          <w:marTop w:val="0"/>
          <w:marBottom w:val="0"/>
          <w:divBdr>
            <w:top w:val="none" w:sz="0" w:space="0" w:color="auto"/>
            <w:left w:val="none" w:sz="0" w:space="0" w:color="auto"/>
            <w:bottom w:val="none" w:sz="0" w:space="0" w:color="auto"/>
            <w:right w:val="none" w:sz="0" w:space="0" w:color="auto"/>
          </w:divBdr>
          <w:divsChild>
            <w:div w:id="828910769">
              <w:marLeft w:val="0"/>
              <w:marRight w:val="0"/>
              <w:marTop w:val="0"/>
              <w:marBottom w:val="0"/>
              <w:divBdr>
                <w:top w:val="none" w:sz="0" w:space="0" w:color="auto"/>
                <w:left w:val="none" w:sz="0" w:space="0" w:color="auto"/>
                <w:bottom w:val="none" w:sz="0" w:space="0" w:color="auto"/>
                <w:right w:val="none" w:sz="0" w:space="0" w:color="auto"/>
              </w:divBdr>
              <w:divsChild>
                <w:div w:id="482476764">
                  <w:marLeft w:val="0"/>
                  <w:marRight w:val="0"/>
                  <w:marTop w:val="0"/>
                  <w:marBottom w:val="0"/>
                  <w:divBdr>
                    <w:top w:val="none" w:sz="0" w:space="0" w:color="auto"/>
                    <w:left w:val="none" w:sz="0" w:space="0" w:color="auto"/>
                    <w:bottom w:val="none" w:sz="0" w:space="0" w:color="auto"/>
                    <w:right w:val="none" w:sz="0" w:space="0" w:color="auto"/>
                  </w:divBdr>
                  <w:divsChild>
                    <w:div w:id="117072093">
                      <w:marLeft w:val="0"/>
                      <w:marRight w:val="0"/>
                      <w:marTop w:val="0"/>
                      <w:marBottom w:val="0"/>
                      <w:divBdr>
                        <w:top w:val="single" w:sz="6" w:space="0" w:color="CFCFCF"/>
                        <w:left w:val="single" w:sz="6" w:space="0" w:color="CFCFCF"/>
                        <w:bottom w:val="single" w:sz="6" w:space="0" w:color="CFCFCF"/>
                        <w:right w:val="single" w:sz="6" w:space="0" w:color="CFCFCF"/>
                      </w:divBdr>
                      <w:divsChild>
                        <w:div w:id="9719816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7729767">
      <w:bodyDiv w:val="1"/>
      <w:marLeft w:val="0"/>
      <w:marRight w:val="0"/>
      <w:marTop w:val="0"/>
      <w:marBottom w:val="0"/>
      <w:divBdr>
        <w:top w:val="none" w:sz="0" w:space="0" w:color="auto"/>
        <w:left w:val="none" w:sz="0" w:space="0" w:color="auto"/>
        <w:bottom w:val="none" w:sz="0" w:space="0" w:color="auto"/>
        <w:right w:val="none" w:sz="0" w:space="0" w:color="auto"/>
      </w:divBdr>
    </w:div>
    <w:div w:id="1722289308">
      <w:bodyDiv w:val="1"/>
      <w:marLeft w:val="0"/>
      <w:marRight w:val="0"/>
      <w:marTop w:val="0"/>
      <w:marBottom w:val="0"/>
      <w:divBdr>
        <w:top w:val="none" w:sz="0" w:space="0" w:color="auto"/>
        <w:left w:val="none" w:sz="0" w:space="0" w:color="auto"/>
        <w:bottom w:val="none" w:sz="0" w:space="0" w:color="auto"/>
        <w:right w:val="none" w:sz="0" w:space="0" w:color="auto"/>
      </w:divBdr>
      <w:divsChild>
        <w:div w:id="114179724">
          <w:marLeft w:val="0"/>
          <w:marRight w:val="0"/>
          <w:marTop w:val="0"/>
          <w:marBottom w:val="0"/>
          <w:divBdr>
            <w:top w:val="none" w:sz="0" w:space="0" w:color="auto"/>
            <w:left w:val="none" w:sz="0" w:space="0" w:color="auto"/>
            <w:bottom w:val="none" w:sz="0" w:space="0" w:color="auto"/>
            <w:right w:val="none" w:sz="0" w:space="0" w:color="auto"/>
          </w:divBdr>
          <w:divsChild>
            <w:div w:id="2093351843">
              <w:marLeft w:val="0"/>
              <w:marRight w:val="0"/>
              <w:marTop w:val="0"/>
              <w:marBottom w:val="0"/>
              <w:divBdr>
                <w:top w:val="none" w:sz="0" w:space="0" w:color="auto"/>
                <w:left w:val="none" w:sz="0" w:space="0" w:color="auto"/>
                <w:bottom w:val="none" w:sz="0" w:space="0" w:color="auto"/>
                <w:right w:val="none" w:sz="0" w:space="0" w:color="auto"/>
              </w:divBdr>
              <w:divsChild>
                <w:div w:id="1897424950">
                  <w:marLeft w:val="0"/>
                  <w:marRight w:val="0"/>
                  <w:marTop w:val="0"/>
                  <w:marBottom w:val="0"/>
                  <w:divBdr>
                    <w:top w:val="none" w:sz="0" w:space="0" w:color="auto"/>
                    <w:left w:val="none" w:sz="0" w:space="0" w:color="auto"/>
                    <w:bottom w:val="none" w:sz="0" w:space="0" w:color="auto"/>
                    <w:right w:val="none" w:sz="0" w:space="0" w:color="auto"/>
                  </w:divBdr>
                  <w:divsChild>
                    <w:div w:id="978726618">
                      <w:marLeft w:val="0"/>
                      <w:marRight w:val="0"/>
                      <w:marTop w:val="0"/>
                      <w:marBottom w:val="0"/>
                      <w:divBdr>
                        <w:top w:val="single" w:sz="6" w:space="0" w:color="CFCFCF"/>
                        <w:left w:val="single" w:sz="6" w:space="0" w:color="CFCFCF"/>
                        <w:bottom w:val="single" w:sz="6" w:space="0" w:color="CFCFCF"/>
                        <w:right w:val="single" w:sz="6" w:space="0" w:color="CFCFCF"/>
                      </w:divBdr>
                      <w:divsChild>
                        <w:div w:id="20470981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0686483">
          <w:marLeft w:val="0"/>
          <w:marRight w:val="0"/>
          <w:marTop w:val="0"/>
          <w:marBottom w:val="0"/>
          <w:divBdr>
            <w:top w:val="none" w:sz="0" w:space="0" w:color="auto"/>
            <w:left w:val="none" w:sz="0" w:space="0" w:color="auto"/>
            <w:bottom w:val="none" w:sz="0" w:space="0" w:color="auto"/>
            <w:right w:val="none" w:sz="0" w:space="0" w:color="auto"/>
          </w:divBdr>
          <w:divsChild>
            <w:div w:id="55125045">
              <w:marLeft w:val="0"/>
              <w:marRight w:val="0"/>
              <w:marTop w:val="0"/>
              <w:marBottom w:val="0"/>
              <w:divBdr>
                <w:top w:val="none" w:sz="0" w:space="0" w:color="auto"/>
                <w:left w:val="none" w:sz="0" w:space="0" w:color="auto"/>
                <w:bottom w:val="none" w:sz="0" w:space="0" w:color="auto"/>
                <w:right w:val="none" w:sz="0" w:space="0" w:color="auto"/>
              </w:divBdr>
              <w:divsChild>
                <w:div w:id="1420905764">
                  <w:marLeft w:val="0"/>
                  <w:marRight w:val="0"/>
                  <w:marTop w:val="0"/>
                  <w:marBottom w:val="0"/>
                  <w:divBdr>
                    <w:top w:val="none" w:sz="0" w:space="0" w:color="auto"/>
                    <w:left w:val="none" w:sz="0" w:space="0" w:color="auto"/>
                    <w:bottom w:val="none" w:sz="0" w:space="0" w:color="auto"/>
                    <w:right w:val="none" w:sz="0" w:space="0" w:color="auto"/>
                  </w:divBdr>
                  <w:divsChild>
                    <w:div w:id="1226650233">
                      <w:marLeft w:val="0"/>
                      <w:marRight w:val="0"/>
                      <w:marTop w:val="0"/>
                      <w:marBottom w:val="0"/>
                      <w:divBdr>
                        <w:top w:val="single" w:sz="6" w:space="0" w:color="CFCFCF"/>
                        <w:left w:val="single" w:sz="6" w:space="0" w:color="CFCFCF"/>
                        <w:bottom w:val="single" w:sz="6" w:space="0" w:color="CFCFCF"/>
                        <w:right w:val="single" w:sz="6" w:space="0" w:color="CFCFCF"/>
                      </w:divBdr>
                      <w:divsChild>
                        <w:div w:id="3240961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0003849">
          <w:marLeft w:val="0"/>
          <w:marRight w:val="0"/>
          <w:marTop w:val="0"/>
          <w:marBottom w:val="0"/>
          <w:divBdr>
            <w:top w:val="none" w:sz="0" w:space="0" w:color="auto"/>
            <w:left w:val="none" w:sz="0" w:space="0" w:color="auto"/>
            <w:bottom w:val="none" w:sz="0" w:space="0" w:color="auto"/>
            <w:right w:val="none" w:sz="0" w:space="0" w:color="auto"/>
          </w:divBdr>
          <w:divsChild>
            <w:div w:id="212664941">
              <w:marLeft w:val="0"/>
              <w:marRight w:val="0"/>
              <w:marTop w:val="0"/>
              <w:marBottom w:val="0"/>
              <w:divBdr>
                <w:top w:val="none" w:sz="0" w:space="0" w:color="auto"/>
                <w:left w:val="none" w:sz="0" w:space="0" w:color="auto"/>
                <w:bottom w:val="none" w:sz="0" w:space="0" w:color="auto"/>
                <w:right w:val="none" w:sz="0" w:space="0" w:color="auto"/>
              </w:divBdr>
              <w:divsChild>
                <w:div w:id="113990599">
                  <w:marLeft w:val="0"/>
                  <w:marRight w:val="0"/>
                  <w:marTop w:val="0"/>
                  <w:marBottom w:val="0"/>
                  <w:divBdr>
                    <w:top w:val="none" w:sz="0" w:space="0" w:color="auto"/>
                    <w:left w:val="none" w:sz="0" w:space="0" w:color="auto"/>
                    <w:bottom w:val="none" w:sz="0" w:space="0" w:color="auto"/>
                    <w:right w:val="none" w:sz="0" w:space="0" w:color="auto"/>
                  </w:divBdr>
                  <w:divsChild>
                    <w:div w:id="2115705638">
                      <w:marLeft w:val="0"/>
                      <w:marRight w:val="0"/>
                      <w:marTop w:val="0"/>
                      <w:marBottom w:val="0"/>
                      <w:divBdr>
                        <w:top w:val="single" w:sz="6" w:space="0" w:color="CFCFCF"/>
                        <w:left w:val="single" w:sz="6" w:space="0" w:color="CFCFCF"/>
                        <w:bottom w:val="single" w:sz="6" w:space="0" w:color="CFCFCF"/>
                        <w:right w:val="single" w:sz="6" w:space="0" w:color="CFCFCF"/>
                      </w:divBdr>
                      <w:divsChild>
                        <w:div w:id="1549561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4252781">
      <w:bodyDiv w:val="1"/>
      <w:marLeft w:val="0"/>
      <w:marRight w:val="0"/>
      <w:marTop w:val="0"/>
      <w:marBottom w:val="0"/>
      <w:divBdr>
        <w:top w:val="none" w:sz="0" w:space="0" w:color="auto"/>
        <w:left w:val="none" w:sz="0" w:space="0" w:color="auto"/>
        <w:bottom w:val="none" w:sz="0" w:space="0" w:color="auto"/>
        <w:right w:val="none" w:sz="0" w:space="0" w:color="auto"/>
      </w:divBdr>
    </w:div>
    <w:div w:id="1802645537">
      <w:bodyDiv w:val="1"/>
      <w:marLeft w:val="0"/>
      <w:marRight w:val="0"/>
      <w:marTop w:val="0"/>
      <w:marBottom w:val="0"/>
      <w:divBdr>
        <w:top w:val="none" w:sz="0" w:space="0" w:color="auto"/>
        <w:left w:val="none" w:sz="0" w:space="0" w:color="auto"/>
        <w:bottom w:val="none" w:sz="0" w:space="0" w:color="auto"/>
        <w:right w:val="none" w:sz="0" w:space="0" w:color="auto"/>
      </w:divBdr>
    </w:div>
    <w:div w:id="1839688007">
      <w:bodyDiv w:val="1"/>
      <w:marLeft w:val="0"/>
      <w:marRight w:val="0"/>
      <w:marTop w:val="0"/>
      <w:marBottom w:val="0"/>
      <w:divBdr>
        <w:top w:val="none" w:sz="0" w:space="0" w:color="auto"/>
        <w:left w:val="none" w:sz="0" w:space="0" w:color="auto"/>
        <w:bottom w:val="none" w:sz="0" w:space="0" w:color="auto"/>
        <w:right w:val="none" w:sz="0" w:space="0" w:color="auto"/>
      </w:divBdr>
    </w:div>
    <w:div w:id="1853374010">
      <w:bodyDiv w:val="1"/>
      <w:marLeft w:val="0"/>
      <w:marRight w:val="0"/>
      <w:marTop w:val="0"/>
      <w:marBottom w:val="0"/>
      <w:divBdr>
        <w:top w:val="none" w:sz="0" w:space="0" w:color="auto"/>
        <w:left w:val="none" w:sz="0" w:space="0" w:color="auto"/>
        <w:bottom w:val="none" w:sz="0" w:space="0" w:color="auto"/>
        <w:right w:val="none" w:sz="0" w:space="0" w:color="auto"/>
      </w:divBdr>
    </w:div>
    <w:div w:id="1858688964">
      <w:bodyDiv w:val="1"/>
      <w:marLeft w:val="0"/>
      <w:marRight w:val="0"/>
      <w:marTop w:val="0"/>
      <w:marBottom w:val="0"/>
      <w:divBdr>
        <w:top w:val="none" w:sz="0" w:space="0" w:color="auto"/>
        <w:left w:val="none" w:sz="0" w:space="0" w:color="auto"/>
        <w:bottom w:val="none" w:sz="0" w:space="0" w:color="auto"/>
        <w:right w:val="none" w:sz="0" w:space="0" w:color="auto"/>
      </w:divBdr>
    </w:div>
    <w:div w:id="1874464196">
      <w:bodyDiv w:val="1"/>
      <w:marLeft w:val="0"/>
      <w:marRight w:val="0"/>
      <w:marTop w:val="0"/>
      <w:marBottom w:val="0"/>
      <w:divBdr>
        <w:top w:val="none" w:sz="0" w:space="0" w:color="auto"/>
        <w:left w:val="none" w:sz="0" w:space="0" w:color="auto"/>
        <w:bottom w:val="none" w:sz="0" w:space="0" w:color="auto"/>
        <w:right w:val="none" w:sz="0" w:space="0" w:color="auto"/>
      </w:divBdr>
    </w:div>
    <w:div w:id="1913196922">
      <w:bodyDiv w:val="1"/>
      <w:marLeft w:val="0"/>
      <w:marRight w:val="0"/>
      <w:marTop w:val="0"/>
      <w:marBottom w:val="0"/>
      <w:divBdr>
        <w:top w:val="none" w:sz="0" w:space="0" w:color="auto"/>
        <w:left w:val="none" w:sz="0" w:space="0" w:color="auto"/>
        <w:bottom w:val="none" w:sz="0" w:space="0" w:color="auto"/>
        <w:right w:val="none" w:sz="0" w:space="0" w:color="auto"/>
      </w:divBdr>
      <w:divsChild>
        <w:div w:id="1491212426">
          <w:marLeft w:val="0"/>
          <w:marRight w:val="0"/>
          <w:marTop w:val="0"/>
          <w:marBottom w:val="0"/>
          <w:divBdr>
            <w:top w:val="none" w:sz="0" w:space="0" w:color="auto"/>
            <w:left w:val="none" w:sz="0" w:space="0" w:color="auto"/>
            <w:bottom w:val="none" w:sz="0" w:space="0" w:color="auto"/>
            <w:right w:val="none" w:sz="0" w:space="0" w:color="auto"/>
          </w:divBdr>
          <w:divsChild>
            <w:div w:id="1736583749">
              <w:marLeft w:val="0"/>
              <w:marRight w:val="0"/>
              <w:marTop w:val="0"/>
              <w:marBottom w:val="0"/>
              <w:divBdr>
                <w:top w:val="none" w:sz="0" w:space="0" w:color="auto"/>
                <w:left w:val="none" w:sz="0" w:space="0" w:color="auto"/>
                <w:bottom w:val="none" w:sz="0" w:space="0" w:color="auto"/>
                <w:right w:val="none" w:sz="0" w:space="0" w:color="auto"/>
              </w:divBdr>
            </w:div>
            <w:div w:id="7101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727">
      <w:bodyDiv w:val="1"/>
      <w:marLeft w:val="0"/>
      <w:marRight w:val="0"/>
      <w:marTop w:val="0"/>
      <w:marBottom w:val="0"/>
      <w:divBdr>
        <w:top w:val="none" w:sz="0" w:space="0" w:color="auto"/>
        <w:left w:val="none" w:sz="0" w:space="0" w:color="auto"/>
        <w:bottom w:val="none" w:sz="0" w:space="0" w:color="auto"/>
        <w:right w:val="none" w:sz="0" w:space="0" w:color="auto"/>
      </w:divBdr>
    </w:div>
    <w:div w:id="1996762487">
      <w:bodyDiv w:val="1"/>
      <w:marLeft w:val="0"/>
      <w:marRight w:val="0"/>
      <w:marTop w:val="0"/>
      <w:marBottom w:val="0"/>
      <w:divBdr>
        <w:top w:val="none" w:sz="0" w:space="0" w:color="auto"/>
        <w:left w:val="none" w:sz="0" w:space="0" w:color="auto"/>
        <w:bottom w:val="none" w:sz="0" w:space="0" w:color="auto"/>
        <w:right w:val="none" w:sz="0" w:space="0" w:color="auto"/>
      </w:divBdr>
    </w:div>
    <w:div w:id="2003778974">
      <w:bodyDiv w:val="1"/>
      <w:marLeft w:val="0"/>
      <w:marRight w:val="0"/>
      <w:marTop w:val="0"/>
      <w:marBottom w:val="0"/>
      <w:divBdr>
        <w:top w:val="none" w:sz="0" w:space="0" w:color="auto"/>
        <w:left w:val="none" w:sz="0" w:space="0" w:color="auto"/>
        <w:bottom w:val="none" w:sz="0" w:space="0" w:color="auto"/>
        <w:right w:val="none" w:sz="0" w:space="0" w:color="auto"/>
      </w:divBdr>
    </w:div>
    <w:div w:id="2030063280">
      <w:bodyDiv w:val="1"/>
      <w:marLeft w:val="0"/>
      <w:marRight w:val="0"/>
      <w:marTop w:val="0"/>
      <w:marBottom w:val="0"/>
      <w:divBdr>
        <w:top w:val="none" w:sz="0" w:space="0" w:color="auto"/>
        <w:left w:val="none" w:sz="0" w:space="0" w:color="auto"/>
        <w:bottom w:val="none" w:sz="0" w:space="0" w:color="auto"/>
        <w:right w:val="none" w:sz="0" w:space="0" w:color="auto"/>
      </w:divBdr>
    </w:div>
    <w:div w:id="2060587167">
      <w:bodyDiv w:val="1"/>
      <w:marLeft w:val="0"/>
      <w:marRight w:val="0"/>
      <w:marTop w:val="0"/>
      <w:marBottom w:val="0"/>
      <w:divBdr>
        <w:top w:val="none" w:sz="0" w:space="0" w:color="auto"/>
        <w:left w:val="none" w:sz="0" w:space="0" w:color="auto"/>
        <w:bottom w:val="none" w:sz="0" w:space="0" w:color="auto"/>
        <w:right w:val="none" w:sz="0" w:space="0" w:color="auto"/>
      </w:divBdr>
    </w:div>
    <w:div w:id="2076658083">
      <w:bodyDiv w:val="1"/>
      <w:marLeft w:val="0"/>
      <w:marRight w:val="0"/>
      <w:marTop w:val="0"/>
      <w:marBottom w:val="0"/>
      <w:divBdr>
        <w:top w:val="none" w:sz="0" w:space="0" w:color="auto"/>
        <w:left w:val="none" w:sz="0" w:space="0" w:color="auto"/>
        <w:bottom w:val="none" w:sz="0" w:space="0" w:color="auto"/>
        <w:right w:val="none" w:sz="0" w:space="0" w:color="auto"/>
      </w:divBdr>
    </w:div>
    <w:div w:id="2105762633">
      <w:bodyDiv w:val="1"/>
      <w:marLeft w:val="0"/>
      <w:marRight w:val="0"/>
      <w:marTop w:val="0"/>
      <w:marBottom w:val="0"/>
      <w:divBdr>
        <w:top w:val="none" w:sz="0" w:space="0" w:color="auto"/>
        <w:left w:val="none" w:sz="0" w:space="0" w:color="auto"/>
        <w:bottom w:val="none" w:sz="0" w:space="0" w:color="auto"/>
        <w:right w:val="none" w:sz="0" w:space="0" w:color="auto"/>
      </w:divBdr>
    </w:div>
    <w:div w:id="2146656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footer" Target="footer10.xml"/><Relationship Id="rId42" Type="http://schemas.openxmlformats.org/officeDocument/2006/relationships/footer" Target="footer24.xml"/><Relationship Id="rId63" Type="http://schemas.openxmlformats.org/officeDocument/2006/relationships/footer" Target="footer35.xml"/><Relationship Id="rId84" Type="http://schemas.openxmlformats.org/officeDocument/2006/relationships/hyperlink" Target="http://ictcf.biocuckoo.cn" TargetMode="External"/><Relationship Id="rId138" Type="http://schemas.openxmlformats.org/officeDocument/2006/relationships/chart" Target="charts/chart6.xml"/><Relationship Id="rId159" Type="http://schemas.openxmlformats.org/officeDocument/2006/relationships/header" Target="header24.xml"/><Relationship Id="rId170" Type="http://schemas.openxmlformats.org/officeDocument/2006/relationships/image" Target="media/image76.PNG"/><Relationship Id="rId191" Type="http://schemas.openxmlformats.org/officeDocument/2006/relationships/header" Target="header29.xml"/><Relationship Id="rId196" Type="http://schemas.openxmlformats.org/officeDocument/2006/relationships/footer" Target="footer48.xml"/><Relationship Id="rId200" Type="http://schemas.openxmlformats.org/officeDocument/2006/relationships/fontTable" Target="fontTable.xml"/><Relationship Id="rId16" Type="http://schemas.openxmlformats.org/officeDocument/2006/relationships/footer" Target="footer5.xml"/><Relationship Id="rId107" Type="http://schemas.openxmlformats.org/officeDocument/2006/relationships/image" Target="media/image4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footer" Target="footer22.xml"/><Relationship Id="rId53" Type="http://schemas.openxmlformats.org/officeDocument/2006/relationships/header" Target="header13.xml"/><Relationship Id="rId58" Type="http://schemas.openxmlformats.org/officeDocument/2006/relationships/header" Target="header15.xm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1.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chart" Target="charts/chart11.xml"/><Relationship Id="rId149" Type="http://schemas.openxmlformats.org/officeDocument/2006/relationships/footer" Target="footer36.xml"/><Relationship Id="rId5" Type="http://schemas.openxmlformats.org/officeDocument/2006/relationships/settings" Target="settings.xml"/><Relationship Id="rId90" Type="http://schemas.openxmlformats.org/officeDocument/2006/relationships/image" Target="media/image29.png"/><Relationship Id="rId95" Type="http://schemas.openxmlformats.org/officeDocument/2006/relationships/image" Target="media/image34.png"/><Relationship Id="rId160" Type="http://schemas.openxmlformats.org/officeDocument/2006/relationships/header" Target="header25.xml"/><Relationship Id="rId165" Type="http://schemas.openxmlformats.org/officeDocument/2006/relationships/hyperlink" Target="https://github.com/Soedirman-Machine-Learning/CT-Scan-Classification-for-COVID19/tree/main/.ipynb%20checkpoints" TargetMode="External"/><Relationship Id="rId181" Type="http://schemas.openxmlformats.org/officeDocument/2006/relationships/image" Target="media/image86.png"/><Relationship Id="rId186" Type="http://schemas.openxmlformats.org/officeDocument/2006/relationships/image" Target="media/image91.png"/><Relationship Id="rId22" Type="http://schemas.openxmlformats.org/officeDocument/2006/relationships/footer" Target="footer11.xml"/><Relationship Id="rId27" Type="http://schemas.openxmlformats.org/officeDocument/2006/relationships/footer" Target="footer16.xml"/><Relationship Id="rId43" Type="http://schemas.openxmlformats.org/officeDocument/2006/relationships/footer" Target="footer25.xml"/><Relationship Id="rId48" Type="http://schemas.openxmlformats.org/officeDocument/2006/relationships/footer" Target="footer27.xml"/><Relationship Id="rId64" Type="http://schemas.openxmlformats.org/officeDocument/2006/relationships/image" Target="media/image4.png"/><Relationship Id="rId69" Type="http://schemas.openxmlformats.org/officeDocument/2006/relationships/image" Target="media/image9.png"/><Relationship Id="rId113" Type="http://schemas.openxmlformats.org/officeDocument/2006/relationships/image" Target="media/image52.png"/><Relationship Id="rId118" Type="http://schemas.openxmlformats.org/officeDocument/2006/relationships/image" Target="media/image57.png"/><Relationship Id="rId134" Type="http://schemas.openxmlformats.org/officeDocument/2006/relationships/chart" Target="charts/chart2.xml"/><Relationship Id="rId139" Type="http://schemas.openxmlformats.org/officeDocument/2006/relationships/chart" Target="charts/chart7.xml"/><Relationship Id="rId80" Type="http://schemas.openxmlformats.org/officeDocument/2006/relationships/image" Target="media/image20.png"/><Relationship Id="rId85" Type="http://schemas.openxmlformats.org/officeDocument/2006/relationships/image" Target="media/image24.png"/><Relationship Id="rId150" Type="http://schemas.openxmlformats.org/officeDocument/2006/relationships/footer" Target="footer37.xml"/><Relationship Id="rId155" Type="http://schemas.openxmlformats.org/officeDocument/2006/relationships/footer" Target="footer39.xml"/><Relationship Id="rId171" Type="http://schemas.openxmlformats.org/officeDocument/2006/relationships/image" Target="media/image77.PNG"/><Relationship Id="rId176" Type="http://schemas.openxmlformats.org/officeDocument/2006/relationships/image" Target="media/image81.PNG"/><Relationship Id="rId192" Type="http://schemas.openxmlformats.org/officeDocument/2006/relationships/footer" Target="footer47.xml"/><Relationship Id="rId197" Type="http://schemas.openxmlformats.org/officeDocument/2006/relationships/footer" Target="footer49.xml"/><Relationship Id="rId201"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footer" Target="footer6.xml"/><Relationship Id="rId33" Type="http://schemas.openxmlformats.org/officeDocument/2006/relationships/footer" Target="footer20.xml"/><Relationship Id="rId38" Type="http://schemas.openxmlformats.org/officeDocument/2006/relationships/header" Target="header5.xml"/><Relationship Id="rId59" Type="http://schemas.openxmlformats.org/officeDocument/2006/relationships/header" Target="header16.xml"/><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63.png"/><Relationship Id="rId129" Type="http://schemas.openxmlformats.org/officeDocument/2006/relationships/image" Target="media/image68.png"/><Relationship Id="rId54" Type="http://schemas.openxmlformats.org/officeDocument/2006/relationships/footer" Target="footer30.xm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0.png"/><Relationship Id="rId96" Type="http://schemas.openxmlformats.org/officeDocument/2006/relationships/image" Target="media/image35.png"/><Relationship Id="rId140" Type="http://schemas.openxmlformats.org/officeDocument/2006/relationships/chart" Target="charts/chart8.xml"/><Relationship Id="rId145" Type="http://schemas.openxmlformats.org/officeDocument/2006/relationships/chart" Target="charts/chart12.xml"/><Relationship Id="rId161" Type="http://schemas.openxmlformats.org/officeDocument/2006/relationships/footer" Target="footer42.xml"/><Relationship Id="rId166" Type="http://schemas.openxmlformats.org/officeDocument/2006/relationships/hyperlink" Target="https://github.com/Soedirman-Machine-Learning/CT-Scan-Classification-for-COVID19/tree/main/Web%20Application" TargetMode="External"/><Relationship Id="rId182" Type="http://schemas.openxmlformats.org/officeDocument/2006/relationships/image" Target="media/image87.png"/><Relationship Id="rId187" Type="http://schemas.openxmlformats.org/officeDocument/2006/relationships/header" Target="header2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12.xml"/><Relationship Id="rId28" Type="http://schemas.openxmlformats.org/officeDocument/2006/relationships/footer" Target="footer17.xml"/><Relationship Id="rId49" Type="http://schemas.openxmlformats.org/officeDocument/2006/relationships/footer" Target="footer28.xml"/><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eader" Target="header8.xml"/><Relationship Id="rId60" Type="http://schemas.openxmlformats.org/officeDocument/2006/relationships/footer" Target="footer33.xml"/><Relationship Id="rId65" Type="http://schemas.openxmlformats.org/officeDocument/2006/relationships/image" Target="media/image5.png"/><Relationship Id="rId81" Type="http://schemas.openxmlformats.org/officeDocument/2006/relationships/image" Target="media/image21.png"/><Relationship Id="rId86" Type="http://schemas.openxmlformats.org/officeDocument/2006/relationships/image" Target="media/image25.png"/><Relationship Id="rId130" Type="http://schemas.openxmlformats.org/officeDocument/2006/relationships/image" Target="media/image69.png"/><Relationship Id="rId135" Type="http://schemas.openxmlformats.org/officeDocument/2006/relationships/chart" Target="charts/chart3.xml"/><Relationship Id="rId151" Type="http://schemas.openxmlformats.org/officeDocument/2006/relationships/header" Target="header20.xml"/><Relationship Id="rId156" Type="http://schemas.openxmlformats.org/officeDocument/2006/relationships/footer" Target="footer40.xml"/><Relationship Id="rId177" Type="http://schemas.openxmlformats.org/officeDocument/2006/relationships/image" Target="media/image82.PNG"/><Relationship Id="rId198" Type="http://schemas.openxmlformats.org/officeDocument/2006/relationships/header" Target="header32.xml"/><Relationship Id="rId172" Type="http://schemas.openxmlformats.org/officeDocument/2006/relationships/image" Target="media/image78.PNG"/><Relationship Id="rId193" Type="http://schemas.openxmlformats.org/officeDocument/2006/relationships/hyperlink" Target="mailto:rokhi.sarofi@mhs.unsoed.ac.id" TargetMode="Externa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footer" Target="footer23.xml"/><Relationship Id="rId109" Type="http://schemas.openxmlformats.org/officeDocument/2006/relationships/image" Target="media/image48.png"/><Relationship Id="rId34" Type="http://schemas.openxmlformats.org/officeDocument/2006/relationships/header" Target="header3.xml"/><Relationship Id="rId50" Type="http://schemas.openxmlformats.org/officeDocument/2006/relationships/header" Target="header11.xml"/><Relationship Id="rId55" Type="http://schemas.openxmlformats.org/officeDocument/2006/relationships/footer" Target="footer31.xml"/><Relationship Id="rId76" Type="http://schemas.openxmlformats.org/officeDocument/2006/relationships/image" Target="media/image16.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72.png"/><Relationship Id="rId146" Type="http://schemas.openxmlformats.org/officeDocument/2006/relationships/image" Target="media/image73.PNG"/><Relationship Id="rId167" Type="http://schemas.openxmlformats.org/officeDocument/2006/relationships/hyperlink" Target="https://github.com/Soedirman-Machine-Learning/CT-Scan-Classification-for-COVID19/tree/main/Pengujian(Colaboratory)/Hasil%20Pengujian" TargetMode="External"/><Relationship Id="rId188" Type="http://schemas.openxmlformats.org/officeDocument/2006/relationships/header" Target="header28.xml"/><Relationship Id="rId7" Type="http://schemas.openxmlformats.org/officeDocument/2006/relationships/footnotes" Target="footnotes.xml"/><Relationship Id="rId71" Type="http://schemas.openxmlformats.org/officeDocument/2006/relationships/image" Target="media/image11.png"/><Relationship Id="rId92" Type="http://schemas.openxmlformats.org/officeDocument/2006/relationships/image" Target="media/image31.png"/><Relationship Id="rId162" Type="http://schemas.openxmlformats.org/officeDocument/2006/relationships/footer" Target="footer43.xml"/><Relationship Id="rId183"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footer" Target="footer13.xml"/><Relationship Id="rId40" Type="http://schemas.openxmlformats.org/officeDocument/2006/relationships/header" Target="header6.xml"/><Relationship Id="rId45" Type="http://schemas.openxmlformats.org/officeDocument/2006/relationships/footer" Target="footer26.xml"/><Relationship Id="rId66" Type="http://schemas.openxmlformats.org/officeDocument/2006/relationships/image" Target="media/image6.png"/><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chart" Target="charts/chart4.xml"/><Relationship Id="rId157" Type="http://schemas.openxmlformats.org/officeDocument/2006/relationships/header" Target="header23.xml"/><Relationship Id="rId178" Type="http://schemas.openxmlformats.org/officeDocument/2006/relationships/image" Target="media/image83.PNG"/><Relationship Id="rId61" Type="http://schemas.openxmlformats.org/officeDocument/2006/relationships/footer" Target="footer34.xml"/><Relationship Id="rId82" Type="http://schemas.openxmlformats.org/officeDocument/2006/relationships/image" Target="media/image22.png"/><Relationship Id="rId152" Type="http://schemas.openxmlformats.org/officeDocument/2006/relationships/footer" Target="footer38.xml"/><Relationship Id="rId173" Type="http://schemas.openxmlformats.org/officeDocument/2006/relationships/hyperlink" Target="https://github.com/Soedirman-Machine-Learning/CT-Scan-Classification-for-COVID19/tree/main/Hasil%20Pengujian%20(Web%20App)" TargetMode="External"/><Relationship Id="rId194" Type="http://schemas.openxmlformats.org/officeDocument/2006/relationships/header" Target="header30.xml"/><Relationship Id="rId199" Type="http://schemas.openxmlformats.org/officeDocument/2006/relationships/footer" Target="footer50.xml"/><Relationship Id="rId19" Type="http://schemas.openxmlformats.org/officeDocument/2006/relationships/footer" Target="footer8.xml"/><Relationship Id="rId14" Type="http://schemas.openxmlformats.org/officeDocument/2006/relationships/footer" Target="footer3.xml"/><Relationship Id="rId30" Type="http://schemas.openxmlformats.org/officeDocument/2006/relationships/footer" Target="footer18.xml"/><Relationship Id="rId35" Type="http://schemas.openxmlformats.org/officeDocument/2006/relationships/header" Target="header4.xml"/><Relationship Id="rId56" Type="http://schemas.openxmlformats.org/officeDocument/2006/relationships/header" Target="header14.xml"/><Relationship Id="rId77" Type="http://schemas.openxmlformats.org/officeDocument/2006/relationships/image" Target="media/image17.png"/><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header" Target="header18.xml"/><Relationship Id="rId168"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footer" Target="footer29.xml"/><Relationship Id="rId72" Type="http://schemas.openxmlformats.org/officeDocument/2006/relationships/image" Target="media/image12.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chart" Target="charts/chart9.xml"/><Relationship Id="rId163" Type="http://schemas.openxmlformats.org/officeDocument/2006/relationships/header" Target="header26.xml"/><Relationship Id="rId184" Type="http://schemas.openxmlformats.org/officeDocument/2006/relationships/image" Target="media/image89.png"/><Relationship Id="rId189" Type="http://schemas.openxmlformats.org/officeDocument/2006/relationships/footer" Target="footer45.xml"/><Relationship Id="rId3" Type="http://schemas.openxmlformats.org/officeDocument/2006/relationships/styles" Target="styles.xml"/><Relationship Id="rId25" Type="http://schemas.openxmlformats.org/officeDocument/2006/relationships/footer" Target="footer14.xml"/><Relationship Id="rId46" Type="http://schemas.openxmlformats.org/officeDocument/2006/relationships/header" Target="header9.xml"/><Relationship Id="rId67" Type="http://schemas.openxmlformats.org/officeDocument/2006/relationships/image" Target="media/image7.png"/><Relationship Id="rId116" Type="http://schemas.openxmlformats.org/officeDocument/2006/relationships/image" Target="media/image55.png"/><Relationship Id="rId137" Type="http://schemas.openxmlformats.org/officeDocument/2006/relationships/chart" Target="charts/chart5.xml"/><Relationship Id="rId158" Type="http://schemas.openxmlformats.org/officeDocument/2006/relationships/footer" Target="footer41.xml"/><Relationship Id="rId20" Type="http://schemas.openxmlformats.org/officeDocument/2006/relationships/footer" Target="footer9.xml"/><Relationship Id="rId41" Type="http://schemas.openxmlformats.org/officeDocument/2006/relationships/header" Target="header7.xml"/><Relationship Id="rId62" Type="http://schemas.openxmlformats.org/officeDocument/2006/relationships/header" Target="header17.xml"/><Relationship Id="rId83" Type="http://schemas.openxmlformats.org/officeDocument/2006/relationships/image" Target="media/image23.png"/><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header" Target="header21.xml"/><Relationship Id="rId174" Type="http://schemas.openxmlformats.org/officeDocument/2006/relationships/image" Target="media/image79.PNG"/><Relationship Id="rId179" Type="http://schemas.openxmlformats.org/officeDocument/2006/relationships/image" Target="media/image84.PNG"/><Relationship Id="rId195" Type="http://schemas.openxmlformats.org/officeDocument/2006/relationships/header" Target="header31.xml"/><Relationship Id="rId190" Type="http://schemas.openxmlformats.org/officeDocument/2006/relationships/footer" Target="footer46.xml"/><Relationship Id="rId15" Type="http://schemas.openxmlformats.org/officeDocument/2006/relationships/footer" Target="footer4.xml"/><Relationship Id="rId36" Type="http://schemas.openxmlformats.org/officeDocument/2006/relationships/footer" Target="footer21.xml"/><Relationship Id="rId57" Type="http://schemas.openxmlformats.org/officeDocument/2006/relationships/footer" Target="footer32.xm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image" Target="media/image2.jpeg"/><Relationship Id="rId31" Type="http://schemas.openxmlformats.org/officeDocument/2006/relationships/footer" Target="footer19.xml"/><Relationship Id="rId52" Type="http://schemas.openxmlformats.org/officeDocument/2006/relationships/header" Target="header12.xml"/><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chart" Target="charts/chart10.xml"/><Relationship Id="rId148" Type="http://schemas.openxmlformats.org/officeDocument/2006/relationships/header" Target="header19.xml"/><Relationship Id="rId164" Type="http://schemas.openxmlformats.org/officeDocument/2006/relationships/footer" Target="footer44.xml"/><Relationship Id="rId169" Type="http://schemas.openxmlformats.org/officeDocument/2006/relationships/image" Target="media/image75.PNG"/><Relationship Id="rId185"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85.png"/><Relationship Id="rId26" Type="http://schemas.openxmlformats.org/officeDocument/2006/relationships/footer" Target="footer15.xml"/><Relationship Id="rId47" Type="http://schemas.openxmlformats.org/officeDocument/2006/relationships/header" Target="header10.xml"/><Relationship Id="rId68" Type="http://schemas.openxmlformats.org/officeDocument/2006/relationships/image" Target="media/image8.png"/><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chart" Target="charts/chart1.xml"/><Relationship Id="rId154" Type="http://schemas.openxmlformats.org/officeDocument/2006/relationships/header" Target="header22.xml"/><Relationship Id="rId175" Type="http://schemas.openxmlformats.org/officeDocument/2006/relationships/image" Target="media/image80.PNG"/></Relationships>
</file>

<file path=word/_rels/settings.xml.rels><?xml version="1.0" encoding="UTF-8" standalone="yes"?>
<Relationships xmlns="http://schemas.openxmlformats.org/package/2006/relationships"><Relationship Id="rId1" Type="http://schemas.openxmlformats.org/officeDocument/2006/relationships/attachedTemplate" Target="file:///E:\Semester%207\Bismillah%20Skripsi\podoterus-master\podoterus-v0.1.1n.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VGG16(Original Image)</c:v>
                </c:pt>
              </c:strCache>
            </c:strRef>
          </c:tx>
          <c:invertIfNegative val="0"/>
          <c:cat>
            <c:strRef>
              <c:f>Sheet1!$A$2:$A$3</c:f>
              <c:strCache>
                <c:ptCount val="2"/>
                <c:pt idx="0">
                  <c:v>Training Accuracy</c:v>
                </c:pt>
                <c:pt idx="1">
                  <c:v>Validation Accuracy</c:v>
                </c:pt>
              </c:strCache>
            </c:strRef>
          </c:cat>
          <c:val>
            <c:numRef>
              <c:f>Sheet1!$B$2:$B$3</c:f>
              <c:numCache>
                <c:formatCode>General</c:formatCode>
                <c:ptCount val="2"/>
                <c:pt idx="0">
                  <c:v>0.999</c:v>
                </c:pt>
                <c:pt idx="1">
                  <c:v>0.99180000000000001</c:v>
                </c:pt>
              </c:numCache>
            </c:numRef>
          </c:val>
        </c:ser>
        <c:ser>
          <c:idx val="1"/>
          <c:order val="1"/>
          <c:tx>
            <c:strRef>
              <c:f>Sheet1!$C$1</c:f>
              <c:strCache>
                <c:ptCount val="1"/>
                <c:pt idx="0">
                  <c:v>ResNet50(Original Image</c:v>
                </c:pt>
              </c:strCache>
            </c:strRef>
          </c:tx>
          <c:spPr>
            <a:solidFill>
              <a:schemeClr val="accent2"/>
            </a:solidFill>
          </c:spPr>
          <c:invertIfNegative val="0"/>
          <c:cat>
            <c:strRef>
              <c:f>Sheet1!$A$2:$A$3</c:f>
              <c:strCache>
                <c:ptCount val="2"/>
                <c:pt idx="0">
                  <c:v>Training Accuracy</c:v>
                </c:pt>
                <c:pt idx="1">
                  <c:v>Validation Accuracy</c:v>
                </c:pt>
              </c:strCache>
            </c:strRef>
          </c:cat>
          <c:val>
            <c:numRef>
              <c:f>Sheet1!$C$2:$C$3</c:f>
              <c:numCache>
                <c:formatCode>General</c:formatCode>
                <c:ptCount val="2"/>
                <c:pt idx="0">
                  <c:v>0.96960000000000002</c:v>
                </c:pt>
                <c:pt idx="1">
                  <c:v>0.97550000000000003</c:v>
                </c:pt>
              </c:numCache>
            </c:numRef>
          </c:val>
        </c:ser>
        <c:ser>
          <c:idx val="2"/>
          <c:order val="2"/>
          <c:tx>
            <c:strRef>
              <c:f>Sheet1!$D$1</c:f>
              <c:strCache>
                <c:ptCount val="1"/>
                <c:pt idx="0">
                  <c:v>VGG16(Preprocessed Image)</c:v>
                </c:pt>
              </c:strCache>
            </c:strRef>
          </c:tx>
          <c:invertIfNegative val="0"/>
          <c:cat>
            <c:strRef>
              <c:f>Sheet1!$A$2:$A$3</c:f>
              <c:strCache>
                <c:ptCount val="2"/>
                <c:pt idx="0">
                  <c:v>Training Accuracy</c:v>
                </c:pt>
                <c:pt idx="1">
                  <c:v>Validation Accuracy</c:v>
                </c:pt>
              </c:strCache>
            </c:strRef>
          </c:cat>
          <c:val>
            <c:numRef>
              <c:f>Sheet1!$D$2:$D$3</c:f>
              <c:numCache>
                <c:formatCode>General</c:formatCode>
                <c:ptCount val="2"/>
                <c:pt idx="0">
                  <c:v>0.9899</c:v>
                </c:pt>
                <c:pt idx="1">
                  <c:v>0.98780000000000001</c:v>
                </c:pt>
              </c:numCache>
            </c:numRef>
          </c:val>
        </c:ser>
        <c:ser>
          <c:idx val="3"/>
          <c:order val="3"/>
          <c:tx>
            <c:strRef>
              <c:f>Sheet1!$E$1</c:f>
              <c:strCache>
                <c:ptCount val="1"/>
                <c:pt idx="0">
                  <c:v>ResNet50(Preprocessed Image)</c:v>
                </c:pt>
              </c:strCache>
            </c:strRef>
          </c:tx>
          <c:invertIfNegative val="0"/>
          <c:cat>
            <c:strRef>
              <c:f>Sheet1!$A$2:$A$3</c:f>
              <c:strCache>
                <c:ptCount val="2"/>
                <c:pt idx="0">
                  <c:v>Training Accuracy</c:v>
                </c:pt>
                <c:pt idx="1">
                  <c:v>Validation Accuracy</c:v>
                </c:pt>
              </c:strCache>
            </c:strRef>
          </c:cat>
          <c:val>
            <c:numRef>
              <c:f>Sheet1!$E$2:$E$3</c:f>
              <c:numCache>
                <c:formatCode>General</c:formatCode>
                <c:ptCount val="2"/>
                <c:pt idx="0">
                  <c:v>0.7611</c:v>
                </c:pt>
                <c:pt idx="1">
                  <c:v>0.85770000000000002</c:v>
                </c:pt>
              </c:numCache>
            </c:numRef>
          </c:val>
        </c:ser>
        <c:dLbls>
          <c:showLegendKey val="0"/>
          <c:showVal val="0"/>
          <c:showCatName val="0"/>
          <c:showSerName val="0"/>
          <c:showPercent val="0"/>
          <c:showBubbleSize val="0"/>
        </c:dLbls>
        <c:gapWidth val="150"/>
        <c:axId val="287996928"/>
        <c:axId val="287998720"/>
      </c:barChart>
      <c:catAx>
        <c:axId val="287996928"/>
        <c:scaling>
          <c:orientation val="minMax"/>
        </c:scaling>
        <c:delete val="0"/>
        <c:axPos val="b"/>
        <c:majorTickMark val="out"/>
        <c:minorTickMark val="none"/>
        <c:tickLblPos val="nextTo"/>
        <c:crossAx val="287998720"/>
        <c:crosses val="autoZero"/>
        <c:auto val="1"/>
        <c:lblAlgn val="ctr"/>
        <c:lblOffset val="100"/>
        <c:noMultiLvlLbl val="0"/>
      </c:catAx>
      <c:valAx>
        <c:axId val="287998720"/>
        <c:scaling>
          <c:orientation val="minMax"/>
        </c:scaling>
        <c:delete val="0"/>
        <c:axPos val="l"/>
        <c:majorGridlines/>
        <c:minorGridlines/>
        <c:numFmt formatCode="General" sourceLinked="1"/>
        <c:majorTickMark val="out"/>
        <c:minorTickMark val="none"/>
        <c:tickLblPos val="nextTo"/>
        <c:crossAx val="287996928"/>
        <c:crosses val="autoZero"/>
        <c:crossBetween val="between"/>
      </c:valAx>
    </c:plotArea>
    <c:legend>
      <c:legendPos val="t"/>
      <c:overlay val="0"/>
    </c:legend>
    <c:plotVisOnly val="1"/>
    <c:dispBlanksAs val="gap"/>
    <c:showDLblsOverMax val="0"/>
  </c:chart>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Original Image</c:v>
                </c:pt>
              </c:strCache>
            </c:strRef>
          </c:tx>
          <c:spPr>
            <a:solidFill>
              <a:schemeClr val="tx2"/>
            </a:solidFill>
          </c:spPr>
          <c:invertIfNegative val="0"/>
          <c:dPt>
            <c:idx val="0"/>
            <c:invertIfNegative val="0"/>
            <c:bubble3D val="0"/>
            <c:spPr>
              <a:solidFill>
                <a:schemeClr val="accent1"/>
              </a:solidFill>
              <a:ln>
                <a:solidFill>
                  <a:schemeClr val="accent1">
                    <a:lumMod val="75000"/>
                  </a:schemeClr>
                </a:solidFill>
              </a:ln>
            </c:spPr>
          </c:dPt>
          <c:cat>
            <c:strRef>
              <c:f>Sheet1!$A$2</c:f>
              <c:strCache>
                <c:ptCount val="1"/>
                <c:pt idx="0">
                  <c:v>Pengujian pada colab</c:v>
                </c:pt>
              </c:strCache>
            </c:strRef>
          </c:cat>
          <c:val>
            <c:numRef>
              <c:f>Sheet1!$B$2</c:f>
              <c:numCache>
                <c:formatCode>0%</c:formatCode>
                <c:ptCount val="1"/>
                <c:pt idx="0">
                  <c:v>0.73</c:v>
                </c:pt>
              </c:numCache>
            </c:numRef>
          </c:val>
        </c:ser>
        <c:ser>
          <c:idx val="1"/>
          <c:order val="1"/>
          <c:tx>
            <c:strRef>
              <c:f>Sheet1!$C$1</c:f>
              <c:strCache>
                <c:ptCount val="1"/>
                <c:pt idx="0">
                  <c:v>Preprocessed Image</c:v>
                </c:pt>
              </c:strCache>
            </c:strRef>
          </c:tx>
          <c:spPr>
            <a:solidFill>
              <a:schemeClr val="accent6">
                <a:lumMod val="75000"/>
              </a:schemeClr>
            </a:solidFill>
          </c:spPr>
          <c:invertIfNegative val="0"/>
          <c:cat>
            <c:strRef>
              <c:f>Sheet1!$A$2</c:f>
              <c:strCache>
                <c:ptCount val="1"/>
                <c:pt idx="0">
                  <c:v>Pengujian pada colab</c:v>
                </c:pt>
              </c:strCache>
            </c:strRef>
          </c:cat>
          <c:val>
            <c:numRef>
              <c:f>Sheet1!$C$2</c:f>
              <c:numCache>
                <c:formatCode>0%</c:formatCode>
                <c:ptCount val="1"/>
                <c:pt idx="0">
                  <c:v>0.47</c:v>
                </c:pt>
              </c:numCache>
            </c:numRef>
          </c:val>
        </c:ser>
        <c:dLbls>
          <c:showLegendKey val="0"/>
          <c:showVal val="0"/>
          <c:showCatName val="0"/>
          <c:showSerName val="0"/>
          <c:showPercent val="0"/>
          <c:showBubbleSize val="0"/>
        </c:dLbls>
        <c:gapWidth val="150"/>
        <c:axId val="289226112"/>
        <c:axId val="289227904"/>
      </c:barChart>
      <c:catAx>
        <c:axId val="289226112"/>
        <c:scaling>
          <c:orientation val="minMax"/>
        </c:scaling>
        <c:delete val="0"/>
        <c:axPos val="b"/>
        <c:majorTickMark val="out"/>
        <c:minorTickMark val="none"/>
        <c:tickLblPos val="nextTo"/>
        <c:crossAx val="289227904"/>
        <c:crosses val="autoZero"/>
        <c:auto val="1"/>
        <c:lblAlgn val="ctr"/>
        <c:lblOffset val="100"/>
        <c:noMultiLvlLbl val="0"/>
      </c:catAx>
      <c:valAx>
        <c:axId val="289227904"/>
        <c:scaling>
          <c:orientation val="minMax"/>
        </c:scaling>
        <c:delete val="0"/>
        <c:axPos val="l"/>
        <c:majorGridlines/>
        <c:minorGridlines/>
        <c:title>
          <c:tx>
            <c:rich>
              <a:bodyPr rot="-5400000" vert="horz"/>
              <a:lstStyle/>
              <a:p>
                <a:pPr>
                  <a:defRPr/>
                </a:pPr>
                <a:r>
                  <a:rPr lang="en-US"/>
                  <a:t>Akurasi</a:t>
                </a:r>
              </a:p>
            </c:rich>
          </c:tx>
          <c:overlay val="0"/>
        </c:title>
        <c:numFmt formatCode="0%" sourceLinked="1"/>
        <c:majorTickMark val="out"/>
        <c:minorTickMark val="none"/>
        <c:tickLblPos val="nextTo"/>
        <c:crossAx val="289226112"/>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Original image</c:v>
                </c:pt>
              </c:strCache>
            </c:strRef>
          </c:tx>
          <c:invertIfNegative val="0"/>
          <c:cat>
            <c:strRef>
              <c:f>Sheet1!$A$2</c:f>
              <c:strCache>
                <c:ptCount val="1"/>
                <c:pt idx="0">
                  <c:v>Pengujian pada colab</c:v>
                </c:pt>
              </c:strCache>
            </c:strRef>
          </c:cat>
          <c:val>
            <c:numRef>
              <c:f>Sheet1!$B$2</c:f>
              <c:numCache>
                <c:formatCode>0%</c:formatCode>
                <c:ptCount val="1"/>
                <c:pt idx="0">
                  <c:v>0.6</c:v>
                </c:pt>
              </c:numCache>
            </c:numRef>
          </c:val>
        </c:ser>
        <c:ser>
          <c:idx val="1"/>
          <c:order val="1"/>
          <c:tx>
            <c:strRef>
              <c:f>Sheet1!$C$1</c:f>
              <c:strCache>
                <c:ptCount val="1"/>
                <c:pt idx="0">
                  <c:v>Preprocessed image</c:v>
                </c:pt>
              </c:strCache>
            </c:strRef>
          </c:tx>
          <c:spPr>
            <a:solidFill>
              <a:schemeClr val="accent6">
                <a:lumMod val="75000"/>
              </a:schemeClr>
            </a:solidFill>
          </c:spPr>
          <c:invertIfNegative val="0"/>
          <c:cat>
            <c:strRef>
              <c:f>Sheet1!$A$2</c:f>
              <c:strCache>
                <c:ptCount val="1"/>
                <c:pt idx="0">
                  <c:v>Pengujian pada colab</c:v>
                </c:pt>
              </c:strCache>
            </c:strRef>
          </c:cat>
          <c:val>
            <c:numRef>
              <c:f>Sheet1!$C$2</c:f>
              <c:numCache>
                <c:formatCode>0%</c:formatCode>
                <c:ptCount val="1"/>
                <c:pt idx="0">
                  <c:v>0.5</c:v>
                </c:pt>
              </c:numCache>
            </c:numRef>
          </c:val>
        </c:ser>
        <c:dLbls>
          <c:showLegendKey val="0"/>
          <c:showVal val="0"/>
          <c:showCatName val="0"/>
          <c:showSerName val="0"/>
          <c:showPercent val="0"/>
          <c:showBubbleSize val="0"/>
        </c:dLbls>
        <c:gapWidth val="150"/>
        <c:axId val="289277824"/>
        <c:axId val="289279360"/>
      </c:barChart>
      <c:catAx>
        <c:axId val="289277824"/>
        <c:scaling>
          <c:orientation val="minMax"/>
        </c:scaling>
        <c:delete val="0"/>
        <c:axPos val="b"/>
        <c:majorTickMark val="out"/>
        <c:minorTickMark val="none"/>
        <c:tickLblPos val="nextTo"/>
        <c:crossAx val="289279360"/>
        <c:crosses val="autoZero"/>
        <c:auto val="1"/>
        <c:lblAlgn val="ctr"/>
        <c:lblOffset val="100"/>
        <c:noMultiLvlLbl val="0"/>
      </c:catAx>
      <c:valAx>
        <c:axId val="289279360"/>
        <c:scaling>
          <c:orientation val="minMax"/>
        </c:scaling>
        <c:delete val="0"/>
        <c:axPos val="l"/>
        <c:majorGridlines/>
        <c:minorGridlines/>
        <c:title>
          <c:tx>
            <c:rich>
              <a:bodyPr rot="-5400000" vert="horz"/>
              <a:lstStyle/>
              <a:p>
                <a:pPr>
                  <a:defRPr/>
                </a:pPr>
                <a:r>
                  <a:rPr lang="en-US"/>
                  <a:t>Akurasi</a:t>
                </a:r>
              </a:p>
            </c:rich>
          </c:tx>
          <c:overlay val="0"/>
        </c:title>
        <c:numFmt formatCode="0%" sourceLinked="1"/>
        <c:majorTickMark val="out"/>
        <c:minorTickMark val="none"/>
        <c:tickLblPos val="nextTo"/>
        <c:crossAx val="289277824"/>
        <c:crosses val="autoZero"/>
        <c:crossBetween val="between"/>
      </c:valAx>
    </c:plotArea>
    <c:legend>
      <c:legendPos val="r"/>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Original image</c:v>
                </c:pt>
              </c:strCache>
            </c:strRef>
          </c:tx>
          <c:spPr>
            <a:solidFill>
              <a:schemeClr val="accent1"/>
            </a:solidFill>
          </c:spPr>
          <c:invertIfNegative val="0"/>
          <c:cat>
            <c:strRef>
              <c:f>Sheet1!$A$2</c:f>
              <c:strCache>
                <c:ptCount val="1"/>
                <c:pt idx="0">
                  <c:v>Pengujian pada colab</c:v>
                </c:pt>
              </c:strCache>
            </c:strRef>
          </c:cat>
          <c:val>
            <c:numRef>
              <c:f>Sheet1!$B$2</c:f>
              <c:numCache>
                <c:formatCode>0%</c:formatCode>
                <c:ptCount val="1"/>
                <c:pt idx="0">
                  <c:v>0.73</c:v>
                </c:pt>
              </c:numCache>
            </c:numRef>
          </c:val>
        </c:ser>
        <c:ser>
          <c:idx val="1"/>
          <c:order val="1"/>
          <c:tx>
            <c:strRef>
              <c:f>Sheet1!$C$1</c:f>
              <c:strCache>
                <c:ptCount val="1"/>
                <c:pt idx="0">
                  <c:v>Preprocessed image</c:v>
                </c:pt>
              </c:strCache>
            </c:strRef>
          </c:tx>
          <c:spPr>
            <a:solidFill>
              <a:schemeClr val="accent6">
                <a:lumMod val="75000"/>
              </a:schemeClr>
            </a:solidFill>
          </c:spPr>
          <c:invertIfNegative val="0"/>
          <c:cat>
            <c:strRef>
              <c:f>Sheet1!$A$2</c:f>
              <c:strCache>
                <c:ptCount val="1"/>
                <c:pt idx="0">
                  <c:v>Pengujian pada colab</c:v>
                </c:pt>
              </c:strCache>
            </c:strRef>
          </c:cat>
          <c:val>
            <c:numRef>
              <c:f>Sheet1!$C$2</c:f>
              <c:numCache>
                <c:formatCode>0%</c:formatCode>
                <c:ptCount val="1"/>
                <c:pt idx="0">
                  <c:v>0.47</c:v>
                </c:pt>
              </c:numCache>
            </c:numRef>
          </c:val>
        </c:ser>
        <c:dLbls>
          <c:showLegendKey val="0"/>
          <c:showVal val="0"/>
          <c:showCatName val="0"/>
          <c:showSerName val="0"/>
          <c:showPercent val="0"/>
          <c:showBubbleSize val="0"/>
        </c:dLbls>
        <c:gapWidth val="150"/>
        <c:axId val="289325824"/>
        <c:axId val="289327360"/>
      </c:barChart>
      <c:catAx>
        <c:axId val="289325824"/>
        <c:scaling>
          <c:orientation val="minMax"/>
        </c:scaling>
        <c:delete val="0"/>
        <c:axPos val="b"/>
        <c:majorTickMark val="out"/>
        <c:minorTickMark val="none"/>
        <c:tickLblPos val="nextTo"/>
        <c:crossAx val="289327360"/>
        <c:crosses val="autoZero"/>
        <c:auto val="1"/>
        <c:lblAlgn val="ctr"/>
        <c:lblOffset val="100"/>
        <c:noMultiLvlLbl val="0"/>
      </c:catAx>
      <c:valAx>
        <c:axId val="289327360"/>
        <c:scaling>
          <c:orientation val="minMax"/>
        </c:scaling>
        <c:delete val="0"/>
        <c:axPos val="l"/>
        <c:majorGridlines/>
        <c:minorGridlines/>
        <c:title>
          <c:tx>
            <c:rich>
              <a:bodyPr rot="-5400000" vert="horz"/>
              <a:lstStyle/>
              <a:p>
                <a:pPr>
                  <a:defRPr/>
                </a:pPr>
                <a:r>
                  <a:rPr lang="en-US"/>
                  <a:t>Akurasi</a:t>
                </a:r>
              </a:p>
            </c:rich>
          </c:tx>
          <c:overlay val="0"/>
        </c:title>
        <c:numFmt formatCode="0%" sourceLinked="1"/>
        <c:majorTickMark val="out"/>
        <c:minorTickMark val="none"/>
        <c:tickLblPos val="nextTo"/>
        <c:crossAx val="28932582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VGG16 (Original Image)</c:v>
                </c:pt>
              </c:strCache>
            </c:strRef>
          </c:tx>
          <c:invertIfNegative val="0"/>
          <c:cat>
            <c:strRef>
              <c:f>Sheet1!$A$2:$A$3</c:f>
              <c:strCache>
                <c:ptCount val="2"/>
                <c:pt idx="0">
                  <c:v>Training Loss</c:v>
                </c:pt>
                <c:pt idx="1">
                  <c:v>Validation Loss</c:v>
                </c:pt>
              </c:strCache>
            </c:strRef>
          </c:cat>
          <c:val>
            <c:numRef>
              <c:f>Sheet1!$B$2:$B$3</c:f>
              <c:numCache>
                <c:formatCode>General</c:formatCode>
                <c:ptCount val="2"/>
                <c:pt idx="0">
                  <c:v>1.21E-2</c:v>
                </c:pt>
                <c:pt idx="1">
                  <c:v>1.7999999999999999E-2</c:v>
                </c:pt>
              </c:numCache>
            </c:numRef>
          </c:val>
        </c:ser>
        <c:ser>
          <c:idx val="1"/>
          <c:order val="1"/>
          <c:tx>
            <c:strRef>
              <c:f>Sheet1!$C$1</c:f>
              <c:strCache>
                <c:ptCount val="1"/>
                <c:pt idx="0">
                  <c:v>SResNet50 (Original Image)</c:v>
                </c:pt>
              </c:strCache>
            </c:strRef>
          </c:tx>
          <c:invertIfNegative val="0"/>
          <c:cat>
            <c:strRef>
              <c:f>Sheet1!$A$2:$A$3</c:f>
              <c:strCache>
                <c:ptCount val="2"/>
                <c:pt idx="0">
                  <c:v>Training Loss</c:v>
                </c:pt>
                <c:pt idx="1">
                  <c:v>Validation Loss</c:v>
                </c:pt>
              </c:strCache>
            </c:strRef>
          </c:cat>
          <c:val>
            <c:numRef>
              <c:f>Sheet1!$C$2:$C$3</c:f>
              <c:numCache>
                <c:formatCode>General</c:formatCode>
                <c:ptCount val="2"/>
                <c:pt idx="0">
                  <c:v>8.0199999999999994E-2</c:v>
                </c:pt>
                <c:pt idx="1">
                  <c:v>9.0700000000000003E-2</c:v>
                </c:pt>
              </c:numCache>
            </c:numRef>
          </c:val>
        </c:ser>
        <c:ser>
          <c:idx val="2"/>
          <c:order val="2"/>
          <c:tx>
            <c:strRef>
              <c:f>Sheet1!$D$1</c:f>
              <c:strCache>
                <c:ptCount val="1"/>
                <c:pt idx="0">
                  <c:v>VGG16 (Preprocessed Image)</c:v>
                </c:pt>
              </c:strCache>
            </c:strRef>
          </c:tx>
          <c:invertIfNegative val="0"/>
          <c:cat>
            <c:strRef>
              <c:f>Sheet1!$A$2:$A$3</c:f>
              <c:strCache>
                <c:ptCount val="2"/>
                <c:pt idx="0">
                  <c:v>Training Loss</c:v>
                </c:pt>
                <c:pt idx="1">
                  <c:v>Validation Loss</c:v>
                </c:pt>
              </c:strCache>
            </c:strRef>
          </c:cat>
          <c:val>
            <c:numRef>
              <c:f>Sheet1!$D$2:$D$3</c:f>
              <c:numCache>
                <c:formatCode>General</c:formatCode>
                <c:ptCount val="2"/>
                <c:pt idx="0">
                  <c:v>3.5900000000000001E-2</c:v>
                </c:pt>
                <c:pt idx="1">
                  <c:v>5.8799999999999998E-2</c:v>
                </c:pt>
              </c:numCache>
            </c:numRef>
          </c:val>
        </c:ser>
        <c:ser>
          <c:idx val="3"/>
          <c:order val="3"/>
          <c:tx>
            <c:strRef>
              <c:f>Sheet1!$E$1</c:f>
              <c:strCache>
                <c:ptCount val="1"/>
                <c:pt idx="0">
                  <c:v>ResNet50 (Preprocessed Image)</c:v>
                </c:pt>
              </c:strCache>
            </c:strRef>
          </c:tx>
          <c:invertIfNegative val="0"/>
          <c:cat>
            <c:strRef>
              <c:f>Sheet1!$A$2:$A$3</c:f>
              <c:strCache>
                <c:ptCount val="2"/>
                <c:pt idx="0">
                  <c:v>Training Loss</c:v>
                </c:pt>
                <c:pt idx="1">
                  <c:v>Validation Loss</c:v>
                </c:pt>
              </c:strCache>
            </c:strRef>
          </c:cat>
          <c:val>
            <c:numRef>
              <c:f>Sheet1!$E$2:$E$3</c:f>
              <c:numCache>
                <c:formatCode>General</c:formatCode>
                <c:ptCount val="2"/>
                <c:pt idx="0">
                  <c:v>0.51700000000000002</c:v>
                </c:pt>
                <c:pt idx="1">
                  <c:v>0.32690000000000002</c:v>
                </c:pt>
              </c:numCache>
            </c:numRef>
          </c:val>
        </c:ser>
        <c:dLbls>
          <c:showLegendKey val="0"/>
          <c:showVal val="0"/>
          <c:showCatName val="0"/>
          <c:showSerName val="0"/>
          <c:showPercent val="0"/>
          <c:showBubbleSize val="0"/>
        </c:dLbls>
        <c:gapWidth val="150"/>
        <c:axId val="288234880"/>
        <c:axId val="288240768"/>
      </c:barChart>
      <c:catAx>
        <c:axId val="288234880"/>
        <c:scaling>
          <c:orientation val="minMax"/>
        </c:scaling>
        <c:delete val="0"/>
        <c:axPos val="b"/>
        <c:numFmt formatCode="General" sourceLinked="1"/>
        <c:majorTickMark val="out"/>
        <c:minorTickMark val="none"/>
        <c:tickLblPos val="nextTo"/>
        <c:crossAx val="288240768"/>
        <c:crosses val="autoZero"/>
        <c:auto val="1"/>
        <c:lblAlgn val="ctr"/>
        <c:lblOffset val="100"/>
        <c:noMultiLvlLbl val="0"/>
      </c:catAx>
      <c:valAx>
        <c:axId val="288240768"/>
        <c:scaling>
          <c:orientation val="minMax"/>
        </c:scaling>
        <c:delete val="0"/>
        <c:axPos val="l"/>
        <c:majorGridlines/>
        <c:minorGridlines/>
        <c:numFmt formatCode="General" sourceLinked="1"/>
        <c:majorTickMark val="out"/>
        <c:minorTickMark val="none"/>
        <c:tickLblPos val="nextTo"/>
        <c:crossAx val="288234880"/>
        <c:crosses val="autoZero"/>
        <c:crossBetween val="between"/>
      </c:valAx>
    </c:plotArea>
    <c:legend>
      <c:legendPos val="t"/>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VGG16 (Original Image)</c:v>
                </c:pt>
              </c:strCache>
            </c:strRef>
          </c:tx>
          <c:invertIfNegative val="0"/>
          <c:cat>
            <c:strRef>
              <c:f>Sheet1!$A$2:$A$3</c:f>
              <c:strCache>
                <c:ptCount val="2"/>
                <c:pt idx="0">
                  <c:v>Training Accuracy</c:v>
                </c:pt>
                <c:pt idx="1">
                  <c:v>Validation Accuracy</c:v>
                </c:pt>
              </c:strCache>
            </c:strRef>
          </c:cat>
          <c:val>
            <c:numRef>
              <c:f>Sheet1!$B$2:$B$3</c:f>
              <c:numCache>
                <c:formatCode>General</c:formatCode>
                <c:ptCount val="2"/>
                <c:pt idx="0">
                  <c:v>0.98570000000000002</c:v>
                </c:pt>
                <c:pt idx="1">
                  <c:v>0.58640000000000003</c:v>
                </c:pt>
              </c:numCache>
            </c:numRef>
          </c:val>
        </c:ser>
        <c:ser>
          <c:idx val="1"/>
          <c:order val="1"/>
          <c:tx>
            <c:strRef>
              <c:f>Sheet1!$C$1</c:f>
              <c:strCache>
                <c:ptCount val="1"/>
                <c:pt idx="0">
                  <c:v>ResNet50 (Original Image)</c:v>
                </c:pt>
              </c:strCache>
            </c:strRef>
          </c:tx>
          <c:invertIfNegative val="0"/>
          <c:cat>
            <c:strRef>
              <c:f>Sheet1!$A$2:$A$3</c:f>
              <c:strCache>
                <c:ptCount val="2"/>
                <c:pt idx="0">
                  <c:v>Training Accuracy</c:v>
                </c:pt>
                <c:pt idx="1">
                  <c:v>Validation Accuracy</c:v>
                </c:pt>
              </c:strCache>
            </c:strRef>
          </c:cat>
          <c:val>
            <c:numRef>
              <c:f>Sheet1!$C$2:$C$3</c:f>
              <c:numCache>
                <c:formatCode>General</c:formatCode>
                <c:ptCount val="2"/>
                <c:pt idx="0">
                  <c:v>0.4864</c:v>
                </c:pt>
                <c:pt idx="1">
                  <c:v>0.50260000000000005</c:v>
                </c:pt>
              </c:numCache>
            </c:numRef>
          </c:val>
        </c:ser>
        <c:ser>
          <c:idx val="2"/>
          <c:order val="2"/>
          <c:tx>
            <c:strRef>
              <c:f>Sheet1!$D$1</c:f>
              <c:strCache>
                <c:ptCount val="1"/>
                <c:pt idx="0">
                  <c:v>VGG16 (Preprocessed Image)</c:v>
                </c:pt>
              </c:strCache>
            </c:strRef>
          </c:tx>
          <c:invertIfNegative val="0"/>
          <c:cat>
            <c:strRef>
              <c:f>Sheet1!$A$2:$A$3</c:f>
              <c:strCache>
                <c:ptCount val="2"/>
                <c:pt idx="0">
                  <c:v>Training Accuracy</c:v>
                </c:pt>
                <c:pt idx="1">
                  <c:v>Validation Accuracy</c:v>
                </c:pt>
              </c:strCache>
            </c:strRef>
          </c:cat>
          <c:val>
            <c:numRef>
              <c:f>Sheet1!$D$2:$D$3</c:f>
              <c:numCache>
                <c:formatCode>General</c:formatCode>
                <c:ptCount val="2"/>
                <c:pt idx="0">
                  <c:v>0.96630000000000005</c:v>
                </c:pt>
                <c:pt idx="1">
                  <c:v>0.51829999999999998</c:v>
                </c:pt>
              </c:numCache>
            </c:numRef>
          </c:val>
        </c:ser>
        <c:ser>
          <c:idx val="3"/>
          <c:order val="3"/>
          <c:tx>
            <c:strRef>
              <c:f>Sheet1!$E$1</c:f>
              <c:strCache>
                <c:ptCount val="1"/>
                <c:pt idx="0">
                  <c:v>ResNet50 (Preprocessed Image)</c:v>
                </c:pt>
              </c:strCache>
            </c:strRef>
          </c:tx>
          <c:invertIfNegative val="0"/>
          <c:cat>
            <c:strRef>
              <c:f>Sheet1!$A$2:$A$3</c:f>
              <c:strCache>
                <c:ptCount val="2"/>
                <c:pt idx="0">
                  <c:v>Training Accuracy</c:v>
                </c:pt>
                <c:pt idx="1">
                  <c:v>Validation Accuracy</c:v>
                </c:pt>
              </c:strCache>
            </c:strRef>
          </c:cat>
          <c:val>
            <c:numRef>
              <c:f>Sheet1!$E$2:$E$3</c:f>
              <c:numCache>
                <c:formatCode>General</c:formatCode>
                <c:ptCount val="2"/>
                <c:pt idx="0">
                  <c:v>0.49940000000000001</c:v>
                </c:pt>
                <c:pt idx="1">
                  <c:v>0.49740000000000001</c:v>
                </c:pt>
              </c:numCache>
            </c:numRef>
          </c:val>
        </c:ser>
        <c:dLbls>
          <c:showLegendKey val="0"/>
          <c:showVal val="0"/>
          <c:showCatName val="0"/>
          <c:showSerName val="0"/>
          <c:showPercent val="0"/>
          <c:showBubbleSize val="0"/>
        </c:dLbls>
        <c:gapWidth val="150"/>
        <c:axId val="288260096"/>
        <c:axId val="288261632"/>
      </c:barChart>
      <c:catAx>
        <c:axId val="288260096"/>
        <c:scaling>
          <c:orientation val="minMax"/>
        </c:scaling>
        <c:delete val="0"/>
        <c:axPos val="b"/>
        <c:numFmt formatCode="General" sourceLinked="1"/>
        <c:majorTickMark val="out"/>
        <c:minorTickMark val="none"/>
        <c:tickLblPos val="nextTo"/>
        <c:crossAx val="288261632"/>
        <c:crosses val="autoZero"/>
        <c:auto val="1"/>
        <c:lblAlgn val="ctr"/>
        <c:lblOffset val="100"/>
        <c:noMultiLvlLbl val="0"/>
      </c:catAx>
      <c:valAx>
        <c:axId val="288261632"/>
        <c:scaling>
          <c:orientation val="minMax"/>
        </c:scaling>
        <c:delete val="0"/>
        <c:axPos val="l"/>
        <c:majorGridlines/>
        <c:minorGridlines/>
        <c:numFmt formatCode="General" sourceLinked="1"/>
        <c:majorTickMark val="out"/>
        <c:minorTickMark val="none"/>
        <c:tickLblPos val="nextTo"/>
        <c:crossAx val="288260096"/>
        <c:crosses val="autoZero"/>
        <c:crossBetween val="between"/>
      </c:valAx>
    </c:plotArea>
    <c:legend>
      <c:legendPos val="t"/>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VGG16 (Original Image)</c:v>
                </c:pt>
              </c:strCache>
            </c:strRef>
          </c:tx>
          <c:invertIfNegative val="0"/>
          <c:cat>
            <c:strRef>
              <c:f>Sheet1!$A$2:$A$3</c:f>
              <c:strCache>
                <c:ptCount val="2"/>
                <c:pt idx="0">
                  <c:v>Training Loss</c:v>
                </c:pt>
                <c:pt idx="1">
                  <c:v>Validation Loss</c:v>
                </c:pt>
              </c:strCache>
            </c:strRef>
          </c:cat>
          <c:val>
            <c:numRef>
              <c:f>Sheet1!$B$2:$B$3</c:f>
              <c:numCache>
                <c:formatCode>General</c:formatCode>
                <c:ptCount val="2"/>
                <c:pt idx="0">
                  <c:v>3.73E-2</c:v>
                </c:pt>
                <c:pt idx="1">
                  <c:v>2.8761000000000001</c:v>
                </c:pt>
              </c:numCache>
            </c:numRef>
          </c:val>
        </c:ser>
        <c:ser>
          <c:idx val="1"/>
          <c:order val="1"/>
          <c:tx>
            <c:strRef>
              <c:f>Sheet1!$C$1</c:f>
              <c:strCache>
                <c:ptCount val="1"/>
                <c:pt idx="0">
                  <c:v>ResNet50 (Original Image)</c:v>
                </c:pt>
              </c:strCache>
            </c:strRef>
          </c:tx>
          <c:invertIfNegative val="0"/>
          <c:cat>
            <c:strRef>
              <c:f>Sheet1!$A$2:$A$3</c:f>
              <c:strCache>
                <c:ptCount val="2"/>
                <c:pt idx="0">
                  <c:v>Training Loss</c:v>
                </c:pt>
                <c:pt idx="1">
                  <c:v>Validation Loss</c:v>
                </c:pt>
              </c:strCache>
            </c:strRef>
          </c:cat>
          <c:val>
            <c:numRef>
              <c:f>Sheet1!$C$2:$C$3</c:f>
              <c:numCache>
                <c:formatCode>General</c:formatCode>
                <c:ptCount val="2"/>
                <c:pt idx="0">
                  <c:v>0.69340000000000002</c:v>
                </c:pt>
                <c:pt idx="1">
                  <c:v>0.69310000000000005</c:v>
                </c:pt>
              </c:numCache>
            </c:numRef>
          </c:val>
        </c:ser>
        <c:ser>
          <c:idx val="2"/>
          <c:order val="2"/>
          <c:tx>
            <c:strRef>
              <c:f>Sheet1!$D$1</c:f>
              <c:strCache>
                <c:ptCount val="1"/>
                <c:pt idx="0">
                  <c:v>VGG16 (Preprocessed Image)</c:v>
                </c:pt>
              </c:strCache>
            </c:strRef>
          </c:tx>
          <c:invertIfNegative val="0"/>
          <c:cat>
            <c:strRef>
              <c:f>Sheet1!$A$2:$A$3</c:f>
              <c:strCache>
                <c:ptCount val="2"/>
                <c:pt idx="0">
                  <c:v>Training Loss</c:v>
                </c:pt>
                <c:pt idx="1">
                  <c:v>Validation Loss</c:v>
                </c:pt>
              </c:strCache>
            </c:strRef>
          </c:cat>
          <c:val>
            <c:numRef>
              <c:f>Sheet1!$D$2:$D$3</c:f>
              <c:numCache>
                <c:formatCode>General</c:formatCode>
                <c:ptCount val="2"/>
                <c:pt idx="0">
                  <c:v>8.0399999999999999E-2</c:v>
                </c:pt>
                <c:pt idx="1">
                  <c:v>3.1888000000000001</c:v>
                </c:pt>
              </c:numCache>
            </c:numRef>
          </c:val>
        </c:ser>
        <c:ser>
          <c:idx val="3"/>
          <c:order val="3"/>
          <c:tx>
            <c:strRef>
              <c:f>Sheet1!$E$1</c:f>
              <c:strCache>
                <c:ptCount val="1"/>
                <c:pt idx="0">
                  <c:v>ResNet50 (Preprocessed Image)</c:v>
                </c:pt>
              </c:strCache>
            </c:strRef>
          </c:tx>
          <c:invertIfNegative val="0"/>
          <c:cat>
            <c:strRef>
              <c:f>Sheet1!$A$2:$A$3</c:f>
              <c:strCache>
                <c:ptCount val="2"/>
                <c:pt idx="0">
                  <c:v>Training Loss</c:v>
                </c:pt>
                <c:pt idx="1">
                  <c:v>Validation Loss</c:v>
                </c:pt>
              </c:strCache>
            </c:strRef>
          </c:cat>
          <c:val>
            <c:numRef>
              <c:f>Sheet1!$E$2:$E$3</c:f>
              <c:numCache>
                <c:formatCode>General</c:formatCode>
                <c:ptCount val="2"/>
                <c:pt idx="0">
                  <c:v>0.69259999999999999</c:v>
                </c:pt>
                <c:pt idx="1">
                  <c:v>0.69320000000000004</c:v>
                </c:pt>
              </c:numCache>
            </c:numRef>
          </c:val>
        </c:ser>
        <c:dLbls>
          <c:showLegendKey val="0"/>
          <c:showVal val="0"/>
          <c:showCatName val="0"/>
          <c:showSerName val="0"/>
          <c:showPercent val="0"/>
          <c:showBubbleSize val="0"/>
        </c:dLbls>
        <c:gapWidth val="150"/>
        <c:axId val="288280960"/>
        <c:axId val="288282496"/>
      </c:barChart>
      <c:catAx>
        <c:axId val="288280960"/>
        <c:scaling>
          <c:orientation val="minMax"/>
        </c:scaling>
        <c:delete val="0"/>
        <c:axPos val="b"/>
        <c:numFmt formatCode="General" sourceLinked="1"/>
        <c:majorTickMark val="out"/>
        <c:minorTickMark val="none"/>
        <c:tickLblPos val="nextTo"/>
        <c:crossAx val="288282496"/>
        <c:crosses val="autoZero"/>
        <c:auto val="1"/>
        <c:lblAlgn val="ctr"/>
        <c:lblOffset val="100"/>
        <c:noMultiLvlLbl val="0"/>
      </c:catAx>
      <c:valAx>
        <c:axId val="288282496"/>
        <c:scaling>
          <c:orientation val="minMax"/>
        </c:scaling>
        <c:delete val="0"/>
        <c:axPos val="l"/>
        <c:majorGridlines/>
        <c:minorGridlines/>
        <c:numFmt formatCode="General" sourceLinked="1"/>
        <c:majorTickMark val="out"/>
        <c:minorTickMark val="none"/>
        <c:tickLblPos val="nextTo"/>
        <c:crossAx val="288280960"/>
        <c:crosses val="autoZero"/>
        <c:crossBetween val="between"/>
      </c:valAx>
    </c:plotArea>
    <c:legend>
      <c:legendPos val="t"/>
      <c:overlay val="0"/>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VGG16 (Original Image)</c:v>
                </c:pt>
              </c:strCache>
            </c:strRef>
          </c:tx>
          <c:invertIfNegative val="0"/>
          <c:cat>
            <c:strRef>
              <c:f>Sheet1!$A$2:$A$3</c:f>
              <c:strCache>
                <c:ptCount val="2"/>
                <c:pt idx="0">
                  <c:v>Training Accuracy</c:v>
                </c:pt>
                <c:pt idx="1">
                  <c:v>Validation Accuracy</c:v>
                </c:pt>
              </c:strCache>
            </c:strRef>
          </c:cat>
          <c:val>
            <c:numRef>
              <c:f>Sheet1!$B$2:$B$3</c:f>
              <c:numCache>
                <c:formatCode>General</c:formatCode>
                <c:ptCount val="2"/>
                <c:pt idx="0">
                  <c:v>0.996</c:v>
                </c:pt>
                <c:pt idx="1">
                  <c:v>0.87039999999999995</c:v>
                </c:pt>
              </c:numCache>
            </c:numRef>
          </c:val>
        </c:ser>
        <c:ser>
          <c:idx val="1"/>
          <c:order val="1"/>
          <c:tx>
            <c:strRef>
              <c:f>Sheet1!$C$1</c:f>
              <c:strCache>
                <c:ptCount val="1"/>
                <c:pt idx="0">
                  <c:v>ResNet50 (Orginal Image)</c:v>
                </c:pt>
              </c:strCache>
            </c:strRef>
          </c:tx>
          <c:invertIfNegative val="0"/>
          <c:cat>
            <c:strRef>
              <c:f>Sheet1!$A$2:$A$3</c:f>
              <c:strCache>
                <c:ptCount val="2"/>
                <c:pt idx="0">
                  <c:v>Training Accuracy</c:v>
                </c:pt>
                <c:pt idx="1">
                  <c:v>Validation Accuracy</c:v>
                </c:pt>
              </c:strCache>
            </c:strRef>
          </c:cat>
          <c:val>
            <c:numRef>
              <c:f>Sheet1!$C$2:$C$3</c:f>
              <c:numCache>
                <c:formatCode>General</c:formatCode>
                <c:ptCount val="2"/>
                <c:pt idx="0">
                  <c:v>0.81989999999999996</c:v>
                </c:pt>
                <c:pt idx="1">
                  <c:v>0.66800000000000004</c:v>
                </c:pt>
              </c:numCache>
            </c:numRef>
          </c:val>
        </c:ser>
        <c:ser>
          <c:idx val="2"/>
          <c:order val="2"/>
          <c:tx>
            <c:strRef>
              <c:f>Sheet1!$D$1</c:f>
              <c:strCache>
                <c:ptCount val="1"/>
                <c:pt idx="0">
                  <c:v>VGG16 (Preprocessed Image)</c:v>
                </c:pt>
              </c:strCache>
            </c:strRef>
          </c:tx>
          <c:invertIfNegative val="0"/>
          <c:cat>
            <c:strRef>
              <c:f>Sheet1!$A$2:$A$3</c:f>
              <c:strCache>
                <c:ptCount val="2"/>
                <c:pt idx="0">
                  <c:v>Training Accuracy</c:v>
                </c:pt>
                <c:pt idx="1">
                  <c:v>Validation Accuracy</c:v>
                </c:pt>
              </c:strCache>
            </c:strRef>
          </c:cat>
          <c:val>
            <c:numRef>
              <c:f>Sheet1!$D$2:$D$3</c:f>
              <c:numCache>
                <c:formatCode>General</c:formatCode>
                <c:ptCount val="2"/>
                <c:pt idx="0">
                  <c:v>0.83299999999999996</c:v>
                </c:pt>
                <c:pt idx="1">
                  <c:v>0.60729999999999995</c:v>
                </c:pt>
              </c:numCache>
            </c:numRef>
          </c:val>
        </c:ser>
        <c:ser>
          <c:idx val="3"/>
          <c:order val="3"/>
          <c:tx>
            <c:strRef>
              <c:f>Sheet1!$E$1</c:f>
              <c:strCache>
                <c:ptCount val="1"/>
                <c:pt idx="0">
                  <c:v>ResNet50 (Preprocessed Image)</c:v>
                </c:pt>
              </c:strCache>
            </c:strRef>
          </c:tx>
          <c:invertIfNegative val="0"/>
          <c:cat>
            <c:strRef>
              <c:f>Sheet1!$A$2:$A$3</c:f>
              <c:strCache>
                <c:ptCount val="2"/>
                <c:pt idx="0">
                  <c:v>Training Accuracy</c:v>
                </c:pt>
                <c:pt idx="1">
                  <c:v>Validation Accuracy</c:v>
                </c:pt>
              </c:strCache>
            </c:strRef>
          </c:cat>
          <c:val>
            <c:numRef>
              <c:f>Sheet1!$E$2:$E$3</c:f>
              <c:numCache>
                <c:formatCode>General</c:formatCode>
                <c:ptCount val="2"/>
                <c:pt idx="0">
                  <c:v>0.58750000000000002</c:v>
                </c:pt>
                <c:pt idx="1">
                  <c:v>0.44940000000000002</c:v>
                </c:pt>
              </c:numCache>
            </c:numRef>
          </c:val>
        </c:ser>
        <c:dLbls>
          <c:showLegendKey val="0"/>
          <c:showVal val="0"/>
          <c:showCatName val="0"/>
          <c:showSerName val="0"/>
          <c:showPercent val="0"/>
          <c:showBubbleSize val="0"/>
        </c:dLbls>
        <c:gapWidth val="150"/>
        <c:axId val="346739456"/>
        <c:axId val="346740992"/>
      </c:barChart>
      <c:catAx>
        <c:axId val="346739456"/>
        <c:scaling>
          <c:orientation val="minMax"/>
        </c:scaling>
        <c:delete val="0"/>
        <c:axPos val="b"/>
        <c:numFmt formatCode="General" sourceLinked="1"/>
        <c:majorTickMark val="out"/>
        <c:minorTickMark val="none"/>
        <c:tickLblPos val="nextTo"/>
        <c:crossAx val="346740992"/>
        <c:crosses val="autoZero"/>
        <c:auto val="1"/>
        <c:lblAlgn val="ctr"/>
        <c:lblOffset val="100"/>
        <c:noMultiLvlLbl val="0"/>
      </c:catAx>
      <c:valAx>
        <c:axId val="346740992"/>
        <c:scaling>
          <c:orientation val="minMax"/>
        </c:scaling>
        <c:delete val="0"/>
        <c:axPos val="l"/>
        <c:majorGridlines/>
        <c:minorGridlines/>
        <c:numFmt formatCode="General" sourceLinked="1"/>
        <c:majorTickMark val="out"/>
        <c:minorTickMark val="none"/>
        <c:tickLblPos val="nextTo"/>
        <c:crossAx val="346739456"/>
        <c:crosses val="autoZero"/>
        <c:crossBetween val="between"/>
      </c:valAx>
    </c:plotArea>
    <c:legend>
      <c:legendPos val="t"/>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VGG16 (Original Image)</c:v>
                </c:pt>
              </c:strCache>
            </c:strRef>
          </c:tx>
          <c:invertIfNegative val="0"/>
          <c:cat>
            <c:strRef>
              <c:f>Sheet1!$A$2:$A$3</c:f>
              <c:strCache>
                <c:ptCount val="2"/>
                <c:pt idx="0">
                  <c:v>Training Loss</c:v>
                </c:pt>
                <c:pt idx="1">
                  <c:v>Validation Loss</c:v>
                </c:pt>
              </c:strCache>
            </c:strRef>
          </c:cat>
          <c:val>
            <c:numRef>
              <c:f>Sheet1!$B$2:$B$3</c:f>
              <c:numCache>
                <c:formatCode>General</c:formatCode>
                <c:ptCount val="2"/>
                <c:pt idx="0">
                  <c:v>1.2200000000000001E-2</c:v>
                </c:pt>
                <c:pt idx="1">
                  <c:v>0.62170000000000003</c:v>
                </c:pt>
              </c:numCache>
            </c:numRef>
          </c:val>
        </c:ser>
        <c:ser>
          <c:idx val="1"/>
          <c:order val="1"/>
          <c:tx>
            <c:strRef>
              <c:f>Sheet1!$C$1</c:f>
              <c:strCache>
                <c:ptCount val="1"/>
                <c:pt idx="0">
                  <c:v>ResNet50 (Original Image)</c:v>
                </c:pt>
              </c:strCache>
            </c:strRef>
          </c:tx>
          <c:invertIfNegative val="0"/>
          <c:cat>
            <c:strRef>
              <c:f>Sheet1!$A$2:$A$3</c:f>
              <c:strCache>
                <c:ptCount val="2"/>
                <c:pt idx="0">
                  <c:v>Training Loss</c:v>
                </c:pt>
                <c:pt idx="1">
                  <c:v>Validation Loss</c:v>
                </c:pt>
              </c:strCache>
            </c:strRef>
          </c:cat>
          <c:val>
            <c:numRef>
              <c:f>Sheet1!$C$2:$C$3</c:f>
              <c:numCache>
                <c:formatCode>General</c:formatCode>
                <c:ptCount val="2"/>
                <c:pt idx="0">
                  <c:v>0.43580000000000002</c:v>
                </c:pt>
                <c:pt idx="1">
                  <c:v>0.83840000000000003</c:v>
                </c:pt>
              </c:numCache>
            </c:numRef>
          </c:val>
        </c:ser>
        <c:ser>
          <c:idx val="2"/>
          <c:order val="2"/>
          <c:tx>
            <c:strRef>
              <c:f>Sheet1!$D$1</c:f>
              <c:strCache>
                <c:ptCount val="1"/>
                <c:pt idx="0">
                  <c:v>VGG16 (Preprocessed Image)</c:v>
                </c:pt>
              </c:strCache>
            </c:strRef>
          </c:tx>
          <c:invertIfNegative val="0"/>
          <c:cat>
            <c:strRef>
              <c:f>Sheet1!$A$2:$A$3</c:f>
              <c:strCache>
                <c:ptCount val="2"/>
                <c:pt idx="0">
                  <c:v>Training Loss</c:v>
                </c:pt>
                <c:pt idx="1">
                  <c:v>Validation Loss</c:v>
                </c:pt>
              </c:strCache>
            </c:strRef>
          </c:cat>
          <c:val>
            <c:numRef>
              <c:f>Sheet1!$D$2:$D$3</c:f>
              <c:numCache>
                <c:formatCode>General</c:formatCode>
                <c:ptCount val="2"/>
                <c:pt idx="0">
                  <c:v>0.32390000000000002</c:v>
                </c:pt>
                <c:pt idx="1">
                  <c:v>1.8966000000000001</c:v>
                </c:pt>
              </c:numCache>
            </c:numRef>
          </c:val>
        </c:ser>
        <c:ser>
          <c:idx val="3"/>
          <c:order val="3"/>
          <c:tx>
            <c:strRef>
              <c:f>Sheet1!$E$1</c:f>
              <c:strCache>
                <c:ptCount val="1"/>
                <c:pt idx="0">
                  <c:v>ResNet50 (Preprocessed Image)</c:v>
                </c:pt>
              </c:strCache>
            </c:strRef>
          </c:tx>
          <c:invertIfNegative val="0"/>
          <c:cat>
            <c:strRef>
              <c:f>Sheet1!$A$2:$A$3</c:f>
              <c:strCache>
                <c:ptCount val="2"/>
                <c:pt idx="0">
                  <c:v>Training Loss</c:v>
                </c:pt>
                <c:pt idx="1">
                  <c:v>Validation Loss</c:v>
                </c:pt>
              </c:strCache>
            </c:strRef>
          </c:cat>
          <c:val>
            <c:numRef>
              <c:f>Sheet1!$E$2:$E$3</c:f>
              <c:numCache>
                <c:formatCode>General</c:formatCode>
                <c:ptCount val="2"/>
                <c:pt idx="0">
                  <c:v>0.76480000000000004</c:v>
                </c:pt>
                <c:pt idx="1">
                  <c:v>1.0121</c:v>
                </c:pt>
              </c:numCache>
            </c:numRef>
          </c:val>
        </c:ser>
        <c:dLbls>
          <c:showLegendKey val="0"/>
          <c:showVal val="0"/>
          <c:showCatName val="0"/>
          <c:showSerName val="0"/>
          <c:showPercent val="0"/>
          <c:showBubbleSize val="0"/>
        </c:dLbls>
        <c:gapWidth val="150"/>
        <c:axId val="289080448"/>
        <c:axId val="289081984"/>
      </c:barChart>
      <c:catAx>
        <c:axId val="289080448"/>
        <c:scaling>
          <c:orientation val="minMax"/>
        </c:scaling>
        <c:delete val="0"/>
        <c:axPos val="b"/>
        <c:numFmt formatCode="General" sourceLinked="1"/>
        <c:majorTickMark val="out"/>
        <c:minorTickMark val="none"/>
        <c:tickLblPos val="nextTo"/>
        <c:crossAx val="289081984"/>
        <c:crosses val="autoZero"/>
        <c:auto val="1"/>
        <c:lblAlgn val="ctr"/>
        <c:lblOffset val="100"/>
        <c:noMultiLvlLbl val="0"/>
      </c:catAx>
      <c:valAx>
        <c:axId val="289081984"/>
        <c:scaling>
          <c:orientation val="minMax"/>
        </c:scaling>
        <c:delete val="0"/>
        <c:axPos val="l"/>
        <c:majorGridlines/>
        <c:minorGridlines/>
        <c:numFmt formatCode="General" sourceLinked="1"/>
        <c:majorTickMark val="out"/>
        <c:minorTickMark val="none"/>
        <c:tickLblPos val="nextTo"/>
        <c:crossAx val="289080448"/>
        <c:crosses val="autoZero"/>
        <c:crossBetween val="between"/>
      </c:valAx>
    </c:plotArea>
    <c:legend>
      <c:legendPos val="t"/>
      <c:overlay val="0"/>
    </c:legend>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VGG16 (Original Image)</c:v>
                </c:pt>
              </c:strCache>
            </c:strRef>
          </c:tx>
          <c:invertIfNegative val="0"/>
          <c:cat>
            <c:strRef>
              <c:f>Sheet1!$A$2:$A$3</c:f>
              <c:strCache>
                <c:ptCount val="2"/>
                <c:pt idx="0">
                  <c:v>Training Accuracy</c:v>
                </c:pt>
                <c:pt idx="1">
                  <c:v>Validation Accuracy</c:v>
                </c:pt>
              </c:strCache>
            </c:strRef>
          </c:cat>
          <c:val>
            <c:numRef>
              <c:f>Sheet1!$B$2:$B$3</c:f>
              <c:numCache>
                <c:formatCode>General</c:formatCode>
                <c:ptCount val="2"/>
                <c:pt idx="0">
                  <c:v>0.98919999999999997</c:v>
                </c:pt>
                <c:pt idx="1">
                  <c:v>0.58330000000000004</c:v>
                </c:pt>
              </c:numCache>
            </c:numRef>
          </c:val>
        </c:ser>
        <c:ser>
          <c:idx val="1"/>
          <c:order val="1"/>
          <c:tx>
            <c:strRef>
              <c:f>Sheet1!$C$1</c:f>
              <c:strCache>
                <c:ptCount val="1"/>
                <c:pt idx="0">
                  <c:v>ResNet50 (Original Image)</c:v>
                </c:pt>
              </c:strCache>
            </c:strRef>
          </c:tx>
          <c:invertIfNegative val="0"/>
          <c:cat>
            <c:strRef>
              <c:f>Sheet1!$A$2:$A$3</c:f>
              <c:strCache>
                <c:ptCount val="2"/>
                <c:pt idx="0">
                  <c:v>Training Accuracy</c:v>
                </c:pt>
                <c:pt idx="1">
                  <c:v>Validation Accuracy</c:v>
                </c:pt>
              </c:strCache>
            </c:strRef>
          </c:cat>
          <c:val>
            <c:numRef>
              <c:f>Sheet1!$C$2:$C$3</c:f>
              <c:numCache>
                <c:formatCode>General</c:formatCode>
                <c:ptCount val="2"/>
                <c:pt idx="0">
                  <c:v>0.71199999999999997</c:v>
                </c:pt>
                <c:pt idx="1">
                  <c:v>0.42059999999999997</c:v>
                </c:pt>
              </c:numCache>
            </c:numRef>
          </c:val>
        </c:ser>
        <c:ser>
          <c:idx val="2"/>
          <c:order val="2"/>
          <c:tx>
            <c:strRef>
              <c:f>Sheet1!$D$1</c:f>
              <c:strCache>
                <c:ptCount val="1"/>
                <c:pt idx="0">
                  <c:v>VGG16 (Preprocessed Image)</c:v>
                </c:pt>
              </c:strCache>
            </c:strRef>
          </c:tx>
          <c:invertIfNegative val="0"/>
          <c:cat>
            <c:strRef>
              <c:f>Sheet1!$A$2:$A$3</c:f>
              <c:strCache>
                <c:ptCount val="2"/>
                <c:pt idx="0">
                  <c:v>Training Accuracy</c:v>
                </c:pt>
                <c:pt idx="1">
                  <c:v>Validation Accuracy</c:v>
                </c:pt>
              </c:strCache>
            </c:strRef>
          </c:cat>
          <c:val>
            <c:numRef>
              <c:f>Sheet1!$D$2:$D$3</c:f>
              <c:numCache>
                <c:formatCode>General</c:formatCode>
                <c:ptCount val="2"/>
                <c:pt idx="0">
                  <c:v>0.95269999999999999</c:v>
                </c:pt>
                <c:pt idx="1">
                  <c:v>0.60709999999999997</c:v>
                </c:pt>
              </c:numCache>
            </c:numRef>
          </c:val>
        </c:ser>
        <c:ser>
          <c:idx val="3"/>
          <c:order val="3"/>
          <c:tx>
            <c:strRef>
              <c:f>Sheet1!$E$1</c:f>
              <c:strCache>
                <c:ptCount val="1"/>
                <c:pt idx="0">
                  <c:v>ResNet50 (Preprocessed Image)</c:v>
                </c:pt>
              </c:strCache>
            </c:strRef>
          </c:tx>
          <c:invertIfNegative val="0"/>
          <c:cat>
            <c:strRef>
              <c:f>Sheet1!$A$2:$A$3</c:f>
              <c:strCache>
                <c:ptCount val="2"/>
                <c:pt idx="0">
                  <c:v>Training Accuracy</c:v>
                </c:pt>
                <c:pt idx="1">
                  <c:v>Validation Accuracy</c:v>
                </c:pt>
              </c:strCache>
            </c:strRef>
          </c:cat>
          <c:val>
            <c:numRef>
              <c:f>Sheet1!$E$2:$E$3</c:f>
              <c:numCache>
                <c:formatCode>General</c:formatCode>
                <c:ptCount val="2"/>
                <c:pt idx="0">
                  <c:v>0.62329999999999997</c:v>
                </c:pt>
                <c:pt idx="1">
                  <c:v>0.35709999999999997</c:v>
                </c:pt>
              </c:numCache>
            </c:numRef>
          </c:val>
        </c:ser>
        <c:dLbls>
          <c:showLegendKey val="0"/>
          <c:showVal val="0"/>
          <c:showCatName val="0"/>
          <c:showSerName val="0"/>
          <c:showPercent val="0"/>
          <c:showBubbleSize val="0"/>
        </c:dLbls>
        <c:gapWidth val="150"/>
        <c:axId val="289134080"/>
        <c:axId val="289135616"/>
      </c:barChart>
      <c:catAx>
        <c:axId val="289134080"/>
        <c:scaling>
          <c:orientation val="minMax"/>
        </c:scaling>
        <c:delete val="0"/>
        <c:axPos val="b"/>
        <c:numFmt formatCode="General" sourceLinked="1"/>
        <c:majorTickMark val="out"/>
        <c:minorTickMark val="none"/>
        <c:tickLblPos val="nextTo"/>
        <c:crossAx val="289135616"/>
        <c:crosses val="autoZero"/>
        <c:auto val="1"/>
        <c:lblAlgn val="ctr"/>
        <c:lblOffset val="100"/>
        <c:noMultiLvlLbl val="0"/>
      </c:catAx>
      <c:valAx>
        <c:axId val="289135616"/>
        <c:scaling>
          <c:orientation val="minMax"/>
        </c:scaling>
        <c:delete val="0"/>
        <c:axPos val="l"/>
        <c:majorGridlines/>
        <c:minorGridlines/>
        <c:numFmt formatCode="General" sourceLinked="1"/>
        <c:majorTickMark val="out"/>
        <c:minorTickMark val="none"/>
        <c:tickLblPos val="nextTo"/>
        <c:crossAx val="289134080"/>
        <c:crosses val="autoZero"/>
        <c:crossBetween val="between"/>
      </c:valAx>
    </c:plotArea>
    <c:legend>
      <c:legendPos val="t"/>
      <c:overlay val="0"/>
    </c:legend>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VGG16 (Original Image)</c:v>
                </c:pt>
              </c:strCache>
            </c:strRef>
          </c:tx>
          <c:invertIfNegative val="0"/>
          <c:cat>
            <c:strRef>
              <c:f>Sheet1!$A$2:$A$3</c:f>
              <c:strCache>
                <c:ptCount val="2"/>
                <c:pt idx="0">
                  <c:v>Training Loss</c:v>
                </c:pt>
                <c:pt idx="1">
                  <c:v>Validation Loss</c:v>
                </c:pt>
              </c:strCache>
            </c:strRef>
          </c:cat>
          <c:val>
            <c:numRef>
              <c:f>Sheet1!$B$2:$B$3</c:f>
              <c:numCache>
                <c:formatCode>General</c:formatCode>
                <c:ptCount val="2"/>
                <c:pt idx="0">
                  <c:v>3.1199999999999999E-2</c:v>
                </c:pt>
                <c:pt idx="1">
                  <c:v>0.58330000000000004</c:v>
                </c:pt>
              </c:numCache>
            </c:numRef>
          </c:val>
        </c:ser>
        <c:ser>
          <c:idx val="1"/>
          <c:order val="1"/>
          <c:tx>
            <c:strRef>
              <c:f>Sheet1!$C$1</c:f>
              <c:strCache>
                <c:ptCount val="1"/>
                <c:pt idx="0">
                  <c:v>ResNet50 (Original Image)</c:v>
                </c:pt>
              </c:strCache>
            </c:strRef>
          </c:tx>
          <c:invertIfNegative val="0"/>
          <c:cat>
            <c:strRef>
              <c:f>Sheet1!$A$2:$A$3</c:f>
              <c:strCache>
                <c:ptCount val="2"/>
                <c:pt idx="0">
                  <c:v>Training Loss</c:v>
                </c:pt>
                <c:pt idx="1">
                  <c:v>Validation Loss</c:v>
                </c:pt>
              </c:strCache>
            </c:strRef>
          </c:cat>
          <c:val>
            <c:numRef>
              <c:f>Sheet1!$C$2:$C$3</c:f>
              <c:numCache>
                <c:formatCode>General</c:formatCode>
                <c:ptCount val="2"/>
                <c:pt idx="0">
                  <c:v>0.68579999999999997</c:v>
                </c:pt>
                <c:pt idx="1">
                  <c:v>1.4450000000000001</c:v>
                </c:pt>
              </c:numCache>
            </c:numRef>
          </c:val>
        </c:ser>
        <c:ser>
          <c:idx val="2"/>
          <c:order val="2"/>
          <c:tx>
            <c:strRef>
              <c:f>Sheet1!$D$1</c:f>
              <c:strCache>
                <c:ptCount val="1"/>
                <c:pt idx="0">
                  <c:v>VGG16 (Preprocessedl Image)</c:v>
                </c:pt>
              </c:strCache>
            </c:strRef>
          </c:tx>
          <c:invertIfNegative val="0"/>
          <c:cat>
            <c:strRef>
              <c:f>Sheet1!$A$2:$A$3</c:f>
              <c:strCache>
                <c:ptCount val="2"/>
                <c:pt idx="0">
                  <c:v>Training Loss</c:v>
                </c:pt>
                <c:pt idx="1">
                  <c:v>Validation Loss</c:v>
                </c:pt>
              </c:strCache>
            </c:strRef>
          </c:cat>
          <c:val>
            <c:numRef>
              <c:f>Sheet1!$D$2:$D$3</c:f>
              <c:numCache>
                <c:formatCode>General</c:formatCode>
                <c:ptCount val="2"/>
                <c:pt idx="0">
                  <c:v>0.152</c:v>
                </c:pt>
                <c:pt idx="1">
                  <c:v>1.6518999999999999</c:v>
                </c:pt>
              </c:numCache>
            </c:numRef>
          </c:val>
        </c:ser>
        <c:ser>
          <c:idx val="3"/>
          <c:order val="3"/>
          <c:tx>
            <c:strRef>
              <c:f>Sheet1!$E$1</c:f>
              <c:strCache>
                <c:ptCount val="1"/>
                <c:pt idx="0">
                  <c:v>ResNet50 (Preprocessedl Image)</c:v>
                </c:pt>
              </c:strCache>
            </c:strRef>
          </c:tx>
          <c:invertIfNegative val="0"/>
          <c:cat>
            <c:strRef>
              <c:f>Sheet1!$A$2:$A$3</c:f>
              <c:strCache>
                <c:ptCount val="2"/>
                <c:pt idx="0">
                  <c:v>Training Loss</c:v>
                </c:pt>
                <c:pt idx="1">
                  <c:v>Validation Loss</c:v>
                </c:pt>
              </c:strCache>
            </c:strRef>
          </c:cat>
          <c:val>
            <c:numRef>
              <c:f>Sheet1!$E$2:$E$3</c:f>
              <c:numCache>
                <c:formatCode>General</c:formatCode>
                <c:ptCount val="2"/>
                <c:pt idx="0">
                  <c:v>8.5199999999999998E-2</c:v>
                </c:pt>
                <c:pt idx="1">
                  <c:v>1.2999000000000001</c:v>
                </c:pt>
              </c:numCache>
            </c:numRef>
          </c:val>
        </c:ser>
        <c:dLbls>
          <c:showLegendKey val="0"/>
          <c:showVal val="0"/>
          <c:showCatName val="0"/>
          <c:showSerName val="0"/>
          <c:showPercent val="0"/>
          <c:showBubbleSize val="0"/>
        </c:dLbls>
        <c:gapWidth val="150"/>
        <c:axId val="360875904"/>
        <c:axId val="360877440"/>
      </c:barChart>
      <c:catAx>
        <c:axId val="360875904"/>
        <c:scaling>
          <c:orientation val="minMax"/>
        </c:scaling>
        <c:delete val="0"/>
        <c:axPos val="b"/>
        <c:majorTickMark val="out"/>
        <c:minorTickMark val="none"/>
        <c:tickLblPos val="nextTo"/>
        <c:crossAx val="360877440"/>
        <c:crosses val="autoZero"/>
        <c:auto val="1"/>
        <c:lblAlgn val="ctr"/>
        <c:lblOffset val="100"/>
        <c:noMultiLvlLbl val="0"/>
      </c:catAx>
      <c:valAx>
        <c:axId val="360877440"/>
        <c:scaling>
          <c:orientation val="minMax"/>
        </c:scaling>
        <c:delete val="0"/>
        <c:axPos val="l"/>
        <c:majorGridlines/>
        <c:minorGridlines/>
        <c:numFmt formatCode="General" sourceLinked="1"/>
        <c:majorTickMark val="out"/>
        <c:minorTickMark val="none"/>
        <c:tickLblPos val="nextTo"/>
        <c:crossAx val="360875904"/>
        <c:crosses val="autoZero"/>
        <c:crossBetween val="between"/>
      </c:valAx>
    </c:plotArea>
    <c:legend>
      <c:legendPos val="t"/>
      <c:overlay val="0"/>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Original image</c:v>
                </c:pt>
              </c:strCache>
            </c:strRef>
          </c:tx>
          <c:invertIfNegative val="0"/>
          <c:cat>
            <c:strRef>
              <c:f>Sheet1!$A$2</c:f>
              <c:strCache>
                <c:ptCount val="1"/>
                <c:pt idx="0">
                  <c:v>Pengujian pada colab</c:v>
                </c:pt>
              </c:strCache>
            </c:strRef>
          </c:cat>
          <c:val>
            <c:numRef>
              <c:f>Sheet1!$B$2</c:f>
              <c:numCache>
                <c:formatCode>0%</c:formatCode>
                <c:ptCount val="1"/>
                <c:pt idx="0">
                  <c:v>0.33</c:v>
                </c:pt>
              </c:numCache>
            </c:numRef>
          </c:val>
        </c:ser>
        <c:ser>
          <c:idx val="1"/>
          <c:order val="1"/>
          <c:tx>
            <c:strRef>
              <c:f>Sheet1!$C$1</c:f>
              <c:strCache>
                <c:ptCount val="1"/>
                <c:pt idx="0">
                  <c:v>Preprocessed image</c:v>
                </c:pt>
              </c:strCache>
            </c:strRef>
          </c:tx>
          <c:invertIfNegative val="0"/>
          <c:cat>
            <c:strRef>
              <c:f>Sheet1!$A$2</c:f>
              <c:strCache>
                <c:ptCount val="1"/>
                <c:pt idx="0">
                  <c:v>Pengujian pada colab</c:v>
                </c:pt>
              </c:strCache>
            </c:strRef>
          </c:cat>
          <c:val>
            <c:numRef>
              <c:f>Sheet1!$C$2</c:f>
              <c:numCache>
                <c:formatCode>0%</c:formatCode>
                <c:ptCount val="1"/>
                <c:pt idx="0">
                  <c:v>0.67</c:v>
                </c:pt>
              </c:numCache>
            </c:numRef>
          </c:val>
        </c:ser>
        <c:dLbls>
          <c:showLegendKey val="0"/>
          <c:showVal val="0"/>
          <c:showCatName val="0"/>
          <c:showSerName val="0"/>
          <c:showPercent val="0"/>
          <c:showBubbleSize val="0"/>
        </c:dLbls>
        <c:gapWidth val="150"/>
        <c:axId val="346723072"/>
        <c:axId val="346724608"/>
      </c:barChart>
      <c:catAx>
        <c:axId val="346723072"/>
        <c:scaling>
          <c:orientation val="minMax"/>
        </c:scaling>
        <c:delete val="0"/>
        <c:axPos val="b"/>
        <c:numFmt formatCode="General" sourceLinked="1"/>
        <c:majorTickMark val="out"/>
        <c:minorTickMark val="none"/>
        <c:tickLblPos val="nextTo"/>
        <c:crossAx val="346724608"/>
        <c:crosses val="autoZero"/>
        <c:auto val="1"/>
        <c:lblAlgn val="ctr"/>
        <c:lblOffset val="100"/>
        <c:noMultiLvlLbl val="0"/>
      </c:catAx>
      <c:valAx>
        <c:axId val="346724608"/>
        <c:scaling>
          <c:orientation val="minMax"/>
        </c:scaling>
        <c:delete val="0"/>
        <c:axPos val="l"/>
        <c:majorGridlines/>
        <c:minorGridlines/>
        <c:title>
          <c:tx>
            <c:rich>
              <a:bodyPr/>
              <a:lstStyle/>
              <a:p>
                <a:pPr>
                  <a:defRPr sz="999" b="1" i="0" u="none" strike="noStrike" baseline="0">
                    <a:solidFill>
                      <a:srgbClr val="000000"/>
                    </a:solidFill>
                    <a:latin typeface="Calibri"/>
                    <a:ea typeface="Calibri"/>
                    <a:cs typeface="Calibri"/>
                  </a:defRPr>
                </a:pPr>
                <a:r>
                  <a:rPr lang="en-US"/>
                  <a:t>Akurasi</a:t>
                </a:r>
              </a:p>
            </c:rich>
          </c:tx>
          <c:overlay val="0"/>
        </c:title>
        <c:numFmt formatCode="0%" sourceLinked="1"/>
        <c:majorTickMark val="out"/>
        <c:minorTickMark val="none"/>
        <c:tickLblPos val="nextTo"/>
        <c:crossAx val="346723072"/>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3810E92-5680-4285-8AE0-A740E5ADD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podoterus-v0.1.1n</Template>
  <TotalTime>0</TotalTime>
  <Pages>258</Pages>
  <Words>45919</Words>
  <Characters>261744</Characters>
  <Application>Microsoft Office Word</Application>
  <DocSecurity>0</DocSecurity>
  <Lines>2181</Lines>
  <Paragraphs>614</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PODO TERUS (POla DOkumen Teknik ElektRo UnSoed) Sebuah Upaya Membangun Templat Berkas Laporan di Jurusan Teknik Elektro FT UNSOED</vt:lpstr>
      <vt:lpstr>///</vt:lpstr>
      <vt:lpstr>HALAMAN JUDUL</vt:lpstr>
      <vt:lpstr>HALAMAN PENGESAHAN</vt:lpstr>
      <vt:lpstr>HALAMAN PERNYATAAN</vt:lpstr>
      <vt:lpstr>HALAMAN MOTTO DAN PERSEMBAHAN</vt:lpstr>
      <vt:lpstr>RINGKASAN</vt:lpstr>
      <vt:lpstr>SUMMARY</vt:lpstr>
      <vt:lpstr>PRAKATA</vt:lpstr>
      <vt:lpstr>DAFTAR ISI</vt:lpstr>
      <vt:lpstr>DAFTAR TABEL</vt:lpstr>
      <vt:lpstr>DAFTAR GAMBAR</vt:lpstr>
      <vt:lpstr>DAFTAR LAMPIRAN</vt:lpstr>
      <vt:lpstr>DAFTAR ISTILAH DAN SINGKATAN</vt:lpstr>
      <vt:lpstr>DAFTAR SIMBOL</vt:lpstr>
      <vt:lpstr>PENDAHULUAN</vt:lpstr>
      <vt:lpstr>    Latar Belakang</vt:lpstr>
      <vt:lpstr>    Rumusan Masalah</vt:lpstr>
      <vt:lpstr>    Batasan Masalah</vt:lpstr>
      <vt:lpstr>    Tujuan Penelitian</vt:lpstr>
      <vt:lpstr>    Manfaat Penelitian</vt:lpstr>
      <vt:lpstr>    Sistematika Penulisan</vt:lpstr>
      <vt:lpstr>TINJAUAN PUSTAKA</vt:lpstr>
      <vt:lpstr>    Penelitian Terdahulu</vt:lpstr>
      <vt:lpstr>    Pengolahan Citra</vt:lpstr>
      <vt:lpstr>    Deep Learning</vt:lpstr>
      <vt:lpstr>    Convolutional Neural Network</vt:lpstr>
      <vt:lpstr>        Input Layer</vt:lpstr>
      <vt:lpstr>        Convolutional Layer</vt:lpstr>
      <vt:lpstr>        Activation Layer</vt:lpstr>
      <vt:lpstr>        Pooling Layer</vt:lpstr>
      <vt:lpstr>        Fully Connected Layer</vt:lpstr>
      <vt:lpstr>    Arsitektur CNN</vt:lpstr>
      <vt:lpstr>        Arsitektur MobileNet</vt:lpstr>
      <vt:lpstr>        Arsitektur InceptionV3</vt:lpstr>
      <vt:lpstr>        Arsitektur VGG16</vt:lpstr>
      <vt:lpstr>        ResNet50</vt:lpstr>
      <vt:lpstr>    Google Colaboratory</vt:lpstr>
      <vt:lpstr>    Framework Keras dan Tensorflow</vt:lpstr>
    </vt:vector>
  </TitlesOfParts>
  <Company/>
  <LinksUpToDate>false</LinksUpToDate>
  <CharactersWithSpaces>307049</CharactersWithSpaces>
  <SharedDoc>false</SharedDoc>
  <HLinks>
    <vt:vector size="366" baseType="variant">
      <vt:variant>
        <vt:i4>3997789</vt:i4>
      </vt:variant>
      <vt:variant>
        <vt:i4>1401</vt:i4>
      </vt:variant>
      <vt:variant>
        <vt:i4>0</vt:i4>
      </vt:variant>
      <vt:variant>
        <vt:i4>5</vt:i4>
      </vt:variant>
      <vt:variant>
        <vt:lpwstr>mailto:rokhi.sarofi@mhs.unsoed.ac.id</vt:lpwstr>
      </vt:variant>
      <vt:variant>
        <vt:lpwstr/>
      </vt:variant>
      <vt:variant>
        <vt:i4>6291553</vt:i4>
      </vt:variant>
      <vt:variant>
        <vt:i4>690</vt:i4>
      </vt:variant>
      <vt:variant>
        <vt:i4>0</vt:i4>
      </vt:variant>
      <vt:variant>
        <vt:i4>5</vt:i4>
      </vt:variant>
      <vt:variant>
        <vt:lpwstr>http://ictcf.biocuckoo.cn/</vt:lpwstr>
      </vt:variant>
      <vt:variant>
        <vt:lpwstr/>
      </vt:variant>
      <vt:variant>
        <vt:i4>1703994</vt:i4>
      </vt:variant>
      <vt:variant>
        <vt:i4>353</vt:i4>
      </vt:variant>
      <vt:variant>
        <vt:i4>0</vt:i4>
      </vt:variant>
      <vt:variant>
        <vt:i4>5</vt:i4>
      </vt:variant>
      <vt:variant>
        <vt:lpwstr/>
      </vt:variant>
      <vt:variant>
        <vt:lpwstr>_Toc66208863</vt:lpwstr>
      </vt:variant>
      <vt:variant>
        <vt:i4>1769530</vt:i4>
      </vt:variant>
      <vt:variant>
        <vt:i4>347</vt:i4>
      </vt:variant>
      <vt:variant>
        <vt:i4>0</vt:i4>
      </vt:variant>
      <vt:variant>
        <vt:i4>5</vt:i4>
      </vt:variant>
      <vt:variant>
        <vt:lpwstr/>
      </vt:variant>
      <vt:variant>
        <vt:lpwstr>_Toc66208862</vt:lpwstr>
      </vt:variant>
      <vt:variant>
        <vt:i4>1572922</vt:i4>
      </vt:variant>
      <vt:variant>
        <vt:i4>341</vt:i4>
      </vt:variant>
      <vt:variant>
        <vt:i4>0</vt:i4>
      </vt:variant>
      <vt:variant>
        <vt:i4>5</vt:i4>
      </vt:variant>
      <vt:variant>
        <vt:lpwstr/>
      </vt:variant>
      <vt:variant>
        <vt:lpwstr>_Toc66208861</vt:lpwstr>
      </vt:variant>
      <vt:variant>
        <vt:i4>1638458</vt:i4>
      </vt:variant>
      <vt:variant>
        <vt:i4>335</vt:i4>
      </vt:variant>
      <vt:variant>
        <vt:i4>0</vt:i4>
      </vt:variant>
      <vt:variant>
        <vt:i4>5</vt:i4>
      </vt:variant>
      <vt:variant>
        <vt:lpwstr/>
      </vt:variant>
      <vt:variant>
        <vt:lpwstr>_Toc66208860</vt:lpwstr>
      </vt:variant>
      <vt:variant>
        <vt:i4>1048633</vt:i4>
      </vt:variant>
      <vt:variant>
        <vt:i4>329</vt:i4>
      </vt:variant>
      <vt:variant>
        <vt:i4>0</vt:i4>
      </vt:variant>
      <vt:variant>
        <vt:i4>5</vt:i4>
      </vt:variant>
      <vt:variant>
        <vt:lpwstr/>
      </vt:variant>
      <vt:variant>
        <vt:lpwstr>_Toc66208859</vt:lpwstr>
      </vt:variant>
      <vt:variant>
        <vt:i4>1114169</vt:i4>
      </vt:variant>
      <vt:variant>
        <vt:i4>323</vt:i4>
      </vt:variant>
      <vt:variant>
        <vt:i4>0</vt:i4>
      </vt:variant>
      <vt:variant>
        <vt:i4>5</vt:i4>
      </vt:variant>
      <vt:variant>
        <vt:lpwstr/>
      </vt:variant>
      <vt:variant>
        <vt:lpwstr>_Toc66208858</vt:lpwstr>
      </vt:variant>
      <vt:variant>
        <vt:i4>1966137</vt:i4>
      </vt:variant>
      <vt:variant>
        <vt:i4>317</vt:i4>
      </vt:variant>
      <vt:variant>
        <vt:i4>0</vt:i4>
      </vt:variant>
      <vt:variant>
        <vt:i4>5</vt:i4>
      </vt:variant>
      <vt:variant>
        <vt:lpwstr/>
      </vt:variant>
      <vt:variant>
        <vt:lpwstr>_Toc66208857</vt:lpwstr>
      </vt:variant>
      <vt:variant>
        <vt:i4>2031673</vt:i4>
      </vt:variant>
      <vt:variant>
        <vt:i4>311</vt:i4>
      </vt:variant>
      <vt:variant>
        <vt:i4>0</vt:i4>
      </vt:variant>
      <vt:variant>
        <vt:i4>5</vt:i4>
      </vt:variant>
      <vt:variant>
        <vt:lpwstr/>
      </vt:variant>
      <vt:variant>
        <vt:lpwstr>_Toc66208856</vt:lpwstr>
      </vt:variant>
      <vt:variant>
        <vt:i4>1835065</vt:i4>
      </vt:variant>
      <vt:variant>
        <vt:i4>305</vt:i4>
      </vt:variant>
      <vt:variant>
        <vt:i4>0</vt:i4>
      </vt:variant>
      <vt:variant>
        <vt:i4>5</vt:i4>
      </vt:variant>
      <vt:variant>
        <vt:lpwstr/>
      </vt:variant>
      <vt:variant>
        <vt:lpwstr>_Toc66208855</vt:lpwstr>
      </vt:variant>
      <vt:variant>
        <vt:i4>1900601</vt:i4>
      </vt:variant>
      <vt:variant>
        <vt:i4>299</vt:i4>
      </vt:variant>
      <vt:variant>
        <vt:i4>0</vt:i4>
      </vt:variant>
      <vt:variant>
        <vt:i4>5</vt:i4>
      </vt:variant>
      <vt:variant>
        <vt:lpwstr/>
      </vt:variant>
      <vt:variant>
        <vt:lpwstr>_Toc66208854</vt:lpwstr>
      </vt:variant>
      <vt:variant>
        <vt:i4>1703993</vt:i4>
      </vt:variant>
      <vt:variant>
        <vt:i4>293</vt:i4>
      </vt:variant>
      <vt:variant>
        <vt:i4>0</vt:i4>
      </vt:variant>
      <vt:variant>
        <vt:i4>5</vt:i4>
      </vt:variant>
      <vt:variant>
        <vt:lpwstr/>
      </vt:variant>
      <vt:variant>
        <vt:lpwstr>_Toc66208853</vt:lpwstr>
      </vt:variant>
      <vt:variant>
        <vt:i4>1769529</vt:i4>
      </vt:variant>
      <vt:variant>
        <vt:i4>287</vt:i4>
      </vt:variant>
      <vt:variant>
        <vt:i4>0</vt:i4>
      </vt:variant>
      <vt:variant>
        <vt:i4>5</vt:i4>
      </vt:variant>
      <vt:variant>
        <vt:lpwstr/>
      </vt:variant>
      <vt:variant>
        <vt:lpwstr>_Toc66208852</vt:lpwstr>
      </vt:variant>
      <vt:variant>
        <vt:i4>1572921</vt:i4>
      </vt:variant>
      <vt:variant>
        <vt:i4>281</vt:i4>
      </vt:variant>
      <vt:variant>
        <vt:i4>0</vt:i4>
      </vt:variant>
      <vt:variant>
        <vt:i4>5</vt:i4>
      </vt:variant>
      <vt:variant>
        <vt:lpwstr/>
      </vt:variant>
      <vt:variant>
        <vt:lpwstr>_Toc66208851</vt:lpwstr>
      </vt:variant>
      <vt:variant>
        <vt:i4>1638457</vt:i4>
      </vt:variant>
      <vt:variant>
        <vt:i4>275</vt:i4>
      </vt:variant>
      <vt:variant>
        <vt:i4>0</vt:i4>
      </vt:variant>
      <vt:variant>
        <vt:i4>5</vt:i4>
      </vt:variant>
      <vt:variant>
        <vt:lpwstr/>
      </vt:variant>
      <vt:variant>
        <vt:lpwstr>_Toc66208850</vt:lpwstr>
      </vt:variant>
      <vt:variant>
        <vt:i4>1048632</vt:i4>
      </vt:variant>
      <vt:variant>
        <vt:i4>269</vt:i4>
      </vt:variant>
      <vt:variant>
        <vt:i4>0</vt:i4>
      </vt:variant>
      <vt:variant>
        <vt:i4>5</vt:i4>
      </vt:variant>
      <vt:variant>
        <vt:lpwstr/>
      </vt:variant>
      <vt:variant>
        <vt:lpwstr>_Toc66208849</vt:lpwstr>
      </vt:variant>
      <vt:variant>
        <vt:i4>1114168</vt:i4>
      </vt:variant>
      <vt:variant>
        <vt:i4>263</vt:i4>
      </vt:variant>
      <vt:variant>
        <vt:i4>0</vt:i4>
      </vt:variant>
      <vt:variant>
        <vt:i4>5</vt:i4>
      </vt:variant>
      <vt:variant>
        <vt:lpwstr/>
      </vt:variant>
      <vt:variant>
        <vt:lpwstr>_Toc66208848</vt:lpwstr>
      </vt:variant>
      <vt:variant>
        <vt:i4>1966136</vt:i4>
      </vt:variant>
      <vt:variant>
        <vt:i4>257</vt:i4>
      </vt:variant>
      <vt:variant>
        <vt:i4>0</vt:i4>
      </vt:variant>
      <vt:variant>
        <vt:i4>5</vt:i4>
      </vt:variant>
      <vt:variant>
        <vt:lpwstr/>
      </vt:variant>
      <vt:variant>
        <vt:lpwstr>_Toc66208847</vt:lpwstr>
      </vt:variant>
      <vt:variant>
        <vt:i4>2031672</vt:i4>
      </vt:variant>
      <vt:variant>
        <vt:i4>251</vt:i4>
      </vt:variant>
      <vt:variant>
        <vt:i4>0</vt:i4>
      </vt:variant>
      <vt:variant>
        <vt:i4>5</vt:i4>
      </vt:variant>
      <vt:variant>
        <vt:lpwstr/>
      </vt:variant>
      <vt:variant>
        <vt:lpwstr>_Toc66208846</vt:lpwstr>
      </vt:variant>
      <vt:variant>
        <vt:i4>1835064</vt:i4>
      </vt:variant>
      <vt:variant>
        <vt:i4>245</vt:i4>
      </vt:variant>
      <vt:variant>
        <vt:i4>0</vt:i4>
      </vt:variant>
      <vt:variant>
        <vt:i4>5</vt:i4>
      </vt:variant>
      <vt:variant>
        <vt:lpwstr/>
      </vt:variant>
      <vt:variant>
        <vt:lpwstr>_Toc66208845</vt:lpwstr>
      </vt:variant>
      <vt:variant>
        <vt:i4>1900600</vt:i4>
      </vt:variant>
      <vt:variant>
        <vt:i4>239</vt:i4>
      </vt:variant>
      <vt:variant>
        <vt:i4>0</vt:i4>
      </vt:variant>
      <vt:variant>
        <vt:i4>5</vt:i4>
      </vt:variant>
      <vt:variant>
        <vt:lpwstr/>
      </vt:variant>
      <vt:variant>
        <vt:lpwstr>_Toc66208844</vt:lpwstr>
      </vt:variant>
      <vt:variant>
        <vt:i4>1703992</vt:i4>
      </vt:variant>
      <vt:variant>
        <vt:i4>233</vt:i4>
      </vt:variant>
      <vt:variant>
        <vt:i4>0</vt:i4>
      </vt:variant>
      <vt:variant>
        <vt:i4>5</vt:i4>
      </vt:variant>
      <vt:variant>
        <vt:lpwstr/>
      </vt:variant>
      <vt:variant>
        <vt:lpwstr>_Toc66208843</vt:lpwstr>
      </vt:variant>
      <vt:variant>
        <vt:i4>1769528</vt:i4>
      </vt:variant>
      <vt:variant>
        <vt:i4>227</vt:i4>
      </vt:variant>
      <vt:variant>
        <vt:i4>0</vt:i4>
      </vt:variant>
      <vt:variant>
        <vt:i4>5</vt:i4>
      </vt:variant>
      <vt:variant>
        <vt:lpwstr/>
      </vt:variant>
      <vt:variant>
        <vt:lpwstr>_Toc66208842</vt:lpwstr>
      </vt:variant>
      <vt:variant>
        <vt:i4>1572920</vt:i4>
      </vt:variant>
      <vt:variant>
        <vt:i4>221</vt:i4>
      </vt:variant>
      <vt:variant>
        <vt:i4>0</vt:i4>
      </vt:variant>
      <vt:variant>
        <vt:i4>5</vt:i4>
      </vt:variant>
      <vt:variant>
        <vt:lpwstr/>
      </vt:variant>
      <vt:variant>
        <vt:lpwstr>_Toc66208841</vt:lpwstr>
      </vt:variant>
      <vt:variant>
        <vt:i4>1638456</vt:i4>
      </vt:variant>
      <vt:variant>
        <vt:i4>215</vt:i4>
      </vt:variant>
      <vt:variant>
        <vt:i4>0</vt:i4>
      </vt:variant>
      <vt:variant>
        <vt:i4>5</vt:i4>
      </vt:variant>
      <vt:variant>
        <vt:lpwstr/>
      </vt:variant>
      <vt:variant>
        <vt:lpwstr>_Toc66208840</vt:lpwstr>
      </vt:variant>
      <vt:variant>
        <vt:i4>1048639</vt:i4>
      </vt:variant>
      <vt:variant>
        <vt:i4>209</vt:i4>
      </vt:variant>
      <vt:variant>
        <vt:i4>0</vt:i4>
      </vt:variant>
      <vt:variant>
        <vt:i4>5</vt:i4>
      </vt:variant>
      <vt:variant>
        <vt:lpwstr/>
      </vt:variant>
      <vt:variant>
        <vt:lpwstr>_Toc66208839</vt:lpwstr>
      </vt:variant>
      <vt:variant>
        <vt:i4>1114175</vt:i4>
      </vt:variant>
      <vt:variant>
        <vt:i4>203</vt:i4>
      </vt:variant>
      <vt:variant>
        <vt:i4>0</vt:i4>
      </vt:variant>
      <vt:variant>
        <vt:i4>5</vt:i4>
      </vt:variant>
      <vt:variant>
        <vt:lpwstr/>
      </vt:variant>
      <vt:variant>
        <vt:lpwstr>_Toc66208838</vt:lpwstr>
      </vt:variant>
      <vt:variant>
        <vt:i4>1966143</vt:i4>
      </vt:variant>
      <vt:variant>
        <vt:i4>197</vt:i4>
      </vt:variant>
      <vt:variant>
        <vt:i4>0</vt:i4>
      </vt:variant>
      <vt:variant>
        <vt:i4>5</vt:i4>
      </vt:variant>
      <vt:variant>
        <vt:lpwstr/>
      </vt:variant>
      <vt:variant>
        <vt:lpwstr>_Toc66208837</vt:lpwstr>
      </vt:variant>
      <vt:variant>
        <vt:i4>2031679</vt:i4>
      </vt:variant>
      <vt:variant>
        <vt:i4>191</vt:i4>
      </vt:variant>
      <vt:variant>
        <vt:i4>0</vt:i4>
      </vt:variant>
      <vt:variant>
        <vt:i4>5</vt:i4>
      </vt:variant>
      <vt:variant>
        <vt:lpwstr/>
      </vt:variant>
      <vt:variant>
        <vt:lpwstr>_Toc66208836</vt:lpwstr>
      </vt:variant>
      <vt:variant>
        <vt:i4>1835071</vt:i4>
      </vt:variant>
      <vt:variant>
        <vt:i4>185</vt:i4>
      </vt:variant>
      <vt:variant>
        <vt:i4>0</vt:i4>
      </vt:variant>
      <vt:variant>
        <vt:i4>5</vt:i4>
      </vt:variant>
      <vt:variant>
        <vt:lpwstr/>
      </vt:variant>
      <vt:variant>
        <vt:lpwstr>_Toc66208835</vt:lpwstr>
      </vt:variant>
      <vt:variant>
        <vt:i4>1900607</vt:i4>
      </vt:variant>
      <vt:variant>
        <vt:i4>179</vt:i4>
      </vt:variant>
      <vt:variant>
        <vt:i4>0</vt:i4>
      </vt:variant>
      <vt:variant>
        <vt:i4>5</vt:i4>
      </vt:variant>
      <vt:variant>
        <vt:lpwstr/>
      </vt:variant>
      <vt:variant>
        <vt:lpwstr>_Toc66208834</vt:lpwstr>
      </vt:variant>
      <vt:variant>
        <vt:i4>1703999</vt:i4>
      </vt:variant>
      <vt:variant>
        <vt:i4>173</vt:i4>
      </vt:variant>
      <vt:variant>
        <vt:i4>0</vt:i4>
      </vt:variant>
      <vt:variant>
        <vt:i4>5</vt:i4>
      </vt:variant>
      <vt:variant>
        <vt:lpwstr/>
      </vt:variant>
      <vt:variant>
        <vt:lpwstr>_Toc66208833</vt:lpwstr>
      </vt:variant>
      <vt:variant>
        <vt:i4>1769535</vt:i4>
      </vt:variant>
      <vt:variant>
        <vt:i4>167</vt:i4>
      </vt:variant>
      <vt:variant>
        <vt:i4>0</vt:i4>
      </vt:variant>
      <vt:variant>
        <vt:i4>5</vt:i4>
      </vt:variant>
      <vt:variant>
        <vt:lpwstr/>
      </vt:variant>
      <vt:variant>
        <vt:lpwstr>_Toc66208832</vt:lpwstr>
      </vt:variant>
      <vt:variant>
        <vt:i4>1572927</vt:i4>
      </vt:variant>
      <vt:variant>
        <vt:i4>161</vt:i4>
      </vt:variant>
      <vt:variant>
        <vt:i4>0</vt:i4>
      </vt:variant>
      <vt:variant>
        <vt:i4>5</vt:i4>
      </vt:variant>
      <vt:variant>
        <vt:lpwstr/>
      </vt:variant>
      <vt:variant>
        <vt:lpwstr>_Toc66208831</vt:lpwstr>
      </vt:variant>
      <vt:variant>
        <vt:i4>1638463</vt:i4>
      </vt:variant>
      <vt:variant>
        <vt:i4>155</vt:i4>
      </vt:variant>
      <vt:variant>
        <vt:i4>0</vt:i4>
      </vt:variant>
      <vt:variant>
        <vt:i4>5</vt:i4>
      </vt:variant>
      <vt:variant>
        <vt:lpwstr/>
      </vt:variant>
      <vt:variant>
        <vt:lpwstr>_Toc66208830</vt:lpwstr>
      </vt:variant>
      <vt:variant>
        <vt:i4>1048638</vt:i4>
      </vt:variant>
      <vt:variant>
        <vt:i4>149</vt:i4>
      </vt:variant>
      <vt:variant>
        <vt:i4>0</vt:i4>
      </vt:variant>
      <vt:variant>
        <vt:i4>5</vt:i4>
      </vt:variant>
      <vt:variant>
        <vt:lpwstr/>
      </vt:variant>
      <vt:variant>
        <vt:lpwstr>_Toc66208829</vt:lpwstr>
      </vt:variant>
      <vt:variant>
        <vt:i4>1114174</vt:i4>
      </vt:variant>
      <vt:variant>
        <vt:i4>143</vt:i4>
      </vt:variant>
      <vt:variant>
        <vt:i4>0</vt:i4>
      </vt:variant>
      <vt:variant>
        <vt:i4>5</vt:i4>
      </vt:variant>
      <vt:variant>
        <vt:lpwstr/>
      </vt:variant>
      <vt:variant>
        <vt:lpwstr>_Toc66208828</vt:lpwstr>
      </vt:variant>
      <vt:variant>
        <vt:i4>1966142</vt:i4>
      </vt:variant>
      <vt:variant>
        <vt:i4>137</vt:i4>
      </vt:variant>
      <vt:variant>
        <vt:i4>0</vt:i4>
      </vt:variant>
      <vt:variant>
        <vt:i4>5</vt:i4>
      </vt:variant>
      <vt:variant>
        <vt:lpwstr/>
      </vt:variant>
      <vt:variant>
        <vt:lpwstr>_Toc66208827</vt:lpwstr>
      </vt:variant>
      <vt:variant>
        <vt:i4>2031678</vt:i4>
      </vt:variant>
      <vt:variant>
        <vt:i4>131</vt:i4>
      </vt:variant>
      <vt:variant>
        <vt:i4>0</vt:i4>
      </vt:variant>
      <vt:variant>
        <vt:i4>5</vt:i4>
      </vt:variant>
      <vt:variant>
        <vt:lpwstr/>
      </vt:variant>
      <vt:variant>
        <vt:lpwstr>_Toc66208826</vt:lpwstr>
      </vt:variant>
      <vt:variant>
        <vt:i4>1835070</vt:i4>
      </vt:variant>
      <vt:variant>
        <vt:i4>125</vt:i4>
      </vt:variant>
      <vt:variant>
        <vt:i4>0</vt:i4>
      </vt:variant>
      <vt:variant>
        <vt:i4>5</vt:i4>
      </vt:variant>
      <vt:variant>
        <vt:lpwstr/>
      </vt:variant>
      <vt:variant>
        <vt:lpwstr>_Toc66208825</vt:lpwstr>
      </vt:variant>
      <vt:variant>
        <vt:i4>1900606</vt:i4>
      </vt:variant>
      <vt:variant>
        <vt:i4>119</vt:i4>
      </vt:variant>
      <vt:variant>
        <vt:i4>0</vt:i4>
      </vt:variant>
      <vt:variant>
        <vt:i4>5</vt:i4>
      </vt:variant>
      <vt:variant>
        <vt:lpwstr/>
      </vt:variant>
      <vt:variant>
        <vt:lpwstr>_Toc66208824</vt:lpwstr>
      </vt:variant>
      <vt:variant>
        <vt:i4>1703998</vt:i4>
      </vt:variant>
      <vt:variant>
        <vt:i4>113</vt:i4>
      </vt:variant>
      <vt:variant>
        <vt:i4>0</vt:i4>
      </vt:variant>
      <vt:variant>
        <vt:i4>5</vt:i4>
      </vt:variant>
      <vt:variant>
        <vt:lpwstr/>
      </vt:variant>
      <vt:variant>
        <vt:lpwstr>_Toc66208823</vt:lpwstr>
      </vt:variant>
      <vt:variant>
        <vt:i4>1769534</vt:i4>
      </vt:variant>
      <vt:variant>
        <vt:i4>107</vt:i4>
      </vt:variant>
      <vt:variant>
        <vt:i4>0</vt:i4>
      </vt:variant>
      <vt:variant>
        <vt:i4>5</vt:i4>
      </vt:variant>
      <vt:variant>
        <vt:lpwstr/>
      </vt:variant>
      <vt:variant>
        <vt:lpwstr>_Toc66208822</vt:lpwstr>
      </vt:variant>
      <vt:variant>
        <vt:i4>1572926</vt:i4>
      </vt:variant>
      <vt:variant>
        <vt:i4>101</vt:i4>
      </vt:variant>
      <vt:variant>
        <vt:i4>0</vt:i4>
      </vt:variant>
      <vt:variant>
        <vt:i4>5</vt:i4>
      </vt:variant>
      <vt:variant>
        <vt:lpwstr/>
      </vt:variant>
      <vt:variant>
        <vt:lpwstr>_Toc66208821</vt:lpwstr>
      </vt:variant>
      <vt:variant>
        <vt:i4>1638462</vt:i4>
      </vt:variant>
      <vt:variant>
        <vt:i4>95</vt:i4>
      </vt:variant>
      <vt:variant>
        <vt:i4>0</vt:i4>
      </vt:variant>
      <vt:variant>
        <vt:i4>5</vt:i4>
      </vt:variant>
      <vt:variant>
        <vt:lpwstr/>
      </vt:variant>
      <vt:variant>
        <vt:lpwstr>_Toc66208820</vt:lpwstr>
      </vt:variant>
      <vt:variant>
        <vt:i4>1048637</vt:i4>
      </vt:variant>
      <vt:variant>
        <vt:i4>89</vt:i4>
      </vt:variant>
      <vt:variant>
        <vt:i4>0</vt:i4>
      </vt:variant>
      <vt:variant>
        <vt:i4>5</vt:i4>
      </vt:variant>
      <vt:variant>
        <vt:lpwstr/>
      </vt:variant>
      <vt:variant>
        <vt:lpwstr>_Toc66208819</vt:lpwstr>
      </vt:variant>
      <vt:variant>
        <vt:i4>1114173</vt:i4>
      </vt:variant>
      <vt:variant>
        <vt:i4>83</vt:i4>
      </vt:variant>
      <vt:variant>
        <vt:i4>0</vt:i4>
      </vt:variant>
      <vt:variant>
        <vt:i4>5</vt:i4>
      </vt:variant>
      <vt:variant>
        <vt:lpwstr/>
      </vt:variant>
      <vt:variant>
        <vt:lpwstr>_Toc66208818</vt:lpwstr>
      </vt:variant>
      <vt:variant>
        <vt:i4>1966141</vt:i4>
      </vt:variant>
      <vt:variant>
        <vt:i4>77</vt:i4>
      </vt:variant>
      <vt:variant>
        <vt:i4>0</vt:i4>
      </vt:variant>
      <vt:variant>
        <vt:i4>5</vt:i4>
      </vt:variant>
      <vt:variant>
        <vt:lpwstr/>
      </vt:variant>
      <vt:variant>
        <vt:lpwstr>_Toc66208817</vt:lpwstr>
      </vt:variant>
      <vt:variant>
        <vt:i4>2031677</vt:i4>
      </vt:variant>
      <vt:variant>
        <vt:i4>71</vt:i4>
      </vt:variant>
      <vt:variant>
        <vt:i4>0</vt:i4>
      </vt:variant>
      <vt:variant>
        <vt:i4>5</vt:i4>
      </vt:variant>
      <vt:variant>
        <vt:lpwstr/>
      </vt:variant>
      <vt:variant>
        <vt:lpwstr>_Toc66208816</vt:lpwstr>
      </vt:variant>
      <vt:variant>
        <vt:i4>1835069</vt:i4>
      </vt:variant>
      <vt:variant>
        <vt:i4>65</vt:i4>
      </vt:variant>
      <vt:variant>
        <vt:i4>0</vt:i4>
      </vt:variant>
      <vt:variant>
        <vt:i4>5</vt:i4>
      </vt:variant>
      <vt:variant>
        <vt:lpwstr/>
      </vt:variant>
      <vt:variant>
        <vt:lpwstr>_Toc66208815</vt:lpwstr>
      </vt:variant>
      <vt:variant>
        <vt:i4>1900605</vt:i4>
      </vt:variant>
      <vt:variant>
        <vt:i4>59</vt:i4>
      </vt:variant>
      <vt:variant>
        <vt:i4>0</vt:i4>
      </vt:variant>
      <vt:variant>
        <vt:i4>5</vt:i4>
      </vt:variant>
      <vt:variant>
        <vt:lpwstr/>
      </vt:variant>
      <vt:variant>
        <vt:lpwstr>_Toc66208814</vt:lpwstr>
      </vt:variant>
      <vt:variant>
        <vt:i4>1703997</vt:i4>
      </vt:variant>
      <vt:variant>
        <vt:i4>53</vt:i4>
      </vt:variant>
      <vt:variant>
        <vt:i4>0</vt:i4>
      </vt:variant>
      <vt:variant>
        <vt:i4>5</vt:i4>
      </vt:variant>
      <vt:variant>
        <vt:lpwstr/>
      </vt:variant>
      <vt:variant>
        <vt:lpwstr>_Toc66208813</vt:lpwstr>
      </vt:variant>
      <vt:variant>
        <vt:i4>1769533</vt:i4>
      </vt:variant>
      <vt:variant>
        <vt:i4>47</vt:i4>
      </vt:variant>
      <vt:variant>
        <vt:i4>0</vt:i4>
      </vt:variant>
      <vt:variant>
        <vt:i4>5</vt:i4>
      </vt:variant>
      <vt:variant>
        <vt:lpwstr/>
      </vt:variant>
      <vt:variant>
        <vt:lpwstr>_Toc66208812</vt:lpwstr>
      </vt:variant>
      <vt:variant>
        <vt:i4>1572925</vt:i4>
      </vt:variant>
      <vt:variant>
        <vt:i4>41</vt:i4>
      </vt:variant>
      <vt:variant>
        <vt:i4>0</vt:i4>
      </vt:variant>
      <vt:variant>
        <vt:i4>5</vt:i4>
      </vt:variant>
      <vt:variant>
        <vt:lpwstr/>
      </vt:variant>
      <vt:variant>
        <vt:lpwstr>_Toc66208811</vt:lpwstr>
      </vt:variant>
      <vt:variant>
        <vt:i4>1638461</vt:i4>
      </vt:variant>
      <vt:variant>
        <vt:i4>35</vt:i4>
      </vt:variant>
      <vt:variant>
        <vt:i4>0</vt:i4>
      </vt:variant>
      <vt:variant>
        <vt:i4>5</vt:i4>
      </vt:variant>
      <vt:variant>
        <vt:lpwstr/>
      </vt:variant>
      <vt:variant>
        <vt:lpwstr>_Toc66208810</vt:lpwstr>
      </vt:variant>
      <vt:variant>
        <vt:i4>1048636</vt:i4>
      </vt:variant>
      <vt:variant>
        <vt:i4>29</vt:i4>
      </vt:variant>
      <vt:variant>
        <vt:i4>0</vt:i4>
      </vt:variant>
      <vt:variant>
        <vt:i4>5</vt:i4>
      </vt:variant>
      <vt:variant>
        <vt:lpwstr/>
      </vt:variant>
      <vt:variant>
        <vt:lpwstr>_Toc66208809</vt:lpwstr>
      </vt:variant>
      <vt:variant>
        <vt:i4>1114172</vt:i4>
      </vt:variant>
      <vt:variant>
        <vt:i4>23</vt:i4>
      </vt:variant>
      <vt:variant>
        <vt:i4>0</vt:i4>
      </vt:variant>
      <vt:variant>
        <vt:i4>5</vt:i4>
      </vt:variant>
      <vt:variant>
        <vt:lpwstr/>
      </vt:variant>
      <vt:variant>
        <vt:lpwstr>_Toc66208808</vt:lpwstr>
      </vt:variant>
      <vt:variant>
        <vt:i4>1966140</vt:i4>
      </vt:variant>
      <vt:variant>
        <vt:i4>17</vt:i4>
      </vt:variant>
      <vt:variant>
        <vt:i4>0</vt:i4>
      </vt:variant>
      <vt:variant>
        <vt:i4>5</vt:i4>
      </vt:variant>
      <vt:variant>
        <vt:lpwstr/>
      </vt:variant>
      <vt:variant>
        <vt:lpwstr>_Toc66208807</vt:lpwstr>
      </vt:variant>
      <vt:variant>
        <vt:i4>2031676</vt:i4>
      </vt:variant>
      <vt:variant>
        <vt:i4>11</vt:i4>
      </vt:variant>
      <vt:variant>
        <vt:i4>0</vt:i4>
      </vt:variant>
      <vt:variant>
        <vt:i4>5</vt:i4>
      </vt:variant>
      <vt:variant>
        <vt:lpwstr/>
      </vt:variant>
      <vt:variant>
        <vt:lpwstr>_Toc66208806</vt:lpwstr>
      </vt:variant>
      <vt:variant>
        <vt:i4>1835068</vt:i4>
      </vt:variant>
      <vt:variant>
        <vt:i4>5</vt:i4>
      </vt:variant>
      <vt:variant>
        <vt:i4>0</vt:i4>
      </vt:variant>
      <vt:variant>
        <vt:i4>5</vt:i4>
      </vt:variant>
      <vt:variant>
        <vt:lpwstr/>
      </vt:variant>
      <vt:variant>
        <vt:lpwstr>_Toc66208805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PODO TERUS (POla DOkumen Teknik ElektRo UnSoed) Sebuah Upaya Membangun Templat Berkas Laporan di Jurusan Teknik Elektro FT UNSOED</dc:title>
  <dc:creator>Daffa</dc:creator>
  <cp:keywords>templat TA, templat KP, templat berkas libreoffice</cp:keywords>
  <cp:lastModifiedBy>ASUS</cp:lastModifiedBy>
  <cp:revision>2</cp:revision>
  <cp:lastPrinted>2021-09-02T12:27:00Z</cp:lastPrinted>
  <dcterms:created xsi:type="dcterms:W3CDTF">2021-09-25T07:07:00Z</dcterms:created>
  <dcterms:modified xsi:type="dcterms:W3CDTF">2021-09-25T07:07:00Z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zotero-version="4.0.29.5+dfsg-2"&gt;&lt;session id="FYehZqbT"/&gt;&lt;style id="http://www.zotero.org/styles/ieee" locale="id-ID" hasBibliography="1" bibliographyStyleHasBeenSet="1"/&gt;&lt;prefs&gt;&lt;pref name="fieldType" value="ReferenceMark"/&gt;&lt;pref na</vt:lpwstr>
  </property>
  <property fmtid="{D5CDD505-2E9C-101B-9397-08002B2CF9AE}" pid="3" name="ZOTERO_PREF_2">
    <vt:lpwstr>me="storeReferences" value="true"/&gt;&lt;pref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e0be7125-cbe2-3fd0-a428-209cbd999565</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11th edition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7th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 6th edition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